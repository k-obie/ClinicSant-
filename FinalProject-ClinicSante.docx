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10485" w:type="dxa"/>
        <w:tblLook w:val="04A0" w:firstRow="1" w:lastRow="0" w:firstColumn="1" w:lastColumn="0" w:noHBand="0" w:noVBand="1"/>
      </w:tblPr>
      <w:tblGrid>
        <w:gridCol w:w="10542"/>
      </w:tblGrid>
      <w:tr w:rsidR="007630F2" w:rsidRPr="00495014" w14:paraId="6B87A6B1" w14:textId="77777777" w:rsidTr="54446C48">
        <w:trPr>
          <w:trHeight w:val="8354"/>
        </w:trPr>
        <w:tc>
          <w:tcPr>
            <w:tcW w:w="10485" w:type="dxa"/>
          </w:tcPr>
          <w:p w14:paraId="2BEDD0B3" w14:textId="20E7CC6F" w:rsidR="007630F2" w:rsidRDefault="001A2EB8" w:rsidP="7193005F">
            <w:pPr>
              <w:spacing w:line="240" w:lineRule="auto"/>
            </w:pPr>
            <w:r>
              <w:rPr>
                <w:noProof/>
              </w:rPr>
              <w:drawing>
                <wp:anchor distT="0" distB="0" distL="114300" distR="114300" simplePos="0" relativeHeight="251658240" behindDoc="0" locked="0" layoutInCell="1" allowOverlap="1" wp14:anchorId="234388AF" wp14:editId="197AA80A">
                  <wp:simplePos x="0" y="0"/>
                  <wp:positionH relativeFrom="column">
                    <wp:posOffset>2722245</wp:posOffset>
                  </wp:positionH>
                  <wp:positionV relativeFrom="paragraph">
                    <wp:posOffset>386080</wp:posOffset>
                  </wp:positionV>
                  <wp:extent cx="3810000" cy="9620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962025"/>
                          </a:xfrm>
                          <a:prstGeom prst="rect">
                            <a:avLst/>
                          </a:prstGeom>
                          <a:noFill/>
                          <a:ln>
                            <a:noFill/>
                          </a:ln>
                        </pic:spPr>
                      </pic:pic>
                    </a:graphicData>
                  </a:graphic>
                </wp:anchor>
              </w:drawing>
            </w:r>
          </w:p>
          <w:p w14:paraId="10A9DCF3" w14:textId="2D2E1B5F" w:rsidR="00536836" w:rsidRDefault="00536836" w:rsidP="7193005F">
            <w:pPr>
              <w:pStyle w:val="Title"/>
              <w:rPr>
                <w:sz w:val="44"/>
                <w:szCs w:val="44"/>
              </w:rPr>
            </w:pPr>
          </w:p>
          <w:p w14:paraId="06D36687" w14:textId="25EA807A" w:rsidR="7193005F" w:rsidRDefault="7193005F" w:rsidP="7193005F"/>
          <w:p w14:paraId="0122E702" w14:textId="4913EA0B" w:rsidR="7193005F" w:rsidRDefault="7193005F" w:rsidP="7193005F"/>
          <w:p w14:paraId="7F34274A" w14:textId="77777777" w:rsidR="00D85A2F" w:rsidRDefault="00536836" w:rsidP="00EB4F47">
            <w:pPr>
              <w:pStyle w:val="Title"/>
            </w:pPr>
            <w:r>
              <w:t xml:space="preserve"> </w:t>
            </w:r>
          </w:p>
          <w:p w14:paraId="015C87B5" w14:textId="77777777" w:rsidR="00D85A2F" w:rsidRDefault="00D85A2F" w:rsidP="00EB4F47">
            <w:pPr>
              <w:pStyle w:val="Title"/>
            </w:pPr>
          </w:p>
          <w:p w14:paraId="75CB727B" w14:textId="55CED876" w:rsidR="00EB4F47" w:rsidRPr="00B801C8" w:rsidRDefault="00D85A2F" w:rsidP="00EB4F47">
            <w:pPr>
              <w:pStyle w:val="Title"/>
              <w:rPr>
                <w:color w:val="000000" w:themeColor="text1"/>
              </w:rPr>
            </w:pPr>
            <w:r>
              <w:t xml:space="preserve"> </w:t>
            </w:r>
            <w:r w:rsidR="00EB4F47" w:rsidRPr="00B801C8">
              <w:rPr>
                <w:color w:val="000000" w:themeColor="text1"/>
              </w:rPr>
              <w:t>Information System</w:t>
            </w:r>
          </w:p>
          <w:p w14:paraId="0ECF9C3D" w14:textId="41A2AC0C" w:rsidR="00EB4F47" w:rsidRPr="00B801C8" w:rsidRDefault="00EB4F47" w:rsidP="00EB4F47">
            <w:pPr>
              <w:pStyle w:val="Title"/>
              <w:rPr>
                <w:color w:val="000000" w:themeColor="text1"/>
              </w:rPr>
            </w:pPr>
            <w:r w:rsidRPr="00B801C8">
              <w:rPr>
                <w:color w:val="000000" w:themeColor="text1"/>
              </w:rPr>
              <w:t xml:space="preserve"> Analysis and Modeling</w:t>
            </w:r>
          </w:p>
          <w:p w14:paraId="3AF6B7BD" w14:textId="6815F767" w:rsidR="00536836" w:rsidRPr="00FC20D8" w:rsidRDefault="00660EF4" w:rsidP="00536836">
            <w:pPr>
              <w:pStyle w:val="Subtitle"/>
              <w:rPr>
                <w:color w:val="404040" w:themeColor="text1" w:themeTint="BF"/>
                <w:sz w:val="32"/>
                <w:szCs w:val="32"/>
              </w:rPr>
            </w:pPr>
            <w:r w:rsidRPr="00FC20D8">
              <w:rPr>
                <w:color w:val="404040" w:themeColor="text1" w:themeTint="BF"/>
              </w:rPr>
              <w:t xml:space="preserve"> </w:t>
            </w:r>
            <w:r w:rsidRPr="00FC20D8">
              <w:rPr>
                <w:color w:val="404040" w:themeColor="text1" w:themeTint="BF"/>
                <w:sz w:val="32"/>
                <w:szCs w:val="32"/>
              </w:rPr>
              <w:t>La Salle College (</w:t>
            </w:r>
            <w:r w:rsidR="0018785B" w:rsidRPr="00FC20D8">
              <w:rPr>
                <w:color w:val="404040" w:themeColor="text1" w:themeTint="BF"/>
                <w:sz w:val="32"/>
                <w:szCs w:val="32"/>
              </w:rPr>
              <w:t>420SA2AS</w:t>
            </w:r>
            <w:r w:rsidRPr="00FC20D8">
              <w:rPr>
                <w:color w:val="404040" w:themeColor="text1" w:themeTint="BF"/>
                <w:sz w:val="32"/>
                <w:szCs w:val="32"/>
              </w:rPr>
              <w:t>)</w:t>
            </w:r>
          </w:p>
          <w:p w14:paraId="44F36AA7" w14:textId="77777777" w:rsidR="00EB4F47" w:rsidRPr="00FC20D8" w:rsidRDefault="00EB4F47" w:rsidP="00EB4F47">
            <w:pPr>
              <w:pStyle w:val="Subtitle"/>
              <w:rPr>
                <w:color w:val="404040" w:themeColor="text1" w:themeTint="BF"/>
              </w:rPr>
            </w:pPr>
            <w:r w:rsidRPr="00FC20D8">
              <w:rPr>
                <w:color w:val="404040" w:themeColor="text1" w:themeTint="BF"/>
              </w:rPr>
              <w:t xml:space="preserve"> Clinic Project</w:t>
            </w:r>
          </w:p>
          <w:p w14:paraId="0253FFC4" w14:textId="089C3591" w:rsidR="00A134DC" w:rsidRPr="00A134DC" w:rsidRDefault="00025318" w:rsidP="00025318">
            <w:pPr>
              <w:pStyle w:val="Subtitle"/>
            </w:pPr>
            <w:r w:rsidRPr="00FC20D8">
              <w:rPr>
                <w:color w:val="404040" w:themeColor="text1" w:themeTint="BF"/>
              </w:rPr>
              <w:t xml:space="preserve"> </w:t>
            </w:r>
            <w:r w:rsidR="00A134DC" w:rsidRPr="00FC20D8">
              <w:rPr>
                <w:color w:val="404040" w:themeColor="text1" w:themeTint="BF"/>
              </w:rPr>
              <w:t>Start Up Plan</w:t>
            </w:r>
          </w:p>
        </w:tc>
      </w:tr>
      <w:tr w:rsidR="007630F2" w:rsidRPr="00495014" w14:paraId="4C04679D" w14:textId="77777777" w:rsidTr="54446C48">
        <w:trPr>
          <w:trHeight w:val="3446"/>
        </w:trPr>
        <w:tc>
          <w:tcPr>
            <w:tcW w:w="10485" w:type="dxa"/>
          </w:tcPr>
          <w:p w14:paraId="016D3480" w14:textId="77777777" w:rsidR="00536836" w:rsidRDefault="00536836" w:rsidP="001A2EB8"/>
          <w:p w14:paraId="38F8F465" w14:textId="77777777" w:rsidR="00536836" w:rsidRDefault="00536836" w:rsidP="001A2EB8"/>
          <w:p w14:paraId="2D300B86" w14:textId="77777777" w:rsidR="00536836" w:rsidRDefault="00536836" w:rsidP="001A2EB8"/>
          <w:p w14:paraId="34737819" w14:textId="7F0E61A9" w:rsidR="001A2EB8" w:rsidRPr="00FC20D8" w:rsidRDefault="001A2EB8" w:rsidP="00536836">
            <w:pPr>
              <w:rPr>
                <w:b/>
                <w:bCs/>
                <w:color w:val="404040" w:themeColor="text1" w:themeTint="BF"/>
                <w:sz w:val="24"/>
                <w:szCs w:val="24"/>
              </w:rPr>
            </w:pPr>
            <w:proofErr w:type="spellStart"/>
            <w:r w:rsidRPr="00FC20D8">
              <w:rPr>
                <w:b/>
                <w:bCs/>
                <w:color w:val="404040" w:themeColor="text1" w:themeTint="BF"/>
                <w:sz w:val="24"/>
                <w:szCs w:val="24"/>
              </w:rPr>
              <w:t>Sik</w:t>
            </w:r>
            <w:proofErr w:type="spellEnd"/>
            <w:r w:rsidRPr="00FC20D8">
              <w:rPr>
                <w:b/>
                <w:bCs/>
                <w:color w:val="404040" w:themeColor="text1" w:themeTint="BF"/>
                <w:sz w:val="24"/>
                <w:szCs w:val="24"/>
              </w:rPr>
              <w:t xml:space="preserve"> Lam </w:t>
            </w:r>
            <w:proofErr w:type="gramStart"/>
            <w:r w:rsidRPr="00FC20D8">
              <w:rPr>
                <w:b/>
                <w:bCs/>
                <w:color w:val="404040" w:themeColor="text1" w:themeTint="BF"/>
                <w:sz w:val="24"/>
                <w:szCs w:val="24"/>
              </w:rPr>
              <w:t>MO</w:t>
            </w:r>
            <w:r w:rsidR="007F43E7">
              <w:rPr>
                <w:b/>
                <w:bCs/>
                <w:color w:val="404040" w:themeColor="text1" w:themeTint="BF"/>
                <w:sz w:val="24"/>
                <w:szCs w:val="24"/>
              </w:rPr>
              <w:t>(</w:t>
            </w:r>
            <w:proofErr w:type="gramEnd"/>
            <w:r w:rsidR="007F43E7">
              <w:rPr>
                <w:b/>
                <w:bCs/>
                <w:color w:val="404040" w:themeColor="text1" w:themeTint="BF"/>
                <w:sz w:val="24"/>
                <w:szCs w:val="24"/>
              </w:rPr>
              <w:t>1317843)</w:t>
            </w:r>
          </w:p>
          <w:p w14:paraId="4CD3265B" w14:textId="625D3950" w:rsidR="001A2EB8" w:rsidRPr="00FC20D8" w:rsidRDefault="001A2EB8" w:rsidP="00536836">
            <w:pPr>
              <w:rPr>
                <w:b/>
                <w:bCs/>
                <w:color w:val="404040" w:themeColor="text1" w:themeTint="BF"/>
                <w:sz w:val="24"/>
                <w:szCs w:val="24"/>
              </w:rPr>
            </w:pPr>
            <w:r w:rsidRPr="00FC20D8">
              <w:rPr>
                <w:b/>
                <w:bCs/>
                <w:color w:val="404040" w:themeColor="text1" w:themeTint="BF"/>
                <w:sz w:val="24"/>
                <w:szCs w:val="24"/>
              </w:rPr>
              <w:t xml:space="preserve">Kamil </w:t>
            </w:r>
            <w:proofErr w:type="gramStart"/>
            <w:r w:rsidRPr="00FC20D8">
              <w:rPr>
                <w:b/>
                <w:bCs/>
                <w:color w:val="404040" w:themeColor="text1" w:themeTint="BF"/>
                <w:sz w:val="24"/>
                <w:szCs w:val="24"/>
              </w:rPr>
              <w:t>Obiedzinski</w:t>
            </w:r>
            <w:r w:rsidR="007F43E7">
              <w:rPr>
                <w:b/>
                <w:bCs/>
                <w:color w:val="404040" w:themeColor="text1" w:themeTint="BF"/>
                <w:sz w:val="24"/>
                <w:szCs w:val="24"/>
              </w:rPr>
              <w:t>(</w:t>
            </w:r>
            <w:proofErr w:type="gramEnd"/>
            <w:r w:rsidR="007F43E7">
              <w:rPr>
                <w:b/>
                <w:bCs/>
                <w:color w:val="404040" w:themeColor="text1" w:themeTint="BF"/>
                <w:sz w:val="24"/>
                <w:szCs w:val="24"/>
              </w:rPr>
              <w:t>2211219)</w:t>
            </w:r>
          </w:p>
          <w:p w14:paraId="5B7351A4" w14:textId="10F27981" w:rsidR="001A2EB8" w:rsidRPr="00FC20D8" w:rsidRDefault="001A2EB8" w:rsidP="00536836">
            <w:pPr>
              <w:rPr>
                <w:b/>
                <w:bCs/>
                <w:color w:val="404040" w:themeColor="text1" w:themeTint="BF"/>
                <w:sz w:val="24"/>
                <w:szCs w:val="24"/>
              </w:rPr>
            </w:pPr>
            <w:r w:rsidRPr="00FC20D8">
              <w:rPr>
                <w:b/>
                <w:bCs/>
                <w:color w:val="404040" w:themeColor="text1" w:themeTint="BF"/>
                <w:sz w:val="24"/>
                <w:szCs w:val="24"/>
              </w:rPr>
              <w:t xml:space="preserve">Hyemi </w:t>
            </w:r>
            <w:proofErr w:type="gramStart"/>
            <w:r w:rsidRPr="00FC20D8">
              <w:rPr>
                <w:b/>
                <w:bCs/>
                <w:color w:val="404040" w:themeColor="text1" w:themeTint="BF"/>
                <w:sz w:val="24"/>
                <w:szCs w:val="24"/>
              </w:rPr>
              <w:t>Park</w:t>
            </w:r>
            <w:r w:rsidR="007F43E7">
              <w:rPr>
                <w:b/>
                <w:bCs/>
                <w:color w:val="404040" w:themeColor="text1" w:themeTint="BF"/>
                <w:sz w:val="24"/>
                <w:szCs w:val="24"/>
              </w:rPr>
              <w:t>(</w:t>
            </w:r>
            <w:proofErr w:type="gramEnd"/>
            <w:r w:rsidR="007F43E7">
              <w:rPr>
                <w:b/>
                <w:bCs/>
                <w:color w:val="404040" w:themeColor="text1" w:themeTint="BF"/>
                <w:sz w:val="24"/>
                <w:szCs w:val="24"/>
              </w:rPr>
              <w:t>2212025)</w:t>
            </w:r>
          </w:p>
          <w:p w14:paraId="54025BC5" w14:textId="1ACBA0CB" w:rsidR="000E3138" w:rsidRDefault="001A2EB8" w:rsidP="00536836">
            <w:pPr>
              <w:rPr>
                <w:b/>
                <w:bCs/>
                <w:color w:val="404040" w:themeColor="text1" w:themeTint="BF"/>
                <w:sz w:val="24"/>
                <w:szCs w:val="24"/>
              </w:rPr>
            </w:pPr>
            <w:proofErr w:type="spellStart"/>
            <w:r w:rsidRPr="00FC20D8">
              <w:rPr>
                <w:b/>
                <w:bCs/>
                <w:color w:val="404040" w:themeColor="text1" w:themeTint="BF"/>
                <w:sz w:val="24"/>
                <w:szCs w:val="24"/>
              </w:rPr>
              <w:t>Manasa</w:t>
            </w:r>
            <w:proofErr w:type="spellEnd"/>
            <w:r w:rsidRPr="00FC20D8">
              <w:rPr>
                <w:b/>
                <w:bCs/>
                <w:color w:val="404040" w:themeColor="text1" w:themeTint="BF"/>
                <w:sz w:val="24"/>
                <w:szCs w:val="24"/>
              </w:rPr>
              <w:t xml:space="preserve"> </w:t>
            </w:r>
            <w:proofErr w:type="spellStart"/>
            <w:r w:rsidRPr="00FC20D8">
              <w:rPr>
                <w:b/>
                <w:bCs/>
                <w:color w:val="404040" w:themeColor="text1" w:themeTint="BF"/>
                <w:sz w:val="24"/>
                <w:szCs w:val="24"/>
              </w:rPr>
              <w:t>Manohara</w:t>
            </w:r>
            <w:proofErr w:type="spellEnd"/>
            <w:r w:rsidRPr="00FC20D8">
              <w:rPr>
                <w:b/>
                <w:bCs/>
                <w:color w:val="404040" w:themeColor="text1" w:themeTint="BF"/>
                <w:sz w:val="24"/>
                <w:szCs w:val="24"/>
              </w:rPr>
              <w:t xml:space="preserve"> </w:t>
            </w:r>
            <w:proofErr w:type="gramStart"/>
            <w:r w:rsidRPr="00FC20D8">
              <w:rPr>
                <w:b/>
                <w:bCs/>
                <w:color w:val="404040" w:themeColor="text1" w:themeTint="BF"/>
                <w:sz w:val="24"/>
                <w:szCs w:val="24"/>
              </w:rPr>
              <w:t>Shetty</w:t>
            </w:r>
            <w:r w:rsidR="007F43E7">
              <w:rPr>
                <w:b/>
                <w:bCs/>
                <w:color w:val="404040" w:themeColor="text1" w:themeTint="BF"/>
                <w:sz w:val="24"/>
                <w:szCs w:val="24"/>
              </w:rPr>
              <w:t>(</w:t>
            </w:r>
            <w:proofErr w:type="gramEnd"/>
            <w:r w:rsidR="007F43E7">
              <w:rPr>
                <w:b/>
                <w:bCs/>
                <w:color w:val="404040" w:themeColor="text1" w:themeTint="BF"/>
                <w:sz w:val="24"/>
                <w:szCs w:val="24"/>
              </w:rPr>
              <w:t>2212113)</w:t>
            </w:r>
          </w:p>
          <w:p w14:paraId="034DAF39" w14:textId="77777777" w:rsidR="000E3138" w:rsidRPr="00FC20D8" w:rsidRDefault="000E3138" w:rsidP="00536836">
            <w:pPr>
              <w:rPr>
                <w:b/>
                <w:bCs/>
                <w:color w:val="404040" w:themeColor="text1" w:themeTint="BF"/>
                <w:sz w:val="24"/>
                <w:szCs w:val="24"/>
              </w:rPr>
            </w:pPr>
          </w:p>
          <w:sdt>
            <w:sdtPr>
              <w:rPr>
                <w:rFonts w:asciiTheme="minorHAnsi" w:eastAsia="PMingLiU" w:hAnsiTheme="minorHAnsi" w:cs="Times New Roman (Body CS)"/>
                <w:color w:val="000000" w:themeColor="text1"/>
                <w:sz w:val="22"/>
                <w:szCs w:val="22"/>
              </w:rPr>
              <w:id w:val="1459541962"/>
              <w:docPartObj>
                <w:docPartGallery w:val="Table of Contents"/>
                <w:docPartUnique/>
              </w:docPartObj>
            </w:sdtPr>
            <w:sdtContent>
              <w:p w14:paraId="0F331554" w14:textId="6210FB81" w:rsidR="00A907E8" w:rsidRDefault="39E50473">
                <w:pPr>
                  <w:pStyle w:val="TOCHeading"/>
                </w:pPr>
                <w:r>
                  <w:t>Contents</w:t>
                </w:r>
              </w:p>
              <w:p w14:paraId="2DE96416" w14:textId="5CA4946C" w:rsidR="00C81DF6" w:rsidRDefault="54446C48">
                <w:pPr>
                  <w:pStyle w:val="TOC1"/>
                  <w:tabs>
                    <w:tab w:val="right" w:leader="dot" w:pos="10790"/>
                  </w:tabs>
                  <w:rPr>
                    <w:rFonts w:eastAsiaTheme="minorEastAsia" w:cstheme="minorBidi"/>
                    <w:noProof/>
                    <w:color w:val="auto"/>
                    <w:lang w:eastAsia="ja-JP"/>
                  </w:rPr>
                </w:pPr>
                <w:r>
                  <w:fldChar w:fldCharType="begin"/>
                </w:r>
                <w:r w:rsidR="4F6DF219">
                  <w:instrText>TOC \o "1-3" \h \z \u</w:instrText>
                </w:r>
                <w:r>
                  <w:fldChar w:fldCharType="separate"/>
                </w:r>
                <w:hyperlink w:anchor="_Toc110339315" w:history="1">
                  <w:r w:rsidR="00C81DF6" w:rsidRPr="001B7E54">
                    <w:rPr>
                      <w:rStyle w:val="Hyperlink"/>
                      <w:noProof/>
                    </w:rPr>
                    <w:t>COMPANY OVERVIEW</w:t>
                  </w:r>
                  <w:r w:rsidR="00C81DF6">
                    <w:rPr>
                      <w:noProof/>
                      <w:webHidden/>
                    </w:rPr>
                    <w:tab/>
                  </w:r>
                  <w:r w:rsidR="00C81DF6">
                    <w:rPr>
                      <w:noProof/>
                      <w:webHidden/>
                    </w:rPr>
                    <w:fldChar w:fldCharType="begin"/>
                  </w:r>
                  <w:r w:rsidR="00C81DF6">
                    <w:rPr>
                      <w:noProof/>
                      <w:webHidden/>
                    </w:rPr>
                    <w:instrText xml:space="preserve"> PAGEREF _Toc110339315 \h </w:instrText>
                  </w:r>
                  <w:r w:rsidR="00C81DF6">
                    <w:rPr>
                      <w:noProof/>
                      <w:webHidden/>
                    </w:rPr>
                  </w:r>
                  <w:r w:rsidR="00C81DF6">
                    <w:rPr>
                      <w:noProof/>
                      <w:webHidden/>
                    </w:rPr>
                    <w:fldChar w:fldCharType="separate"/>
                  </w:r>
                  <w:r w:rsidR="00C81DF6">
                    <w:rPr>
                      <w:noProof/>
                      <w:webHidden/>
                    </w:rPr>
                    <w:t>5</w:t>
                  </w:r>
                  <w:r w:rsidR="00C81DF6">
                    <w:rPr>
                      <w:noProof/>
                      <w:webHidden/>
                    </w:rPr>
                    <w:fldChar w:fldCharType="end"/>
                  </w:r>
                </w:hyperlink>
              </w:p>
              <w:p w14:paraId="6DB179FB" w14:textId="40583559" w:rsidR="00C81DF6" w:rsidRDefault="00000000">
                <w:pPr>
                  <w:pStyle w:val="TOC2"/>
                  <w:tabs>
                    <w:tab w:val="right" w:leader="dot" w:pos="10790"/>
                  </w:tabs>
                  <w:rPr>
                    <w:rFonts w:eastAsiaTheme="minorEastAsia" w:cstheme="minorBidi"/>
                    <w:noProof/>
                    <w:color w:val="auto"/>
                    <w:lang w:eastAsia="ja-JP"/>
                  </w:rPr>
                </w:pPr>
                <w:hyperlink w:anchor="_Toc110339316" w:history="1">
                  <w:r w:rsidR="00C81DF6" w:rsidRPr="001B7E54">
                    <w:rPr>
                      <w:rStyle w:val="Hyperlink"/>
                      <w:noProof/>
                    </w:rPr>
                    <w:t>Our Team</w:t>
                  </w:r>
                  <w:r w:rsidR="00C81DF6">
                    <w:rPr>
                      <w:noProof/>
                      <w:webHidden/>
                    </w:rPr>
                    <w:tab/>
                  </w:r>
                  <w:r w:rsidR="00C81DF6">
                    <w:rPr>
                      <w:noProof/>
                      <w:webHidden/>
                    </w:rPr>
                    <w:fldChar w:fldCharType="begin"/>
                  </w:r>
                  <w:r w:rsidR="00C81DF6">
                    <w:rPr>
                      <w:noProof/>
                      <w:webHidden/>
                    </w:rPr>
                    <w:instrText xml:space="preserve"> PAGEREF _Toc110339316 \h </w:instrText>
                  </w:r>
                  <w:r w:rsidR="00C81DF6">
                    <w:rPr>
                      <w:noProof/>
                      <w:webHidden/>
                    </w:rPr>
                  </w:r>
                  <w:r w:rsidR="00C81DF6">
                    <w:rPr>
                      <w:noProof/>
                      <w:webHidden/>
                    </w:rPr>
                    <w:fldChar w:fldCharType="separate"/>
                  </w:r>
                  <w:r w:rsidR="00C81DF6">
                    <w:rPr>
                      <w:noProof/>
                      <w:webHidden/>
                    </w:rPr>
                    <w:t>5</w:t>
                  </w:r>
                  <w:r w:rsidR="00C81DF6">
                    <w:rPr>
                      <w:noProof/>
                      <w:webHidden/>
                    </w:rPr>
                    <w:fldChar w:fldCharType="end"/>
                  </w:r>
                </w:hyperlink>
              </w:p>
              <w:p w14:paraId="4CA171CB" w14:textId="44369FF6" w:rsidR="00C81DF6" w:rsidRDefault="00000000">
                <w:pPr>
                  <w:pStyle w:val="TOC2"/>
                  <w:tabs>
                    <w:tab w:val="right" w:leader="dot" w:pos="10790"/>
                  </w:tabs>
                  <w:rPr>
                    <w:rFonts w:eastAsiaTheme="minorEastAsia" w:cstheme="minorBidi"/>
                    <w:noProof/>
                    <w:color w:val="auto"/>
                    <w:lang w:eastAsia="ja-JP"/>
                  </w:rPr>
                </w:pPr>
                <w:hyperlink w:anchor="_Toc110339317" w:history="1">
                  <w:r w:rsidR="00C81DF6" w:rsidRPr="001B7E54">
                    <w:rPr>
                      <w:rStyle w:val="Hyperlink"/>
                      <w:noProof/>
                    </w:rPr>
                    <w:t>Company Mission</w:t>
                  </w:r>
                  <w:r w:rsidR="00C81DF6">
                    <w:rPr>
                      <w:noProof/>
                      <w:webHidden/>
                    </w:rPr>
                    <w:tab/>
                  </w:r>
                  <w:r w:rsidR="00C81DF6">
                    <w:rPr>
                      <w:noProof/>
                      <w:webHidden/>
                    </w:rPr>
                    <w:fldChar w:fldCharType="begin"/>
                  </w:r>
                  <w:r w:rsidR="00C81DF6">
                    <w:rPr>
                      <w:noProof/>
                      <w:webHidden/>
                    </w:rPr>
                    <w:instrText xml:space="preserve"> PAGEREF _Toc110339317 \h </w:instrText>
                  </w:r>
                  <w:r w:rsidR="00C81DF6">
                    <w:rPr>
                      <w:noProof/>
                      <w:webHidden/>
                    </w:rPr>
                  </w:r>
                  <w:r w:rsidR="00C81DF6">
                    <w:rPr>
                      <w:noProof/>
                      <w:webHidden/>
                    </w:rPr>
                    <w:fldChar w:fldCharType="separate"/>
                  </w:r>
                  <w:r w:rsidR="00C81DF6">
                    <w:rPr>
                      <w:noProof/>
                      <w:webHidden/>
                    </w:rPr>
                    <w:t>5</w:t>
                  </w:r>
                  <w:r w:rsidR="00C81DF6">
                    <w:rPr>
                      <w:noProof/>
                      <w:webHidden/>
                    </w:rPr>
                    <w:fldChar w:fldCharType="end"/>
                  </w:r>
                </w:hyperlink>
              </w:p>
              <w:p w14:paraId="689749E4" w14:textId="52DC8FE7" w:rsidR="00C81DF6" w:rsidRDefault="00000000">
                <w:pPr>
                  <w:pStyle w:val="TOC2"/>
                  <w:tabs>
                    <w:tab w:val="right" w:leader="dot" w:pos="10790"/>
                  </w:tabs>
                  <w:rPr>
                    <w:rFonts w:eastAsiaTheme="minorEastAsia" w:cstheme="minorBidi"/>
                    <w:noProof/>
                    <w:color w:val="auto"/>
                    <w:lang w:eastAsia="ja-JP"/>
                  </w:rPr>
                </w:pPr>
                <w:hyperlink w:anchor="_Toc110339318" w:history="1">
                  <w:r w:rsidR="00C81DF6" w:rsidRPr="001B7E54">
                    <w:rPr>
                      <w:rStyle w:val="Hyperlink"/>
                      <w:noProof/>
                    </w:rPr>
                    <w:t>Clinic Santé .co</w:t>
                  </w:r>
                  <w:r w:rsidR="00C81DF6">
                    <w:rPr>
                      <w:noProof/>
                      <w:webHidden/>
                    </w:rPr>
                    <w:tab/>
                  </w:r>
                  <w:r w:rsidR="00C81DF6">
                    <w:rPr>
                      <w:noProof/>
                      <w:webHidden/>
                    </w:rPr>
                    <w:fldChar w:fldCharType="begin"/>
                  </w:r>
                  <w:r w:rsidR="00C81DF6">
                    <w:rPr>
                      <w:noProof/>
                      <w:webHidden/>
                    </w:rPr>
                    <w:instrText xml:space="preserve"> PAGEREF _Toc110339318 \h </w:instrText>
                  </w:r>
                  <w:r w:rsidR="00C81DF6">
                    <w:rPr>
                      <w:noProof/>
                      <w:webHidden/>
                    </w:rPr>
                  </w:r>
                  <w:r w:rsidR="00C81DF6">
                    <w:rPr>
                      <w:noProof/>
                      <w:webHidden/>
                    </w:rPr>
                    <w:fldChar w:fldCharType="separate"/>
                  </w:r>
                  <w:r w:rsidR="00C81DF6">
                    <w:rPr>
                      <w:noProof/>
                      <w:webHidden/>
                    </w:rPr>
                    <w:t>5</w:t>
                  </w:r>
                  <w:r w:rsidR="00C81DF6">
                    <w:rPr>
                      <w:noProof/>
                      <w:webHidden/>
                    </w:rPr>
                    <w:fldChar w:fldCharType="end"/>
                  </w:r>
                </w:hyperlink>
              </w:p>
              <w:p w14:paraId="0EFAA52B" w14:textId="1A9AAA2C" w:rsidR="00C81DF6" w:rsidRDefault="00000000">
                <w:pPr>
                  <w:pStyle w:val="TOC1"/>
                  <w:tabs>
                    <w:tab w:val="right" w:leader="dot" w:pos="10790"/>
                  </w:tabs>
                  <w:rPr>
                    <w:rFonts w:eastAsiaTheme="minorEastAsia" w:cstheme="minorBidi"/>
                    <w:noProof/>
                    <w:color w:val="auto"/>
                    <w:lang w:eastAsia="ja-JP"/>
                  </w:rPr>
                </w:pPr>
                <w:hyperlink w:anchor="_Toc110339319" w:history="1">
                  <w:r w:rsidR="00C81DF6" w:rsidRPr="001B7E54">
                    <w:rPr>
                      <w:rStyle w:val="Hyperlink"/>
                      <w:noProof/>
                    </w:rPr>
                    <w:t>BUSINESS DESCRIPTION</w:t>
                  </w:r>
                  <w:r w:rsidR="00C81DF6">
                    <w:rPr>
                      <w:noProof/>
                      <w:webHidden/>
                    </w:rPr>
                    <w:tab/>
                  </w:r>
                  <w:r w:rsidR="00C81DF6">
                    <w:rPr>
                      <w:noProof/>
                      <w:webHidden/>
                    </w:rPr>
                    <w:fldChar w:fldCharType="begin"/>
                  </w:r>
                  <w:r w:rsidR="00C81DF6">
                    <w:rPr>
                      <w:noProof/>
                      <w:webHidden/>
                    </w:rPr>
                    <w:instrText xml:space="preserve"> PAGEREF _Toc110339319 \h </w:instrText>
                  </w:r>
                  <w:r w:rsidR="00C81DF6">
                    <w:rPr>
                      <w:noProof/>
                      <w:webHidden/>
                    </w:rPr>
                  </w:r>
                  <w:r w:rsidR="00C81DF6">
                    <w:rPr>
                      <w:noProof/>
                      <w:webHidden/>
                    </w:rPr>
                    <w:fldChar w:fldCharType="separate"/>
                  </w:r>
                  <w:r w:rsidR="00C81DF6">
                    <w:rPr>
                      <w:noProof/>
                      <w:webHidden/>
                    </w:rPr>
                    <w:t>6</w:t>
                  </w:r>
                  <w:r w:rsidR="00C81DF6">
                    <w:rPr>
                      <w:noProof/>
                      <w:webHidden/>
                    </w:rPr>
                    <w:fldChar w:fldCharType="end"/>
                  </w:r>
                </w:hyperlink>
              </w:p>
              <w:p w14:paraId="409F2755" w14:textId="5016DF73" w:rsidR="00C81DF6" w:rsidRDefault="00000000">
                <w:pPr>
                  <w:pStyle w:val="TOC2"/>
                  <w:tabs>
                    <w:tab w:val="right" w:leader="dot" w:pos="10790"/>
                  </w:tabs>
                  <w:rPr>
                    <w:rFonts w:eastAsiaTheme="minorEastAsia" w:cstheme="minorBidi"/>
                    <w:noProof/>
                    <w:color w:val="auto"/>
                    <w:lang w:eastAsia="ja-JP"/>
                  </w:rPr>
                </w:pPr>
                <w:hyperlink w:anchor="_Toc110339320" w:history="1">
                  <w:r w:rsidR="00C81DF6" w:rsidRPr="001B7E54">
                    <w:rPr>
                      <w:rStyle w:val="Hyperlink"/>
                      <w:noProof/>
                    </w:rPr>
                    <w:t>Pitch</w:t>
                  </w:r>
                  <w:r w:rsidR="00C81DF6">
                    <w:rPr>
                      <w:noProof/>
                      <w:webHidden/>
                    </w:rPr>
                    <w:tab/>
                  </w:r>
                  <w:r w:rsidR="00C81DF6">
                    <w:rPr>
                      <w:noProof/>
                      <w:webHidden/>
                    </w:rPr>
                    <w:fldChar w:fldCharType="begin"/>
                  </w:r>
                  <w:r w:rsidR="00C81DF6">
                    <w:rPr>
                      <w:noProof/>
                      <w:webHidden/>
                    </w:rPr>
                    <w:instrText xml:space="preserve"> PAGEREF _Toc110339320 \h </w:instrText>
                  </w:r>
                  <w:r w:rsidR="00C81DF6">
                    <w:rPr>
                      <w:noProof/>
                      <w:webHidden/>
                    </w:rPr>
                  </w:r>
                  <w:r w:rsidR="00C81DF6">
                    <w:rPr>
                      <w:noProof/>
                      <w:webHidden/>
                    </w:rPr>
                    <w:fldChar w:fldCharType="separate"/>
                  </w:r>
                  <w:r w:rsidR="00C81DF6">
                    <w:rPr>
                      <w:noProof/>
                      <w:webHidden/>
                    </w:rPr>
                    <w:t>6</w:t>
                  </w:r>
                  <w:r w:rsidR="00C81DF6">
                    <w:rPr>
                      <w:noProof/>
                      <w:webHidden/>
                    </w:rPr>
                    <w:fldChar w:fldCharType="end"/>
                  </w:r>
                </w:hyperlink>
              </w:p>
              <w:p w14:paraId="34B4B103" w14:textId="1B62D4CE" w:rsidR="00C81DF6" w:rsidRDefault="00000000">
                <w:pPr>
                  <w:pStyle w:val="TOC2"/>
                  <w:tabs>
                    <w:tab w:val="right" w:leader="dot" w:pos="10790"/>
                  </w:tabs>
                  <w:rPr>
                    <w:rFonts w:eastAsiaTheme="minorEastAsia" w:cstheme="minorBidi"/>
                    <w:noProof/>
                    <w:color w:val="auto"/>
                    <w:lang w:eastAsia="ja-JP"/>
                  </w:rPr>
                </w:pPr>
                <w:hyperlink w:anchor="_Toc110339321" w:history="1">
                  <w:r w:rsidR="00C81DF6" w:rsidRPr="001B7E54">
                    <w:rPr>
                      <w:rStyle w:val="Hyperlink"/>
                      <w:noProof/>
                    </w:rPr>
                    <w:t>Product and Scope</w:t>
                  </w:r>
                  <w:r w:rsidR="00C81DF6">
                    <w:rPr>
                      <w:noProof/>
                      <w:webHidden/>
                    </w:rPr>
                    <w:tab/>
                  </w:r>
                  <w:r w:rsidR="00C81DF6">
                    <w:rPr>
                      <w:noProof/>
                      <w:webHidden/>
                    </w:rPr>
                    <w:fldChar w:fldCharType="begin"/>
                  </w:r>
                  <w:r w:rsidR="00C81DF6">
                    <w:rPr>
                      <w:noProof/>
                      <w:webHidden/>
                    </w:rPr>
                    <w:instrText xml:space="preserve"> PAGEREF _Toc110339321 \h </w:instrText>
                  </w:r>
                  <w:r w:rsidR="00C81DF6">
                    <w:rPr>
                      <w:noProof/>
                      <w:webHidden/>
                    </w:rPr>
                  </w:r>
                  <w:r w:rsidR="00C81DF6">
                    <w:rPr>
                      <w:noProof/>
                      <w:webHidden/>
                    </w:rPr>
                    <w:fldChar w:fldCharType="separate"/>
                  </w:r>
                  <w:r w:rsidR="00C81DF6">
                    <w:rPr>
                      <w:noProof/>
                      <w:webHidden/>
                    </w:rPr>
                    <w:t>6</w:t>
                  </w:r>
                  <w:r w:rsidR="00C81DF6">
                    <w:rPr>
                      <w:noProof/>
                      <w:webHidden/>
                    </w:rPr>
                    <w:fldChar w:fldCharType="end"/>
                  </w:r>
                </w:hyperlink>
              </w:p>
              <w:p w14:paraId="12F77E5C" w14:textId="2DF5A5A4" w:rsidR="00C81DF6" w:rsidRDefault="00000000">
                <w:pPr>
                  <w:pStyle w:val="TOC2"/>
                  <w:tabs>
                    <w:tab w:val="right" w:leader="dot" w:pos="10790"/>
                  </w:tabs>
                  <w:rPr>
                    <w:rFonts w:eastAsiaTheme="minorEastAsia" w:cstheme="minorBidi"/>
                    <w:noProof/>
                    <w:color w:val="auto"/>
                    <w:lang w:eastAsia="ja-JP"/>
                  </w:rPr>
                </w:pPr>
                <w:hyperlink w:anchor="_Toc110339322" w:history="1">
                  <w:r w:rsidR="00C81DF6" w:rsidRPr="001B7E54">
                    <w:rPr>
                      <w:rStyle w:val="Hyperlink"/>
                      <w:noProof/>
                    </w:rPr>
                    <w:t>Markets Analysis</w:t>
                  </w:r>
                  <w:r w:rsidR="00C81DF6">
                    <w:rPr>
                      <w:noProof/>
                      <w:webHidden/>
                    </w:rPr>
                    <w:tab/>
                  </w:r>
                  <w:r w:rsidR="00C81DF6">
                    <w:rPr>
                      <w:noProof/>
                      <w:webHidden/>
                    </w:rPr>
                    <w:fldChar w:fldCharType="begin"/>
                  </w:r>
                  <w:r w:rsidR="00C81DF6">
                    <w:rPr>
                      <w:noProof/>
                      <w:webHidden/>
                    </w:rPr>
                    <w:instrText xml:space="preserve"> PAGEREF _Toc110339322 \h </w:instrText>
                  </w:r>
                  <w:r w:rsidR="00C81DF6">
                    <w:rPr>
                      <w:noProof/>
                      <w:webHidden/>
                    </w:rPr>
                  </w:r>
                  <w:r w:rsidR="00C81DF6">
                    <w:rPr>
                      <w:noProof/>
                      <w:webHidden/>
                    </w:rPr>
                    <w:fldChar w:fldCharType="separate"/>
                  </w:r>
                  <w:r w:rsidR="00C81DF6">
                    <w:rPr>
                      <w:noProof/>
                      <w:webHidden/>
                    </w:rPr>
                    <w:t>6</w:t>
                  </w:r>
                  <w:r w:rsidR="00C81DF6">
                    <w:rPr>
                      <w:noProof/>
                      <w:webHidden/>
                    </w:rPr>
                    <w:fldChar w:fldCharType="end"/>
                  </w:r>
                </w:hyperlink>
              </w:p>
              <w:p w14:paraId="3BB740BA" w14:textId="6ED02BC2" w:rsidR="00C81DF6" w:rsidRDefault="00000000">
                <w:pPr>
                  <w:pStyle w:val="TOC2"/>
                  <w:tabs>
                    <w:tab w:val="right" w:leader="dot" w:pos="10790"/>
                  </w:tabs>
                  <w:rPr>
                    <w:rFonts w:eastAsiaTheme="minorEastAsia" w:cstheme="minorBidi"/>
                    <w:noProof/>
                    <w:color w:val="auto"/>
                    <w:lang w:eastAsia="ja-JP"/>
                  </w:rPr>
                </w:pPr>
                <w:hyperlink w:anchor="_Toc110339323" w:history="1">
                  <w:r w:rsidR="00C81DF6" w:rsidRPr="001B7E54">
                    <w:rPr>
                      <w:rStyle w:val="Hyperlink"/>
                      <w:noProof/>
                    </w:rPr>
                    <w:t>Long-term Future Prospect</w:t>
                  </w:r>
                  <w:r w:rsidR="00C81DF6">
                    <w:rPr>
                      <w:noProof/>
                      <w:webHidden/>
                    </w:rPr>
                    <w:tab/>
                  </w:r>
                  <w:r w:rsidR="00C81DF6">
                    <w:rPr>
                      <w:noProof/>
                      <w:webHidden/>
                    </w:rPr>
                    <w:fldChar w:fldCharType="begin"/>
                  </w:r>
                  <w:r w:rsidR="00C81DF6">
                    <w:rPr>
                      <w:noProof/>
                      <w:webHidden/>
                    </w:rPr>
                    <w:instrText xml:space="preserve"> PAGEREF _Toc110339323 \h </w:instrText>
                  </w:r>
                  <w:r w:rsidR="00C81DF6">
                    <w:rPr>
                      <w:noProof/>
                      <w:webHidden/>
                    </w:rPr>
                  </w:r>
                  <w:r w:rsidR="00C81DF6">
                    <w:rPr>
                      <w:noProof/>
                      <w:webHidden/>
                    </w:rPr>
                    <w:fldChar w:fldCharType="separate"/>
                  </w:r>
                  <w:r w:rsidR="00C81DF6">
                    <w:rPr>
                      <w:noProof/>
                      <w:webHidden/>
                    </w:rPr>
                    <w:t>7</w:t>
                  </w:r>
                  <w:r w:rsidR="00C81DF6">
                    <w:rPr>
                      <w:noProof/>
                      <w:webHidden/>
                    </w:rPr>
                    <w:fldChar w:fldCharType="end"/>
                  </w:r>
                </w:hyperlink>
              </w:p>
              <w:p w14:paraId="003AE6FB" w14:textId="0BAE18B9" w:rsidR="00C81DF6" w:rsidRDefault="00000000">
                <w:pPr>
                  <w:pStyle w:val="TOC1"/>
                  <w:tabs>
                    <w:tab w:val="right" w:leader="dot" w:pos="10790"/>
                  </w:tabs>
                  <w:rPr>
                    <w:rFonts w:eastAsiaTheme="minorEastAsia" w:cstheme="minorBidi"/>
                    <w:noProof/>
                    <w:color w:val="auto"/>
                    <w:lang w:eastAsia="ja-JP"/>
                  </w:rPr>
                </w:pPr>
                <w:hyperlink w:anchor="_Toc110339324" w:history="1">
                  <w:r w:rsidR="00C81DF6" w:rsidRPr="001B7E54">
                    <w:rPr>
                      <w:rStyle w:val="Hyperlink"/>
                      <w:noProof/>
                    </w:rPr>
                    <w:t>FINANCIAL PLAN</w:t>
                  </w:r>
                  <w:r w:rsidR="00C81DF6">
                    <w:rPr>
                      <w:noProof/>
                      <w:webHidden/>
                    </w:rPr>
                    <w:tab/>
                  </w:r>
                  <w:r w:rsidR="00C81DF6">
                    <w:rPr>
                      <w:noProof/>
                      <w:webHidden/>
                    </w:rPr>
                    <w:fldChar w:fldCharType="begin"/>
                  </w:r>
                  <w:r w:rsidR="00C81DF6">
                    <w:rPr>
                      <w:noProof/>
                      <w:webHidden/>
                    </w:rPr>
                    <w:instrText xml:space="preserve"> PAGEREF _Toc110339324 \h </w:instrText>
                  </w:r>
                  <w:r w:rsidR="00C81DF6">
                    <w:rPr>
                      <w:noProof/>
                      <w:webHidden/>
                    </w:rPr>
                  </w:r>
                  <w:r w:rsidR="00C81DF6">
                    <w:rPr>
                      <w:noProof/>
                      <w:webHidden/>
                    </w:rPr>
                    <w:fldChar w:fldCharType="separate"/>
                  </w:r>
                  <w:r w:rsidR="00C81DF6">
                    <w:rPr>
                      <w:noProof/>
                      <w:webHidden/>
                    </w:rPr>
                    <w:t>8</w:t>
                  </w:r>
                  <w:r w:rsidR="00C81DF6">
                    <w:rPr>
                      <w:noProof/>
                      <w:webHidden/>
                    </w:rPr>
                    <w:fldChar w:fldCharType="end"/>
                  </w:r>
                </w:hyperlink>
              </w:p>
              <w:p w14:paraId="6EBBE2A1" w14:textId="48D85539" w:rsidR="00C81DF6" w:rsidRDefault="00000000">
                <w:pPr>
                  <w:pStyle w:val="TOC2"/>
                  <w:tabs>
                    <w:tab w:val="right" w:leader="dot" w:pos="10790"/>
                  </w:tabs>
                  <w:rPr>
                    <w:rFonts w:eastAsiaTheme="minorEastAsia" w:cstheme="minorBidi"/>
                    <w:noProof/>
                    <w:color w:val="auto"/>
                    <w:lang w:eastAsia="ja-JP"/>
                  </w:rPr>
                </w:pPr>
                <w:hyperlink w:anchor="_Toc110339325" w:history="1">
                  <w:r w:rsidR="00C81DF6" w:rsidRPr="001B7E54">
                    <w:rPr>
                      <w:rStyle w:val="Hyperlink"/>
                      <w:noProof/>
                    </w:rPr>
                    <w:t>Budget</w:t>
                  </w:r>
                  <w:r w:rsidR="00C81DF6">
                    <w:rPr>
                      <w:noProof/>
                      <w:webHidden/>
                    </w:rPr>
                    <w:tab/>
                  </w:r>
                  <w:r w:rsidR="00C81DF6">
                    <w:rPr>
                      <w:noProof/>
                      <w:webHidden/>
                    </w:rPr>
                    <w:fldChar w:fldCharType="begin"/>
                  </w:r>
                  <w:r w:rsidR="00C81DF6">
                    <w:rPr>
                      <w:noProof/>
                      <w:webHidden/>
                    </w:rPr>
                    <w:instrText xml:space="preserve"> PAGEREF _Toc110339325 \h </w:instrText>
                  </w:r>
                  <w:r w:rsidR="00C81DF6">
                    <w:rPr>
                      <w:noProof/>
                      <w:webHidden/>
                    </w:rPr>
                  </w:r>
                  <w:r w:rsidR="00C81DF6">
                    <w:rPr>
                      <w:noProof/>
                      <w:webHidden/>
                    </w:rPr>
                    <w:fldChar w:fldCharType="separate"/>
                  </w:r>
                  <w:r w:rsidR="00C81DF6">
                    <w:rPr>
                      <w:noProof/>
                      <w:webHidden/>
                    </w:rPr>
                    <w:t>8</w:t>
                  </w:r>
                  <w:r w:rsidR="00C81DF6">
                    <w:rPr>
                      <w:noProof/>
                      <w:webHidden/>
                    </w:rPr>
                    <w:fldChar w:fldCharType="end"/>
                  </w:r>
                </w:hyperlink>
              </w:p>
              <w:p w14:paraId="38F22437" w14:textId="11151FF9" w:rsidR="00C81DF6" w:rsidRDefault="00000000">
                <w:pPr>
                  <w:pStyle w:val="TOC2"/>
                  <w:tabs>
                    <w:tab w:val="right" w:leader="dot" w:pos="10790"/>
                  </w:tabs>
                  <w:rPr>
                    <w:rFonts w:eastAsiaTheme="minorEastAsia" w:cstheme="minorBidi"/>
                    <w:noProof/>
                    <w:color w:val="auto"/>
                    <w:lang w:eastAsia="ja-JP"/>
                  </w:rPr>
                </w:pPr>
                <w:hyperlink w:anchor="_Toc110339326" w:history="1">
                  <w:r w:rsidR="00C81DF6" w:rsidRPr="001B7E54">
                    <w:rPr>
                      <w:rStyle w:val="Hyperlink"/>
                      <w:noProof/>
                    </w:rPr>
                    <w:t>SALES PLAN</w:t>
                  </w:r>
                  <w:r w:rsidR="00C81DF6">
                    <w:rPr>
                      <w:noProof/>
                      <w:webHidden/>
                    </w:rPr>
                    <w:tab/>
                  </w:r>
                  <w:r w:rsidR="00C81DF6">
                    <w:rPr>
                      <w:noProof/>
                      <w:webHidden/>
                    </w:rPr>
                    <w:fldChar w:fldCharType="begin"/>
                  </w:r>
                  <w:r w:rsidR="00C81DF6">
                    <w:rPr>
                      <w:noProof/>
                      <w:webHidden/>
                    </w:rPr>
                    <w:instrText xml:space="preserve"> PAGEREF _Toc110339326 \h </w:instrText>
                  </w:r>
                  <w:r w:rsidR="00C81DF6">
                    <w:rPr>
                      <w:noProof/>
                      <w:webHidden/>
                    </w:rPr>
                  </w:r>
                  <w:r w:rsidR="00C81DF6">
                    <w:rPr>
                      <w:noProof/>
                      <w:webHidden/>
                    </w:rPr>
                    <w:fldChar w:fldCharType="separate"/>
                  </w:r>
                  <w:r w:rsidR="00C81DF6">
                    <w:rPr>
                      <w:noProof/>
                      <w:webHidden/>
                    </w:rPr>
                    <w:t>8</w:t>
                  </w:r>
                  <w:r w:rsidR="00C81DF6">
                    <w:rPr>
                      <w:noProof/>
                      <w:webHidden/>
                    </w:rPr>
                    <w:fldChar w:fldCharType="end"/>
                  </w:r>
                </w:hyperlink>
              </w:p>
              <w:p w14:paraId="3C641F3B" w14:textId="2F82B312" w:rsidR="00C81DF6" w:rsidRDefault="00000000">
                <w:pPr>
                  <w:pStyle w:val="TOC2"/>
                  <w:tabs>
                    <w:tab w:val="right" w:leader="dot" w:pos="10790"/>
                  </w:tabs>
                  <w:rPr>
                    <w:rFonts w:eastAsiaTheme="minorEastAsia" w:cstheme="minorBidi"/>
                    <w:noProof/>
                    <w:color w:val="auto"/>
                    <w:lang w:eastAsia="ja-JP"/>
                  </w:rPr>
                </w:pPr>
                <w:hyperlink w:anchor="_Toc110339327" w:history="1">
                  <w:r w:rsidR="00C81DF6" w:rsidRPr="001B7E54">
                    <w:rPr>
                      <w:rStyle w:val="Hyperlink"/>
                      <w:noProof/>
                    </w:rPr>
                    <w:t>START-UP COST</w:t>
                  </w:r>
                  <w:r w:rsidR="00C81DF6">
                    <w:rPr>
                      <w:noProof/>
                      <w:webHidden/>
                    </w:rPr>
                    <w:tab/>
                  </w:r>
                  <w:r w:rsidR="00C81DF6">
                    <w:rPr>
                      <w:noProof/>
                      <w:webHidden/>
                    </w:rPr>
                    <w:fldChar w:fldCharType="begin"/>
                  </w:r>
                  <w:r w:rsidR="00C81DF6">
                    <w:rPr>
                      <w:noProof/>
                      <w:webHidden/>
                    </w:rPr>
                    <w:instrText xml:space="preserve"> PAGEREF _Toc110339327 \h </w:instrText>
                  </w:r>
                  <w:r w:rsidR="00C81DF6">
                    <w:rPr>
                      <w:noProof/>
                      <w:webHidden/>
                    </w:rPr>
                  </w:r>
                  <w:r w:rsidR="00C81DF6">
                    <w:rPr>
                      <w:noProof/>
                      <w:webHidden/>
                    </w:rPr>
                    <w:fldChar w:fldCharType="separate"/>
                  </w:r>
                  <w:r w:rsidR="00C81DF6">
                    <w:rPr>
                      <w:noProof/>
                      <w:webHidden/>
                    </w:rPr>
                    <w:t>9</w:t>
                  </w:r>
                  <w:r w:rsidR="00C81DF6">
                    <w:rPr>
                      <w:noProof/>
                      <w:webHidden/>
                    </w:rPr>
                    <w:fldChar w:fldCharType="end"/>
                  </w:r>
                </w:hyperlink>
              </w:p>
              <w:p w14:paraId="680EFEAF" w14:textId="7EC26598" w:rsidR="00C81DF6" w:rsidRDefault="00000000">
                <w:pPr>
                  <w:pStyle w:val="TOC3"/>
                  <w:tabs>
                    <w:tab w:val="right" w:leader="dot" w:pos="10790"/>
                  </w:tabs>
                  <w:rPr>
                    <w:rFonts w:eastAsiaTheme="minorEastAsia" w:cstheme="minorBidi"/>
                    <w:noProof/>
                    <w:color w:val="auto"/>
                    <w:lang w:eastAsia="ja-JP"/>
                  </w:rPr>
                </w:pPr>
                <w:hyperlink w:anchor="_Toc110339328" w:history="1">
                  <w:r w:rsidR="00C81DF6" w:rsidRPr="001B7E54">
                    <w:rPr>
                      <w:rStyle w:val="Hyperlink"/>
                      <w:noProof/>
                    </w:rPr>
                    <w:t>LOCATION/OFFICE</w:t>
                  </w:r>
                  <w:r w:rsidR="00C81DF6">
                    <w:rPr>
                      <w:noProof/>
                      <w:webHidden/>
                    </w:rPr>
                    <w:tab/>
                  </w:r>
                  <w:r w:rsidR="00C81DF6">
                    <w:rPr>
                      <w:noProof/>
                      <w:webHidden/>
                    </w:rPr>
                    <w:fldChar w:fldCharType="begin"/>
                  </w:r>
                  <w:r w:rsidR="00C81DF6">
                    <w:rPr>
                      <w:noProof/>
                      <w:webHidden/>
                    </w:rPr>
                    <w:instrText xml:space="preserve"> PAGEREF _Toc110339328 \h </w:instrText>
                  </w:r>
                  <w:r w:rsidR="00C81DF6">
                    <w:rPr>
                      <w:noProof/>
                      <w:webHidden/>
                    </w:rPr>
                  </w:r>
                  <w:r w:rsidR="00C81DF6">
                    <w:rPr>
                      <w:noProof/>
                      <w:webHidden/>
                    </w:rPr>
                    <w:fldChar w:fldCharType="separate"/>
                  </w:r>
                  <w:r w:rsidR="00C81DF6">
                    <w:rPr>
                      <w:noProof/>
                      <w:webHidden/>
                    </w:rPr>
                    <w:t>9</w:t>
                  </w:r>
                  <w:r w:rsidR="00C81DF6">
                    <w:rPr>
                      <w:noProof/>
                      <w:webHidden/>
                    </w:rPr>
                    <w:fldChar w:fldCharType="end"/>
                  </w:r>
                </w:hyperlink>
              </w:p>
              <w:p w14:paraId="224D8121" w14:textId="380AF85A" w:rsidR="00C81DF6" w:rsidRDefault="00000000">
                <w:pPr>
                  <w:pStyle w:val="TOC3"/>
                  <w:tabs>
                    <w:tab w:val="right" w:leader="dot" w:pos="10790"/>
                  </w:tabs>
                  <w:rPr>
                    <w:rFonts w:eastAsiaTheme="minorEastAsia" w:cstheme="minorBidi"/>
                    <w:noProof/>
                    <w:color w:val="auto"/>
                    <w:lang w:eastAsia="ja-JP"/>
                  </w:rPr>
                </w:pPr>
                <w:hyperlink w:anchor="_Toc110339329" w:history="1">
                  <w:r w:rsidR="00C81DF6" w:rsidRPr="001B7E54">
                    <w:rPr>
                      <w:rStyle w:val="Hyperlink"/>
                      <w:noProof/>
                    </w:rPr>
                    <w:t>Online Services</w:t>
                  </w:r>
                  <w:r w:rsidR="00C81DF6">
                    <w:rPr>
                      <w:noProof/>
                      <w:webHidden/>
                    </w:rPr>
                    <w:tab/>
                  </w:r>
                  <w:r w:rsidR="00C81DF6">
                    <w:rPr>
                      <w:noProof/>
                      <w:webHidden/>
                    </w:rPr>
                    <w:fldChar w:fldCharType="begin"/>
                  </w:r>
                  <w:r w:rsidR="00C81DF6">
                    <w:rPr>
                      <w:noProof/>
                      <w:webHidden/>
                    </w:rPr>
                    <w:instrText xml:space="preserve"> PAGEREF _Toc110339329 \h </w:instrText>
                  </w:r>
                  <w:r w:rsidR="00C81DF6">
                    <w:rPr>
                      <w:noProof/>
                      <w:webHidden/>
                    </w:rPr>
                  </w:r>
                  <w:r w:rsidR="00C81DF6">
                    <w:rPr>
                      <w:noProof/>
                      <w:webHidden/>
                    </w:rPr>
                    <w:fldChar w:fldCharType="separate"/>
                  </w:r>
                  <w:r w:rsidR="00C81DF6">
                    <w:rPr>
                      <w:noProof/>
                      <w:webHidden/>
                    </w:rPr>
                    <w:t>9</w:t>
                  </w:r>
                  <w:r w:rsidR="00C81DF6">
                    <w:rPr>
                      <w:noProof/>
                      <w:webHidden/>
                    </w:rPr>
                    <w:fldChar w:fldCharType="end"/>
                  </w:r>
                </w:hyperlink>
              </w:p>
              <w:p w14:paraId="125F84A4" w14:textId="0836DCA7" w:rsidR="00C81DF6" w:rsidRDefault="00000000">
                <w:pPr>
                  <w:pStyle w:val="TOC3"/>
                  <w:tabs>
                    <w:tab w:val="right" w:leader="dot" w:pos="10790"/>
                  </w:tabs>
                  <w:rPr>
                    <w:rFonts w:eastAsiaTheme="minorEastAsia" w:cstheme="minorBidi"/>
                    <w:noProof/>
                    <w:color w:val="auto"/>
                    <w:lang w:eastAsia="ja-JP"/>
                  </w:rPr>
                </w:pPr>
                <w:hyperlink w:anchor="_Toc110339330" w:history="1">
                  <w:r w:rsidR="00C81DF6" w:rsidRPr="001B7E54">
                    <w:rPr>
                      <w:rStyle w:val="Hyperlink"/>
                      <w:noProof/>
                    </w:rPr>
                    <w:t>LABOR EXPENSES</w:t>
                  </w:r>
                  <w:r w:rsidR="00C81DF6">
                    <w:rPr>
                      <w:noProof/>
                      <w:webHidden/>
                    </w:rPr>
                    <w:tab/>
                  </w:r>
                  <w:r w:rsidR="00C81DF6">
                    <w:rPr>
                      <w:noProof/>
                      <w:webHidden/>
                    </w:rPr>
                    <w:fldChar w:fldCharType="begin"/>
                  </w:r>
                  <w:r w:rsidR="00C81DF6">
                    <w:rPr>
                      <w:noProof/>
                      <w:webHidden/>
                    </w:rPr>
                    <w:instrText xml:space="preserve"> PAGEREF _Toc110339330 \h </w:instrText>
                  </w:r>
                  <w:r w:rsidR="00C81DF6">
                    <w:rPr>
                      <w:noProof/>
                      <w:webHidden/>
                    </w:rPr>
                  </w:r>
                  <w:r w:rsidR="00C81DF6">
                    <w:rPr>
                      <w:noProof/>
                      <w:webHidden/>
                    </w:rPr>
                    <w:fldChar w:fldCharType="separate"/>
                  </w:r>
                  <w:r w:rsidR="00C81DF6">
                    <w:rPr>
                      <w:noProof/>
                      <w:webHidden/>
                    </w:rPr>
                    <w:t>9</w:t>
                  </w:r>
                  <w:r w:rsidR="00C81DF6">
                    <w:rPr>
                      <w:noProof/>
                      <w:webHidden/>
                    </w:rPr>
                    <w:fldChar w:fldCharType="end"/>
                  </w:r>
                </w:hyperlink>
              </w:p>
              <w:p w14:paraId="75703D26" w14:textId="0FDAD1AC" w:rsidR="00C81DF6" w:rsidRDefault="00000000">
                <w:pPr>
                  <w:pStyle w:val="TOC1"/>
                  <w:tabs>
                    <w:tab w:val="right" w:leader="dot" w:pos="10790"/>
                  </w:tabs>
                  <w:rPr>
                    <w:rFonts w:eastAsiaTheme="minorEastAsia" w:cstheme="minorBidi"/>
                    <w:noProof/>
                    <w:color w:val="auto"/>
                    <w:lang w:eastAsia="ja-JP"/>
                  </w:rPr>
                </w:pPr>
                <w:hyperlink w:anchor="_Toc110339331" w:history="1">
                  <w:r w:rsidR="00C81DF6" w:rsidRPr="001B7E54">
                    <w:rPr>
                      <w:rStyle w:val="Hyperlink"/>
                      <w:noProof/>
                    </w:rPr>
                    <w:t>PROJECT PROFIT FORECASTING</w:t>
                  </w:r>
                  <w:r w:rsidR="00C81DF6">
                    <w:rPr>
                      <w:noProof/>
                      <w:webHidden/>
                    </w:rPr>
                    <w:tab/>
                  </w:r>
                  <w:r w:rsidR="00C81DF6">
                    <w:rPr>
                      <w:noProof/>
                      <w:webHidden/>
                    </w:rPr>
                    <w:fldChar w:fldCharType="begin"/>
                  </w:r>
                  <w:r w:rsidR="00C81DF6">
                    <w:rPr>
                      <w:noProof/>
                      <w:webHidden/>
                    </w:rPr>
                    <w:instrText xml:space="preserve"> PAGEREF _Toc110339331 \h </w:instrText>
                  </w:r>
                  <w:r w:rsidR="00C81DF6">
                    <w:rPr>
                      <w:noProof/>
                      <w:webHidden/>
                    </w:rPr>
                  </w:r>
                  <w:r w:rsidR="00C81DF6">
                    <w:rPr>
                      <w:noProof/>
                      <w:webHidden/>
                    </w:rPr>
                    <w:fldChar w:fldCharType="separate"/>
                  </w:r>
                  <w:r w:rsidR="00C81DF6">
                    <w:rPr>
                      <w:noProof/>
                      <w:webHidden/>
                    </w:rPr>
                    <w:t>10</w:t>
                  </w:r>
                  <w:r w:rsidR="00C81DF6">
                    <w:rPr>
                      <w:noProof/>
                      <w:webHidden/>
                    </w:rPr>
                    <w:fldChar w:fldCharType="end"/>
                  </w:r>
                </w:hyperlink>
              </w:p>
              <w:p w14:paraId="6DE6D622" w14:textId="0E95CEC0" w:rsidR="00C81DF6" w:rsidRDefault="00000000">
                <w:pPr>
                  <w:pStyle w:val="TOC1"/>
                  <w:tabs>
                    <w:tab w:val="right" w:leader="dot" w:pos="10790"/>
                  </w:tabs>
                  <w:rPr>
                    <w:rFonts w:eastAsiaTheme="minorEastAsia" w:cstheme="minorBidi"/>
                    <w:noProof/>
                    <w:color w:val="auto"/>
                    <w:lang w:eastAsia="ja-JP"/>
                  </w:rPr>
                </w:pPr>
                <w:hyperlink w:anchor="_Toc110339332" w:history="1">
                  <w:r w:rsidR="00C81DF6" w:rsidRPr="001B7E54">
                    <w:rPr>
                      <w:rStyle w:val="Hyperlink"/>
                      <w:noProof/>
                    </w:rPr>
                    <w:t>THE PRODUCT VISION</w:t>
                  </w:r>
                  <w:r w:rsidR="00C81DF6">
                    <w:rPr>
                      <w:noProof/>
                      <w:webHidden/>
                    </w:rPr>
                    <w:tab/>
                  </w:r>
                  <w:r w:rsidR="00C81DF6">
                    <w:rPr>
                      <w:noProof/>
                      <w:webHidden/>
                    </w:rPr>
                    <w:fldChar w:fldCharType="begin"/>
                  </w:r>
                  <w:r w:rsidR="00C81DF6">
                    <w:rPr>
                      <w:noProof/>
                      <w:webHidden/>
                    </w:rPr>
                    <w:instrText xml:space="preserve"> PAGEREF _Toc110339332 \h </w:instrText>
                  </w:r>
                  <w:r w:rsidR="00C81DF6">
                    <w:rPr>
                      <w:noProof/>
                      <w:webHidden/>
                    </w:rPr>
                  </w:r>
                  <w:r w:rsidR="00C81DF6">
                    <w:rPr>
                      <w:noProof/>
                      <w:webHidden/>
                    </w:rPr>
                    <w:fldChar w:fldCharType="separate"/>
                  </w:r>
                  <w:r w:rsidR="00C81DF6">
                    <w:rPr>
                      <w:noProof/>
                      <w:webHidden/>
                    </w:rPr>
                    <w:t>11</w:t>
                  </w:r>
                  <w:r w:rsidR="00C81DF6">
                    <w:rPr>
                      <w:noProof/>
                      <w:webHidden/>
                    </w:rPr>
                    <w:fldChar w:fldCharType="end"/>
                  </w:r>
                </w:hyperlink>
              </w:p>
              <w:p w14:paraId="4BB1D5F4" w14:textId="371E4F10" w:rsidR="00C81DF6" w:rsidRDefault="00000000">
                <w:pPr>
                  <w:pStyle w:val="TOC1"/>
                  <w:tabs>
                    <w:tab w:val="right" w:leader="dot" w:pos="10790"/>
                  </w:tabs>
                  <w:rPr>
                    <w:rFonts w:eastAsiaTheme="minorEastAsia" w:cstheme="minorBidi"/>
                    <w:noProof/>
                    <w:color w:val="auto"/>
                    <w:lang w:eastAsia="ja-JP"/>
                  </w:rPr>
                </w:pPr>
                <w:hyperlink w:anchor="_Toc110339333" w:history="1">
                  <w:r w:rsidR="00C81DF6" w:rsidRPr="001B7E54">
                    <w:rPr>
                      <w:rStyle w:val="Hyperlink"/>
                      <w:noProof/>
                    </w:rPr>
                    <w:t>PRODUCT PERSONAS</w:t>
                  </w:r>
                  <w:r w:rsidR="00C81DF6">
                    <w:rPr>
                      <w:noProof/>
                      <w:webHidden/>
                    </w:rPr>
                    <w:tab/>
                  </w:r>
                  <w:r w:rsidR="00C81DF6">
                    <w:rPr>
                      <w:noProof/>
                      <w:webHidden/>
                    </w:rPr>
                    <w:fldChar w:fldCharType="begin"/>
                  </w:r>
                  <w:r w:rsidR="00C81DF6">
                    <w:rPr>
                      <w:noProof/>
                      <w:webHidden/>
                    </w:rPr>
                    <w:instrText xml:space="preserve"> PAGEREF _Toc110339333 \h </w:instrText>
                  </w:r>
                  <w:r w:rsidR="00C81DF6">
                    <w:rPr>
                      <w:noProof/>
                      <w:webHidden/>
                    </w:rPr>
                  </w:r>
                  <w:r w:rsidR="00C81DF6">
                    <w:rPr>
                      <w:noProof/>
                      <w:webHidden/>
                    </w:rPr>
                    <w:fldChar w:fldCharType="separate"/>
                  </w:r>
                  <w:r w:rsidR="00C81DF6">
                    <w:rPr>
                      <w:noProof/>
                      <w:webHidden/>
                    </w:rPr>
                    <w:t>12</w:t>
                  </w:r>
                  <w:r w:rsidR="00C81DF6">
                    <w:rPr>
                      <w:noProof/>
                      <w:webHidden/>
                    </w:rPr>
                    <w:fldChar w:fldCharType="end"/>
                  </w:r>
                </w:hyperlink>
              </w:p>
              <w:p w14:paraId="0069D85F" w14:textId="43A2A107" w:rsidR="00C81DF6" w:rsidRDefault="00000000">
                <w:pPr>
                  <w:pStyle w:val="TOC1"/>
                  <w:tabs>
                    <w:tab w:val="right" w:leader="dot" w:pos="10790"/>
                  </w:tabs>
                  <w:rPr>
                    <w:rFonts w:eastAsiaTheme="minorEastAsia" w:cstheme="minorBidi"/>
                    <w:noProof/>
                    <w:color w:val="auto"/>
                    <w:lang w:eastAsia="ja-JP"/>
                  </w:rPr>
                </w:pPr>
                <w:hyperlink w:anchor="_Toc110339334" w:history="1">
                  <w:r w:rsidR="00C81DF6" w:rsidRPr="001B7E54">
                    <w:rPr>
                      <w:rStyle w:val="Hyperlink"/>
                      <w:noProof/>
                    </w:rPr>
                    <w:t>UML</w:t>
                  </w:r>
                  <w:r w:rsidR="00C81DF6">
                    <w:rPr>
                      <w:noProof/>
                      <w:webHidden/>
                    </w:rPr>
                    <w:tab/>
                  </w:r>
                  <w:r w:rsidR="00C81DF6">
                    <w:rPr>
                      <w:noProof/>
                      <w:webHidden/>
                    </w:rPr>
                    <w:fldChar w:fldCharType="begin"/>
                  </w:r>
                  <w:r w:rsidR="00C81DF6">
                    <w:rPr>
                      <w:noProof/>
                      <w:webHidden/>
                    </w:rPr>
                    <w:instrText xml:space="preserve"> PAGEREF _Toc110339334 \h </w:instrText>
                  </w:r>
                  <w:r w:rsidR="00C81DF6">
                    <w:rPr>
                      <w:noProof/>
                      <w:webHidden/>
                    </w:rPr>
                  </w:r>
                  <w:r w:rsidR="00C81DF6">
                    <w:rPr>
                      <w:noProof/>
                      <w:webHidden/>
                    </w:rPr>
                    <w:fldChar w:fldCharType="separate"/>
                  </w:r>
                  <w:r w:rsidR="00C81DF6">
                    <w:rPr>
                      <w:noProof/>
                      <w:webHidden/>
                    </w:rPr>
                    <w:t>17</w:t>
                  </w:r>
                  <w:r w:rsidR="00C81DF6">
                    <w:rPr>
                      <w:noProof/>
                      <w:webHidden/>
                    </w:rPr>
                    <w:fldChar w:fldCharType="end"/>
                  </w:r>
                </w:hyperlink>
              </w:p>
              <w:p w14:paraId="779E691C" w14:textId="4436565A" w:rsidR="00C81DF6" w:rsidRDefault="00000000">
                <w:pPr>
                  <w:pStyle w:val="TOC2"/>
                  <w:tabs>
                    <w:tab w:val="right" w:leader="dot" w:pos="10790"/>
                  </w:tabs>
                  <w:rPr>
                    <w:rFonts w:eastAsiaTheme="minorEastAsia" w:cstheme="minorBidi"/>
                    <w:noProof/>
                    <w:color w:val="auto"/>
                    <w:lang w:eastAsia="ja-JP"/>
                  </w:rPr>
                </w:pPr>
                <w:hyperlink w:anchor="_Toc110339335" w:history="1">
                  <w:r w:rsidR="00C81DF6" w:rsidRPr="001B7E54">
                    <w:rPr>
                      <w:rStyle w:val="Hyperlink"/>
                      <w:noProof/>
                    </w:rPr>
                    <w:t>Use Case</w:t>
                  </w:r>
                  <w:r w:rsidR="00C81DF6">
                    <w:rPr>
                      <w:noProof/>
                      <w:webHidden/>
                    </w:rPr>
                    <w:tab/>
                  </w:r>
                  <w:r w:rsidR="00C81DF6">
                    <w:rPr>
                      <w:noProof/>
                      <w:webHidden/>
                    </w:rPr>
                    <w:fldChar w:fldCharType="begin"/>
                  </w:r>
                  <w:r w:rsidR="00C81DF6">
                    <w:rPr>
                      <w:noProof/>
                      <w:webHidden/>
                    </w:rPr>
                    <w:instrText xml:space="preserve"> PAGEREF _Toc110339335 \h </w:instrText>
                  </w:r>
                  <w:r w:rsidR="00C81DF6">
                    <w:rPr>
                      <w:noProof/>
                      <w:webHidden/>
                    </w:rPr>
                  </w:r>
                  <w:r w:rsidR="00C81DF6">
                    <w:rPr>
                      <w:noProof/>
                      <w:webHidden/>
                    </w:rPr>
                    <w:fldChar w:fldCharType="separate"/>
                  </w:r>
                  <w:r w:rsidR="00C81DF6">
                    <w:rPr>
                      <w:noProof/>
                      <w:webHidden/>
                    </w:rPr>
                    <w:t>17</w:t>
                  </w:r>
                  <w:r w:rsidR="00C81DF6">
                    <w:rPr>
                      <w:noProof/>
                      <w:webHidden/>
                    </w:rPr>
                    <w:fldChar w:fldCharType="end"/>
                  </w:r>
                </w:hyperlink>
              </w:p>
              <w:p w14:paraId="133344A6" w14:textId="6E7E9CC4" w:rsidR="00C81DF6" w:rsidRDefault="00000000">
                <w:pPr>
                  <w:pStyle w:val="TOC3"/>
                  <w:tabs>
                    <w:tab w:val="right" w:leader="dot" w:pos="10790"/>
                  </w:tabs>
                  <w:rPr>
                    <w:rFonts w:eastAsiaTheme="minorEastAsia" w:cstheme="minorBidi"/>
                    <w:noProof/>
                    <w:color w:val="auto"/>
                    <w:lang w:eastAsia="ja-JP"/>
                  </w:rPr>
                </w:pPr>
                <w:hyperlink w:anchor="_Toc110339336" w:history="1">
                  <w:r w:rsidR="00C81DF6" w:rsidRPr="001B7E54">
                    <w:rPr>
                      <w:rStyle w:val="Hyperlink"/>
                      <w:noProof/>
                    </w:rPr>
                    <w:t>Online Booking</w:t>
                  </w:r>
                  <w:r w:rsidR="00C81DF6">
                    <w:rPr>
                      <w:noProof/>
                      <w:webHidden/>
                    </w:rPr>
                    <w:tab/>
                  </w:r>
                  <w:r w:rsidR="00C81DF6">
                    <w:rPr>
                      <w:noProof/>
                      <w:webHidden/>
                    </w:rPr>
                    <w:fldChar w:fldCharType="begin"/>
                  </w:r>
                  <w:r w:rsidR="00C81DF6">
                    <w:rPr>
                      <w:noProof/>
                      <w:webHidden/>
                    </w:rPr>
                    <w:instrText xml:space="preserve"> PAGEREF _Toc110339336 \h </w:instrText>
                  </w:r>
                  <w:r w:rsidR="00C81DF6">
                    <w:rPr>
                      <w:noProof/>
                      <w:webHidden/>
                    </w:rPr>
                  </w:r>
                  <w:r w:rsidR="00C81DF6">
                    <w:rPr>
                      <w:noProof/>
                      <w:webHidden/>
                    </w:rPr>
                    <w:fldChar w:fldCharType="separate"/>
                  </w:r>
                  <w:r w:rsidR="00C81DF6">
                    <w:rPr>
                      <w:noProof/>
                      <w:webHidden/>
                    </w:rPr>
                    <w:t>17</w:t>
                  </w:r>
                  <w:r w:rsidR="00C81DF6">
                    <w:rPr>
                      <w:noProof/>
                      <w:webHidden/>
                    </w:rPr>
                    <w:fldChar w:fldCharType="end"/>
                  </w:r>
                </w:hyperlink>
              </w:p>
              <w:p w14:paraId="30DD3E57" w14:textId="42F9DB51" w:rsidR="00C81DF6" w:rsidRDefault="00000000">
                <w:pPr>
                  <w:pStyle w:val="TOC3"/>
                  <w:tabs>
                    <w:tab w:val="right" w:leader="dot" w:pos="10790"/>
                  </w:tabs>
                  <w:rPr>
                    <w:rFonts w:eastAsiaTheme="minorEastAsia" w:cstheme="minorBidi"/>
                    <w:noProof/>
                    <w:color w:val="auto"/>
                    <w:lang w:eastAsia="ja-JP"/>
                  </w:rPr>
                </w:pPr>
                <w:hyperlink w:anchor="_Toc110339337" w:history="1">
                  <w:r w:rsidR="00C81DF6" w:rsidRPr="001B7E54">
                    <w:rPr>
                      <w:rStyle w:val="Hyperlink"/>
                      <w:noProof/>
                    </w:rPr>
                    <w:t>Login</w:t>
                  </w:r>
                  <w:r w:rsidR="00C81DF6">
                    <w:rPr>
                      <w:noProof/>
                      <w:webHidden/>
                    </w:rPr>
                    <w:tab/>
                  </w:r>
                  <w:r w:rsidR="00C81DF6">
                    <w:rPr>
                      <w:noProof/>
                      <w:webHidden/>
                    </w:rPr>
                    <w:fldChar w:fldCharType="begin"/>
                  </w:r>
                  <w:r w:rsidR="00C81DF6">
                    <w:rPr>
                      <w:noProof/>
                      <w:webHidden/>
                    </w:rPr>
                    <w:instrText xml:space="preserve"> PAGEREF _Toc110339337 \h </w:instrText>
                  </w:r>
                  <w:r w:rsidR="00C81DF6">
                    <w:rPr>
                      <w:noProof/>
                      <w:webHidden/>
                    </w:rPr>
                  </w:r>
                  <w:r w:rsidR="00C81DF6">
                    <w:rPr>
                      <w:noProof/>
                      <w:webHidden/>
                    </w:rPr>
                    <w:fldChar w:fldCharType="separate"/>
                  </w:r>
                  <w:r w:rsidR="00C81DF6">
                    <w:rPr>
                      <w:noProof/>
                      <w:webHidden/>
                    </w:rPr>
                    <w:t>18</w:t>
                  </w:r>
                  <w:r w:rsidR="00C81DF6">
                    <w:rPr>
                      <w:noProof/>
                      <w:webHidden/>
                    </w:rPr>
                    <w:fldChar w:fldCharType="end"/>
                  </w:r>
                </w:hyperlink>
              </w:p>
              <w:p w14:paraId="32AD65A0" w14:textId="4D778871" w:rsidR="00C81DF6" w:rsidRDefault="00000000">
                <w:pPr>
                  <w:pStyle w:val="TOC3"/>
                  <w:tabs>
                    <w:tab w:val="right" w:leader="dot" w:pos="10790"/>
                  </w:tabs>
                  <w:rPr>
                    <w:rFonts w:eastAsiaTheme="minorEastAsia" w:cstheme="minorBidi"/>
                    <w:noProof/>
                    <w:color w:val="auto"/>
                    <w:lang w:eastAsia="ja-JP"/>
                  </w:rPr>
                </w:pPr>
                <w:hyperlink w:anchor="_Toc110339338" w:history="1">
                  <w:r w:rsidR="00C81DF6" w:rsidRPr="001B7E54">
                    <w:rPr>
                      <w:rStyle w:val="Hyperlink"/>
                      <w:noProof/>
                    </w:rPr>
                    <w:t>Online Pay</w:t>
                  </w:r>
                  <w:r w:rsidR="00C81DF6">
                    <w:rPr>
                      <w:noProof/>
                      <w:webHidden/>
                    </w:rPr>
                    <w:tab/>
                  </w:r>
                  <w:r w:rsidR="00C81DF6">
                    <w:rPr>
                      <w:noProof/>
                      <w:webHidden/>
                    </w:rPr>
                    <w:fldChar w:fldCharType="begin"/>
                  </w:r>
                  <w:r w:rsidR="00C81DF6">
                    <w:rPr>
                      <w:noProof/>
                      <w:webHidden/>
                    </w:rPr>
                    <w:instrText xml:space="preserve"> PAGEREF _Toc110339338 \h </w:instrText>
                  </w:r>
                  <w:r w:rsidR="00C81DF6">
                    <w:rPr>
                      <w:noProof/>
                      <w:webHidden/>
                    </w:rPr>
                  </w:r>
                  <w:r w:rsidR="00C81DF6">
                    <w:rPr>
                      <w:noProof/>
                      <w:webHidden/>
                    </w:rPr>
                    <w:fldChar w:fldCharType="separate"/>
                  </w:r>
                  <w:r w:rsidR="00C81DF6">
                    <w:rPr>
                      <w:noProof/>
                      <w:webHidden/>
                    </w:rPr>
                    <w:t>18</w:t>
                  </w:r>
                  <w:r w:rsidR="00C81DF6">
                    <w:rPr>
                      <w:noProof/>
                      <w:webHidden/>
                    </w:rPr>
                    <w:fldChar w:fldCharType="end"/>
                  </w:r>
                </w:hyperlink>
              </w:p>
              <w:p w14:paraId="412072AF" w14:textId="0445F090" w:rsidR="00C81DF6" w:rsidRDefault="00000000">
                <w:pPr>
                  <w:pStyle w:val="TOC3"/>
                  <w:tabs>
                    <w:tab w:val="right" w:leader="dot" w:pos="10790"/>
                  </w:tabs>
                  <w:rPr>
                    <w:rFonts w:eastAsiaTheme="minorEastAsia" w:cstheme="minorBidi"/>
                    <w:noProof/>
                    <w:color w:val="auto"/>
                    <w:lang w:eastAsia="ja-JP"/>
                  </w:rPr>
                </w:pPr>
                <w:hyperlink w:anchor="_Toc110339339" w:history="1">
                  <w:r w:rsidR="00C81DF6" w:rsidRPr="001B7E54">
                    <w:rPr>
                      <w:rStyle w:val="Hyperlink"/>
                      <w:noProof/>
                    </w:rPr>
                    <w:t>Online Scheduling</w:t>
                  </w:r>
                  <w:r w:rsidR="00C81DF6">
                    <w:rPr>
                      <w:noProof/>
                      <w:webHidden/>
                    </w:rPr>
                    <w:tab/>
                  </w:r>
                  <w:r w:rsidR="00C81DF6">
                    <w:rPr>
                      <w:noProof/>
                      <w:webHidden/>
                    </w:rPr>
                    <w:fldChar w:fldCharType="begin"/>
                  </w:r>
                  <w:r w:rsidR="00C81DF6">
                    <w:rPr>
                      <w:noProof/>
                      <w:webHidden/>
                    </w:rPr>
                    <w:instrText xml:space="preserve"> PAGEREF _Toc110339339 \h </w:instrText>
                  </w:r>
                  <w:r w:rsidR="00C81DF6">
                    <w:rPr>
                      <w:noProof/>
                      <w:webHidden/>
                    </w:rPr>
                  </w:r>
                  <w:r w:rsidR="00C81DF6">
                    <w:rPr>
                      <w:noProof/>
                      <w:webHidden/>
                    </w:rPr>
                    <w:fldChar w:fldCharType="separate"/>
                  </w:r>
                  <w:r w:rsidR="00C81DF6">
                    <w:rPr>
                      <w:noProof/>
                      <w:webHidden/>
                    </w:rPr>
                    <w:t>18</w:t>
                  </w:r>
                  <w:r w:rsidR="00C81DF6">
                    <w:rPr>
                      <w:noProof/>
                      <w:webHidden/>
                    </w:rPr>
                    <w:fldChar w:fldCharType="end"/>
                  </w:r>
                </w:hyperlink>
              </w:p>
              <w:p w14:paraId="14DC68F6" w14:textId="0F76CD4F" w:rsidR="00C81DF6" w:rsidRDefault="00000000">
                <w:pPr>
                  <w:pStyle w:val="TOC2"/>
                  <w:tabs>
                    <w:tab w:val="right" w:leader="dot" w:pos="10790"/>
                  </w:tabs>
                  <w:rPr>
                    <w:rFonts w:eastAsiaTheme="minorEastAsia" w:cstheme="minorBidi"/>
                    <w:noProof/>
                    <w:color w:val="auto"/>
                    <w:lang w:eastAsia="ja-JP"/>
                  </w:rPr>
                </w:pPr>
                <w:hyperlink w:anchor="_Toc110339340" w:history="1">
                  <w:r w:rsidR="00C81DF6" w:rsidRPr="001B7E54">
                    <w:rPr>
                      <w:rStyle w:val="Hyperlink"/>
                      <w:noProof/>
                    </w:rPr>
                    <w:t>Sequence Diagram</w:t>
                  </w:r>
                  <w:r w:rsidR="00C81DF6">
                    <w:rPr>
                      <w:noProof/>
                      <w:webHidden/>
                    </w:rPr>
                    <w:tab/>
                  </w:r>
                  <w:r w:rsidR="00C81DF6">
                    <w:rPr>
                      <w:noProof/>
                      <w:webHidden/>
                    </w:rPr>
                    <w:fldChar w:fldCharType="begin"/>
                  </w:r>
                  <w:r w:rsidR="00C81DF6">
                    <w:rPr>
                      <w:noProof/>
                      <w:webHidden/>
                    </w:rPr>
                    <w:instrText xml:space="preserve"> PAGEREF _Toc110339340 \h </w:instrText>
                  </w:r>
                  <w:r w:rsidR="00C81DF6">
                    <w:rPr>
                      <w:noProof/>
                      <w:webHidden/>
                    </w:rPr>
                  </w:r>
                  <w:r w:rsidR="00C81DF6">
                    <w:rPr>
                      <w:noProof/>
                      <w:webHidden/>
                    </w:rPr>
                    <w:fldChar w:fldCharType="separate"/>
                  </w:r>
                  <w:r w:rsidR="00C81DF6">
                    <w:rPr>
                      <w:noProof/>
                      <w:webHidden/>
                    </w:rPr>
                    <w:t>19</w:t>
                  </w:r>
                  <w:r w:rsidR="00C81DF6">
                    <w:rPr>
                      <w:noProof/>
                      <w:webHidden/>
                    </w:rPr>
                    <w:fldChar w:fldCharType="end"/>
                  </w:r>
                </w:hyperlink>
              </w:p>
              <w:p w14:paraId="66B3607C" w14:textId="44114A3B" w:rsidR="00C81DF6" w:rsidRDefault="00000000">
                <w:pPr>
                  <w:pStyle w:val="TOC3"/>
                  <w:tabs>
                    <w:tab w:val="right" w:leader="dot" w:pos="10790"/>
                  </w:tabs>
                  <w:rPr>
                    <w:rFonts w:eastAsiaTheme="minorEastAsia" w:cstheme="minorBidi"/>
                    <w:noProof/>
                    <w:color w:val="auto"/>
                    <w:lang w:eastAsia="ja-JP"/>
                  </w:rPr>
                </w:pPr>
                <w:hyperlink w:anchor="_Toc110339341" w:history="1">
                  <w:r w:rsidR="00C81DF6" w:rsidRPr="001B7E54">
                    <w:rPr>
                      <w:rStyle w:val="Hyperlink"/>
                      <w:noProof/>
                    </w:rPr>
                    <w:t>Confirm Appointment</w:t>
                  </w:r>
                  <w:r w:rsidR="00C81DF6">
                    <w:rPr>
                      <w:noProof/>
                      <w:webHidden/>
                    </w:rPr>
                    <w:tab/>
                  </w:r>
                  <w:r w:rsidR="00C81DF6">
                    <w:rPr>
                      <w:noProof/>
                      <w:webHidden/>
                    </w:rPr>
                    <w:fldChar w:fldCharType="begin"/>
                  </w:r>
                  <w:r w:rsidR="00C81DF6">
                    <w:rPr>
                      <w:noProof/>
                      <w:webHidden/>
                    </w:rPr>
                    <w:instrText xml:space="preserve"> PAGEREF _Toc110339341 \h </w:instrText>
                  </w:r>
                  <w:r w:rsidR="00C81DF6">
                    <w:rPr>
                      <w:noProof/>
                      <w:webHidden/>
                    </w:rPr>
                  </w:r>
                  <w:r w:rsidR="00C81DF6">
                    <w:rPr>
                      <w:noProof/>
                      <w:webHidden/>
                    </w:rPr>
                    <w:fldChar w:fldCharType="separate"/>
                  </w:r>
                  <w:r w:rsidR="00C81DF6">
                    <w:rPr>
                      <w:noProof/>
                      <w:webHidden/>
                    </w:rPr>
                    <w:t>19</w:t>
                  </w:r>
                  <w:r w:rsidR="00C81DF6">
                    <w:rPr>
                      <w:noProof/>
                      <w:webHidden/>
                    </w:rPr>
                    <w:fldChar w:fldCharType="end"/>
                  </w:r>
                </w:hyperlink>
              </w:p>
              <w:p w14:paraId="0A895AF4" w14:textId="3DC0FD25" w:rsidR="00C81DF6" w:rsidRDefault="00000000">
                <w:pPr>
                  <w:pStyle w:val="TOC3"/>
                  <w:tabs>
                    <w:tab w:val="right" w:leader="dot" w:pos="10790"/>
                  </w:tabs>
                  <w:rPr>
                    <w:rFonts w:eastAsiaTheme="minorEastAsia" w:cstheme="minorBidi"/>
                    <w:noProof/>
                    <w:color w:val="auto"/>
                    <w:lang w:eastAsia="ja-JP"/>
                  </w:rPr>
                </w:pPr>
                <w:hyperlink w:anchor="_Toc110339342" w:history="1">
                  <w:r w:rsidR="00C81DF6" w:rsidRPr="001B7E54">
                    <w:rPr>
                      <w:rStyle w:val="Hyperlink"/>
                      <w:noProof/>
                    </w:rPr>
                    <w:t>Select Open Time Slot</w:t>
                  </w:r>
                  <w:r w:rsidR="00C81DF6">
                    <w:rPr>
                      <w:noProof/>
                      <w:webHidden/>
                    </w:rPr>
                    <w:tab/>
                  </w:r>
                  <w:r w:rsidR="00C81DF6">
                    <w:rPr>
                      <w:noProof/>
                      <w:webHidden/>
                    </w:rPr>
                    <w:fldChar w:fldCharType="begin"/>
                  </w:r>
                  <w:r w:rsidR="00C81DF6">
                    <w:rPr>
                      <w:noProof/>
                      <w:webHidden/>
                    </w:rPr>
                    <w:instrText xml:space="preserve"> PAGEREF _Toc110339342 \h </w:instrText>
                  </w:r>
                  <w:r w:rsidR="00C81DF6">
                    <w:rPr>
                      <w:noProof/>
                      <w:webHidden/>
                    </w:rPr>
                  </w:r>
                  <w:r w:rsidR="00C81DF6">
                    <w:rPr>
                      <w:noProof/>
                      <w:webHidden/>
                    </w:rPr>
                    <w:fldChar w:fldCharType="separate"/>
                  </w:r>
                  <w:r w:rsidR="00C81DF6">
                    <w:rPr>
                      <w:noProof/>
                      <w:webHidden/>
                    </w:rPr>
                    <w:t>20</w:t>
                  </w:r>
                  <w:r w:rsidR="00C81DF6">
                    <w:rPr>
                      <w:noProof/>
                      <w:webHidden/>
                    </w:rPr>
                    <w:fldChar w:fldCharType="end"/>
                  </w:r>
                </w:hyperlink>
              </w:p>
              <w:p w14:paraId="5272F750" w14:textId="745A472A" w:rsidR="00C81DF6" w:rsidRDefault="00000000">
                <w:pPr>
                  <w:pStyle w:val="TOC3"/>
                  <w:tabs>
                    <w:tab w:val="right" w:leader="dot" w:pos="10790"/>
                  </w:tabs>
                  <w:rPr>
                    <w:rFonts w:eastAsiaTheme="minorEastAsia" w:cstheme="minorBidi"/>
                    <w:noProof/>
                    <w:color w:val="auto"/>
                    <w:lang w:eastAsia="ja-JP"/>
                  </w:rPr>
                </w:pPr>
                <w:hyperlink w:anchor="_Toc110339343" w:history="1">
                  <w:r w:rsidR="00C81DF6" w:rsidRPr="001B7E54">
                    <w:rPr>
                      <w:rStyle w:val="Hyperlink"/>
                      <w:noProof/>
                    </w:rPr>
                    <w:t>Select Clinic</w:t>
                  </w:r>
                  <w:r w:rsidR="00C81DF6">
                    <w:rPr>
                      <w:noProof/>
                      <w:webHidden/>
                    </w:rPr>
                    <w:tab/>
                  </w:r>
                  <w:r w:rsidR="00C81DF6">
                    <w:rPr>
                      <w:noProof/>
                      <w:webHidden/>
                    </w:rPr>
                    <w:fldChar w:fldCharType="begin"/>
                  </w:r>
                  <w:r w:rsidR="00C81DF6">
                    <w:rPr>
                      <w:noProof/>
                      <w:webHidden/>
                    </w:rPr>
                    <w:instrText xml:space="preserve"> PAGEREF _Toc110339343 \h </w:instrText>
                  </w:r>
                  <w:r w:rsidR="00C81DF6">
                    <w:rPr>
                      <w:noProof/>
                      <w:webHidden/>
                    </w:rPr>
                  </w:r>
                  <w:r w:rsidR="00C81DF6">
                    <w:rPr>
                      <w:noProof/>
                      <w:webHidden/>
                    </w:rPr>
                    <w:fldChar w:fldCharType="separate"/>
                  </w:r>
                  <w:r w:rsidR="00C81DF6">
                    <w:rPr>
                      <w:noProof/>
                      <w:webHidden/>
                    </w:rPr>
                    <w:t>20</w:t>
                  </w:r>
                  <w:r w:rsidR="00C81DF6">
                    <w:rPr>
                      <w:noProof/>
                      <w:webHidden/>
                    </w:rPr>
                    <w:fldChar w:fldCharType="end"/>
                  </w:r>
                </w:hyperlink>
              </w:p>
              <w:p w14:paraId="1F86AC81" w14:textId="2C38ECA1" w:rsidR="00C81DF6" w:rsidRDefault="00000000">
                <w:pPr>
                  <w:pStyle w:val="TOC3"/>
                  <w:tabs>
                    <w:tab w:val="right" w:leader="dot" w:pos="10790"/>
                  </w:tabs>
                  <w:rPr>
                    <w:rFonts w:eastAsiaTheme="minorEastAsia" w:cstheme="minorBidi"/>
                    <w:noProof/>
                    <w:color w:val="auto"/>
                    <w:lang w:eastAsia="ja-JP"/>
                  </w:rPr>
                </w:pPr>
                <w:hyperlink w:anchor="_Toc110339344" w:history="1">
                  <w:r w:rsidR="00C81DF6" w:rsidRPr="001B7E54">
                    <w:rPr>
                      <w:rStyle w:val="Hyperlink"/>
                      <w:noProof/>
                    </w:rPr>
                    <w:t>Search</w:t>
                  </w:r>
                  <w:r w:rsidR="00C81DF6">
                    <w:rPr>
                      <w:noProof/>
                      <w:webHidden/>
                    </w:rPr>
                    <w:tab/>
                  </w:r>
                  <w:r w:rsidR="00C81DF6">
                    <w:rPr>
                      <w:noProof/>
                      <w:webHidden/>
                    </w:rPr>
                    <w:fldChar w:fldCharType="begin"/>
                  </w:r>
                  <w:r w:rsidR="00C81DF6">
                    <w:rPr>
                      <w:noProof/>
                      <w:webHidden/>
                    </w:rPr>
                    <w:instrText xml:space="preserve"> PAGEREF _Toc110339344 \h </w:instrText>
                  </w:r>
                  <w:r w:rsidR="00C81DF6">
                    <w:rPr>
                      <w:noProof/>
                      <w:webHidden/>
                    </w:rPr>
                  </w:r>
                  <w:r w:rsidR="00C81DF6">
                    <w:rPr>
                      <w:noProof/>
                      <w:webHidden/>
                    </w:rPr>
                    <w:fldChar w:fldCharType="separate"/>
                  </w:r>
                  <w:r w:rsidR="00C81DF6">
                    <w:rPr>
                      <w:noProof/>
                      <w:webHidden/>
                    </w:rPr>
                    <w:t>21</w:t>
                  </w:r>
                  <w:r w:rsidR="00C81DF6">
                    <w:rPr>
                      <w:noProof/>
                      <w:webHidden/>
                    </w:rPr>
                    <w:fldChar w:fldCharType="end"/>
                  </w:r>
                </w:hyperlink>
              </w:p>
              <w:p w14:paraId="0C948EAF" w14:textId="5A835203" w:rsidR="00C81DF6" w:rsidRDefault="00000000">
                <w:pPr>
                  <w:pStyle w:val="TOC3"/>
                  <w:tabs>
                    <w:tab w:val="right" w:leader="dot" w:pos="10790"/>
                  </w:tabs>
                  <w:rPr>
                    <w:rFonts w:eastAsiaTheme="minorEastAsia" w:cstheme="minorBidi"/>
                    <w:noProof/>
                    <w:color w:val="auto"/>
                    <w:lang w:eastAsia="ja-JP"/>
                  </w:rPr>
                </w:pPr>
                <w:hyperlink w:anchor="_Toc110339345" w:history="1">
                  <w:r w:rsidR="00C81DF6" w:rsidRPr="001B7E54">
                    <w:rPr>
                      <w:rStyle w:val="Hyperlink"/>
                      <w:noProof/>
                    </w:rPr>
                    <w:t>Search Today</w:t>
                  </w:r>
                  <w:r w:rsidR="00C81DF6">
                    <w:rPr>
                      <w:noProof/>
                      <w:webHidden/>
                    </w:rPr>
                    <w:tab/>
                  </w:r>
                  <w:r w:rsidR="00C81DF6">
                    <w:rPr>
                      <w:noProof/>
                      <w:webHidden/>
                    </w:rPr>
                    <w:fldChar w:fldCharType="begin"/>
                  </w:r>
                  <w:r w:rsidR="00C81DF6">
                    <w:rPr>
                      <w:noProof/>
                      <w:webHidden/>
                    </w:rPr>
                    <w:instrText xml:space="preserve"> PAGEREF _Toc110339345 \h </w:instrText>
                  </w:r>
                  <w:r w:rsidR="00C81DF6">
                    <w:rPr>
                      <w:noProof/>
                      <w:webHidden/>
                    </w:rPr>
                  </w:r>
                  <w:r w:rsidR="00C81DF6">
                    <w:rPr>
                      <w:noProof/>
                      <w:webHidden/>
                    </w:rPr>
                    <w:fldChar w:fldCharType="separate"/>
                  </w:r>
                  <w:r w:rsidR="00C81DF6">
                    <w:rPr>
                      <w:noProof/>
                      <w:webHidden/>
                    </w:rPr>
                    <w:t>21</w:t>
                  </w:r>
                  <w:r w:rsidR="00C81DF6">
                    <w:rPr>
                      <w:noProof/>
                      <w:webHidden/>
                    </w:rPr>
                    <w:fldChar w:fldCharType="end"/>
                  </w:r>
                </w:hyperlink>
              </w:p>
              <w:p w14:paraId="3A327D6E" w14:textId="79F077BD" w:rsidR="00C81DF6" w:rsidRDefault="00000000">
                <w:pPr>
                  <w:pStyle w:val="TOC3"/>
                  <w:tabs>
                    <w:tab w:val="right" w:leader="dot" w:pos="10790"/>
                  </w:tabs>
                  <w:rPr>
                    <w:rFonts w:eastAsiaTheme="minorEastAsia" w:cstheme="minorBidi"/>
                    <w:noProof/>
                    <w:color w:val="auto"/>
                    <w:lang w:eastAsia="ja-JP"/>
                  </w:rPr>
                </w:pPr>
                <w:hyperlink w:anchor="_Toc110339346" w:history="1">
                  <w:r w:rsidR="00C81DF6" w:rsidRPr="001B7E54">
                    <w:rPr>
                      <w:rStyle w:val="Hyperlink"/>
                      <w:noProof/>
                    </w:rPr>
                    <w:t>Search Language</w:t>
                  </w:r>
                  <w:r w:rsidR="00C81DF6">
                    <w:rPr>
                      <w:noProof/>
                      <w:webHidden/>
                    </w:rPr>
                    <w:tab/>
                  </w:r>
                  <w:r w:rsidR="00C81DF6">
                    <w:rPr>
                      <w:noProof/>
                      <w:webHidden/>
                    </w:rPr>
                    <w:fldChar w:fldCharType="begin"/>
                  </w:r>
                  <w:r w:rsidR="00C81DF6">
                    <w:rPr>
                      <w:noProof/>
                      <w:webHidden/>
                    </w:rPr>
                    <w:instrText xml:space="preserve"> PAGEREF _Toc110339346 \h </w:instrText>
                  </w:r>
                  <w:r w:rsidR="00C81DF6">
                    <w:rPr>
                      <w:noProof/>
                      <w:webHidden/>
                    </w:rPr>
                  </w:r>
                  <w:r w:rsidR="00C81DF6">
                    <w:rPr>
                      <w:noProof/>
                      <w:webHidden/>
                    </w:rPr>
                    <w:fldChar w:fldCharType="separate"/>
                  </w:r>
                  <w:r w:rsidR="00C81DF6">
                    <w:rPr>
                      <w:noProof/>
                      <w:webHidden/>
                    </w:rPr>
                    <w:t>21</w:t>
                  </w:r>
                  <w:r w:rsidR="00C81DF6">
                    <w:rPr>
                      <w:noProof/>
                      <w:webHidden/>
                    </w:rPr>
                    <w:fldChar w:fldCharType="end"/>
                  </w:r>
                </w:hyperlink>
              </w:p>
              <w:p w14:paraId="3E02C518" w14:textId="066E6FD7" w:rsidR="00C81DF6" w:rsidRDefault="00000000">
                <w:pPr>
                  <w:pStyle w:val="TOC3"/>
                  <w:tabs>
                    <w:tab w:val="right" w:leader="dot" w:pos="10790"/>
                  </w:tabs>
                  <w:rPr>
                    <w:rFonts w:eastAsiaTheme="minorEastAsia" w:cstheme="minorBidi"/>
                    <w:noProof/>
                    <w:color w:val="auto"/>
                    <w:lang w:eastAsia="ja-JP"/>
                  </w:rPr>
                </w:pPr>
                <w:hyperlink w:anchor="_Toc110339347" w:history="1">
                  <w:r w:rsidR="00C81DF6" w:rsidRPr="001B7E54">
                    <w:rPr>
                      <w:rStyle w:val="Hyperlink"/>
                      <w:noProof/>
                    </w:rPr>
                    <w:t>Search Specialist</w:t>
                  </w:r>
                  <w:r w:rsidR="00C81DF6">
                    <w:rPr>
                      <w:noProof/>
                      <w:webHidden/>
                    </w:rPr>
                    <w:tab/>
                  </w:r>
                  <w:r w:rsidR="00C81DF6">
                    <w:rPr>
                      <w:noProof/>
                      <w:webHidden/>
                    </w:rPr>
                    <w:fldChar w:fldCharType="begin"/>
                  </w:r>
                  <w:r w:rsidR="00C81DF6">
                    <w:rPr>
                      <w:noProof/>
                      <w:webHidden/>
                    </w:rPr>
                    <w:instrText xml:space="preserve"> PAGEREF _Toc110339347 \h </w:instrText>
                  </w:r>
                  <w:r w:rsidR="00C81DF6">
                    <w:rPr>
                      <w:noProof/>
                      <w:webHidden/>
                    </w:rPr>
                  </w:r>
                  <w:r w:rsidR="00C81DF6">
                    <w:rPr>
                      <w:noProof/>
                      <w:webHidden/>
                    </w:rPr>
                    <w:fldChar w:fldCharType="separate"/>
                  </w:r>
                  <w:r w:rsidR="00C81DF6">
                    <w:rPr>
                      <w:noProof/>
                      <w:webHidden/>
                    </w:rPr>
                    <w:t>22</w:t>
                  </w:r>
                  <w:r w:rsidR="00C81DF6">
                    <w:rPr>
                      <w:noProof/>
                      <w:webHidden/>
                    </w:rPr>
                    <w:fldChar w:fldCharType="end"/>
                  </w:r>
                </w:hyperlink>
              </w:p>
              <w:p w14:paraId="0B500549" w14:textId="14DCB393" w:rsidR="00C81DF6" w:rsidRDefault="00000000">
                <w:pPr>
                  <w:pStyle w:val="TOC3"/>
                  <w:tabs>
                    <w:tab w:val="right" w:leader="dot" w:pos="10790"/>
                  </w:tabs>
                  <w:rPr>
                    <w:rFonts w:eastAsiaTheme="minorEastAsia" w:cstheme="minorBidi"/>
                    <w:noProof/>
                    <w:color w:val="auto"/>
                    <w:lang w:eastAsia="ja-JP"/>
                  </w:rPr>
                </w:pPr>
                <w:hyperlink w:anchor="_Toc110339348" w:history="1">
                  <w:r w:rsidR="00C81DF6" w:rsidRPr="001B7E54">
                    <w:rPr>
                      <w:rStyle w:val="Hyperlink"/>
                      <w:noProof/>
                    </w:rPr>
                    <w:t>Search Nearby</w:t>
                  </w:r>
                  <w:r w:rsidR="00C81DF6">
                    <w:rPr>
                      <w:noProof/>
                      <w:webHidden/>
                    </w:rPr>
                    <w:tab/>
                  </w:r>
                  <w:r w:rsidR="00C81DF6">
                    <w:rPr>
                      <w:noProof/>
                      <w:webHidden/>
                    </w:rPr>
                    <w:fldChar w:fldCharType="begin"/>
                  </w:r>
                  <w:r w:rsidR="00C81DF6">
                    <w:rPr>
                      <w:noProof/>
                      <w:webHidden/>
                    </w:rPr>
                    <w:instrText xml:space="preserve"> PAGEREF _Toc110339348 \h </w:instrText>
                  </w:r>
                  <w:r w:rsidR="00C81DF6">
                    <w:rPr>
                      <w:noProof/>
                      <w:webHidden/>
                    </w:rPr>
                  </w:r>
                  <w:r w:rsidR="00C81DF6">
                    <w:rPr>
                      <w:noProof/>
                      <w:webHidden/>
                    </w:rPr>
                    <w:fldChar w:fldCharType="separate"/>
                  </w:r>
                  <w:r w:rsidR="00C81DF6">
                    <w:rPr>
                      <w:noProof/>
                      <w:webHidden/>
                    </w:rPr>
                    <w:t>22</w:t>
                  </w:r>
                  <w:r w:rsidR="00C81DF6">
                    <w:rPr>
                      <w:noProof/>
                      <w:webHidden/>
                    </w:rPr>
                    <w:fldChar w:fldCharType="end"/>
                  </w:r>
                </w:hyperlink>
              </w:p>
              <w:p w14:paraId="17E773A6" w14:textId="1A0BF9FB" w:rsidR="00C81DF6" w:rsidRDefault="00000000">
                <w:pPr>
                  <w:pStyle w:val="TOC3"/>
                  <w:tabs>
                    <w:tab w:val="right" w:leader="dot" w:pos="10790"/>
                  </w:tabs>
                  <w:rPr>
                    <w:rFonts w:eastAsiaTheme="minorEastAsia" w:cstheme="minorBidi"/>
                    <w:noProof/>
                    <w:color w:val="auto"/>
                    <w:lang w:eastAsia="ja-JP"/>
                  </w:rPr>
                </w:pPr>
                <w:hyperlink w:anchor="_Toc110339349" w:history="1">
                  <w:r w:rsidR="00C81DF6" w:rsidRPr="001B7E54">
                    <w:rPr>
                      <w:rStyle w:val="Hyperlink"/>
                      <w:noProof/>
                    </w:rPr>
                    <w:t>Patient Login</w:t>
                  </w:r>
                  <w:r w:rsidR="00C81DF6">
                    <w:rPr>
                      <w:noProof/>
                      <w:webHidden/>
                    </w:rPr>
                    <w:tab/>
                  </w:r>
                  <w:r w:rsidR="00C81DF6">
                    <w:rPr>
                      <w:noProof/>
                      <w:webHidden/>
                    </w:rPr>
                    <w:fldChar w:fldCharType="begin"/>
                  </w:r>
                  <w:r w:rsidR="00C81DF6">
                    <w:rPr>
                      <w:noProof/>
                      <w:webHidden/>
                    </w:rPr>
                    <w:instrText xml:space="preserve"> PAGEREF _Toc110339349 \h </w:instrText>
                  </w:r>
                  <w:r w:rsidR="00C81DF6">
                    <w:rPr>
                      <w:noProof/>
                      <w:webHidden/>
                    </w:rPr>
                  </w:r>
                  <w:r w:rsidR="00C81DF6">
                    <w:rPr>
                      <w:noProof/>
                      <w:webHidden/>
                    </w:rPr>
                    <w:fldChar w:fldCharType="separate"/>
                  </w:r>
                  <w:r w:rsidR="00C81DF6">
                    <w:rPr>
                      <w:noProof/>
                      <w:webHidden/>
                    </w:rPr>
                    <w:t>23</w:t>
                  </w:r>
                  <w:r w:rsidR="00C81DF6">
                    <w:rPr>
                      <w:noProof/>
                      <w:webHidden/>
                    </w:rPr>
                    <w:fldChar w:fldCharType="end"/>
                  </w:r>
                </w:hyperlink>
              </w:p>
              <w:p w14:paraId="254C6EA3" w14:textId="0D9290FF" w:rsidR="00C81DF6" w:rsidRDefault="00000000">
                <w:pPr>
                  <w:pStyle w:val="TOC3"/>
                  <w:tabs>
                    <w:tab w:val="right" w:leader="dot" w:pos="10790"/>
                  </w:tabs>
                  <w:rPr>
                    <w:rFonts w:eastAsiaTheme="minorEastAsia" w:cstheme="minorBidi"/>
                    <w:noProof/>
                    <w:color w:val="auto"/>
                    <w:lang w:eastAsia="ja-JP"/>
                  </w:rPr>
                </w:pPr>
                <w:hyperlink w:anchor="_Toc110339350" w:history="1">
                  <w:r w:rsidR="00C81DF6" w:rsidRPr="001B7E54">
                    <w:rPr>
                      <w:rStyle w:val="Hyperlink"/>
                      <w:noProof/>
                    </w:rPr>
                    <w:t>Register</w:t>
                  </w:r>
                  <w:r w:rsidR="00C81DF6">
                    <w:rPr>
                      <w:noProof/>
                      <w:webHidden/>
                    </w:rPr>
                    <w:tab/>
                  </w:r>
                  <w:r w:rsidR="00C81DF6">
                    <w:rPr>
                      <w:noProof/>
                      <w:webHidden/>
                    </w:rPr>
                    <w:fldChar w:fldCharType="begin"/>
                  </w:r>
                  <w:r w:rsidR="00C81DF6">
                    <w:rPr>
                      <w:noProof/>
                      <w:webHidden/>
                    </w:rPr>
                    <w:instrText xml:space="preserve"> PAGEREF _Toc110339350 \h </w:instrText>
                  </w:r>
                  <w:r w:rsidR="00C81DF6">
                    <w:rPr>
                      <w:noProof/>
                      <w:webHidden/>
                    </w:rPr>
                  </w:r>
                  <w:r w:rsidR="00C81DF6">
                    <w:rPr>
                      <w:noProof/>
                      <w:webHidden/>
                    </w:rPr>
                    <w:fldChar w:fldCharType="separate"/>
                  </w:r>
                  <w:r w:rsidR="00C81DF6">
                    <w:rPr>
                      <w:noProof/>
                      <w:webHidden/>
                    </w:rPr>
                    <w:t>23</w:t>
                  </w:r>
                  <w:r w:rsidR="00C81DF6">
                    <w:rPr>
                      <w:noProof/>
                      <w:webHidden/>
                    </w:rPr>
                    <w:fldChar w:fldCharType="end"/>
                  </w:r>
                </w:hyperlink>
              </w:p>
              <w:p w14:paraId="003D3A10" w14:textId="4523BD60" w:rsidR="00C81DF6" w:rsidRDefault="00000000">
                <w:pPr>
                  <w:pStyle w:val="TOC3"/>
                  <w:tabs>
                    <w:tab w:val="right" w:leader="dot" w:pos="10790"/>
                  </w:tabs>
                  <w:rPr>
                    <w:rFonts w:eastAsiaTheme="minorEastAsia" w:cstheme="minorBidi"/>
                    <w:noProof/>
                    <w:color w:val="auto"/>
                    <w:lang w:eastAsia="ja-JP"/>
                  </w:rPr>
                </w:pPr>
                <w:hyperlink w:anchor="_Toc110339351" w:history="1">
                  <w:r w:rsidR="00C81DF6" w:rsidRPr="001B7E54">
                    <w:rPr>
                      <w:rStyle w:val="Hyperlink"/>
                      <w:noProof/>
                    </w:rPr>
                    <w:t>Cancel Appointment</w:t>
                  </w:r>
                  <w:r w:rsidR="00C81DF6">
                    <w:rPr>
                      <w:noProof/>
                      <w:webHidden/>
                    </w:rPr>
                    <w:tab/>
                  </w:r>
                  <w:r w:rsidR="00C81DF6">
                    <w:rPr>
                      <w:noProof/>
                      <w:webHidden/>
                    </w:rPr>
                    <w:fldChar w:fldCharType="begin"/>
                  </w:r>
                  <w:r w:rsidR="00C81DF6">
                    <w:rPr>
                      <w:noProof/>
                      <w:webHidden/>
                    </w:rPr>
                    <w:instrText xml:space="preserve"> PAGEREF _Toc110339351 \h </w:instrText>
                  </w:r>
                  <w:r w:rsidR="00C81DF6">
                    <w:rPr>
                      <w:noProof/>
                      <w:webHidden/>
                    </w:rPr>
                  </w:r>
                  <w:r w:rsidR="00C81DF6">
                    <w:rPr>
                      <w:noProof/>
                      <w:webHidden/>
                    </w:rPr>
                    <w:fldChar w:fldCharType="separate"/>
                  </w:r>
                  <w:r w:rsidR="00C81DF6">
                    <w:rPr>
                      <w:noProof/>
                      <w:webHidden/>
                    </w:rPr>
                    <w:t>24</w:t>
                  </w:r>
                  <w:r w:rsidR="00C81DF6">
                    <w:rPr>
                      <w:noProof/>
                      <w:webHidden/>
                    </w:rPr>
                    <w:fldChar w:fldCharType="end"/>
                  </w:r>
                </w:hyperlink>
              </w:p>
              <w:p w14:paraId="47E918EE" w14:textId="3997F87A" w:rsidR="00C81DF6" w:rsidRDefault="00000000">
                <w:pPr>
                  <w:pStyle w:val="TOC3"/>
                  <w:tabs>
                    <w:tab w:val="right" w:leader="dot" w:pos="10790"/>
                  </w:tabs>
                  <w:rPr>
                    <w:rFonts w:eastAsiaTheme="minorEastAsia" w:cstheme="minorBidi"/>
                    <w:noProof/>
                    <w:color w:val="auto"/>
                    <w:lang w:eastAsia="ja-JP"/>
                  </w:rPr>
                </w:pPr>
                <w:hyperlink w:anchor="_Toc110339352" w:history="1">
                  <w:r w:rsidR="00C81DF6" w:rsidRPr="001B7E54">
                    <w:rPr>
                      <w:rStyle w:val="Hyperlink"/>
                      <w:noProof/>
                    </w:rPr>
                    <w:t>Password Reset</w:t>
                  </w:r>
                  <w:r w:rsidR="00C81DF6">
                    <w:rPr>
                      <w:noProof/>
                      <w:webHidden/>
                    </w:rPr>
                    <w:tab/>
                  </w:r>
                  <w:r w:rsidR="00C81DF6">
                    <w:rPr>
                      <w:noProof/>
                      <w:webHidden/>
                    </w:rPr>
                    <w:fldChar w:fldCharType="begin"/>
                  </w:r>
                  <w:r w:rsidR="00C81DF6">
                    <w:rPr>
                      <w:noProof/>
                      <w:webHidden/>
                    </w:rPr>
                    <w:instrText xml:space="preserve"> PAGEREF _Toc110339352 \h </w:instrText>
                  </w:r>
                  <w:r w:rsidR="00C81DF6">
                    <w:rPr>
                      <w:noProof/>
                      <w:webHidden/>
                    </w:rPr>
                  </w:r>
                  <w:r w:rsidR="00C81DF6">
                    <w:rPr>
                      <w:noProof/>
                      <w:webHidden/>
                    </w:rPr>
                    <w:fldChar w:fldCharType="separate"/>
                  </w:r>
                  <w:r w:rsidR="00C81DF6">
                    <w:rPr>
                      <w:noProof/>
                      <w:webHidden/>
                    </w:rPr>
                    <w:t>24</w:t>
                  </w:r>
                  <w:r w:rsidR="00C81DF6">
                    <w:rPr>
                      <w:noProof/>
                      <w:webHidden/>
                    </w:rPr>
                    <w:fldChar w:fldCharType="end"/>
                  </w:r>
                </w:hyperlink>
              </w:p>
              <w:p w14:paraId="546E473D" w14:textId="0BEF388D" w:rsidR="00C81DF6" w:rsidRDefault="00000000">
                <w:pPr>
                  <w:pStyle w:val="TOC3"/>
                  <w:tabs>
                    <w:tab w:val="right" w:leader="dot" w:pos="10790"/>
                  </w:tabs>
                  <w:rPr>
                    <w:rFonts w:eastAsiaTheme="minorEastAsia" w:cstheme="minorBidi"/>
                    <w:noProof/>
                    <w:color w:val="auto"/>
                    <w:lang w:eastAsia="ja-JP"/>
                  </w:rPr>
                </w:pPr>
                <w:hyperlink w:anchor="_Toc110339353" w:history="1">
                  <w:r w:rsidR="00C81DF6" w:rsidRPr="001B7E54">
                    <w:rPr>
                      <w:rStyle w:val="Hyperlink"/>
                      <w:noProof/>
                    </w:rPr>
                    <w:t>Make Payment</w:t>
                  </w:r>
                  <w:r w:rsidR="00C81DF6">
                    <w:rPr>
                      <w:noProof/>
                      <w:webHidden/>
                    </w:rPr>
                    <w:tab/>
                  </w:r>
                  <w:r w:rsidR="00C81DF6">
                    <w:rPr>
                      <w:noProof/>
                      <w:webHidden/>
                    </w:rPr>
                    <w:fldChar w:fldCharType="begin"/>
                  </w:r>
                  <w:r w:rsidR="00C81DF6">
                    <w:rPr>
                      <w:noProof/>
                      <w:webHidden/>
                    </w:rPr>
                    <w:instrText xml:space="preserve"> PAGEREF _Toc110339353 \h </w:instrText>
                  </w:r>
                  <w:r w:rsidR="00C81DF6">
                    <w:rPr>
                      <w:noProof/>
                      <w:webHidden/>
                    </w:rPr>
                  </w:r>
                  <w:r w:rsidR="00C81DF6">
                    <w:rPr>
                      <w:noProof/>
                      <w:webHidden/>
                    </w:rPr>
                    <w:fldChar w:fldCharType="separate"/>
                  </w:r>
                  <w:r w:rsidR="00C81DF6">
                    <w:rPr>
                      <w:noProof/>
                      <w:webHidden/>
                    </w:rPr>
                    <w:t>25</w:t>
                  </w:r>
                  <w:r w:rsidR="00C81DF6">
                    <w:rPr>
                      <w:noProof/>
                      <w:webHidden/>
                    </w:rPr>
                    <w:fldChar w:fldCharType="end"/>
                  </w:r>
                </w:hyperlink>
              </w:p>
              <w:p w14:paraId="25AFE327" w14:textId="1768BF09" w:rsidR="00C81DF6" w:rsidRDefault="00000000">
                <w:pPr>
                  <w:pStyle w:val="TOC3"/>
                  <w:tabs>
                    <w:tab w:val="right" w:leader="dot" w:pos="10790"/>
                  </w:tabs>
                  <w:rPr>
                    <w:rFonts w:eastAsiaTheme="minorEastAsia" w:cstheme="minorBidi"/>
                    <w:noProof/>
                    <w:color w:val="auto"/>
                    <w:lang w:eastAsia="ja-JP"/>
                  </w:rPr>
                </w:pPr>
                <w:hyperlink w:anchor="_Toc110339354" w:history="1">
                  <w:r w:rsidR="00C81DF6" w:rsidRPr="001B7E54">
                    <w:rPr>
                      <w:rStyle w:val="Hyperlink"/>
                      <w:noProof/>
                    </w:rPr>
                    <w:t>Credit Payment</w:t>
                  </w:r>
                  <w:r w:rsidR="00C81DF6">
                    <w:rPr>
                      <w:noProof/>
                      <w:webHidden/>
                    </w:rPr>
                    <w:tab/>
                  </w:r>
                  <w:r w:rsidR="00C81DF6">
                    <w:rPr>
                      <w:noProof/>
                      <w:webHidden/>
                    </w:rPr>
                    <w:fldChar w:fldCharType="begin"/>
                  </w:r>
                  <w:r w:rsidR="00C81DF6">
                    <w:rPr>
                      <w:noProof/>
                      <w:webHidden/>
                    </w:rPr>
                    <w:instrText xml:space="preserve"> PAGEREF _Toc110339354 \h </w:instrText>
                  </w:r>
                  <w:r w:rsidR="00C81DF6">
                    <w:rPr>
                      <w:noProof/>
                      <w:webHidden/>
                    </w:rPr>
                  </w:r>
                  <w:r w:rsidR="00C81DF6">
                    <w:rPr>
                      <w:noProof/>
                      <w:webHidden/>
                    </w:rPr>
                    <w:fldChar w:fldCharType="separate"/>
                  </w:r>
                  <w:r w:rsidR="00C81DF6">
                    <w:rPr>
                      <w:noProof/>
                      <w:webHidden/>
                    </w:rPr>
                    <w:t>25</w:t>
                  </w:r>
                  <w:r w:rsidR="00C81DF6">
                    <w:rPr>
                      <w:noProof/>
                      <w:webHidden/>
                    </w:rPr>
                    <w:fldChar w:fldCharType="end"/>
                  </w:r>
                </w:hyperlink>
              </w:p>
              <w:p w14:paraId="67AA0989" w14:textId="50EEA76F" w:rsidR="00C81DF6" w:rsidRDefault="00000000">
                <w:pPr>
                  <w:pStyle w:val="TOC3"/>
                  <w:tabs>
                    <w:tab w:val="right" w:leader="dot" w:pos="10790"/>
                  </w:tabs>
                  <w:rPr>
                    <w:rFonts w:eastAsiaTheme="minorEastAsia" w:cstheme="minorBidi"/>
                    <w:noProof/>
                    <w:color w:val="auto"/>
                    <w:lang w:eastAsia="ja-JP"/>
                  </w:rPr>
                </w:pPr>
                <w:hyperlink w:anchor="_Toc110339355" w:history="1">
                  <w:r w:rsidR="00C81DF6" w:rsidRPr="001B7E54">
                    <w:rPr>
                      <w:rStyle w:val="Hyperlink"/>
                      <w:noProof/>
                    </w:rPr>
                    <w:t>Payment subscription</w:t>
                  </w:r>
                  <w:r w:rsidR="00C81DF6">
                    <w:rPr>
                      <w:noProof/>
                      <w:webHidden/>
                    </w:rPr>
                    <w:tab/>
                  </w:r>
                  <w:r w:rsidR="00C81DF6">
                    <w:rPr>
                      <w:noProof/>
                      <w:webHidden/>
                    </w:rPr>
                    <w:fldChar w:fldCharType="begin"/>
                  </w:r>
                  <w:r w:rsidR="00C81DF6">
                    <w:rPr>
                      <w:noProof/>
                      <w:webHidden/>
                    </w:rPr>
                    <w:instrText xml:space="preserve"> PAGEREF _Toc110339355 \h </w:instrText>
                  </w:r>
                  <w:r w:rsidR="00C81DF6">
                    <w:rPr>
                      <w:noProof/>
                      <w:webHidden/>
                    </w:rPr>
                  </w:r>
                  <w:r w:rsidR="00C81DF6">
                    <w:rPr>
                      <w:noProof/>
                      <w:webHidden/>
                    </w:rPr>
                    <w:fldChar w:fldCharType="separate"/>
                  </w:r>
                  <w:r w:rsidR="00C81DF6">
                    <w:rPr>
                      <w:noProof/>
                      <w:webHidden/>
                    </w:rPr>
                    <w:t>26</w:t>
                  </w:r>
                  <w:r w:rsidR="00C81DF6">
                    <w:rPr>
                      <w:noProof/>
                      <w:webHidden/>
                    </w:rPr>
                    <w:fldChar w:fldCharType="end"/>
                  </w:r>
                </w:hyperlink>
              </w:p>
              <w:p w14:paraId="013CB9B8" w14:textId="37DB6AF7" w:rsidR="00C81DF6" w:rsidRDefault="00000000">
                <w:pPr>
                  <w:pStyle w:val="TOC3"/>
                  <w:tabs>
                    <w:tab w:val="right" w:leader="dot" w:pos="10790"/>
                  </w:tabs>
                  <w:rPr>
                    <w:rFonts w:eastAsiaTheme="minorEastAsia" w:cstheme="minorBidi"/>
                    <w:noProof/>
                    <w:color w:val="auto"/>
                    <w:lang w:eastAsia="ja-JP"/>
                  </w:rPr>
                </w:pPr>
                <w:hyperlink w:anchor="_Toc110339356" w:history="1">
                  <w:r w:rsidR="00C81DF6" w:rsidRPr="001B7E54">
                    <w:rPr>
                      <w:rStyle w:val="Hyperlink"/>
                      <w:noProof/>
                    </w:rPr>
                    <w:t>Clinic Login</w:t>
                  </w:r>
                  <w:r w:rsidR="00C81DF6">
                    <w:rPr>
                      <w:noProof/>
                      <w:webHidden/>
                    </w:rPr>
                    <w:tab/>
                  </w:r>
                  <w:r w:rsidR="00C81DF6">
                    <w:rPr>
                      <w:noProof/>
                      <w:webHidden/>
                    </w:rPr>
                    <w:fldChar w:fldCharType="begin"/>
                  </w:r>
                  <w:r w:rsidR="00C81DF6">
                    <w:rPr>
                      <w:noProof/>
                      <w:webHidden/>
                    </w:rPr>
                    <w:instrText xml:space="preserve"> PAGEREF _Toc110339356 \h </w:instrText>
                  </w:r>
                  <w:r w:rsidR="00C81DF6">
                    <w:rPr>
                      <w:noProof/>
                      <w:webHidden/>
                    </w:rPr>
                  </w:r>
                  <w:r w:rsidR="00C81DF6">
                    <w:rPr>
                      <w:noProof/>
                      <w:webHidden/>
                    </w:rPr>
                    <w:fldChar w:fldCharType="separate"/>
                  </w:r>
                  <w:r w:rsidR="00C81DF6">
                    <w:rPr>
                      <w:noProof/>
                      <w:webHidden/>
                    </w:rPr>
                    <w:t>26</w:t>
                  </w:r>
                  <w:r w:rsidR="00C81DF6">
                    <w:rPr>
                      <w:noProof/>
                      <w:webHidden/>
                    </w:rPr>
                    <w:fldChar w:fldCharType="end"/>
                  </w:r>
                </w:hyperlink>
              </w:p>
              <w:p w14:paraId="11AD7F5E" w14:textId="63BF80C5" w:rsidR="00C81DF6" w:rsidRDefault="00000000">
                <w:pPr>
                  <w:pStyle w:val="TOC3"/>
                  <w:tabs>
                    <w:tab w:val="right" w:leader="dot" w:pos="10790"/>
                  </w:tabs>
                  <w:rPr>
                    <w:rFonts w:eastAsiaTheme="minorEastAsia" w:cstheme="minorBidi"/>
                    <w:noProof/>
                    <w:color w:val="auto"/>
                    <w:lang w:eastAsia="ja-JP"/>
                  </w:rPr>
                </w:pPr>
                <w:hyperlink w:anchor="_Toc110339357" w:history="1">
                  <w:r w:rsidR="00C81DF6" w:rsidRPr="001B7E54">
                    <w:rPr>
                      <w:rStyle w:val="Hyperlink"/>
                      <w:noProof/>
                    </w:rPr>
                    <w:t>Manage Appointment</w:t>
                  </w:r>
                  <w:r w:rsidR="00C81DF6">
                    <w:rPr>
                      <w:noProof/>
                      <w:webHidden/>
                    </w:rPr>
                    <w:tab/>
                  </w:r>
                  <w:r w:rsidR="00C81DF6">
                    <w:rPr>
                      <w:noProof/>
                      <w:webHidden/>
                    </w:rPr>
                    <w:fldChar w:fldCharType="begin"/>
                  </w:r>
                  <w:r w:rsidR="00C81DF6">
                    <w:rPr>
                      <w:noProof/>
                      <w:webHidden/>
                    </w:rPr>
                    <w:instrText xml:space="preserve"> PAGEREF _Toc110339357 \h </w:instrText>
                  </w:r>
                  <w:r w:rsidR="00C81DF6">
                    <w:rPr>
                      <w:noProof/>
                      <w:webHidden/>
                    </w:rPr>
                  </w:r>
                  <w:r w:rsidR="00C81DF6">
                    <w:rPr>
                      <w:noProof/>
                      <w:webHidden/>
                    </w:rPr>
                    <w:fldChar w:fldCharType="separate"/>
                  </w:r>
                  <w:r w:rsidR="00C81DF6">
                    <w:rPr>
                      <w:noProof/>
                      <w:webHidden/>
                    </w:rPr>
                    <w:t>27</w:t>
                  </w:r>
                  <w:r w:rsidR="00C81DF6">
                    <w:rPr>
                      <w:noProof/>
                      <w:webHidden/>
                    </w:rPr>
                    <w:fldChar w:fldCharType="end"/>
                  </w:r>
                </w:hyperlink>
              </w:p>
              <w:p w14:paraId="47FC037A" w14:textId="062DEEAD" w:rsidR="00C81DF6" w:rsidRDefault="00000000">
                <w:pPr>
                  <w:pStyle w:val="TOC3"/>
                  <w:tabs>
                    <w:tab w:val="right" w:leader="dot" w:pos="10790"/>
                  </w:tabs>
                  <w:rPr>
                    <w:rFonts w:eastAsiaTheme="minorEastAsia" w:cstheme="minorBidi"/>
                    <w:noProof/>
                    <w:color w:val="auto"/>
                    <w:lang w:eastAsia="ja-JP"/>
                  </w:rPr>
                </w:pPr>
                <w:hyperlink w:anchor="_Toc110339358" w:history="1">
                  <w:r w:rsidR="00C81DF6" w:rsidRPr="001B7E54">
                    <w:rPr>
                      <w:rStyle w:val="Hyperlink"/>
                      <w:noProof/>
                    </w:rPr>
                    <w:t>Cancel Appointment</w:t>
                  </w:r>
                  <w:r w:rsidR="00C81DF6">
                    <w:rPr>
                      <w:noProof/>
                      <w:webHidden/>
                    </w:rPr>
                    <w:tab/>
                  </w:r>
                  <w:r w:rsidR="00C81DF6">
                    <w:rPr>
                      <w:noProof/>
                      <w:webHidden/>
                    </w:rPr>
                    <w:fldChar w:fldCharType="begin"/>
                  </w:r>
                  <w:r w:rsidR="00C81DF6">
                    <w:rPr>
                      <w:noProof/>
                      <w:webHidden/>
                    </w:rPr>
                    <w:instrText xml:space="preserve"> PAGEREF _Toc110339358 \h </w:instrText>
                  </w:r>
                  <w:r w:rsidR="00C81DF6">
                    <w:rPr>
                      <w:noProof/>
                      <w:webHidden/>
                    </w:rPr>
                  </w:r>
                  <w:r w:rsidR="00C81DF6">
                    <w:rPr>
                      <w:noProof/>
                      <w:webHidden/>
                    </w:rPr>
                    <w:fldChar w:fldCharType="separate"/>
                  </w:r>
                  <w:r w:rsidR="00C81DF6">
                    <w:rPr>
                      <w:noProof/>
                      <w:webHidden/>
                    </w:rPr>
                    <w:t>27</w:t>
                  </w:r>
                  <w:r w:rsidR="00C81DF6">
                    <w:rPr>
                      <w:noProof/>
                      <w:webHidden/>
                    </w:rPr>
                    <w:fldChar w:fldCharType="end"/>
                  </w:r>
                </w:hyperlink>
              </w:p>
              <w:p w14:paraId="2A1E4BDB" w14:textId="0EBBF96E" w:rsidR="00C81DF6" w:rsidRDefault="00000000">
                <w:pPr>
                  <w:pStyle w:val="TOC3"/>
                  <w:tabs>
                    <w:tab w:val="right" w:leader="dot" w:pos="10790"/>
                  </w:tabs>
                  <w:rPr>
                    <w:rFonts w:eastAsiaTheme="minorEastAsia" w:cstheme="minorBidi"/>
                    <w:noProof/>
                    <w:color w:val="auto"/>
                    <w:lang w:eastAsia="ja-JP"/>
                  </w:rPr>
                </w:pPr>
                <w:hyperlink w:anchor="_Toc110339359" w:history="1">
                  <w:r w:rsidR="00C81DF6" w:rsidRPr="001B7E54">
                    <w:rPr>
                      <w:rStyle w:val="Hyperlink"/>
                      <w:noProof/>
                    </w:rPr>
                    <w:t>Add Appointment</w:t>
                  </w:r>
                  <w:r w:rsidR="00C81DF6">
                    <w:rPr>
                      <w:noProof/>
                      <w:webHidden/>
                    </w:rPr>
                    <w:tab/>
                  </w:r>
                  <w:r w:rsidR="00C81DF6">
                    <w:rPr>
                      <w:noProof/>
                      <w:webHidden/>
                    </w:rPr>
                    <w:fldChar w:fldCharType="begin"/>
                  </w:r>
                  <w:r w:rsidR="00C81DF6">
                    <w:rPr>
                      <w:noProof/>
                      <w:webHidden/>
                    </w:rPr>
                    <w:instrText xml:space="preserve"> PAGEREF _Toc110339359 \h </w:instrText>
                  </w:r>
                  <w:r w:rsidR="00C81DF6">
                    <w:rPr>
                      <w:noProof/>
                      <w:webHidden/>
                    </w:rPr>
                  </w:r>
                  <w:r w:rsidR="00C81DF6">
                    <w:rPr>
                      <w:noProof/>
                      <w:webHidden/>
                    </w:rPr>
                    <w:fldChar w:fldCharType="separate"/>
                  </w:r>
                  <w:r w:rsidR="00C81DF6">
                    <w:rPr>
                      <w:noProof/>
                      <w:webHidden/>
                    </w:rPr>
                    <w:t>28</w:t>
                  </w:r>
                  <w:r w:rsidR="00C81DF6">
                    <w:rPr>
                      <w:noProof/>
                      <w:webHidden/>
                    </w:rPr>
                    <w:fldChar w:fldCharType="end"/>
                  </w:r>
                </w:hyperlink>
              </w:p>
              <w:p w14:paraId="6750DB56" w14:textId="71CCFC1A" w:rsidR="00C81DF6" w:rsidRDefault="00000000">
                <w:pPr>
                  <w:pStyle w:val="TOC3"/>
                  <w:tabs>
                    <w:tab w:val="right" w:leader="dot" w:pos="10790"/>
                  </w:tabs>
                  <w:rPr>
                    <w:rFonts w:eastAsiaTheme="minorEastAsia" w:cstheme="minorBidi"/>
                    <w:noProof/>
                    <w:color w:val="auto"/>
                    <w:lang w:eastAsia="ja-JP"/>
                  </w:rPr>
                </w:pPr>
                <w:hyperlink w:anchor="_Toc110339360" w:history="1">
                  <w:r w:rsidR="00C81DF6" w:rsidRPr="001B7E54">
                    <w:rPr>
                      <w:rStyle w:val="Hyperlink"/>
                      <w:noProof/>
                    </w:rPr>
                    <w:t>Modify Appointment</w:t>
                  </w:r>
                  <w:r w:rsidR="00C81DF6">
                    <w:rPr>
                      <w:noProof/>
                      <w:webHidden/>
                    </w:rPr>
                    <w:tab/>
                  </w:r>
                  <w:r w:rsidR="00C81DF6">
                    <w:rPr>
                      <w:noProof/>
                      <w:webHidden/>
                    </w:rPr>
                    <w:fldChar w:fldCharType="begin"/>
                  </w:r>
                  <w:r w:rsidR="00C81DF6">
                    <w:rPr>
                      <w:noProof/>
                      <w:webHidden/>
                    </w:rPr>
                    <w:instrText xml:space="preserve"> PAGEREF _Toc110339360 \h </w:instrText>
                  </w:r>
                  <w:r w:rsidR="00C81DF6">
                    <w:rPr>
                      <w:noProof/>
                      <w:webHidden/>
                    </w:rPr>
                  </w:r>
                  <w:r w:rsidR="00C81DF6">
                    <w:rPr>
                      <w:noProof/>
                      <w:webHidden/>
                    </w:rPr>
                    <w:fldChar w:fldCharType="separate"/>
                  </w:r>
                  <w:r w:rsidR="00C81DF6">
                    <w:rPr>
                      <w:noProof/>
                      <w:webHidden/>
                    </w:rPr>
                    <w:t>28</w:t>
                  </w:r>
                  <w:r w:rsidR="00C81DF6">
                    <w:rPr>
                      <w:noProof/>
                      <w:webHidden/>
                    </w:rPr>
                    <w:fldChar w:fldCharType="end"/>
                  </w:r>
                </w:hyperlink>
              </w:p>
              <w:p w14:paraId="23FB56B9" w14:textId="5D581CBD" w:rsidR="00C81DF6" w:rsidRDefault="00000000">
                <w:pPr>
                  <w:pStyle w:val="TOC2"/>
                  <w:tabs>
                    <w:tab w:val="right" w:leader="dot" w:pos="10790"/>
                  </w:tabs>
                  <w:rPr>
                    <w:rFonts w:eastAsiaTheme="minorEastAsia" w:cstheme="minorBidi"/>
                    <w:noProof/>
                    <w:color w:val="auto"/>
                    <w:lang w:eastAsia="ja-JP"/>
                  </w:rPr>
                </w:pPr>
                <w:hyperlink w:anchor="_Toc110339361" w:history="1">
                  <w:r w:rsidR="00C81DF6" w:rsidRPr="001B7E54">
                    <w:rPr>
                      <w:rStyle w:val="Hyperlink"/>
                      <w:noProof/>
                    </w:rPr>
                    <w:t>Class Diagram</w:t>
                  </w:r>
                  <w:r w:rsidR="00C81DF6">
                    <w:rPr>
                      <w:noProof/>
                      <w:webHidden/>
                    </w:rPr>
                    <w:tab/>
                  </w:r>
                  <w:r w:rsidR="00C81DF6">
                    <w:rPr>
                      <w:noProof/>
                      <w:webHidden/>
                    </w:rPr>
                    <w:fldChar w:fldCharType="begin"/>
                  </w:r>
                  <w:r w:rsidR="00C81DF6">
                    <w:rPr>
                      <w:noProof/>
                      <w:webHidden/>
                    </w:rPr>
                    <w:instrText xml:space="preserve"> PAGEREF _Toc110339361 \h </w:instrText>
                  </w:r>
                  <w:r w:rsidR="00C81DF6">
                    <w:rPr>
                      <w:noProof/>
                      <w:webHidden/>
                    </w:rPr>
                  </w:r>
                  <w:r w:rsidR="00C81DF6">
                    <w:rPr>
                      <w:noProof/>
                      <w:webHidden/>
                    </w:rPr>
                    <w:fldChar w:fldCharType="separate"/>
                  </w:r>
                  <w:r w:rsidR="00C81DF6">
                    <w:rPr>
                      <w:noProof/>
                      <w:webHidden/>
                    </w:rPr>
                    <w:t>29</w:t>
                  </w:r>
                  <w:r w:rsidR="00C81DF6">
                    <w:rPr>
                      <w:noProof/>
                      <w:webHidden/>
                    </w:rPr>
                    <w:fldChar w:fldCharType="end"/>
                  </w:r>
                </w:hyperlink>
              </w:p>
              <w:p w14:paraId="7C3AC0EF" w14:textId="4C4A33D7" w:rsidR="00C81DF6" w:rsidRDefault="00000000">
                <w:pPr>
                  <w:pStyle w:val="TOC1"/>
                  <w:tabs>
                    <w:tab w:val="right" w:leader="dot" w:pos="10790"/>
                  </w:tabs>
                  <w:rPr>
                    <w:rFonts w:eastAsiaTheme="minorEastAsia" w:cstheme="minorBidi"/>
                    <w:noProof/>
                    <w:color w:val="auto"/>
                    <w:lang w:eastAsia="ja-JP"/>
                  </w:rPr>
                </w:pPr>
                <w:hyperlink w:anchor="_Toc110339362" w:history="1">
                  <w:r w:rsidR="00C81DF6" w:rsidRPr="001B7E54">
                    <w:rPr>
                      <w:rStyle w:val="Hyperlink"/>
                      <w:noProof/>
                    </w:rPr>
                    <w:t>PRODUCT ROADMAP</w:t>
                  </w:r>
                  <w:r w:rsidR="00C81DF6">
                    <w:rPr>
                      <w:noProof/>
                      <w:webHidden/>
                    </w:rPr>
                    <w:tab/>
                  </w:r>
                  <w:r w:rsidR="00C81DF6">
                    <w:rPr>
                      <w:noProof/>
                      <w:webHidden/>
                    </w:rPr>
                    <w:fldChar w:fldCharType="begin"/>
                  </w:r>
                  <w:r w:rsidR="00C81DF6">
                    <w:rPr>
                      <w:noProof/>
                      <w:webHidden/>
                    </w:rPr>
                    <w:instrText xml:space="preserve"> PAGEREF _Toc110339362 \h </w:instrText>
                  </w:r>
                  <w:r w:rsidR="00C81DF6">
                    <w:rPr>
                      <w:noProof/>
                      <w:webHidden/>
                    </w:rPr>
                  </w:r>
                  <w:r w:rsidR="00C81DF6">
                    <w:rPr>
                      <w:noProof/>
                      <w:webHidden/>
                    </w:rPr>
                    <w:fldChar w:fldCharType="separate"/>
                  </w:r>
                  <w:r w:rsidR="00C81DF6">
                    <w:rPr>
                      <w:noProof/>
                      <w:webHidden/>
                    </w:rPr>
                    <w:t>30</w:t>
                  </w:r>
                  <w:r w:rsidR="00C81DF6">
                    <w:rPr>
                      <w:noProof/>
                      <w:webHidden/>
                    </w:rPr>
                    <w:fldChar w:fldCharType="end"/>
                  </w:r>
                </w:hyperlink>
              </w:p>
              <w:p w14:paraId="750886D5" w14:textId="3E50EBBC" w:rsidR="00C81DF6" w:rsidRDefault="00000000">
                <w:pPr>
                  <w:pStyle w:val="TOC1"/>
                  <w:tabs>
                    <w:tab w:val="right" w:leader="dot" w:pos="10790"/>
                  </w:tabs>
                  <w:rPr>
                    <w:rFonts w:eastAsiaTheme="minorEastAsia" w:cstheme="minorBidi"/>
                    <w:noProof/>
                    <w:color w:val="auto"/>
                    <w:lang w:eastAsia="ja-JP"/>
                  </w:rPr>
                </w:pPr>
                <w:hyperlink w:anchor="_Toc110339363" w:history="1">
                  <w:r w:rsidR="00C81DF6" w:rsidRPr="001B7E54">
                    <w:rPr>
                      <w:rStyle w:val="Hyperlink"/>
                      <w:noProof/>
                    </w:rPr>
                    <w:t>KANBAN BOARD</w:t>
                  </w:r>
                  <w:r w:rsidR="00C81DF6">
                    <w:rPr>
                      <w:noProof/>
                      <w:webHidden/>
                    </w:rPr>
                    <w:tab/>
                  </w:r>
                  <w:r w:rsidR="00C81DF6">
                    <w:rPr>
                      <w:noProof/>
                      <w:webHidden/>
                    </w:rPr>
                    <w:fldChar w:fldCharType="begin"/>
                  </w:r>
                  <w:r w:rsidR="00C81DF6">
                    <w:rPr>
                      <w:noProof/>
                      <w:webHidden/>
                    </w:rPr>
                    <w:instrText xml:space="preserve"> PAGEREF _Toc110339363 \h </w:instrText>
                  </w:r>
                  <w:r w:rsidR="00C81DF6">
                    <w:rPr>
                      <w:noProof/>
                      <w:webHidden/>
                    </w:rPr>
                  </w:r>
                  <w:r w:rsidR="00C81DF6">
                    <w:rPr>
                      <w:noProof/>
                      <w:webHidden/>
                    </w:rPr>
                    <w:fldChar w:fldCharType="separate"/>
                  </w:r>
                  <w:r w:rsidR="00C81DF6">
                    <w:rPr>
                      <w:noProof/>
                      <w:webHidden/>
                    </w:rPr>
                    <w:t>32</w:t>
                  </w:r>
                  <w:r w:rsidR="00C81DF6">
                    <w:rPr>
                      <w:noProof/>
                      <w:webHidden/>
                    </w:rPr>
                    <w:fldChar w:fldCharType="end"/>
                  </w:r>
                </w:hyperlink>
              </w:p>
              <w:p w14:paraId="63299CE0" w14:textId="39A4B7B6" w:rsidR="00C81DF6" w:rsidRDefault="00000000">
                <w:pPr>
                  <w:pStyle w:val="TOC2"/>
                  <w:tabs>
                    <w:tab w:val="right" w:leader="dot" w:pos="10790"/>
                  </w:tabs>
                  <w:rPr>
                    <w:rFonts w:eastAsiaTheme="minorEastAsia" w:cstheme="minorBidi"/>
                    <w:noProof/>
                    <w:color w:val="auto"/>
                    <w:lang w:eastAsia="ja-JP"/>
                  </w:rPr>
                </w:pPr>
                <w:hyperlink w:anchor="_Toc110339364" w:history="1">
                  <w:r w:rsidR="00C81DF6" w:rsidRPr="001B7E54">
                    <w:rPr>
                      <w:rStyle w:val="Hyperlink"/>
                      <w:noProof/>
                      <w:lang w:val="en-CA" w:eastAsia="zh-TW"/>
                    </w:rPr>
                    <w:t>Sprint 1</w:t>
                  </w:r>
                  <w:r w:rsidR="00C81DF6">
                    <w:rPr>
                      <w:noProof/>
                      <w:webHidden/>
                    </w:rPr>
                    <w:tab/>
                  </w:r>
                  <w:r w:rsidR="00C81DF6">
                    <w:rPr>
                      <w:noProof/>
                      <w:webHidden/>
                    </w:rPr>
                    <w:fldChar w:fldCharType="begin"/>
                  </w:r>
                  <w:r w:rsidR="00C81DF6">
                    <w:rPr>
                      <w:noProof/>
                      <w:webHidden/>
                    </w:rPr>
                    <w:instrText xml:space="preserve"> PAGEREF _Toc110339364 \h </w:instrText>
                  </w:r>
                  <w:r w:rsidR="00C81DF6">
                    <w:rPr>
                      <w:noProof/>
                      <w:webHidden/>
                    </w:rPr>
                  </w:r>
                  <w:r w:rsidR="00C81DF6">
                    <w:rPr>
                      <w:noProof/>
                      <w:webHidden/>
                    </w:rPr>
                    <w:fldChar w:fldCharType="separate"/>
                  </w:r>
                  <w:r w:rsidR="00C81DF6">
                    <w:rPr>
                      <w:noProof/>
                      <w:webHidden/>
                    </w:rPr>
                    <w:t>32</w:t>
                  </w:r>
                  <w:r w:rsidR="00C81DF6">
                    <w:rPr>
                      <w:noProof/>
                      <w:webHidden/>
                    </w:rPr>
                    <w:fldChar w:fldCharType="end"/>
                  </w:r>
                </w:hyperlink>
              </w:p>
              <w:p w14:paraId="4E74352F" w14:textId="70234E7D" w:rsidR="00C81DF6" w:rsidRDefault="00000000">
                <w:pPr>
                  <w:pStyle w:val="TOC2"/>
                  <w:tabs>
                    <w:tab w:val="right" w:leader="dot" w:pos="10790"/>
                  </w:tabs>
                  <w:rPr>
                    <w:rFonts w:eastAsiaTheme="minorEastAsia" w:cstheme="minorBidi"/>
                    <w:noProof/>
                    <w:color w:val="auto"/>
                    <w:lang w:eastAsia="ja-JP"/>
                  </w:rPr>
                </w:pPr>
                <w:hyperlink w:anchor="_Toc110339365" w:history="1">
                  <w:r w:rsidR="00C81DF6" w:rsidRPr="001B7E54">
                    <w:rPr>
                      <w:rStyle w:val="Hyperlink"/>
                      <w:noProof/>
                      <w:lang w:val="en-CA" w:eastAsia="zh-TW"/>
                    </w:rPr>
                    <w:t>Sprint 2</w:t>
                  </w:r>
                  <w:r w:rsidR="00C81DF6">
                    <w:rPr>
                      <w:noProof/>
                      <w:webHidden/>
                    </w:rPr>
                    <w:tab/>
                  </w:r>
                  <w:r w:rsidR="00C81DF6">
                    <w:rPr>
                      <w:noProof/>
                      <w:webHidden/>
                    </w:rPr>
                    <w:fldChar w:fldCharType="begin"/>
                  </w:r>
                  <w:r w:rsidR="00C81DF6">
                    <w:rPr>
                      <w:noProof/>
                      <w:webHidden/>
                    </w:rPr>
                    <w:instrText xml:space="preserve"> PAGEREF _Toc110339365 \h </w:instrText>
                  </w:r>
                  <w:r w:rsidR="00C81DF6">
                    <w:rPr>
                      <w:noProof/>
                      <w:webHidden/>
                    </w:rPr>
                  </w:r>
                  <w:r w:rsidR="00C81DF6">
                    <w:rPr>
                      <w:noProof/>
                      <w:webHidden/>
                    </w:rPr>
                    <w:fldChar w:fldCharType="separate"/>
                  </w:r>
                  <w:r w:rsidR="00C81DF6">
                    <w:rPr>
                      <w:noProof/>
                      <w:webHidden/>
                    </w:rPr>
                    <w:t>33</w:t>
                  </w:r>
                  <w:r w:rsidR="00C81DF6">
                    <w:rPr>
                      <w:noProof/>
                      <w:webHidden/>
                    </w:rPr>
                    <w:fldChar w:fldCharType="end"/>
                  </w:r>
                </w:hyperlink>
              </w:p>
              <w:p w14:paraId="5B2936EC" w14:textId="18AC0340" w:rsidR="00C81DF6" w:rsidRDefault="00000000">
                <w:pPr>
                  <w:pStyle w:val="TOC2"/>
                  <w:tabs>
                    <w:tab w:val="right" w:leader="dot" w:pos="10790"/>
                  </w:tabs>
                  <w:rPr>
                    <w:rFonts w:eastAsiaTheme="minorEastAsia" w:cstheme="minorBidi"/>
                    <w:noProof/>
                    <w:color w:val="auto"/>
                    <w:lang w:eastAsia="ja-JP"/>
                  </w:rPr>
                </w:pPr>
                <w:hyperlink w:anchor="_Toc110339366" w:history="1">
                  <w:r w:rsidR="00C81DF6" w:rsidRPr="001B7E54">
                    <w:rPr>
                      <w:rStyle w:val="Hyperlink"/>
                      <w:noProof/>
                      <w:lang w:val="en-CA" w:eastAsia="zh-TW"/>
                    </w:rPr>
                    <w:t>Sprint 3</w:t>
                  </w:r>
                  <w:r w:rsidR="00C81DF6">
                    <w:rPr>
                      <w:noProof/>
                      <w:webHidden/>
                    </w:rPr>
                    <w:tab/>
                  </w:r>
                  <w:r w:rsidR="00C81DF6">
                    <w:rPr>
                      <w:noProof/>
                      <w:webHidden/>
                    </w:rPr>
                    <w:fldChar w:fldCharType="begin"/>
                  </w:r>
                  <w:r w:rsidR="00C81DF6">
                    <w:rPr>
                      <w:noProof/>
                      <w:webHidden/>
                    </w:rPr>
                    <w:instrText xml:space="preserve"> PAGEREF _Toc110339366 \h </w:instrText>
                  </w:r>
                  <w:r w:rsidR="00C81DF6">
                    <w:rPr>
                      <w:noProof/>
                      <w:webHidden/>
                    </w:rPr>
                  </w:r>
                  <w:r w:rsidR="00C81DF6">
                    <w:rPr>
                      <w:noProof/>
                      <w:webHidden/>
                    </w:rPr>
                    <w:fldChar w:fldCharType="separate"/>
                  </w:r>
                  <w:r w:rsidR="00C81DF6">
                    <w:rPr>
                      <w:noProof/>
                      <w:webHidden/>
                    </w:rPr>
                    <w:t>33</w:t>
                  </w:r>
                  <w:r w:rsidR="00C81DF6">
                    <w:rPr>
                      <w:noProof/>
                      <w:webHidden/>
                    </w:rPr>
                    <w:fldChar w:fldCharType="end"/>
                  </w:r>
                </w:hyperlink>
              </w:p>
              <w:p w14:paraId="572CD652" w14:textId="0CDA2227" w:rsidR="00C81DF6" w:rsidRDefault="00000000">
                <w:pPr>
                  <w:pStyle w:val="TOC2"/>
                  <w:tabs>
                    <w:tab w:val="right" w:leader="dot" w:pos="10790"/>
                  </w:tabs>
                  <w:rPr>
                    <w:rFonts w:eastAsiaTheme="minorEastAsia" w:cstheme="minorBidi"/>
                    <w:noProof/>
                    <w:color w:val="auto"/>
                    <w:lang w:eastAsia="ja-JP"/>
                  </w:rPr>
                </w:pPr>
                <w:hyperlink w:anchor="_Toc110339367" w:history="1">
                  <w:r w:rsidR="00C81DF6" w:rsidRPr="001B7E54">
                    <w:rPr>
                      <w:rStyle w:val="Hyperlink"/>
                      <w:noProof/>
                      <w:lang w:val="en-CA" w:eastAsia="zh-TW"/>
                    </w:rPr>
                    <w:t>Sprint 4</w:t>
                  </w:r>
                  <w:r w:rsidR="00C81DF6">
                    <w:rPr>
                      <w:noProof/>
                      <w:webHidden/>
                    </w:rPr>
                    <w:tab/>
                  </w:r>
                  <w:r w:rsidR="00C81DF6">
                    <w:rPr>
                      <w:noProof/>
                      <w:webHidden/>
                    </w:rPr>
                    <w:fldChar w:fldCharType="begin"/>
                  </w:r>
                  <w:r w:rsidR="00C81DF6">
                    <w:rPr>
                      <w:noProof/>
                      <w:webHidden/>
                    </w:rPr>
                    <w:instrText xml:space="preserve"> PAGEREF _Toc110339367 \h </w:instrText>
                  </w:r>
                  <w:r w:rsidR="00C81DF6">
                    <w:rPr>
                      <w:noProof/>
                      <w:webHidden/>
                    </w:rPr>
                  </w:r>
                  <w:r w:rsidR="00C81DF6">
                    <w:rPr>
                      <w:noProof/>
                      <w:webHidden/>
                    </w:rPr>
                    <w:fldChar w:fldCharType="separate"/>
                  </w:r>
                  <w:r w:rsidR="00C81DF6">
                    <w:rPr>
                      <w:noProof/>
                      <w:webHidden/>
                    </w:rPr>
                    <w:t>34</w:t>
                  </w:r>
                  <w:r w:rsidR="00C81DF6">
                    <w:rPr>
                      <w:noProof/>
                      <w:webHidden/>
                    </w:rPr>
                    <w:fldChar w:fldCharType="end"/>
                  </w:r>
                </w:hyperlink>
              </w:p>
              <w:p w14:paraId="6E26F8C7" w14:textId="5D7728EC" w:rsidR="00C81DF6" w:rsidRDefault="00000000">
                <w:pPr>
                  <w:pStyle w:val="TOC2"/>
                  <w:tabs>
                    <w:tab w:val="right" w:leader="dot" w:pos="10790"/>
                  </w:tabs>
                  <w:rPr>
                    <w:rFonts w:eastAsiaTheme="minorEastAsia" w:cstheme="minorBidi"/>
                    <w:noProof/>
                    <w:color w:val="auto"/>
                    <w:lang w:eastAsia="ja-JP"/>
                  </w:rPr>
                </w:pPr>
                <w:hyperlink w:anchor="_Toc110339368" w:history="1">
                  <w:r w:rsidR="00C81DF6" w:rsidRPr="001B7E54">
                    <w:rPr>
                      <w:rStyle w:val="Hyperlink"/>
                      <w:noProof/>
                      <w:lang w:val="en-CA" w:eastAsia="zh-TW"/>
                    </w:rPr>
                    <w:t>Sprint 5</w:t>
                  </w:r>
                  <w:r w:rsidR="00C81DF6">
                    <w:rPr>
                      <w:noProof/>
                      <w:webHidden/>
                    </w:rPr>
                    <w:tab/>
                  </w:r>
                  <w:r w:rsidR="00C81DF6">
                    <w:rPr>
                      <w:noProof/>
                      <w:webHidden/>
                    </w:rPr>
                    <w:fldChar w:fldCharType="begin"/>
                  </w:r>
                  <w:r w:rsidR="00C81DF6">
                    <w:rPr>
                      <w:noProof/>
                      <w:webHidden/>
                    </w:rPr>
                    <w:instrText xml:space="preserve"> PAGEREF _Toc110339368 \h </w:instrText>
                  </w:r>
                  <w:r w:rsidR="00C81DF6">
                    <w:rPr>
                      <w:noProof/>
                      <w:webHidden/>
                    </w:rPr>
                  </w:r>
                  <w:r w:rsidR="00C81DF6">
                    <w:rPr>
                      <w:noProof/>
                      <w:webHidden/>
                    </w:rPr>
                    <w:fldChar w:fldCharType="separate"/>
                  </w:r>
                  <w:r w:rsidR="00C81DF6">
                    <w:rPr>
                      <w:noProof/>
                      <w:webHidden/>
                    </w:rPr>
                    <w:t>34</w:t>
                  </w:r>
                  <w:r w:rsidR="00C81DF6">
                    <w:rPr>
                      <w:noProof/>
                      <w:webHidden/>
                    </w:rPr>
                    <w:fldChar w:fldCharType="end"/>
                  </w:r>
                </w:hyperlink>
              </w:p>
              <w:p w14:paraId="6822E732" w14:textId="68CCF75F" w:rsidR="00C81DF6" w:rsidRDefault="00000000">
                <w:pPr>
                  <w:pStyle w:val="TOC2"/>
                  <w:tabs>
                    <w:tab w:val="right" w:leader="dot" w:pos="10790"/>
                  </w:tabs>
                  <w:rPr>
                    <w:rFonts w:eastAsiaTheme="minorEastAsia" w:cstheme="minorBidi"/>
                    <w:noProof/>
                    <w:color w:val="auto"/>
                    <w:lang w:eastAsia="ja-JP"/>
                  </w:rPr>
                </w:pPr>
                <w:hyperlink w:anchor="_Toc110339369" w:history="1">
                  <w:r w:rsidR="00C81DF6" w:rsidRPr="001B7E54">
                    <w:rPr>
                      <w:rStyle w:val="Hyperlink"/>
                      <w:noProof/>
                      <w:lang w:val="en-CA" w:eastAsia="zh-TW"/>
                    </w:rPr>
                    <w:t>Sprint 6</w:t>
                  </w:r>
                  <w:r w:rsidR="00C81DF6">
                    <w:rPr>
                      <w:noProof/>
                      <w:webHidden/>
                    </w:rPr>
                    <w:tab/>
                  </w:r>
                  <w:r w:rsidR="00C81DF6">
                    <w:rPr>
                      <w:noProof/>
                      <w:webHidden/>
                    </w:rPr>
                    <w:fldChar w:fldCharType="begin"/>
                  </w:r>
                  <w:r w:rsidR="00C81DF6">
                    <w:rPr>
                      <w:noProof/>
                      <w:webHidden/>
                    </w:rPr>
                    <w:instrText xml:space="preserve"> PAGEREF _Toc110339369 \h </w:instrText>
                  </w:r>
                  <w:r w:rsidR="00C81DF6">
                    <w:rPr>
                      <w:noProof/>
                      <w:webHidden/>
                    </w:rPr>
                  </w:r>
                  <w:r w:rsidR="00C81DF6">
                    <w:rPr>
                      <w:noProof/>
                      <w:webHidden/>
                    </w:rPr>
                    <w:fldChar w:fldCharType="separate"/>
                  </w:r>
                  <w:r w:rsidR="00C81DF6">
                    <w:rPr>
                      <w:noProof/>
                      <w:webHidden/>
                    </w:rPr>
                    <w:t>34</w:t>
                  </w:r>
                  <w:r w:rsidR="00C81DF6">
                    <w:rPr>
                      <w:noProof/>
                      <w:webHidden/>
                    </w:rPr>
                    <w:fldChar w:fldCharType="end"/>
                  </w:r>
                </w:hyperlink>
              </w:p>
              <w:p w14:paraId="1E0C6194" w14:textId="6B25E226" w:rsidR="00C81DF6" w:rsidRDefault="00000000">
                <w:pPr>
                  <w:pStyle w:val="TOC1"/>
                  <w:tabs>
                    <w:tab w:val="right" w:leader="dot" w:pos="10790"/>
                  </w:tabs>
                  <w:rPr>
                    <w:rFonts w:eastAsiaTheme="minorEastAsia" w:cstheme="minorBidi"/>
                    <w:noProof/>
                    <w:color w:val="auto"/>
                    <w:lang w:eastAsia="ja-JP"/>
                  </w:rPr>
                </w:pPr>
                <w:hyperlink w:anchor="_Toc110339370" w:history="1">
                  <w:r w:rsidR="00C81DF6" w:rsidRPr="001B7E54">
                    <w:rPr>
                      <w:rStyle w:val="Hyperlink"/>
                      <w:noProof/>
                    </w:rPr>
                    <w:t>MOCK-UP</w:t>
                  </w:r>
                  <w:r w:rsidR="00C81DF6">
                    <w:rPr>
                      <w:noProof/>
                      <w:webHidden/>
                    </w:rPr>
                    <w:tab/>
                  </w:r>
                  <w:r w:rsidR="00C81DF6">
                    <w:rPr>
                      <w:noProof/>
                      <w:webHidden/>
                    </w:rPr>
                    <w:fldChar w:fldCharType="begin"/>
                  </w:r>
                  <w:r w:rsidR="00C81DF6">
                    <w:rPr>
                      <w:noProof/>
                      <w:webHidden/>
                    </w:rPr>
                    <w:instrText xml:space="preserve"> PAGEREF _Toc110339370 \h </w:instrText>
                  </w:r>
                  <w:r w:rsidR="00C81DF6">
                    <w:rPr>
                      <w:noProof/>
                      <w:webHidden/>
                    </w:rPr>
                  </w:r>
                  <w:r w:rsidR="00C81DF6">
                    <w:rPr>
                      <w:noProof/>
                      <w:webHidden/>
                    </w:rPr>
                    <w:fldChar w:fldCharType="separate"/>
                  </w:r>
                  <w:r w:rsidR="00C81DF6">
                    <w:rPr>
                      <w:noProof/>
                      <w:webHidden/>
                    </w:rPr>
                    <w:t>35</w:t>
                  </w:r>
                  <w:r w:rsidR="00C81DF6">
                    <w:rPr>
                      <w:noProof/>
                      <w:webHidden/>
                    </w:rPr>
                    <w:fldChar w:fldCharType="end"/>
                  </w:r>
                </w:hyperlink>
              </w:p>
              <w:p w14:paraId="5C081A45" w14:textId="77F0DD1D" w:rsidR="00C81DF6" w:rsidRDefault="00000000">
                <w:pPr>
                  <w:pStyle w:val="TOC1"/>
                  <w:tabs>
                    <w:tab w:val="right" w:leader="dot" w:pos="10790"/>
                  </w:tabs>
                  <w:rPr>
                    <w:rFonts w:eastAsiaTheme="minorEastAsia" w:cstheme="minorBidi"/>
                    <w:noProof/>
                    <w:color w:val="auto"/>
                    <w:lang w:eastAsia="ja-JP"/>
                  </w:rPr>
                </w:pPr>
                <w:hyperlink w:anchor="_Toc110339371" w:history="1">
                  <w:r w:rsidR="00C81DF6" w:rsidRPr="001B7E54">
                    <w:rPr>
                      <w:rStyle w:val="Hyperlink"/>
                      <w:noProof/>
                    </w:rPr>
                    <w:t>PROJECT APPENDIX</w:t>
                  </w:r>
                  <w:r w:rsidR="00C81DF6">
                    <w:rPr>
                      <w:noProof/>
                      <w:webHidden/>
                    </w:rPr>
                    <w:tab/>
                  </w:r>
                  <w:r w:rsidR="00C81DF6">
                    <w:rPr>
                      <w:noProof/>
                      <w:webHidden/>
                    </w:rPr>
                    <w:fldChar w:fldCharType="begin"/>
                  </w:r>
                  <w:r w:rsidR="00C81DF6">
                    <w:rPr>
                      <w:noProof/>
                      <w:webHidden/>
                    </w:rPr>
                    <w:instrText xml:space="preserve"> PAGEREF _Toc110339371 \h </w:instrText>
                  </w:r>
                  <w:r w:rsidR="00C81DF6">
                    <w:rPr>
                      <w:noProof/>
                      <w:webHidden/>
                    </w:rPr>
                  </w:r>
                  <w:r w:rsidR="00C81DF6">
                    <w:rPr>
                      <w:noProof/>
                      <w:webHidden/>
                    </w:rPr>
                    <w:fldChar w:fldCharType="separate"/>
                  </w:r>
                  <w:r w:rsidR="00C81DF6">
                    <w:rPr>
                      <w:noProof/>
                      <w:webHidden/>
                    </w:rPr>
                    <w:t>37</w:t>
                  </w:r>
                  <w:r w:rsidR="00C81DF6">
                    <w:rPr>
                      <w:noProof/>
                      <w:webHidden/>
                    </w:rPr>
                    <w:fldChar w:fldCharType="end"/>
                  </w:r>
                </w:hyperlink>
              </w:p>
              <w:p w14:paraId="3DE4A90D" w14:textId="2B33DA0C" w:rsidR="00C81DF6" w:rsidRDefault="00000000">
                <w:pPr>
                  <w:pStyle w:val="TOC2"/>
                  <w:tabs>
                    <w:tab w:val="right" w:leader="dot" w:pos="10790"/>
                  </w:tabs>
                  <w:rPr>
                    <w:rFonts w:eastAsiaTheme="minorEastAsia" w:cstheme="minorBidi"/>
                    <w:noProof/>
                    <w:color w:val="auto"/>
                    <w:lang w:eastAsia="ja-JP"/>
                  </w:rPr>
                </w:pPr>
                <w:hyperlink w:anchor="_Toc110339372" w:history="1">
                  <w:r w:rsidR="00C81DF6" w:rsidRPr="001B7E54">
                    <w:rPr>
                      <w:rStyle w:val="Hyperlink"/>
                      <w:noProof/>
                    </w:rPr>
                    <w:t>Team Charter</w:t>
                  </w:r>
                  <w:r w:rsidR="00C81DF6">
                    <w:rPr>
                      <w:noProof/>
                      <w:webHidden/>
                    </w:rPr>
                    <w:tab/>
                  </w:r>
                  <w:r w:rsidR="00C81DF6">
                    <w:rPr>
                      <w:noProof/>
                      <w:webHidden/>
                    </w:rPr>
                    <w:fldChar w:fldCharType="begin"/>
                  </w:r>
                  <w:r w:rsidR="00C81DF6">
                    <w:rPr>
                      <w:noProof/>
                      <w:webHidden/>
                    </w:rPr>
                    <w:instrText xml:space="preserve"> PAGEREF _Toc110339372 \h </w:instrText>
                  </w:r>
                  <w:r w:rsidR="00C81DF6">
                    <w:rPr>
                      <w:noProof/>
                      <w:webHidden/>
                    </w:rPr>
                  </w:r>
                  <w:r w:rsidR="00C81DF6">
                    <w:rPr>
                      <w:noProof/>
                      <w:webHidden/>
                    </w:rPr>
                    <w:fldChar w:fldCharType="separate"/>
                  </w:r>
                  <w:r w:rsidR="00C81DF6">
                    <w:rPr>
                      <w:noProof/>
                      <w:webHidden/>
                    </w:rPr>
                    <w:t>37</w:t>
                  </w:r>
                  <w:r w:rsidR="00C81DF6">
                    <w:rPr>
                      <w:noProof/>
                      <w:webHidden/>
                    </w:rPr>
                    <w:fldChar w:fldCharType="end"/>
                  </w:r>
                </w:hyperlink>
              </w:p>
              <w:p w14:paraId="0836255A" w14:textId="214BC640" w:rsidR="00C81DF6" w:rsidRDefault="00000000">
                <w:pPr>
                  <w:pStyle w:val="TOC2"/>
                  <w:tabs>
                    <w:tab w:val="right" w:leader="dot" w:pos="10790"/>
                  </w:tabs>
                  <w:rPr>
                    <w:rFonts w:eastAsiaTheme="minorEastAsia" w:cstheme="minorBidi"/>
                    <w:noProof/>
                    <w:color w:val="auto"/>
                    <w:lang w:eastAsia="ja-JP"/>
                  </w:rPr>
                </w:pPr>
                <w:hyperlink w:anchor="_Toc110339373" w:history="1">
                  <w:r w:rsidR="00C81DF6" w:rsidRPr="001B7E54">
                    <w:rPr>
                      <w:rStyle w:val="Hyperlink"/>
                      <w:noProof/>
                    </w:rPr>
                    <w:t>SWOT Analysis</w:t>
                  </w:r>
                  <w:r w:rsidR="00C81DF6">
                    <w:rPr>
                      <w:noProof/>
                      <w:webHidden/>
                    </w:rPr>
                    <w:tab/>
                  </w:r>
                  <w:r w:rsidR="00C81DF6">
                    <w:rPr>
                      <w:noProof/>
                      <w:webHidden/>
                    </w:rPr>
                    <w:fldChar w:fldCharType="begin"/>
                  </w:r>
                  <w:r w:rsidR="00C81DF6">
                    <w:rPr>
                      <w:noProof/>
                      <w:webHidden/>
                    </w:rPr>
                    <w:instrText xml:space="preserve"> PAGEREF _Toc110339373 \h </w:instrText>
                  </w:r>
                  <w:r w:rsidR="00C81DF6">
                    <w:rPr>
                      <w:noProof/>
                      <w:webHidden/>
                    </w:rPr>
                  </w:r>
                  <w:r w:rsidR="00C81DF6">
                    <w:rPr>
                      <w:noProof/>
                      <w:webHidden/>
                    </w:rPr>
                    <w:fldChar w:fldCharType="separate"/>
                  </w:r>
                  <w:r w:rsidR="00C81DF6">
                    <w:rPr>
                      <w:noProof/>
                      <w:webHidden/>
                    </w:rPr>
                    <w:t>38</w:t>
                  </w:r>
                  <w:r w:rsidR="00C81DF6">
                    <w:rPr>
                      <w:noProof/>
                      <w:webHidden/>
                    </w:rPr>
                    <w:fldChar w:fldCharType="end"/>
                  </w:r>
                </w:hyperlink>
              </w:p>
              <w:p w14:paraId="2043A811" w14:textId="4C53E27A" w:rsidR="00C81DF6" w:rsidRDefault="00000000">
                <w:pPr>
                  <w:pStyle w:val="TOC2"/>
                  <w:tabs>
                    <w:tab w:val="right" w:leader="dot" w:pos="10790"/>
                  </w:tabs>
                  <w:rPr>
                    <w:rFonts w:eastAsiaTheme="minorEastAsia" w:cstheme="minorBidi"/>
                    <w:noProof/>
                    <w:color w:val="auto"/>
                    <w:lang w:eastAsia="ja-JP"/>
                  </w:rPr>
                </w:pPr>
                <w:hyperlink w:anchor="_Toc110339374" w:history="1">
                  <w:r w:rsidR="00C81DF6" w:rsidRPr="001B7E54">
                    <w:rPr>
                      <w:rStyle w:val="Hyperlink"/>
                      <w:noProof/>
                    </w:rPr>
                    <w:t>Communication Plan</w:t>
                  </w:r>
                  <w:r w:rsidR="00C81DF6">
                    <w:rPr>
                      <w:noProof/>
                      <w:webHidden/>
                    </w:rPr>
                    <w:tab/>
                  </w:r>
                  <w:r w:rsidR="00C81DF6">
                    <w:rPr>
                      <w:noProof/>
                      <w:webHidden/>
                    </w:rPr>
                    <w:fldChar w:fldCharType="begin"/>
                  </w:r>
                  <w:r w:rsidR="00C81DF6">
                    <w:rPr>
                      <w:noProof/>
                      <w:webHidden/>
                    </w:rPr>
                    <w:instrText xml:space="preserve"> PAGEREF _Toc110339374 \h </w:instrText>
                  </w:r>
                  <w:r w:rsidR="00C81DF6">
                    <w:rPr>
                      <w:noProof/>
                      <w:webHidden/>
                    </w:rPr>
                  </w:r>
                  <w:r w:rsidR="00C81DF6">
                    <w:rPr>
                      <w:noProof/>
                      <w:webHidden/>
                    </w:rPr>
                    <w:fldChar w:fldCharType="separate"/>
                  </w:r>
                  <w:r w:rsidR="00C81DF6">
                    <w:rPr>
                      <w:noProof/>
                      <w:webHidden/>
                    </w:rPr>
                    <w:t>38</w:t>
                  </w:r>
                  <w:r w:rsidR="00C81DF6">
                    <w:rPr>
                      <w:noProof/>
                      <w:webHidden/>
                    </w:rPr>
                    <w:fldChar w:fldCharType="end"/>
                  </w:r>
                </w:hyperlink>
              </w:p>
              <w:p w14:paraId="5E935AC2" w14:textId="0540992C" w:rsidR="00C81DF6" w:rsidRDefault="00000000">
                <w:pPr>
                  <w:pStyle w:val="TOC2"/>
                  <w:tabs>
                    <w:tab w:val="right" w:leader="dot" w:pos="10790"/>
                  </w:tabs>
                  <w:rPr>
                    <w:rFonts w:eastAsiaTheme="minorEastAsia" w:cstheme="minorBidi"/>
                    <w:noProof/>
                    <w:color w:val="auto"/>
                    <w:lang w:eastAsia="ja-JP"/>
                  </w:rPr>
                </w:pPr>
                <w:hyperlink w:anchor="_Toc110339375" w:history="1">
                  <w:r w:rsidR="00C81DF6" w:rsidRPr="001B7E54">
                    <w:rPr>
                      <w:rStyle w:val="Hyperlink"/>
                      <w:noProof/>
                    </w:rPr>
                    <w:t>Roles &amp; Responsibilities</w:t>
                  </w:r>
                  <w:r w:rsidR="00C81DF6">
                    <w:rPr>
                      <w:noProof/>
                      <w:webHidden/>
                    </w:rPr>
                    <w:tab/>
                  </w:r>
                  <w:r w:rsidR="00C81DF6">
                    <w:rPr>
                      <w:noProof/>
                      <w:webHidden/>
                    </w:rPr>
                    <w:fldChar w:fldCharType="begin"/>
                  </w:r>
                  <w:r w:rsidR="00C81DF6">
                    <w:rPr>
                      <w:noProof/>
                      <w:webHidden/>
                    </w:rPr>
                    <w:instrText xml:space="preserve"> PAGEREF _Toc110339375 \h </w:instrText>
                  </w:r>
                  <w:r w:rsidR="00C81DF6">
                    <w:rPr>
                      <w:noProof/>
                      <w:webHidden/>
                    </w:rPr>
                  </w:r>
                  <w:r w:rsidR="00C81DF6">
                    <w:rPr>
                      <w:noProof/>
                      <w:webHidden/>
                    </w:rPr>
                    <w:fldChar w:fldCharType="separate"/>
                  </w:r>
                  <w:r w:rsidR="00C81DF6">
                    <w:rPr>
                      <w:noProof/>
                      <w:webHidden/>
                    </w:rPr>
                    <w:t>38</w:t>
                  </w:r>
                  <w:r w:rsidR="00C81DF6">
                    <w:rPr>
                      <w:noProof/>
                      <w:webHidden/>
                    </w:rPr>
                    <w:fldChar w:fldCharType="end"/>
                  </w:r>
                </w:hyperlink>
              </w:p>
              <w:p w14:paraId="560DA25C" w14:textId="0C7CAFCC" w:rsidR="00C81DF6" w:rsidRDefault="00000000">
                <w:pPr>
                  <w:pStyle w:val="TOC2"/>
                  <w:tabs>
                    <w:tab w:val="right" w:leader="dot" w:pos="10790"/>
                  </w:tabs>
                  <w:rPr>
                    <w:rFonts w:eastAsiaTheme="minorEastAsia" w:cstheme="minorBidi"/>
                    <w:noProof/>
                    <w:color w:val="auto"/>
                    <w:lang w:eastAsia="ja-JP"/>
                  </w:rPr>
                </w:pPr>
                <w:hyperlink w:anchor="_Toc110339376" w:history="1">
                  <w:r w:rsidR="00C81DF6" w:rsidRPr="001B7E54">
                    <w:rPr>
                      <w:rStyle w:val="Hyperlink"/>
                      <w:noProof/>
                    </w:rPr>
                    <w:t>Team Charter</w:t>
                  </w:r>
                  <w:r w:rsidR="00C81DF6">
                    <w:rPr>
                      <w:noProof/>
                      <w:webHidden/>
                    </w:rPr>
                    <w:tab/>
                  </w:r>
                  <w:r w:rsidR="00C81DF6">
                    <w:rPr>
                      <w:noProof/>
                      <w:webHidden/>
                    </w:rPr>
                    <w:fldChar w:fldCharType="begin"/>
                  </w:r>
                  <w:r w:rsidR="00C81DF6">
                    <w:rPr>
                      <w:noProof/>
                      <w:webHidden/>
                    </w:rPr>
                    <w:instrText xml:space="preserve"> PAGEREF _Toc110339376 \h </w:instrText>
                  </w:r>
                  <w:r w:rsidR="00C81DF6">
                    <w:rPr>
                      <w:noProof/>
                      <w:webHidden/>
                    </w:rPr>
                  </w:r>
                  <w:r w:rsidR="00C81DF6">
                    <w:rPr>
                      <w:noProof/>
                      <w:webHidden/>
                    </w:rPr>
                    <w:fldChar w:fldCharType="separate"/>
                  </w:r>
                  <w:r w:rsidR="00C81DF6">
                    <w:rPr>
                      <w:noProof/>
                      <w:webHidden/>
                    </w:rPr>
                    <w:t>39</w:t>
                  </w:r>
                  <w:r w:rsidR="00C81DF6">
                    <w:rPr>
                      <w:noProof/>
                      <w:webHidden/>
                    </w:rPr>
                    <w:fldChar w:fldCharType="end"/>
                  </w:r>
                </w:hyperlink>
              </w:p>
              <w:p w14:paraId="641A941D" w14:textId="62FBF14F" w:rsidR="00C81DF6" w:rsidRDefault="00000000">
                <w:pPr>
                  <w:pStyle w:val="TOC2"/>
                  <w:tabs>
                    <w:tab w:val="right" w:leader="dot" w:pos="10790"/>
                  </w:tabs>
                  <w:rPr>
                    <w:rFonts w:eastAsiaTheme="minorEastAsia" w:cstheme="minorBidi"/>
                    <w:noProof/>
                    <w:color w:val="auto"/>
                    <w:lang w:eastAsia="ja-JP"/>
                  </w:rPr>
                </w:pPr>
                <w:hyperlink w:anchor="_Toc110339377" w:history="1">
                  <w:r w:rsidR="00C81DF6" w:rsidRPr="001B7E54">
                    <w:rPr>
                      <w:rStyle w:val="Hyperlink"/>
                      <w:noProof/>
                    </w:rPr>
                    <w:t>Meeting L</w:t>
                  </w:r>
                  <w:r w:rsidR="00C81DF6" w:rsidRPr="001B7E54">
                    <w:rPr>
                      <w:rStyle w:val="Hyperlink"/>
                      <w:noProof/>
                      <w:lang w:eastAsia="zh-TW"/>
                    </w:rPr>
                    <w:t>ogs</w:t>
                  </w:r>
                  <w:r w:rsidR="00C81DF6">
                    <w:rPr>
                      <w:noProof/>
                      <w:webHidden/>
                    </w:rPr>
                    <w:tab/>
                  </w:r>
                  <w:r w:rsidR="00C81DF6">
                    <w:rPr>
                      <w:noProof/>
                      <w:webHidden/>
                    </w:rPr>
                    <w:fldChar w:fldCharType="begin"/>
                  </w:r>
                  <w:r w:rsidR="00C81DF6">
                    <w:rPr>
                      <w:noProof/>
                      <w:webHidden/>
                    </w:rPr>
                    <w:instrText xml:space="preserve"> PAGEREF _Toc110339377 \h </w:instrText>
                  </w:r>
                  <w:r w:rsidR="00C81DF6">
                    <w:rPr>
                      <w:noProof/>
                      <w:webHidden/>
                    </w:rPr>
                  </w:r>
                  <w:r w:rsidR="00C81DF6">
                    <w:rPr>
                      <w:noProof/>
                      <w:webHidden/>
                    </w:rPr>
                    <w:fldChar w:fldCharType="separate"/>
                  </w:r>
                  <w:r w:rsidR="00C81DF6">
                    <w:rPr>
                      <w:noProof/>
                      <w:webHidden/>
                    </w:rPr>
                    <w:t>40</w:t>
                  </w:r>
                  <w:r w:rsidR="00C81DF6">
                    <w:rPr>
                      <w:noProof/>
                      <w:webHidden/>
                    </w:rPr>
                    <w:fldChar w:fldCharType="end"/>
                  </w:r>
                </w:hyperlink>
              </w:p>
              <w:p w14:paraId="6AB0FD91" w14:textId="29973F7A" w:rsidR="00C81DF6" w:rsidRDefault="00000000">
                <w:pPr>
                  <w:pStyle w:val="TOC2"/>
                  <w:tabs>
                    <w:tab w:val="right" w:leader="dot" w:pos="10790"/>
                  </w:tabs>
                  <w:rPr>
                    <w:rFonts w:eastAsiaTheme="minorEastAsia" w:cstheme="minorBidi"/>
                    <w:noProof/>
                    <w:color w:val="auto"/>
                    <w:lang w:eastAsia="ja-JP"/>
                  </w:rPr>
                </w:pPr>
                <w:hyperlink w:anchor="_Toc110339378" w:history="1">
                  <w:r w:rsidR="00C81DF6" w:rsidRPr="001B7E54">
                    <w:rPr>
                      <w:rStyle w:val="Hyperlink"/>
                      <w:noProof/>
                    </w:rPr>
                    <w:t>Retrospective</w:t>
                  </w:r>
                  <w:r w:rsidR="00C81DF6">
                    <w:rPr>
                      <w:noProof/>
                      <w:webHidden/>
                    </w:rPr>
                    <w:tab/>
                  </w:r>
                  <w:r w:rsidR="00C81DF6">
                    <w:rPr>
                      <w:noProof/>
                      <w:webHidden/>
                    </w:rPr>
                    <w:fldChar w:fldCharType="begin"/>
                  </w:r>
                  <w:r w:rsidR="00C81DF6">
                    <w:rPr>
                      <w:noProof/>
                      <w:webHidden/>
                    </w:rPr>
                    <w:instrText xml:space="preserve"> PAGEREF _Toc110339378 \h </w:instrText>
                  </w:r>
                  <w:r w:rsidR="00C81DF6">
                    <w:rPr>
                      <w:noProof/>
                      <w:webHidden/>
                    </w:rPr>
                  </w:r>
                  <w:r w:rsidR="00C81DF6">
                    <w:rPr>
                      <w:noProof/>
                      <w:webHidden/>
                    </w:rPr>
                    <w:fldChar w:fldCharType="separate"/>
                  </w:r>
                  <w:r w:rsidR="00C81DF6">
                    <w:rPr>
                      <w:noProof/>
                      <w:webHidden/>
                    </w:rPr>
                    <w:t>58</w:t>
                  </w:r>
                  <w:r w:rsidR="00C81DF6">
                    <w:rPr>
                      <w:noProof/>
                      <w:webHidden/>
                    </w:rPr>
                    <w:fldChar w:fldCharType="end"/>
                  </w:r>
                </w:hyperlink>
              </w:p>
              <w:p w14:paraId="7E1BE275" w14:textId="22FC8622" w:rsidR="54446C48" w:rsidRDefault="54446C48" w:rsidP="54446C48">
                <w:pPr>
                  <w:pStyle w:val="TOC2"/>
                  <w:tabs>
                    <w:tab w:val="right" w:leader="dot" w:pos="10800"/>
                  </w:tabs>
                  <w:rPr>
                    <w:rStyle w:val="Hyperlink"/>
                  </w:rPr>
                </w:pPr>
                <w:r>
                  <w:fldChar w:fldCharType="end"/>
                </w:r>
              </w:p>
            </w:sdtContent>
          </w:sdt>
          <w:p w14:paraId="35C5E380" w14:textId="0C038439" w:rsidR="00A907E8" w:rsidRDefault="00A907E8"/>
          <w:p w14:paraId="40530570" w14:textId="5A7A4885" w:rsidR="007630F2" w:rsidRPr="00FB6417" w:rsidRDefault="007630F2" w:rsidP="00EB4F47">
            <w:pPr>
              <w:pStyle w:val="Subtitle"/>
            </w:pPr>
          </w:p>
        </w:tc>
      </w:tr>
    </w:tbl>
    <w:p w14:paraId="259B2842" w14:textId="129E8BA3" w:rsidR="00EB4F47" w:rsidRPr="00495014" w:rsidRDefault="00EB4F47" w:rsidP="00E667B3">
      <w:pPr>
        <w:sectPr w:rsidR="00EB4F47" w:rsidRPr="00495014" w:rsidSect="005E14D5">
          <w:headerReference w:type="default" r:id="rId9"/>
          <w:footerReference w:type="default" r:id="rId10"/>
          <w:headerReference w:type="first" r:id="rId11"/>
          <w:footerReference w:type="first" r:id="rId12"/>
          <w:pgSz w:w="12240" w:h="15840" w:code="1"/>
          <w:pgMar w:top="1701" w:right="720" w:bottom="1672" w:left="720" w:header="578" w:footer="142" w:gutter="0"/>
          <w:cols w:space="720"/>
          <w:titlePg/>
          <w:docGrid w:linePitch="360"/>
        </w:sectPr>
      </w:pPr>
      <w:r>
        <w:lastRenderedPageBreak/>
        <w:br w:type="textWrapping" w:clear="all"/>
      </w:r>
    </w:p>
    <w:p w14:paraId="70708F78" w14:textId="66781CFE" w:rsidR="00DD1468" w:rsidRPr="00495014" w:rsidRDefault="00DD1468" w:rsidP="00505BEB">
      <w:pPr>
        <w:spacing w:after="0" w:line="259" w:lineRule="auto"/>
      </w:pPr>
      <w:bookmarkStart w:id="0" w:name="_Toc110091391"/>
      <w:bookmarkEnd w:id="0"/>
    </w:p>
    <w:bookmarkStart w:id="1" w:name="_Toc110091392"/>
    <w:bookmarkStart w:id="2" w:name="_Toc110339315"/>
    <w:p w14:paraId="293CDF70" w14:textId="77777777" w:rsidR="00743D10" w:rsidRPr="00495014" w:rsidRDefault="00000000" w:rsidP="00743D10">
      <w:pPr>
        <w:pStyle w:val="Heading1"/>
      </w:pPr>
      <w:sdt>
        <w:sdtPr>
          <w:id w:val="800251588"/>
          <w:placeholder>
            <w:docPart w:val="1CC2127DA3E948C59F068D777A7C8591"/>
          </w:placeholder>
          <w:temporary/>
          <w:showingPlcHdr/>
          <w15:appearance w15:val="hidden"/>
        </w:sdtPr>
        <w:sdtContent>
          <w:r w:rsidR="1B460966">
            <w:t>COMPANY OVERVIEW</w:t>
          </w:r>
        </w:sdtContent>
      </w:sdt>
      <w:bookmarkEnd w:id="1"/>
      <w:bookmarkEnd w:id="2"/>
    </w:p>
    <w:p w14:paraId="5944244F" w14:textId="61AD42D3" w:rsidR="16F0649F" w:rsidRDefault="16F0649F" w:rsidP="67D1DA29">
      <w:pPr>
        <w:pStyle w:val="Heading2"/>
        <w:ind w:firstLine="720"/>
      </w:pPr>
      <w:bookmarkStart w:id="3" w:name="_Toc110339316"/>
      <w:r>
        <w:t>O</w:t>
      </w:r>
      <w:r w:rsidR="00163175">
        <w:t>ur</w:t>
      </w:r>
      <w:r>
        <w:t xml:space="preserve"> Team</w:t>
      </w:r>
      <w:bookmarkEnd w:id="3"/>
    </w:p>
    <w:p w14:paraId="0A4D5E67" w14:textId="77777777" w:rsidR="00E91403" w:rsidRDefault="00E91403" w:rsidP="00E91403">
      <w:pPr>
        <w:ind w:left="720"/>
      </w:pPr>
      <w:r>
        <w:t>We are four programmer-analysts that are prepared and willing to solve the inefficiencies associated with outdated and obsolete systems caused by sunk costs into legacy dependencies.</w:t>
      </w:r>
    </w:p>
    <w:p w14:paraId="552B58ED" w14:textId="77777777" w:rsidR="00E91403" w:rsidRDefault="00E91403" w:rsidP="00E91403"/>
    <w:p w14:paraId="7AFF6F2F" w14:textId="6E12B1A5" w:rsidR="00E91403" w:rsidRDefault="6A76FF6B" w:rsidP="0C73B414">
      <w:pPr>
        <w:jc w:val="center"/>
      </w:pPr>
      <w:r>
        <w:rPr>
          <w:noProof/>
        </w:rPr>
        <w:drawing>
          <wp:inline distT="0" distB="0" distL="0" distR="0" wp14:anchorId="77656B23" wp14:editId="517B2F26">
            <wp:extent cx="1132114" cy="1132114"/>
            <wp:effectExtent l="0" t="0" r="0" b="0"/>
            <wp:docPr id="2" name="Picture 2"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1132114" cy="1132114"/>
                    </a:xfrm>
                    <a:prstGeom prst="rect">
                      <a:avLst/>
                    </a:prstGeom>
                  </pic:spPr>
                </pic:pic>
              </a:graphicData>
            </a:graphic>
          </wp:inline>
        </w:drawing>
      </w:r>
      <w:r>
        <w:rPr>
          <w:noProof/>
        </w:rPr>
        <w:drawing>
          <wp:inline distT="0" distB="0" distL="0" distR="0" wp14:anchorId="1B148191" wp14:editId="7D4557FC">
            <wp:extent cx="1140842" cy="1130452"/>
            <wp:effectExtent l="0" t="0" r="2540" b="0"/>
            <wp:docPr id="4" name="Picture 4" descr="A picture containing person, wall, purple,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1140842" cy="1130452"/>
                    </a:xfrm>
                    <a:prstGeom prst="rect">
                      <a:avLst/>
                    </a:prstGeom>
                  </pic:spPr>
                </pic:pic>
              </a:graphicData>
            </a:graphic>
          </wp:inline>
        </w:drawing>
      </w:r>
      <w:r w:rsidR="751FC435">
        <w:rPr>
          <w:noProof/>
        </w:rPr>
        <w:drawing>
          <wp:inline distT="0" distB="0" distL="0" distR="0" wp14:anchorId="5A1C30F3" wp14:editId="34F35C4E">
            <wp:extent cx="1095375" cy="1119497"/>
            <wp:effectExtent l="0" t="0" r="0" b="5080"/>
            <wp:docPr id="372464365" name="Picture 37246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64365" name="Picture 3724643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97318" cy="1121483"/>
                    </a:xfrm>
                    <a:prstGeom prst="rect">
                      <a:avLst/>
                    </a:prstGeom>
                  </pic:spPr>
                </pic:pic>
              </a:graphicData>
            </a:graphic>
          </wp:inline>
        </w:drawing>
      </w:r>
      <w:r>
        <w:rPr>
          <w:noProof/>
        </w:rPr>
        <w:drawing>
          <wp:inline distT="0" distB="0" distL="0" distR="0" wp14:anchorId="22CB66D4" wp14:editId="545FDD29">
            <wp:extent cx="1126671" cy="1126671"/>
            <wp:effectExtent l="0" t="0" r="0" b="0"/>
            <wp:docPr id="6" name="Picture 6" descr="A person wearing a m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1126671" cy="1126671"/>
                    </a:xfrm>
                    <a:prstGeom prst="rect">
                      <a:avLst/>
                    </a:prstGeom>
                  </pic:spPr>
                </pic:pic>
              </a:graphicData>
            </a:graphic>
          </wp:inline>
        </w:drawing>
      </w:r>
    </w:p>
    <w:p w14:paraId="34595E47" w14:textId="15A4D98A" w:rsidR="00E91403" w:rsidRPr="00CB211F" w:rsidRDefault="00E91403" w:rsidP="00E91403">
      <w:pPr>
        <w:jc w:val="center"/>
      </w:pPr>
      <w:proofErr w:type="spellStart"/>
      <w:r w:rsidRPr="00CB211F">
        <w:t>Sik</w:t>
      </w:r>
      <w:proofErr w:type="spellEnd"/>
      <w:r w:rsidRPr="00CB211F">
        <w:t xml:space="preserve"> Lam Mo</w:t>
      </w:r>
      <w:r w:rsidR="00020A36">
        <w:t>,</w:t>
      </w:r>
      <w:r w:rsidR="00FF31BF">
        <w:t xml:space="preserve"> </w:t>
      </w:r>
      <w:proofErr w:type="spellStart"/>
      <w:r w:rsidRPr="00CB211F">
        <w:t>Manasa</w:t>
      </w:r>
      <w:proofErr w:type="spellEnd"/>
      <w:r w:rsidRPr="00CB211F">
        <w:t xml:space="preserve"> </w:t>
      </w:r>
      <w:proofErr w:type="spellStart"/>
      <w:r w:rsidRPr="00CB211F">
        <w:t>Manohara</w:t>
      </w:r>
      <w:proofErr w:type="spellEnd"/>
      <w:r w:rsidRPr="00CB211F">
        <w:t xml:space="preserve"> Shetty</w:t>
      </w:r>
      <w:r w:rsidR="00020A36">
        <w:t>,</w:t>
      </w:r>
      <w:r w:rsidRPr="00CB211F">
        <w:t xml:space="preserve"> </w:t>
      </w:r>
      <w:proofErr w:type="spellStart"/>
      <w:r w:rsidRPr="00CB211F">
        <w:t>Hyemi</w:t>
      </w:r>
      <w:proofErr w:type="spellEnd"/>
      <w:r w:rsidRPr="00CB211F">
        <w:t xml:space="preserve"> Park</w:t>
      </w:r>
      <w:r w:rsidR="00020A36">
        <w:t>,</w:t>
      </w:r>
      <w:r w:rsidRPr="00CB211F">
        <w:t xml:space="preserve"> Kamil Obiedzinski</w:t>
      </w:r>
    </w:p>
    <w:p w14:paraId="63829B8A" w14:textId="77777777" w:rsidR="00E91403" w:rsidRDefault="00E91403" w:rsidP="00E91403"/>
    <w:p w14:paraId="245EF4E1" w14:textId="2C3A7B40" w:rsidR="00E91403" w:rsidRDefault="16F0649F" w:rsidP="00E91403">
      <w:pPr>
        <w:pStyle w:val="Heading2"/>
        <w:ind w:firstLine="720"/>
      </w:pPr>
      <w:bookmarkStart w:id="4" w:name="_Toc110339317"/>
      <w:r>
        <w:t>Company Mission</w:t>
      </w:r>
      <w:bookmarkEnd w:id="4"/>
    </w:p>
    <w:p w14:paraId="305B8EB1" w14:textId="006DCB2E" w:rsidR="76478131" w:rsidRDefault="76478131" w:rsidP="76478131">
      <w:pPr>
        <w:rPr>
          <w:rFonts w:ascii="Arial" w:hAnsi="Arial"/>
        </w:rPr>
      </w:pPr>
    </w:p>
    <w:p w14:paraId="69E527DD" w14:textId="77777777" w:rsidR="00E91403" w:rsidRDefault="00E91403" w:rsidP="00B57C84">
      <w:pPr>
        <w:ind w:left="720"/>
        <w:jc w:val="both"/>
      </w:pPr>
      <w:r>
        <w:t xml:space="preserve">Our purpose is to make applications that have genuine impacts on companies that adopt and implement our software. We believe that companies are hindering their development and growth when they neglect to modernize as technologies advance. </w:t>
      </w:r>
    </w:p>
    <w:p w14:paraId="1737381B" w14:textId="77777777" w:rsidR="00E91403" w:rsidRDefault="00E91403" w:rsidP="00E91403"/>
    <w:p w14:paraId="1F118367" w14:textId="0407589D" w:rsidR="00572DDB" w:rsidRPr="00572DDB" w:rsidRDefault="00572DDB" w:rsidP="00572DDB">
      <w:pPr>
        <w:pStyle w:val="Heading2"/>
        <w:ind w:firstLine="720"/>
      </w:pPr>
      <w:bookmarkStart w:id="5" w:name="_Toc110339318"/>
      <w:r>
        <w:t xml:space="preserve">Clinic </w:t>
      </w:r>
      <w:proofErr w:type="spellStart"/>
      <w:r w:rsidR="00163175">
        <w:t>S</w:t>
      </w:r>
      <w:r>
        <w:t>ant</w:t>
      </w:r>
      <w:r w:rsidR="67D1DA29">
        <w:t>é</w:t>
      </w:r>
      <w:proofErr w:type="spellEnd"/>
      <w:r w:rsidR="67D1DA29">
        <w:t xml:space="preserve"> .co</w:t>
      </w:r>
      <w:bookmarkEnd w:id="5"/>
    </w:p>
    <w:p w14:paraId="36F19263" w14:textId="77777777" w:rsidR="00E91403" w:rsidRDefault="00E91403" w:rsidP="00E91403"/>
    <w:p w14:paraId="6C89A3FF" w14:textId="2682ED42" w:rsidR="00E91403" w:rsidRDefault="0AC3942C" w:rsidP="00B57C84">
      <w:pPr>
        <w:ind w:left="720"/>
        <w:jc w:val="both"/>
      </w:pPr>
      <w:r>
        <w:t xml:space="preserve">We work for the independent software team “Clinic </w:t>
      </w:r>
      <w:proofErr w:type="spellStart"/>
      <w:r>
        <w:t>Sant</w:t>
      </w:r>
      <w:r w:rsidR="1532F5BE">
        <w:t>é</w:t>
      </w:r>
      <w:proofErr w:type="spellEnd"/>
      <w:r>
        <w:t xml:space="preserve"> Co.”. Clinic </w:t>
      </w:r>
      <w:proofErr w:type="spellStart"/>
      <w:r>
        <w:t>Sant</w:t>
      </w:r>
      <w:r w:rsidR="1532F5BE" w:rsidRPr="1532F5BE">
        <w:rPr>
          <w:rFonts w:ascii="Arial" w:eastAsia="Arial" w:hAnsi="Arial" w:cs="Arial"/>
          <w:color w:val="202124"/>
          <w:sz w:val="24"/>
          <w:szCs w:val="24"/>
        </w:rPr>
        <w:t>é</w:t>
      </w:r>
      <w:proofErr w:type="spellEnd"/>
      <w:r>
        <w:t xml:space="preserve"> Co. design and build time management software to help those who oversee and maintain appointments of clinics that need to manage daily patients list, distribute information across different groups, and handle appointment coordination. The easier it is to make and manage appointments, the more people will be able to heal and get the treatment that they need.</w:t>
      </w:r>
    </w:p>
    <w:p w14:paraId="24A49359" w14:textId="1E869CB7" w:rsidR="00E91403" w:rsidRDefault="00E91403" w:rsidP="00DD1468">
      <w:r>
        <w:br w:type="page"/>
      </w:r>
    </w:p>
    <w:p w14:paraId="01A6345C" w14:textId="77777777" w:rsidR="00DD1468" w:rsidRPr="00495014" w:rsidRDefault="00DD1468" w:rsidP="00DD1468"/>
    <w:bookmarkStart w:id="6" w:name="_Toc110339319" w:displacedByCustomXml="next"/>
    <w:bookmarkStart w:id="7" w:name="_Toc110136403" w:displacedByCustomXml="next"/>
    <w:bookmarkStart w:id="8" w:name="_Toc110119817" w:displacedByCustomXml="next"/>
    <w:bookmarkStart w:id="9" w:name="_Toc110091393" w:displacedByCustomXml="next"/>
    <w:sdt>
      <w:sdtPr>
        <w:id w:val="1103238578"/>
        <w:placeholder>
          <w:docPart w:val="5C5B4D0816D14C049DB3B6DE28AADEEF"/>
        </w:placeholder>
        <w:temporary/>
        <w:showingPlcHdr/>
        <w15:appearance w15:val="hidden"/>
        <w:text/>
      </w:sdtPr>
      <w:sdtContent>
        <w:p w14:paraId="58B59153" w14:textId="1D8D91CB" w:rsidR="00743D10" w:rsidRDefault="1B460966" w:rsidP="00743D10">
          <w:pPr>
            <w:pStyle w:val="Heading1"/>
          </w:pPr>
          <w:r>
            <w:t>BUSINESS DESCRIPTION</w:t>
          </w:r>
        </w:p>
      </w:sdtContent>
    </w:sdt>
    <w:bookmarkEnd w:id="6" w:displacedByCustomXml="prev"/>
    <w:bookmarkEnd w:id="7" w:displacedByCustomXml="prev"/>
    <w:bookmarkEnd w:id="8" w:displacedByCustomXml="prev"/>
    <w:bookmarkEnd w:id="9" w:displacedByCustomXml="prev"/>
    <w:p w14:paraId="1F7DED4B" w14:textId="34380915" w:rsidR="5EFB0AB8" w:rsidRDefault="5EFB0AB8" w:rsidP="0B997EDB">
      <w:pPr>
        <w:pStyle w:val="Heading2"/>
      </w:pPr>
      <w:bookmarkStart w:id="10" w:name="_Toc110339320"/>
      <w:r>
        <w:t>Pitch</w:t>
      </w:r>
      <w:bookmarkEnd w:id="10"/>
      <w:r>
        <w:t xml:space="preserve"> </w:t>
      </w:r>
    </w:p>
    <w:p w14:paraId="7705E82A" w14:textId="77777777" w:rsidR="0B997EDB" w:rsidRDefault="0B997EDB" w:rsidP="0B997EDB">
      <w:pPr>
        <w:pStyle w:val="ListParagraph"/>
        <w:widowControl/>
      </w:pPr>
    </w:p>
    <w:p w14:paraId="63B8288E" w14:textId="29C882DA" w:rsidR="0B997EDB" w:rsidRDefault="0B997EDB" w:rsidP="00E76F29">
      <w:pPr>
        <w:jc w:val="both"/>
      </w:pPr>
      <w:r>
        <w:t xml:space="preserve">Our company, Clinic </w:t>
      </w:r>
      <w:proofErr w:type="spellStart"/>
      <w:r>
        <w:t>Sante</w:t>
      </w:r>
      <w:proofErr w:type="spellEnd"/>
      <w:r>
        <w:t xml:space="preserve">, is developing a network of clinic scheduling applications to help patients make appointments at clinics with outdated systems by modernizing and connecting the front end of different clinics. We compete in the growing privately owned clinic market which is projected to be valued at over 10.8 </w:t>
      </w:r>
      <w:proofErr w:type="gramStart"/>
      <w:r>
        <w:t>Billion</w:t>
      </w:r>
      <w:proofErr w:type="gramEnd"/>
      <w:r>
        <w:t xml:space="preserve"> </w:t>
      </w:r>
      <w:r w:rsidR="5ADB4696">
        <w:t>USD</w:t>
      </w:r>
      <w:r>
        <w:t xml:space="preserve"> by 2030. Our product is </w:t>
      </w:r>
      <w:proofErr w:type="gramStart"/>
      <w:r>
        <w:t>similar to</w:t>
      </w:r>
      <w:proofErr w:type="gramEnd"/>
      <w:r>
        <w:t xml:space="preserve"> cliniquemedicale1851 and </w:t>
      </w:r>
      <w:proofErr w:type="spellStart"/>
      <w:r>
        <w:t>cliniqueenroute</w:t>
      </w:r>
      <w:proofErr w:type="spellEnd"/>
      <w:r>
        <w:t>, but our product is not designed for a single clinic but a network of clinics which allows searchability and a more accurate estimate of wait times.</w:t>
      </w:r>
    </w:p>
    <w:p w14:paraId="6B4CB66F" w14:textId="0993F584" w:rsidR="0B997EDB" w:rsidRDefault="0B997EDB" w:rsidP="0B997EDB">
      <w:pPr>
        <w:rPr>
          <w:rFonts w:ascii="Arial" w:hAnsi="Arial"/>
        </w:rPr>
      </w:pPr>
    </w:p>
    <w:p w14:paraId="4BE8C633" w14:textId="77777777" w:rsidR="00000F8C" w:rsidRDefault="5EFB0AB8" w:rsidP="00000F8C">
      <w:pPr>
        <w:pStyle w:val="Heading2"/>
      </w:pPr>
      <w:bookmarkStart w:id="11" w:name="_Toc110339321"/>
      <w:r>
        <w:t>Product and Scope</w:t>
      </w:r>
      <w:bookmarkEnd w:id="11"/>
      <w:r>
        <w:t xml:space="preserve"> </w:t>
      </w:r>
    </w:p>
    <w:p w14:paraId="3C087835" w14:textId="77777777" w:rsidR="00000F8C" w:rsidRDefault="00000F8C" w:rsidP="00000F8C">
      <w:pPr>
        <w:pStyle w:val="ListParagraph"/>
        <w:widowControl/>
      </w:pPr>
    </w:p>
    <w:p w14:paraId="2BF84F63" w14:textId="77777777" w:rsidR="00000F8C" w:rsidRDefault="00000F8C" w:rsidP="00E76F29">
      <w:pPr>
        <w:jc w:val="both"/>
      </w:pPr>
      <w:r>
        <w:t>We are pitching an appointment scheduling application for clinics. The fundamental purpose of the application is to allow patients to make appointments online at nearby clinics in a fast, reliable, and convenient manner, while at the same time facilitating the workflow of the administrative clerks at clinics. Our scope focuses on the administrative medical field because the medical system cannot improve if the front-end portion is an obstacle. We are limiting our scope to the province of Quebec on account of the laws and the differentiating factors in medical care by province.</w:t>
      </w:r>
    </w:p>
    <w:p w14:paraId="700A6367" w14:textId="77777777" w:rsidR="00000F8C" w:rsidRDefault="00000F8C" w:rsidP="00000F8C">
      <w:pPr>
        <w:pStyle w:val="ListParagraph"/>
        <w:widowControl/>
      </w:pPr>
    </w:p>
    <w:p w14:paraId="59944979" w14:textId="4129E8BF" w:rsidR="00000F8C" w:rsidRDefault="5EFB0AB8" w:rsidP="00000F8C">
      <w:pPr>
        <w:pStyle w:val="Heading2"/>
      </w:pPr>
      <w:bookmarkStart w:id="12" w:name="_Toc110339322"/>
      <w:r>
        <w:t>Markets Analysis</w:t>
      </w:r>
      <w:bookmarkEnd w:id="12"/>
    </w:p>
    <w:p w14:paraId="28D385E5" w14:textId="77777777" w:rsidR="00000F8C" w:rsidRDefault="00000F8C" w:rsidP="00000F8C">
      <w:pPr>
        <w:pStyle w:val="ListParagraph"/>
        <w:widowControl/>
      </w:pPr>
    </w:p>
    <w:p w14:paraId="55C45AFC" w14:textId="77777777" w:rsidR="00000F8C" w:rsidRDefault="00000F8C" w:rsidP="00E76F29">
      <w:pPr>
        <w:jc w:val="both"/>
      </w:pPr>
      <w:r>
        <w:t xml:space="preserve">Our product is targeting two markets. Our primary market is the existing privately owned medium-sized clinics that have outdated and obsolete online appointment systems. These clinics have already invested in these appointment systems in the past, but without maintenance and updates the systems become less reliable and their performance declines. Our product differs from competing appointment scheduling applications because it is a network of appointment schedulers. Instead of having a rigid and single application designed for a specific clinic that would require high maintenance for modernization. Our product is more flexible and allows faster customization changes. The maintenance for clinics is decreased because the appointment system is a shared application instead of multiple singleton applications. </w:t>
      </w:r>
    </w:p>
    <w:p w14:paraId="42802FBF" w14:textId="652457D5" w:rsidR="67D1DA29" w:rsidRDefault="67D1DA29">
      <w:r>
        <w:br w:type="page"/>
      </w:r>
    </w:p>
    <w:p w14:paraId="1324AB60" w14:textId="0ECAD96F" w:rsidR="67D1DA29" w:rsidRDefault="67D1DA29" w:rsidP="67D1DA29">
      <w:pPr>
        <w:pStyle w:val="ListParagraph"/>
        <w:widowControl/>
        <w:jc w:val="both"/>
        <w:rPr>
          <w:rFonts w:eastAsia="Microsoft JhengHei" w:cs="Arial"/>
          <w:szCs w:val="24"/>
        </w:rPr>
      </w:pPr>
    </w:p>
    <w:p w14:paraId="68E3699C" w14:textId="77777777" w:rsidR="00000F8C" w:rsidRDefault="00000F8C" w:rsidP="00000F8C">
      <w:pPr>
        <w:pStyle w:val="ListParagraph"/>
        <w:widowControl/>
      </w:pPr>
    </w:p>
    <w:p w14:paraId="02F750FF" w14:textId="2FF6C08B" w:rsidR="00000F8C" w:rsidRDefault="00000F8C" w:rsidP="00FF31BF">
      <w:pPr>
        <w:jc w:val="both"/>
      </w:pPr>
      <w:r>
        <w:t xml:space="preserve">Our secondary market is to fill the gap in the privately owned small-sized clinics that do not have an online appointment system. These clinics are in this position because the products currently available are complex, </w:t>
      </w:r>
      <w:proofErr w:type="gramStart"/>
      <w:r>
        <w:t>time-consuming</w:t>
      </w:r>
      <w:proofErr w:type="gramEnd"/>
      <w:r>
        <w:t xml:space="preserve"> and high cost in their singleton design. Ease of use in our product is a core design aspect because it is a network of scheduling applications. One of the benefits of the network design is that the cost for maintenance is shared by all clinics making it more affordable for all. The privately owned small-sized clinics will benefit from our product by streamlining the workflow of the administrative clerks.</w:t>
      </w:r>
    </w:p>
    <w:p w14:paraId="700BBE55" w14:textId="77777777" w:rsidR="00000F8C" w:rsidRDefault="00000F8C" w:rsidP="00000F8C">
      <w:pPr>
        <w:pStyle w:val="ListParagraph"/>
        <w:widowControl/>
      </w:pPr>
    </w:p>
    <w:p w14:paraId="0D91C795" w14:textId="77777777" w:rsidR="00000F8C" w:rsidRDefault="5EFB0AB8" w:rsidP="00000F8C">
      <w:pPr>
        <w:pStyle w:val="Heading2"/>
      </w:pPr>
      <w:bookmarkStart w:id="13" w:name="_Toc110339323"/>
      <w:r>
        <w:t>Long-term Future Prospect</w:t>
      </w:r>
      <w:bookmarkEnd w:id="13"/>
    </w:p>
    <w:p w14:paraId="2CA2469E" w14:textId="77777777" w:rsidR="00000F8C" w:rsidRDefault="00000F8C" w:rsidP="00000F8C">
      <w:pPr>
        <w:pStyle w:val="ListParagraph"/>
        <w:widowControl/>
      </w:pPr>
    </w:p>
    <w:p w14:paraId="687BEAAC" w14:textId="6135EFB1" w:rsidR="00000F8C" w:rsidRDefault="00000F8C" w:rsidP="00FF31BF">
      <w:pPr>
        <w:jc w:val="both"/>
      </w:pPr>
      <w:r>
        <w:t>The long-term vision is to have all clinics implement and adopt our appointment scheduling application creating a time management network for the medical sector. Different markets and sectors have kept up with the same pace with the advancements in technologies, but the medical sector has always trailed behind in adopting new technologies. By modernizing appointment scheduling, clinics can be more efficient and more productive in treating patients. We want to create a schedule network that would connect clinics and patients in a quick and easy manner.</w:t>
      </w:r>
    </w:p>
    <w:p w14:paraId="5B1EE94B" w14:textId="3ADFBB53" w:rsidR="00000F8C" w:rsidRPr="00000F8C" w:rsidRDefault="76478131" w:rsidP="00000F8C">
      <w:r>
        <w:br w:type="page"/>
      </w:r>
    </w:p>
    <w:bookmarkStart w:id="14" w:name="_Toc110091397"/>
    <w:bookmarkStart w:id="15" w:name="_Toc110339324"/>
    <w:bookmarkStart w:id="16" w:name="_Toc110091395"/>
    <w:p w14:paraId="269B6298" w14:textId="77777777" w:rsidR="005E6089" w:rsidRDefault="00000000" w:rsidP="005E6089">
      <w:pPr>
        <w:pStyle w:val="Heading1"/>
      </w:pPr>
      <w:sdt>
        <w:sdtPr>
          <w:id w:val="95450527"/>
          <w:placeholder>
            <w:docPart w:val="006E4AF2DCD5418E92A81B5D79E3FDEC"/>
          </w:placeholder>
          <w:temporary/>
          <w:showingPlcHdr/>
          <w15:appearance w15:val="hidden"/>
        </w:sdtPr>
        <w:sdtContent>
          <w:r w:rsidR="7ECBC27E">
            <w:t>FINANCIAL PLAN</w:t>
          </w:r>
        </w:sdtContent>
      </w:sdt>
      <w:bookmarkEnd w:id="14"/>
      <w:bookmarkEnd w:id="15"/>
    </w:p>
    <w:p w14:paraId="5BB569A2" w14:textId="320C87C8" w:rsidR="005E6089" w:rsidRPr="00566E3F" w:rsidRDefault="7ECBC27E" w:rsidP="00566E3F">
      <w:pPr>
        <w:pStyle w:val="Heading2"/>
      </w:pPr>
      <w:bookmarkStart w:id="17" w:name="_Toc110339325"/>
      <w:r>
        <w:t>Budget</w:t>
      </w:r>
      <w:bookmarkEnd w:id="17"/>
    </w:p>
    <w:p w14:paraId="2057EF58" w14:textId="3D37B3D6" w:rsidR="007124F2" w:rsidRPr="007124F2" w:rsidRDefault="7E01BEC4" w:rsidP="5ADB4696">
      <w:r>
        <w:t xml:space="preserve">The table below shows the initial investment for the wages of our team for the 3 </w:t>
      </w:r>
      <w:r w:rsidR="0D3857EF">
        <w:t>releases</w:t>
      </w:r>
      <w:r>
        <w:t>.</w:t>
      </w:r>
    </w:p>
    <w:p w14:paraId="5AD9D109" w14:textId="77777777" w:rsidR="00566E3F" w:rsidRDefault="223CA431" w:rsidP="00566E3F">
      <w:pPr>
        <w:pStyle w:val="Heading2"/>
      </w:pPr>
      <w:bookmarkStart w:id="18" w:name="_MON_1719504398"/>
      <w:bookmarkStart w:id="19" w:name="_Toc110339326"/>
      <w:bookmarkEnd w:id="18"/>
      <w:r>
        <w:t>SALES PLAN</w:t>
      </w:r>
      <w:bookmarkEnd w:id="19"/>
    </w:p>
    <w:p w14:paraId="1D72ADA8" w14:textId="5F1316A3" w:rsidR="3573E1C1" w:rsidRDefault="3573E1C1" w:rsidP="3573E1C1"/>
    <w:p w14:paraId="6DD14FFC" w14:textId="0238986F" w:rsidR="3573E1C1" w:rsidRDefault="3573E1C1" w:rsidP="3573E1C1">
      <w:r>
        <w:rPr>
          <w:noProof/>
        </w:rPr>
        <w:drawing>
          <wp:inline distT="0" distB="0" distL="0" distR="0" wp14:anchorId="08EED104" wp14:editId="50E6D780">
            <wp:extent cx="5343525" cy="1200150"/>
            <wp:effectExtent l="0" t="0" r="0" b="0"/>
            <wp:docPr id="1898496149" name="Picture 189849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343525" cy="1200150"/>
                    </a:xfrm>
                    <a:prstGeom prst="rect">
                      <a:avLst/>
                    </a:prstGeom>
                  </pic:spPr>
                </pic:pic>
              </a:graphicData>
            </a:graphic>
          </wp:inline>
        </w:drawing>
      </w:r>
    </w:p>
    <w:p w14:paraId="76F44C11" w14:textId="18E63560" w:rsidR="3573E1C1" w:rsidRDefault="3573E1C1" w:rsidP="3573E1C1"/>
    <w:p w14:paraId="7135384F" w14:textId="54959003" w:rsidR="00566E3F" w:rsidRDefault="00505BEB" w:rsidP="5ADB4696">
      <w:r>
        <w:t>The table below shows the expected total yearly revenue with an initial 300 clinic members.</w:t>
      </w:r>
    </w:p>
    <w:bookmarkStart w:id="20" w:name="_MON_1719504825"/>
    <w:bookmarkEnd w:id="20"/>
    <w:p w14:paraId="21BE1A13" w14:textId="77777777" w:rsidR="00566E3F" w:rsidRDefault="00566E3F" w:rsidP="00566E3F">
      <w:r>
        <w:object w:dxaOrig="5942" w:dyaOrig="601" w14:anchorId="0F5F26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00.1pt;height:42.1pt" o:ole="">
            <v:imagedata r:id="rId18" o:title=""/>
          </v:shape>
          <o:OLEObject Type="Embed" ProgID="Excel.Sheet.12" ShapeID="_x0000_i1031" DrawAspect="Content" ObjectID="_1721188727" r:id="rId19"/>
        </w:object>
      </w:r>
    </w:p>
    <w:p w14:paraId="6D7ADF9C" w14:textId="1515835D" w:rsidR="00620090" w:rsidRDefault="00505BEB" w:rsidP="00566E3F">
      <w:bookmarkStart w:id="21" w:name="_MON_1719505260"/>
      <w:bookmarkEnd w:id="21"/>
      <w:r>
        <w:t xml:space="preserve">The table below shows the expected profit after considering the initial investment for the 1st year. </w:t>
      </w:r>
    </w:p>
    <w:tbl>
      <w:tblPr>
        <w:tblStyle w:val="TableGrid"/>
        <w:tblW w:w="0" w:type="auto"/>
        <w:tblLook w:val="04A0" w:firstRow="1" w:lastRow="0" w:firstColumn="1" w:lastColumn="0" w:noHBand="0" w:noVBand="1"/>
      </w:tblPr>
      <w:tblGrid>
        <w:gridCol w:w="3596"/>
        <w:gridCol w:w="3597"/>
        <w:gridCol w:w="3597"/>
      </w:tblGrid>
      <w:tr w:rsidR="00283EA1" w14:paraId="78C20C9B" w14:textId="77777777" w:rsidTr="00283EA1">
        <w:tc>
          <w:tcPr>
            <w:tcW w:w="3596" w:type="dxa"/>
          </w:tcPr>
          <w:p w14:paraId="4E7A6D6C" w14:textId="231C1721" w:rsidR="00283EA1" w:rsidRDefault="00283EA1" w:rsidP="00566E3F">
            <w:r>
              <w:t>Total Expected Revenue</w:t>
            </w:r>
          </w:p>
        </w:tc>
        <w:tc>
          <w:tcPr>
            <w:tcW w:w="3597" w:type="dxa"/>
          </w:tcPr>
          <w:p w14:paraId="49C4AD2A" w14:textId="43629678" w:rsidR="00283EA1" w:rsidRDefault="00283EA1" w:rsidP="00566E3F">
            <w:r>
              <w:t>Total Expenses</w:t>
            </w:r>
          </w:p>
        </w:tc>
        <w:tc>
          <w:tcPr>
            <w:tcW w:w="3597" w:type="dxa"/>
          </w:tcPr>
          <w:p w14:paraId="1933F170" w14:textId="0A3439BC" w:rsidR="00283EA1" w:rsidRDefault="00283EA1" w:rsidP="00566E3F">
            <w:r>
              <w:t>Profit</w:t>
            </w:r>
          </w:p>
        </w:tc>
      </w:tr>
      <w:tr w:rsidR="00283EA1" w14:paraId="239462F6" w14:textId="77777777" w:rsidTr="00283EA1">
        <w:tc>
          <w:tcPr>
            <w:tcW w:w="3596" w:type="dxa"/>
          </w:tcPr>
          <w:p w14:paraId="476A9BFB" w14:textId="03252097" w:rsidR="00283EA1" w:rsidRDefault="004D1FAF" w:rsidP="00566E3F">
            <w:r>
              <w:t>$720,000.00</w:t>
            </w:r>
          </w:p>
        </w:tc>
        <w:tc>
          <w:tcPr>
            <w:tcW w:w="3597" w:type="dxa"/>
          </w:tcPr>
          <w:p w14:paraId="5FEEC7D2" w14:textId="15DFC80D" w:rsidR="00283EA1" w:rsidRDefault="004D1FAF" w:rsidP="00566E3F">
            <w:r>
              <w:t>$182,700.00</w:t>
            </w:r>
          </w:p>
        </w:tc>
        <w:tc>
          <w:tcPr>
            <w:tcW w:w="3597" w:type="dxa"/>
          </w:tcPr>
          <w:p w14:paraId="6674A2BF" w14:textId="6BE00AC8" w:rsidR="00283EA1" w:rsidRDefault="004D1FAF" w:rsidP="00566E3F">
            <w:r>
              <w:t>$537,300.00</w:t>
            </w:r>
          </w:p>
        </w:tc>
      </w:tr>
    </w:tbl>
    <w:p w14:paraId="755D395C" w14:textId="77777777" w:rsidR="00283EA1" w:rsidRDefault="00283EA1" w:rsidP="00566E3F"/>
    <w:p w14:paraId="6954EFA2" w14:textId="77777777" w:rsidR="00566E3F" w:rsidRDefault="00566E3F" w:rsidP="00566E3F"/>
    <w:p w14:paraId="7A79F9FB" w14:textId="77777777" w:rsidR="00566E3F" w:rsidRDefault="00566E3F" w:rsidP="00566E3F">
      <w:pPr>
        <w:jc w:val="both"/>
      </w:pPr>
      <w:r>
        <w:t>From our initial estimate, we can expect a $720,000.00 revenue annually. The low cost of investment makes the project a viable opportunity to establish a fast and large network. Our product and vision focus on providing a better user experience to the patient that need to make clinical appointments. As the adoption of our system spreads, the prospects of expanding to other provinces will become a new frontier of opportunity.</w:t>
      </w:r>
    </w:p>
    <w:p w14:paraId="5898BE63" w14:textId="1B3FF753" w:rsidR="00194685" w:rsidRPr="00495014" w:rsidRDefault="67D1DA29" w:rsidP="000A7CCA">
      <w:r>
        <w:br w:type="page"/>
      </w:r>
      <w:bookmarkEnd w:id="16"/>
    </w:p>
    <w:tbl>
      <w:tblPr>
        <w:tblW w:w="5000" w:type="pct"/>
        <w:tblLayout w:type="fixed"/>
        <w:tblCellMar>
          <w:left w:w="115" w:type="dxa"/>
          <w:right w:w="115" w:type="dxa"/>
        </w:tblCellMar>
        <w:tblLook w:val="04A0" w:firstRow="1" w:lastRow="0" w:firstColumn="1" w:lastColumn="0" w:noHBand="0" w:noVBand="1"/>
      </w:tblPr>
      <w:tblGrid>
        <w:gridCol w:w="4258"/>
        <w:gridCol w:w="1150"/>
        <w:gridCol w:w="1250"/>
        <w:gridCol w:w="1004"/>
        <w:gridCol w:w="3128"/>
      </w:tblGrid>
      <w:tr w:rsidR="00194685" w:rsidRPr="005235DF" w14:paraId="3F23215F" w14:textId="77777777" w:rsidTr="10225B1E">
        <w:trPr>
          <w:trHeight w:val="144"/>
          <w:tblHeader/>
        </w:trPr>
        <w:tc>
          <w:tcPr>
            <w:tcW w:w="10790" w:type="dxa"/>
            <w:gridSpan w:val="5"/>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shd w:val="clear" w:color="auto" w:fill="264D2B" w:themeFill="accent1"/>
            <w:noWrap/>
            <w:vAlign w:val="center"/>
            <w:hideMark/>
          </w:tcPr>
          <w:p w14:paraId="4C3C44AB" w14:textId="5CD92A6B" w:rsidR="00194685" w:rsidRPr="005235DF" w:rsidRDefault="00B86DBD" w:rsidP="70E220DF">
            <w:pPr>
              <w:pStyle w:val="Heading2"/>
              <w:rPr>
                <w:color w:val="FFFFFF" w:themeColor="background1"/>
              </w:rPr>
            </w:pPr>
            <w:r w:rsidRPr="00495014">
              <w:lastRenderedPageBreak/>
              <w:br w:type="page"/>
            </w:r>
            <w:bookmarkStart w:id="22" w:name="_Toc110339327"/>
            <w:r w:rsidR="7FF57DF6" w:rsidRPr="54446C48">
              <w:rPr>
                <w:color w:val="FFFFFF" w:themeColor="background1"/>
              </w:rPr>
              <w:t>START-UP COST</w:t>
            </w:r>
            <w:bookmarkEnd w:id="22"/>
          </w:p>
        </w:tc>
      </w:tr>
      <w:bookmarkStart w:id="23" w:name="_Toc110091399"/>
      <w:tr w:rsidR="00194685" w:rsidRPr="005235DF" w14:paraId="0ECA4B53" w14:textId="77777777" w:rsidTr="10225B1E">
        <w:trPr>
          <w:trHeight w:val="283"/>
          <w:tblHeader/>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E6E6E6"/>
            <w:vAlign w:val="center"/>
            <w:hideMark/>
          </w:tcPr>
          <w:p w14:paraId="41C41DC4" w14:textId="77777777" w:rsidR="00194685" w:rsidRPr="000E3138" w:rsidRDefault="00000000" w:rsidP="000E3138">
            <w:pPr>
              <w:rPr>
                <w:sz w:val="16"/>
                <w:szCs w:val="16"/>
              </w:rPr>
            </w:pPr>
            <w:sdt>
              <w:sdtPr>
                <w:rPr>
                  <w:sz w:val="16"/>
                  <w:szCs w:val="16"/>
                </w:rPr>
                <w:id w:val="1057900699"/>
                <w:placeholder>
                  <w:docPart w:val="8D195738977443FA83D60B3DFB887455"/>
                </w:placeholder>
                <w:temporary/>
                <w:showingPlcHdr/>
                <w15:appearance w15:val="hidden"/>
              </w:sdtPr>
              <w:sdtContent>
                <w:r w:rsidR="00F01696" w:rsidRPr="000E3138">
                  <w:rPr>
                    <w:sz w:val="16"/>
                    <w:szCs w:val="16"/>
                  </w:rPr>
                  <w:t>COST ITEMS</w:t>
                </w:r>
              </w:sdtContent>
            </w:sdt>
            <w:bookmarkEnd w:id="23"/>
          </w:p>
        </w:tc>
        <w:tc>
          <w:tcPr>
            <w:tcW w:w="1150" w:type="dxa"/>
            <w:tcBorders>
              <w:top w:val="nil"/>
              <w:left w:val="nil"/>
              <w:bottom w:val="single" w:sz="4" w:space="0" w:color="404040" w:themeColor="text1" w:themeTint="BF"/>
              <w:right w:val="single" w:sz="4" w:space="0" w:color="404040" w:themeColor="text1" w:themeTint="BF"/>
            </w:tcBorders>
            <w:shd w:val="clear" w:color="auto" w:fill="E6E6E6"/>
            <w:noWrap/>
            <w:vAlign w:val="center"/>
            <w:hideMark/>
          </w:tcPr>
          <w:p w14:paraId="1BB6C365" w14:textId="56A41F36" w:rsidR="00194685" w:rsidRPr="000E3138" w:rsidRDefault="00A5094D" w:rsidP="000E3138">
            <w:pPr>
              <w:rPr>
                <w:sz w:val="16"/>
                <w:szCs w:val="16"/>
              </w:rPr>
            </w:pPr>
            <w:bookmarkStart w:id="24" w:name="_Toc110091400"/>
            <w:r>
              <w:rPr>
                <w:sz w:val="16"/>
                <w:szCs w:val="16"/>
              </w:rPr>
              <w:t>D</w:t>
            </w:r>
            <w:bookmarkEnd w:id="24"/>
            <w:r>
              <w:rPr>
                <w:sz w:val="16"/>
                <w:szCs w:val="16"/>
              </w:rPr>
              <w:t>ATE</w:t>
            </w:r>
          </w:p>
        </w:tc>
        <w:bookmarkStart w:id="25" w:name="_Toc110091401"/>
        <w:tc>
          <w:tcPr>
            <w:tcW w:w="1250" w:type="dxa"/>
            <w:tcBorders>
              <w:top w:val="nil"/>
              <w:left w:val="nil"/>
              <w:bottom w:val="single" w:sz="4" w:space="0" w:color="404040" w:themeColor="text1" w:themeTint="BF"/>
              <w:right w:val="single" w:sz="4" w:space="0" w:color="404040" w:themeColor="text1" w:themeTint="BF"/>
            </w:tcBorders>
            <w:shd w:val="clear" w:color="auto" w:fill="E6E6E6"/>
            <w:noWrap/>
            <w:vAlign w:val="center"/>
            <w:hideMark/>
          </w:tcPr>
          <w:p w14:paraId="4D72AF57" w14:textId="77777777" w:rsidR="00194685" w:rsidRPr="000E3138" w:rsidRDefault="00000000" w:rsidP="000E3138">
            <w:pPr>
              <w:rPr>
                <w:sz w:val="16"/>
                <w:szCs w:val="16"/>
              </w:rPr>
            </w:pPr>
            <w:sdt>
              <w:sdtPr>
                <w:rPr>
                  <w:sz w:val="16"/>
                  <w:szCs w:val="16"/>
                </w:rPr>
                <w:id w:val="-549389319"/>
                <w:placeholder>
                  <w:docPart w:val="17CCC3143BA846CFB134864BA6B6642E"/>
                </w:placeholder>
                <w:temporary/>
                <w:showingPlcHdr/>
                <w15:appearance w15:val="hidden"/>
              </w:sdtPr>
              <w:sdtContent>
                <w:r w:rsidR="00F01696" w:rsidRPr="000E3138">
                  <w:rPr>
                    <w:sz w:val="16"/>
                    <w:szCs w:val="16"/>
                  </w:rPr>
                  <w:t>BUDGET</w:t>
                </w:r>
              </w:sdtContent>
            </w:sdt>
            <w:bookmarkEnd w:id="25"/>
          </w:p>
        </w:tc>
        <w:tc>
          <w:tcPr>
            <w:tcW w:w="1004" w:type="dxa"/>
            <w:tcBorders>
              <w:top w:val="nil"/>
              <w:left w:val="nil"/>
              <w:bottom w:val="single" w:sz="4" w:space="0" w:color="404040" w:themeColor="text1" w:themeTint="BF"/>
              <w:right w:val="single" w:sz="4" w:space="0" w:color="404040" w:themeColor="text1" w:themeTint="BF"/>
            </w:tcBorders>
            <w:shd w:val="clear" w:color="auto" w:fill="E6E6E6"/>
            <w:noWrap/>
            <w:vAlign w:val="center"/>
            <w:hideMark/>
          </w:tcPr>
          <w:p w14:paraId="43BD788B" w14:textId="513A56F2" w:rsidR="00194685" w:rsidRPr="000E3138" w:rsidRDefault="00A61028" w:rsidP="000E3138">
            <w:pPr>
              <w:rPr>
                <w:sz w:val="16"/>
                <w:szCs w:val="16"/>
              </w:rPr>
            </w:pPr>
            <w:bookmarkStart w:id="26" w:name="_Toc110091402"/>
            <w:r>
              <w:rPr>
                <w:sz w:val="16"/>
                <w:szCs w:val="16"/>
              </w:rPr>
              <w:t>M</w:t>
            </w:r>
            <w:bookmarkEnd w:id="26"/>
            <w:r>
              <w:rPr>
                <w:sz w:val="16"/>
                <w:szCs w:val="16"/>
              </w:rPr>
              <w:t>ONTLY</w:t>
            </w:r>
          </w:p>
        </w:tc>
        <w:tc>
          <w:tcPr>
            <w:tcW w:w="3128" w:type="dxa"/>
            <w:tcBorders>
              <w:top w:val="nil"/>
              <w:left w:val="nil"/>
              <w:bottom w:val="single" w:sz="4" w:space="0" w:color="404040" w:themeColor="text1" w:themeTint="BF"/>
              <w:right w:val="single" w:sz="4" w:space="0" w:color="404040" w:themeColor="text1" w:themeTint="BF"/>
            </w:tcBorders>
            <w:shd w:val="clear" w:color="auto" w:fill="E6E6E6"/>
            <w:noWrap/>
            <w:vAlign w:val="center"/>
            <w:hideMark/>
          </w:tcPr>
          <w:p w14:paraId="56C64177" w14:textId="65FB7F45" w:rsidR="00194685" w:rsidRPr="000E3138" w:rsidRDefault="00A61028" w:rsidP="000E3138">
            <w:pPr>
              <w:rPr>
                <w:sz w:val="16"/>
                <w:szCs w:val="16"/>
              </w:rPr>
            </w:pPr>
            <w:bookmarkStart w:id="27" w:name="_Toc110091403"/>
            <w:r>
              <w:rPr>
                <w:sz w:val="16"/>
                <w:szCs w:val="16"/>
              </w:rPr>
              <w:t>T</w:t>
            </w:r>
            <w:bookmarkEnd w:id="27"/>
            <w:r>
              <w:rPr>
                <w:sz w:val="16"/>
                <w:szCs w:val="16"/>
              </w:rPr>
              <w:t>OTAL</w:t>
            </w:r>
          </w:p>
        </w:tc>
      </w:tr>
      <w:tr w:rsidR="00194685" w:rsidRPr="00495014" w14:paraId="19816E1A" w14:textId="77777777" w:rsidTr="10225B1E">
        <w:trPr>
          <w:trHeight w:val="20"/>
        </w:trPr>
        <w:tc>
          <w:tcPr>
            <w:tcW w:w="10790" w:type="dxa"/>
            <w:gridSpan w:val="5"/>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shd w:val="clear" w:color="auto" w:fill="264D2B" w:themeFill="accent1"/>
            <w:vAlign w:val="center"/>
            <w:hideMark/>
          </w:tcPr>
          <w:p w14:paraId="01B86182" w14:textId="77777777" w:rsidR="00194685" w:rsidRPr="00495014" w:rsidRDefault="00194685" w:rsidP="00425C02">
            <w:pPr>
              <w:pStyle w:val="TableText"/>
              <w:rPr>
                <w:rFonts w:eastAsia="Times New Roman" w:cstheme="minorHAnsi"/>
                <w:bCs/>
                <w:color w:val="F2F2F2"/>
                <w:sz w:val="10"/>
                <w:szCs w:val="10"/>
              </w:rPr>
            </w:pPr>
            <w:r w:rsidRPr="00495014">
              <w:rPr>
                <w:rFonts w:eastAsia="Times New Roman" w:cstheme="minorHAnsi"/>
                <w:bCs/>
                <w:color w:val="F2F2F2"/>
                <w:sz w:val="10"/>
                <w:szCs w:val="10"/>
              </w:rPr>
              <w:t> </w:t>
            </w:r>
          </w:p>
        </w:tc>
      </w:tr>
      <w:bookmarkStart w:id="28" w:name="_Toc110091404"/>
      <w:tr w:rsidR="00194685" w:rsidRPr="005235DF" w14:paraId="0AF7180D"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1569A5EE" w14:textId="77777777" w:rsidR="00194685" w:rsidRPr="005C6549" w:rsidRDefault="00000000" w:rsidP="005C6549">
            <w:pPr>
              <w:pStyle w:val="TableText"/>
            </w:pPr>
            <w:sdt>
              <w:sdtPr>
                <w:id w:val="-710040555"/>
                <w:placeholder>
                  <w:docPart w:val="5C7639E62222435B9CD11FA6A3231650"/>
                </w:placeholder>
                <w:temporary/>
                <w:showingPlcHdr/>
                <w15:appearance w15:val="hidden"/>
              </w:sdtPr>
              <w:sdtContent>
                <w:r w:rsidR="00F01696" w:rsidRPr="00B801C8">
                  <w:rPr>
                    <w:rStyle w:val="Heading3Char"/>
                  </w:rPr>
                  <w:t>ADMINISTRATIVE/GENERAL</w:t>
                </w:r>
              </w:sdtContent>
            </w:sdt>
            <w:bookmarkEnd w:id="28"/>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10F54B6" w14:textId="77777777" w:rsidR="00194685" w:rsidRPr="005C6549" w:rsidRDefault="00194685" w:rsidP="005C6549">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43174E7" w14:textId="77777777" w:rsidR="00194685" w:rsidRPr="005C6549" w:rsidRDefault="00194685" w:rsidP="005C6549">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85E90E4" w14:textId="77777777" w:rsidR="00194685" w:rsidRPr="005C6549" w:rsidRDefault="00194685" w:rsidP="005C6549">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EE965E6" w14:textId="77777777" w:rsidR="00194685" w:rsidRPr="005C6549" w:rsidRDefault="00194685" w:rsidP="005C6549">
            <w:pPr>
              <w:pStyle w:val="TableText"/>
            </w:pPr>
          </w:p>
        </w:tc>
      </w:tr>
      <w:tr w:rsidR="00194685" w:rsidRPr="005235DF" w14:paraId="1CCA40C0"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446268FD" w14:textId="77777777" w:rsidR="00194685" w:rsidRPr="005235DF" w:rsidRDefault="00000000" w:rsidP="005235DF">
            <w:pPr>
              <w:pStyle w:val="TableText"/>
            </w:pPr>
            <w:sdt>
              <w:sdtPr>
                <w:id w:val="-1975138643"/>
                <w:placeholder>
                  <w:docPart w:val="D143F57819BD4CAAB17B9A076CD98FEE"/>
                </w:placeholder>
                <w:temporary/>
                <w:showingPlcHdr/>
                <w15:appearance w15:val="hidden"/>
              </w:sdtPr>
              <w:sdtContent>
                <w:r w:rsidR="00F01696" w:rsidRPr="005235DF">
                  <w:t>Licenses/Registration</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E628994"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544BA2B" w14:textId="4B484EA7"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8A707CB" w14:textId="448401A9"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AE2E078" w14:textId="43C9E3D3" w:rsidR="00194685" w:rsidRPr="005235DF" w:rsidRDefault="00194685" w:rsidP="005235DF">
            <w:pPr>
              <w:pStyle w:val="TableText"/>
            </w:pPr>
          </w:p>
        </w:tc>
      </w:tr>
      <w:tr w:rsidR="00194685" w:rsidRPr="005235DF" w14:paraId="27B14D39"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1622C19F" w14:textId="77777777" w:rsidR="00194685" w:rsidRPr="005235DF" w:rsidRDefault="00000000" w:rsidP="005235DF">
            <w:pPr>
              <w:pStyle w:val="TableText"/>
            </w:pPr>
            <w:sdt>
              <w:sdtPr>
                <w:id w:val="-1522314443"/>
                <w:placeholder>
                  <w:docPart w:val="078D5CF3618E410BB409A9BD4C0F97C1"/>
                </w:placeholder>
                <w:temporary/>
                <w:showingPlcHdr/>
                <w15:appearance w15:val="hidden"/>
              </w:sdtPr>
              <w:sdtContent>
                <w:r w:rsidR="00F01696" w:rsidRPr="005235DF">
                  <w:t>Permits</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E6AA942"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CEC212A" w14:textId="0C68DAE5" w:rsidR="00194685" w:rsidRPr="005235DF" w:rsidRDefault="008771D4" w:rsidP="005235DF">
            <w:pPr>
              <w:pStyle w:val="TableText"/>
            </w:pPr>
            <w:r>
              <w:t>$300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9C14072" w14:textId="4243595D"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5D21660" w14:textId="2AC800EE" w:rsidR="00194685" w:rsidRPr="005235DF" w:rsidRDefault="008771D4" w:rsidP="005235DF">
            <w:pPr>
              <w:pStyle w:val="TableText"/>
            </w:pPr>
            <w:r>
              <w:t>$300</w:t>
            </w:r>
          </w:p>
        </w:tc>
      </w:tr>
      <w:tr w:rsidR="00194685" w:rsidRPr="005235DF" w14:paraId="21EEDA45"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57EC5035" w14:textId="77777777" w:rsidR="00194685" w:rsidRPr="005235DF" w:rsidRDefault="00000000" w:rsidP="005235DF">
            <w:pPr>
              <w:pStyle w:val="TableText"/>
            </w:pPr>
            <w:sdt>
              <w:sdtPr>
                <w:id w:val="-391885353"/>
                <w:placeholder>
                  <w:docPart w:val="99AA2EF796E246EBA3D475ADE7FAEA4A"/>
                </w:placeholder>
                <w:temporary/>
                <w:showingPlcHdr/>
                <w15:appearance w15:val="hidden"/>
              </w:sdtPr>
              <w:sdtContent>
                <w:r w:rsidR="00F01696" w:rsidRPr="005235DF">
                  <w:t>Insurance</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FCDEC8E"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9F8BB42" w14:textId="2255C85E" w:rsidR="00194685" w:rsidRPr="005235DF" w:rsidRDefault="005D2EEC" w:rsidP="005235DF">
            <w:pPr>
              <w:pStyle w:val="TableText"/>
            </w:pPr>
            <w:r>
              <w:t>$200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634AB3F" w14:textId="66C60A8C" w:rsidR="00194685" w:rsidRPr="005235DF" w:rsidRDefault="00A5094D" w:rsidP="005235DF">
            <w:pPr>
              <w:pStyle w:val="TableText"/>
            </w:pPr>
            <w:r>
              <w:t>12</w:t>
            </w: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D9A424F" w14:textId="06D8E39F" w:rsidR="00194685" w:rsidRPr="005235DF" w:rsidRDefault="005D2EEC" w:rsidP="005235DF">
            <w:pPr>
              <w:pStyle w:val="TableText"/>
            </w:pPr>
            <w:r>
              <w:t>$2,400</w:t>
            </w:r>
          </w:p>
        </w:tc>
      </w:tr>
      <w:tr w:rsidR="00194685" w:rsidRPr="005235DF" w14:paraId="3E786A69"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63384F6C" w14:textId="77777777" w:rsidR="00194685" w:rsidRPr="005235DF" w:rsidRDefault="00000000" w:rsidP="005235DF">
            <w:pPr>
              <w:pStyle w:val="TableText"/>
            </w:pPr>
            <w:sdt>
              <w:sdtPr>
                <w:id w:val="380526849"/>
                <w:placeholder>
                  <w:docPart w:val="60C57826BEE241F0B0AC351012EBA0CC"/>
                </w:placeholder>
                <w:temporary/>
                <w:showingPlcHdr/>
                <w15:appearance w15:val="hidden"/>
              </w:sdtPr>
              <w:sdtContent>
                <w:r w:rsidR="00F01696" w:rsidRPr="005235DF">
                  <w:t>Legal</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24BD195"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1B3F175" w14:textId="5FC1F2E4"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F42F56A" w14:textId="0889122D"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6CDC12C" w14:textId="213320F6" w:rsidR="00194685" w:rsidRPr="005235DF" w:rsidRDefault="00194685" w:rsidP="005235DF">
            <w:pPr>
              <w:pStyle w:val="TableText"/>
            </w:pPr>
          </w:p>
        </w:tc>
      </w:tr>
      <w:tr w:rsidR="00194685" w:rsidRPr="005235DF" w14:paraId="67DE9FC8"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2C97052E" w14:textId="77777777" w:rsidR="00194685" w:rsidRPr="005235DF" w:rsidRDefault="00000000" w:rsidP="005235DF">
            <w:pPr>
              <w:pStyle w:val="TableText"/>
            </w:pPr>
            <w:sdt>
              <w:sdtPr>
                <w:id w:val="-2078270510"/>
                <w:placeholder>
                  <w:docPart w:val="AEB8409539B443C99BE3FACB5A9169D4"/>
                </w:placeholder>
                <w:temporary/>
                <w:showingPlcHdr/>
                <w15:appearance w15:val="hidden"/>
              </w:sdtPr>
              <w:sdtContent>
                <w:r w:rsidR="00F01696" w:rsidRPr="005235DF">
                  <w:t>Business Consultant</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8AE70AE"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7259B2E" w14:textId="22C35BA6"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8BEF0A1" w14:textId="3D8C8534"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0221DD0" w14:textId="48BEDC0A" w:rsidR="00194685" w:rsidRPr="005235DF" w:rsidRDefault="00194685" w:rsidP="005235DF">
            <w:pPr>
              <w:pStyle w:val="TableText"/>
            </w:pPr>
          </w:p>
        </w:tc>
      </w:tr>
      <w:tr w:rsidR="00194685" w:rsidRPr="005235DF" w14:paraId="06FA070C"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62A4B929" w14:textId="026E12D0" w:rsidR="00194685" w:rsidRPr="005235DF" w:rsidRDefault="008771D4" w:rsidP="005235DF">
            <w:pPr>
              <w:pStyle w:val="TableText"/>
            </w:pPr>
            <w:r>
              <w:t>City Tax</w:t>
            </w: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4603D3F"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B1A948B" w14:textId="7C515FF9" w:rsidR="00194685" w:rsidRPr="005235DF" w:rsidRDefault="005D2EEC" w:rsidP="005235DF">
            <w:pPr>
              <w:pStyle w:val="TableText"/>
            </w:pPr>
            <w:r>
              <w:t>$</w:t>
            </w:r>
            <w:r w:rsidR="008771D4">
              <w:t>7400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5C17F99"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B48E807" w14:textId="29E49978" w:rsidR="00194685" w:rsidRPr="005235DF" w:rsidRDefault="005D2EEC" w:rsidP="005235DF">
            <w:pPr>
              <w:pStyle w:val="TableText"/>
            </w:pPr>
            <w:r>
              <w:t>$</w:t>
            </w:r>
            <w:r w:rsidR="008771D4">
              <w:t>7400</w:t>
            </w:r>
          </w:p>
        </w:tc>
      </w:tr>
      <w:tr w:rsidR="00194685" w:rsidRPr="005235DF" w14:paraId="6752DE77"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40ED1B2B" w14:textId="77777777" w:rsidR="00194685" w:rsidRPr="005235DF" w:rsidRDefault="00000000" w:rsidP="005235DF">
            <w:pPr>
              <w:pStyle w:val="TableText"/>
            </w:pPr>
            <w:sdt>
              <w:sdtPr>
                <w:id w:val="-1302835532"/>
                <w:placeholder>
                  <w:docPart w:val="0E4FFEF4196A4DBEA75D89ED7A2A84BE"/>
                </w:placeholder>
                <w:temporary/>
                <w:showingPlcHdr/>
                <w15:appearance w15:val="hidden"/>
              </w:sdtPr>
              <w:sdtContent>
                <w:r w:rsidR="00F01696" w:rsidRPr="005235DF">
                  <w:t>Software (General)</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3382938"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C92390F" w14:textId="3377CAD2"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0A3EDFC"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BEDA7FF" w14:textId="470F7715" w:rsidR="00194685" w:rsidRPr="005235DF" w:rsidRDefault="00194685" w:rsidP="005235DF">
            <w:pPr>
              <w:pStyle w:val="TableText"/>
            </w:pPr>
          </w:p>
        </w:tc>
      </w:tr>
      <w:tr w:rsidR="00194685" w:rsidRPr="005235DF" w14:paraId="26228F8D"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712D6CBF" w14:textId="0E3A46BE" w:rsidR="00194685" w:rsidRPr="005235DF" w:rsidRDefault="00A5094D" w:rsidP="005235DF">
            <w:pPr>
              <w:pStyle w:val="TableText"/>
            </w:pPr>
            <w:r>
              <w:t>TOTAL</w:t>
            </w: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6B1BC57"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B93579C" w14:textId="77777777"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E94B4D7"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9EA8CA6" w14:textId="16D0F2C7" w:rsidR="00194685" w:rsidRPr="005235DF" w:rsidRDefault="005D2EEC" w:rsidP="005235DF">
            <w:pPr>
              <w:pStyle w:val="TableText"/>
            </w:pPr>
            <w:r>
              <w:t>$</w:t>
            </w:r>
            <w:r w:rsidR="008771D4">
              <w:t>10,100</w:t>
            </w:r>
          </w:p>
        </w:tc>
      </w:tr>
      <w:bookmarkStart w:id="29" w:name="_Toc110091405"/>
      <w:bookmarkStart w:id="30" w:name="_Toc110339328"/>
      <w:tr w:rsidR="00194685" w:rsidRPr="005235DF" w14:paraId="2D4B9424"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16E9E67F" w14:textId="193DA88C" w:rsidR="00194685" w:rsidRPr="005235DF" w:rsidRDefault="00000000" w:rsidP="005235DF">
            <w:pPr>
              <w:pStyle w:val="Heading3"/>
            </w:pPr>
            <w:sdt>
              <w:sdtPr>
                <w:id w:val="680763980"/>
                <w:placeholder>
                  <w:docPart w:val="544C7E8155024261AF9B3900FB8A5222"/>
                </w:placeholder>
                <w:temporary/>
                <w:showingPlcHdr/>
                <w15:appearance w15:val="hidden"/>
              </w:sdtPr>
              <w:sdtContent>
                <w:r w:rsidR="583DE805">
                  <w:t>LOCATION/OFFICE</w:t>
                </w:r>
              </w:sdtContent>
            </w:sdt>
            <w:bookmarkEnd w:id="29"/>
            <w:bookmarkEnd w:id="30"/>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63C5A8C" w14:textId="77777777" w:rsidR="00194685" w:rsidRPr="005235DF" w:rsidRDefault="00194685" w:rsidP="005235DF">
            <w:pPr>
              <w:pStyle w:val="Heading3"/>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46A807A" w14:textId="77777777" w:rsidR="00194685" w:rsidRPr="005235DF" w:rsidRDefault="00194685" w:rsidP="005235DF">
            <w:pPr>
              <w:pStyle w:val="Heading3"/>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4CFBD6F" w14:textId="77777777" w:rsidR="00194685" w:rsidRPr="005235DF" w:rsidRDefault="00194685" w:rsidP="005235DF">
            <w:pPr>
              <w:pStyle w:val="Heading3"/>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0A32192" w14:textId="77777777" w:rsidR="00194685" w:rsidRPr="005235DF" w:rsidRDefault="00194685" w:rsidP="005235DF">
            <w:pPr>
              <w:pStyle w:val="Heading3"/>
            </w:pPr>
          </w:p>
        </w:tc>
      </w:tr>
      <w:tr w:rsidR="00194685" w:rsidRPr="005235DF" w14:paraId="1BD9C38B"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477EE219" w14:textId="77777777" w:rsidR="00194685" w:rsidRPr="005235DF" w:rsidRDefault="00000000" w:rsidP="005235DF">
            <w:pPr>
              <w:pStyle w:val="TableText"/>
            </w:pPr>
            <w:sdt>
              <w:sdtPr>
                <w:id w:val="831956962"/>
                <w:placeholder>
                  <w:docPart w:val="05F9EAA3DF734F34867C214D667BD880"/>
                </w:placeholder>
                <w:temporary/>
                <w:showingPlcHdr/>
                <w15:appearance w15:val="hidden"/>
              </w:sdtPr>
              <w:sdtContent>
                <w:r w:rsidR="00F01696" w:rsidRPr="005235DF">
                  <w:t>Space Rental/Lease</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9B4BBAF"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5912A46" w14:textId="39F0354F" w:rsidR="00194685" w:rsidRPr="005235DF" w:rsidRDefault="005D2EEC" w:rsidP="005235DF">
            <w:pPr>
              <w:pStyle w:val="TableText"/>
            </w:pPr>
            <w:r>
              <w:t>$3000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D0FA961" w14:textId="5F67A7E0" w:rsidR="00194685" w:rsidRPr="005235DF" w:rsidRDefault="00A5094D" w:rsidP="005235DF">
            <w:pPr>
              <w:pStyle w:val="TableText"/>
            </w:pPr>
            <w:r>
              <w:t>12</w:t>
            </w: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CE1C1F0" w14:textId="66B5A46E" w:rsidR="00194685" w:rsidRPr="005235DF" w:rsidRDefault="005D2EEC" w:rsidP="005235DF">
            <w:pPr>
              <w:pStyle w:val="TableText"/>
            </w:pPr>
            <w:r>
              <w:t>$36,000</w:t>
            </w:r>
          </w:p>
        </w:tc>
      </w:tr>
      <w:tr w:rsidR="00194685" w:rsidRPr="005235DF" w14:paraId="182E5F5B"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0C2F7D8C" w14:textId="77777777" w:rsidR="00194685" w:rsidRPr="005235DF" w:rsidRDefault="00000000" w:rsidP="005235DF">
            <w:pPr>
              <w:pStyle w:val="TableText"/>
            </w:pPr>
            <w:sdt>
              <w:sdtPr>
                <w:id w:val="-1868669234"/>
                <w:placeholder>
                  <w:docPart w:val="F371F88FDCA645259FEE198D9DFCB5A4"/>
                </w:placeholder>
                <w:temporary/>
                <w:showingPlcHdr/>
                <w15:appearance w15:val="hidden"/>
              </w:sdtPr>
              <w:sdtContent>
                <w:r w:rsidR="00F01696" w:rsidRPr="005235DF">
                  <w:t>Utility Costs</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4F0135E"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923B6C4" w14:textId="49B0AE0A" w:rsidR="00194685" w:rsidRPr="005235DF" w:rsidRDefault="008771D4" w:rsidP="005235DF">
            <w:pPr>
              <w:pStyle w:val="TableText"/>
            </w:pPr>
            <w:r>
              <w:t>$150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A277131" w14:textId="20306998" w:rsidR="00194685" w:rsidRPr="005235DF" w:rsidRDefault="00A5094D" w:rsidP="005235DF">
            <w:pPr>
              <w:pStyle w:val="TableText"/>
            </w:pPr>
            <w:r>
              <w:t>12</w:t>
            </w: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62E4588" w14:textId="1895803D" w:rsidR="00194685" w:rsidRPr="005235DF" w:rsidRDefault="008771D4" w:rsidP="005235DF">
            <w:pPr>
              <w:pStyle w:val="TableText"/>
            </w:pPr>
            <w:r>
              <w:t>$1,800</w:t>
            </w:r>
          </w:p>
        </w:tc>
      </w:tr>
      <w:tr w:rsidR="00194685" w:rsidRPr="005235DF" w14:paraId="7EF87BAC"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460CDD95" w14:textId="77777777" w:rsidR="00194685" w:rsidRPr="005235DF" w:rsidRDefault="00000000" w:rsidP="005235DF">
            <w:pPr>
              <w:pStyle w:val="TableText"/>
            </w:pPr>
            <w:sdt>
              <w:sdtPr>
                <w:id w:val="-865145019"/>
                <w:placeholder>
                  <w:docPart w:val="55F24F07D61A46B895DDBFFF42693178"/>
                </w:placeholder>
                <w:temporary/>
                <w:showingPlcHdr/>
                <w15:appearance w15:val="hidden"/>
              </w:sdtPr>
              <w:sdtContent>
                <w:r w:rsidR="00F01696" w:rsidRPr="005235DF">
                  <w:t>Telephone Set up &amp; Annual Cost</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69D6774"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F96D48A" w14:textId="74DCE4C5" w:rsidR="00194685" w:rsidRPr="005235DF" w:rsidRDefault="008771D4" w:rsidP="005235DF">
            <w:pPr>
              <w:pStyle w:val="TableText"/>
            </w:pPr>
            <w:r>
              <w:t>$50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8646E4D" w14:textId="1A6E2AA2" w:rsidR="00194685" w:rsidRPr="005235DF" w:rsidRDefault="00A5094D" w:rsidP="005235DF">
            <w:pPr>
              <w:pStyle w:val="TableText"/>
            </w:pPr>
            <w:r>
              <w:t>12</w:t>
            </w: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FE85458" w14:textId="7774155E" w:rsidR="00194685" w:rsidRPr="005235DF" w:rsidRDefault="008771D4" w:rsidP="005235DF">
            <w:pPr>
              <w:pStyle w:val="TableText"/>
            </w:pPr>
            <w:r>
              <w:t>$600</w:t>
            </w:r>
          </w:p>
        </w:tc>
      </w:tr>
      <w:tr w:rsidR="00194685" w:rsidRPr="005235DF" w14:paraId="4C414BF4"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1DAD6F2C" w14:textId="77777777" w:rsidR="00194685" w:rsidRPr="005235DF" w:rsidRDefault="00000000" w:rsidP="005235DF">
            <w:pPr>
              <w:pStyle w:val="TableText"/>
            </w:pPr>
            <w:sdt>
              <w:sdtPr>
                <w:id w:val="1094362635"/>
                <w:placeholder>
                  <w:docPart w:val="B891C7AA9859400CBBAD9EA81CD2DB19"/>
                </w:placeholder>
                <w:temporary/>
                <w:showingPlcHdr/>
                <w15:appearance w15:val="hidden"/>
              </w:sdtPr>
              <w:sdtContent>
                <w:r w:rsidR="00F01696" w:rsidRPr="005235DF">
                  <w:t>Furniture</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18E9DDD"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74AE792" w14:textId="245D393A" w:rsidR="00194685" w:rsidRPr="005235DF" w:rsidRDefault="00667C56" w:rsidP="005235DF">
            <w:pPr>
              <w:pStyle w:val="TableText"/>
            </w:pPr>
            <w:r>
              <w:t>$2,400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FA2C666"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2A2025B" w14:textId="70DFE40D" w:rsidR="00194685" w:rsidRPr="005235DF" w:rsidRDefault="00667C56" w:rsidP="005235DF">
            <w:pPr>
              <w:pStyle w:val="TableText"/>
            </w:pPr>
            <w:r>
              <w:t>$2,400</w:t>
            </w:r>
          </w:p>
        </w:tc>
      </w:tr>
      <w:tr w:rsidR="00194685" w:rsidRPr="005235DF" w14:paraId="682637F3"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000BA2E4" w14:textId="48EDFEEE" w:rsidR="00194685" w:rsidRPr="005235DF" w:rsidRDefault="00667C56" w:rsidP="005235DF">
            <w:pPr>
              <w:pStyle w:val="TableText"/>
            </w:pPr>
            <w:r>
              <w:t>Laptops</w:t>
            </w:r>
            <w:r w:rsidR="008771D4">
              <w:t xml:space="preserve"> for Team</w:t>
            </w: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974B0BC"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CAD0712" w14:textId="08C05BFC" w:rsidR="00194685" w:rsidRPr="005235DF" w:rsidRDefault="00667C56" w:rsidP="005235DF">
            <w:pPr>
              <w:pStyle w:val="TableText"/>
            </w:pPr>
            <w:r>
              <w:t>$2,000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4F51ECC"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AAB4943" w14:textId="3B6B960D" w:rsidR="00194685" w:rsidRPr="005235DF" w:rsidRDefault="00667C56" w:rsidP="005235DF">
            <w:pPr>
              <w:pStyle w:val="TableText"/>
            </w:pPr>
            <w:r>
              <w:t>$8,000</w:t>
            </w:r>
          </w:p>
        </w:tc>
      </w:tr>
      <w:tr w:rsidR="00194685" w:rsidRPr="005235DF" w14:paraId="79AD8842"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1D3D505A" w14:textId="77777777" w:rsidR="00194685" w:rsidRPr="005235DF" w:rsidRDefault="00000000" w:rsidP="005235DF">
            <w:pPr>
              <w:pStyle w:val="TableText"/>
            </w:pPr>
            <w:sdt>
              <w:sdtPr>
                <w:id w:val="279464267"/>
                <w:placeholder>
                  <w:docPart w:val="CED56E1BE2644D3E8748BBA338A763B8"/>
                </w:placeholder>
                <w:temporary/>
                <w:showingPlcHdr/>
                <w15:appearance w15:val="hidden"/>
              </w:sdtPr>
              <w:sdtContent>
                <w:r w:rsidR="00F01696" w:rsidRPr="005235DF">
                  <w:t>Hardware</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44055D3"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3296448" w14:textId="6C394493"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5F8F5D3"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AFB670F" w14:textId="7AE13D11" w:rsidR="00194685" w:rsidRPr="005235DF" w:rsidRDefault="00194685" w:rsidP="005235DF">
            <w:pPr>
              <w:pStyle w:val="TableText"/>
            </w:pPr>
          </w:p>
        </w:tc>
      </w:tr>
      <w:tr w:rsidR="00194685" w:rsidRPr="005235DF" w14:paraId="1A2F66AF"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115135B4" w14:textId="3087BEA7" w:rsidR="00194685" w:rsidRPr="005235DF" w:rsidRDefault="008771D4" w:rsidP="005235DF">
            <w:pPr>
              <w:pStyle w:val="TableText"/>
            </w:pPr>
            <w:r>
              <w:t>Internet</w:t>
            </w: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385F941"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5B81BA9" w14:textId="4F1B38AA" w:rsidR="00194685" w:rsidRPr="005235DF" w:rsidRDefault="00667C56" w:rsidP="005235DF">
            <w:pPr>
              <w:pStyle w:val="TableText"/>
            </w:pPr>
            <w:r>
              <w:t>$</w:t>
            </w:r>
            <w:r w:rsidR="008771D4">
              <w:t>200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30A15B6" w14:textId="283ADA2C" w:rsidR="00194685" w:rsidRPr="005235DF" w:rsidRDefault="008771D4" w:rsidP="005235DF">
            <w:pPr>
              <w:pStyle w:val="TableText"/>
            </w:pPr>
            <w:r>
              <w:t>12</w:t>
            </w: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4EFAF93" w14:textId="5D03940D" w:rsidR="00194685" w:rsidRPr="005235DF" w:rsidRDefault="00667C56" w:rsidP="005235DF">
            <w:pPr>
              <w:pStyle w:val="TableText"/>
            </w:pPr>
            <w:r>
              <w:t>$</w:t>
            </w:r>
            <w:r w:rsidR="008771D4">
              <w:t>2,400</w:t>
            </w:r>
          </w:p>
        </w:tc>
      </w:tr>
      <w:tr w:rsidR="00194685" w:rsidRPr="005235DF" w14:paraId="0F71E659"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2782F79B" w14:textId="77777777" w:rsidR="00194685" w:rsidRPr="005235DF" w:rsidRDefault="00000000" w:rsidP="005235DF">
            <w:pPr>
              <w:pStyle w:val="TableText"/>
            </w:pPr>
            <w:sdt>
              <w:sdtPr>
                <w:id w:val="726960735"/>
                <w:placeholder>
                  <w:docPart w:val="FB6DC8546D1146FCB8491D841160E62F"/>
                </w:placeholder>
                <w:temporary/>
                <w:showingPlcHdr/>
                <w15:appearance w15:val="hidden"/>
              </w:sdtPr>
              <w:sdtContent>
                <w:r w:rsidR="00F01696" w:rsidRPr="005235DF">
                  <w:t>Installation Fees</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661B957"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E103C1C" w14:textId="48AF4A99"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FDEE186"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47ECC57" w14:textId="4B087962" w:rsidR="00194685" w:rsidRPr="005235DF" w:rsidRDefault="00194685" w:rsidP="005235DF">
            <w:pPr>
              <w:pStyle w:val="TableText"/>
            </w:pPr>
          </w:p>
        </w:tc>
      </w:tr>
      <w:tr w:rsidR="00194685" w:rsidRPr="005235DF" w14:paraId="361D026A"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302CAC6E" w14:textId="57D74305" w:rsidR="00194685" w:rsidRPr="005235DF" w:rsidRDefault="005D2EEC" w:rsidP="005235DF">
            <w:pPr>
              <w:pStyle w:val="TableText"/>
            </w:pPr>
            <w:r>
              <w:t>TOTAL</w:t>
            </w: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CDFCEE1"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1105C2F" w14:textId="77F1D955"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BAD7E19"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9CB44D8" w14:textId="4154A9A6" w:rsidR="00194685" w:rsidRPr="005235DF" w:rsidRDefault="005D2EEC" w:rsidP="005235DF">
            <w:pPr>
              <w:pStyle w:val="TableText"/>
            </w:pPr>
            <w:r>
              <w:t>$</w:t>
            </w:r>
            <w:r w:rsidR="002349D1">
              <w:t>51,200</w:t>
            </w:r>
          </w:p>
        </w:tc>
      </w:tr>
      <w:tr w:rsidR="00194685" w:rsidRPr="005235DF" w14:paraId="029AB988"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11F25E39" w14:textId="3DCF684B" w:rsidR="00194685" w:rsidRPr="005235DF" w:rsidRDefault="00B90667" w:rsidP="005235DF">
            <w:pPr>
              <w:pStyle w:val="Heading3"/>
            </w:pPr>
            <w:bookmarkStart w:id="31" w:name="_Toc110339329"/>
            <w:r>
              <w:t>Online Services</w:t>
            </w:r>
            <w:bookmarkEnd w:id="31"/>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A156FA6" w14:textId="77777777" w:rsidR="00194685" w:rsidRPr="005235DF" w:rsidRDefault="00194685" w:rsidP="005235DF">
            <w:pPr>
              <w:pStyle w:val="Heading3"/>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368FCF6" w14:textId="77777777" w:rsidR="00194685" w:rsidRPr="005235DF" w:rsidRDefault="00194685" w:rsidP="005235DF">
            <w:pPr>
              <w:pStyle w:val="Heading3"/>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DBD320D" w14:textId="77777777" w:rsidR="00194685" w:rsidRPr="005235DF" w:rsidRDefault="00194685" w:rsidP="005235DF">
            <w:pPr>
              <w:pStyle w:val="Heading3"/>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E35D78A" w14:textId="77777777" w:rsidR="00194685" w:rsidRPr="005235DF" w:rsidRDefault="00194685" w:rsidP="005235DF">
            <w:pPr>
              <w:pStyle w:val="Heading3"/>
            </w:pPr>
          </w:p>
        </w:tc>
      </w:tr>
      <w:tr w:rsidR="00194685" w:rsidRPr="005235DF" w14:paraId="11FDA2A1"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04CC3535" w14:textId="77777777" w:rsidR="00194685" w:rsidRPr="005235DF" w:rsidRDefault="00000000" w:rsidP="005235DF">
            <w:pPr>
              <w:pStyle w:val="TableText"/>
            </w:pPr>
            <w:sdt>
              <w:sdtPr>
                <w:id w:val="1477098368"/>
                <w:placeholder>
                  <w:docPart w:val="007AA9ADFDA14A188AE76C2C1F6BBAF7"/>
                </w:placeholder>
                <w:temporary/>
                <w:showingPlcHdr/>
                <w15:appearance w15:val="hidden"/>
              </w:sdtPr>
              <w:sdtContent>
                <w:r w:rsidR="00F01696" w:rsidRPr="005235DF">
                  <w:t>Logo, branding, website</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921D879"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27A567E" w14:textId="3482C5C2" w:rsidR="00194685" w:rsidRPr="005235DF" w:rsidRDefault="00004680" w:rsidP="005235DF">
            <w:pPr>
              <w:pStyle w:val="TableText"/>
            </w:pPr>
            <w:r>
              <w:t>$200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A54E15F"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556E78C" w14:textId="6F772C44" w:rsidR="00194685" w:rsidRPr="005235DF" w:rsidRDefault="00004680" w:rsidP="005235DF">
            <w:pPr>
              <w:pStyle w:val="TableText"/>
            </w:pPr>
            <w:r>
              <w:t>$200</w:t>
            </w:r>
          </w:p>
        </w:tc>
      </w:tr>
      <w:tr w:rsidR="00194685" w:rsidRPr="005235DF" w14:paraId="49E7F4F2"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4A54B9E1" w14:textId="77777777" w:rsidR="00194685" w:rsidRPr="005235DF" w:rsidRDefault="00000000" w:rsidP="005235DF">
            <w:pPr>
              <w:pStyle w:val="TableText"/>
            </w:pPr>
            <w:sdt>
              <w:sdtPr>
                <w:id w:val="1258327483"/>
                <w:placeholder>
                  <w:docPart w:val="F768747E54024DDFABC089F2D419B1CA"/>
                </w:placeholder>
                <w:temporary/>
                <w:showingPlcHdr/>
                <w15:appearance w15:val="hidden"/>
              </w:sdtPr>
              <w:sdtContent>
                <w:r w:rsidR="00F01696" w:rsidRPr="005235DF">
                  <w:t>Advertising/listing fees</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F6BB9D7"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2C5436C" w14:textId="29F0A823"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4B869A9" w14:textId="4043C3BE"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1BA7A05" w14:textId="26E985A6" w:rsidR="00194685" w:rsidRPr="005235DF" w:rsidRDefault="00194685" w:rsidP="005235DF">
            <w:pPr>
              <w:pStyle w:val="TableText"/>
            </w:pPr>
          </w:p>
        </w:tc>
      </w:tr>
      <w:tr w:rsidR="00194685" w:rsidRPr="005235DF" w14:paraId="3F469ECE"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62ACCDAA" w14:textId="04837361" w:rsidR="00194685" w:rsidRPr="005235DF" w:rsidRDefault="00E74359" w:rsidP="005235DF">
            <w:pPr>
              <w:pStyle w:val="TableText"/>
            </w:pPr>
            <w:r>
              <w:t>G</w:t>
            </w:r>
            <w:r w:rsidR="00004680">
              <w:t>oogle</w:t>
            </w:r>
            <w:r>
              <w:t xml:space="preserve"> </w:t>
            </w:r>
            <w:r w:rsidR="00004680">
              <w:t>ads</w:t>
            </w: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A5AE63A"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C3EEF07" w14:textId="24AED55F" w:rsidR="00194685" w:rsidRPr="005235DF" w:rsidRDefault="002349D1" w:rsidP="005235DF">
            <w:pPr>
              <w:pStyle w:val="TableText"/>
            </w:pPr>
            <w:r>
              <w:t>$1,000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5649C9D" w14:textId="7C2A1754" w:rsidR="00194685" w:rsidRPr="005235DF" w:rsidRDefault="00004680" w:rsidP="005235DF">
            <w:pPr>
              <w:pStyle w:val="TableText"/>
            </w:pPr>
            <w:r>
              <w:t>12</w:t>
            </w: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FD8E7EE" w14:textId="44032A53" w:rsidR="00194685" w:rsidRPr="005235DF" w:rsidRDefault="00004680" w:rsidP="005235DF">
            <w:pPr>
              <w:pStyle w:val="TableText"/>
            </w:pPr>
            <w:r>
              <w:t>$12,000</w:t>
            </w:r>
          </w:p>
        </w:tc>
      </w:tr>
      <w:tr w:rsidR="00194685" w:rsidRPr="005235DF" w14:paraId="5CED9B99"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13471CBB" w14:textId="663B90E1" w:rsidR="00194685" w:rsidRPr="005235DF" w:rsidRDefault="00E74359" w:rsidP="005235DF">
            <w:pPr>
              <w:pStyle w:val="TableText"/>
            </w:pPr>
            <w:r>
              <w:t>F</w:t>
            </w:r>
            <w:r w:rsidR="00004680">
              <w:t>acebook</w:t>
            </w:r>
            <w:r>
              <w:t xml:space="preserve"> </w:t>
            </w:r>
            <w:r w:rsidR="00004680">
              <w:t>ads</w:t>
            </w: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A25E7E2"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B3D9A8D" w14:textId="44BD81F6" w:rsidR="00194685" w:rsidRPr="005235DF" w:rsidRDefault="00004680" w:rsidP="005235DF">
            <w:pPr>
              <w:pStyle w:val="TableText"/>
            </w:pPr>
            <w:r>
              <w:t>$1,000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55ED7B5" w14:textId="38D84169" w:rsidR="00194685" w:rsidRPr="005235DF" w:rsidRDefault="00004680" w:rsidP="005235DF">
            <w:pPr>
              <w:pStyle w:val="TableText"/>
            </w:pPr>
            <w:r>
              <w:t>12</w:t>
            </w: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2861558" w14:textId="45C74693" w:rsidR="00194685" w:rsidRPr="005235DF" w:rsidRDefault="00004680" w:rsidP="005235DF">
            <w:pPr>
              <w:pStyle w:val="TableText"/>
            </w:pPr>
            <w:r>
              <w:t>$12,000</w:t>
            </w:r>
          </w:p>
        </w:tc>
      </w:tr>
      <w:tr w:rsidR="00194685" w:rsidRPr="005235DF" w14:paraId="71E7871A"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22771320" w14:textId="18776A0A" w:rsidR="00194685" w:rsidRPr="005235DF" w:rsidRDefault="00E74359" w:rsidP="005235DF">
            <w:pPr>
              <w:pStyle w:val="TableText"/>
            </w:pPr>
            <w:r>
              <w:t>Server Rent (AWS)</w:t>
            </w: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D258499"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35CB07C" w14:textId="6D7EA112" w:rsidR="00194685" w:rsidRPr="005235DF" w:rsidRDefault="002349D1" w:rsidP="005235DF">
            <w:pPr>
              <w:pStyle w:val="TableText"/>
            </w:pPr>
            <w:r>
              <w:t>$100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5EB42CB" w14:textId="7580370A" w:rsidR="00194685" w:rsidRPr="005235DF" w:rsidRDefault="00004680" w:rsidP="005235DF">
            <w:pPr>
              <w:pStyle w:val="TableText"/>
            </w:pPr>
            <w:r>
              <w:t>12</w:t>
            </w: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D6E0CA3" w14:textId="2C7A2485" w:rsidR="00194685" w:rsidRPr="005235DF" w:rsidRDefault="00004680" w:rsidP="005235DF">
            <w:pPr>
              <w:pStyle w:val="TableText"/>
            </w:pPr>
            <w:r>
              <w:t>$1</w:t>
            </w:r>
            <w:r w:rsidR="002349D1">
              <w:t>,</w:t>
            </w:r>
            <w:r>
              <w:t>2</w:t>
            </w:r>
            <w:r w:rsidR="002349D1">
              <w:t>00</w:t>
            </w:r>
          </w:p>
        </w:tc>
      </w:tr>
      <w:tr w:rsidR="00194685" w:rsidRPr="005235DF" w14:paraId="0F98325F"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5A36F1FF" w14:textId="77777777" w:rsidR="00194685" w:rsidRPr="005235DF" w:rsidRDefault="00000000" w:rsidP="005235DF">
            <w:pPr>
              <w:pStyle w:val="TableText"/>
            </w:pPr>
            <w:sdt>
              <w:sdtPr>
                <w:id w:val="1680919999"/>
                <w:placeholder>
                  <w:docPart w:val="E8023D03EBFC42E4A74AC513EE25C8AD"/>
                </w:placeholder>
                <w:temporary/>
                <w:showingPlcHdr/>
                <w15:appearance w15:val="hidden"/>
              </w:sdtPr>
              <w:sdtContent>
                <w:r w:rsidR="00F01696" w:rsidRPr="005235DF">
                  <w:t>Networking events</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8EE9FBA"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5725F1D" w14:textId="59D225EB"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FB7AC62"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45D0511" w14:textId="61C621E6" w:rsidR="00194685" w:rsidRPr="005235DF" w:rsidRDefault="00194685" w:rsidP="005235DF">
            <w:pPr>
              <w:pStyle w:val="TableText"/>
            </w:pPr>
          </w:p>
        </w:tc>
      </w:tr>
      <w:tr w:rsidR="00194685" w:rsidRPr="005235DF" w14:paraId="54711E0F"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5CD12E24" w14:textId="5DA7BA49" w:rsidR="00194685" w:rsidRPr="005235DF" w:rsidRDefault="00E74359" w:rsidP="005235DF">
            <w:pPr>
              <w:pStyle w:val="TableText"/>
            </w:pPr>
            <w:r>
              <w:t>TOTAL</w:t>
            </w: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FE40DCB"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AF2021B" w14:textId="77777777"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147AC16"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5A19F81" w14:textId="1EB60D59" w:rsidR="00194685" w:rsidRPr="005235DF" w:rsidRDefault="00004680" w:rsidP="005235DF">
            <w:pPr>
              <w:pStyle w:val="TableText"/>
            </w:pPr>
            <w:r>
              <w:t>$</w:t>
            </w:r>
            <w:r w:rsidR="002349D1">
              <w:t>25,400</w:t>
            </w:r>
          </w:p>
        </w:tc>
      </w:tr>
      <w:bookmarkStart w:id="32" w:name="_Toc110091407"/>
      <w:bookmarkStart w:id="33" w:name="_Toc110339330"/>
      <w:tr w:rsidR="00194685" w:rsidRPr="005235DF" w14:paraId="1A23812C"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129B0B94" w14:textId="512314DC" w:rsidR="00194685" w:rsidRPr="005235DF" w:rsidRDefault="00000000" w:rsidP="005235DF">
            <w:pPr>
              <w:pStyle w:val="Heading3"/>
            </w:pPr>
            <w:sdt>
              <w:sdtPr>
                <w:id w:val="1144532546"/>
                <w:placeholder>
                  <w:docPart w:val="AE4B186516CF4C28BC44EBBDD53576E4"/>
                </w:placeholder>
                <w:temporary/>
                <w:showingPlcHdr/>
                <w15:appearance w15:val="hidden"/>
              </w:sdtPr>
              <w:sdtContent>
                <w:r w:rsidR="583DE805">
                  <w:t>LABOR EXPENSES</w:t>
                </w:r>
              </w:sdtContent>
            </w:sdt>
            <w:bookmarkEnd w:id="32"/>
            <w:bookmarkEnd w:id="33"/>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117F658" w14:textId="77777777" w:rsidR="00194685" w:rsidRPr="005235DF" w:rsidRDefault="00194685" w:rsidP="005235DF">
            <w:pPr>
              <w:pStyle w:val="Heading3"/>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F52760B" w14:textId="77777777" w:rsidR="00194685" w:rsidRPr="005235DF" w:rsidRDefault="00194685" w:rsidP="005235DF">
            <w:pPr>
              <w:pStyle w:val="Heading3"/>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987694D" w14:textId="77777777" w:rsidR="00194685" w:rsidRPr="005235DF" w:rsidRDefault="00194685" w:rsidP="005235DF">
            <w:pPr>
              <w:pStyle w:val="Heading3"/>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ADF78A0" w14:textId="77777777" w:rsidR="00194685" w:rsidRPr="005235DF" w:rsidRDefault="00194685" w:rsidP="005235DF">
            <w:pPr>
              <w:pStyle w:val="Heading3"/>
            </w:pPr>
          </w:p>
        </w:tc>
      </w:tr>
      <w:tr w:rsidR="00194685" w:rsidRPr="005235DF" w14:paraId="0D1134E5"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5F1F2FF4" w14:textId="77777777" w:rsidR="00194685" w:rsidRPr="005235DF" w:rsidRDefault="00000000" w:rsidP="005235DF">
            <w:pPr>
              <w:pStyle w:val="TableText"/>
            </w:pPr>
            <w:sdt>
              <w:sdtPr>
                <w:id w:val="-281113829"/>
                <w:placeholder>
                  <w:docPart w:val="29B08D8A08CB42AA96ADCD92D8CC57F5"/>
                </w:placeholder>
                <w:temporary/>
                <w:showingPlcHdr/>
                <w15:appearance w15:val="hidden"/>
              </w:sdtPr>
              <w:sdtContent>
                <w:r w:rsidR="00F01696" w:rsidRPr="005235DF">
                  <w:t>Payroll</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A7F7B9B"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7B5CC97" w14:textId="5BDECC3D" w:rsidR="00194685" w:rsidRPr="005235DF" w:rsidRDefault="006E77FC" w:rsidP="005235DF">
            <w:pPr>
              <w:pStyle w:val="TableText"/>
            </w:pPr>
            <w:r>
              <w:t>$</w:t>
            </w:r>
            <w:r w:rsidR="00D466C4">
              <w:t>96</w:t>
            </w:r>
            <w:r w:rsidR="00004680">
              <w:t>,000</w:t>
            </w: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4768A2F" w14:textId="30338538"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29FF1EF" w14:textId="2269348D" w:rsidR="00194685" w:rsidRPr="005235DF" w:rsidRDefault="00C03A40" w:rsidP="005235DF">
            <w:pPr>
              <w:pStyle w:val="TableText"/>
            </w:pPr>
            <w:r>
              <w:t>96,000</w:t>
            </w:r>
          </w:p>
        </w:tc>
      </w:tr>
      <w:tr w:rsidR="00194685" w:rsidRPr="005235DF" w14:paraId="090DD236"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6826EB36" w14:textId="77777777" w:rsidR="00194685" w:rsidRPr="005235DF" w:rsidRDefault="00000000" w:rsidP="005235DF">
            <w:pPr>
              <w:pStyle w:val="TableText"/>
            </w:pPr>
            <w:sdt>
              <w:sdtPr>
                <w:id w:val="-710725188"/>
                <w:placeholder>
                  <w:docPart w:val="BF283E70341E4BEA8F7B98A6168127BB"/>
                </w:placeholder>
                <w:temporary/>
                <w:showingPlcHdr/>
                <w15:appearance w15:val="hidden"/>
              </w:sdtPr>
              <w:sdtContent>
                <w:r w:rsidR="00F01696" w:rsidRPr="005235DF">
                  <w:t>Training</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381A7566"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A168A6A" w14:textId="5B361C77"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DC905D5"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23F1A9DA" w14:textId="77777777" w:rsidR="00194685" w:rsidRPr="005235DF" w:rsidRDefault="00194685" w:rsidP="005235DF">
            <w:pPr>
              <w:pStyle w:val="TableText"/>
            </w:pPr>
          </w:p>
        </w:tc>
      </w:tr>
      <w:tr w:rsidR="00194685" w:rsidRPr="005235DF" w14:paraId="3E88D249"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tcPr>
          <w:p w14:paraId="72461610" w14:textId="4AFC6731" w:rsidR="00194685" w:rsidRPr="005235DF" w:rsidRDefault="00004680" w:rsidP="005235DF">
            <w:pPr>
              <w:pStyle w:val="TableText"/>
            </w:pPr>
            <w:r>
              <w:t>OTHER</w:t>
            </w: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05C969B7" w14:textId="77777777" w:rsidR="00194685" w:rsidRPr="005235DF" w:rsidRDefault="00194685" w:rsidP="005235DF">
            <w:pPr>
              <w:pStyle w:val="TableText"/>
            </w:pP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1AE93560" w14:textId="56348E1A"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7FB15792"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517988FA" w14:textId="77777777" w:rsidR="00194685" w:rsidRPr="005235DF" w:rsidRDefault="00194685" w:rsidP="005235DF">
            <w:pPr>
              <w:pStyle w:val="TableText"/>
            </w:pPr>
          </w:p>
        </w:tc>
      </w:tr>
      <w:tr w:rsidR="00194685" w:rsidRPr="005C6549" w14:paraId="66BC1592"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hideMark/>
          </w:tcPr>
          <w:p w14:paraId="21F810D7" w14:textId="756B9DE2" w:rsidR="00194685" w:rsidRPr="005C6549" w:rsidRDefault="00004680" w:rsidP="005C6549">
            <w:pPr>
              <w:pStyle w:val="TableText"/>
            </w:pPr>
            <w:r>
              <w:t>TOTAL</w:t>
            </w: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hideMark/>
          </w:tcPr>
          <w:p w14:paraId="44AAC52C" w14:textId="77777777" w:rsidR="00194685" w:rsidRPr="005C6549" w:rsidRDefault="00194685" w:rsidP="005C6549">
            <w:pPr>
              <w:pStyle w:val="TableText"/>
            </w:pPr>
            <w:r w:rsidRPr="005C6549">
              <w:t> </w:t>
            </w: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665B043F" w14:textId="77777777" w:rsidR="00194685" w:rsidRPr="005C6549" w:rsidRDefault="00194685" w:rsidP="005C6549">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CBEC7DE" w14:textId="77777777" w:rsidR="00194685" w:rsidRPr="005C6549" w:rsidRDefault="00194685" w:rsidP="005C6549">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tcPr>
          <w:p w14:paraId="4E066777" w14:textId="3631F45A" w:rsidR="00194685" w:rsidRPr="005C6549" w:rsidRDefault="001179E6" w:rsidP="005C6549">
            <w:pPr>
              <w:pStyle w:val="TableText"/>
            </w:pPr>
            <w:r>
              <w:t>1</w:t>
            </w:r>
            <w:r w:rsidR="002349D1">
              <w:t>82</w:t>
            </w:r>
            <w:r w:rsidR="00AA109F">
              <w:t>,</w:t>
            </w:r>
            <w:r w:rsidR="002349D1">
              <w:t>7</w:t>
            </w:r>
            <w:r w:rsidR="00AA109F">
              <w:t>00.00</w:t>
            </w:r>
          </w:p>
        </w:tc>
      </w:tr>
      <w:tr w:rsidR="00194685" w:rsidRPr="005235DF" w14:paraId="13DD2ABD"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F2F2F2" w:themeFill="background1" w:themeFillShade="F2"/>
            <w:vAlign w:val="center"/>
            <w:hideMark/>
          </w:tcPr>
          <w:p w14:paraId="58947DF8" w14:textId="6EBAA3E5" w:rsidR="00194685" w:rsidRPr="005235DF" w:rsidRDefault="00194685" w:rsidP="005235DF">
            <w:pPr>
              <w:pStyle w:val="TableText"/>
            </w:pPr>
          </w:p>
        </w:tc>
        <w:tc>
          <w:tcPr>
            <w:tcW w:w="11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hideMark/>
          </w:tcPr>
          <w:p w14:paraId="53B17D91" w14:textId="77777777" w:rsidR="00194685" w:rsidRPr="005235DF" w:rsidRDefault="00194685" w:rsidP="005235DF">
            <w:pPr>
              <w:pStyle w:val="TableText"/>
            </w:pPr>
            <w:r w:rsidRPr="005235DF">
              <w:t> </w:t>
            </w:r>
          </w:p>
        </w:tc>
        <w:tc>
          <w:tcPr>
            <w:tcW w:w="1250"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hideMark/>
          </w:tcPr>
          <w:p w14:paraId="5B2B01C9" w14:textId="1781B124" w:rsidR="00194685" w:rsidRPr="005235DF" w:rsidRDefault="00194685" w:rsidP="005235DF">
            <w:pPr>
              <w:pStyle w:val="TableText"/>
            </w:pPr>
          </w:p>
        </w:tc>
        <w:tc>
          <w:tcPr>
            <w:tcW w:w="1004"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hideMark/>
          </w:tcPr>
          <w:p w14:paraId="1BF05B42" w14:textId="77777777" w:rsidR="00194685" w:rsidRPr="005235DF" w:rsidRDefault="00194685" w:rsidP="005235DF">
            <w:pPr>
              <w:pStyle w:val="TableText"/>
            </w:pPr>
          </w:p>
        </w:tc>
        <w:tc>
          <w:tcPr>
            <w:tcW w:w="3128" w:type="dxa"/>
            <w:tcBorders>
              <w:top w:val="nil"/>
              <w:left w:val="nil"/>
              <w:bottom w:val="single" w:sz="4" w:space="0" w:color="404040" w:themeColor="text1" w:themeTint="BF"/>
              <w:right w:val="single" w:sz="4" w:space="0" w:color="404040" w:themeColor="text1" w:themeTint="BF"/>
            </w:tcBorders>
            <w:shd w:val="clear" w:color="auto" w:fill="F2F2F2" w:themeFill="background1" w:themeFillShade="F2"/>
            <w:noWrap/>
            <w:vAlign w:val="center"/>
            <w:hideMark/>
          </w:tcPr>
          <w:p w14:paraId="6EE9A148" w14:textId="77777777" w:rsidR="00194685" w:rsidRPr="005235DF" w:rsidRDefault="00194685" w:rsidP="005235DF">
            <w:pPr>
              <w:pStyle w:val="TableText"/>
            </w:pPr>
          </w:p>
        </w:tc>
      </w:tr>
      <w:tr w:rsidR="00194685" w:rsidRPr="00425C02" w14:paraId="68A54822" w14:textId="77777777" w:rsidTr="10225B1E">
        <w:trPr>
          <w:trHeight w:val="283"/>
        </w:trPr>
        <w:tc>
          <w:tcPr>
            <w:tcW w:w="4258" w:type="dxa"/>
            <w:tcBorders>
              <w:top w:val="nil"/>
              <w:left w:val="single" w:sz="4" w:space="0" w:color="404040" w:themeColor="text1" w:themeTint="BF"/>
              <w:bottom w:val="single" w:sz="4" w:space="0" w:color="404040" w:themeColor="text1" w:themeTint="BF"/>
              <w:right w:val="single" w:sz="4" w:space="0" w:color="404040" w:themeColor="text1" w:themeTint="BF"/>
            </w:tcBorders>
            <w:shd w:val="clear" w:color="auto" w:fill="264D2B" w:themeFill="accent1"/>
            <w:vAlign w:val="center"/>
            <w:hideMark/>
          </w:tcPr>
          <w:p w14:paraId="26BD5793" w14:textId="77777777" w:rsidR="00194685" w:rsidRPr="00425C02" w:rsidRDefault="00000000" w:rsidP="00425C02">
            <w:pPr>
              <w:pStyle w:val="Tabletotal"/>
            </w:pPr>
            <w:sdt>
              <w:sdtPr>
                <w:id w:val="-2067099064"/>
                <w:placeholder>
                  <w:docPart w:val="18F69B29D17443DD9059192D2A367C2E"/>
                </w:placeholder>
                <w:temporary/>
                <w:showingPlcHdr/>
                <w15:appearance w15:val="hidden"/>
              </w:sdtPr>
              <w:sdtContent>
                <w:r w:rsidR="007F3CE4" w:rsidRPr="00425C02">
                  <w:t>ESTIMATED START-UP BUDGET</w:t>
                </w:r>
              </w:sdtContent>
            </w:sdt>
          </w:p>
        </w:tc>
        <w:tc>
          <w:tcPr>
            <w:tcW w:w="1150" w:type="dxa"/>
            <w:tcBorders>
              <w:top w:val="nil"/>
              <w:left w:val="nil"/>
              <w:bottom w:val="single" w:sz="4" w:space="0" w:color="404040" w:themeColor="text1" w:themeTint="BF"/>
              <w:right w:val="single" w:sz="4" w:space="0" w:color="404040" w:themeColor="text1" w:themeTint="BF"/>
            </w:tcBorders>
            <w:shd w:val="clear" w:color="auto" w:fill="264D2B" w:themeFill="accent1"/>
            <w:noWrap/>
            <w:vAlign w:val="center"/>
            <w:hideMark/>
          </w:tcPr>
          <w:p w14:paraId="48D55DBF" w14:textId="77777777" w:rsidR="00194685" w:rsidRPr="00425C02" w:rsidRDefault="00194685" w:rsidP="00425C02">
            <w:pPr>
              <w:pStyle w:val="Tabletotal"/>
            </w:pPr>
            <w:r w:rsidRPr="00425C02">
              <w:t> </w:t>
            </w:r>
          </w:p>
        </w:tc>
        <w:tc>
          <w:tcPr>
            <w:tcW w:w="1250" w:type="dxa"/>
            <w:tcBorders>
              <w:top w:val="nil"/>
              <w:left w:val="nil"/>
              <w:bottom w:val="single" w:sz="4" w:space="0" w:color="404040" w:themeColor="text1" w:themeTint="BF"/>
              <w:right w:val="single" w:sz="4" w:space="0" w:color="404040" w:themeColor="text1" w:themeTint="BF"/>
            </w:tcBorders>
            <w:shd w:val="clear" w:color="auto" w:fill="264D2B" w:themeFill="accent1"/>
            <w:noWrap/>
            <w:vAlign w:val="center"/>
            <w:hideMark/>
          </w:tcPr>
          <w:p w14:paraId="3C7A3CD5" w14:textId="58A7233A" w:rsidR="00194685" w:rsidRPr="00425C02" w:rsidRDefault="00194685" w:rsidP="00425C02">
            <w:pPr>
              <w:pStyle w:val="Tabletotal"/>
            </w:pPr>
          </w:p>
        </w:tc>
        <w:tc>
          <w:tcPr>
            <w:tcW w:w="1004" w:type="dxa"/>
            <w:tcBorders>
              <w:top w:val="nil"/>
              <w:left w:val="nil"/>
              <w:bottom w:val="single" w:sz="4" w:space="0" w:color="404040" w:themeColor="text1" w:themeTint="BF"/>
              <w:right w:val="single" w:sz="4" w:space="0" w:color="404040" w:themeColor="text1" w:themeTint="BF"/>
            </w:tcBorders>
            <w:shd w:val="clear" w:color="auto" w:fill="264D2B" w:themeFill="accent1"/>
            <w:noWrap/>
            <w:vAlign w:val="center"/>
            <w:hideMark/>
          </w:tcPr>
          <w:p w14:paraId="387C860E" w14:textId="77777777" w:rsidR="00194685" w:rsidRPr="00425C02" w:rsidRDefault="00194685" w:rsidP="00425C02">
            <w:pPr>
              <w:pStyle w:val="Tabletotal"/>
            </w:pPr>
            <w:r w:rsidRPr="00425C02">
              <w:t> </w:t>
            </w:r>
          </w:p>
        </w:tc>
        <w:tc>
          <w:tcPr>
            <w:tcW w:w="3128" w:type="dxa"/>
            <w:tcBorders>
              <w:top w:val="nil"/>
              <w:left w:val="nil"/>
              <w:bottom w:val="single" w:sz="4" w:space="0" w:color="404040" w:themeColor="text1" w:themeTint="BF"/>
              <w:right w:val="single" w:sz="4" w:space="0" w:color="404040" w:themeColor="text1" w:themeTint="BF"/>
            </w:tcBorders>
            <w:shd w:val="clear" w:color="auto" w:fill="264D2B" w:themeFill="accent1"/>
            <w:noWrap/>
            <w:vAlign w:val="center"/>
            <w:hideMark/>
          </w:tcPr>
          <w:p w14:paraId="1C2F964A" w14:textId="33DED484" w:rsidR="00194685" w:rsidRPr="00425C02" w:rsidRDefault="00365BA2" w:rsidP="00425C02">
            <w:pPr>
              <w:pStyle w:val="Tabletotal"/>
            </w:pPr>
            <w:r>
              <w:t>$</w:t>
            </w:r>
            <w:r w:rsidR="002349D1">
              <w:t>182</w:t>
            </w:r>
            <w:r>
              <w:t>,</w:t>
            </w:r>
            <w:r w:rsidR="002349D1">
              <w:t>7</w:t>
            </w:r>
            <w:r>
              <w:t>00.00</w:t>
            </w:r>
          </w:p>
        </w:tc>
      </w:tr>
    </w:tbl>
    <w:p w14:paraId="27CD237C" w14:textId="77777777" w:rsidR="00792405" w:rsidRPr="00495014" w:rsidRDefault="00792405" w:rsidP="000A7CCA"/>
    <w:p w14:paraId="03D70B71" w14:textId="77777777" w:rsidR="00B86DBD" w:rsidRPr="00495014" w:rsidRDefault="00B86DBD" w:rsidP="000A7CCA">
      <w:pPr>
        <w:sectPr w:rsidR="00B86DBD" w:rsidRPr="00495014" w:rsidSect="005E14D5">
          <w:pgSz w:w="12240" w:h="15840" w:code="1"/>
          <w:pgMar w:top="1701" w:right="720" w:bottom="1672" w:left="720" w:header="432" w:footer="432" w:gutter="0"/>
          <w:cols w:space="720"/>
          <w:docGrid w:linePitch="360"/>
        </w:sectPr>
      </w:pPr>
    </w:p>
    <w:p w14:paraId="77530CB4" w14:textId="77777777" w:rsidR="00505BEB" w:rsidRDefault="00505BEB" w:rsidP="00194685">
      <w:pPr>
        <w:rPr>
          <w:rStyle w:val="Strong"/>
        </w:rPr>
      </w:pPr>
    </w:p>
    <w:p w14:paraId="35C2C77B" w14:textId="38643507" w:rsidR="00505BEB" w:rsidRDefault="02F10AC5" w:rsidP="00505BEB">
      <w:pPr>
        <w:pStyle w:val="Heading1"/>
      </w:pPr>
      <w:bookmarkStart w:id="34" w:name="_Toc110339331"/>
      <w:r>
        <w:t>PROJECT PROFIT FORECASTING</w:t>
      </w:r>
      <w:bookmarkEnd w:id="34"/>
    </w:p>
    <w:p w14:paraId="24FB80E2" w14:textId="07926EB3" w:rsidR="00505BEB" w:rsidRPr="007237D4" w:rsidRDefault="00505BEB" w:rsidP="00194685">
      <w:r>
        <w:t>The model below shows a forecasting profit of the following 12 months after the 3</w:t>
      </w:r>
      <w:r w:rsidRPr="00505BEB">
        <w:rPr>
          <w:vertAlign w:val="superscript"/>
        </w:rPr>
        <w:t>rd</w:t>
      </w:r>
      <w:r>
        <w:t xml:space="preserve"> release</w:t>
      </w:r>
    </w:p>
    <w:tbl>
      <w:tblPr>
        <w:tblW w:w="5000" w:type="pct"/>
        <w:tblLook w:val="04A0" w:firstRow="1" w:lastRow="0" w:firstColumn="1" w:lastColumn="0" w:noHBand="0" w:noVBand="1"/>
      </w:tblPr>
      <w:tblGrid>
        <w:gridCol w:w="1962"/>
        <w:gridCol w:w="868"/>
        <w:gridCol w:w="831"/>
        <w:gridCol w:w="893"/>
        <w:gridCol w:w="893"/>
        <w:gridCol w:w="892"/>
        <w:gridCol w:w="892"/>
        <w:gridCol w:w="892"/>
        <w:gridCol w:w="892"/>
        <w:gridCol w:w="892"/>
        <w:gridCol w:w="892"/>
        <w:gridCol w:w="892"/>
        <w:gridCol w:w="892"/>
        <w:gridCol w:w="979"/>
      </w:tblGrid>
      <w:tr w:rsidR="00E23B8F" w:rsidRPr="00495014" w14:paraId="01547A8F" w14:textId="77777777" w:rsidTr="00585480">
        <w:trPr>
          <w:trHeight w:val="269"/>
        </w:trPr>
        <w:tc>
          <w:tcPr>
            <w:tcW w:w="1962" w:type="dxa"/>
            <w:tcBorders>
              <w:top w:val="single" w:sz="4" w:space="0" w:color="auto"/>
              <w:left w:val="single" w:sz="4" w:space="0" w:color="auto"/>
              <w:bottom w:val="nil"/>
              <w:right w:val="nil"/>
            </w:tcBorders>
            <w:shd w:val="clear" w:color="auto" w:fill="264D2B" w:themeFill="accent1"/>
            <w:noWrap/>
            <w:vAlign w:val="center"/>
            <w:hideMark/>
          </w:tcPr>
          <w:p w14:paraId="50D8B975" w14:textId="5549A29B" w:rsidR="00194685" w:rsidRPr="00495014" w:rsidRDefault="002B73FE" w:rsidP="00425C02">
            <w:pPr>
              <w:pStyle w:val="Tabletotal"/>
            </w:pPr>
            <w:r>
              <w:t>OFFICE</w:t>
            </w:r>
          </w:p>
        </w:tc>
        <w:tc>
          <w:tcPr>
            <w:tcW w:w="868" w:type="dxa"/>
            <w:tcBorders>
              <w:top w:val="single" w:sz="4" w:space="0" w:color="auto"/>
              <w:left w:val="nil"/>
              <w:bottom w:val="nil"/>
              <w:right w:val="nil"/>
            </w:tcBorders>
            <w:shd w:val="clear" w:color="auto" w:fill="264D2B" w:themeFill="accent1"/>
            <w:noWrap/>
            <w:vAlign w:val="center"/>
            <w:hideMark/>
          </w:tcPr>
          <w:p w14:paraId="254F98C5" w14:textId="77777777" w:rsidR="00194685" w:rsidRPr="00495014" w:rsidRDefault="00194685" w:rsidP="00425C02">
            <w:pPr>
              <w:pStyle w:val="Tabletotal"/>
            </w:pPr>
            <w:r w:rsidRPr="00495014">
              <w:t> </w:t>
            </w:r>
          </w:p>
        </w:tc>
        <w:tc>
          <w:tcPr>
            <w:tcW w:w="831" w:type="dxa"/>
            <w:tcBorders>
              <w:top w:val="single" w:sz="4" w:space="0" w:color="auto"/>
              <w:left w:val="nil"/>
              <w:bottom w:val="nil"/>
              <w:right w:val="nil"/>
            </w:tcBorders>
            <w:shd w:val="clear" w:color="auto" w:fill="264D2B" w:themeFill="accent1"/>
            <w:noWrap/>
            <w:vAlign w:val="center"/>
            <w:hideMark/>
          </w:tcPr>
          <w:p w14:paraId="79A47A2E" w14:textId="77777777" w:rsidR="00194685" w:rsidRPr="00495014" w:rsidRDefault="00194685" w:rsidP="00425C02">
            <w:pPr>
              <w:pStyle w:val="Tabletotal"/>
            </w:pPr>
            <w:r w:rsidRPr="00495014">
              <w:t> </w:t>
            </w:r>
          </w:p>
        </w:tc>
        <w:tc>
          <w:tcPr>
            <w:tcW w:w="893" w:type="dxa"/>
            <w:tcBorders>
              <w:top w:val="single" w:sz="4" w:space="0" w:color="auto"/>
              <w:left w:val="nil"/>
              <w:bottom w:val="nil"/>
              <w:right w:val="nil"/>
            </w:tcBorders>
            <w:shd w:val="clear" w:color="auto" w:fill="264D2B" w:themeFill="accent1"/>
            <w:noWrap/>
            <w:vAlign w:val="center"/>
            <w:hideMark/>
          </w:tcPr>
          <w:p w14:paraId="35F034E4" w14:textId="77777777" w:rsidR="00194685" w:rsidRPr="00495014" w:rsidRDefault="00194685" w:rsidP="00425C02">
            <w:pPr>
              <w:pStyle w:val="Tabletotal"/>
            </w:pPr>
            <w:r w:rsidRPr="00495014">
              <w:t> </w:t>
            </w:r>
          </w:p>
        </w:tc>
        <w:tc>
          <w:tcPr>
            <w:tcW w:w="893" w:type="dxa"/>
            <w:tcBorders>
              <w:top w:val="single" w:sz="4" w:space="0" w:color="auto"/>
              <w:left w:val="nil"/>
              <w:bottom w:val="nil"/>
              <w:right w:val="nil"/>
            </w:tcBorders>
            <w:shd w:val="clear" w:color="auto" w:fill="264D2B" w:themeFill="accent1"/>
            <w:noWrap/>
            <w:vAlign w:val="center"/>
            <w:hideMark/>
          </w:tcPr>
          <w:p w14:paraId="5B29E42C" w14:textId="77777777" w:rsidR="00194685" w:rsidRPr="00495014" w:rsidRDefault="00194685" w:rsidP="00425C02">
            <w:pPr>
              <w:pStyle w:val="Tabletotal"/>
            </w:pPr>
            <w:r w:rsidRPr="00495014">
              <w:t> </w:t>
            </w:r>
          </w:p>
        </w:tc>
        <w:tc>
          <w:tcPr>
            <w:tcW w:w="892" w:type="dxa"/>
            <w:tcBorders>
              <w:top w:val="single" w:sz="4" w:space="0" w:color="auto"/>
              <w:left w:val="nil"/>
              <w:bottom w:val="nil"/>
              <w:right w:val="nil"/>
            </w:tcBorders>
            <w:shd w:val="clear" w:color="auto" w:fill="264D2B" w:themeFill="accent1"/>
            <w:noWrap/>
            <w:vAlign w:val="center"/>
            <w:hideMark/>
          </w:tcPr>
          <w:p w14:paraId="7123418D" w14:textId="77777777" w:rsidR="00194685" w:rsidRPr="00495014" w:rsidRDefault="00194685" w:rsidP="00425C02">
            <w:pPr>
              <w:pStyle w:val="Tabletotal"/>
            </w:pPr>
            <w:r w:rsidRPr="00495014">
              <w:t> </w:t>
            </w:r>
          </w:p>
        </w:tc>
        <w:tc>
          <w:tcPr>
            <w:tcW w:w="892" w:type="dxa"/>
            <w:tcBorders>
              <w:top w:val="single" w:sz="4" w:space="0" w:color="auto"/>
              <w:left w:val="nil"/>
              <w:bottom w:val="nil"/>
              <w:right w:val="nil"/>
            </w:tcBorders>
            <w:shd w:val="clear" w:color="auto" w:fill="264D2B" w:themeFill="accent1"/>
            <w:noWrap/>
            <w:vAlign w:val="center"/>
            <w:hideMark/>
          </w:tcPr>
          <w:p w14:paraId="7096A8B1" w14:textId="77777777" w:rsidR="00194685" w:rsidRPr="00495014" w:rsidRDefault="00194685" w:rsidP="00425C02">
            <w:pPr>
              <w:pStyle w:val="Tabletotal"/>
            </w:pPr>
            <w:r w:rsidRPr="00495014">
              <w:t> </w:t>
            </w:r>
          </w:p>
        </w:tc>
        <w:tc>
          <w:tcPr>
            <w:tcW w:w="892" w:type="dxa"/>
            <w:tcBorders>
              <w:top w:val="single" w:sz="4" w:space="0" w:color="auto"/>
              <w:left w:val="nil"/>
              <w:bottom w:val="nil"/>
              <w:right w:val="nil"/>
            </w:tcBorders>
            <w:shd w:val="clear" w:color="auto" w:fill="264D2B" w:themeFill="accent1"/>
            <w:noWrap/>
            <w:vAlign w:val="center"/>
            <w:hideMark/>
          </w:tcPr>
          <w:p w14:paraId="5ED292D9" w14:textId="77777777" w:rsidR="00194685" w:rsidRPr="00495014" w:rsidRDefault="00194685" w:rsidP="00425C02">
            <w:pPr>
              <w:pStyle w:val="Tabletotal"/>
            </w:pPr>
            <w:r w:rsidRPr="00495014">
              <w:t> </w:t>
            </w:r>
          </w:p>
        </w:tc>
        <w:tc>
          <w:tcPr>
            <w:tcW w:w="892" w:type="dxa"/>
            <w:tcBorders>
              <w:top w:val="single" w:sz="4" w:space="0" w:color="auto"/>
              <w:left w:val="nil"/>
              <w:bottom w:val="nil"/>
              <w:right w:val="nil"/>
            </w:tcBorders>
            <w:shd w:val="clear" w:color="auto" w:fill="264D2B" w:themeFill="accent1"/>
            <w:noWrap/>
            <w:vAlign w:val="center"/>
            <w:hideMark/>
          </w:tcPr>
          <w:p w14:paraId="4F58751C" w14:textId="77777777" w:rsidR="00194685" w:rsidRPr="00495014" w:rsidRDefault="00194685" w:rsidP="00425C02">
            <w:pPr>
              <w:pStyle w:val="Tabletotal"/>
            </w:pPr>
            <w:r w:rsidRPr="00495014">
              <w:t> </w:t>
            </w:r>
          </w:p>
        </w:tc>
        <w:tc>
          <w:tcPr>
            <w:tcW w:w="892" w:type="dxa"/>
            <w:tcBorders>
              <w:top w:val="single" w:sz="4" w:space="0" w:color="auto"/>
              <w:left w:val="nil"/>
              <w:bottom w:val="nil"/>
              <w:right w:val="nil"/>
            </w:tcBorders>
            <w:shd w:val="clear" w:color="auto" w:fill="264D2B" w:themeFill="accent1"/>
            <w:noWrap/>
            <w:vAlign w:val="center"/>
            <w:hideMark/>
          </w:tcPr>
          <w:p w14:paraId="0F918AB1" w14:textId="77777777" w:rsidR="00194685" w:rsidRPr="00495014" w:rsidRDefault="00194685" w:rsidP="00425C02">
            <w:pPr>
              <w:pStyle w:val="Tabletotal"/>
            </w:pPr>
            <w:r w:rsidRPr="00495014">
              <w:t> </w:t>
            </w:r>
          </w:p>
        </w:tc>
        <w:tc>
          <w:tcPr>
            <w:tcW w:w="892" w:type="dxa"/>
            <w:tcBorders>
              <w:top w:val="single" w:sz="4" w:space="0" w:color="auto"/>
              <w:left w:val="nil"/>
              <w:bottom w:val="nil"/>
              <w:right w:val="nil"/>
            </w:tcBorders>
            <w:shd w:val="clear" w:color="auto" w:fill="264D2B" w:themeFill="accent1"/>
            <w:noWrap/>
            <w:vAlign w:val="center"/>
            <w:hideMark/>
          </w:tcPr>
          <w:p w14:paraId="5D8261C5" w14:textId="77777777" w:rsidR="00194685" w:rsidRPr="00495014" w:rsidRDefault="00194685" w:rsidP="00425C02">
            <w:pPr>
              <w:pStyle w:val="Tabletotal"/>
            </w:pPr>
            <w:r w:rsidRPr="00495014">
              <w:t> </w:t>
            </w:r>
          </w:p>
        </w:tc>
        <w:tc>
          <w:tcPr>
            <w:tcW w:w="892" w:type="dxa"/>
            <w:tcBorders>
              <w:top w:val="single" w:sz="4" w:space="0" w:color="auto"/>
              <w:left w:val="nil"/>
              <w:bottom w:val="nil"/>
              <w:right w:val="nil"/>
            </w:tcBorders>
            <w:shd w:val="clear" w:color="auto" w:fill="264D2B" w:themeFill="accent1"/>
            <w:noWrap/>
            <w:vAlign w:val="center"/>
            <w:hideMark/>
          </w:tcPr>
          <w:p w14:paraId="6DEDA89E" w14:textId="77777777" w:rsidR="00194685" w:rsidRPr="00495014" w:rsidRDefault="00194685" w:rsidP="00425C02">
            <w:pPr>
              <w:pStyle w:val="Tabletotal"/>
            </w:pPr>
            <w:r w:rsidRPr="00495014">
              <w:t> </w:t>
            </w:r>
          </w:p>
        </w:tc>
        <w:tc>
          <w:tcPr>
            <w:tcW w:w="892" w:type="dxa"/>
            <w:tcBorders>
              <w:top w:val="single" w:sz="4" w:space="0" w:color="auto"/>
              <w:left w:val="nil"/>
              <w:bottom w:val="nil"/>
              <w:right w:val="nil"/>
            </w:tcBorders>
            <w:shd w:val="clear" w:color="auto" w:fill="264D2B" w:themeFill="accent1"/>
            <w:noWrap/>
            <w:vAlign w:val="center"/>
            <w:hideMark/>
          </w:tcPr>
          <w:p w14:paraId="516A9E5F" w14:textId="77777777" w:rsidR="00194685" w:rsidRPr="00495014" w:rsidRDefault="00194685" w:rsidP="00425C02">
            <w:pPr>
              <w:pStyle w:val="Tabletotal"/>
            </w:pPr>
            <w:r w:rsidRPr="00495014">
              <w:t> </w:t>
            </w:r>
          </w:p>
        </w:tc>
        <w:tc>
          <w:tcPr>
            <w:tcW w:w="979" w:type="dxa"/>
            <w:tcBorders>
              <w:top w:val="single" w:sz="4" w:space="0" w:color="auto"/>
              <w:left w:val="nil"/>
              <w:bottom w:val="nil"/>
              <w:right w:val="single" w:sz="4" w:space="0" w:color="auto"/>
            </w:tcBorders>
            <w:shd w:val="clear" w:color="auto" w:fill="264D2B" w:themeFill="accent1"/>
            <w:noWrap/>
            <w:vAlign w:val="center"/>
            <w:hideMark/>
          </w:tcPr>
          <w:p w14:paraId="024A8ECA" w14:textId="77777777" w:rsidR="00194685" w:rsidRPr="00495014" w:rsidRDefault="00194685" w:rsidP="00425C02">
            <w:pPr>
              <w:pStyle w:val="Tabletotal"/>
            </w:pPr>
            <w:r w:rsidRPr="00495014">
              <w:t> </w:t>
            </w:r>
          </w:p>
        </w:tc>
      </w:tr>
      <w:tr w:rsidR="00194685" w:rsidRPr="00495014" w14:paraId="744B223C" w14:textId="77777777" w:rsidTr="00585480">
        <w:trPr>
          <w:trHeight w:val="180"/>
        </w:trPr>
        <w:tc>
          <w:tcPr>
            <w:tcW w:w="13562" w:type="dxa"/>
            <w:gridSpan w:val="14"/>
            <w:tcBorders>
              <w:top w:val="nil"/>
              <w:left w:val="single" w:sz="4" w:space="0" w:color="auto"/>
              <w:bottom w:val="single" w:sz="4" w:space="0" w:color="404040"/>
              <w:right w:val="single" w:sz="4" w:space="0" w:color="000000"/>
            </w:tcBorders>
            <w:shd w:val="clear" w:color="auto" w:fill="264D2B" w:themeFill="accent1"/>
            <w:vAlign w:val="center"/>
            <w:hideMark/>
          </w:tcPr>
          <w:p w14:paraId="20EE62A5" w14:textId="77777777" w:rsidR="00194685" w:rsidRPr="00495014" w:rsidRDefault="00194685" w:rsidP="00123565">
            <w:pPr>
              <w:pStyle w:val="TableText"/>
              <w:rPr>
                <w:color w:val="F2F2F2"/>
                <w:sz w:val="10"/>
                <w:szCs w:val="10"/>
              </w:rPr>
            </w:pPr>
          </w:p>
        </w:tc>
      </w:tr>
      <w:bookmarkStart w:id="35" w:name="_Toc110091409"/>
      <w:tr w:rsidR="00E23B8F" w:rsidRPr="00495014" w14:paraId="7AA295DD" w14:textId="77777777" w:rsidTr="00585480">
        <w:trPr>
          <w:trHeight w:val="283"/>
        </w:trPr>
        <w:tc>
          <w:tcPr>
            <w:tcW w:w="1962" w:type="dxa"/>
            <w:tcBorders>
              <w:top w:val="single" w:sz="4" w:space="0" w:color="404040"/>
              <w:left w:val="single" w:sz="4" w:space="0" w:color="auto"/>
              <w:bottom w:val="single" w:sz="4" w:space="0" w:color="auto"/>
              <w:right w:val="single" w:sz="4" w:space="0" w:color="404040"/>
            </w:tcBorders>
            <w:shd w:val="clear" w:color="000000" w:fill="E6E6E6"/>
            <w:vAlign w:val="center"/>
            <w:hideMark/>
          </w:tcPr>
          <w:p w14:paraId="016D3DBE" w14:textId="77777777" w:rsidR="00194685" w:rsidRPr="000E3138" w:rsidRDefault="00000000" w:rsidP="000E3138">
            <w:pPr>
              <w:rPr>
                <w:sz w:val="16"/>
                <w:szCs w:val="16"/>
              </w:rPr>
            </w:pPr>
            <w:sdt>
              <w:sdtPr>
                <w:rPr>
                  <w:sz w:val="16"/>
                  <w:szCs w:val="16"/>
                </w:rPr>
                <w:id w:val="1758871111"/>
                <w:placeholder>
                  <w:docPart w:val="51F5B58DC32E47BFAA7EDD8F629857FB"/>
                </w:placeholder>
                <w:temporary/>
                <w:showingPlcHdr/>
                <w15:appearance w15:val="hidden"/>
              </w:sdtPr>
              <w:sdtContent>
                <w:r w:rsidR="00E23B8F" w:rsidRPr="000E3138">
                  <w:rPr>
                    <w:sz w:val="16"/>
                    <w:szCs w:val="16"/>
                  </w:rPr>
                  <w:t>REVENUE</w:t>
                </w:r>
              </w:sdtContent>
            </w:sdt>
            <w:bookmarkEnd w:id="35"/>
          </w:p>
        </w:tc>
        <w:bookmarkStart w:id="36" w:name="_Toc110091410"/>
        <w:tc>
          <w:tcPr>
            <w:tcW w:w="868"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56E6471D" w14:textId="77777777" w:rsidR="00194685" w:rsidRPr="000E3138" w:rsidRDefault="00000000" w:rsidP="000E3138">
            <w:pPr>
              <w:rPr>
                <w:sz w:val="16"/>
                <w:szCs w:val="16"/>
              </w:rPr>
            </w:pPr>
            <w:sdt>
              <w:sdtPr>
                <w:rPr>
                  <w:sz w:val="16"/>
                  <w:szCs w:val="16"/>
                </w:rPr>
                <w:id w:val="-34196038"/>
                <w:placeholder>
                  <w:docPart w:val="07C375FBC4324E418EE4AF121B9BAD65"/>
                </w:placeholder>
                <w:temporary/>
                <w:showingPlcHdr/>
                <w15:appearance w15:val="hidden"/>
              </w:sdtPr>
              <w:sdtContent>
                <w:r w:rsidR="00E23B8F" w:rsidRPr="000E3138">
                  <w:rPr>
                    <w:sz w:val="16"/>
                    <w:szCs w:val="16"/>
                  </w:rPr>
                  <w:t>JAN</w:t>
                </w:r>
              </w:sdtContent>
            </w:sdt>
            <w:bookmarkEnd w:id="36"/>
          </w:p>
        </w:tc>
        <w:bookmarkStart w:id="37" w:name="_Toc110091411"/>
        <w:tc>
          <w:tcPr>
            <w:tcW w:w="831"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5B42FA01" w14:textId="77777777" w:rsidR="00194685" w:rsidRPr="000E3138" w:rsidRDefault="00000000" w:rsidP="000E3138">
            <w:pPr>
              <w:rPr>
                <w:sz w:val="16"/>
                <w:szCs w:val="16"/>
              </w:rPr>
            </w:pPr>
            <w:sdt>
              <w:sdtPr>
                <w:rPr>
                  <w:sz w:val="16"/>
                  <w:szCs w:val="16"/>
                </w:rPr>
                <w:id w:val="-1577667177"/>
                <w:placeholder>
                  <w:docPart w:val="7582F7849E5D4DE89F35A61C70C72F4C"/>
                </w:placeholder>
                <w:temporary/>
                <w:showingPlcHdr/>
                <w15:appearance w15:val="hidden"/>
              </w:sdtPr>
              <w:sdtContent>
                <w:r w:rsidR="00E23B8F" w:rsidRPr="000E3138">
                  <w:rPr>
                    <w:sz w:val="16"/>
                    <w:szCs w:val="16"/>
                  </w:rPr>
                  <w:t>FEB</w:t>
                </w:r>
              </w:sdtContent>
            </w:sdt>
            <w:bookmarkEnd w:id="37"/>
          </w:p>
        </w:tc>
        <w:bookmarkStart w:id="38" w:name="_Toc110091412"/>
        <w:tc>
          <w:tcPr>
            <w:tcW w:w="893"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337DCED5" w14:textId="77777777" w:rsidR="00194685" w:rsidRPr="000E3138" w:rsidRDefault="00000000" w:rsidP="000E3138">
            <w:pPr>
              <w:rPr>
                <w:sz w:val="16"/>
                <w:szCs w:val="16"/>
              </w:rPr>
            </w:pPr>
            <w:sdt>
              <w:sdtPr>
                <w:rPr>
                  <w:sz w:val="16"/>
                  <w:szCs w:val="16"/>
                </w:rPr>
                <w:id w:val="-1567410184"/>
                <w:placeholder>
                  <w:docPart w:val="10FCD504379546F8894679AF80CEB265"/>
                </w:placeholder>
                <w:temporary/>
                <w:showingPlcHdr/>
                <w15:appearance w15:val="hidden"/>
              </w:sdtPr>
              <w:sdtContent>
                <w:r w:rsidR="00E23B8F" w:rsidRPr="000E3138">
                  <w:rPr>
                    <w:sz w:val="16"/>
                    <w:szCs w:val="16"/>
                  </w:rPr>
                  <w:t>MAR</w:t>
                </w:r>
              </w:sdtContent>
            </w:sdt>
            <w:bookmarkEnd w:id="38"/>
          </w:p>
        </w:tc>
        <w:bookmarkStart w:id="39" w:name="_Toc110091413"/>
        <w:tc>
          <w:tcPr>
            <w:tcW w:w="893"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7C748C61" w14:textId="77777777" w:rsidR="00194685" w:rsidRPr="000E3138" w:rsidRDefault="00000000" w:rsidP="000E3138">
            <w:pPr>
              <w:rPr>
                <w:sz w:val="16"/>
                <w:szCs w:val="16"/>
              </w:rPr>
            </w:pPr>
            <w:sdt>
              <w:sdtPr>
                <w:rPr>
                  <w:sz w:val="16"/>
                  <w:szCs w:val="16"/>
                </w:rPr>
                <w:id w:val="530542950"/>
                <w:placeholder>
                  <w:docPart w:val="8D3C542552F84EE9ACDEA189AA8568EA"/>
                </w:placeholder>
                <w:temporary/>
                <w:showingPlcHdr/>
                <w15:appearance w15:val="hidden"/>
              </w:sdtPr>
              <w:sdtContent>
                <w:r w:rsidR="00E23B8F" w:rsidRPr="000E3138">
                  <w:rPr>
                    <w:sz w:val="16"/>
                    <w:szCs w:val="16"/>
                  </w:rPr>
                  <w:t>APR</w:t>
                </w:r>
              </w:sdtContent>
            </w:sdt>
            <w:bookmarkEnd w:id="39"/>
          </w:p>
        </w:tc>
        <w:bookmarkStart w:id="40" w:name="_Toc110091414"/>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1E3A5EA0" w14:textId="77777777" w:rsidR="00194685" w:rsidRPr="000E3138" w:rsidRDefault="00000000" w:rsidP="000E3138">
            <w:pPr>
              <w:rPr>
                <w:sz w:val="16"/>
                <w:szCs w:val="16"/>
              </w:rPr>
            </w:pPr>
            <w:sdt>
              <w:sdtPr>
                <w:rPr>
                  <w:sz w:val="16"/>
                  <w:szCs w:val="16"/>
                </w:rPr>
                <w:id w:val="1097752124"/>
                <w:placeholder>
                  <w:docPart w:val="1105261D42AD477DAF4250818F9535D9"/>
                </w:placeholder>
                <w:temporary/>
                <w:showingPlcHdr/>
                <w15:appearance w15:val="hidden"/>
              </w:sdtPr>
              <w:sdtContent>
                <w:r w:rsidR="00E23B8F" w:rsidRPr="000E3138">
                  <w:rPr>
                    <w:sz w:val="16"/>
                    <w:szCs w:val="16"/>
                  </w:rPr>
                  <w:t>MAY</w:t>
                </w:r>
              </w:sdtContent>
            </w:sdt>
            <w:bookmarkEnd w:id="40"/>
          </w:p>
        </w:tc>
        <w:bookmarkStart w:id="41" w:name="_Toc110091415"/>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404CDD7E" w14:textId="77777777" w:rsidR="00194685" w:rsidRPr="000E3138" w:rsidRDefault="00000000" w:rsidP="000E3138">
            <w:pPr>
              <w:rPr>
                <w:sz w:val="16"/>
                <w:szCs w:val="16"/>
              </w:rPr>
            </w:pPr>
            <w:sdt>
              <w:sdtPr>
                <w:rPr>
                  <w:sz w:val="16"/>
                  <w:szCs w:val="16"/>
                </w:rPr>
                <w:id w:val="-637346349"/>
                <w:placeholder>
                  <w:docPart w:val="F632C53CBE1749E4AFBEB282219ECEEA"/>
                </w:placeholder>
                <w:temporary/>
                <w:showingPlcHdr/>
                <w15:appearance w15:val="hidden"/>
              </w:sdtPr>
              <w:sdtContent>
                <w:r w:rsidR="00E23B8F" w:rsidRPr="000E3138">
                  <w:rPr>
                    <w:sz w:val="16"/>
                    <w:szCs w:val="16"/>
                  </w:rPr>
                  <w:t>JUN</w:t>
                </w:r>
              </w:sdtContent>
            </w:sdt>
            <w:bookmarkEnd w:id="41"/>
          </w:p>
        </w:tc>
        <w:bookmarkStart w:id="42" w:name="_Toc110091416"/>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5FD9FB8B" w14:textId="77777777" w:rsidR="00194685" w:rsidRPr="000E3138" w:rsidRDefault="00000000" w:rsidP="000E3138">
            <w:pPr>
              <w:rPr>
                <w:sz w:val="16"/>
                <w:szCs w:val="16"/>
              </w:rPr>
            </w:pPr>
            <w:sdt>
              <w:sdtPr>
                <w:rPr>
                  <w:sz w:val="16"/>
                  <w:szCs w:val="16"/>
                </w:rPr>
                <w:id w:val="415451130"/>
                <w:placeholder>
                  <w:docPart w:val="7D0D36AE944448909F627572F41EFCB1"/>
                </w:placeholder>
                <w:temporary/>
                <w:showingPlcHdr/>
                <w15:appearance w15:val="hidden"/>
              </w:sdtPr>
              <w:sdtContent>
                <w:r w:rsidR="00E23B8F" w:rsidRPr="000E3138">
                  <w:rPr>
                    <w:sz w:val="16"/>
                    <w:szCs w:val="16"/>
                  </w:rPr>
                  <w:t>JUL</w:t>
                </w:r>
              </w:sdtContent>
            </w:sdt>
            <w:bookmarkEnd w:id="42"/>
          </w:p>
        </w:tc>
        <w:bookmarkStart w:id="43" w:name="_Toc110091417"/>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4893FC5B" w14:textId="77777777" w:rsidR="00194685" w:rsidRPr="000E3138" w:rsidRDefault="00000000" w:rsidP="000E3138">
            <w:pPr>
              <w:rPr>
                <w:sz w:val="16"/>
                <w:szCs w:val="16"/>
              </w:rPr>
            </w:pPr>
            <w:sdt>
              <w:sdtPr>
                <w:rPr>
                  <w:sz w:val="16"/>
                  <w:szCs w:val="16"/>
                </w:rPr>
                <w:id w:val="-860659843"/>
                <w:placeholder>
                  <w:docPart w:val="A4D391668CBF4553AB28D75AB44FB01B"/>
                </w:placeholder>
                <w:temporary/>
                <w:showingPlcHdr/>
                <w15:appearance w15:val="hidden"/>
              </w:sdtPr>
              <w:sdtContent>
                <w:r w:rsidR="00E23B8F" w:rsidRPr="000E3138">
                  <w:rPr>
                    <w:sz w:val="16"/>
                    <w:szCs w:val="16"/>
                  </w:rPr>
                  <w:t>AUG</w:t>
                </w:r>
              </w:sdtContent>
            </w:sdt>
            <w:bookmarkEnd w:id="43"/>
          </w:p>
        </w:tc>
        <w:bookmarkStart w:id="44" w:name="_Toc110091418"/>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7045085F" w14:textId="77777777" w:rsidR="00194685" w:rsidRPr="000E3138" w:rsidRDefault="00000000" w:rsidP="000E3138">
            <w:pPr>
              <w:rPr>
                <w:sz w:val="16"/>
                <w:szCs w:val="16"/>
              </w:rPr>
            </w:pPr>
            <w:sdt>
              <w:sdtPr>
                <w:rPr>
                  <w:sz w:val="16"/>
                  <w:szCs w:val="16"/>
                </w:rPr>
                <w:id w:val="239294902"/>
                <w:placeholder>
                  <w:docPart w:val="0E2600E86DB245AA9077A1789E1CA655"/>
                </w:placeholder>
                <w:temporary/>
                <w:showingPlcHdr/>
                <w15:appearance w15:val="hidden"/>
              </w:sdtPr>
              <w:sdtContent>
                <w:r w:rsidR="00E23B8F" w:rsidRPr="000E3138">
                  <w:rPr>
                    <w:sz w:val="16"/>
                    <w:szCs w:val="16"/>
                  </w:rPr>
                  <w:t>SEP</w:t>
                </w:r>
              </w:sdtContent>
            </w:sdt>
            <w:bookmarkEnd w:id="44"/>
          </w:p>
        </w:tc>
        <w:bookmarkStart w:id="45" w:name="_Toc110091419"/>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235F1222" w14:textId="77777777" w:rsidR="00194685" w:rsidRPr="000E3138" w:rsidRDefault="00000000" w:rsidP="000E3138">
            <w:pPr>
              <w:rPr>
                <w:sz w:val="16"/>
                <w:szCs w:val="16"/>
              </w:rPr>
            </w:pPr>
            <w:sdt>
              <w:sdtPr>
                <w:rPr>
                  <w:sz w:val="16"/>
                  <w:szCs w:val="16"/>
                </w:rPr>
                <w:id w:val="1889681968"/>
                <w:placeholder>
                  <w:docPart w:val="D092F2AB195B41E1AB4EFCB747D753BB"/>
                </w:placeholder>
                <w:temporary/>
                <w:showingPlcHdr/>
                <w15:appearance w15:val="hidden"/>
              </w:sdtPr>
              <w:sdtContent>
                <w:r w:rsidR="00E23B8F" w:rsidRPr="000E3138">
                  <w:rPr>
                    <w:sz w:val="16"/>
                    <w:szCs w:val="16"/>
                  </w:rPr>
                  <w:t>OCT</w:t>
                </w:r>
              </w:sdtContent>
            </w:sdt>
            <w:bookmarkEnd w:id="45"/>
          </w:p>
        </w:tc>
        <w:bookmarkStart w:id="46" w:name="_Toc110091420"/>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1147724E" w14:textId="77777777" w:rsidR="00194685" w:rsidRPr="000E3138" w:rsidRDefault="00000000" w:rsidP="000E3138">
            <w:pPr>
              <w:rPr>
                <w:sz w:val="16"/>
                <w:szCs w:val="16"/>
              </w:rPr>
            </w:pPr>
            <w:sdt>
              <w:sdtPr>
                <w:rPr>
                  <w:sz w:val="16"/>
                  <w:szCs w:val="16"/>
                </w:rPr>
                <w:id w:val="2050107466"/>
                <w:placeholder>
                  <w:docPart w:val="2DFFE62B51A84A6D90A41BDC488E06E0"/>
                </w:placeholder>
                <w:temporary/>
                <w:showingPlcHdr/>
                <w15:appearance w15:val="hidden"/>
              </w:sdtPr>
              <w:sdtContent>
                <w:r w:rsidR="00E23B8F" w:rsidRPr="000E3138">
                  <w:rPr>
                    <w:sz w:val="16"/>
                    <w:szCs w:val="16"/>
                  </w:rPr>
                  <w:t>NOV</w:t>
                </w:r>
              </w:sdtContent>
            </w:sdt>
            <w:bookmarkEnd w:id="46"/>
          </w:p>
        </w:tc>
        <w:bookmarkStart w:id="47" w:name="_Toc110091421"/>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7CF8C68A" w14:textId="77777777" w:rsidR="00194685" w:rsidRPr="000E3138" w:rsidRDefault="00000000" w:rsidP="000E3138">
            <w:pPr>
              <w:rPr>
                <w:sz w:val="16"/>
                <w:szCs w:val="16"/>
              </w:rPr>
            </w:pPr>
            <w:sdt>
              <w:sdtPr>
                <w:rPr>
                  <w:sz w:val="16"/>
                  <w:szCs w:val="16"/>
                </w:rPr>
                <w:id w:val="-131638653"/>
                <w:placeholder>
                  <w:docPart w:val="80EA8D9C0B554368BA5674EB7FEC35DE"/>
                </w:placeholder>
                <w:temporary/>
                <w:showingPlcHdr/>
                <w15:appearance w15:val="hidden"/>
              </w:sdtPr>
              <w:sdtContent>
                <w:r w:rsidR="00E23B8F" w:rsidRPr="000E3138">
                  <w:rPr>
                    <w:sz w:val="16"/>
                    <w:szCs w:val="16"/>
                  </w:rPr>
                  <w:t>DEC</w:t>
                </w:r>
              </w:sdtContent>
            </w:sdt>
            <w:bookmarkEnd w:id="47"/>
          </w:p>
        </w:tc>
        <w:bookmarkStart w:id="48" w:name="_Toc110091422"/>
        <w:tc>
          <w:tcPr>
            <w:tcW w:w="979" w:type="dxa"/>
            <w:tcBorders>
              <w:top w:val="single" w:sz="4" w:space="0" w:color="404040"/>
              <w:left w:val="single" w:sz="4" w:space="0" w:color="404040"/>
              <w:bottom w:val="single" w:sz="4" w:space="0" w:color="auto"/>
              <w:right w:val="single" w:sz="4" w:space="0" w:color="auto"/>
            </w:tcBorders>
            <w:shd w:val="clear" w:color="000000" w:fill="E6E6E6"/>
            <w:vAlign w:val="center"/>
            <w:hideMark/>
          </w:tcPr>
          <w:p w14:paraId="6EE5A2C7" w14:textId="77777777" w:rsidR="00194685" w:rsidRPr="000E3138" w:rsidRDefault="00000000" w:rsidP="000E3138">
            <w:pPr>
              <w:rPr>
                <w:sz w:val="16"/>
                <w:szCs w:val="16"/>
              </w:rPr>
            </w:pPr>
            <w:sdt>
              <w:sdtPr>
                <w:rPr>
                  <w:sz w:val="16"/>
                  <w:szCs w:val="16"/>
                </w:rPr>
                <w:id w:val="-1277562515"/>
                <w:placeholder>
                  <w:docPart w:val="20FA37B7CA224F6C93A0B6B65519262E"/>
                </w:placeholder>
                <w:temporary/>
                <w:showingPlcHdr/>
                <w15:appearance w15:val="hidden"/>
              </w:sdtPr>
              <w:sdtContent>
                <w:r w:rsidR="00E23B8F" w:rsidRPr="000E3138">
                  <w:rPr>
                    <w:sz w:val="16"/>
                    <w:szCs w:val="16"/>
                  </w:rPr>
                  <w:t>YTD</w:t>
                </w:r>
              </w:sdtContent>
            </w:sdt>
            <w:bookmarkEnd w:id="48"/>
          </w:p>
        </w:tc>
      </w:tr>
      <w:tr w:rsidR="002A36E0" w:rsidRPr="00425C02" w14:paraId="0DC692FB" w14:textId="77777777" w:rsidTr="00585480">
        <w:trPr>
          <w:trHeight w:val="283"/>
        </w:trPr>
        <w:tc>
          <w:tcPr>
            <w:tcW w:w="1962" w:type="dxa"/>
            <w:tcBorders>
              <w:top w:val="single" w:sz="4" w:space="0" w:color="auto"/>
              <w:left w:val="single" w:sz="4" w:space="0" w:color="auto"/>
              <w:bottom w:val="single" w:sz="4" w:space="0" w:color="404040"/>
              <w:right w:val="single" w:sz="4" w:space="0" w:color="404040"/>
            </w:tcBorders>
            <w:shd w:val="clear" w:color="auto" w:fill="F2F2F2" w:themeFill="background1" w:themeFillShade="F2"/>
            <w:vAlign w:val="center"/>
            <w:hideMark/>
          </w:tcPr>
          <w:p w14:paraId="4A5C3CF1" w14:textId="2E3DA056" w:rsidR="002A36E0" w:rsidRPr="00425C02" w:rsidRDefault="002A36E0" w:rsidP="002A36E0">
            <w:pPr>
              <w:pStyle w:val="TableText"/>
            </w:pPr>
            <w:r>
              <w:t>Subscription Revenue</w:t>
            </w:r>
          </w:p>
        </w:tc>
        <w:tc>
          <w:tcPr>
            <w:tcW w:w="868"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4F9AB48E" w14:textId="02FD8276" w:rsidR="002A36E0" w:rsidRPr="00425C02" w:rsidRDefault="002A36E0" w:rsidP="002A36E0">
            <w:pPr>
              <w:pStyle w:val="TableText"/>
            </w:pPr>
            <w:r>
              <w:t>$60,000</w:t>
            </w:r>
          </w:p>
        </w:tc>
        <w:tc>
          <w:tcPr>
            <w:tcW w:w="831"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7D0D7E9A" w14:textId="493D26A1" w:rsidR="002A36E0" w:rsidRPr="00425C02" w:rsidRDefault="002A36E0" w:rsidP="002A36E0">
            <w:pPr>
              <w:pStyle w:val="TableText"/>
            </w:pPr>
            <w:r>
              <w:t>$60,000</w:t>
            </w:r>
          </w:p>
        </w:tc>
        <w:tc>
          <w:tcPr>
            <w:tcW w:w="893"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09BEE40B" w14:textId="1211EC7D" w:rsidR="002A36E0" w:rsidRPr="00425C02" w:rsidRDefault="002A36E0" w:rsidP="002A36E0">
            <w:pPr>
              <w:pStyle w:val="TableText"/>
            </w:pPr>
            <w:r>
              <w:t>$60,000</w:t>
            </w:r>
          </w:p>
        </w:tc>
        <w:tc>
          <w:tcPr>
            <w:tcW w:w="893"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7B3F247A" w14:textId="5AEA3C01" w:rsidR="002A36E0" w:rsidRPr="00425C02" w:rsidRDefault="002A36E0" w:rsidP="002A36E0">
            <w:pPr>
              <w:pStyle w:val="TableText"/>
            </w:pPr>
            <w:r>
              <w:t>$60,000</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40675C26" w14:textId="714AC4FD" w:rsidR="002A36E0" w:rsidRPr="00425C02" w:rsidRDefault="002A36E0" w:rsidP="002A36E0">
            <w:pPr>
              <w:pStyle w:val="TableText"/>
            </w:pPr>
            <w:r>
              <w:t>$60,000</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5846F326" w14:textId="389C72E2" w:rsidR="002A36E0" w:rsidRPr="00425C02" w:rsidRDefault="002A36E0" w:rsidP="002A36E0">
            <w:pPr>
              <w:pStyle w:val="TableText"/>
            </w:pPr>
            <w:r>
              <w:t>$60,000</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34EACE60" w14:textId="55954C73" w:rsidR="002A36E0" w:rsidRPr="00425C02" w:rsidRDefault="002A36E0" w:rsidP="002A36E0">
            <w:pPr>
              <w:pStyle w:val="TableText"/>
            </w:pPr>
            <w:r>
              <w:t>$60,000</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2EFBFCFC" w14:textId="5D0D9326" w:rsidR="002A36E0" w:rsidRPr="00425C02" w:rsidRDefault="002A36E0" w:rsidP="002A36E0">
            <w:pPr>
              <w:pStyle w:val="TableText"/>
            </w:pPr>
            <w:r>
              <w:t>$60,000</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14252DA9" w14:textId="25C2FEEF" w:rsidR="002A36E0" w:rsidRPr="00425C02" w:rsidRDefault="002A36E0" w:rsidP="002A36E0">
            <w:pPr>
              <w:pStyle w:val="TableText"/>
            </w:pPr>
            <w:r>
              <w:t>$60,000</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71556543" w14:textId="3FB5EC1C" w:rsidR="002A36E0" w:rsidRPr="00425C02" w:rsidRDefault="002A36E0" w:rsidP="002A36E0">
            <w:pPr>
              <w:pStyle w:val="TableText"/>
            </w:pPr>
            <w:r>
              <w:t>$60,000</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741AB65F" w14:textId="1E8F610E" w:rsidR="002A36E0" w:rsidRPr="00425C02" w:rsidRDefault="002A36E0" w:rsidP="002A36E0">
            <w:pPr>
              <w:pStyle w:val="TableText"/>
            </w:pPr>
            <w:r>
              <w:t>$60,000</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3FD33E3E" w14:textId="0519C483" w:rsidR="002A36E0" w:rsidRPr="00425C02" w:rsidRDefault="002A36E0" w:rsidP="002A36E0">
            <w:pPr>
              <w:pStyle w:val="TableText"/>
            </w:pPr>
            <w:r>
              <w:t>$60,000</w:t>
            </w:r>
          </w:p>
        </w:tc>
        <w:tc>
          <w:tcPr>
            <w:tcW w:w="979" w:type="dxa"/>
            <w:tcBorders>
              <w:top w:val="single" w:sz="4" w:space="0" w:color="auto"/>
              <w:left w:val="single" w:sz="4" w:space="0" w:color="404040"/>
              <w:bottom w:val="single" w:sz="4" w:space="0" w:color="404040"/>
              <w:right w:val="single" w:sz="4" w:space="0" w:color="auto"/>
            </w:tcBorders>
            <w:shd w:val="clear" w:color="auto" w:fill="F2F2F2" w:themeFill="background1" w:themeFillShade="F2"/>
            <w:noWrap/>
            <w:vAlign w:val="center"/>
            <w:hideMark/>
          </w:tcPr>
          <w:p w14:paraId="2607A15F" w14:textId="336EA047" w:rsidR="002A36E0" w:rsidRPr="00425C02" w:rsidRDefault="00283EA1" w:rsidP="002A36E0">
            <w:pPr>
              <w:pStyle w:val="TableText"/>
            </w:pPr>
            <w:r>
              <w:t>$720,000</w:t>
            </w:r>
          </w:p>
        </w:tc>
      </w:tr>
      <w:tr w:rsidR="002A36E0" w:rsidRPr="00425C02" w14:paraId="230A042F" w14:textId="77777777" w:rsidTr="00585480">
        <w:trPr>
          <w:trHeight w:val="283"/>
        </w:trPr>
        <w:tc>
          <w:tcPr>
            <w:tcW w:w="1962" w:type="dxa"/>
            <w:tcBorders>
              <w:top w:val="single" w:sz="4" w:space="0" w:color="404040"/>
              <w:left w:val="single" w:sz="4" w:space="0" w:color="auto"/>
              <w:bottom w:val="single" w:sz="4" w:space="0" w:color="404040"/>
              <w:right w:val="single" w:sz="4" w:space="0" w:color="404040"/>
            </w:tcBorders>
            <w:shd w:val="clear" w:color="auto" w:fill="F2F2F2" w:themeFill="background1" w:themeFillShade="F2"/>
            <w:vAlign w:val="center"/>
            <w:hideMark/>
          </w:tcPr>
          <w:p w14:paraId="16015604" w14:textId="77777777" w:rsidR="002A36E0" w:rsidRPr="00425C02" w:rsidRDefault="002A36E0" w:rsidP="002A36E0">
            <w:pPr>
              <w:pStyle w:val="TableText"/>
            </w:pPr>
            <w:sdt>
              <w:sdtPr>
                <w:id w:val="-73516668"/>
                <w:placeholder>
                  <w:docPart w:val="80EA23465C6947658BB4DF82A034EBBF"/>
                </w:placeholder>
                <w:temporary/>
                <w:showingPlcHdr/>
                <w15:appearance w15:val="hidden"/>
              </w:sdtPr>
              <w:sdtContent>
                <w:r w:rsidRPr="00425C02">
                  <w:t>Less (Discounts, Billing Errors, Declined insurance, etc.)</w:t>
                </w:r>
              </w:sdtContent>
            </w:sdt>
          </w:p>
        </w:tc>
        <w:tc>
          <w:tcPr>
            <w:tcW w:w="868"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4C4D9F16" w14:textId="63BBF52E" w:rsidR="002A36E0" w:rsidRPr="00425C02" w:rsidRDefault="002A36E0" w:rsidP="002A36E0">
            <w:pPr>
              <w:pStyle w:val="TableText"/>
            </w:pPr>
            <w:r>
              <w:t>($1,000)</w:t>
            </w:r>
          </w:p>
        </w:tc>
        <w:tc>
          <w:tcPr>
            <w:tcW w:w="831"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8DCDB58" w14:textId="63DCAAFA" w:rsidR="002A36E0" w:rsidRPr="00425C02" w:rsidRDefault="002A36E0" w:rsidP="002A36E0">
            <w:pPr>
              <w:pStyle w:val="TableText"/>
            </w:pPr>
            <w:r>
              <w:t>($1,000)</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2BD79C55" w14:textId="5DC6C098" w:rsidR="002A36E0" w:rsidRPr="00425C02" w:rsidRDefault="002A36E0" w:rsidP="002A36E0">
            <w:pPr>
              <w:pStyle w:val="TableText"/>
            </w:pPr>
            <w:r>
              <w:t>($1,000)</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99528CC" w14:textId="04D44000" w:rsidR="002A36E0" w:rsidRPr="00425C02" w:rsidRDefault="002A36E0" w:rsidP="002A36E0">
            <w:pPr>
              <w:pStyle w:val="TableText"/>
            </w:pPr>
            <w:r>
              <w:t>($1,000)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A4ACB43" w14:textId="531BA613" w:rsidR="002A36E0" w:rsidRPr="00425C02" w:rsidRDefault="002A36E0" w:rsidP="002A36E0">
            <w:pPr>
              <w:pStyle w:val="TableText"/>
            </w:pPr>
            <w:r>
              <w:t>($1,000)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264A92C" w14:textId="3971B4C7" w:rsidR="002A36E0" w:rsidRPr="00425C02" w:rsidRDefault="002A36E0" w:rsidP="002A36E0">
            <w:pPr>
              <w:pStyle w:val="TableText"/>
            </w:pPr>
            <w:r>
              <w:t>($1,000)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4ABAE309" w14:textId="0AF1F66B" w:rsidR="002A36E0" w:rsidRPr="00425C02" w:rsidRDefault="002A36E0" w:rsidP="002A36E0">
            <w:pPr>
              <w:pStyle w:val="TableText"/>
            </w:pPr>
            <w:r>
              <w:t>($1,000)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7EA4B93E" w14:textId="43C495AC" w:rsidR="002A36E0" w:rsidRPr="00425C02" w:rsidRDefault="002A36E0" w:rsidP="002A36E0">
            <w:pPr>
              <w:pStyle w:val="TableText"/>
            </w:pPr>
            <w:r>
              <w:t>($1,000)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10636BB9" w14:textId="2F9FA899" w:rsidR="002A36E0" w:rsidRPr="00425C02" w:rsidRDefault="002A36E0" w:rsidP="002A36E0">
            <w:pPr>
              <w:pStyle w:val="TableText"/>
            </w:pPr>
            <w:r>
              <w:t>($1,000)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12856C5" w14:textId="42EB41CB" w:rsidR="002A36E0" w:rsidRPr="00425C02" w:rsidRDefault="002A36E0" w:rsidP="002A36E0">
            <w:pPr>
              <w:pStyle w:val="TableText"/>
            </w:pPr>
            <w:r>
              <w:t>($1,000)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1395B71C" w14:textId="2119A73A" w:rsidR="002A36E0" w:rsidRPr="00425C02" w:rsidRDefault="002A36E0" w:rsidP="002A36E0">
            <w:pPr>
              <w:pStyle w:val="TableText"/>
            </w:pPr>
            <w:r>
              <w:t>($1,000)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719E6417" w14:textId="166C0124" w:rsidR="002A36E0" w:rsidRPr="00425C02" w:rsidRDefault="002A36E0" w:rsidP="002A36E0">
            <w:pPr>
              <w:pStyle w:val="TableText"/>
            </w:pPr>
            <w:r>
              <w:t>($1,000)</w:t>
            </w:r>
          </w:p>
        </w:tc>
        <w:tc>
          <w:tcPr>
            <w:tcW w:w="979" w:type="dxa"/>
            <w:tcBorders>
              <w:top w:val="single" w:sz="4" w:space="0" w:color="404040"/>
              <w:left w:val="single" w:sz="4" w:space="0" w:color="404040"/>
              <w:bottom w:val="single" w:sz="4" w:space="0" w:color="404040"/>
              <w:right w:val="single" w:sz="4" w:space="0" w:color="auto"/>
            </w:tcBorders>
            <w:shd w:val="clear" w:color="auto" w:fill="F2F2F2" w:themeFill="background1" w:themeFillShade="F2"/>
            <w:noWrap/>
            <w:vAlign w:val="center"/>
            <w:hideMark/>
          </w:tcPr>
          <w:p w14:paraId="6472CC07" w14:textId="4741074E" w:rsidR="002A36E0" w:rsidRPr="00425C02" w:rsidRDefault="00283EA1" w:rsidP="002A36E0">
            <w:pPr>
              <w:pStyle w:val="TableText"/>
            </w:pPr>
            <w:r>
              <w:t>($12,000)</w:t>
            </w:r>
          </w:p>
        </w:tc>
      </w:tr>
      <w:tr w:rsidR="002A36E0" w:rsidRPr="00425C02" w14:paraId="5AC0C4D6" w14:textId="77777777" w:rsidTr="00585480">
        <w:trPr>
          <w:trHeight w:val="283"/>
        </w:trPr>
        <w:tc>
          <w:tcPr>
            <w:tcW w:w="1962" w:type="dxa"/>
            <w:tcBorders>
              <w:top w:val="single" w:sz="4" w:space="0" w:color="404040"/>
              <w:left w:val="single" w:sz="4" w:space="0" w:color="auto"/>
              <w:bottom w:val="single" w:sz="4" w:space="0" w:color="404040"/>
              <w:right w:val="single" w:sz="4" w:space="0" w:color="404040"/>
            </w:tcBorders>
            <w:shd w:val="clear" w:color="auto" w:fill="F2F2F2" w:themeFill="background1" w:themeFillShade="F2"/>
            <w:vAlign w:val="center"/>
            <w:hideMark/>
          </w:tcPr>
          <w:p w14:paraId="524F382B" w14:textId="77777777" w:rsidR="002A36E0" w:rsidRPr="00425C02" w:rsidRDefault="002A36E0" w:rsidP="002A36E0">
            <w:pPr>
              <w:pStyle w:val="TableText"/>
            </w:pPr>
            <w:sdt>
              <w:sdtPr>
                <w:id w:val="-483091906"/>
                <w:placeholder>
                  <w:docPart w:val="B4A8E7C093384788B0B9536E56B881E9"/>
                </w:placeholder>
                <w:temporary/>
                <w:showingPlcHdr/>
                <w15:appearance w15:val="hidden"/>
              </w:sdtPr>
              <w:sdtContent>
                <w:r w:rsidRPr="00425C02">
                  <w:t>Service Revenue</w:t>
                </w:r>
              </w:sdtContent>
            </w:sdt>
          </w:p>
        </w:tc>
        <w:tc>
          <w:tcPr>
            <w:tcW w:w="868"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442AB332" w14:textId="77777777" w:rsidR="002A36E0" w:rsidRPr="00425C02" w:rsidRDefault="002A36E0" w:rsidP="002A36E0">
            <w:pPr>
              <w:pStyle w:val="TableText"/>
            </w:pPr>
            <w:sdt>
              <w:sdtPr>
                <w:id w:val="-1122769714"/>
                <w:placeholder>
                  <w:docPart w:val="5D9E772E147647DF8AB18BD7B4F9A62F"/>
                </w:placeholder>
                <w:temporary/>
                <w:showingPlcHdr/>
                <w15:appearance w15:val="hidden"/>
              </w:sdtPr>
              <w:sdtContent>
                <w:r w:rsidRPr="00425C02">
                  <w:t>$0</w:t>
                </w:r>
              </w:sdtContent>
            </w:sdt>
          </w:p>
        </w:tc>
        <w:tc>
          <w:tcPr>
            <w:tcW w:w="831"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5295C62" w14:textId="77777777" w:rsidR="002A36E0" w:rsidRPr="00425C02" w:rsidRDefault="002A36E0" w:rsidP="002A36E0">
            <w:pPr>
              <w:pStyle w:val="TableText"/>
            </w:pPr>
            <w:sdt>
              <w:sdtPr>
                <w:id w:val="-1388103826"/>
                <w:placeholder>
                  <w:docPart w:val="0E5C80C6D99645178E9E3DEE3F32E043"/>
                </w:placeholder>
                <w:temporary/>
                <w:showingPlcHdr/>
                <w15:appearance w15:val="hidden"/>
              </w:sdtPr>
              <w:sdtContent>
                <w:r w:rsidRPr="00425C02">
                  <w:t>$0</w:t>
                </w:r>
              </w:sdtContent>
            </w:sdt>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EC9DF91" w14:textId="77777777" w:rsidR="002A36E0" w:rsidRPr="00425C02" w:rsidRDefault="002A36E0" w:rsidP="002A36E0">
            <w:pPr>
              <w:pStyle w:val="TableText"/>
            </w:pPr>
            <w:sdt>
              <w:sdtPr>
                <w:id w:val="-875853201"/>
                <w:placeholder>
                  <w:docPart w:val="31644148C3F342458C32976290D72027"/>
                </w:placeholder>
                <w:temporary/>
                <w:showingPlcHdr/>
                <w15:appearance w15:val="hidden"/>
              </w:sdtPr>
              <w:sdtContent>
                <w:r w:rsidRPr="00425C02">
                  <w:t>$0</w:t>
                </w:r>
              </w:sdtContent>
            </w:sdt>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7192677C" w14:textId="77777777" w:rsidR="002A36E0" w:rsidRPr="00425C02" w:rsidRDefault="002A36E0" w:rsidP="002A36E0">
            <w:pPr>
              <w:pStyle w:val="TableText"/>
            </w:pPr>
            <w:sdt>
              <w:sdtPr>
                <w:id w:val="-1866657783"/>
                <w:placeholder>
                  <w:docPart w:val="2466B85BF4904E078106C5DE8FAD8494"/>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1898E787" w14:textId="77777777" w:rsidR="002A36E0" w:rsidRPr="00425C02" w:rsidRDefault="002A36E0" w:rsidP="002A36E0">
            <w:pPr>
              <w:pStyle w:val="TableText"/>
            </w:pPr>
            <w:sdt>
              <w:sdtPr>
                <w:id w:val="-948779129"/>
                <w:placeholder>
                  <w:docPart w:val="031CA90DBD7443EB9B1F114E868A6B45"/>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CF6D3AD" w14:textId="77777777" w:rsidR="002A36E0" w:rsidRPr="00425C02" w:rsidRDefault="002A36E0" w:rsidP="002A36E0">
            <w:pPr>
              <w:pStyle w:val="TableText"/>
            </w:pPr>
            <w:sdt>
              <w:sdtPr>
                <w:id w:val="-1927880450"/>
                <w:placeholder>
                  <w:docPart w:val="3A1349FC6D4645D7A59214BAB3C695F7"/>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4235F13" w14:textId="77777777" w:rsidR="002A36E0" w:rsidRPr="00425C02" w:rsidRDefault="002A36E0" w:rsidP="002A36E0">
            <w:pPr>
              <w:pStyle w:val="TableText"/>
            </w:pPr>
            <w:sdt>
              <w:sdtPr>
                <w:id w:val="-182357846"/>
                <w:placeholder>
                  <w:docPart w:val="0D63BEC4CA164F1289D5C8FF86FC8FC8"/>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C0343D4" w14:textId="77777777" w:rsidR="002A36E0" w:rsidRPr="00425C02" w:rsidRDefault="002A36E0" w:rsidP="002A36E0">
            <w:pPr>
              <w:pStyle w:val="TableText"/>
            </w:pPr>
            <w:sdt>
              <w:sdtPr>
                <w:id w:val="1419062577"/>
                <w:placeholder>
                  <w:docPart w:val="CB7C288AC4154981A212654FC4910F24"/>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44DF361" w14:textId="77777777" w:rsidR="002A36E0" w:rsidRPr="00425C02" w:rsidRDefault="002A36E0" w:rsidP="002A36E0">
            <w:pPr>
              <w:pStyle w:val="TableText"/>
            </w:pPr>
            <w:sdt>
              <w:sdtPr>
                <w:id w:val="1041859869"/>
                <w:placeholder>
                  <w:docPart w:val="988B5AA3E4F94BEFBA46DA7D14D49996"/>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1D7EC880" w14:textId="77777777" w:rsidR="002A36E0" w:rsidRPr="00425C02" w:rsidRDefault="002A36E0" w:rsidP="002A36E0">
            <w:pPr>
              <w:pStyle w:val="TableText"/>
            </w:pPr>
            <w:sdt>
              <w:sdtPr>
                <w:id w:val="1400013725"/>
                <w:placeholder>
                  <w:docPart w:val="197A9B4DB97C4754A09F724728865290"/>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23DE9E6F" w14:textId="77777777" w:rsidR="002A36E0" w:rsidRPr="00425C02" w:rsidRDefault="002A36E0" w:rsidP="002A36E0">
            <w:pPr>
              <w:pStyle w:val="TableText"/>
            </w:pPr>
            <w:sdt>
              <w:sdtPr>
                <w:id w:val="-1593850869"/>
                <w:placeholder>
                  <w:docPart w:val="A36D6681E4DE4A88B0ADF22C0EB21CF0"/>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2E70CA30" w14:textId="77777777" w:rsidR="002A36E0" w:rsidRPr="00425C02" w:rsidRDefault="002A36E0" w:rsidP="002A36E0">
            <w:pPr>
              <w:pStyle w:val="TableText"/>
            </w:pPr>
            <w:sdt>
              <w:sdtPr>
                <w:id w:val="1887598922"/>
                <w:placeholder>
                  <w:docPart w:val="29746829BB81498291E0DCD764BF89C7"/>
                </w:placeholder>
                <w:temporary/>
                <w:showingPlcHdr/>
                <w15:appearance w15:val="hidden"/>
              </w:sdtPr>
              <w:sdtContent>
                <w:r w:rsidRPr="00425C02">
                  <w:t>$0</w:t>
                </w:r>
              </w:sdtContent>
            </w:sdt>
          </w:p>
        </w:tc>
        <w:tc>
          <w:tcPr>
            <w:tcW w:w="979" w:type="dxa"/>
            <w:tcBorders>
              <w:top w:val="single" w:sz="4" w:space="0" w:color="404040"/>
              <w:left w:val="single" w:sz="4" w:space="0" w:color="404040"/>
              <w:bottom w:val="single" w:sz="4" w:space="0" w:color="404040"/>
              <w:right w:val="single" w:sz="4" w:space="0" w:color="auto"/>
            </w:tcBorders>
            <w:shd w:val="clear" w:color="auto" w:fill="F2F2F2" w:themeFill="background1" w:themeFillShade="F2"/>
            <w:noWrap/>
            <w:vAlign w:val="center"/>
            <w:hideMark/>
          </w:tcPr>
          <w:p w14:paraId="38096051" w14:textId="77777777" w:rsidR="002A36E0" w:rsidRPr="00425C02" w:rsidRDefault="002A36E0" w:rsidP="002A36E0">
            <w:pPr>
              <w:pStyle w:val="TableText"/>
            </w:pPr>
            <w:sdt>
              <w:sdtPr>
                <w:id w:val="-742411456"/>
                <w:placeholder>
                  <w:docPart w:val="48DFCCA43B3646D4A66A41DCF5AA8289"/>
                </w:placeholder>
                <w:temporary/>
                <w:showingPlcHdr/>
                <w15:appearance w15:val="hidden"/>
              </w:sdtPr>
              <w:sdtContent>
                <w:r w:rsidRPr="00425C02">
                  <w:t>$0</w:t>
                </w:r>
              </w:sdtContent>
            </w:sdt>
          </w:p>
        </w:tc>
      </w:tr>
      <w:tr w:rsidR="002A36E0" w:rsidRPr="00425C02" w14:paraId="6BB8029A" w14:textId="77777777" w:rsidTr="00585480">
        <w:trPr>
          <w:trHeight w:val="283"/>
        </w:trPr>
        <w:tc>
          <w:tcPr>
            <w:tcW w:w="1962" w:type="dxa"/>
            <w:tcBorders>
              <w:top w:val="single" w:sz="4" w:space="0" w:color="404040"/>
              <w:left w:val="single" w:sz="4" w:space="0" w:color="auto"/>
              <w:bottom w:val="single" w:sz="4" w:space="0" w:color="404040"/>
              <w:right w:val="single" w:sz="4" w:space="0" w:color="404040"/>
            </w:tcBorders>
            <w:shd w:val="clear" w:color="auto" w:fill="F2F2F2" w:themeFill="background1" w:themeFillShade="F2"/>
            <w:vAlign w:val="center"/>
            <w:hideMark/>
          </w:tcPr>
          <w:p w14:paraId="304C3589" w14:textId="77777777" w:rsidR="002A36E0" w:rsidRPr="00425C02" w:rsidRDefault="002A36E0" w:rsidP="002A36E0">
            <w:pPr>
              <w:pStyle w:val="TableText"/>
            </w:pPr>
            <w:sdt>
              <w:sdtPr>
                <w:id w:val="-1902436966"/>
                <w:placeholder>
                  <w:docPart w:val="CB0DF518B29242349B044EEEEB1FF6BE"/>
                </w:placeholder>
                <w:temporary/>
                <w:showingPlcHdr/>
                <w15:appearance w15:val="hidden"/>
              </w:sdtPr>
              <w:sdtContent>
                <w:r w:rsidRPr="00425C02">
                  <w:t>Other Revenue</w:t>
                </w:r>
              </w:sdtContent>
            </w:sdt>
          </w:p>
        </w:tc>
        <w:tc>
          <w:tcPr>
            <w:tcW w:w="868"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76AEA2E8" w14:textId="77777777" w:rsidR="002A36E0" w:rsidRPr="00425C02" w:rsidRDefault="002A36E0" w:rsidP="002A36E0">
            <w:pPr>
              <w:pStyle w:val="TableText"/>
            </w:pPr>
            <w:sdt>
              <w:sdtPr>
                <w:id w:val="712085571"/>
                <w:placeholder>
                  <w:docPart w:val="B159E4F2A14C4E668B5A895ADA1C4E6F"/>
                </w:placeholder>
                <w:temporary/>
                <w:showingPlcHdr/>
                <w15:appearance w15:val="hidden"/>
              </w:sdtPr>
              <w:sdtContent>
                <w:r w:rsidRPr="00425C02">
                  <w:t>$0</w:t>
                </w:r>
              </w:sdtContent>
            </w:sdt>
          </w:p>
        </w:tc>
        <w:tc>
          <w:tcPr>
            <w:tcW w:w="831"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24AC8BD4" w14:textId="77777777" w:rsidR="002A36E0" w:rsidRPr="00425C02" w:rsidRDefault="002A36E0" w:rsidP="002A36E0">
            <w:pPr>
              <w:pStyle w:val="TableText"/>
            </w:pPr>
            <w:sdt>
              <w:sdtPr>
                <w:id w:val="154186712"/>
                <w:placeholder>
                  <w:docPart w:val="6D9647C3BD4340DCA7A024D8614B6B7D"/>
                </w:placeholder>
                <w:temporary/>
                <w:showingPlcHdr/>
                <w15:appearance w15:val="hidden"/>
              </w:sdtPr>
              <w:sdtContent>
                <w:r w:rsidRPr="00425C02">
                  <w:t>$0</w:t>
                </w:r>
              </w:sdtContent>
            </w:sdt>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A7D0D13" w14:textId="77777777" w:rsidR="002A36E0" w:rsidRPr="00425C02" w:rsidRDefault="002A36E0" w:rsidP="002A36E0">
            <w:pPr>
              <w:pStyle w:val="TableText"/>
            </w:pPr>
            <w:sdt>
              <w:sdtPr>
                <w:id w:val="1113789760"/>
                <w:placeholder>
                  <w:docPart w:val="64C3EE5A130C4367A0E1074759BC29F6"/>
                </w:placeholder>
                <w:temporary/>
                <w:showingPlcHdr/>
                <w15:appearance w15:val="hidden"/>
              </w:sdtPr>
              <w:sdtContent>
                <w:r w:rsidRPr="00425C02">
                  <w:t>$0</w:t>
                </w:r>
              </w:sdtContent>
            </w:sdt>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7A6B4932" w14:textId="77777777" w:rsidR="002A36E0" w:rsidRPr="00425C02" w:rsidRDefault="002A36E0" w:rsidP="002A36E0">
            <w:pPr>
              <w:pStyle w:val="TableText"/>
            </w:pPr>
            <w:sdt>
              <w:sdtPr>
                <w:id w:val="-1628078661"/>
                <w:placeholder>
                  <w:docPart w:val="EE271E4604E845CBAC3BEB9ECFAB78A0"/>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0E40552" w14:textId="77777777" w:rsidR="002A36E0" w:rsidRPr="00425C02" w:rsidRDefault="002A36E0" w:rsidP="002A36E0">
            <w:pPr>
              <w:pStyle w:val="TableText"/>
            </w:pPr>
            <w:sdt>
              <w:sdtPr>
                <w:id w:val="-1981453609"/>
                <w:placeholder>
                  <w:docPart w:val="1BCFA1B5A82E48C38FB4820A9C09C222"/>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46ACBB88" w14:textId="77777777" w:rsidR="002A36E0" w:rsidRPr="00425C02" w:rsidRDefault="002A36E0" w:rsidP="002A36E0">
            <w:pPr>
              <w:pStyle w:val="TableText"/>
            </w:pPr>
            <w:sdt>
              <w:sdtPr>
                <w:id w:val="-2000264643"/>
                <w:placeholder>
                  <w:docPart w:val="D835A9D08DB64D02AC1FA81ED8D516CF"/>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BA338B5" w14:textId="77777777" w:rsidR="002A36E0" w:rsidRPr="00425C02" w:rsidRDefault="002A36E0" w:rsidP="002A36E0">
            <w:pPr>
              <w:pStyle w:val="TableText"/>
            </w:pPr>
            <w:sdt>
              <w:sdtPr>
                <w:id w:val="-353491148"/>
                <w:placeholder>
                  <w:docPart w:val="4DF056014901482E92F0271AD83B3FB5"/>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FC3570F" w14:textId="77777777" w:rsidR="002A36E0" w:rsidRPr="00425C02" w:rsidRDefault="002A36E0" w:rsidP="002A36E0">
            <w:pPr>
              <w:pStyle w:val="TableText"/>
            </w:pPr>
            <w:sdt>
              <w:sdtPr>
                <w:id w:val="-1042515084"/>
                <w:placeholder>
                  <w:docPart w:val="88D35DC9FAA94BA3964B1AF662C3497C"/>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3EFDC73" w14:textId="77777777" w:rsidR="002A36E0" w:rsidRPr="00425C02" w:rsidRDefault="002A36E0" w:rsidP="002A36E0">
            <w:pPr>
              <w:pStyle w:val="TableText"/>
            </w:pPr>
            <w:sdt>
              <w:sdtPr>
                <w:id w:val="-419795812"/>
                <w:placeholder>
                  <w:docPart w:val="319AFF75AB19423B989368AEF6560332"/>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13E90750" w14:textId="77777777" w:rsidR="002A36E0" w:rsidRPr="00425C02" w:rsidRDefault="002A36E0" w:rsidP="002A36E0">
            <w:pPr>
              <w:pStyle w:val="TableText"/>
            </w:pPr>
            <w:sdt>
              <w:sdtPr>
                <w:id w:val="-1172869529"/>
                <w:placeholder>
                  <w:docPart w:val="7E58CF2D9B6147F9A23E0A7013920893"/>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DCA523D" w14:textId="77777777" w:rsidR="002A36E0" w:rsidRPr="00425C02" w:rsidRDefault="002A36E0" w:rsidP="002A36E0">
            <w:pPr>
              <w:pStyle w:val="TableText"/>
            </w:pPr>
            <w:sdt>
              <w:sdtPr>
                <w:id w:val="2020727541"/>
                <w:placeholder>
                  <w:docPart w:val="47922C519DDC42BB97F34F28516A2295"/>
                </w:placeholder>
                <w:temporary/>
                <w:showingPlcHdr/>
                <w15:appearance w15:val="hidden"/>
              </w:sdtPr>
              <w:sdtContent>
                <w:r w:rsidRPr="00425C02">
                  <w:t>$0</w:t>
                </w:r>
              </w:sdtContent>
            </w:sdt>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5C1E79F" w14:textId="77777777" w:rsidR="002A36E0" w:rsidRPr="00425C02" w:rsidRDefault="002A36E0" w:rsidP="002A36E0">
            <w:pPr>
              <w:pStyle w:val="TableText"/>
            </w:pPr>
            <w:sdt>
              <w:sdtPr>
                <w:id w:val="1067148561"/>
                <w:placeholder>
                  <w:docPart w:val="C1472585D3114514B91EBE9DB4CC1916"/>
                </w:placeholder>
                <w:temporary/>
                <w:showingPlcHdr/>
                <w15:appearance w15:val="hidden"/>
              </w:sdtPr>
              <w:sdtContent>
                <w:r w:rsidRPr="00425C02">
                  <w:t>$0</w:t>
                </w:r>
              </w:sdtContent>
            </w:sdt>
          </w:p>
        </w:tc>
        <w:tc>
          <w:tcPr>
            <w:tcW w:w="979" w:type="dxa"/>
            <w:tcBorders>
              <w:top w:val="single" w:sz="4" w:space="0" w:color="404040"/>
              <w:left w:val="single" w:sz="4" w:space="0" w:color="404040"/>
              <w:bottom w:val="single" w:sz="4" w:space="0" w:color="404040"/>
              <w:right w:val="single" w:sz="4" w:space="0" w:color="auto"/>
            </w:tcBorders>
            <w:shd w:val="clear" w:color="auto" w:fill="F2F2F2" w:themeFill="background1" w:themeFillShade="F2"/>
            <w:noWrap/>
            <w:vAlign w:val="center"/>
            <w:hideMark/>
          </w:tcPr>
          <w:p w14:paraId="7ADF832B" w14:textId="77777777" w:rsidR="002A36E0" w:rsidRPr="00425C02" w:rsidRDefault="002A36E0" w:rsidP="002A36E0">
            <w:pPr>
              <w:pStyle w:val="TableText"/>
            </w:pPr>
            <w:sdt>
              <w:sdtPr>
                <w:id w:val="-479688603"/>
                <w:placeholder>
                  <w:docPart w:val="43D0E43166DE4ECAB4218B768192C63B"/>
                </w:placeholder>
                <w:temporary/>
                <w:showingPlcHdr/>
                <w15:appearance w15:val="hidden"/>
              </w:sdtPr>
              <w:sdtContent>
                <w:r w:rsidRPr="00425C02">
                  <w:t>$0</w:t>
                </w:r>
              </w:sdtContent>
            </w:sdt>
          </w:p>
        </w:tc>
      </w:tr>
      <w:tr w:rsidR="002A36E0" w:rsidRPr="00425C02" w14:paraId="7F7739DD" w14:textId="77777777" w:rsidTr="00585480">
        <w:trPr>
          <w:trHeight w:val="283"/>
        </w:trPr>
        <w:tc>
          <w:tcPr>
            <w:tcW w:w="1962" w:type="dxa"/>
            <w:tcBorders>
              <w:top w:val="single" w:sz="4" w:space="0" w:color="404040"/>
              <w:left w:val="single" w:sz="4" w:space="0" w:color="auto"/>
              <w:bottom w:val="single" w:sz="4" w:space="0" w:color="404040"/>
              <w:right w:val="single" w:sz="4" w:space="0" w:color="404040"/>
            </w:tcBorders>
            <w:shd w:val="clear" w:color="auto" w:fill="F2F2F2" w:themeFill="background1" w:themeFillShade="F2"/>
            <w:vAlign w:val="center"/>
            <w:hideMark/>
          </w:tcPr>
          <w:p w14:paraId="0D48C310" w14:textId="77777777" w:rsidR="002A36E0" w:rsidRPr="00425C02" w:rsidRDefault="002A36E0" w:rsidP="002A36E0">
            <w:pPr>
              <w:pStyle w:val="TableText"/>
            </w:pPr>
            <w:sdt>
              <w:sdtPr>
                <w:id w:val="-1500424184"/>
                <w:placeholder>
                  <w:docPart w:val="D2EC523B04784D328E73BCBB7462C68C"/>
                </w:placeholder>
                <w:temporary/>
                <w:showingPlcHdr/>
                <w15:appearance w15:val="hidden"/>
              </w:sdtPr>
              <w:sdtContent>
                <w:r w:rsidRPr="00425C02">
                  <w:t>Net Sales</w:t>
                </w:r>
              </w:sdtContent>
            </w:sdt>
          </w:p>
        </w:tc>
        <w:tc>
          <w:tcPr>
            <w:tcW w:w="868"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3B6FECB1" w14:textId="7DD55CEE" w:rsidR="002A36E0" w:rsidRPr="00425C02" w:rsidRDefault="002A36E0" w:rsidP="002A36E0">
            <w:pPr>
              <w:pStyle w:val="TableText"/>
            </w:pPr>
            <w:r>
              <w:t>$59,000</w:t>
            </w:r>
          </w:p>
        </w:tc>
        <w:tc>
          <w:tcPr>
            <w:tcW w:w="831"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4FD81EC3" w14:textId="10952AE1" w:rsidR="002A36E0" w:rsidRPr="00425C02" w:rsidRDefault="002A36E0" w:rsidP="002A36E0">
            <w:pPr>
              <w:pStyle w:val="TableText"/>
            </w:pPr>
            <w:r>
              <w:t>$59,000</w:t>
            </w:r>
          </w:p>
        </w:tc>
        <w:tc>
          <w:tcPr>
            <w:tcW w:w="893"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3120FE3A" w14:textId="08E63959" w:rsidR="002A36E0" w:rsidRPr="00425C02" w:rsidRDefault="002A36E0" w:rsidP="002A36E0">
            <w:pPr>
              <w:pStyle w:val="TableText"/>
            </w:pPr>
            <w:r>
              <w:t>$59,000</w:t>
            </w:r>
          </w:p>
        </w:tc>
        <w:tc>
          <w:tcPr>
            <w:tcW w:w="893"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59C5B350" w14:textId="63189A0B" w:rsidR="002A36E0" w:rsidRPr="00425C02" w:rsidRDefault="002A36E0" w:rsidP="002A36E0">
            <w:pPr>
              <w:pStyle w:val="TableText"/>
            </w:pPr>
            <w:r>
              <w:t>$59,000</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107CDF67" w14:textId="6A4B9D19" w:rsidR="002A36E0" w:rsidRPr="00425C02" w:rsidRDefault="002A36E0" w:rsidP="002A36E0">
            <w:pPr>
              <w:pStyle w:val="TableText"/>
            </w:pPr>
            <w:r>
              <w:t>$59,000</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21933601" w14:textId="7A1CC8BC" w:rsidR="002A36E0" w:rsidRPr="00425C02" w:rsidRDefault="002A36E0" w:rsidP="002A36E0">
            <w:pPr>
              <w:pStyle w:val="TableText"/>
            </w:pPr>
            <w:r>
              <w:t>$59,000</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278B980F" w14:textId="3605460B" w:rsidR="002A36E0" w:rsidRPr="00425C02" w:rsidRDefault="002A36E0" w:rsidP="002A36E0">
            <w:pPr>
              <w:pStyle w:val="TableText"/>
            </w:pPr>
            <w:r>
              <w:t>$59,000</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31554D2B" w14:textId="1036F7BD" w:rsidR="002A36E0" w:rsidRPr="00425C02" w:rsidRDefault="002A36E0" w:rsidP="002A36E0">
            <w:pPr>
              <w:pStyle w:val="TableText"/>
            </w:pPr>
            <w:r>
              <w:t>$59,000</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307E3CAB" w14:textId="05A2C857" w:rsidR="002A36E0" w:rsidRPr="00425C02" w:rsidRDefault="002A36E0" w:rsidP="002A36E0">
            <w:pPr>
              <w:pStyle w:val="TableText"/>
            </w:pPr>
            <w:r>
              <w:t>$59,000</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75EA41FC" w14:textId="581FD3DE" w:rsidR="002A36E0" w:rsidRPr="00425C02" w:rsidRDefault="002A36E0" w:rsidP="002A36E0">
            <w:pPr>
              <w:pStyle w:val="TableText"/>
            </w:pPr>
            <w:r>
              <w:t>$59,000</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36F266E5" w14:textId="117C11EC" w:rsidR="002A36E0" w:rsidRPr="00425C02" w:rsidRDefault="002A36E0" w:rsidP="002A36E0">
            <w:pPr>
              <w:pStyle w:val="TableText"/>
            </w:pPr>
            <w:r>
              <w:t>$59,000</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0C622CE5" w14:textId="73A89261" w:rsidR="002A36E0" w:rsidRPr="00425C02" w:rsidRDefault="002A36E0" w:rsidP="002A36E0">
            <w:pPr>
              <w:pStyle w:val="TableText"/>
            </w:pPr>
            <w:r>
              <w:t>$59,000</w:t>
            </w:r>
          </w:p>
        </w:tc>
        <w:tc>
          <w:tcPr>
            <w:tcW w:w="979" w:type="dxa"/>
            <w:tcBorders>
              <w:top w:val="single" w:sz="4" w:space="0" w:color="404040"/>
              <w:left w:val="single" w:sz="4" w:space="0" w:color="404040"/>
              <w:bottom w:val="single" w:sz="4" w:space="0" w:color="404040"/>
              <w:right w:val="single" w:sz="4" w:space="0" w:color="auto"/>
            </w:tcBorders>
            <w:shd w:val="clear" w:color="auto" w:fill="F2F2F2" w:themeFill="background1" w:themeFillShade="F2"/>
            <w:noWrap/>
            <w:vAlign w:val="center"/>
            <w:hideMark/>
          </w:tcPr>
          <w:p w14:paraId="2D610E88" w14:textId="51A7BB38" w:rsidR="002A36E0" w:rsidRPr="00425C02" w:rsidRDefault="00283EA1" w:rsidP="002A36E0">
            <w:pPr>
              <w:pStyle w:val="TableText"/>
            </w:pPr>
            <w:r>
              <w:t>$708,000</w:t>
            </w:r>
          </w:p>
        </w:tc>
      </w:tr>
      <w:tr w:rsidR="002A36E0" w:rsidRPr="00425C02" w14:paraId="51A3D6AC" w14:textId="77777777" w:rsidTr="00585480">
        <w:trPr>
          <w:trHeight w:val="283"/>
        </w:trPr>
        <w:tc>
          <w:tcPr>
            <w:tcW w:w="1962" w:type="dxa"/>
            <w:tcBorders>
              <w:top w:val="single" w:sz="4" w:space="0" w:color="404040"/>
              <w:left w:val="single" w:sz="4" w:space="0" w:color="auto"/>
              <w:bottom w:val="single" w:sz="4" w:space="0" w:color="404040"/>
              <w:right w:val="single" w:sz="4" w:space="0" w:color="404040"/>
            </w:tcBorders>
            <w:shd w:val="clear" w:color="auto" w:fill="F2F2F2" w:themeFill="background1" w:themeFillShade="F2"/>
            <w:vAlign w:val="center"/>
            <w:hideMark/>
          </w:tcPr>
          <w:p w14:paraId="1BF3D7E9" w14:textId="77777777" w:rsidR="002A36E0" w:rsidRPr="00425C02" w:rsidRDefault="002A36E0" w:rsidP="002A36E0">
            <w:pPr>
              <w:pStyle w:val="TableText"/>
            </w:pPr>
            <w:sdt>
              <w:sdtPr>
                <w:id w:val="-1892953334"/>
                <w:placeholder>
                  <w:docPart w:val="EDC674961D5449549B2E4219E367FA5C"/>
                </w:placeholder>
                <w:temporary/>
                <w:showingPlcHdr/>
                <w15:appearance w15:val="hidden"/>
              </w:sdtPr>
              <w:sdtContent>
                <w:r w:rsidRPr="00425C02">
                  <w:t>Cost of Goods Sold</w:t>
                </w:r>
              </w:sdtContent>
            </w:sdt>
          </w:p>
        </w:tc>
        <w:tc>
          <w:tcPr>
            <w:tcW w:w="868"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74AECC99" w14:textId="56C44FFC" w:rsidR="002A36E0" w:rsidRPr="00425C02" w:rsidRDefault="002A36E0" w:rsidP="002A36E0">
            <w:pPr>
              <w:pStyle w:val="TableText"/>
            </w:pPr>
            <w:r>
              <w:t>$0</w:t>
            </w:r>
          </w:p>
        </w:tc>
        <w:tc>
          <w:tcPr>
            <w:tcW w:w="831"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70EC0A4E" w14:textId="504F2AB7" w:rsidR="002A36E0" w:rsidRPr="00425C02" w:rsidRDefault="002A36E0" w:rsidP="002A36E0">
            <w:pPr>
              <w:pStyle w:val="TableText"/>
            </w:pPr>
            <w:r>
              <w:t>$0</w:t>
            </w:r>
          </w:p>
        </w:tc>
        <w:tc>
          <w:tcPr>
            <w:tcW w:w="893"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2A5454F0" w14:textId="2197BD70" w:rsidR="002A36E0" w:rsidRPr="00425C02" w:rsidRDefault="002A36E0" w:rsidP="002A36E0">
            <w:pPr>
              <w:pStyle w:val="TableText"/>
            </w:pPr>
            <w:r>
              <w:t>$0</w:t>
            </w:r>
          </w:p>
        </w:tc>
        <w:tc>
          <w:tcPr>
            <w:tcW w:w="893"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004B45BF" w14:textId="698B205F" w:rsidR="002A36E0" w:rsidRPr="00425C02" w:rsidRDefault="002A36E0" w:rsidP="002A36E0">
            <w:pPr>
              <w:pStyle w:val="TableText"/>
            </w:pPr>
            <w:r>
              <w:t>$0</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62BF5998" w14:textId="3949A4EE" w:rsidR="002A36E0" w:rsidRPr="00425C02" w:rsidRDefault="002A36E0" w:rsidP="002A36E0">
            <w:pPr>
              <w:pStyle w:val="TableText"/>
            </w:pPr>
            <w:r>
              <w:t>$0</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61DD18AD" w14:textId="3C94237D" w:rsidR="002A36E0" w:rsidRPr="00425C02" w:rsidRDefault="002A36E0" w:rsidP="002A36E0">
            <w:pPr>
              <w:pStyle w:val="TableText"/>
            </w:pPr>
            <w:r>
              <w:t>$0</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7A0881C1" w14:textId="2502A477" w:rsidR="002A36E0" w:rsidRPr="00425C02" w:rsidRDefault="002A36E0" w:rsidP="002A36E0">
            <w:pPr>
              <w:pStyle w:val="TableText"/>
            </w:pPr>
            <w:r>
              <w:t>$0</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3366D24F" w14:textId="00987387" w:rsidR="002A36E0" w:rsidRPr="00425C02" w:rsidRDefault="002A36E0" w:rsidP="002A36E0">
            <w:pPr>
              <w:pStyle w:val="TableText"/>
            </w:pPr>
            <w:r>
              <w:t>$0</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0A9EEAA8" w14:textId="7F3B3933" w:rsidR="002A36E0" w:rsidRPr="00425C02" w:rsidRDefault="002A36E0" w:rsidP="002A36E0">
            <w:pPr>
              <w:pStyle w:val="TableText"/>
            </w:pPr>
            <w:r>
              <w:t>$0</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0D9CED3A" w14:textId="66E396CA" w:rsidR="002A36E0" w:rsidRPr="00425C02" w:rsidRDefault="002A36E0" w:rsidP="002A36E0">
            <w:pPr>
              <w:pStyle w:val="TableText"/>
            </w:pPr>
            <w:r>
              <w:t>$0</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58457467" w14:textId="78F36347" w:rsidR="002A36E0" w:rsidRPr="00425C02" w:rsidRDefault="002A36E0" w:rsidP="002A36E0">
            <w:pPr>
              <w:pStyle w:val="TableText"/>
            </w:pPr>
            <w:r>
              <w:t>$0</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7B8F854E" w14:textId="7830F3CF" w:rsidR="002A36E0" w:rsidRPr="00425C02" w:rsidRDefault="002A36E0" w:rsidP="002A36E0">
            <w:pPr>
              <w:pStyle w:val="TableText"/>
            </w:pPr>
            <w:r>
              <w:t>$0</w:t>
            </w:r>
          </w:p>
        </w:tc>
        <w:tc>
          <w:tcPr>
            <w:tcW w:w="979" w:type="dxa"/>
            <w:tcBorders>
              <w:top w:val="single" w:sz="4" w:space="0" w:color="404040"/>
              <w:left w:val="nil"/>
              <w:bottom w:val="single" w:sz="4" w:space="0" w:color="404040"/>
              <w:right w:val="single" w:sz="4" w:space="0" w:color="auto"/>
            </w:tcBorders>
            <w:shd w:val="clear" w:color="auto" w:fill="F2F2F2" w:themeFill="background1" w:themeFillShade="F2"/>
            <w:noWrap/>
            <w:vAlign w:val="center"/>
            <w:hideMark/>
          </w:tcPr>
          <w:p w14:paraId="4BFA0522" w14:textId="236F2C0A" w:rsidR="002A36E0" w:rsidRPr="00425C02" w:rsidRDefault="00283EA1" w:rsidP="002A36E0">
            <w:pPr>
              <w:pStyle w:val="TableText"/>
            </w:pPr>
            <w:r>
              <w:t>$0</w:t>
            </w:r>
          </w:p>
        </w:tc>
      </w:tr>
      <w:tr w:rsidR="00283EA1" w:rsidRPr="00425C02" w14:paraId="1462A4A5" w14:textId="77777777" w:rsidTr="00585480">
        <w:trPr>
          <w:trHeight w:val="283"/>
        </w:trPr>
        <w:tc>
          <w:tcPr>
            <w:tcW w:w="1962" w:type="dxa"/>
            <w:tcBorders>
              <w:top w:val="nil"/>
              <w:left w:val="single" w:sz="4" w:space="0" w:color="auto"/>
              <w:bottom w:val="single" w:sz="4" w:space="0" w:color="404040"/>
              <w:right w:val="single" w:sz="4" w:space="0" w:color="404040"/>
            </w:tcBorders>
            <w:shd w:val="clear" w:color="auto" w:fill="F2F2F2" w:themeFill="background1" w:themeFillShade="F2"/>
            <w:vAlign w:val="center"/>
            <w:hideMark/>
          </w:tcPr>
          <w:p w14:paraId="156F5EDA" w14:textId="77777777" w:rsidR="00283EA1" w:rsidRPr="00425C02" w:rsidRDefault="00283EA1" w:rsidP="00283EA1">
            <w:pPr>
              <w:pStyle w:val="TableText"/>
            </w:pPr>
            <w:sdt>
              <w:sdtPr>
                <w:id w:val="1544935434"/>
                <w:placeholder>
                  <w:docPart w:val="DECCBE3FBF6F4B7E809ADC3C1C699CE1"/>
                </w:placeholder>
                <w:temporary/>
                <w:showingPlcHdr/>
                <w15:appearance w15:val="hidden"/>
              </w:sdtPr>
              <w:sdtContent>
                <w:r w:rsidRPr="00425C02">
                  <w:t>Gross Profit</w:t>
                </w:r>
              </w:sdtContent>
            </w:sdt>
          </w:p>
        </w:tc>
        <w:tc>
          <w:tcPr>
            <w:tcW w:w="868"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C9686EB" w14:textId="19B3F0D0" w:rsidR="00283EA1" w:rsidRPr="00425C02" w:rsidRDefault="00283EA1" w:rsidP="00283EA1">
            <w:pPr>
              <w:pStyle w:val="TableText"/>
            </w:pPr>
            <w:r>
              <w:t>$59,000</w:t>
            </w:r>
          </w:p>
        </w:tc>
        <w:tc>
          <w:tcPr>
            <w:tcW w:w="831"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5C2C846" w14:textId="3163BB52" w:rsidR="00283EA1" w:rsidRPr="00425C02" w:rsidRDefault="00283EA1" w:rsidP="00283EA1">
            <w:pPr>
              <w:pStyle w:val="TableText"/>
            </w:pPr>
            <w:r>
              <w:t>$59,000</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7C8A1CA3" w14:textId="0B70E211" w:rsidR="00283EA1" w:rsidRPr="00425C02" w:rsidRDefault="00283EA1" w:rsidP="00283EA1">
            <w:pPr>
              <w:pStyle w:val="TableText"/>
            </w:pPr>
            <w:r>
              <w:t>$59,000</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979990B" w14:textId="49F481D1" w:rsidR="00283EA1" w:rsidRPr="00425C02" w:rsidRDefault="00283EA1" w:rsidP="00283EA1">
            <w:pPr>
              <w:pStyle w:val="TableText"/>
            </w:pPr>
            <w:r>
              <w:t>$59,000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28F11057" w14:textId="091ABAB3" w:rsidR="00283EA1" w:rsidRPr="00425C02" w:rsidRDefault="00283EA1" w:rsidP="00283EA1">
            <w:pPr>
              <w:pStyle w:val="TableText"/>
            </w:pPr>
            <w:r>
              <w:t>$59,000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430CAF2C" w14:textId="114FF8A9" w:rsidR="00283EA1" w:rsidRPr="00425C02" w:rsidRDefault="00283EA1" w:rsidP="00283EA1">
            <w:pPr>
              <w:pStyle w:val="TableText"/>
            </w:pPr>
            <w:r>
              <w:t>$59,000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8A91575" w14:textId="5468B472" w:rsidR="00283EA1" w:rsidRPr="00425C02" w:rsidRDefault="00283EA1" w:rsidP="00283EA1">
            <w:pPr>
              <w:pStyle w:val="TableText"/>
            </w:pPr>
            <w:r>
              <w:t>$59,000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9A9079D" w14:textId="41419CD7" w:rsidR="00283EA1" w:rsidRPr="00425C02" w:rsidRDefault="00283EA1" w:rsidP="00283EA1">
            <w:pPr>
              <w:pStyle w:val="TableText"/>
            </w:pPr>
            <w:r>
              <w:t>$59,000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1495F146" w14:textId="06B4E43F" w:rsidR="00283EA1" w:rsidRPr="00425C02" w:rsidRDefault="00283EA1" w:rsidP="00283EA1">
            <w:pPr>
              <w:pStyle w:val="TableText"/>
            </w:pPr>
            <w:r>
              <w:t>$59,000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755B8BC" w14:textId="0A78092A" w:rsidR="00283EA1" w:rsidRPr="00425C02" w:rsidRDefault="00283EA1" w:rsidP="00283EA1">
            <w:pPr>
              <w:pStyle w:val="TableText"/>
            </w:pPr>
            <w:r>
              <w:t>$59,000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E9CE7E1" w14:textId="2183AC36" w:rsidR="00283EA1" w:rsidRPr="00425C02" w:rsidRDefault="00283EA1" w:rsidP="00283EA1">
            <w:pPr>
              <w:pStyle w:val="TableText"/>
            </w:pPr>
            <w:r>
              <w:t>$59,000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4786593" w14:textId="03AB5D2F" w:rsidR="00283EA1" w:rsidRPr="00425C02" w:rsidRDefault="00283EA1" w:rsidP="00283EA1">
            <w:pPr>
              <w:pStyle w:val="TableText"/>
            </w:pPr>
            <w:r>
              <w:t>$59,000</w:t>
            </w:r>
          </w:p>
        </w:tc>
        <w:tc>
          <w:tcPr>
            <w:tcW w:w="979" w:type="dxa"/>
            <w:tcBorders>
              <w:top w:val="nil"/>
              <w:left w:val="nil"/>
              <w:bottom w:val="single" w:sz="4" w:space="0" w:color="404040"/>
              <w:right w:val="single" w:sz="4" w:space="0" w:color="auto"/>
            </w:tcBorders>
            <w:shd w:val="clear" w:color="auto" w:fill="F2F2F2" w:themeFill="background1" w:themeFillShade="F2"/>
            <w:noWrap/>
            <w:vAlign w:val="center"/>
            <w:hideMark/>
          </w:tcPr>
          <w:p w14:paraId="09DD9325" w14:textId="4DD73501" w:rsidR="00283EA1" w:rsidRPr="00425C02" w:rsidRDefault="00283EA1" w:rsidP="00283EA1">
            <w:pPr>
              <w:pStyle w:val="TableText"/>
            </w:pPr>
            <w:r>
              <w:t>$708,000</w:t>
            </w:r>
          </w:p>
        </w:tc>
      </w:tr>
      <w:tr w:rsidR="00283EA1" w:rsidRPr="00425C02" w14:paraId="3A6F493F" w14:textId="77777777" w:rsidTr="00585480">
        <w:trPr>
          <w:trHeight w:val="180"/>
        </w:trPr>
        <w:tc>
          <w:tcPr>
            <w:tcW w:w="13562" w:type="dxa"/>
            <w:gridSpan w:val="14"/>
            <w:tcBorders>
              <w:top w:val="single" w:sz="4" w:space="0" w:color="404040"/>
              <w:left w:val="single" w:sz="4" w:space="0" w:color="auto"/>
              <w:bottom w:val="single" w:sz="4" w:space="0" w:color="404040"/>
              <w:right w:val="single" w:sz="4" w:space="0" w:color="000000"/>
            </w:tcBorders>
            <w:shd w:val="clear" w:color="auto" w:fill="264D2B" w:themeFill="accent1"/>
            <w:vAlign w:val="center"/>
            <w:hideMark/>
          </w:tcPr>
          <w:p w14:paraId="27531C3E" w14:textId="77777777" w:rsidR="00283EA1" w:rsidRPr="00425C02" w:rsidRDefault="00283EA1" w:rsidP="00283EA1">
            <w:pPr>
              <w:pStyle w:val="TableText"/>
            </w:pPr>
            <w:r w:rsidRPr="00425C02">
              <w:t> </w:t>
            </w:r>
          </w:p>
        </w:tc>
      </w:tr>
      <w:bookmarkStart w:id="49" w:name="_Toc110091423"/>
      <w:tr w:rsidR="00283EA1" w:rsidRPr="00425C02" w14:paraId="58D19311" w14:textId="77777777" w:rsidTr="00585480">
        <w:trPr>
          <w:trHeight w:val="283"/>
        </w:trPr>
        <w:tc>
          <w:tcPr>
            <w:tcW w:w="1962" w:type="dxa"/>
            <w:tcBorders>
              <w:top w:val="single" w:sz="4" w:space="0" w:color="404040"/>
              <w:left w:val="single" w:sz="4" w:space="0" w:color="auto"/>
              <w:bottom w:val="single" w:sz="4" w:space="0" w:color="auto"/>
              <w:right w:val="single" w:sz="4" w:space="0" w:color="404040"/>
            </w:tcBorders>
            <w:shd w:val="clear" w:color="000000" w:fill="E6E6E6"/>
            <w:vAlign w:val="center"/>
            <w:hideMark/>
          </w:tcPr>
          <w:p w14:paraId="5A59BDBE" w14:textId="77777777" w:rsidR="00283EA1" w:rsidRPr="00D80C01" w:rsidRDefault="00283EA1" w:rsidP="00283EA1">
            <w:pPr>
              <w:rPr>
                <w:sz w:val="16"/>
                <w:szCs w:val="16"/>
              </w:rPr>
            </w:pPr>
            <w:sdt>
              <w:sdtPr>
                <w:rPr>
                  <w:sz w:val="16"/>
                  <w:szCs w:val="16"/>
                </w:rPr>
                <w:id w:val="451831606"/>
                <w:placeholder>
                  <w:docPart w:val="50FC16C1B68741BCB966F858036C1313"/>
                </w:placeholder>
                <w:temporary/>
                <w:showingPlcHdr/>
                <w15:appearance w15:val="hidden"/>
              </w:sdtPr>
              <w:sdtContent>
                <w:r w:rsidRPr="00D80C01">
                  <w:rPr>
                    <w:sz w:val="16"/>
                    <w:szCs w:val="16"/>
                  </w:rPr>
                  <w:t>EXPENSES</w:t>
                </w:r>
              </w:sdtContent>
            </w:sdt>
            <w:bookmarkEnd w:id="49"/>
          </w:p>
        </w:tc>
        <w:bookmarkStart w:id="50" w:name="_Toc110091424"/>
        <w:tc>
          <w:tcPr>
            <w:tcW w:w="868"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3FD10348" w14:textId="77777777" w:rsidR="00283EA1" w:rsidRPr="00D80C01" w:rsidRDefault="00283EA1" w:rsidP="00283EA1">
            <w:pPr>
              <w:rPr>
                <w:sz w:val="16"/>
                <w:szCs w:val="16"/>
              </w:rPr>
            </w:pPr>
            <w:sdt>
              <w:sdtPr>
                <w:rPr>
                  <w:sz w:val="16"/>
                  <w:szCs w:val="16"/>
                </w:rPr>
                <w:id w:val="2082250072"/>
                <w:placeholder>
                  <w:docPart w:val="4884D839704649A7AB121567282134BD"/>
                </w:placeholder>
                <w:temporary/>
                <w:showingPlcHdr/>
                <w15:appearance w15:val="hidden"/>
              </w:sdtPr>
              <w:sdtContent>
                <w:r w:rsidRPr="00D80C01">
                  <w:rPr>
                    <w:sz w:val="16"/>
                    <w:szCs w:val="16"/>
                  </w:rPr>
                  <w:t>JAN</w:t>
                </w:r>
              </w:sdtContent>
            </w:sdt>
            <w:bookmarkEnd w:id="50"/>
          </w:p>
        </w:tc>
        <w:bookmarkStart w:id="51" w:name="_Toc110091425"/>
        <w:tc>
          <w:tcPr>
            <w:tcW w:w="831"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5077B227" w14:textId="77777777" w:rsidR="00283EA1" w:rsidRPr="00D80C01" w:rsidRDefault="00283EA1" w:rsidP="00283EA1">
            <w:pPr>
              <w:rPr>
                <w:sz w:val="16"/>
                <w:szCs w:val="16"/>
              </w:rPr>
            </w:pPr>
            <w:sdt>
              <w:sdtPr>
                <w:rPr>
                  <w:sz w:val="16"/>
                  <w:szCs w:val="16"/>
                </w:rPr>
                <w:id w:val="1385447093"/>
                <w:placeholder>
                  <w:docPart w:val="203A3FB4CA2244CF9741509C8E4D2B5A"/>
                </w:placeholder>
                <w:temporary/>
                <w:showingPlcHdr/>
                <w15:appearance w15:val="hidden"/>
              </w:sdtPr>
              <w:sdtContent>
                <w:r w:rsidRPr="00D80C01">
                  <w:rPr>
                    <w:sz w:val="16"/>
                    <w:szCs w:val="16"/>
                  </w:rPr>
                  <w:t>FEB</w:t>
                </w:r>
              </w:sdtContent>
            </w:sdt>
            <w:bookmarkEnd w:id="51"/>
          </w:p>
        </w:tc>
        <w:bookmarkStart w:id="52" w:name="_Toc110091426"/>
        <w:tc>
          <w:tcPr>
            <w:tcW w:w="893"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1AFA6992" w14:textId="77777777" w:rsidR="00283EA1" w:rsidRPr="00D80C01" w:rsidRDefault="00283EA1" w:rsidP="00283EA1">
            <w:pPr>
              <w:rPr>
                <w:sz w:val="16"/>
                <w:szCs w:val="16"/>
              </w:rPr>
            </w:pPr>
            <w:sdt>
              <w:sdtPr>
                <w:rPr>
                  <w:sz w:val="16"/>
                  <w:szCs w:val="16"/>
                </w:rPr>
                <w:id w:val="1898771806"/>
                <w:placeholder>
                  <w:docPart w:val="0BAF2817F92A45F48C674D265A441CA4"/>
                </w:placeholder>
                <w:temporary/>
                <w:showingPlcHdr/>
                <w15:appearance w15:val="hidden"/>
              </w:sdtPr>
              <w:sdtContent>
                <w:r w:rsidRPr="00D80C01">
                  <w:rPr>
                    <w:sz w:val="16"/>
                    <w:szCs w:val="16"/>
                  </w:rPr>
                  <w:t>MAR</w:t>
                </w:r>
              </w:sdtContent>
            </w:sdt>
            <w:bookmarkEnd w:id="52"/>
          </w:p>
        </w:tc>
        <w:bookmarkStart w:id="53" w:name="_Toc110091427"/>
        <w:tc>
          <w:tcPr>
            <w:tcW w:w="893"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13B0D2FE" w14:textId="77777777" w:rsidR="00283EA1" w:rsidRPr="00D80C01" w:rsidRDefault="00283EA1" w:rsidP="00283EA1">
            <w:pPr>
              <w:rPr>
                <w:sz w:val="16"/>
                <w:szCs w:val="16"/>
              </w:rPr>
            </w:pPr>
            <w:sdt>
              <w:sdtPr>
                <w:rPr>
                  <w:sz w:val="16"/>
                  <w:szCs w:val="16"/>
                </w:rPr>
                <w:id w:val="-313952952"/>
                <w:placeholder>
                  <w:docPart w:val="E3C1F31BF28B47F5BC2087326C595CEB"/>
                </w:placeholder>
                <w:temporary/>
                <w:showingPlcHdr/>
                <w15:appearance w15:val="hidden"/>
              </w:sdtPr>
              <w:sdtContent>
                <w:r w:rsidRPr="00D80C01">
                  <w:rPr>
                    <w:sz w:val="16"/>
                    <w:szCs w:val="16"/>
                  </w:rPr>
                  <w:t>APR</w:t>
                </w:r>
              </w:sdtContent>
            </w:sdt>
            <w:bookmarkEnd w:id="53"/>
          </w:p>
        </w:tc>
        <w:bookmarkStart w:id="54" w:name="_Toc110091428"/>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019B22A9" w14:textId="77777777" w:rsidR="00283EA1" w:rsidRPr="00D80C01" w:rsidRDefault="00283EA1" w:rsidP="00283EA1">
            <w:pPr>
              <w:rPr>
                <w:sz w:val="16"/>
                <w:szCs w:val="16"/>
              </w:rPr>
            </w:pPr>
            <w:sdt>
              <w:sdtPr>
                <w:rPr>
                  <w:sz w:val="16"/>
                  <w:szCs w:val="16"/>
                </w:rPr>
                <w:id w:val="-1558546298"/>
                <w:placeholder>
                  <w:docPart w:val="4C43A608BC684476969616971B877687"/>
                </w:placeholder>
                <w:temporary/>
                <w:showingPlcHdr/>
                <w15:appearance w15:val="hidden"/>
              </w:sdtPr>
              <w:sdtContent>
                <w:r w:rsidRPr="00D80C01">
                  <w:rPr>
                    <w:sz w:val="16"/>
                    <w:szCs w:val="16"/>
                  </w:rPr>
                  <w:t>MAY</w:t>
                </w:r>
              </w:sdtContent>
            </w:sdt>
            <w:bookmarkEnd w:id="54"/>
          </w:p>
        </w:tc>
        <w:bookmarkStart w:id="55" w:name="_Toc110091429"/>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378D4C57" w14:textId="77777777" w:rsidR="00283EA1" w:rsidRPr="00D80C01" w:rsidRDefault="00283EA1" w:rsidP="00283EA1">
            <w:pPr>
              <w:rPr>
                <w:sz w:val="16"/>
                <w:szCs w:val="16"/>
              </w:rPr>
            </w:pPr>
            <w:sdt>
              <w:sdtPr>
                <w:rPr>
                  <w:sz w:val="16"/>
                  <w:szCs w:val="16"/>
                </w:rPr>
                <w:id w:val="-716349871"/>
                <w:placeholder>
                  <w:docPart w:val="30A68F874429461F89FCF2E7E3CBCDAB"/>
                </w:placeholder>
                <w:temporary/>
                <w:showingPlcHdr/>
                <w15:appearance w15:val="hidden"/>
              </w:sdtPr>
              <w:sdtContent>
                <w:r w:rsidRPr="00D80C01">
                  <w:rPr>
                    <w:sz w:val="16"/>
                    <w:szCs w:val="16"/>
                  </w:rPr>
                  <w:t>JUN</w:t>
                </w:r>
              </w:sdtContent>
            </w:sdt>
            <w:bookmarkEnd w:id="55"/>
          </w:p>
        </w:tc>
        <w:bookmarkStart w:id="56" w:name="_Toc110091430"/>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42B6801F" w14:textId="77777777" w:rsidR="00283EA1" w:rsidRPr="00D80C01" w:rsidRDefault="00283EA1" w:rsidP="00283EA1">
            <w:pPr>
              <w:rPr>
                <w:sz w:val="16"/>
                <w:szCs w:val="16"/>
              </w:rPr>
            </w:pPr>
            <w:sdt>
              <w:sdtPr>
                <w:rPr>
                  <w:sz w:val="16"/>
                  <w:szCs w:val="16"/>
                </w:rPr>
                <w:id w:val="892695057"/>
                <w:placeholder>
                  <w:docPart w:val="F93D9B1C105B42E994D960A568716FE3"/>
                </w:placeholder>
                <w:temporary/>
                <w:showingPlcHdr/>
                <w15:appearance w15:val="hidden"/>
              </w:sdtPr>
              <w:sdtContent>
                <w:r w:rsidRPr="00D80C01">
                  <w:rPr>
                    <w:sz w:val="16"/>
                    <w:szCs w:val="16"/>
                  </w:rPr>
                  <w:t>JUL</w:t>
                </w:r>
              </w:sdtContent>
            </w:sdt>
            <w:bookmarkEnd w:id="56"/>
          </w:p>
        </w:tc>
        <w:bookmarkStart w:id="57" w:name="_Toc110091431"/>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6E5DF462" w14:textId="77777777" w:rsidR="00283EA1" w:rsidRPr="00D80C01" w:rsidRDefault="00283EA1" w:rsidP="00283EA1">
            <w:pPr>
              <w:rPr>
                <w:sz w:val="16"/>
                <w:szCs w:val="16"/>
              </w:rPr>
            </w:pPr>
            <w:sdt>
              <w:sdtPr>
                <w:rPr>
                  <w:sz w:val="16"/>
                  <w:szCs w:val="16"/>
                </w:rPr>
                <w:id w:val="-1527169866"/>
                <w:placeholder>
                  <w:docPart w:val="2C3518DA251D4F95B9BF60383383EC63"/>
                </w:placeholder>
                <w:temporary/>
                <w:showingPlcHdr/>
                <w15:appearance w15:val="hidden"/>
              </w:sdtPr>
              <w:sdtContent>
                <w:r w:rsidRPr="00D80C01">
                  <w:rPr>
                    <w:sz w:val="16"/>
                    <w:szCs w:val="16"/>
                  </w:rPr>
                  <w:t>AUG</w:t>
                </w:r>
              </w:sdtContent>
            </w:sdt>
            <w:bookmarkEnd w:id="57"/>
          </w:p>
        </w:tc>
        <w:bookmarkStart w:id="58" w:name="_Toc110091432"/>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25754C9D" w14:textId="77777777" w:rsidR="00283EA1" w:rsidRPr="00D80C01" w:rsidRDefault="00283EA1" w:rsidP="00283EA1">
            <w:pPr>
              <w:rPr>
                <w:sz w:val="16"/>
                <w:szCs w:val="16"/>
              </w:rPr>
            </w:pPr>
            <w:sdt>
              <w:sdtPr>
                <w:rPr>
                  <w:sz w:val="16"/>
                  <w:szCs w:val="16"/>
                </w:rPr>
                <w:id w:val="1220096038"/>
                <w:placeholder>
                  <w:docPart w:val="FA4BDCF5ACA0421C8E733296E25BA924"/>
                </w:placeholder>
                <w:temporary/>
                <w:showingPlcHdr/>
                <w15:appearance w15:val="hidden"/>
              </w:sdtPr>
              <w:sdtContent>
                <w:r w:rsidRPr="00D80C01">
                  <w:rPr>
                    <w:sz w:val="16"/>
                    <w:szCs w:val="16"/>
                  </w:rPr>
                  <w:t>SEP</w:t>
                </w:r>
              </w:sdtContent>
            </w:sdt>
            <w:bookmarkEnd w:id="58"/>
          </w:p>
        </w:tc>
        <w:bookmarkStart w:id="59" w:name="_Toc110091433"/>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2008E400" w14:textId="77777777" w:rsidR="00283EA1" w:rsidRPr="00D80C01" w:rsidRDefault="00283EA1" w:rsidP="00283EA1">
            <w:pPr>
              <w:rPr>
                <w:sz w:val="16"/>
                <w:szCs w:val="16"/>
              </w:rPr>
            </w:pPr>
            <w:sdt>
              <w:sdtPr>
                <w:rPr>
                  <w:sz w:val="16"/>
                  <w:szCs w:val="16"/>
                </w:rPr>
                <w:id w:val="1633670735"/>
                <w:placeholder>
                  <w:docPart w:val="5D23C7A680704F03891DA0975A93E1ED"/>
                </w:placeholder>
                <w:temporary/>
                <w:showingPlcHdr/>
                <w15:appearance w15:val="hidden"/>
              </w:sdtPr>
              <w:sdtContent>
                <w:r w:rsidRPr="00D80C01">
                  <w:rPr>
                    <w:sz w:val="16"/>
                    <w:szCs w:val="16"/>
                  </w:rPr>
                  <w:t>OCT</w:t>
                </w:r>
              </w:sdtContent>
            </w:sdt>
            <w:bookmarkEnd w:id="59"/>
          </w:p>
        </w:tc>
        <w:bookmarkStart w:id="60" w:name="_Toc110091434"/>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101F99FC" w14:textId="77777777" w:rsidR="00283EA1" w:rsidRPr="00D80C01" w:rsidRDefault="00283EA1" w:rsidP="00283EA1">
            <w:pPr>
              <w:rPr>
                <w:sz w:val="16"/>
                <w:szCs w:val="16"/>
              </w:rPr>
            </w:pPr>
            <w:sdt>
              <w:sdtPr>
                <w:rPr>
                  <w:sz w:val="16"/>
                  <w:szCs w:val="16"/>
                </w:rPr>
                <w:id w:val="1124968525"/>
                <w:placeholder>
                  <w:docPart w:val="C208EC49BB2B4D2886E641AD72011E51"/>
                </w:placeholder>
                <w:temporary/>
                <w:showingPlcHdr/>
                <w15:appearance w15:val="hidden"/>
              </w:sdtPr>
              <w:sdtContent>
                <w:r w:rsidRPr="00D80C01">
                  <w:rPr>
                    <w:sz w:val="16"/>
                    <w:szCs w:val="16"/>
                  </w:rPr>
                  <w:t>NOV</w:t>
                </w:r>
              </w:sdtContent>
            </w:sdt>
            <w:bookmarkEnd w:id="60"/>
          </w:p>
        </w:tc>
        <w:bookmarkStart w:id="61" w:name="_Toc110091435"/>
        <w:tc>
          <w:tcPr>
            <w:tcW w:w="892" w:type="dxa"/>
            <w:tcBorders>
              <w:top w:val="single" w:sz="4" w:space="0" w:color="404040"/>
              <w:left w:val="single" w:sz="4" w:space="0" w:color="404040"/>
              <w:bottom w:val="single" w:sz="4" w:space="0" w:color="auto"/>
              <w:right w:val="single" w:sz="4" w:space="0" w:color="404040"/>
            </w:tcBorders>
            <w:shd w:val="clear" w:color="000000" w:fill="E6E6E6"/>
            <w:vAlign w:val="center"/>
            <w:hideMark/>
          </w:tcPr>
          <w:p w14:paraId="2763250D" w14:textId="77777777" w:rsidR="00283EA1" w:rsidRPr="00D80C01" w:rsidRDefault="00283EA1" w:rsidP="00283EA1">
            <w:pPr>
              <w:rPr>
                <w:sz w:val="16"/>
                <w:szCs w:val="16"/>
              </w:rPr>
            </w:pPr>
            <w:sdt>
              <w:sdtPr>
                <w:rPr>
                  <w:sz w:val="16"/>
                  <w:szCs w:val="16"/>
                </w:rPr>
                <w:id w:val="-380791544"/>
                <w:placeholder>
                  <w:docPart w:val="8F094BCC0EAE4373B3688B611D0FD74D"/>
                </w:placeholder>
                <w:temporary/>
                <w:showingPlcHdr/>
                <w15:appearance w15:val="hidden"/>
              </w:sdtPr>
              <w:sdtContent>
                <w:r w:rsidRPr="00D80C01">
                  <w:rPr>
                    <w:sz w:val="16"/>
                    <w:szCs w:val="16"/>
                  </w:rPr>
                  <w:t>DEC</w:t>
                </w:r>
              </w:sdtContent>
            </w:sdt>
            <w:bookmarkEnd w:id="61"/>
          </w:p>
        </w:tc>
        <w:bookmarkStart w:id="62" w:name="_Toc110091436"/>
        <w:tc>
          <w:tcPr>
            <w:tcW w:w="979" w:type="dxa"/>
            <w:tcBorders>
              <w:top w:val="single" w:sz="4" w:space="0" w:color="404040"/>
              <w:left w:val="single" w:sz="4" w:space="0" w:color="404040"/>
              <w:bottom w:val="single" w:sz="4" w:space="0" w:color="auto"/>
              <w:right w:val="single" w:sz="4" w:space="0" w:color="auto"/>
            </w:tcBorders>
            <w:shd w:val="clear" w:color="000000" w:fill="E6E6E6"/>
            <w:vAlign w:val="center"/>
            <w:hideMark/>
          </w:tcPr>
          <w:p w14:paraId="219128A9" w14:textId="77777777" w:rsidR="00283EA1" w:rsidRPr="00D80C01" w:rsidRDefault="00283EA1" w:rsidP="00283EA1">
            <w:pPr>
              <w:rPr>
                <w:sz w:val="16"/>
                <w:szCs w:val="16"/>
              </w:rPr>
            </w:pPr>
            <w:sdt>
              <w:sdtPr>
                <w:rPr>
                  <w:sz w:val="16"/>
                  <w:szCs w:val="16"/>
                </w:rPr>
                <w:id w:val="1743681922"/>
                <w:placeholder>
                  <w:docPart w:val="5E9EB7C81086487480F4C7333758DD56"/>
                </w:placeholder>
                <w:temporary/>
                <w:showingPlcHdr/>
                <w15:appearance w15:val="hidden"/>
              </w:sdtPr>
              <w:sdtContent>
                <w:r w:rsidRPr="00D80C01">
                  <w:rPr>
                    <w:sz w:val="16"/>
                    <w:szCs w:val="16"/>
                  </w:rPr>
                  <w:t>YTD</w:t>
                </w:r>
              </w:sdtContent>
            </w:sdt>
            <w:bookmarkEnd w:id="62"/>
          </w:p>
        </w:tc>
      </w:tr>
      <w:tr w:rsidR="00283EA1" w:rsidRPr="00425C02" w14:paraId="5AA8758C" w14:textId="77777777" w:rsidTr="00585480">
        <w:trPr>
          <w:trHeight w:val="283"/>
        </w:trPr>
        <w:tc>
          <w:tcPr>
            <w:tcW w:w="1962" w:type="dxa"/>
            <w:tcBorders>
              <w:top w:val="single" w:sz="4" w:space="0" w:color="auto"/>
              <w:left w:val="single" w:sz="4" w:space="0" w:color="auto"/>
              <w:bottom w:val="single" w:sz="4" w:space="0" w:color="404040"/>
              <w:right w:val="single" w:sz="4" w:space="0" w:color="404040"/>
            </w:tcBorders>
            <w:shd w:val="clear" w:color="auto" w:fill="F2F2F2" w:themeFill="background1" w:themeFillShade="F2"/>
            <w:vAlign w:val="center"/>
            <w:hideMark/>
          </w:tcPr>
          <w:p w14:paraId="7B03CB70" w14:textId="77777777" w:rsidR="00283EA1" w:rsidRPr="00425C02" w:rsidRDefault="00283EA1" w:rsidP="00283EA1">
            <w:pPr>
              <w:pStyle w:val="TableText"/>
            </w:pPr>
            <w:sdt>
              <w:sdtPr>
                <w:id w:val="1152337223"/>
                <w:placeholder>
                  <w:docPart w:val="AD64C2354EC14387BF546B7FAA472F60"/>
                </w:placeholder>
                <w:temporary/>
                <w:showingPlcHdr/>
                <w15:appearance w15:val="hidden"/>
              </w:sdtPr>
              <w:sdtContent>
                <w:r w:rsidRPr="00425C02">
                  <w:t>Administrative General</w:t>
                </w:r>
              </w:sdtContent>
            </w:sdt>
          </w:p>
        </w:tc>
        <w:tc>
          <w:tcPr>
            <w:tcW w:w="868"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5BA086D7" w14:textId="3D8F6DF8" w:rsidR="00283EA1" w:rsidRPr="00425C02" w:rsidRDefault="00283EA1" w:rsidP="00283EA1">
            <w:pPr>
              <w:pStyle w:val="TableText"/>
            </w:pPr>
            <w:r>
              <w:t>$842</w:t>
            </w:r>
          </w:p>
        </w:tc>
        <w:tc>
          <w:tcPr>
            <w:tcW w:w="831"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3861C963" w14:textId="72B7F83F" w:rsidR="00283EA1" w:rsidRPr="00425C02" w:rsidRDefault="00283EA1" w:rsidP="00283EA1">
            <w:pPr>
              <w:pStyle w:val="TableText"/>
            </w:pPr>
            <w:r>
              <w:t>$842</w:t>
            </w:r>
          </w:p>
        </w:tc>
        <w:tc>
          <w:tcPr>
            <w:tcW w:w="893"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1A77A84B" w14:textId="5AF61964" w:rsidR="00283EA1" w:rsidRPr="00425C02" w:rsidRDefault="00283EA1" w:rsidP="00283EA1">
            <w:pPr>
              <w:pStyle w:val="TableText"/>
            </w:pPr>
            <w:r>
              <w:t>$842</w:t>
            </w:r>
          </w:p>
        </w:tc>
        <w:tc>
          <w:tcPr>
            <w:tcW w:w="893"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7B800A1A" w14:textId="25076719" w:rsidR="00283EA1" w:rsidRPr="00425C02" w:rsidRDefault="00283EA1" w:rsidP="00283EA1">
            <w:pPr>
              <w:pStyle w:val="TableText"/>
            </w:pPr>
            <w:r>
              <w:t>$842</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7A1084DF" w14:textId="67208602" w:rsidR="00283EA1" w:rsidRPr="00425C02" w:rsidRDefault="00283EA1" w:rsidP="00283EA1">
            <w:pPr>
              <w:pStyle w:val="TableText"/>
            </w:pPr>
            <w:r>
              <w:t>$842</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66C661E9" w14:textId="04340F12" w:rsidR="00283EA1" w:rsidRPr="00425C02" w:rsidRDefault="00283EA1" w:rsidP="00283EA1">
            <w:pPr>
              <w:pStyle w:val="TableText"/>
            </w:pPr>
            <w:r>
              <w:t>$842</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63A70E12" w14:textId="6FFC772C" w:rsidR="00283EA1" w:rsidRPr="00425C02" w:rsidRDefault="00283EA1" w:rsidP="00283EA1">
            <w:pPr>
              <w:pStyle w:val="TableText"/>
            </w:pPr>
            <w:r>
              <w:t>$842</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1AD3ADFF" w14:textId="2FEEAAB5" w:rsidR="00283EA1" w:rsidRPr="00425C02" w:rsidRDefault="00283EA1" w:rsidP="00283EA1">
            <w:pPr>
              <w:pStyle w:val="TableText"/>
            </w:pPr>
            <w:r>
              <w:t>$842</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45C6C0DD" w14:textId="644EEC9C" w:rsidR="00283EA1" w:rsidRPr="00425C02" w:rsidRDefault="00283EA1" w:rsidP="00283EA1">
            <w:pPr>
              <w:pStyle w:val="TableText"/>
            </w:pPr>
            <w:r>
              <w:t>$842</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74E1C515" w14:textId="196E53E3" w:rsidR="00283EA1" w:rsidRPr="00425C02" w:rsidRDefault="00283EA1" w:rsidP="00283EA1">
            <w:pPr>
              <w:pStyle w:val="TableText"/>
            </w:pPr>
            <w:r>
              <w:t>$842</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1452BEED" w14:textId="03C114E1" w:rsidR="00283EA1" w:rsidRPr="00425C02" w:rsidRDefault="00283EA1" w:rsidP="00283EA1">
            <w:pPr>
              <w:pStyle w:val="TableText"/>
            </w:pPr>
            <w:r>
              <w:t>$842</w:t>
            </w:r>
          </w:p>
        </w:tc>
        <w:tc>
          <w:tcPr>
            <w:tcW w:w="892" w:type="dxa"/>
            <w:tcBorders>
              <w:top w:val="single" w:sz="4" w:space="0" w:color="auto"/>
              <w:left w:val="nil"/>
              <w:bottom w:val="single" w:sz="4" w:space="0" w:color="404040"/>
              <w:right w:val="single" w:sz="4" w:space="0" w:color="404040"/>
            </w:tcBorders>
            <w:shd w:val="clear" w:color="auto" w:fill="F2F2F2" w:themeFill="background1" w:themeFillShade="F2"/>
            <w:noWrap/>
            <w:vAlign w:val="center"/>
            <w:hideMark/>
          </w:tcPr>
          <w:p w14:paraId="45734D29" w14:textId="01B25DE4" w:rsidR="00283EA1" w:rsidRPr="00425C02" w:rsidRDefault="00283EA1" w:rsidP="00283EA1">
            <w:pPr>
              <w:pStyle w:val="TableText"/>
            </w:pPr>
            <w:r>
              <w:t>$842</w:t>
            </w:r>
          </w:p>
        </w:tc>
        <w:tc>
          <w:tcPr>
            <w:tcW w:w="979" w:type="dxa"/>
            <w:tcBorders>
              <w:top w:val="single" w:sz="4" w:space="0" w:color="auto"/>
              <w:left w:val="single" w:sz="4" w:space="0" w:color="404040"/>
              <w:bottom w:val="single" w:sz="4" w:space="0" w:color="404040"/>
              <w:right w:val="single" w:sz="4" w:space="0" w:color="auto"/>
            </w:tcBorders>
            <w:shd w:val="clear" w:color="auto" w:fill="F2F2F2" w:themeFill="background1" w:themeFillShade="F2"/>
            <w:noWrap/>
            <w:vAlign w:val="center"/>
            <w:hideMark/>
          </w:tcPr>
          <w:p w14:paraId="7363E72C" w14:textId="27E27E75" w:rsidR="00283EA1" w:rsidRPr="00425C02" w:rsidRDefault="00283EA1" w:rsidP="00283EA1">
            <w:pPr>
              <w:pStyle w:val="TableText"/>
            </w:pPr>
            <w:r>
              <w:t>$10,104</w:t>
            </w:r>
          </w:p>
        </w:tc>
      </w:tr>
      <w:tr w:rsidR="00283EA1" w:rsidRPr="00425C02" w14:paraId="2F537792" w14:textId="77777777" w:rsidTr="00585480">
        <w:trPr>
          <w:trHeight w:val="283"/>
        </w:trPr>
        <w:tc>
          <w:tcPr>
            <w:tcW w:w="1962" w:type="dxa"/>
            <w:tcBorders>
              <w:top w:val="single" w:sz="4" w:space="0" w:color="404040"/>
              <w:left w:val="single" w:sz="4" w:space="0" w:color="auto"/>
              <w:bottom w:val="single" w:sz="4" w:space="0" w:color="404040"/>
              <w:right w:val="single" w:sz="4" w:space="0" w:color="404040"/>
            </w:tcBorders>
            <w:shd w:val="clear" w:color="auto" w:fill="F2F2F2" w:themeFill="background1" w:themeFillShade="F2"/>
            <w:vAlign w:val="center"/>
            <w:hideMark/>
          </w:tcPr>
          <w:p w14:paraId="0BB271BA" w14:textId="77777777" w:rsidR="00283EA1" w:rsidRPr="00425C02" w:rsidRDefault="00283EA1" w:rsidP="00283EA1">
            <w:pPr>
              <w:pStyle w:val="TableText"/>
            </w:pPr>
            <w:sdt>
              <w:sdtPr>
                <w:id w:val="1735592543"/>
                <w:placeholder>
                  <w:docPart w:val="940931CF80514596853E15CA963354AD"/>
                </w:placeholder>
                <w:temporary/>
                <w:showingPlcHdr/>
                <w15:appearance w15:val="hidden"/>
              </w:sdtPr>
              <w:sdtContent>
                <w:r w:rsidRPr="00425C02">
                  <w:t>Location/Office</w:t>
                </w:r>
              </w:sdtContent>
            </w:sdt>
          </w:p>
        </w:tc>
        <w:tc>
          <w:tcPr>
            <w:tcW w:w="868"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7C19555" w14:textId="2B3ED9C9" w:rsidR="00283EA1" w:rsidRPr="00425C02" w:rsidRDefault="00283EA1" w:rsidP="00283EA1">
            <w:pPr>
              <w:pStyle w:val="TableText"/>
            </w:pPr>
            <w:r>
              <w:t>$4,267</w:t>
            </w:r>
          </w:p>
        </w:tc>
        <w:tc>
          <w:tcPr>
            <w:tcW w:w="831"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88AB087" w14:textId="534B17F9" w:rsidR="00283EA1" w:rsidRPr="00425C02" w:rsidRDefault="00283EA1" w:rsidP="00283EA1">
            <w:pPr>
              <w:pStyle w:val="TableText"/>
            </w:pPr>
            <w:r>
              <w:t>$4,267</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BA2EBEE" w14:textId="7742C538" w:rsidR="00283EA1" w:rsidRPr="00425C02" w:rsidRDefault="00283EA1" w:rsidP="00283EA1">
            <w:pPr>
              <w:pStyle w:val="TableText"/>
            </w:pPr>
            <w:r>
              <w:t>$4,267</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7441EED6" w14:textId="4EAA9A77" w:rsidR="00283EA1" w:rsidRPr="00425C02" w:rsidRDefault="00283EA1" w:rsidP="00283EA1">
            <w:pPr>
              <w:pStyle w:val="TableText"/>
            </w:pPr>
            <w:r>
              <w:t>$4,267</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20747EBB" w14:textId="0AB1DCC8" w:rsidR="00283EA1" w:rsidRPr="00425C02" w:rsidRDefault="00283EA1" w:rsidP="00283EA1">
            <w:pPr>
              <w:pStyle w:val="TableText"/>
            </w:pPr>
            <w:r>
              <w:t>$4,267</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02E907F" w14:textId="14711FFA" w:rsidR="00283EA1" w:rsidRPr="00425C02" w:rsidRDefault="00283EA1" w:rsidP="00283EA1">
            <w:pPr>
              <w:pStyle w:val="TableText"/>
            </w:pPr>
            <w:r>
              <w:t>$4,267</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56A1355" w14:textId="0D41BAB4" w:rsidR="00283EA1" w:rsidRPr="00425C02" w:rsidRDefault="00283EA1" w:rsidP="00283EA1">
            <w:pPr>
              <w:pStyle w:val="TableText"/>
            </w:pPr>
            <w:r>
              <w:t>$4,267</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1746A63" w14:textId="1673563C" w:rsidR="00283EA1" w:rsidRPr="00425C02" w:rsidRDefault="00283EA1" w:rsidP="00283EA1">
            <w:pPr>
              <w:pStyle w:val="TableText"/>
            </w:pPr>
            <w:r>
              <w:t>$4,267</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7A222EE1" w14:textId="46195108" w:rsidR="00283EA1" w:rsidRPr="00425C02" w:rsidRDefault="00283EA1" w:rsidP="00283EA1">
            <w:pPr>
              <w:pStyle w:val="TableText"/>
            </w:pPr>
            <w:r>
              <w:t>$4,267</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C6D628E" w14:textId="3C89945E" w:rsidR="00283EA1" w:rsidRPr="00425C02" w:rsidRDefault="00283EA1" w:rsidP="00283EA1">
            <w:pPr>
              <w:pStyle w:val="TableText"/>
            </w:pPr>
            <w:r>
              <w:t>$4,267</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B6A9BF4" w14:textId="378DF081" w:rsidR="00283EA1" w:rsidRPr="00425C02" w:rsidRDefault="00283EA1" w:rsidP="00283EA1">
            <w:pPr>
              <w:pStyle w:val="TableText"/>
            </w:pPr>
            <w:r>
              <w:t>$4,267</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23EDCC97" w14:textId="129727C7" w:rsidR="00283EA1" w:rsidRPr="00425C02" w:rsidRDefault="00283EA1" w:rsidP="00283EA1">
            <w:pPr>
              <w:pStyle w:val="TableText"/>
            </w:pPr>
            <w:r>
              <w:t>$4,267</w:t>
            </w:r>
          </w:p>
        </w:tc>
        <w:tc>
          <w:tcPr>
            <w:tcW w:w="979" w:type="dxa"/>
            <w:tcBorders>
              <w:top w:val="single" w:sz="4" w:space="0" w:color="404040"/>
              <w:left w:val="single" w:sz="4" w:space="0" w:color="404040"/>
              <w:bottom w:val="single" w:sz="4" w:space="0" w:color="404040"/>
              <w:right w:val="single" w:sz="4" w:space="0" w:color="auto"/>
            </w:tcBorders>
            <w:shd w:val="clear" w:color="auto" w:fill="F2F2F2" w:themeFill="background1" w:themeFillShade="F2"/>
            <w:noWrap/>
            <w:vAlign w:val="center"/>
            <w:hideMark/>
          </w:tcPr>
          <w:p w14:paraId="74CE7460" w14:textId="295D22AC" w:rsidR="00283EA1" w:rsidRPr="00425C02" w:rsidRDefault="00283EA1" w:rsidP="00283EA1">
            <w:pPr>
              <w:pStyle w:val="TableText"/>
            </w:pPr>
            <w:r>
              <w:t>$51,204</w:t>
            </w:r>
          </w:p>
        </w:tc>
      </w:tr>
      <w:tr w:rsidR="00283EA1" w:rsidRPr="00425C02" w14:paraId="77F75E0A" w14:textId="77777777" w:rsidTr="00585480">
        <w:trPr>
          <w:trHeight w:val="283"/>
        </w:trPr>
        <w:tc>
          <w:tcPr>
            <w:tcW w:w="1962" w:type="dxa"/>
            <w:tcBorders>
              <w:top w:val="single" w:sz="4" w:space="0" w:color="404040"/>
              <w:left w:val="single" w:sz="4" w:space="0" w:color="auto"/>
              <w:bottom w:val="single" w:sz="4" w:space="0" w:color="404040"/>
              <w:right w:val="single" w:sz="4" w:space="0" w:color="404040"/>
            </w:tcBorders>
            <w:shd w:val="clear" w:color="auto" w:fill="F2F2F2" w:themeFill="background1" w:themeFillShade="F2"/>
            <w:vAlign w:val="center"/>
            <w:hideMark/>
          </w:tcPr>
          <w:p w14:paraId="301ED6B6" w14:textId="77777777" w:rsidR="00283EA1" w:rsidRPr="00425C02" w:rsidRDefault="00283EA1" w:rsidP="00283EA1">
            <w:pPr>
              <w:pStyle w:val="TableText"/>
            </w:pPr>
            <w:sdt>
              <w:sdtPr>
                <w:id w:val="1660114613"/>
                <w:placeholder>
                  <w:docPart w:val="F35D7A6E9CD5489BAB2B71A6CC75D660"/>
                </w:placeholder>
                <w:temporary/>
                <w:showingPlcHdr/>
                <w15:appearance w15:val="hidden"/>
              </w:sdtPr>
              <w:sdtContent>
                <w:r w:rsidRPr="00425C02">
                  <w:t>Marketing</w:t>
                </w:r>
              </w:sdtContent>
            </w:sdt>
          </w:p>
        </w:tc>
        <w:tc>
          <w:tcPr>
            <w:tcW w:w="868"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2A1FC036" w14:textId="0DEDB1F9" w:rsidR="00283EA1" w:rsidRPr="00425C02" w:rsidRDefault="00283EA1" w:rsidP="00283EA1">
            <w:pPr>
              <w:pStyle w:val="TableText"/>
            </w:pPr>
            <w:r>
              <w:t>$2,116</w:t>
            </w:r>
          </w:p>
        </w:tc>
        <w:tc>
          <w:tcPr>
            <w:tcW w:w="831"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1F1DA505" w14:textId="72D15952" w:rsidR="00283EA1" w:rsidRPr="00425C02" w:rsidRDefault="00283EA1" w:rsidP="00283EA1">
            <w:pPr>
              <w:pStyle w:val="TableText"/>
            </w:pPr>
            <w:r>
              <w:t>$2</w:t>
            </w:r>
            <w:r>
              <w:t>,</w:t>
            </w:r>
            <w:r>
              <w:t>116</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4F507CA5" w14:textId="645CA402" w:rsidR="00283EA1" w:rsidRPr="00425C02" w:rsidRDefault="00283EA1" w:rsidP="00283EA1">
            <w:pPr>
              <w:pStyle w:val="TableText"/>
            </w:pPr>
            <w:r>
              <w:t>$2</w:t>
            </w:r>
            <w:r>
              <w:t>,</w:t>
            </w:r>
            <w:r>
              <w:t>116</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DCA98E3" w14:textId="551297ED" w:rsidR="00283EA1" w:rsidRPr="00425C02" w:rsidRDefault="00283EA1" w:rsidP="00283EA1">
            <w:pPr>
              <w:pStyle w:val="TableText"/>
            </w:pPr>
            <w:r>
              <w:t>$2</w:t>
            </w:r>
            <w:r>
              <w:t>,</w:t>
            </w:r>
            <w:r>
              <w:t>116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4058193A" w14:textId="0FBE69D6" w:rsidR="00283EA1" w:rsidRPr="00425C02" w:rsidRDefault="00283EA1" w:rsidP="00283EA1">
            <w:pPr>
              <w:pStyle w:val="TableText"/>
            </w:pPr>
            <w:r>
              <w:t>$2,116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ECC9AF8" w14:textId="1AD03FF1" w:rsidR="00283EA1" w:rsidRPr="00425C02" w:rsidRDefault="00283EA1" w:rsidP="00283EA1">
            <w:pPr>
              <w:pStyle w:val="TableText"/>
            </w:pPr>
            <w:r>
              <w:t>$2,116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A61C7DA" w14:textId="07C514F0" w:rsidR="00283EA1" w:rsidRPr="00425C02" w:rsidRDefault="00283EA1" w:rsidP="00283EA1">
            <w:pPr>
              <w:pStyle w:val="TableText"/>
            </w:pPr>
            <w:r>
              <w:t>$2,116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743CD307" w14:textId="620FA0D3" w:rsidR="00283EA1" w:rsidRPr="00425C02" w:rsidRDefault="00283EA1" w:rsidP="00283EA1">
            <w:pPr>
              <w:pStyle w:val="TableText"/>
            </w:pPr>
            <w:r>
              <w:t>$2,116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C78B5C4" w14:textId="0923042D" w:rsidR="00283EA1" w:rsidRPr="00425C02" w:rsidRDefault="00283EA1" w:rsidP="00283EA1">
            <w:pPr>
              <w:pStyle w:val="TableText"/>
            </w:pPr>
            <w:r>
              <w:t>$2,116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1DE214B8" w14:textId="4F336283" w:rsidR="00283EA1" w:rsidRPr="00425C02" w:rsidRDefault="00283EA1" w:rsidP="00283EA1">
            <w:pPr>
              <w:pStyle w:val="TableText"/>
            </w:pPr>
            <w:r>
              <w:t>$2,116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5419BA2" w14:textId="69C99CB0" w:rsidR="00283EA1" w:rsidRPr="00425C02" w:rsidRDefault="00283EA1" w:rsidP="00283EA1">
            <w:pPr>
              <w:pStyle w:val="TableText"/>
            </w:pPr>
            <w:r>
              <w:t>$2,116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40FC3F96" w14:textId="26592B8C" w:rsidR="00283EA1" w:rsidRPr="00425C02" w:rsidRDefault="00283EA1" w:rsidP="00283EA1">
            <w:pPr>
              <w:pStyle w:val="TableText"/>
            </w:pPr>
            <w:r>
              <w:t>$2,116</w:t>
            </w:r>
          </w:p>
        </w:tc>
        <w:tc>
          <w:tcPr>
            <w:tcW w:w="979" w:type="dxa"/>
            <w:tcBorders>
              <w:top w:val="single" w:sz="4" w:space="0" w:color="404040"/>
              <w:left w:val="single" w:sz="4" w:space="0" w:color="404040"/>
              <w:bottom w:val="single" w:sz="4" w:space="0" w:color="404040"/>
              <w:right w:val="single" w:sz="4" w:space="0" w:color="auto"/>
            </w:tcBorders>
            <w:shd w:val="clear" w:color="auto" w:fill="F2F2F2" w:themeFill="background1" w:themeFillShade="F2"/>
            <w:noWrap/>
            <w:vAlign w:val="center"/>
            <w:hideMark/>
          </w:tcPr>
          <w:p w14:paraId="28203E00" w14:textId="3856C39F" w:rsidR="00283EA1" w:rsidRPr="00425C02" w:rsidRDefault="00283EA1" w:rsidP="00283EA1">
            <w:pPr>
              <w:pStyle w:val="TableText"/>
            </w:pPr>
            <w:r>
              <w:t>$25,392</w:t>
            </w:r>
          </w:p>
        </w:tc>
      </w:tr>
      <w:tr w:rsidR="00283EA1" w:rsidRPr="00425C02" w14:paraId="2CDA30EE" w14:textId="77777777" w:rsidTr="00585480">
        <w:trPr>
          <w:trHeight w:val="283"/>
        </w:trPr>
        <w:tc>
          <w:tcPr>
            <w:tcW w:w="1962" w:type="dxa"/>
            <w:tcBorders>
              <w:top w:val="single" w:sz="4" w:space="0" w:color="404040"/>
              <w:left w:val="single" w:sz="4" w:space="0" w:color="auto"/>
              <w:bottom w:val="single" w:sz="4" w:space="0" w:color="404040"/>
              <w:right w:val="single" w:sz="4" w:space="0" w:color="404040"/>
            </w:tcBorders>
            <w:shd w:val="clear" w:color="auto" w:fill="F2F2F2" w:themeFill="background1" w:themeFillShade="F2"/>
            <w:vAlign w:val="center"/>
            <w:hideMark/>
          </w:tcPr>
          <w:p w14:paraId="67DF8FE1" w14:textId="77777777" w:rsidR="00283EA1" w:rsidRPr="00425C02" w:rsidRDefault="00283EA1" w:rsidP="00283EA1">
            <w:pPr>
              <w:pStyle w:val="TableText"/>
            </w:pPr>
            <w:sdt>
              <w:sdtPr>
                <w:id w:val="-1935506189"/>
                <w:placeholder>
                  <w:docPart w:val="12BDBE7A987C44B6B839BA545DA412BA"/>
                </w:placeholder>
                <w:temporary/>
                <w:showingPlcHdr/>
                <w15:appearance w15:val="hidden"/>
              </w:sdtPr>
              <w:sdtContent>
                <w:r w:rsidRPr="00425C02">
                  <w:t>Labor</w:t>
                </w:r>
              </w:sdtContent>
            </w:sdt>
          </w:p>
        </w:tc>
        <w:tc>
          <w:tcPr>
            <w:tcW w:w="868"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69F9A76" w14:textId="0C2A4A11" w:rsidR="00283EA1" w:rsidRPr="00425C02" w:rsidRDefault="00283EA1" w:rsidP="00283EA1">
            <w:pPr>
              <w:pStyle w:val="TableText"/>
            </w:pPr>
            <w:r>
              <w:t>$8,000</w:t>
            </w:r>
          </w:p>
        </w:tc>
        <w:tc>
          <w:tcPr>
            <w:tcW w:w="831"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3F54DAD" w14:textId="02879615" w:rsidR="00283EA1" w:rsidRPr="00425C02" w:rsidRDefault="00283EA1" w:rsidP="00283EA1">
            <w:pPr>
              <w:pStyle w:val="TableText"/>
            </w:pPr>
            <w:r>
              <w:t>$8,000</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4B1B126" w14:textId="680A7905" w:rsidR="00283EA1" w:rsidRPr="00425C02" w:rsidRDefault="00283EA1" w:rsidP="00283EA1">
            <w:pPr>
              <w:pStyle w:val="TableText"/>
            </w:pPr>
            <w:r>
              <w:t>$8,000</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FE5EDB4" w14:textId="1C3F9576" w:rsidR="00283EA1" w:rsidRPr="00425C02" w:rsidRDefault="00283EA1" w:rsidP="00283EA1">
            <w:pPr>
              <w:pStyle w:val="TableText"/>
            </w:pPr>
            <w:r>
              <w:t>$8,000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2DCBF47" w14:textId="0BBC1519" w:rsidR="00283EA1" w:rsidRPr="00425C02" w:rsidRDefault="00283EA1" w:rsidP="00283EA1">
            <w:pPr>
              <w:pStyle w:val="TableText"/>
            </w:pPr>
            <w:r>
              <w:t>$8,000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9A2B2B3" w14:textId="1047985A" w:rsidR="00283EA1" w:rsidRPr="00425C02" w:rsidRDefault="00283EA1" w:rsidP="00283EA1">
            <w:pPr>
              <w:pStyle w:val="TableText"/>
            </w:pPr>
            <w:r>
              <w:t>$8,000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21AE67CE" w14:textId="394D479C" w:rsidR="00283EA1" w:rsidRPr="00425C02" w:rsidRDefault="00283EA1" w:rsidP="00283EA1">
            <w:pPr>
              <w:pStyle w:val="TableText"/>
            </w:pPr>
            <w:r>
              <w:t>$8,000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AD10E19" w14:textId="0317C553" w:rsidR="00283EA1" w:rsidRPr="00425C02" w:rsidRDefault="00283EA1" w:rsidP="00283EA1">
            <w:pPr>
              <w:pStyle w:val="TableText"/>
            </w:pPr>
            <w:r>
              <w:t>$8,000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1169AC5" w14:textId="734982F6" w:rsidR="00283EA1" w:rsidRPr="00425C02" w:rsidRDefault="00283EA1" w:rsidP="00283EA1">
            <w:pPr>
              <w:pStyle w:val="TableText"/>
            </w:pPr>
            <w:r>
              <w:t>$8,000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B3C2832" w14:textId="685B441C" w:rsidR="00283EA1" w:rsidRPr="00425C02" w:rsidRDefault="00283EA1" w:rsidP="00283EA1">
            <w:pPr>
              <w:pStyle w:val="TableText"/>
            </w:pPr>
            <w:r>
              <w:t>$8,000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2DDEDB96" w14:textId="504C7FDF" w:rsidR="00283EA1" w:rsidRPr="00425C02" w:rsidRDefault="00283EA1" w:rsidP="00283EA1">
            <w:pPr>
              <w:pStyle w:val="TableText"/>
            </w:pPr>
            <w:r>
              <w:t>$8,000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99ACB21" w14:textId="777D5B60" w:rsidR="00283EA1" w:rsidRPr="00425C02" w:rsidRDefault="00283EA1" w:rsidP="00283EA1">
            <w:pPr>
              <w:pStyle w:val="TableText"/>
            </w:pPr>
            <w:r>
              <w:t>$8,000</w:t>
            </w:r>
          </w:p>
        </w:tc>
        <w:tc>
          <w:tcPr>
            <w:tcW w:w="979" w:type="dxa"/>
            <w:tcBorders>
              <w:top w:val="single" w:sz="4" w:space="0" w:color="404040"/>
              <w:left w:val="single" w:sz="4" w:space="0" w:color="404040"/>
              <w:bottom w:val="single" w:sz="4" w:space="0" w:color="404040"/>
              <w:right w:val="single" w:sz="4" w:space="0" w:color="auto"/>
            </w:tcBorders>
            <w:shd w:val="clear" w:color="auto" w:fill="F2F2F2" w:themeFill="background1" w:themeFillShade="F2"/>
            <w:noWrap/>
            <w:vAlign w:val="center"/>
            <w:hideMark/>
          </w:tcPr>
          <w:p w14:paraId="226F8F53" w14:textId="2A1965C4" w:rsidR="00283EA1" w:rsidRPr="00425C02" w:rsidRDefault="00283EA1" w:rsidP="00283EA1">
            <w:pPr>
              <w:pStyle w:val="TableText"/>
            </w:pPr>
            <w:r>
              <w:t>$96,000</w:t>
            </w:r>
          </w:p>
        </w:tc>
      </w:tr>
      <w:tr w:rsidR="00283EA1" w:rsidRPr="00425C02" w14:paraId="68E050A8" w14:textId="77777777" w:rsidTr="00585480">
        <w:trPr>
          <w:trHeight w:val="283"/>
        </w:trPr>
        <w:tc>
          <w:tcPr>
            <w:tcW w:w="1962" w:type="dxa"/>
            <w:tcBorders>
              <w:top w:val="single" w:sz="4" w:space="0" w:color="404040"/>
              <w:left w:val="single" w:sz="4" w:space="0" w:color="auto"/>
              <w:bottom w:val="single" w:sz="4" w:space="0" w:color="404040"/>
              <w:right w:val="single" w:sz="4" w:space="0" w:color="404040"/>
            </w:tcBorders>
            <w:shd w:val="clear" w:color="auto" w:fill="F2F2F2" w:themeFill="background1" w:themeFillShade="F2"/>
            <w:vAlign w:val="center"/>
            <w:hideMark/>
          </w:tcPr>
          <w:p w14:paraId="4993E2C4" w14:textId="77777777" w:rsidR="00283EA1" w:rsidRPr="00425C02" w:rsidRDefault="00283EA1" w:rsidP="00283EA1">
            <w:pPr>
              <w:pStyle w:val="TableText"/>
            </w:pPr>
            <w:sdt>
              <w:sdtPr>
                <w:id w:val="-1402436633"/>
                <w:placeholder>
                  <w:docPart w:val="8A50FD7F6CFE4F6E89CC99CB593E0BDA"/>
                </w:placeholder>
                <w:temporary/>
                <w:showingPlcHdr/>
                <w15:appearance w15:val="hidden"/>
              </w:sdtPr>
              <w:sdtContent>
                <w:r w:rsidRPr="00425C02">
                  <w:t>Other</w:t>
                </w:r>
              </w:sdtContent>
            </w:sdt>
          </w:p>
        </w:tc>
        <w:tc>
          <w:tcPr>
            <w:tcW w:w="868"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496F5DE8" w14:textId="79C7A4D8" w:rsidR="00283EA1" w:rsidRPr="00425C02" w:rsidRDefault="00283EA1" w:rsidP="00283EA1">
            <w:pPr>
              <w:pStyle w:val="TableText"/>
            </w:pPr>
            <w:r>
              <w:t>$0</w:t>
            </w:r>
          </w:p>
        </w:tc>
        <w:tc>
          <w:tcPr>
            <w:tcW w:w="831"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0726BEA" w14:textId="0EE6416B" w:rsidR="00283EA1" w:rsidRPr="00425C02" w:rsidRDefault="00283EA1" w:rsidP="00283EA1">
            <w:pPr>
              <w:pStyle w:val="TableText"/>
            </w:pPr>
            <w:r>
              <w:t>$0</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0A2D9A8" w14:textId="0B2951D7" w:rsidR="00283EA1" w:rsidRPr="00425C02" w:rsidRDefault="00283EA1" w:rsidP="00283EA1">
            <w:pPr>
              <w:pStyle w:val="TableText"/>
            </w:pPr>
            <w:r>
              <w:t>$0</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1284E038" w14:textId="1EF71173" w:rsidR="00283EA1" w:rsidRPr="00425C02" w:rsidRDefault="00283EA1" w:rsidP="00283EA1">
            <w:pPr>
              <w:pStyle w:val="TableText"/>
            </w:pPr>
            <w:r>
              <w:t>$0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E9A8430" w14:textId="3EB90BB8" w:rsidR="00283EA1" w:rsidRPr="00425C02" w:rsidRDefault="00283EA1" w:rsidP="00283EA1">
            <w:pPr>
              <w:pStyle w:val="TableText"/>
            </w:pPr>
            <w:r>
              <w:t>$0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8CDCF9F" w14:textId="6B09397A" w:rsidR="00283EA1" w:rsidRPr="00425C02" w:rsidRDefault="00283EA1" w:rsidP="00283EA1">
            <w:pPr>
              <w:pStyle w:val="TableText"/>
            </w:pPr>
            <w:r>
              <w:t>$0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AA2EAB7" w14:textId="177195EC" w:rsidR="00283EA1" w:rsidRPr="00425C02" w:rsidRDefault="00283EA1" w:rsidP="00283EA1">
            <w:pPr>
              <w:pStyle w:val="TableText"/>
            </w:pPr>
            <w:r>
              <w:t>$0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7135429" w14:textId="7CAAFA43" w:rsidR="00283EA1" w:rsidRPr="00425C02" w:rsidRDefault="00283EA1" w:rsidP="00283EA1">
            <w:pPr>
              <w:pStyle w:val="TableText"/>
            </w:pPr>
            <w:r>
              <w:t>$0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B906F08" w14:textId="4504E5B1" w:rsidR="00283EA1" w:rsidRPr="00425C02" w:rsidRDefault="00283EA1" w:rsidP="00283EA1">
            <w:pPr>
              <w:pStyle w:val="TableText"/>
            </w:pPr>
            <w:r>
              <w:t>$0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F0039FB" w14:textId="23D80466" w:rsidR="00283EA1" w:rsidRPr="00425C02" w:rsidRDefault="00283EA1" w:rsidP="00283EA1">
            <w:pPr>
              <w:pStyle w:val="TableText"/>
            </w:pPr>
            <w:r>
              <w:t>$0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6BD353E" w14:textId="2EAF295F" w:rsidR="00283EA1" w:rsidRPr="00425C02" w:rsidRDefault="00283EA1" w:rsidP="00283EA1">
            <w:pPr>
              <w:pStyle w:val="TableText"/>
            </w:pPr>
            <w:r>
              <w:t>$0</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23B043F2" w14:textId="65493594" w:rsidR="00283EA1" w:rsidRPr="00425C02" w:rsidRDefault="00283EA1" w:rsidP="00283EA1">
            <w:pPr>
              <w:pStyle w:val="TableText"/>
            </w:pPr>
            <w:r>
              <w:t>$0</w:t>
            </w:r>
          </w:p>
        </w:tc>
        <w:tc>
          <w:tcPr>
            <w:tcW w:w="979" w:type="dxa"/>
            <w:tcBorders>
              <w:top w:val="single" w:sz="4" w:space="0" w:color="404040"/>
              <w:left w:val="single" w:sz="4" w:space="0" w:color="404040"/>
              <w:bottom w:val="single" w:sz="4" w:space="0" w:color="404040"/>
              <w:right w:val="single" w:sz="4" w:space="0" w:color="auto"/>
            </w:tcBorders>
            <w:shd w:val="clear" w:color="auto" w:fill="F2F2F2" w:themeFill="background1" w:themeFillShade="F2"/>
            <w:noWrap/>
            <w:vAlign w:val="center"/>
            <w:hideMark/>
          </w:tcPr>
          <w:p w14:paraId="3C2B6C23" w14:textId="6959DA53" w:rsidR="00283EA1" w:rsidRPr="00425C02" w:rsidRDefault="00283EA1" w:rsidP="00283EA1">
            <w:pPr>
              <w:pStyle w:val="TableText"/>
            </w:pPr>
            <w:r>
              <w:t>$0</w:t>
            </w:r>
          </w:p>
        </w:tc>
      </w:tr>
      <w:tr w:rsidR="00283EA1" w:rsidRPr="00425C02" w14:paraId="5262DC89" w14:textId="77777777" w:rsidTr="00585480">
        <w:trPr>
          <w:trHeight w:val="283"/>
        </w:trPr>
        <w:tc>
          <w:tcPr>
            <w:tcW w:w="1962" w:type="dxa"/>
            <w:tcBorders>
              <w:top w:val="single" w:sz="4" w:space="0" w:color="404040"/>
              <w:left w:val="single" w:sz="4" w:space="0" w:color="auto"/>
              <w:bottom w:val="single" w:sz="4" w:space="0" w:color="404040"/>
              <w:right w:val="single" w:sz="4" w:space="0" w:color="404040"/>
            </w:tcBorders>
            <w:shd w:val="clear" w:color="auto" w:fill="F2F2F2" w:themeFill="background1" w:themeFillShade="F2"/>
            <w:vAlign w:val="center"/>
            <w:hideMark/>
          </w:tcPr>
          <w:p w14:paraId="008323FD" w14:textId="77777777" w:rsidR="00283EA1" w:rsidRPr="00425C02" w:rsidRDefault="00283EA1" w:rsidP="00283EA1">
            <w:pPr>
              <w:pStyle w:val="TableText"/>
            </w:pPr>
            <w:sdt>
              <w:sdtPr>
                <w:id w:val="1281917879"/>
                <w:placeholder>
                  <w:docPart w:val="5DE32D721A4E4AF6B70DCC563E9790EA"/>
                </w:placeholder>
                <w:temporary/>
                <w:showingPlcHdr/>
                <w15:appearance w15:val="hidden"/>
              </w:sdtPr>
              <w:sdtContent>
                <w:r w:rsidRPr="00425C02">
                  <w:t>Total Expenses</w:t>
                </w:r>
              </w:sdtContent>
            </w:sdt>
          </w:p>
        </w:tc>
        <w:tc>
          <w:tcPr>
            <w:tcW w:w="868"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4208440D" w14:textId="07929F84" w:rsidR="00283EA1" w:rsidRPr="00425C02" w:rsidRDefault="00283EA1" w:rsidP="00283EA1">
            <w:pPr>
              <w:pStyle w:val="TableText"/>
            </w:pPr>
            <w:r>
              <w:t>$15,225</w:t>
            </w:r>
          </w:p>
        </w:tc>
        <w:tc>
          <w:tcPr>
            <w:tcW w:w="831"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522787D5" w14:textId="280A8974" w:rsidR="00283EA1" w:rsidRPr="00425C02" w:rsidRDefault="00283EA1" w:rsidP="00283EA1">
            <w:pPr>
              <w:pStyle w:val="TableText"/>
            </w:pPr>
            <w:r>
              <w:t>$15,225</w:t>
            </w:r>
          </w:p>
        </w:tc>
        <w:tc>
          <w:tcPr>
            <w:tcW w:w="893"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5192C4E7" w14:textId="3DA90B6D" w:rsidR="00283EA1" w:rsidRPr="00425C02" w:rsidRDefault="00283EA1" w:rsidP="00283EA1">
            <w:pPr>
              <w:pStyle w:val="TableText"/>
            </w:pPr>
            <w:r>
              <w:t>$15,225</w:t>
            </w:r>
          </w:p>
        </w:tc>
        <w:tc>
          <w:tcPr>
            <w:tcW w:w="893"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0698B98C" w14:textId="4B80D975" w:rsidR="00283EA1" w:rsidRPr="00425C02" w:rsidRDefault="00283EA1" w:rsidP="00283EA1">
            <w:pPr>
              <w:pStyle w:val="TableText"/>
            </w:pPr>
            <w:r>
              <w:t>$15,225</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2C12EB5B" w14:textId="523C696D" w:rsidR="00283EA1" w:rsidRPr="00425C02" w:rsidRDefault="00283EA1" w:rsidP="00283EA1">
            <w:pPr>
              <w:pStyle w:val="TableText"/>
            </w:pPr>
            <w:r>
              <w:t>$15,225</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6CDBBE13" w14:textId="375C6471" w:rsidR="00283EA1" w:rsidRPr="00425C02" w:rsidRDefault="00283EA1" w:rsidP="00283EA1">
            <w:pPr>
              <w:pStyle w:val="TableText"/>
            </w:pPr>
            <w:r>
              <w:t>$15,225</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4517CBB3" w14:textId="0DE5E979" w:rsidR="00283EA1" w:rsidRPr="00425C02" w:rsidRDefault="00283EA1" w:rsidP="00283EA1">
            <w:pPr>
              <w:pStyle w:val="TableText"/>
            </w:pPr>
            <w:r>
              <w:t>$15,225</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3CEE61FA" w14:textId="3DC28C0B" w:rsidR="00283EA1" w:rsidRPr="00425C02" w:rsidRDefault="00283EA1" w:rsidP="00283EA1">
            <w:pPr>
              <w:pStyle w:val="TableText"/>
            </w:pPr>
            <w:r>
              <w:t>$15,225</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20318665" w14:textId="01702671" w:rsidR="00283EA1" w:rsidRPr="00425C02" w:rsidRDefault="00283EA1" w:rsidP="00283EA1">
            <w:pPr>
              <w:pStyle w:val="TableText"/>
            </w:pPr>
            <w:r>
              <w:t>$15,225</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26FD8A9D" w14:textId="1165C956" w:rsidR="00283EA1" w:rsidRPr="00425C02" w:rsidRDefault="00283EA1" w:rsidP="00283EA1">
            <w:pPr>
              <w:pStyle w:val="TableText"/>
            </w:pPr>
            <w:r>
              <w:t>$15,225</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67BB6C2B" w14:textId="0AF2D1C0" w:rsidR="00283EA1" w:rsidRPr="00425C02" w:rsidRDefault="00283EA1" w:rsidP="00283EA1">
            <w:pPr>
              <w:pStyle w:val="TableText"/>
            </w:pPr>
            <w:r>
              <w:t>$15,225</w:t>
            </w:r>
          </w:p>
        </w:tc>
        <w:tc>
          <w:tcPr>
            <w:tcW w:w="892" w:type="dxa"/>
            <w:tcBorders>
              <w:top w:val="single" w:sz="4" w:space="0" w:color="404040"/>
              <w:left w:val="single" w:sz="4" w:space="0" w:color="404040"/>
              <w:bottom w:val="single" w:sz="4" w:space="0" w:color="404040"/>
              <w:right w:val="single" w:sz="4" w:space="0" w:color="404040"/>
            </w:tcBorders>
            <w:shd w:val="clear" w:color="auto" w:fill="F2F2F2" w:themeFill="background1" w:themeFillShade="F2"/>
            <w:noWrap/>
            <w:vAlign w:val="center"/>
            <w:hideMark/>
          </w:tcPr>
          <w:p w14:paraId="1C31A43C" w14:textId="21F2018B" w:rsidR="00283EA1" w:rsidRPr="00425C02" w:rsidRDefault="00283EA1" w:rsidP="00283EA1">
            <w:pPr>
              <w:pStyle w:val="TableText"/>
            </w:pPr>
            <w:r>
              <w:t>$15,225</w:t>
            </w:r>
          </w:p>
        </w:tc>
        <w:tc>
          <w:tcPr>
            <w:tcW w:w="979" w:type="dxa"/>
            <w:tcBorders>
              <w:top w:val="single" w:sz="4" w:space="0" w:color="404040"/>
              <w:left w:val="single" w:sz="4" w:space="0" w:color="404040"/>
              <w:bottom w:val="single" w:sz="4" w:space="0" w:color="404040"/>
              <w:right w:val="single" w:sz="4" w:space="0" w:color="auto"/>
            </w:tcBorders>
            <w:shd w:val="clear" w:color="auto" w:fill="F2F2F2" w:themeFill="background1" w:themeFillShade="F2"/>
            <w:noWrap/>
            <w:vAlign w:val="center"/>
            <w:hideMark/>
          </w:tcPr>
          <w:p w14:paraId="377659E1" w14:textId="6EE3479A" w:rsidR="00283EA1" w:rsidRPr="00425C02" w:rsidRDefault="00283EA1" w:rsidP="00283EA1">
            <w:pPr>
              <w:pStyle w:val="TableText"/>
            </w:pPr>
            <w:r>
              <w:t>$182,700</w:t>
            </w:r>
          </w:p>
        </w:tc>
      </w:tr>
      <w:tr w:rsidR="00283EA1" w:rsidRPr="00425C02" w14:paraId="60520A0A" w14:textId="77777777" w:rsidTr="00585480">
        <w:trPr>
          <w:trHeight w:val="283"/>
        </w:trPr>
        <w:tc>
          <w:tcPr>
            <w:tcW w:w="1962" w:type="dxa"/>
            <w:tcBorders>
              <w:top w:val="single" w:sz="4" w:space="0" w:color="404040"/>
              <w:left w:val="single" w:sz="4" w:space="0" w:color="auto"/>
              <w:bottom w:val="single" w:sz="4" w:space="0" w:color="404040"/>
              <w:right w:val="single" w:sz="4" w:space="0" w:color="404040"/>
            </w:tcBorders>
            <w:shd w:val="clear" w:color="auto" w:fill="F2F2F2" w:themeFill="background1" w:themeFillShade="F2"/>
            <w:vAlign w:val="center"/>
            <w:hideMark/>
          </w:tcPr>
          <w:p w14:paraId="35B35EC5" w14:textId="77777777" w:rsidR="00283EA1" w:rsidRPr="00425C02" w:rsidRDefault="00283EA1" w:rsidP="00283EA1">
            <w:pPr>
              <w:pStyle w:val="TableText"/>
            </w:pPr>
            <w:sdt>
              <w:sdtPr>
                <w:id w:val="704222478"/>
                <w:placeholder>
                  <w:docPart w:val="DC4ABC3C1D094B50B9F9D42847B52469"/>
                </w:placeholder>
                <w:temporary/>
                <w:showingPlcHdr/>
                <w15:appearance w15:val="hidden"/>
              </w:sdtPr>
              <w:sdtContent>
                <w:r w:rsidRPr="00425C02">
                  <w:t>Income Before Taxes</w:t>
                </w:r>
              </w:sdtContent>
            </w:sdt>
          </w:p>
        </w:tc>
        <w:tc>
          <w:tcPr>
            <w:tcW w:w="868"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3D476DBB" w14:textId="110AB12B" w:rsidR="00283EA1" w:rsidRPr="00425C02" w:rsidRDefault="00283EA1" w:rsidP="00283EA1">
            <w:pPr>
              <w:pStyle w:val="TableText"/>
            </w:pPr>
            <w:r>
              <w:t>$43,775</w:t>
            </w:r>
          </w:p>
        </w:tc>
        <w:tc>
          <w:tcPr>
            <w:tcW w:w="831"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78496151" w14:textId="02B1E96E" w:rsidR="00283EA1" w:rsidRPr="00425C02" w:rsidRDefault="00283EA1" w:rsidP="00283EA1">
            <w:pPr>
              <w:pStyle w:val="TableText"/>
            </w:pPr>
            <w:r>
              <w:t>$43,775</w:t>
            </w:r>
          </w:p>
        </w:tc>
        <w:tc>
          <w:tcPr>
            <w:tcW w:w="893"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32275E15" w14:textId="4BC99A77" w:rsidR="00283EA1" w:rsidRPr="00425C02" w:rsidRDefault="00283EA1" w:rsidP="00283EA1">
            <w:pPr>
              <w:pStyle w:val="TableText"/>
            </w:pPr>
            <w:r>
              <w:t>$43,775</w:t>
            </w:r>
          </w:p>
        </w:tc>
        <w:tc>
          <w:tcPr>
            <w:tcW w:w="893"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2B5116A2" w14:textId="775BF1F1" w:rsidR="00283EA1" w:rsidRPr="00425C02" w:rsidRDefault="00283EA1" w:rsidP="00283EA1">
            <w:pPr>
              <w:pStyle w:val="TableText"/>
            </w:pPr>
            <w:r>
              <w:t>$43,775</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60DE17DF" w14:textId="536D6474" w:rsidR="00283EA1" w:rsidRPr="00425C02" w:rsidRDefault="00283EA1" w:rsidP="00283EA1">
            <w:pPr>
              <w:pStyle w:val="TableText"/>
            </w:pPr>
            <w:r>
              <w:t>$43,775</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4346A9BE" w14:textId="25BE2FFF" w:rsidR="00283EA1" w:rsidRPr="00425C02" w:rsidRDefault="00283EA1" w:rsidP="00283EA1">
            <w:pPr>
              <w:pStyle w:val="TableText"/>
            </w:pPr>
            <w:r>
              <w:t>$43,775</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08EAAECD" w14:textId="602FF4C9" w:rsidR="00283EA1" w:rsidRPr="00425C02" w:rsidRDefault="00283EA1" w:rsidP="00283EA1">
            <w:pPr>
              <w:pStyle w:val="TableText"/>
            </w:pPr>
            <w:r>
              <w:t>$43,775</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2E409A9B" w14:textId="576E0E75" w:rsidR="00283EA1" w:rsidRPr="00425C02" w:rsidRDefault="00283EA1" w:rsidP="00283EA1">
            <w:pPr>
              <w:pStyle w:val="TableText"/>
            </w:pPr>
            <w:r>
              <w:t>$43,775</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7F78059F" w14:textId="23684BF3" w:rsidR="00283EA1" w:rsidRPr="00425C02" w:rsidRDefault="00283EA1" w:rsidP="00283EA1">
            <w:pPr>
              <w:pStyle w:val="TableText"/>
            </w:pPr>
            <w:r>
              <w:t>$43,775</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3A7C9262" w14:textId="04B0163C" w:rsidR="00283EA1" w:rsidRPr="00425C02" w:rsidRDefault="00283EA1" w:rsidP="00283EA1">
            <w:pPr>
              <w:pStyle w:val="TableText"/>
            </w:pPr>
            <w:r>
              <w:t>$43,775</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5808898D" w14:textId="0E49D383" w:rsidR="00283EA1" w:rsidRPr="00425C02" w:rsidRDefault="00283EA1" w:rsidP="00283EA1">
            <w:pPr>
              <w:pStyle w:val="TableText"/>
            </w:pPr>
            <w:r>
              <w:t>$43,775</w:t>
            </w:r>
          </w:p>
        </w:tc>
        <w:tc>
          <w:tcPr>
            <w:tcW w:w="892" w:type="dxa"/>
            <w:tcBorders>
              <w:top w:val="single" w:sz="4" w:space="0" w:color="404040"/>
              <w:left w:val="nil"/>
              <w:bottom w:val="single" w:sz="4" w:space="0" w:color="404040"/>
              <w:right w:val="single" w:sz="4" w:space="0" w:color="404040"/>
            </w:tcBorders>
            <w:shd w:val="clear" w:color="auto" w:fill="F2F2F2" w:themeFill="background1" w:themeFillShade="F2"/>
            <w:noWrap/>
            <w:vAlign w:val="center"/>
            <w:hideMark/>
          </w:tcPr>
          <w:p w14:paraId="5A91B8CB" w14:textId="5D77F1C2" w:rsidR="00283EA1" w:rsidRPr="00425C02" w:rsidRDefault="00283EA1" w:rsidP="00283EA1">
            <w:pPr>
              <w:pStyle w:val="TableText"/>
            </w:pPr>
            <w:r>
              <w:t>$43,775</w:t>
            </w:r>
          </w:p>
        </w:tc>
        <w:tc>
          <w:tcPr>
            <w:tcW w:w="979" w:type="dxa"/>
            <w:tcBorders>
              <w:top w:val="single" w:sz="4" w:space="0" w:color="404040"/>
              <w:left w:val="nil"/>
              <w:bottom w:val="single" w:sz="4" w:space="0" w:color="404040"/>
              <w:right w:val="single" w:sz="4" w:space="0" w:color="auto"/>
            </w:tcBorders>
            <w:shd w:val="clear" w:color="auto" w:fill="F2F2F2" w:themeFill="background1" w:themeFillShade="F2"/>
            <w:noWrap/>
            <w:vAlign w:val="center"/>
            <w:hideMark/>
          </w:tcPr>
          <w:p w14:paraId="236B2408" w14:textId="585DC990" w:rsidR="00283EA1" w:rsidRPr="00425C02" w:rsidRDefault="00283EA1" w:rsidP="00283EA1">
            <w:pPr>
              <w:pStyle w:val="TableText"/>
            </w:pPr>
            <w:r>
              <w:t>$525,300</w:t>
            </w:r>
          </w:p>
        </w:tc>
      </w:tr>
      <w:tr w:rsidR="00283EA1" w:rsidRPr="00425C02" w14:paraId="7F5EDA9F" w14:textId="77777777" w:rsidTr="00585480">
        <w:trPr>
          <w:trHeight w:val="283"/>
        </w:trPr>
        <w:tc>
          <w:tcPr>
            <w:tcW w:w="1962" w:type="dxa"/>
            <w:tcBorders>
              <w:top w:val="nil"/>
              <w:left w:val="single" w:sz="4" w:space="0" w:color="auto"/>
              <w:bottom w:val="single" w:sz="4" w:space="0" w:color="404040"/>
              <w:right w:val="single" w:sz="4" w:space="0" w:color="404040"/>
            </w:tcBorders>
            <w:shd w:val="clear" w:color="auto" w:fill="F2F2F2" w:themeFill="background1" w:themeFillShade="F2"/>
            <w:vAlign w:val="center"/>
            <w:hideMark/>
          </w:tcPr>
          <w:p w14:paraId="4658183F" w14:textId="77777777" w:rsidR="00283EA1" w:rsidRPr="00425C02" w:rsidRDefault="00283EA1" w:rsidP="00283EA1">
            <w:pPr>
              <w:pStyle w:val="TableText"/>
            </w:pPr>
            <w:sdt>
              <w:sdtPr>
                <w:id w:val="-249052715"/>
                <w:placeholder>
                  <w:docPart w:val="B5CD291B647A4914B61D2368B821A765"/>
                </w:placeholder>
                <w:temporary/>
                <w:showingPlcHdr/>
                <w15:appearance w15:val="hidden"/>
              </w:sdtPr>
              <w:sdtContent>
                <w:r w:rsidRPr="00425C02">
                  <w:t>Income Tax Expense</w:t>
                </w:r>
              </w:sdtContent>
            </w:sdt>
          </w:p>
        </w:tc>
        <w:tc>
          <w:tcPr>
            <w:tcW w:w="868"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CA6F0F8" w14:textId="169F51F7" w:rsidR="00283EA1" w:rsidRPr="00425C02" w:rsidRDefault="00283EA1" w:rsidP="00283EA1">
            <w:pPr>
              <w:pStyle w:val="TableText"/>
            </w:pPr>
            <w:r>
              <w:t>$6,566</w:t>
            </w:r>
          </w:p>
        </w:tc>
        <w:tc>
          <w:tcPr>
            <w:tcW w:w="831"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B7729E4" w14:textId="395404F5" w:rsidR="00283EA1" w:rsidRPr="00425C02" w:rsidRDefault="00283EA1" w:rsidP="00283EA1">
            <w:pPr>
              <w:pStyle w:val="TableText"/>
            </w:pPr>
            <w:r>
              <w:t>$6,566</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58EFAD3" w14:textId="7DF1A04D" w:rsidR="00283EA1" w:rsidRPr="00425C02" w:rsidRDefault="00283EA1" w:rsidP="00283EA1">
            <w:pPr>
              <w:pStyle w:val="TableText"/>
            </w:pPr>
            <w:r>
              <w:t>$6,566</w:t>
            </w:r>
          </w:p>
        </w:tc>
        <w:tc>
          <w:tcPr>
            <w:tcW w:w="893"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939592D" w14:textId="06A417F6" w:rsidR="00283EA1" w:rsidRPr="00425C02" w:rsidRDefault="00283EA1" w:rsidP="00283EA1">
            <w:pPr>
              <w:pStyle w:val="TableText"/>
            </w:pPr>
            <w:r>
              <w:t>$6,566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81EFC19" w14:textId="746758F0" w:rsidR="00283EA1" w:rsidRPr="00425C02" w:rsidRDefault="00283EA1" w:rsidP="00283EA1">
            <w:pPr>
              <w:pStyle w:val="TableText"/>
            </w:pPr>
            <w:r>
              <w:t>$6,566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37BA2260" w14:textId="5FD5A71B" w:rsidR="00283EA1" w:rsidRPr="00425C02" w:rsidRDefault="00283EA1" w:rsidP="00283EA1">
            <w:pPr>
              <w:pStyle w:val="TableText"/>
            </w:pPr>
            <w:r>
              <w:t>$6,566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7AC587CD" w14:textId="00F04380" w:rsidR="00283EA1" w:rsidRPr="00425C02" w:rsidRDefault="00283EA1" w:rsidP="00283EA1">
            <w:pPr>
              <w:pStyle w:val="TableText"/>
            </w:pPr>
            <w:r>
              <w:t>$6,566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06F7B5E4" w14:textId="1ACC7B64" w:rsidR="00283EA1" w:rsidRPr="00425C02" w:rsidRDefault="00283EA1" w:rsidP="00283EA1">
            <w:pPr>
              <w:pStyle w:val="TableText"/>
            </w:pPr>
            <w:r>
              <w:t>$6,566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6809AD63" w14:textId="7C7A5CFE" w:rsidR="00283EA1" w:rsidRPr="00425C02" w:rsidRDefault="00283EA1" w:rsidP="00283EA1">
            <w:pPr>
              <w:pStyle w:val="TableText"/>
            </w:pPr>
            <w:r>
              <w:t>$6,566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564DACB2" w14:textId="11351B86" w:rsidR="00283EA1" w:rsidRPr="00425C02" w:rsidRDefault="00283EA1" w:rsidP="00283EA1">
            <w:pPr>
              <w:pStyle w:val="TableText"/>
            </w:pPr>
            <w:r>
              <w:t>$6,566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7CE6FA8F" w14:textId="4B400B4C" w:rsidR="00283EA1" w:rsidRPr="00425C02" w:rsidRDefault="00283EA1" w:rsidP="00283EA1">
            <w:pPr>
              <w:pStyle w:val="TableText"/>
            </w:pPr>
            <w:r>
              <w:t>$6,566</w:t>
            </w:r>
          </w:p>
        </w:tc>
        <w:tc>
          <w:tcPr>
            <w:tcW w:w="892" w:type="dxa"/>
            <w:tcBorders>
              <w:top w:val="nil"/>
              <w:left w:val="nil"/>
              <w:bottom w:val="single" w:sz="4" w:space="0" w:color="404040"/>
              <w:right w:val="single" w:sz="4" w:space="0" w:color="404040"/>
            </w:tcBorders>
            <w:shd w:val="clear" w:color="auto" w:fill="F2F2F2" w:themeFill="background1" w:themeFillShade="F2"/>
            <w:noWrap/>
            <w:vAlign w:val="center"/>
            <w:hideMark/>
          </w:tcPr>
          <w:p w14:paraId="44272E3E" w14:textId="1EBDEC8B" w:rsidR="00283EA1" w:rsidRPr="00425C02" w:rsidRDefault="00283EA1" w:rsidP="00283EA1">
            <w:pPr>
              <w:pStyle w:val="TableText"/>
            </w:pPr>
            <w:r>
              <w:t>$6,566</w:t>
            </w:r>
          </w:p>
        </w:tc>
        <w:tc>
          <w:tcPr>
            <w:tcW w:w="979" w:type="dxa"/>
            <w:tcBorders>
              <w:top w:val="nil"/>
              <w:left w:val="nil"/>
              <w:bottom w:val="single" w:sz="4" w:space="0" w:color="404040"/>
              <w:right w:val="single" w:sz="4" w:space="0" w:color="auto"/>
            </w:tcBorders>
            <w:shd w:val="clear" w:color="auto" w:fill="F2F2F2" w:themeFill="background1" w:themeFillShade="F2"/>
            <w:noWrap/>
            <w:vAlign w:val="center"/>
            <w:hideMark/>
          </w:tcPr>
          <w:p w14:paraId="2E25E8C0" w14:textId="517C838D" w:rsidR="00283EA1" w:rsidRPr="00425C02" w:rsidRDefault="00283EA1" w:rsidP="00283EA1">
            <w:pPr>
              <w:pStyle w:val="TableText"/>
            </w:pPr>
            <w:r>
              <w:t>$78,792</w:t>
            </w:r>
          </w:p>
        </w:tc>
      </w:tr>
      <w:tr w:rsidR="00283EA1" w:rsidRPr="00425C02" w14:paraId="1F664E6D" w14:textId="77777777" w:rsidTr="00585480">
        <w:trPr>
          <w:trHeight w:val="180"/>
        </w:trPr>
        <w:tc>
          <w:tcPr>
            <w:tcW w:w="13562" w:type="dxa"/>
            <w:gridSpan w:val="14"/>
            <w:tcBorders>
              <w:top w:val="single" w:sz="4" w:space="0" w:color="404040"/>
              <w:left w:val="single" w:sz="4" w:space="0" w:color="auto"/>
              <w:bottom w:val="single" w:sz="4" w:space="0" w:color="404040"/>
              <w:right w:val="single" w:sz="4" w:space="0" w:color="000000"/>
            </w:tcBorders>
            <w:shd w:val="clear" w:color="auto" w:fill="264D2B" w:themeFill="accent1"/>
            <w:vAlign w:val="center"/>
            <w:hideMark/>
          </w:tcPr>
          <w:p w14:paraId="74F613E6" w14:textId="77777777" w:rsidR="00283EA1" w:rsidRPr="00425C02" w:rsidRDefault="00283EA1" w:rsidP="00283EA1">
            <w:pPr>
              <w:pStyle w:val="TableText"/>
            </w:pPr>
            <w:r w:rsidRPr="00425C02">
              <w:t> </w:t>
            </w:r>
          </w:p>
        </w:tc>
      </w:tr>
      <w:bookmarkStart w:id="63" w:name="_Toc110091437"/>
      <w:tr w:rsidR="00283EA1" w:rsidRPr="00425C02" w14:paraId="2A51F2E1" w14:textId="77777777" w:rsidTr="00585480">
        <w:trPr>
          <w:trHeight w:val="283"/>
        </w:trPr>
        <w:tc>
          <w:tcPr>
            <w:tcW w:w="1962" w:type="dxa"/>
            <w:tcBorders>
              <w:top w:val="nil"/>
              <w:left w:val="single" w:sz="4" w:space="0" w:color="auto"/>
              <w:bottom w:val="single" w:sz="4" w:space="0" w:color="404040"/>
              <w:right w:val="single" w:sz="4" w:space="0" w:color="404040"/>
            </w:tcBorders>
            <w:shd w:val="clear" w:color="000000" w:fill="E6E6E6"/>
            <w:vAlign w:val="center"/>
            <w:hideMark/>
          </w:tcPr>
          <w:p w14:paraId="32DB666B" w14:textId="77777777" w:rsidR="00283EA1" w:rsidRPr="00425C02" w:rsidRDefault="00283EA1" w:rsidP="00283EA1">
            <w:pPr>
              <w:pStyle w:val="TableText"/>
            </w:pPr>
            <w:sdt>
              <w:sdtPr>
                <w:id w:val="1019045683"/>
                <w:placeholder>
                  <w:docPart w:val="655549136EA34D99AF6D5C74956AA60D"/>
                </w:placeholder>
                <w:temporary/>
                <w:showingPlcHdr/>
                <w15:appearance w15:val="hidden"/>
              </w:sdtPr>
              <w:sdtContent>
                <w:r w:rsidRPr="00425C02">
                  <w:t>NET INCOME</w:t>
                </w:r>
              </w:sdtContent>
            </w:sdt>
            <w:bookmarkEnd w:id="63"/>
            <w:r w:rsidRPr="00425C02">
              <w:t xml:space="preserve"> </w:t>
            </w:r>
          </w:p>
        </w:tc>
        <w:tc>
          <w:tcPr>
            <w:tcW w:w="868" w:type="dxa"/>
            <w:tcBorders>
              <w:top w:val="nil"/>
              <w:left w:val="nil"/>
              <w:bottom w:val="single" w:sz="4" w:space="0" w:color="404040"/>
              <w:right w:val="single" w:sz="4" w:space="0" w:color="404040"/>
            </w:tcBorders>
            <w:shd w:val="clear" w:color="000000" w:fill="E6E6E6"/>
            <w:vAlign w:val="center"/>
            <w:hideMark/>
          </w:tcPr>
          <w:p w14:paraId="25F4E0E7" w14:textId="2E4BB5C3" w:rsidR="00283EA1" w:rsidRPr="00425C02" w:rsidRDefault="00283EA1" w:rsidP="00283EA1">
            <w:pPr>
              <w:pStyle w:val="TableText"/>
            </w:pPr>
            <w:r>
              <w:t>$37,209</w:t>
            </w:r>
          </w:p>
        </w:tc>
        <w:tc>
          <w:tcPr>
            <w:tcW w:w="831" w:type="dxa"/>
            <w:tcBorders>
              <w:top w:val="nil"/>
              <w:left w:val="nil"/>
              <w:bottom w:val="single" w:sz="4" w:space="0" w:color="404040"/>
              <w:right w:val="single" w:sz="4" w:space="0" w:color="404040"/>
            </w:tcBorders>
            <w:shd w:val="clear" w:color="000000" w:fill="E6E6E6"/>
            <w:vAlign w:val="center"/>
            <w:hideMark/>
          </w:tcPr>
          <w:p w14:paraId="3E64C314" w14:textId="6D1B2572" w:rsidR="00283EA1" w:rsidRPr="00425C02" w:rsidRDefault="00283EA1" w:rsidP="00283EA1">
            <w:pPr>
              <w:pStyle w:val="TableText"/>
            </w:pPr>
            <w:r>
              <w:t>$37,209</w:t>
            </w:r>
          </w:p>
        </w:tc>
        <w:tc>
          <w:tcPr>
            <w:tcW w:w="893" w:type="dxa"/>
            <w:tcBorders>
              <w:top w:val="nil"/>
              <w:left w:val="nil"/>
              <w:bottom w:val="single" w:sz="4" w:space="0" w:color="404040"/>
              <w:right w:val="single" w:sz="4" w:space="0" w:color="404040"/>
            </w:tcBorders>
            <w:shd w:val="clear" w:color="000000" w:fill="E6E6E6"/>
            <w:vAlign w:val="center"/>
            <w:hideMark/>
          </w:tcPr>
          <w:p w14:paraId="3A9CA2D8" w14:textId="7AF26913" w:rsidR="00283EA1" w:rsidRPr="00425C02" w:rsidRDefault="00283EA1" w:rsidP="00283EA1">
            <w:pPr>
              <w:pStyle w:val="TableText"/>
            </w:pPr>
            <w:r>
              <w:t>$37,209</w:t>
            </w:r>
          </w:p>
        </w:tc>
        <w:tc>
          <w:tcPr>
            <w:tcW w:w="893" w:type="dxa"/>
            <w:tcBorders>
              <w:top w:val="nil"/>
              <w:left w:val="nil"/>
              <w:bottom w:val="single" w:sz="4" w:space="0" w:color="404040"/>
              <w:right w:val="single" w:sz="4" w:space="0" w:color="404040"/>
            </w:tcBorders>
            <w:shd w:val="clear" w:color="000000" w:fill="E6E6E6"/>
            <w:vAlign w:val="center"/>
            <w:hideMark/>
          </w:tcPr>
          <w:p w14:paraId="2620045F" w14:textId="08FF7037" w:rsidR="00283EA1" w:rsidRPr="00425C02" w:rsidRDefault="00283EA1" w:rsidP="00283EA1">
            <w:pPr>
              <w:pStyle w:val="TableText"/>
            </w:pPr>
            <w:r>
              <w:t>$37,209</w:t>
            </w:r>
          </w:p>
        </w:tc>
        <w:tc>
          <w:tcPr>
            <w:tcW w:w="892" w:type="dxa"/>
            <w:tcBorders>
              <w:top w:val="nil"/>
              <w:left w:val="nil"/>
              <w:bottom w:val="single" w:sz="4" w:space="0" w:color="404040"/>
              <w:right w:val="single" w:sz="4" w:space="0" w:color="404040"/>
            </w:tcBorders>
            <w:shd w:val="clear" w:color="000000" w:fill="E6E6E6"/>
            <w:vAlign w:val="center"/>
            <w:hideMark/>
          </w:tcPr>
          <w:p w14:paraId="35548A6D" w14:textId="740A06C5" w:rsidR="00283EA1" w:rsidRPr="00425C02" w:rsidRDefault="00283EA1" w:rsidP="00283EA1">
            <w:pPr>
              <w:pStyle w:val="TableText"/>
            </w:pPr>
            <w:r>
              <w:t>$37,209</w:t>
            </w:r>
          </w:p>
        </w:tc>
        <w:tc>
          <w:tcPr>
            <w:tcW w:w="892" w:type="dxa"/>
            <w:tcBorders>
              <w:top w:val="nil"/>
              <w:left w:val="nil"/>
              <w:bottom w:val="single" w:sz="4" w:space="0" w:color="404040"/>
              <w:right w:val="single" w:sz="4" w:space="0" w:color="404040"/>
            </w:tcBorders>
            <w:shd w:val="clear" w:color="000000" w:fill="E6E6E6"/>
            <w:vAlign w:val="center"/>
            <w:hideMark/>
          </w:tcPr>
          <w:p w14:paraId="074F503E" w14:textId="4449C2D0" w:rsidR="00283EA1" w:rsidRPr="00425C02" w:rsidRDefault="00283EA1" w:rsidP="00283EA1">
            <w:pPr>
              <w:pStyle w:val="TableText"/>
            </w:pPr>
            <w:r>
              <w:t>$37,209</w:t>
            </w:r>
          </w:p>
        </w:tc>
        <w:tc>
          <w:tcPr>
            <w:tcW w:w="892" w:type="dxa"/>
            <w:tcBorders>
              <w:top w:val="nil"/>
              <w:left w:val="nil"/>
              <w:bottom w:val="single" w:sz="4" w:space="0" w:color="404040"/>
              <w:right w:val="single" w:sz="4" w:space="0" w:color="404040"/>
            </w:tcBorders>
            <w:shd w:val="clear" w:color="000000" w:fill="E6E6E6"/>
            <w:vAlign w:val="center"/>
            <w:hideMark/>
          </w:tcPr>
          <w:p w14:paraId="08C6096F" w14:textId="28784CAB" w:rsidR="00283EA1" w:rsidRPr="00425C02" w:rsidRDefault="00283EA1" w:rsidP="00283EA1">
            <w:pPr>
              <w:pStyle w:val="TableText"/>
            </w:pPr>
            <w:r>
              <w:t>$37,209</w:t>
            </w:r>
          </w:p>
        </w:tc>
        <w:tc>
          <w:tcPr>
            <w:tcW w:w="892" w:type="dxa"/>
            <w:tcBorders>
              <w:top w:val="nil"/>
              <w:left w:val="nil"/>
              <w:bottom w:val="single" w:sz="4" w:space="0" w:color="404040"/>
              <w:right w:val="single" w:sz="4" w:space="0" w:color="404040"/>
            </w:tcBorders>
            <w:shd w:val="clear" w:color="000000" w:fill="E6E6E6"/>
            <w:vAlign w:val="center"/>
            <w:hideMark/>
          </w:tcPr>
          <w:p w14:paraId="30648F90" w14:textId="51C9DB86" w:rsidR="00283EA1" w:rsidRPr="00425C02" w:rsidRDefault="00283EA1" w:rsidP="00283EA1">
            <w:pPr>
              <w:pStyle w:val="TableText"/>
            </w:pPr>
            <w:r>
              <w:t>$37,209</w:t>
            </w:r>
          </w:p>
        </w:tc>
        <w:tc>
          <w:tcPr>
            <w:tcW w:w="892" w:type="dxa"/>
            <w:tcBorders>
              <w:top w:val="nil"/>
              <w:left w:val="nil"/>
              <w:bottom w:val="single" w:sz="4" w:space="0" w:color="404040"/>
              <w:right w:val="single" w:sz="4" w:space="0" w:color="404040"/>
            </w:tcBorders>
            <w:shd w:val="clear" w:color="000000" w:fill="E6E6E6"/>
            <w:vAlign w:val="center"/>
            <w:hideMark/>
          </w:tcPr>
          <w:p w14:paraId="1CE44F8C" w14:textId="728A9DD3" w:rsidR="00283EA1" w:rsidRPr="00425C02" w:rsidRDefault="00283EA1" w:rsidP="00283EA1">
            <w:pPr>
              <w:pStyle w:val="TableText"/>
            </w:pPr>
            <w:r>
              <w:t>$37,209</w:t>
            </w:r>
          </w:p>
        </w:tc>
        <w:tc>
          <w:tcPr>
            <w:tcW w:w="892" w:type="dxa"/>
            <w:tcBorders>
              <w:top w:val="nil"/>
              <w:left w:val="nil"/>
              <w:bottom w:val="single" w:sz="4" w:space="0" w:color="404040"/>
              <w:right w:val="single" w:sz="4" w:space="0" w:color="404040"/>
            </w:tcBorders>
            <w:shd w:val="clear" w:color="000000" w:fill="E6E6E6"/>
            <w:vAlign w:val="center"/>
            <w:hideMark/>
          </w:tcPr>
          <w:p w14:paraId="7DCC653A" w14:textId="0E268F23" w:rsidR="00283EA1" w:rsidRPr="00425C02" w:rsidRDefault="00283EA1" w:rsidP="00283EA1">
            <w:pPr>
              <w:pStyle w:val="TableText"/>
            </w:pPr>
            <w:r>
              <w:t>$37,209</w:t>
            </w:r>
          </w:p>
        </w:tc>
        <w:tc>
          <w:tcPr>
            <w:tcW w:w="892" w:type="dxa"/>
            <w:tcBorders>
              <w:top w:val="nil"/>
              <w:left w:val="nil"/>
              <w:bottom w:val="single" w:sz="4" w:space="0" w:color="404040"/>
              <w:right w:val="single" w:sz="4" w:space="0" w:color="404040"/>
            </w:tcBorders>
            <w:shd w:val="clear" w:color="000000" w:fill="E6E6E6"/>
            <w:vAlign w:val="center"/>
            <w:hideMark/>
          </w:tcPr>
          <w:p w14:paraId="25546B31" w14:textId="653D4420" w:rsidR="00283EA1" w:rsidRPr="00425C02" w:rsidRDefault="00283EA1" w:rsidP="00283EA1">
            <w:pPr>
              <w:pStyle w:val="TableText"/>
            </w:pPr>
            <w:r>
              <w:t>$37,209</w:t>
            </w:r>
          </w:p>
        </w:tc>
        <w:tc>
          <w:tcPr>
            <w:tcW w:w="892" w:type="dxa"/>
            <w:tcBorders>
              <w:top w:val="nil"/>
              <w:left w:val="nil"/>
              <w:bottom w:val="single" w:sz="4" w:space="0" w:color="404040"/>
              <w:right w:val="single" w:sz="4" w:space="0" w:color="404040"/>
            </w:tcBorders>
            <w:shd w:val="clear" w:color="000000" w:fill="E6E6E6"/>
            <w:vAlign w:val="center"/>
            <w:hideMark/>
          </w:tcPr>
          <w:p w14:paraId="32A0F9DD" w14:textId="364E2DE1" w:rsidR="00283EA1" w:rsidRPr="00425C02" w:rsidRDefault="00283EA1" w:rsidP="00283EA1">
            <w:pPr>
              <w:pStyle w:val="TableText"/>
            </w:pPr>
            <w:r>
              <w:t>$37,209</w:t>
            </w:r>
          </w:p>
        </w:tc>
        <w:tc>
          <w:tcPr>
            <w:tcW w:w="979" w:type="dxa"/>
            <w:tcBorders>
              <w:top w:val="nil"/>
              <w:left w:val="nil"/>
              <w:bottom w:val="single" w:sz="4" w:space="0" w:color="404040"/>
              <w:right w:val="single" w:sz="4" w:space="0" w:color="auto"/>
            </w:tcBorders>
            <w:shd w:val="clear" w:color="000000" w:fill="E6E6E6"/>
            <w:vAlign w:val="center"/>
            <w:hideMark/>
          </w:tcPr>
          <w:p w14:paraId="649E5C90" w14:textId="3B348A3B" w:rsidR="00283EA1" w:rsidRPr="00425C02" w:rsidRDefault="00283EA1" w:rsidP="00283EA1">
            <w:pPr>
              <w:pStyle w:val="TableText"/>
            </w:pPr>
            <w:r>
              <w:t>$446,508</w:t>
            </w:r>
          </w:p>
        </w:tc>
      </w:tr>
      <w:tr w:rsidR="00283EA1" w:rsidRPr="00425C02" w14:paraId="2B05206A" w14:textId="77777777" w:rsidTr="00585480">
        <w:trPr>
          <w:trHeight w:val="180"/>
        </w:trPr>
        <w:tc>
          <w:tcPr>
            <w:tcW w:w="13562" w:type="dxa"/>
            <w:gridSpan w:val="14"/>
            <w:tcBorders>
              <w:top w:val="single" w:sz="4" w:space="0" w:color="404040"/>
              <w:left w:val="single" w:sz="4" w:space="0" w:color="auto"/>
              <w:bottom w:val="single" w:sz="4" w:space="0" w:color="auto"/>
              <w:right w:val="single" w:sz="4" w:space="0" w:color="000000"/>
            </w:tcBorders>
            <w:shd w:val="clear" w:color="auto" w:fill="264D2B" w:themeFill="accent1"/>
            <w:vAlign w:val="center"/>
            <w:hideMark/>
          </w:tcPr>
          <w:p w14:paraId="24DF712A" w14:textId="77777777" w:rsidR="00283EA1" w:rsidRPr="00425C02" w:rsidRDefault="00283EA1" w:rsidP="00283EA1">
            <w:pPr>
              <w:pStyle w:val="TableText"/>
            </w:pPr>
            <w:r w:rsidRPr="00425C02">
              <w:t> </w:t>
            </w:r>
          </w:p>
        </w:tc>
      </w:tr>
    </w:tbl>
    <w:p w14:paraId="27A2B94F" w14:textId="77777777" w:rsidR="00B86DBD" w:rsidRPr="00495014" w:rsidRDefault="00B86DBD" w:rsidP="000A7CCA">
      <w:pPr>
        <w:sectPr w:rsidR="00B86DBD" w:rsidRPr="00495014" w:rsidSect="009544F4">
          <w:headerReference w:type="default" r:id="rId20"/>
          <w:footerReference w:type="default" r:id="rId21"/>
          <w:pgSz w:w="15840" w:h="12240" w:orient="landscape" w:code="1"/>
          <w:pgMar w:top="720" w:right="1134" w:bottom="720" w:left="1134" w:header="432" w:footer="432" w:gutter="0"/>
          <w:cols w:space="720"/>
          <w:docGrid w:linePitch="360"/>
        </w:sectPr>
      </w:pPr>
    </w:p>
    <w:p w14:paraId="368A8F8A" w14:textId="0105685C" w:rsidR="005E6089" w:rsidRDefault="00895E61" w:rsidP="005E6089">
      <w:pPr>
        <w:pStyle w:val="Heading1"/>
      </w:pPr>
      <w:bookmarkStart w:id="64" w:name="_Toc110339332"/>
      <w:r>
        <w:rPr>
          <w:noProof/>
        </w:rPr>
        <w:lastRenderedPageBreak/>
        <w:drawing>
          <wp:anchor distT="0" distB="0" distL="114300" distR="114300" simplePos="0" relativeHeight="251658241" behindDoc="0" locked="0" layoutInCell="1" allowOverlap="1" wp14:anchorId="652E6205" wp14:editId="26A4C540">
            <wp:simplePos x="0" y="0"/>
            <wp:positionH relativeFrom="margin">
              <wp:posOffset>634365</wp:posOffset>
            </wp:positionH>
            <wp:positionV relativeFrom="paragraph">
              <wp:posOffset>382270</wp:posOffset>
            </wp:positionV>
            <wp:extent cx="5335905" cy="7516495"/>
            <wp:effectExtent l="0" t="0" r="0"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35905" cy="7516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7ECBC27E">
        <w:t>T</w:t>
      </w:r>
      <w:r w:rsidR="777B3A1C">
        <w:t>HE</w:t>
      </w:r>
      <w:r w:rsidR="7ECBC27E">
        <w:t xml:space="preserve"> </w:t>
      </w:r>
      <w:r w:rsidR="777B3A1C">
        <w:t>PRODUCT VISION</w:t>
      </w:r>
      <w:bookmarkEnd w:id="64"/>
      <w:r w:rsidR="7ECBC27E">
        <w:t xml:space="preserve"> </w:t>
      </w:r>
      <w:r w:rsidR="005E6089">
        <w:br w:type="page"/>
      </w:r>
      <w:r w:rsidR="003F4F9A">
        <w:lastRenderedPageBreak/>
        <w:t xml:space="preserve"> </w:t>
      </w:r>
    </w:p>
    <w:p w14:paraId="076FDA12" w14:textId="4D3E6039" w:rsidR="00EA7891" w:rsidRDefault="26C6E42E" w:rsidP="00EA7891">
      <w:pPr>
        <w:pStyle w:val="Heading1"/>
      </w:pPr>
      <w:bookmarkStart w:id="65" w:name="_Toc110339333"/>
      <w:r>
        <w:t>P</w:t>
      </w:r>
      <w:r w:rsidR="777B3A1C">
        <w:t>RODUCT PERSONAS</w:t>
      </w:r>
      <w:bookmarkEnd w:id="65"/>
      <w:r>
        <w:t xml:space="preserve"> </w:t>
      </w:r>
    </w:p>
    <w:p w14:paraId="690DA400" w14:textId="77777777" w:rsidR="00EA7891" w:rsidRDefault="00EA7891" w:rsidP="00EA7891"/>
    <w:tbl>
      <w:tblPr>
        <w:tblStyle w:val="PlainTable5"/>
        <w:tblW w:w="0" w:type="auto"/>
        <w:jc w:val="center"/>
        <w:tblLayout w:type="fixed"/>
        <w:tblLook w:val="04A0" w:firstRow="1" w:lastRow="0" w:firstColumn="1" w:lastColumn="0" w:noHBand="0" w:noVBand="1"/>
      </w:tblPr>
      <w:tblGrid>
        <w:gridCol w:w="4198"/>
        <w:gridCol w:w="4198"/>
      </w:tblGrid>
      <w:tr w:rsidR="00EA7891" w14:paraId="058EAE54" w14:textId="77777777" w:rsidTr="00B63FE2">
        <w:trPr>
          <w:cnfStyle w:val="100000000000" w:firstRow="1" w:lastRow="0" w:firstColumn="0" w:lastColumn="0" w:oddVBand="0" w:evenVBand="0" w:oddHBand="0" w:evenHBand="0" w:firstRowFirstColumn="0" w:firstRowLastColumn="0" w:lastRowFirstColumn="0" w:lastRowLastColumn="0"/>
          <w:trHeight w:val="3828"/>
          <w:jc w:val="center"/>
        </w:trPr>
        <w:tc>
          <w:tcPr>
            <w:cnfStyle w:val="001000000100" w:firstRow="0" w:lastRow="0" w:firstColumn="1" w:lastColumn="0" w:oddVBand="0" w:evenVBand="0" w:oddHBand="0" w:evenHBand="0" w:firstRowFirstColumn="1" w:firstRowLastColumn="0" w:lastRowFirstColumn="0" w:lastRowLastColumn="0"/>
            <w:tcW w:w="4198" w:type="dxa"/>
          </w:tcPr>
          <w:p w14:paraId="4B598E6F" w14:textId="77777777" w:rsidR="00EA7891" w:rsidRPr="00FC20D8" w:rsidRDefault="00EA7891">
            <w:pPr>
              <w:jc w:val="center"/>
              <w:rPr>
                <w:color w:val="404040" w:themeColor="text1" w:themeTint="BF"/>
              </w:rPr>
            </w:pPr>
            <w:r w:rsidRPr="00FC20D8">
              <w:rPr>
                <w:rFonts w:eastAsia="Arial" w:cs="Arial"/>
                <w:color w:val="404040" w:themeColor="text1" w:themeTint="BF"/>
                <w:szCs w:val="24"/>
              </w:rPr>
              <w:t>Mrs. Mary Lobo</w:t>
            </w:r>
          </w:p>
          <w:p w14:paraId="45BA0A85" w14:textId="77777777" w:rsidR="00EA7891" w:rsidRDefault="00EA7891">
            <w:pPr>
              <w:jc w:val="center"/>
            </w:pPr>
            <w:r>
              <w:br/>
            </w:r>
            <w:r>
              <w:rPr>
                <w:noProof/>
              </w:rPr>
              <w:drawing>
                <wp:inline distT="0" distB="0" distL="0" distR="0" wp14:anchorId="612F2AC4" wp14:editId="698890B2">
                  <wp:extent cx="2157984" cy="1435608"/>
                  <wp:effectExtent l="0" t="0" r="0" b="0"/>
                  <wp:docPr id="832583442" name="Picture 832583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57984" cy="1435608"/>
                          </a:xfrm>
                          <a:prstGeom prst="rect">
                            <a:avLst/>
                          </a:prstGeom>
                        </pic:spPr>
                      </pic:pic>
                    </a:graphicData>
                  </a:graphic>
                </wp:inline>
              </w:drawing>
            </w:r>
          </w:p>
          <w:p w14:paraId="639DA100" w14:textId="77777777" w:rsidR="00EA7891" w:rsidRDefault="00EA7891" w:rsidP="00B63FE2">
            <w:pPr>
              <w:jc w:val="left"/>
            </w:pPr>
            <w:r w:rsidRPr="7E44BA78">
              <w:rPr>
                <w:rFonts w:eastAsia="Arial" w:cs="Arial"/>
                <w:sz w:val="22"/>
              </w:rPr>
              <w:t xml:space="preserve"> </w:t>
            </w:r>
          </w:p>
          <w:p w14:paraId="313671BD" w14:textId="77777777" w:rsidR="00EA7891" w:rsidRPr="00FC20D8" w:rsidRDefault="00EA7891">
            <w:pPr>
              <w:jc w:val="center"/>
              <w:rPr>
                <w:color w:val="404040" w:themeColor="text1" w:themeTint="BF"/>
              </w:rPr>
            </w:pPr>
            <w:r w:rsidRPr="00FC20D8">
              <w:rPr>
                <w:rFonts w:eastAsia="Arial" w:cs="Arial"/>
                <w:color w:val="404040" w:themeColor="text1" w:themeTint="BF"/>
                <w:szCs w:val="24"/>
              </w:rPr>
              <w:t>ADMINISTRATION</w:t>
            </w:r>
          </w:p>
          <w:p w14:paraId="10B6395A" w14:textId="77777777" w:rsidR="00EA7891" w:rsidRDefault="00EA7891">
            <w:pPr>
              <w:jc w:val="center"/>
            </w:pPr>
            <w:r w:rsidRPr="7E44BA78">
              <w:rPr>
                <w:rFonts w:ascii="Calibri" w:eastAsia="Calibri" w:hAnsi="Calibri" w:cs="Calibri"/>
                <w:sz w:val="22"/>
              </w:rPr>
              <w:t xml:space="preserve"> </w:t>
            </w:r>
          </w:p>
        </w:tc>
        <w:tc>
          <w:tcPr>
            <w:tcW w:w="4198" w:type="dxa"/>
          </w:tcPr>
          <w:p w14:paraId="39C2F56E" w14:textId="1F81DC8E" w:rsidR="00EA7891" w:rsidRDefault="001A77F7">
            <w:pPr>
              <w:cnfStyle w:val="100000000000" w:firstRow="1" w:lastRow="0" w:firstColumn="0" w:lastColumn="0" w:oddVBand="0" w:evenVBand="0" w:oddHBand="0" w:evenHBand="0" w:firstRowFirstColumn="0" w:firstRowLastColumn="0" w:lastRowFirstColumn="0" w:lastRowLastColumn="0"/>
            </w:pPr>
            <w:r>
              <w:rPr>
                <w:rFonts w:ascii="Calibri Light" w:eastAsia="Calibri Light" w:hAnsi="Calibri Light" w:cs="Calibri Light"/>
                <w:color w:val="1C3920" w:themeColor="accent1" w:themeShade="BF"/>
                <w:sz w:val="32"/>
                <w:szCs w:val="32"/>
              </w:rPr>
              <w:t xml:space="preserve">      </w:t>
            </w:r>
            <w:r w:rsidR="00EA7891" w:rsidRPr="7E44BA78">
              <w:rPr>
                <w:rFonts w:ascii="Calibri Light" w:eastAsia="Calibri Light" w:hAnsi="Calibri Light" w:cs="Calibri Light"/>
                <w:color w:val="1C3920" w:themeColor="accent1" w:themeShade="BF"/>
                <w:sz w:val="32"/>
                <w:szCs w:val="32"/>
              </w:rPr>
              <w:t>DEMOGRAPHICS</w:t>
            </w:r>
          </w:p>
          <w:p w14:paraId="074E5E99" w14:textId="77777777" w:rsidR="00EA7891" w:rsidRDefault="00EA7891">
            <w:pPr>
              <w:cnfStyle w:val="100000000000" w:firstRow="1" w:lastRow="0" w:firstColumn="0" w:lastColumn="0" w:oddVBand="0" w:evenVBand="0" w:oddHBand="0" w:evenHBand="0" w:firstRowFirstColumn="0" w:firstRowLastColumn="0" w:lastRowFirstColumn="0" w:lastRowLastColumn="0"/>
            </w:pPr>
            <w:r w:rsidRPr="1168DE8D">
              <w:rPr>
                <w:rFonts w:eastAsia="Arial" w:cs="Arial"/>
                <w:color w:val="1C3920" w:themeColor="accent1" w:themeShade="BF"/>
                <w:sz w:val="20"/>
                <w:szCs w:val="20"/>
              </w:rPr>
              <w:t xml:space="preserve"> </w:t>
            </w:r>
          </w:p>
          <w:p w14:paraId="48DBA841" w14:textId="3AFE9760" w:rsidR="00F75709" w:rsidRPr="00F75709" w:rsidRDefault="00F75709" w:rsidP="00F75709">
            <w:pPr>
              <w:pStyle w:val="ListParagraph"/>
              <w:numPr>
                <w:ilvl w:val="0"/>
                <w:numId w:val="30"/>
              </w:numPr>
              <w:spacing w:line="276" w:lineRule="auto"/>
              <w:cnfStyle w:val="100000000000" w:firstRow="1" w:lastRow="0" w:firstColumn="0" w:lastColumn="0" w:oddVBand="0" w:evenVBand="0" w:oddHBand="0" w:evenHBand="0" w:firstRowFirstColumn="0" w:firstRowLastColumn="0" w:lastRowFirstColumn="0" w:lastRowLastColumn="0"/>
              <w:rPr>
                <w:rFonts w:eastAsia="Arial" w:cs="Arial"/>
              </w:rPr>
            </w:pPr>
            <w:r>
              <w:rPr>
                <w:rFonts w:eastAsia="Arial" w:cs="Arial"/>
              </w:rPr>
              <w:t>Working at Clinic administration department</w:t>
            </w:r>
          </w:p>
          <w:p w14:paraId="47A533E2" w14:textId="578FF064" w:rsidR="00CC2675" w:rsidRPr="00CC2675" w:rsidRDefault="00CC2675" w:rsidP="00F75709">
            <w:pPr>
              <w:pStyle w:val="ListParagraph"/>
              <w:numPr>
                <w:ilvl w:val="0"/>
                <w:numId w:val="30"/>
              </w:numPr>
              <w:cnfStyle w:val="100000000000" w:firstRow="1" w:lastRow="0" w:firstColumn="0" w:lastColumn="0" w:oddVBand="0" w:evenVBand="0" w:oddHBand="0" w:evenHBand="0" w:firstRowFirstColumn="0" w:firstRowLastColumn="0" w:lastRowFirstColumn="0" w:lastRowLastColumn="0"/>
              <w:rPr>
                <w:rFonts w:eastAsia="Arial" w:cs="Arial"/>
                <w:color w:val="000000" w:themeColor="text1"/>
              </w:rPr>
            </w:pPr>
            <w:r w:rsidRPr="1168DE8D">
              <w:rPr>
                <w:rFonts w:eastAsia="Arial" w:cs="Arial"/>
                <w:color w:val="000000" w:themeColor="text1"/>
              </w:rPr>
              <w:t xml:space="preserve">42 years old </w:t>
            </w:r>
          </w:p>
          <w:p w14:paraId="2C7CAAB1" w14:textId="3C527569" w:rsidR="00EA7891" w:rsidRDefault="00EA7891" w:rsidP="00F75709">
            <w:pPr>
              <w:pStyle w:val="ListParagraph"/>
              <w:numPr>
                <w:ilvl w:val="0"/>
                <w:numId w:val="30"/>
              </w:numPr>
              <w:cnfStyle w:val="100000000000" w:firstRow="1" w:lastRow="0" w:firstColumn="0" w:lastColumn="0" w:oddVBand="0" w:evenVBand="0" w:oddHBand="0" w:evenHBand="0" w:firstRowFirstColumn="0" w:firstRowLastColumn="0" w:lastRowFirstColumn="0" w:lastRowLastColumn="0"/>
              <w:rPr>
                <w:rFonts w:eastAsia="Arial" w:cs="Arial"/>
                <w:color w:val="000000" w:themeColor="text1"/>
              </w:rPr>
            </w:pPr>
            <w:r w:rsidRPr="7E44BA78">
              <w:rPr>
                <w:rFonts w:eastAsia="Arial" w:cs="Arial"/>
                <w:color w:val="000000" w:themeColor="text1"/>
              </w:rPr>
              <w:t>Lives in Brossard</w:t>
            </w:r>
          </w:p>
          <w:p w14:paraId="7DEF2253" w14:textId="77777777" w:rsidR="00EA7891" w:rsidRDefault="00EA7891" w:rsidP="00F75709">
            <w:pPr>
              <w:pStyle w:val="ListParagraph"/>
              <w:numPr>
                <w:ilvl w:val="0"/>
                <w:numId w:val="30"/>
              </w:numPr>
              <w:cnfStyle w:val="100000000000" w:firstRow="1" w:lastRow="0" w:firstColumn="0" w:lastColumn="0" w:oddVBand="0" w:evenVBand="0" w:oddHBand="0" w:evenHBand="0" w:firstRowFirstColumn="0" w:firstRowLastColumn="0" w:lastRowFirstColumn="0" w:lastRowLastColumn="0"/>
              <w:rPr>
                <w:rFonts w:eastAsia="Arial" w:cs="Arial"/>
                <w:color w:val="000000" w:themeColor="text1"/>
              </w:rPr>
            </w:pPr>
            <w:r w:rsidRPr="14F0FAE4">
              <w:rPr>
                <w:rFonts w:eastAsia="Arial" w:cs="Arial"/>
                <w:color w:val="000000" w:themeColor="text1"/>
              </w:rPr>
              <w:t>Married, has 2 kids</w:t>
            </w:r>
          </w:p>
          <w:p w14:paraId="5A04CF39" w14:textId="77777777" w:rsidR="00EA7891" w:rsidRDefault="00EA7891">
            <w:pPr>
              <w:cnfStyle w:val="100000000000" w:firstRow="1" w:lastRow="0" w:firstColumn="0" w:lastColumn="0" w:oddVBand="0" w:evenVBand="0" w:oddHBand="0" w:evenHBand="0" w:firstRowFirstColumn="0" w:firstRowLastColumn="0" w:lastRowFirstColumn="0" w:lastRowLastColumn="0"/>
            </w:pPr>
            <w:r w:rsidRPr="7E44BA78">
              <w:rPr>
                <w:rFonts w:ascii="Calibri" w:eastAsia="Calibri" w:hAnsi="Calibri" w:cs="Calibri"/>
                <w:sz w:val="22"/>
              </w:rPr>
              <w:t xml:space="preserve"> </w:t>
            </w:r>
          </w:p>
        </w:tc>
      </w:tr>
      <w:tr w:rsidR="00EA7891" w14:paraId="49079D72" w14:textId="77777777" w:rsidTr="00B63FE2">
        <w:trPr>
          <w:cnfStyle w:val="000000100000" w:firstRow="0" w:lastRow="0" w:firstColumn="0" w:lastColumn="0" w:oddVBand="0" w:evenVBand="0" w:oddHBand="1" w:evenHBand="0" w:firstRowFirstColumn="0" w:firstRowLastColumn="0" w:lastRowFirstColumn="0" w:lastRowLastColumn="0"/>
          <w:trHeight w:val="6103"/>
          <w:jc w:val="center"/>
        </w:trPr>
        <w:tc>
          <w:tcPr>
            <w:cnfStyle w:val="001000000000" w:firstRow="0" w:lastRow="0" w:firstColumn="1" w:lastColumn="0" w:oddVBand="0" w:evenVBand="0" w:oddHBand="0" w:evenHBand="0" w:firstRowFirstColumn="0" w:firstRowLastColumn="0" w:lastRowFirstColumn="0" w:lastRowLastColumn="0"/>
            <w:tcW w:w="4198" w:type="dxa"/>
          </w:tcPr>
          <w:p w14:paraId="0B26F8FF" w14:textId="40368EC3" w:rsidR="00946130" w:rsidRPr="00946130" w:rsidRDefault="00EA7891" w:rsidP="00BC586A">
            <w:pPr>
              <w:rPr>
                <w:rFonts w:ascii="Calibri" w:eastAsia="Calibri" w:hAnsi="Calibri" w:cs="Calibri"/>
                <w:i w:val="0"/>
                <w:iCs w:val="0"/>
                <w:color w:val="1C3920" w:themeColor="accent1" w:themeShade="BF"/>
                <w:szCs w:val="24"/>
              </w:rPr>
            </w:pPr>
            <w:r w:rsidRPr="7E44BA78">
              <w:rPr>
                <w:rFonts w:ascii="Calibri Light" w:eastAsia="Calibri Light" w:hAnsi="Calibri Light" w:cs="Calibri Light"/>
                <w:color w:val="1C3920" w:themeColor="accent1" w:themeShade="BF"/>
                <w:sz w:val="32"/>
                <w:szCs w:val="32"/>
              </w:rPr>
              <w:t>BEHAVIORS</w:t>
            </w:r>
          </w:p>
          <w:p w14:paraId="3B5ECEFA" w14:textId="34711740" w:rsidR="00EA7891" w:rsidRPr="00946130" w:rsidRDefault="00EA7891" w:rsidP="00BC586A">
            <w:pPr>
              <w:pStyle w:val="ListParagraph"/>
              <w:numPr>
                <w:ilvl w:val="0"/>
                <w:numId w:val="28"/>
              </w:numPr>
              <w:jc w:val="left"/>
              <w:rPr>
                <w:rFonts w:eastAsia="Arial" w:cs="Arial"/>
                <w:szCs w:val="24"/>
              </w:rPr>
            </w:pPr>
            <w:r w:rsidRPr="375EF17A">
              <w:rPr>
                <w:rFonts w:eastAsia="Arial" w:cs="Arial"/>
                <w:szCs w:val="24"/>
              </w:rPr>
              <w:t xml:space="preserve">Buys take-away for lunch 3 times per week. </w:t>
            </w:r>
          </w:p>
          <w:p w14:paraId="7195C964" w14:textId="77777777" w:rsidR="00946130" w:rsidRDefault="00946130" w:rsidP="00BC586A">
            <w:pPr>
              <w:pStyle w:val="ListParagraph"/>
              <w:jc w:val="left"/>
              <w:rPr>
                <w:rFonts w:eastAsia="Arial" w:cs="Arial"/>
                <w:szCs w:val="24"/>
              </w:rPr>
            </w:pPr>
          </w:p>
          <w:p w14:paraId="3F371C2B" w14:textId="1A5BE4B0" w:rsidR="00EA7891" w:rsidRPr="00946130" w:rsidRDefault="00EA7891" w:rsidP="00BC586A">
            <w:pPr>
              <w:pStyle w:val="ListParagraph"/>
              <w:numPr>
                <w:ilvl w:val="0"/>
                <w:numId w:val="28"/>
              </w:numPr>
              <w:jc w:val="left"/>
              <w:rPr>
                <w:rFonts w:eastAsia="Arial" w:cs="Arial"/>
                <w:szCs w:val="24"/>
              </w:rPr>
            </w:pPr>
            <w:r w:rsidRPr="375EF17A">
              <w:rPr>
                <w:rFonts w:eastAsia="Arial" w:cs="Arial"/>
                <w:szCs w:val="24"/>
              </w:rPr>
              <w:t xml:space="preserve">Frequently feels overwhelmed when she forgets something. </w:t>
            </w:r>
          </w:p>
          <w:p w14:paraId="5260E205" w14:textId="77777777" w:rsidR="00946130" w:rsidRPr="00BC586A" w:rsidRDefault="00946130" w:rsidP="00BC586A">
            <w:pPr>
              <w:ind w:right="1040"/>
              <w:jc w:val="left"/>
              <w:rPr>
                <w:rFonts w:eastAsia="Arial" w:cs="Arial"/>
                <w:szCs w:val="24"/>
              </w:rPr>
            </w:pPr>
          </w:p>
          <w:p w14:paraId="4040852C" w14:textId="73436CD8" w:rsidR="00EA7891" w:rsidRPr="00946130" w:rsidRDefault="00EA7891" w:rsidP="00BC586A">
            <w:pPr>
              <w:pStyle w:val="ListParagraph"/>
              <w:numPr>
                <w:ilvl w:val="0"/>
                <w:numId w:val="28"/>
              </w:numPr>
              <w:jc w:val="left"/>
              <w:rPr>
                <w:rFonts w:eastAsia="Arial" w:cs="Arial"/>
                <w:szCs w:val="24"/>
              </w:rPr>
            </w:pPr>
            <w:r w:rsidRPr="375EF17A">
              <w:rPr>
                <w:rFonts w:eastAsia="Arial" w:cs="Arial"/>
                <w:szCs w:val="24"/>
              </w:rPr>
              <w:t>Frequently feels depressed, frustrated, and tired while communicating with patients on the phone.</w:t>
            </w:r>
          </w:p>
          <w:p w14:paraId="7CB39892" w14:textId="77777777" w:rsidR="00946130" w:rsidRDefault="00946130" w:rsidP="00BC586A">
            <w:pPr>
              <w:pStyle w:val="ListParagraph"/>
              <w:jc w:val="left"/>
              <w:rPr>
                <w:rFonts w:eastAsia="Arial" w:cs="Arial"/>
                <w:szCs w:val="24"/>
              </w:rPr>
            </w:pPr>
          </w:p>
          <w:p w14:paraId="0641C3E0" w14:textId="0AAD44EE" w:rsidR="00EA7891" w:rsidRPr="00946130" w:rsidRDefault="00EA7891" w:rsidP="00BC586A">
            <w:pPr>
              <w:pStyle w:val="ListParagraph"/>
              <w:numPr>
                <w:ilvl w:val="0"/>
                <w:numId w:val="27"/>
              </w:numPr>
              <w:jc w:val="left"/>
              <w:rPr>
                <w:rFonts w:eastAsia="Arial" w:cs="Arial"/>
                <w:szCs w:val="24"/>
              </w:rPr>
            </w:pPr>
            <w:r w:rsidRPr="375EF17A">
              <w:rPr>
                <w:rFonts w:eastAsia="Arial" w:cs="Arial"/>
                <w:szCs w:val="24"/>
              </w:rPr>
              <w:t>Uses Online grocery shopping App and online banking App on mobile.</w:t>
            </w:r>
          </w:p>
          <w:p w14:paraId="343A250B" w14:textId="77777777" w:rsidR="00946130" w:rsidRDefault="00946130" w:rsidP="00BC586A">
            <w:pPr>
              <w:pStyle w:val="ListParagraph"/>
              <w:jc w:val="left"/>
              <w:rPr>
                <w:rFonts w:eastAsia="Arial" w:cs="Arial"/>
                <w:szCs w:val="24"/>
              </w:rPr>
            </w:pPr>
          </w:p>
          <w:p w14:paraId="24042884" w14:textId="77777777" w:rsidR="00EA7891" w:rsidRDefault="00EA7891" w:rsidP="00BC586A">
            <w:pPr>
              <w:pStyle w:val="ListParagraph"/>
              <w:numPr>
                <w:ilvl w:val="0"/>
                <w:numId w:val="27"/>
              </w:numPr>
              <w:jc w:val="left"/>
              <w:rPr>
                <w:rFonts w:eastAsia="Arial" w:cs="Arial"/>
                <w:sz w:val="20"/>
                <w:szCs w:val="20"/>
              </w:rPr>
            </w:pPr>
            <w:r w:rsidRPr="14F0FAE4">
              <w:rPr>
                <w:rFonts w:eastAsia="Arial" w:cs="Arial"/>
              </w:rPr>
              <w:t>Uses internet to make an appointment for kid’s activities</w:t>
            </w:r>
            <w:r w:rsidRPr="14F0FAE4">
              <w:rPr>
                <w:rFonts w:eastAsia="Arial" w:cs="Arial"/>
                <w:sz w:val="20"/>
                <w:szCs w:val="20"/>
              </w:rPr>
              <w:t>.</w:t>
            </w:r>
          </w:p>
          <w:p w14:paraId="4E931603" w14:textId="77777777" w:rsidR="00EA7891" w:rsidRDefault="00EA7891">
            <w:r w:rsidRPr="7E44BA78">
              <w:rPr>
                <w:rFonts w:ascii="Calibri" w:eastAsia="Calibri" w:hAnsi="Calibri" w:cs="Calibri"/>
                <w:sz w:val="22"/>
              </w:rPr>
              <w:t xml:space="preserve"> </w:t>
            </w:r>
          </w:p>
        </w:tc>
        <w:tc>
          <w:tcPr>
            <w:tcW w:w="4198" w:type="dxa"/>
          </w:tcPr>
          <w:p w14:paraId="1A130921" w14:textId="00EA7A3C" w:rsidR="00EA7891" w:rsidRPr="00946130" w:rsidRDefault="00EA7891" w:rsidP="00FA218D">
            <w:pPr>
              <w:cnfStyle w:val="000000100000" w:firstRow="0" w:lastRow="0" w:firstColumn="0" w:lastColumn="0" w:oddVBand="0" w:evenVBand="0" w:oddHBand="1" w:evenHBand="0" w:firstRowFirstColumn="0" w:firstRowLastColumn="0" w:lastRowFirstColumn="0" w:lastRowLastColumn="0"/>
            </w:pPr>
            <w:r w:rsidRPr="14F0FAE4">
              <w:rPr>
                <w:rFonts w:ascii="Calibri Light" w:eastAsia="Calibri Light" w:hAnsi="Calibri Light" w:cs="Calibri Light"/>
                <w:color w:val="1C3920" w:themeColor="accent1" w:themeShade="BF"/>
                <w:sz w:val="32"/>
                <w:szCs w:val="32"/>
              </w:rPr>
              <w:t>NEED</w:t>
            </w:r>
          </w:p>
          <w:p w14:paraId="1B477556" w14:textId="77777777" w:rsidR="00946130" w:rsidRPr="00BC586A" w:rsidRDefault="00EA7891" w:rsidP="00946130">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BC586A">
              <w:rPr>
                <w:rFonts w:eastAsia="Arial" w:cs="Arial"/>
                <w:i/>
                <w:iCs/>
                <w:szCs w:val="24"/>
              </w:rPr>
              <w:t>I need a system that can help the patient get information, so I don't need to pick up the phone during lunchtime.</w:t>
            </w:r>
          </w:p>
          <w:p w14:paraId="6751EF1C" w14:textId="712B0ABA" w:rsidR="00EA7891" w:rsidRPr="00BC586A" w:rsidRDefault="00EA7891" w:rsidP="00946130">
            <w:pPr>
              <w:pStyle w:val="ListParagraph"/>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BC586A">
              <w:rPr>
                <w:rFonts w:eastAsia="Arial" w:cs="Arial"/>
                <w:i/>
                <w:iCs/>
                <w:szCs w:val="24"/>
              </w:rPr>
              <w:t xml:space="preserve"> </w:t>
            </w:r>
          </w:p>
          <w:p w14:paraId="4D4EE0E2" w14:textId="1F6D3026" w:rsidR="00EA7891" w:rsidRPr="00BC586A" w:rsidRDefault="00EA7891" w:rsidP="00946130">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BC586A">
              <w:rPr>
                <w:rFonts w:eastAsia="Arial" w:cs="Arial"/>
                <w:i/>
                <w:iCs/>
                <w:szCs w:val="24"/>
              </w:rPr>
              <w:t xml:space="preserve">I hope the walk-in patients have the profile ready before they come to the clinic. </w:t>
            </w:r>
          </w:p>
          <w:p w14:paraId="3ADCD55B" w14:textId="77777777" w:rsidR="00946130" w:rsidRPr="00BC586A" w:rsidRDefault="00946130" w:rsidP="00B63FE2">
            <w:pPr>
              <w:cnfStyle w:val="000000100000" w:firstRow="0" w:lastRow="0" w:firstColumn="0" w:lastColumn="0" w:oddVBand="0" w:evenVBand="0" w:oddHBand="1" w:evenHBand="0" w:firstRowFirstColumn="0" w:firstRowLastColumn="0" w:lastRowFirstColumn="0" w:lastRowLastColumn="0"/>
              <w:rPr>
                <w:rFonts w:eastAsia="Arial" w:cs="Arial"/>
                <w:i/>
                <w:iCs/>
                <w:szCs w:val="24"/>
              </w:rPr>
            </w:pPr>
          </w:p>
          <w:p w14:paraId="3D468C82" w14:textId="45C77D0D" w:rsidR="00946130" w:rsidRPr="00BC586A" w:rsidRDefault="00EA7891" w:rsidP="00B63FE2">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BC586A">
              <w:rPr>
                <w:rFonts w:eastAsia="Arial" w:cs="Arial"/>
                <w:i/>
                <w:iCs/>
                <w:szCs w:val="24"/>
              </w:rPr>
              <w:t xml:space="preserve">I need a system that can help me to manage the patients and doctor’s appointments more clearly and safely. </w:t>
            </w:r>
          </w:p>
          <w:p w14:paraId="1115242E" w14:textId="77777777" w:rsidR="00B63FE2" w:rsidRPr="00BC586A" w:rsidRDefault="00B63FE2" w:rsidP="00B63FE2">
            <w:pPr>
              <w:jc w:val="both"/>
              <w:cnfStyle w:val="000000100000" w:firstRow="0" w:lastRow="0" w:firstColumn="0" w:lastColumn="0" w:oddVBand="0" w:evenVBand="0" w:oddHBand="1" w:evenHBand="0" w:firstRowFirstColumn="0" w:firstRowLastColumn="0" w:lastRowFirstColumn="0" w:lastRowLastColumn="0"/>
              <w:rPr>
                <w:rFonts w:eastAsia="Arial" w:cs="Arial"/>
                <w:i/>
                <w:iCs/>
                <w:szCs w:val="24"/>
              </w:rPr>
            </w:pPr>
          </w:p>
          <w:p w14:paraId="3CDEC3BA" w14:textId="0F8D56C8" w:rsidR="00EA7891" w:rsidRPr="00B63FE2" w:rsidRDefault="00EA7891">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eastAsia="Arial" w:cs="Arial"/>
                <w:szCs w:val="24"/>
              </w:rPr>
            </w:pPr>
            <w:r w:rsidRPr="00BC586A">
              <w:rPr>
                <w:rFonts w:eastAsia="Arial" w:cs="Arial"/>
                <w:i/>
                <w:iCs/>
                <w:szCs w:val="24"/>
              </w:rPr>
              <w:t xml:space="preserve">I don’t like seeing patients sit in the clinic waiting for a few hours and keep asking how long </w:t>
            </w:r>
            <w:proofErr w:type="spellStart"/>
            <w:r w:rsidRPr="00BC586A">
              <w:rPr>
                <w:rFonts w:eastAsia="Arial" w:cs="Arial"/>
                <w:i/>
                <w:iCs/>
                <w:szCs w:val="24"/>
              </w:rPr>
              <w:t>theyhave</w:t>
            </w:r>
            <w:proofErr w:type="spellEnd"/>
            <w:r w:rsidRPr="00BC586A">
              <w:rPr>
                <w:rFonts w:eastAsia="Arial" w:cs="Arial"/>
                <w:i/>
                <w:iCs/>
                <w:szCs w:val="24"/>
              </w:rPr>
              <w:t xml:space="preserve"> to wait.</w:t>
            </w:r>
          </w:p>
        </w:tc>
      </w:tr>
    </w:tbl>
    <w:p w14:paraId="44300750" w14:textId="77777777" w:rsidR="00EA7891" w:rsidRDefault="00EA7891" w:rsidP="00EA7891">
      <w:r>
        <w:br w:type="page"/>
      </w:r>
    </w:p>
    <w:p w14:paraId="01956D4B" w14:textId="77777777" w:rsidR="00EA7891" w:rsidRDefault="00EA7891" w:rsidP="00EA7891"/>
    <w:tbl>
      <w:tblPr>
        <w:tblStyle w:val="PlainTable5"/>
        <w:tblW w:w="8416" w:type="dxa"/>
        <w:jc w:val="center"/>
        <w:tblLayout w:type="fixed"/>
        <w:tblLook w:val="04A0" w:firstRow="1" w:lastRow="0" w:firstColumn="1" w:lastColumn="0" w:noHBand="0" w:noVBand="1"/>
      </w:tblPr>
      <w:tblGrid>
        <w:gridCol w:w="4148"/>
        <w:gridCol w:w="4268"/>
      </w:tblGrid>
      <w:tr w:rsidR="00EA7891" w14:paraId="1BE80F9F" w14:textId="77777777" w:rsidTr="1168DE8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148" w:type="dxa"/>
          </w:tcPr>
          <w:p w14:paraId="5C8E98EE" w14:textId="77777777" w:rsidR="00EA7891" w:rsidRPr="008227ED" w:rsidRDefault="00EA7891">
            <w:pPr>
              <w:jc w:val="center"/>
              <w:rPr>
                <w:color w:val="404040" w:themeColor="text1" w:themeTint="BF"/>
              </w:rPr>
            </w:pPr>
            <w:r w:rsidRPr="008227ED">
              <w:rPr>
                <w:rFonts w:eastAsia="Arial" w:cs="Arial"/>
                <w:color w:val="404040" w:themeColor="text1" w:themeTint="BF"/>
                <w:szCs w:val="24"/>
              </w:rPr>
              <w:t xml:space="preserve">Ms. Vanessa Kirby </w:t>
            </w:r>
          </w:p>
          <w:p w14:paraId="658DD5A0" w14:textId="77777777" w:rsidR="00EA7891" w:rsidRDefault="00EA7891">
            <w:pPr>
              <w:jc w:val="center"/>
            </w:pPr>
            <w:r w:rsidRPr="7E44BA78">
              <w:rPr>
                <w:rFonts w:ascii="Calibri" w:eastAsia="Calibri" w:hAnsi="Calibri" w:cs="Calibri"/>
                <w:sz w:val="22"/>
              </w:rPr>
              <w:t xml:space="preserve"> </w:t>
            </w:r>
          </w:p>
          <w:p w14:paraId="0D494766" w14:textId="77777777" w:rsidR="00EA7891" w:rsidRDefault="00EA7891">
            <w:pPr>
              <w:jc w:val="center"/>
            </w:pPr>
            <w:r>
              <w:rPr>
                <w:noProof/>
              </w:rPr>
              <w:drawing>
                <wp:inline distT="0" distB="0" distL="0" distR="0" wp14:anchorId="3723E14B" wp14:editId="7686D1E9">
                  <wp:extent cx="2160000" cy="1440000"/>
                  <wp:effectExtent l="0" t="0" r="0" b="0"/>
                  <wp:docPr id="832670255" name="Picture 83267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r>
              <w:br/>
            </w:r>
            <w:r>
              <w:br/>
            </w:r>
          </w:p>
          <w:p w14:paraId="4F44D996" w14:textId="77777777" w:rsidR="00EA7891" w:rsidRPr="008227ED" w:rsidRDefault="00EA7891">
            <w:pPr>
              <w:jc w:val="center"/>
              <w:rPr>
                <w:color w:val="404040" w:themeColor="text1" w:themeTint="BF"/>
              </w:rPr>
            </w:pPr>
            <w:r w:rsidRPr="008227ED">
              <w:rPr>
                <w:rFonts w:eastAsia="Arial" w:cs="Arial"/>
                <w:color w:val="404040" w:themeColor="text1" w:themeTint="BF"/>
                <w:szCs w:val="24"/>
              </w:rPr>
              <w:t>ADMINISTRATION</w:t>
            </w:r>
          </w:p>
          <w:p w14:paraId="1F5C3EEA" w14:textId="77777777" w:rsidR="00EA7891" w:rsidRDefault="00EA7891">
            <w:pPr>
              <w:jc w:val="center"/>
            </w:pPr>
            <w:r w:rsidRPr="7E44BA78">
              <w:rPr>
                <w:rFonts w:ascii="Calibri" w:eastAsia="Calibri" w:hAnsi="Calibri" w:cs="Calibri"/>
                <w:sz w:val="22"/>
              </w:rPr>
              <w:t xml:space="preserve"> </w:t>
            </w:r>
          </w:p>
        </w:tc>
        <w:tc>
          <w:tcPr>
            <w:tcW w:w="4268" w:type="dxa"/>
          </w:tcPr>
          <w:p w14:paraId="30E64E4E" w14:textId="77777777" w:rsidR="00EA7891" w:rsidRDefault="00EA7891">
            <w:pPr>
              <w:cnfStyle w:val="100000000000" w:firstRow="1" w:lastRow="0" w:firstColumn="0" w:lastColumn="0" w:oddVBand="0" w:evenVBand="0" w:oddHBand="0" w:evenHBand="0" w:firstRowFirstColumn="0" w:firstRowLastColumn="0" w:lastRowFirstColumn="0" w:lastRowLastColumn="0"/>
            </w:pPr>
            <w:r w:rsidRPr="7E44BA78">
              <w:rPr>
                <w:rFonts w:ascii="Calibri Light" w:eastAsia="Calibri Light" w:hAnsi="Calibri Light" w:cs="Calibri Light"/>
                <w:color w:val="1C3920" w:themeColor="accent1" w:themeShade="BF"/>
                <w:sz w:val="32"/>
                <w:szCs w:val="32"/>
              </w:rPr>
              <w:t xml:space="preserve">DEMOGRAPHICS </w:t>
            </w:r>
          </w:p>
          <w:p w14:paraId="0E56E220" w14:textId="77777777" w:rsidR="00EA7891" w:rsidRDefault="00EA7891">
            <w:pPr>
              <w:cnfStyle w:val="100000000000" w:firstRow="1" w:lastRow="0" w:firstColumn="0" w:lastColumn="0" w:oddVBand="0" w:evenVBand="0" w:oddHBand="0" w:evenHBand="0" w:firstRowFirstColumn="0" w:firstRowLastColumn="0" w:lastRowFirstColumn="0" w:lastRowLastColumn="0"/>
              <w:rPr>
                <w:rFonts w:eastAsia="Arial" w:cs="Arial"/>
                <w:color w:val="1C3920" w:themeColor="accent1" w:themeShade="BF"/>
                <w:sz w:val="32"/>
                <w:szCs w:val="32"/>
              </w:rPr>
            </w:pPr>
            <w:r w:rsidRPr="1168DE8D">
              <w:rPr>
                <w:rFonts w:ascii="Calibri Light" w:eastAsia="Calibri Light" w:hAnsi="Calibri Light" w:cs="Calibri Light"/>
                <w:color w:val="1C3920" w:themeColor="accent1" w:themeShade="BF"/>
                <w:sz w:val="32"/>
                <w:szCs w:val="32"/>
              </w:rPr>
              <w:t xml:space="preserve"> </w:t>
            </w:r>
          </w:p>
          <w:p w14:paraId="5D35191B" w14:textId="52866EB0" w:rsidR="00EA7891" w:rsidRPr="003E2807" w:rsidRDefault="003E2807" w:rsidP="006E586F">
            <w:pPr>
              <w:pStyle w:val="ListParagraph"/>
              <w:numPr>
                <w:ilvl w:val="0"/>
                <w:numId w:val="25"/>
              </w:numPr>
              <w:spacing w:line="276" w:lineRule="auto"/>
              <w:cnfStyle w:val="100000000000" w:firstRow="1" w:lastRow="0" w:firstColumn="0" w:lastColumn="0" w:oddVBand="0" w:evenVBand="0" w:oddHBand="0" w:evenHBand="0" w:firstRowFirstColumn="0" w:firstRowLastColumn="0" w:lastRowFirstColumn="0" w:lastRowLastColumn="0"/>
              <w:rPr>
                <w:rFonts w:eastAsia="Arial" w:cs="Arial"/>
              </w:rPr>
            </w:pPr>
            <w:r>
              <w:rPr>
                <w:rFonts w:eastAsia="Arial" w:cs="Arial"/>
              </w:rPr>
              <w:t>Working at Clinic administration department</w:t>
            </w:r>
          </w:p>
          <w:p w14:paraId="0A512A03" w14:textId="7F15228B" w:rsidR="003E2807" w:rsidRDefault="00F75709" w:rsidP="006E586F">
            <w:pPr>
              <w:pStyle w:val="ListParagraph"/>
              <w:numPr>
                <w:ilvl w:val="0"/>
                <w:numId w:val="25"/>
              </w:numPr>
              <w:spacing w:line="276" w:lineRule="auto"/>
              <w:cnfStyle w:val="100000000000" w:firstRow="1" w:lastRow="0" w:firstColumn="0" w:lastColumn="0" w:oddVBand="0" w:evenVBand="0" w:oddHBand="0" w:evenHBand="0" w:firstRowFirstColumn="0" w:firstRowLastColumn="0" w:lastRowFirstColumn="0" w:lastRowLastColumn="0"/>
              <w:rPr>
                <w:rFonts w:eastAsia="Arial" w:cs="Arial"/>
              </w:rPr>
            </w:pPr>
            <w:r>
              <w:rPr>
                <w:rFonts w:eastAsia="Arial" w:cs="Arial"/>
              </w:rPr>
              <w:t>31 years old</w:t>
            </w:r>
          </w:p>
          <w:p w14:paraId="2CEB2683" w14:textId="5F7688C5" w:rsidR="00EA7891" w:rsidRPr="00F75709" w:rsidRDefault="00527EC9" w:rsidP="00F75709">
            <w:pPr>
              <w:pStyle w:val="ListParagraph"/>
              <w:numPr>
                <w:ilvl w:val="0"/>
                <w:numId w:val="25"/>
              </w:numPr>
              <w:cnfStyle w:val="100000000000" w:firstRow="1" w:lastRow="0" w:firstColumn="0" w:lastColumn="0" w:oddVBand="0" w:evenVBand="0" w:oddHBand="0" w:evenHBand="0" w:firstRowFirstColumn="0" w:firstRowLastColumn="0" w:lastRowFirstColumn="0" w:lastRowLastColumn="0"/>
              <w:rPr>
                <w:rFonts w:eastAsia="Arial" w:cs="Arial"/>
              </w:rPr>
            </w:pPr>
            <w:r>
              <w:rPr>
                <w:rFonts w:eastAsia="Arial" w:cs="Arial"/>
              </w:rPr>
              <w:t>W</w:t>
            </w:r>
            <w:r w:rsidR="00F75709" w:rsidRPr="375EF17A">
              <w:rPr>
                <w:rFonts w:eastAsia="Arial" w:cs="Arial"/>
              </w:rPr>
              <w:t xml:space="preserve">orks in Montreal </w:t>
            </w:r>
          </w:p>
          <w:p w14:paraId="11458A5E" w14:textId="19B497F7" w:rsidR="00EA7891" w:rsidRPr="00F75709" w:rsidRDefault="00FA218D" w:rsidP="00F75709">
            <w:pPr>
              <w:pStyle w:val="ListParagraph"/>
              <w:numPr>
                <w:ilvl w:val="0"/>
                <w:numId w:val="24"/>
              </w:numPr>
              <w:cnfStyle w:val="100000000000" w:firstRow="1" w:lastRow="0" w:firstColumn="0" w:lastColumn="0" w:oddVBand="0" w:evenVBand="0" w:oddHBand="0" w:evenHBand="0" w:firstRowFirstColumn="0" w:firstRowLastColumn="0" w:lastRowFirstColumn="0" w:lastRowLastColumn="0"/>
              <w:rPr>
                <w:rFonts w:eastAsia="Arial" w:cs="Arial"/>
              </w:rPr>
            </w:pPr>
            <w:r w:rsidRPr="1168DE8D">
              <w:rPr>
                <w:rFonts w:eastAsia="Arial" w:cs="Arial"/>
              </w:rPr>
              <w:t>Single,</w:t>
            </w:r>
            <w:r w:rsidR="00F75709" w:rsidRPr="14F0FAE4">
              <w:rPr>
                <w:rFonts w:eastAsia="Arial" w:cs="Arial"/>
              </w:rPr>
              <w:t xml:space="preserve"> No kid</w:t>
            </w:r>
            <w:r w:rsidR="00B63FE2">
              <w:rPr>
                <w:rFonts w:eastAsia="Arial" w:cs="Arial"/>
              </w:rPr>
              <w:t>s</w:t>
            </w:r>
          </w:p>
          <w:p w14:paraId="41560419" w14:textId="0F1B38F2" w:rsidR="00EA7891" w:rsidRPr="00F75709" w:rsidRDefault="00EA7891" w:rsidP="00F75709">
            <w:pPr>
              <w:ind w:left="360"/>
              <w:cnfStyle w:val="100000000000" w:firstRow="1" w:lastRow="0" w:firstColumn="0" w:lastColumn="0" w:oddVBand="0" w:evenVBand="0" w:oddHBand="0" w:evenHBand="0" w:firstRowFirstColumn="0" w:firstRowLastColumn="0" w:lastRowFirstColumn="0" w:lastRowLastColumn="0"/>
            </w:pPr>
          </w:p>
        </w:tc>
      </w:tr>
      <w:tr w:rsidR="00EA7891" w14:paraId="065C7882" w14:textId="77777777" w:rsidTr="1168DE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528BD23C" w14:textId="0617D6D9" w:rsidR="00EA7891" w:rsidRDefault="00EA7891" w:rsidP="004C61D5">
            <w:r w:rsidRPr="7E44BA78">
              <w:rPr>
                <w:rFonts w:ascii="Calibri Light" w:eastAsia="Calibri Light" w:hAnsi="Calibri Light" w:cs="Calibri Light"/>
                <w:color w:val="1C3920" w:themeColor="accent1" w:themeShade="BF"/>
                <w:sz w:val="32"/>
                <w:szCs w:val="32"/>
              </w:rPr>
              <w:t>BEHAVIORS</w:t>
            </w:r>
            <w:r w:rsidRPr="7E44BA78">
              <w:rPr>
                <w:rFonts w:ascii="Calibri" w:eastAsia="Calibri" w:hAnsi="Calibri" w:cs="Calibri"/>
                <w:color w:val="1C3920" w:themeColor="accent1" w:themeShade="BF"/>
                <w:szCs w:val="24"/>
              </w:rPr>
              <w:t xml:space="preserve"> </w:t>
            </w:r>
          </w:p>
          <w:p w14:paraId="650FEEAB" w14:textId="77777777" w:rsidR="00946130" w:rsidRPr="00946130" w:rsidRDefault="00EA7891" w:rsidP="004C61D5">
            <w:pPr>
              <w:pStyle w:val="ListParagraph"/>
              <w:numPr>
                <w:ilvl w:val="0"/>
                <w:numId w:val="23"/>
              </w:numPr>
              <w:jc w:val="left"/>
              <w:rPr>
                <w:rFonts w:eastAsia="Arial" w:cs="Arial"/>
                <w:szCs w:val="24"/>
              </w:rPr>
            </w:pPr>
            <w:r w:rsidRPr="375EF17A">
              <w:rPr>
                <w:rFonts w:eastAsia="Arial" w:cs="Arial"/>
                <w:szCs w:val="24"/>
              </w:rPr>
              <w:t>Frequently feels frustrated and tired while using too many applications and software and communicating with patients on the phone at the same time</w:t>
            </w:r>
          </w:p>
          <w:p w14:paraId="590D2382" w14:textId="56891C4F" w:rsidR="00EA7891" w:rsidRDefault="00EA7891" w:rsidP="004C61D5">
            <w:pPr>
              <w:pStyle w:val="ListParagraph"/>
              <w:jc w:val="left"/>
              <w:rPr>
                <w:rFonts w:eastAsia="Arial" w:cs="Arial"/>
                <w:szCs w:val="24"/>
              </w:rPr>
            </w:pPr>
            <w:r w:rsidRPr="375EF17A">
              <w:rPr>
                <w:rFonts w:eastAsia="Arial" w:cs="Arial"/>
                <w:szCs w:val="24"/>
              </w:rPr>
              <w:t xml:space="preserve"> </w:t>
            </w:r>
          </w:p>
          <w:p w14:paraId="681818A7" w14:textId="2F440C82" w:rsidR="00EA7891" w:rsidRPr="00946130" w:rsidRDefault="00EA7891" w:rsidP="004C61D5">
            <w:pPr>
              <w:pStyle w:val="ListParagraph"/>
              <w:numPr>
                <w:ilvl w:val="0"/>
                <w:numId w:val="23"/>
              </w:numPr>
              <w:jc w:val="left"/>
              <w:rPr>
                <w:rFonts w:eastAsia="Arial" w:cs="Arial"/>
                <w:szCs w:val="24"/>
              </w:rPr>
            </w:pPr>
            <w:r w:rsidRPr="375EF17A">
              <w:rPr>
                <w:rFonts w:eastAsia="Arial" w:cs="Arial"/>
                <w:szCs w:val="24"/>
              </w:rPr>
              <w:t xml:space="preserve">Not afraid of hard work, and spending all day in the clinic </w:t>
            </w:r>
          </w:p>
          <w:p w14:paraId="60A0B0C4" w14:textId="77777777" w:rsidR="00946130" w:rsidRPr="004C61D5" w:rsidRDefault="00946130" w:rsidP="004C61D5">
            <w:pPr>
              <w:ind w:right="520"/>
              <w:jc w:val="left"/>
              <w:rPr>
                <w:rFonts w:eastAsia="Arial" w:cs="Arial"/>
                <w:szCs w:val="24"/>
              </w:rPr>
            </w:pPr>
          </w:p>
          <w:p w14:paraId="7F76A41E" w14:textId="08423122" w:rsidR="00EA7891" w:rsidRPr="00946130" w:rsidRDefault="00EA7891" w:rsidP="004C61D5">
            <w:pPr>
              <w:pStyle w:val="ListParagraph"/>
              <w:numPr>
                <w:ilvl w:val="0"/>
                <w:numId w:val="22"/>
              </w:numPr>
              <w:jc w:val="left"/>
              <w:rPr>
                <w:rFonts w:eastAsia="Arial" w:cs="Arial"/>
                <w:szCs w:val="24"/>
              </w:rPr>
            </w:pPr>
            <w:r w:rsidRPr="375EF17A">
              <w:rPr>
                <w:rFonts w:eastAsia="Arial" w:cs="Arial"/>
                <w:szCs w:val="24"/>
              </w:rPr>
              <w:t>Uses</w:t>
            </w:r>
            <w:r w:rsidR="00FA4921">
              <w:rPr>
                <w:rFonts w:eastAsia="Arial" w:cs="Arial"/>
                <w:szCs w:val="24"/>
              </w:rPr>
              <w:t xml:space="preserve"> </w:t>
            </w:r>
            <w:r w:rsidRPr="375EF17A">
              <w:rPr>
                <w:rFonts w:eastAsia="Arial" w:cs="Arial"/>
                <w:szCs w:val="24"/>
              </w:rPr>
              <w:t>smartphone to communicate with others</w:t>
            </w:r>
          </w:p>
          <w:p w14:paraId="6E638771" w14:textId="77777777" w:rsidR="00946130" w:rsidRDefault="00946130" w:rsidP="004C61D5">
            <w:pPr>
              <w:pStyle w:val="ListParagraph"/>
              <w:jc w:val="left"/>
              <w:rPr>
                <w:rFonts w:eastAsia="Arial" w:cs="Arial"/>
                <w:szCs w:val="24"/>
              </w:rPr>
            </w:pPr>
          </w:p>
          <w:p w14:paraId="058310DB" w14:textId="443818D8" w:rsidR="00EA7891" w:rsidRPr="00946130" w:rsidRDefault="00EA7891" w:rsidP="004C61D5">
            <w:pPr>
              <w:pStyle w:val="ListParagraph"/>
              <w:numPr>
                <w:ilvl w:val="0"/>
                <w:numId w:val="22"/>
              </w:numPr>
              <w:jc w:val="left"/>
              <w:rPr>
                <w:rFonts w:eastAsia="Arial" w:cs="Arial"/>
                <w:szCs w:val="24"/>
              </w:rPr>
            </w:pPr>
            <w:r w:rsidRPr="375EF17A">
              <w:rPr>
                <w:rFonts w:eastAsia="Arial" w:cs="Arial"/>
                <w:szCs w:val="24"/>
              </w:rPr>
              <w:t>Uses laptop to seek information online</w:t>
            </w:r>
          </w:p>
          <w:p w14:paraId="371DE884" w14:textId="77777777" w:rsidR="00946130" w:rsidRPr="004C61D5" w:rsidRDefault="00946130" w:rsidP="004C61D5">
            <w:pPr>
              <w:ind w:right="520"/>
              <w:jc w:val="left"/>
              <w:rPr>
                <w:rFonts w:eastAsia="Arial" w:cs="Arial"/>
                <w:szCs w:val="24"/>
              </w:rPr>
            </w:pPr>
          </w:p>
          <w:p w14:paraId="102A6213" w14:textId="1FC46F1A" w:rsidR="00EA7891" w:rsidRPr="00946130" w:rsidRDefault="00EA7891" w:rsidP="004C61D5">
            <w:pPr>
              <w:pStyle w:val="ListParagraph"/>
              <w:numPr>
                <w:ilvl w:val="0"/>
                <w:numId w:val="22"/>
              </w:numPr>
              <w:jc w:val="left"/>
              <w:rPr>
                <w:rFonts w:eastAsia="Arial" w:cs="Arial"/>
                <w:szCs w:val="24"/>
              </w:rPr>
            </w:pPr>
            <w:r w:rsidRPr="375EF17A">
              <w:rPr>
                <w:rFonts w:eastAsia="Arial" w:cs="Arial"/>
                <w:szCs w:val="24"/>
              </w:rPr>
              <w:t>Uses the internet for social networks</w:t>
            </w:r>
            <w:r w:rsidR="004C61D5">
              <w:rPr>
                <w:rFonts w:eastAsia="Arial" w:cs="Arial"/>
                <w:szCs w:val="24"/>
              </w:rPr>
              <w:t xml:space="preserve"> </w:t>
            </w:r>
            <w:r w:rsidRPr="375EF17A">
              <w:rPr>
                <w:rFonts w:eastAsia="Arial" w:cs="Arial"/>
                <w:szCs w:val="24"/>
              </w:rPr>
              <w:t xml:space="preserve">(Facebook, Instagram, LinkedIn, Twitter) </w:t>
            </w:r>
          </w:p>
          <w:p w14:paraId="115B3323" w14:textId="77777777" w:rsidR="00946130" w:rsidRDefault="00946130" w:rsidP="004C61D5">
            <w:pPr>
              <w:pStyle w:val="ListParagraph"/>
              <w:jc w:val="left"/>
              <w:rPr>
                <w:rFonts w:eastAsia="Arial" w:cs="Arial"/>
                <w:szCs w:val="24"/>
              </w:rPr>
            </w:pPr>
          </w:p>
          <w:p w14:paraId="45013570" w14:textId="77777777" w:rsidR="00EA7891" w:rsidRDefault="00EA7891" w:rsidP="004C61D5">
            <w:pPr>
              <w:pStyle w:val="ListParagraph"/>
              <w:numPr>
                <w:ilvl w:val="0"/>
                <w:numId w:val="22"/>
              </w:numPr>
              <w:jc w:val="left"/>
              <w:rPr>
                <w:rFonts w:eastAsia="Arial" w:cs="Arial"/>
                <w:szCs w:val="24"/>
              </w:rPr>
            </w:pPr>
            <w:r w:rsidRPr="375EF17A">
              <w:rPr>
                <w:rFonts w:eastAsia="Arial" w:cs="Arial"/>
                <w:szCs w:val="24"/>
              </w:rPr>
              <w:t xml:space="preserve">Does most of her banking online </w:t>
            </w:r>
          </w:p>
          <w:p w14:paraId="5A6BEEEA" w14:textId="77777777" w:rsidR="00EA7891" w:rsidRDefault="00EA7891">
            <w:pPr>
              <w:rPr>
                <w:rFonts w:eastAsia="Arial" w:cs="Arial"/>
                <w:szCs w:val="24"/>
              </w:rPr>
            </w:pPr>
            <w:r w:rsidRPr="375EF17A">
              <w:rPr>
                <w:rFonts w:eastAsia="Arial" w:cs="Arial"/>
                <w:szCs w:val="24"/>
              </w:rPr>
              <w:t xml:space="preserve"> </w:t>
            </w:r>
          </w:p>
          <w:p w14:paraId="79B9700E" w14:textId="77777777" w:rsidR="00EA7891" w:rsidRDefault="00EA7891">
            <w:r w:rsidRPr="7E44BA78">
              <w:rPr>
                <w:rFonts w:ascii="Calibri" w:eastAsia="Calibri" w:hAnsi="Calibri" w:cs="Calibri"/>
                <w:sz w:val="22"/>
              </w:rPr>
              <w:t xml:space="preserve"> </w:t>
            </w:r>
          </w:p>
        </w:tc>
        <w:tc>
          <w:tcPr>
            <w:tcW w:w="4268" w:type="dxa"/>
          </w:tcPr>
          <w:p w14:paraId="5A0CBC40" w14:textId="77777777" w:rsidR="00EA7891" w:rsidRDefault="00EA7891">
            <w:pPr>
              <w:cnfStyle w:val="000000100000" w:firstRow="0" w:lastRow="0" w:firstColumn="0" w:lastColumn="0" w:oddVBand="0" w:evenVBand="0" w:oddHBand="1" w:evenHBand="0" w:firstRowFirstColumn="0" w:firstRowLastColumn="0" w:lastRowFirstColumn="0" w:lastRowLastColumn="0"/>
            </w:pPr>
            <w:r w:rsidRPr="7E44BA78">
              <w:rPr>
                <w:rFonts w:ascii="Calibri Light" w:eastAsia="Calibri Light" w:hAnsi="Calibri Light" w:cs="Calibri Light"/>
                <w:color w:val="1C3920" w:themeColor="accent1" w:themeShade="BF"/>
                <w:sz w:val="32"/>
                <w:szCs w:val="32"/>
              </w:rPr>
              <w:t xml:space="preserve">NEED </w:t>
            </w:r>
          </w:p>
          <w:p w14:paraId="359EC422" w14:textId="33B55BF6" w:rsidR="00EA7891" w:rsidRPr="004C61D5" w:rsidRDefault="00EA7891" w:rsidP="004C61D5">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4C61D5">
              <w:rPr>
                <w:rFonts w:eastAsia="Arial" w:cs="Arial"/>
                <w:i/>
                <w:iCs/>
                <w:szCs w:val="24"/>
              </w:rPr>
              <w:t xml:space="preserve">I need a system that can help the patient get the information and make the appointment online, so I don't need to explain every time. </w:t>
            </w:r>
          </w:p>
          <w:p w14:paraId="4F95CA40" w14:textId="77777777" w:rsidR="006E586F" w:rsidRPr="004C61D5" w:rsidRDefault="006E586F" w:rsidP="004C61D5">
            <w:pPr>
              <w:pStyle w:val="ListParagraph"/>
              <w:cnfStyle w:val="000000100000" w:firstRow="0" w:lastRow="0" w:firstColumn="0" w:lastColumn="0" w:oddVBand="0" w:evenVBand="0" w:oddHBand="1" w:evenHBand="0" w:firstRowFirstColumn="0" w:firstRowLastColumn="0" w:lastRowFirstColumn="0" w:lastRowLastColumn="0"/>
              <w:rPr>
                <w:rFonts w:eastAsia="Arial" w:cs="Arial"/>
                <w:i/>
                <w:iCs/>
                <w:szCs w:val="24"/>
              </w:rPr>
            </w:pPr>
          </w:p>
          <w:p w14:paraId="26D720DF" w14:textId="311E1B71" w:rsidR="00EA7891" w:rsidRPr="004C61D5" w:rsidRDefault="00EA7891" w:rsidP="004C61D5">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4C61D5">
              <w:rPr>
                <w:rFonts w:eastAsia="Arial" w:cs="Arial"/>
                <w:i/>
                <w:iCs/>
                <w:szCs w:val="24"/>
              </w:rPr>
              <w:t xml:space="preserve">I wish I can have the information about a patient’s condition before they walk in so I can let the doctor know which patients require attention the most </w:t>
            </w:r>
          </w:p>
          <w:p w14:paraId="6B0F8B13" w14:textId="77777777" w:rsidR="006E586F" w:rsidRPr="004C61D5" w:rsidRDefault="006E586F" w:rsidP="004C61D5">
            <w:pPr>
              <w:cnfStyle w:val="000000100000" w:firstRow="0" w:lastRow="0" w:firstColumn="0" w:lastColumn="0" w:oddVBand="0" w:evenVBand="0" w:oddHBand="1" w:evenHBand="0" w:firstRowFirstColumn="0" w:firstRowLastColumn="0" w:lastRowFirstColumn="0" w:lastRowLastColumn="0"/>
              <w:rPr>
                <w:rFonts w:eastAsia="Arial" w:cs="Arial"/>
                <w:i/>
                <w:iCs/>
                <w:szCs w:val="24"/>
              </w:rPr>
            </w:pPr>
          </w:p>
          <w:p w14:paraId="2614E0A8" w14:textId="72C581E1" w:rsidR="00EA7891" w:rsidRPr="004C61D5" w:rsidRDefault="00EA7891" w:rsidP="004C61D5">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4C61D5">
              <w:rPr>
                <w:rFonts w:eastAsia="Arial" w:cs="Arial"/>
                <w:i/>
                <w:iCs/>
                <w:szCs w:val="24"/>
              </w:rPr>
              <w:t xml:space="preserve">I need a better and faster scheduling system that can help me manage the patient’s appointments </w:t>
            </w:r>
          </w:p>
          <w:p w14:paraId="1E148F79" w14:textId="77777777" w:rsidR="00946130" w:rsidRPr="004C61D5" w:rsidRDefault="00946130" w:rsidP="004C61D5">
            <w:pPr>
              <w:pStyle w:val="ListParagraph"/>
              <w:cnfStyle w:val="000000100000" w:firstRow="0" w:lastRow="0" w:firstColumn="0" w:lastColumn="0" w:oddVBand="0" w:evenVBand="0" w:oddHBand="1" w:evenHBand="0" w:firstRowFirstColumn="0" w:firstRowLastColumn="0" w:lastRowFirstColumn="0" w:lastRowLastColumn="0"/>
              <w:rPr>
                <w:rFonts w:eastAsia="Arial" w:cs="Arial"/>
                <w:i/>
                <w:iCs/>
                <w:szCs w:val="24"/>
              </w:rPr>
            </w:pPr>
          </w:p>
          <w:p w14:paraId="09FB581D" w14:textId="16EE2A70" w:rsidR="00EA7891" w:rsidRPr="004C61D5" w:rsidRDefault="00EA7891" w:rsidP="004C61D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eastAsia="Arial" w:cs="Arial"/>
                <w:i/>
                <w:iCs/>
              </w:rPr>
            </w:pPr>
            <w:r w:rsidRPr="004C61D5">
              <w:rPr>
                <w:rFonts w:eastAsia="Arial" w:cs="Arial"/>
                <w:i/>
                <w:iCs/>
              </w:rPr>
              <w:t xml:space="preserve">I don’t like seeing a patient sitting in the clinic wait </w:t>
            </w:r>
            <w:r w:rsidR="00FA4921" w:rsidRPr="004C61D5">
              <w:rPr>
                <w:rFonts w:eastAsia="Arial" w:cs="Arial"/>
                <w:i/>
                <w:iCs/>
              </w:rPr>
              <w:t>for few</w:t>
            </w:r>
            <w:r w:rsidRPr="004C61D5">
              <w:rPr>
                <w:rFonts w:eastAsia="Arial" w:cs="Arial"/>
                <w:i/>
                <w:iCs/>
              </w:rPr>
              <w:t xml:space="preserve"> hours, that makes me feel stressed. </w:t>
            </w:r>
          </w:p>
          <w:p w14:paraId="0A70042A" w14:textId="77777777" w:rsidR="00EA7891" w:rsidRDefault="00EA7891">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bl>
    <w:p w14:paraId="2487BE03" w14:textId="15D0DCD1" w:rsidR="00EA7891" w:rsidRDefault="00EA7891" w:rsidP="00EA7891"/>
    <w:p w14:paraId="06914811" w14:textId="77777777" w:rsidR="00EA7891" w:rsidRDefault="00EA7891" w:rsidP="00EA7891"/>
    <w:tbl>
      <w:tblPr>
        <w:tblStyle w:val="PlainTable5"/>
        <w:tblpPr w:leftFromText="180" w:rightFromText="180" w:vertAnchor="text" w:tblpXSpec="center" w:tblpY="1"/>
        <w:tblOverlap w:val="never"/>
        <w:tblW w:w="10064" w:type="dxa"/>
        <w:tblLayout w:type="fixed"/>
        <w:tblLook w:val="04A0" w:firstRow="1" w:lastRow="0" w:firstColumn="1" w:lastColumn="0" w:noHBand="0" w:noVBand="1"/>
      </w:tblPr>
      <w:tblGrid>
        <w:gridCol w:w="5650"/>
        <w:gridCol w:w="4414"/>
      </w:tblGrid>
      <w:tr w:rsidR="00EA7891" w14:paraId="2C6140E0" w14:textId="77777777" w:rsidTr="00207ACE">
        <w:trPr>
          <w:cnfStyle w:val="100000000000" w:firstRow="1" w:lastRow="0" w:firstColumn="0" w:lastColumn="0" w:oddVBand="0" w:evenVBand="0" w:oddHBand="0" w:evenHBand="0" w:firstRowFirstColumn="0" w:firstRowLastColumn="0" w:lastRowFirstColumn="0" w:lastRowLastColumn="0"/>
          <w:trHeight w:val="1736"/>
        </w:trPr>
        <w:tc>
          <w:tcPr>
            <w:cnfStyle w:val="001000000100" w:firstRow="0" w:lastRow="0" w:firstColumn="1" w:lastColumn="0" w:oddVBand="0" w:evenVBand="0" w:oddHBand="0" w:evenHBand="0" w:firstRowFirstColumn="1" w:firstRowLastColumn="0" w:lastRowFirstColumn="0" w:lastRowLastColumn="0"/>
            <w:tcW w:w="5650" w:type="dxa"/>
          </w:tcPr>
          <w:p w14:paraId="0E8678E3" w14:textId="77777777" w:rsidR="00EA7891" w:rsidRPr="008227ED" w:rsidRDefault="00EA7891" w:rsidP="00707748">
            <w:pPr>
              <w:jc w:val="center"/>
              <w:rPr>
                <w:rFonts w:eastAsia="Arial" w:cs="Arial"/>
                <w:color w:val="404040" w:themeColor="text1" w:themeTint="BF"/>
                <w:szCs w:val="24"/>
              </w:rPr>
            </w:pPr>
            <w:r w:rsidRPr="008227ED">
              <w:rPr>
                <w:rFonts w:eastAsia="Arial" w:cs="Arial"/>
                <w:color w:val="404040" w:themeColor="text1" w:themeTint="BF"/>
                <w:szCs w:val="24"/>
              </w:rPr>
              <w:t xml:space="preserve">Mrs. Joel Lobo </w:t>
            </w:r>
          </w:p>
          <w:p w14:paraId="57D86598" w14:textId="77777777" w:rsidR="00EA7891" w:rsidRDefault="00EA7891" w:rsidP="00707748">
            <w:pPr>
              <w:jc w:val="center"/>
            </w:pPr>
            <w:r>
              <w:br/>
            </w:r>
            <w:r>
              <w:rPr>
                <w:noProof/>
              </w:rPr>
              <w:drawing>
                <wp:inline distT="0" distB="0" distL="0" distR="0" wp14:anchorId="2D2FC56A" wp14:editId="1CB55165">
                  <wp:extent cx="2157984" cy="1435608"/>
                  <wp:effectExtent l="0" t="0" r="0" b="0"/>
                  <wp:docPr id="773760098" name="Picture 773760098" descr="A person with the hand on the head&#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3760098" name="Picture 773760098" descr="A person with the hand on the head&#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57984" cy="1435608"/>
                          </a:xfrm>
                          <a:prstGeom prst="rect">
                            <a:avLst/>
                          </a:prstGeom>
                        </pic:spPr>
                      </pic:pic>
                    </a:graphicData>
                  </a:graphic>
                </wp:inline>
              </w:drawing>
            </w:r>
            <w:r>
              <w:br/>
            </w:r>
          </w:p>
          <w:p w14:paraId="23BE5CD9" w14:textId="77777777" w:rsidR="00EA7891" w:rsidRDefault="00EA7891" w:rsidP="00707748">
            <w:pPr>
              <w:jc w:val="center"/>
              <w:rPr>
                <w:rFonts w:eastAsia="Arial" w:cs="Arial"/>
                <w:sz w:val="22"/>
              </w:rPr>
            </w:pPr>
            <w:r w:rsidRPr="008227ED">
              <w:rPr>
                <w:rFonts w:eastAsia="Arial" w:cs="Arial"/>
                <w:color w:val="404040" w:themeColor="text1" w:themeTint="BF"/>
                <w:szCs w:val="24"/>
              </w:rPr>
              <w:t>PATIENT</w:t>
            </w:r>
            <w:r>
              <w:br/>
            </w:r>
            <w:r w:rsidRPr="375EF17A">
              <w:rPr>
                <w:rFonts w:eastAsia="Arial" w:cs="Arial"/>
                <w:sz w:val="22"/>
              </w:rPr>
              <w:t xml:space="preserve"> </w:t>
            </w:r>
            <w:r>
              <w:br/>
            </w:r>
          </w:p>
        </w:tc>
        <w:tc>
          <w:tcPr>
            <w:tcW w:w="4414" w:type="dxa"/>
          </w:tcPr>
          <w:p w14:paraId="58FCC87F" w14:textId="77777777" w:rsidR="00EA7891" w:rsidRDefault="00EA7891" w:rsidP="00707748">
            <w:pPr>
              <w:cnfStyle w:val="100000000000" w:firstRow="1" w:lastRow="0" w:firstColumn="0" w:lastColumn="0" w:oddVBand="0" w:evenVBand="0" w:oddHBand="0" w:evenHBand="0" w:firstRowFirstColumn="0" w:firstRowLastColumn="0" w:lastRowFirstColumn="0" w:lastRowLastColumn="0"/>
            </w:pPr>
            <w:r w:rsidRPr="7E44BA78">
              <w:rPr>
                <w:rFonts w:ascii="Calibri Light" w:eastAsia="Calibri Light" w:hAnsi="Calibri Light" w:cs="Calibri Light"/>
                <w:color w:val="1C3920" w:themeColor="accent1" w:themeShade="BF"/>
                <w:sz w:val="32"/>
                <w:szCs w:val="32"/>
              </w:rPr>
              <w:t>DEMOGRAPHICS:</w:t>
            </w:r>
          </w:p>
          <w:p w14:paraId="6A4AAB17" w14:textId="362B0968" w:rsidR="00EA7891" w:rsidRDefault="00EA7891" w:rsidP="00527EC9">
            <w:pPr>
              <w:cnfStyle w:val="100000000000" w:firstRow="1" w:lastRow="0" w:firstColumn="0" w:lastColumn="0" w:oddVBand="0" w:evenVBand="0" w:oddHBand="0" w:evenHBand="0" w:firstRowFirstColumn="0" w:firstRowLastColumn="0" w:lastRowFirstColumn="0" w:lastRowLastColumn="0"/>
            </w:pPr>
            <w:r w:rsidRPr="7E44BA78">
              <w:rPr>
                <w:rFonts w:ascii="Calibri" w:eastAsia="Calibri" w:hAnsi="Calibri" w:cs="Calibri"/>
                <w:sz w:val="22"/>
              </w:rPr>
              <w:t xml:space="preserve">  </w:t>
            </w:r>
          </w:p>
          <w:p w14:paraId="15F9C04A" w14:textId="5E7959E8" w:rsidR="00F75709" w:rsidRPr="00F75709" w:rsidRDefault="00F75709">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rFonts w:eastAsia="Arial" w:cs="Arial"/>
                <w:szCs w:val="24"/>
              </w:rPr>
            </w:pPr>
            <w:r>
              <w:rPr>
                <w:rFonts w:eastAsia="Arial" w:cs="Arial"/>
                <w:szCs w:val="24"/>
              </w:rPr>
              <w:t>Retired.</w:t>
            </w:r>
          </w:p>
          <w:p w14:paraId="0788936C" w14:textId="50C0BA5F" w:rsidR="00EA7891" w:rsidRPr="00F75709" w:rsidRDefault="00EA7891" w:rsidP="00F75709">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rFonts w:eastAsia="Arial" w:cs="Arial"/>
                <w:szCs w:val="24"/>
              </w:rPr>
            </w:pPr>
            <w:r w:rsidRPr="375EF17A">
              <w:rPr>
                <w:rFonts w:eastAsia="Arial" w:cs="Arial"/>
                <w:szCs w:val="24"/>
              </w:rPr>
              <w:t>65 years old.</w:t>
            </w:r>
          </w:p>
          <w:p w14:paraId="1D8C51F4" w14:textId="0CBAA595" w:rsidR="00EA7891" w:rsidRPr="00F75709" w:rsidRDefault="00EA7891">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rFonts w:eastAsia="Arial" w:cs="Arial"/>
                <w:szCs w:val="24"/>
              </w:rPr>
            </w:pPr>
            <w:r w:rsidRPr="375EF17A">
              <w:rPr>
                <w:rFonts w:eastAsia="Arial" w:cs="Arial"/>
                <w:szCs w:val="24"/>
              </w:rPr>
              <w:t>Lives in Montreal</w:t>
            </w:r>
          </w:p>
          <w:p w14:paraId="6F6F069D" w14:textId="06CDD830" w:rsidR="00F75709" w:rsidRDefault="00F75709">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rFonts w:eastAsia="Arial" w:cs="Arial"/>
                <w:szCs w:val="24"/>
              </w:rPr>
            </w:pPr>
            <w:r>
              <w:rPr>
                <w:rFonts w:eastAsia="Arial" w:cs="Arial"/>
                <w:szCs w:val="24"/>
              </w:rPr>
              <w:t>Widowed.</w:t>
            </w:r>
          </w:p>
          <w:p w14:paraId="2B30CE91" w14:textId="77777777" w:rsidR="00EA7891" w:rsidRDefault="00EA7891" w:rsidP="00707748">
            <w:pPr>
              <w:cnfStyle w:val="100000000000" w:firstRow="1" w:lastRow="0" w:firstColumn="0" w:lastColumn="0" w:oddVBand="0" w:evenVBand="0" w:oddHBand="0" w:evenHBand="0" w:firstRowFirstColumn="0" w:firstRowLastColumn="0" w:lastRowFirstColumn="0" w:lastRowLastColumn="0"/>
              <w:rPr>
                <w:rFonts w:eastAsia="Arial" w:cs="Arial"/>
                <w:szCs w:val="24"/>
              </w:rPr>
            </w:pPr>
            <w:r w:rsidRPr="375EF17A">
              <w:rPr>
                <w:rFonts w:eastAsia="Arial" w:cs="Arial"/>
                <w:szCs w:val="24"/>
              </w:rPr>
              <w:t xml:space="preserve"> </w:t>
            </w:r>
          </w:p>
          <w:p w14:paraId="374D5276" w14:textId="378EE33D" w:rsidR="00EA7891" w:rsidRDefault="00EA7891" w:rsidP="00707748">
            <w:pPr>
              <w:cnfStyle w:val="100000000000" w:firstRow="1" w:lastRow="0" w:firstColumn="0" w:lastColumn="0" w:oddVBand="0" w:evenVBand="0" w:oddHBand="0" w:evenHBand="0" w:firstRowFirstColumn="0" w:firstRowLastColumn="0" w:lastRowFirstColumn="0" w:lastRowLastColumn="0"/>
            </w:pPr>
          </w:p>
        </w:tc>
      </w:tr>
      <w:tr w:rsidR="00EA7891" w14:paraId="5166C833" w14:textId="77777777" w:rsidTr="00207ACE">
        <w:trPr>
          <w:cnfStyle w:val="000000100000" w:firstRow="0" w:lastRow="0" w:firstColumn="0" w:lastColumn="0" w:oddVBand="0" w:evenVBand="0" w:oddHBand="1" w:evenHBand="0" w:firstRowFirstColumn="0" w:firstRowLastColumn="0" w:lastRowFirstColumn="0" w:lastRowLastColumn="0"/>
          <w:trHeight w:val="2238"/>
        </w:trPr>
        <w:tc>
          <w:tcPr>
            <w:cnfStyle w:val="001000000000" w:firstRow="0" w:lastRow="0" w:firstColumn="1" w:lastColumn="0" w:oddVBand="0" w:evenVBand="0" w:oddHBand="0" w:evenHBand="0" w:firstRowFirstColumn="0" w:firstRowLastColumn="0" w:lastRowFirstColumn="0" w:lastRowLastColumn="0"/>
            <w:tcW w:w="5650" w:type="dxa"/>
          </w:tcPr>
          <w:p w14:paraId="2A029A35" w14:textId="77777777" w:rsidR="00EA7891" w:rsidRDefault="00EA7891" w:rsidP="00527EC9">
            <w:r w:rsidRPr="7E44BA78">
              <w:rPr>
                <w:rFonts w:ascii="Calibri Light" w:eastAsia="Calibri Light" w:hAnsi="Calibri Light" w:cs="Calibri Light"/>
                <w:color w:val="1C3920" w:themeColor="accent1" w:themeShade="BF"/>
                <w:sz w:val="32"/>
                <w:szCs w:val="32"/>
              </w:rPr>
              <w:t>BEHAVIORS</w:t>
            </w:r>
          </w:p>
          <w:p w14:paraId="40E2AC02" w14:textId="77777777" w:rsidR="00EA7891" w:rsidRDefault="00EA7891" w:rsidP="00B57C84">
            <w:pPr>
              <w:jc w:val="both"/>
            </w:pPr>
            <w:r w:rsidRPr="7E44BA78">
              <w:rPr>
                <w:rFonts w:eastAsia="Arial" w:cs="Arial"/>
                <w:color w:val="1C3920" w:themeColor="accent1" w:themeShade="BF"/>
                <w:sz w:val="20"/>
                <w:szCs w:val="20"/>
              </w:rPr>
              <w:t xml:space="preserve"> </w:t>
            </w:r>
          </w:p>
          <w:p w14:paraId="52EDB0E0" w14:textId="77777777" w:rsidR="00EA7891" w:rsidRDefault="00EA7891" w:rsidP="00527EC9">
            <w:pPr>
              <w:pStyle w:val="ListParagraph"/>
              <w:numPr>
                <w:ilvl w:val="0"/>
                <w:numId w:val="18"/>
              </w:numPr>
              <w:jc w:val="left"/>
              <w:rPr>
                <w:rFonts w:eastAsia="Arial" w:cs="Arial"/>
                <w:szCs w:val="24"/>
              </w:rPr>
            </w:pPr>
            <w:r w:rsidRPr="375EF17A">
              <w:rPr>
                <w:rFonts w:eastAsia="Arial" w:cs="Arial"/>
                <w:szCs w:val="24"/>
              </w:rPr>
              <w:t xml:space="preserve">She has a lot of health problems like diabetes, Blood Pressure, etc. So, she needs a regular check-up every month. </w:t>
            </w:r>
          </w:p>
          <w:p w14:paraId="03A76DA6" w14:textId="77777777" w:rsidR="00EA7891" w:rsidRDefault="00EA7891" w:rsidP="00527EC9">
            <w:pPr>
              <w:ind w:firstLine="50"/>
              <w:jc w:val="left"/>
              <w:rPr>
                <w:rFonts w:eastAsia="Arial" w:cs="Arial"/>
                <w:szCs w:val="24"/>
              </w:rPr>
            </w:pPr>
            <w:r w:rsidRPr="375EF17A">
              <w:rPr>
                <w:rFonts w:eastAsia="Arial" w:cs="Arial"/>
                <w:szCs w:val="24"/>
              </w:rPr>
              <w:t xml:space="preserve"> </w:t>
            </w:r>
          </w:p>
          <w:p w14:paraId="49263ED7" w14:textId="77777777" w:rsidR="00EA7891" w:rsidRDefault="00EA7891" w:rsidP="00527EC9">
            <w:pPr>
              <w:pStyle w:val="ListParagraph"/>
              <w:numPr>
                <w:ilvl w:val="0"/>
                <w:numId w:val="18"/>
              </w:numPr>
              <w:jc w:val="left"/>
              <w:rPr>
                <w:rFonts w:eastAsia="Arial" w:cs="Arial"/>
                <w:szCs w:val="24"/>
              </w:rPr>
            </w:pPr>
            <w:r w:rsidRPr="375EF17A">
              <w:rPr>
                <w:rFonts w:eastAsia="Arial" w:cs="Arial"/>
                <w:szCs w:val="24"/>
              </w:rPr>
              <w:t xml:space="preserve">sometimes she needs an emergency appointment since her health status is not stable. </w:t>
            </w:r>
          </w:p>
          <w:p w14:paraId="5B458729" w14:textId="77777777" w:rsidR="00EA7891" w:rsidRDefault="00EA7891" w:rsidP="00527EC9">
            <w:pPr>
              <w:ind w:firstLine="50"/>
              <w:jc w:val="left"/>
              <w:rPr>
                <w:rFonts w:eastAsia="Arial" w:cs="Arial"/>
                <w:szCs w:val="24"/>
              </w:rPr>
            </w:pPr>
            <w:r w:rsidRPr="375EF17A">
              <w:rPr>
                <w:rFonts w:eastAsia="Arial" w:cs="Arial"/>
                <w:szCs w:val="24"/>
              </w:rPr>
              <w:t xml:space="preserve"> </w:t>
            </w:r>
          </w:p>
          <w:p w14:paraId="155F0D8F" w14:textId="77777777" w:rsidR="00EA7891" w:rsidRDefault="00EA7891" w:rsidP="00527EC9">
            <w:pPr>
              <w:pStyle w:val="ListParagraph"/>
              <w:numPr>
                <w:ilvl w:val="0"/>
                <w:numId w:val="18"/>
              </w:numPr>
              <w:jc w:val="left"/>
              <w:rPr>
                <w:rFonts w:eastAsia="Arial" w:cs="Arial"/>
                <w:szCs w:val="24"/>
              </w:rPr>
            </w:pPr>
            <w:r w:rsidRPr="375EF17A">
              <w:rPr>
                <w:rFonts w:eastAsia="Arial" w:cs="Arial"/>
                <w:szCs w:val="24"/>
              </w:rPr>
              <w:t xml:space="preserve">Also, she doesn’t have a family doctor. </w:t>
            </w:r>
          </w:p>
          <w:p w14:paraId="7A97DC5F" w14:textId="77777777" w:rsidR="00EA7891" w:rsidRDefault="00EA7891" w:rsidP="00527EC9">
            <w:pPr>
              <w:ind w:firstLine="50"/>
              <w:jc w:val="left"/>
              <w:rPr>
                <w:rFonts w:eastAsia="Arial" w:cs="Arial"/>
                <w:szCs w:val="24"/>
              </w:rPr>
            </w:pPr>
            <w:r w:rsidRPr="375EF17A">
              <w:rPr>
                <w:rFonts w:eastAsia="Arial" w:cs="Arial"/>
                <w:szCs w:val="24"/>
              </w:rPr>
              <w:t xml:space="preserve"> </w:t>
            </w:r>
          </w:p>
          <w:p w14:paraId="2EEE15E9" w14:textId="77777777" w:rsidR="00EA7891" w:rsidRDefault="00EA7891" w:rsidP="00527EC9">
            <w:pPr>
              <w:pStyle w:val="ListParagraph"/>
              <w:numPr>
                <w:ilvl w:val="0"/>
                <w:numId w:val="18"/>
              </w:numPr>
              <w:jc w:val="left"/>
              <w:rPr>
                <w:rFonts w:eastAsia="Arial" w:cs="Arial"/>
                <w:szCs w:val="24"/>
              </w:rPr>
            </w:pPr>
            <w:r w:rsidRPr="375EF17A">
              <w:rPr>
                <w:rFonts w:eastAsia="Arial" w:cs="Arial"/>
                <w:szCs w:val="24"/>
              </w:rPr>
              <w:t xml:space="preserve">She always faces difficulty in booking appointments. </w:t>
            </w:r>
          </w:p>
          <w:p w14:paraId="7ECB469C" w14:textId="77777777" w:rsidR="00EA7891" w:rsidRDefault="00EA7891" w:rsidP="00527EC9">
            <w:pPr>
              <w:ind w:firstLine="50"/>
              <w:jc w:val="left"/>
              <w:rPr>
                <w:rFonts w:eastAsia="Arial" w:cs="Arial"/>
                <w:szCs w:val="24"/>
              </w:rPr>
            </w:pPr>
            <w:r w:rsidRPr="375EF17A">
              <w:rPr>
                <w:rFonts w:eastAsia="Arial" w:cs="Arial"/>
                <w:szCs w:val="24"/>
              </w:rPr>
              <w:t xml:space="preserve"> </w:t>
            </w:r>
          </w:p>
          <w:p w14:paraId="5760CD00" w14:textId="77777777" w:rsidR="00EA7891" w:rsidRDefault="00EA7891" w:rsidP="00527EC9">
            <w:pPr>
              <w:pStyle w:val="ListParagraph"/>
              <w:numPr>
                <w:ilvl w:val="0"/>
                <w:numId w:val="18"/>
              </w:numPr>
              <w:jc w:val="left"/>
              <w:rPr>
                <w:rFonts w:eastAsia="Arial" w:cs="Arial"/>
                <w:szCs w:val="24"/>
              </w:rPr>
            </w:pPr>
            <w:r w:rsidRPr="375EF17A">
              <w:rPr>
                <w:rFonts w:eastAsia="Arial" w:cs="Arial"/>
                <w:szCs w:val="24"/>
              </w:rPr>
              <w:t>She is leaving alone in Canada because her children living in another country and her husband expired a few years ago</w:t>
            </w:r>
          </w:p>
          <w:p w14:paraId="4D4392EC" w14:textId="77777777" w:rsidR="001A77F7" w:rsidRDefault="001A77F7" w:rsidP="00B57C84">
            <w:pPr>
              <w:jc w:val="both"/>
              <w:rPr>
                <w:rFonts w:eastAsia="Arial" w:cs="Arial"/>
                <w:i w:val="0"/>
                <w:iCs w:val="0"/>
                <w:sz w:val="20"/>
                <w:szCs w:val="20"/>
              </w:rPr>
            </w:pPr>
          </w:p>
          <w:p w14:paraId="37A55C6E" w14:textId="1148E2C7" w:rsidR="00EA7891" w:rsidRDefault="00707748" w:rsidP="00B57C84">
            <w:pPr>
              <w:ind w:right="100"/>
              <w:jc w:val="both"/>
            </w:pPr>
            <w:r>
              <w:rPr>
                <w:rFonts w:eastAsia="Arial" w:cs="Arial"/>
                <w:sz w:val="20"/>
                <w:szCs w:val="20"/>
              </w:rPr>
              <w:t xml:space="preserve"> </w:t>
            </w:r>
          </w:p>
        </w:tc>
        <w:tc>
          <w:tcPr>
            <w:tcW w:w="4414" w:type="dxa"/>
          </w:tcPr>
          <w:p w14:paraId="5DD7C339" w14:textId="77777777" w:rsidR="00EA7891" w:rsidRDefault="00EA7891" w:rsidP="00707748">
            <w:pPr>
              <w:cnfStyle w:val="000000100000" w:firstRow="0" w:lastRow="0" w:firstColumn="0" w:lastColumn="0" w:oddVBand="0" w:evenVBand="0" w:oddHBand="1" w:evenHBand="0" w:firstRowFirstColumn="0" w:firstRowLastColumn="0" w:lastRowFirstColumn="0" w:lastRowLastColumn="0"/>
            </w:pPr>
            <w:r w:rsidRPr="7E44BA78">
              <w:rPr>
                <w:rFonts w:ascii="Calibri Light" w:eastAsia="Calibri Light" w:hAnsi="Calibri Light" w:cs="Calibri Light"/>
                <w:color w:val="1C3920" w:themeColor="accent1" w:themeShade="BF"/>
                <w:sz w:val="32"/>
                <w:szCs w:val="32"/>
              </w:rPr>
              <w:t xml:space="preserve">NEED </w:t>
            </w:r>
          </w:p>
          <w:p w14:paraId="396944B0" w14:textId="77777777" w:rsidR="00EA7891" w:rsidRDefault="00EA7891" w:rsidP="00707748">
            <w:pPr>
              <w:cnfStyle w:val="000000100000" w:firstRow="0" w:lastRow="0" w:firstColumn="0" w:lastColumn="0" w:oddVBand="0" w:evenVBand="0" w:oddHBand="1" w:evenHBand="0" w:firstRowFirstColumn="0" w:firstRowLastColumn="0" w:lastRowFirstColumn="0" w:lastRowLastColumn="0"/>
            </w:pPr>
            <w:r w:rsidRPr="7E44BA78">
              <w:rPr>
                <w:rFonts w:eastAsia="Arial" w:cs="Arial"/>
                <w:color w:val="1C3920" w:themeColor="accent1" w:themeShade="BF"/>
                <w:sz w:val="20"/>
                <w:szCs w:val="20"/>
              </w:rPr>
              <w:t xml:space="preserve"> </w:t>
            </w:r>
          </w:p>
          <w:p w14:paraId="167CEBC2" w14:textId="77777777" w:rsidR="00EA7891" w:rsidRPr="00527EC9" w:rsidRDefault="00EA7891" w:rsidP="00527EC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27EC9">
              <w:rPr>
                <w:rFonts w:eastAsia="Arial" w:cs="Arial"/>
                <w:i/>
                <w:iCs/>
                <w:szCs w:val="24"/>
              </w:rPr>
              <w:t xml:space="preserve">Since Mrs. Joel is living alone, and she needs to go to the clinic many times, she finds difficulty in booking appointments. </w:t>
            </w:r>
          </w:p>
          <w:p w14:paraId="516D2075" w14:textId="77777777" w:rsidR="00EA7891" w:rsidRPr="00527EC9" w:rsidRDefault="00EA7891" w:rsidP="00527EC9">
            <w:pPr>
              <w:ind w:firstLine="50"/>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27EC9">
              <w:rPr>
                <w:rFonts w:eastAsia="Arial" w:cs="Arial"/>
                <w:i/>
                <w:iCs/>
                <w:szCs w:val="24"/>
              </w:rPr>
              <w:t xml:space="preserve"> </w:t>
            </w:r>
          </w:p>
          <w:p w14:paraId="5659E303" w14:textId="052BB2EE" w:rsidR="00707748" w:rsidRPr="008227ED" w:rsidRDefault="00EA7891" w:rsidP="00527EC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eastAsia="Arial" w:cs="Arial"/>
                <w:szCs w:val="24"/>
              </w:rPr>
            </w:pPr>
            <w:r w:rsidRPr="00527EC9">
              <w:rPr>
                <w:rFonts w:eastAsia="Arial" w:cs="Arial"/>
                <w:i/>
                <w:iCs/>
                <w:szCs w:val="24"/>
              </w:rPr>
              <w:t>She wants to have an application or someone who helps her to get an appointment from home so that she need not call many times to the clinics, and she wants to avoid the long waits in the clinics.</w:t>
            </w:r>
            <w:r w:rsidRPr="375EF17A">
              <w:rPr>
                <w:rFonts w:eastAsia="Arial" w:cs="Arial"/>
                <w:szCs w:val="24"/>
              </w:rPr>
              <w:t xml:space="preserve"> </w:t>
            </w:r>
          </w:p>
        </w:tc>
      </w:tr>
    </w:tbl>
    <w:p w14:paraId="6EEC6E04" w14:textId="08B3F8D3" w:rsidR="00707748" w:rsidRDefault="00707748"/>
    <w:tbl>
      <w:tblPr>
        <w:tblStyle w:val="PlainTable5"/>
        <w:tblW w:w="8416" w:type="dxa"/>
        <w:jc w:val="center"/>
        <w:tblLayout w:type="fixed"/>
        <w:tblLook w:val="04A0" w:firstRow="1" w:lastRow="0" w:firstColumn="1" w:lastColumn="0" w:noHBand="0" w:noVBand="1"/>
      </w:tblPr>
      <w:tblGrid>
        <w:gridCol w:w="4148"/>
        <w:gridCol w:w="4268"/>
      </w:tblGrid>
      <w:tr w:rsidR="00707748" w14:paraId="796427F0"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148" w:type="dxa"/>
          </w:tcPr>
          <w:p w14:paraId="6F2ED1E8" w14:textId="5D4613E2" w:rsidR="00707748" w:rsidRPr="008227ED" w:rsidRDefault="00707748">
            <w:pPr>
              <w:jc w:val="center"/>
              <w:rPr>
                <w:color w:val="404040" w:themeColor="text1" w:themeTint="BF"/>
              </w:rPr>
            </w:pPr>
            <w:r w:rsidRPr="008227ED">
              <w:rPr>
                <w:rFonts w:eastAsia="Arial" w:cs="Arial"/>
                <w:color w:val="404040" w:themeColor="text1" w:themeTint="BF"/>
              </w:rPr>
              <w:lastRenderedPageBreak/>
              <w:t>Dr. Joe Brown</w:t>
            </w:r>
            <w:r w:rsidRPr="008227ED">
              <w:rPr>
                <w:rFonts w:eastAsia="Arial" w:cs="Arial"/>
                <w:color w:val="404040" w:themeColor="text1" w:themeTint="BF"/>
                <w:szCs w:val="24"/>
              </w:rPr>
              <w:t xml:space="preserve"> </w:t>
            </w:r>
          </w:p>
          <w:p w14:paraId="7237A8DD" w14:textId="77777777" w:rsidR="00707748" w:rsidRDefault="00707748">
            <w:pPr>
              <w:jc w:val="center"/>
            </w:pPr>
            <w:r w:rsidRPr="7E44BA78">
              <w:rPr>
                <w:rFonts w:ascii="Calibri" w:eastAsia="Calibri" w:hAnsi="Calibri" w:cs="Calibri"/>
                <w:sz w:val="22"/>
              </w:rPr>
              <w:t xml:space="preserve"> </w:t>
            </w:r>
          </w:p>
          <w:p w14:paraId="5C562297" w14:textId="46B72575" w:rsidR="00707748" w:rsidRDefault="00707748">
            <w:pPr>
              <w:jc w:val="center"/>
            </w:pPr>
            <w:r>
              <w:rPr>
                <w:noProof/>
              </w:rPr>
              <w:drawing>
                <wp:inline distT="0" distB="0" distL="0" distR="0" wp14:anchorId="10051147" wp14:editId="2D749282">
                  <wp:extent cx="2157984" cy="1435608"/>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398021"/>
                          <pic:cNvPicPr/>
                        </pic:nvPicPr>
                        <pic:blipFill>
                          <a:blip r:embed="rId26">
                            <a:extLst>
                              <a:ext uri="{28A0092B-C50C-407E-A947-70E740481C1C}">
                                <a14:useLocalDpi xmlns:a14="http://schemas.microsoft.com/office/drawing/2010/main" val="0"/>
                              </a:ext>
                            </a:extLst>
                          </a:blip>
                          <a:stretch>
                            <a:fillRect/>
                          </a:stretch>
                        </pic:blipFill>
                        <pic:spPr>
                          <a:xfrm>
                            <a:off x="0" y="0"/>
                            <a:ext cx="2157984" cy="1435608"/>
                          </a:xfrm>
                          <a:prstGeom prst="rect">
                            <a:avLst/>
                          </a:prstGeom>
                        </pic:spPr>
                      </pic:pic>
                    </a:graphicData>
                  </a:graphic>
                </wp:inline>
              </w:drawing>
            </w:r>
            <w:r>
              <w:br/>
            </w:r>
          </w:p>
          <w:p w14:paraId="4D8AB720" w14:textId="77777777" w:rsidR="00707748" w:rsidRPr="008227ED" w:rsidRDefault="00707748">
            <w:pPr>
              <w:jc w:val="center"/>
              <w:rPr>
                <w:rFonts w:ascii="Calibri" w:eastAsia="Calibri" w:hAnsi="Calibri" w:cs="Calibri"/>
                <w:i w:val="0"/>
                <w:iCs w:val="0"/>
                <w:color w:val="404040" w:themeColor="text1" w:themeTint="BF"/>
              </w:rPr>
            </w:pPr>
            <w:r w:rsidRPr="008227ED">
              <w:rPr>
                <w:rFonts w:eastAsia="Arial" w:cs="Arial"/>
                <w:color w:val="404040" w:themeColor="text1" w:themeTint="BF"/>
              </w:rPr>
              <w:t>DOCTOR</w:t>
            </w:r>
            <w:r w:rsidRPr="008227ED">
              <w:rPr>
                <w:rFonts w:ascii="Calibri" w:eastAsia="Calibri" w:hAnsi="Calibri" w:cs="Calibri"/>
                <w:color w:val="404040" w:themeColor="text1" w:themeTint="BF"/>
                <w:sz w:val="22"/>
              </w:rPr>
              <w:t xml:space="preserve"> </w:t>
            </w:r>
          </w:p>
          <w:p w14:paraId="31DB6B93" w14:textId="7B24CAF3" w:rsidR="008227ED" w:rsidRDefault="008227ED">
            <w:pPr>
              <w:jc w:val="center"/>
            </w:pPr>
          </w:p>
        </w:tc>
        <w:tc>
          <w:tcPr>
            <w:tcW w:w="4268" w:type="dxa"/>
          </w:tcPr>
          <w:p w14:paraId="49BAC38A" w14:textId="77777777" w:rsidR="00707748" w:rsidRDefault="00707748">
            <w:pPr>
              <w:cnfStyle w:val="100000000000" w:firstRow="1" w:lastRow="0" w:firstColumn="0" w:lastColumn="0" w:oddVBand="0" w:evenVBand="0" w:oddHBand="0" w:evenHBand="0" w:firstRowFirstColumn="0" w:firstRowLastColumn="0" w:lastRowFirstColumn="0" w:lastRowLastColumn="0"/>
            </w:pPr>
            <w:r w:rsidRPr="7E44BA78">
              <w:rPr>
                <w:rFonts w:ascii="Calibri Light" w:eastAsia="Calibri Light" w:hAnsi="Calibri Light" w:cs="Calibri Light"/>
                <w:color w:val="1C3920" w:themeColor="accent1" w:themeShade="BF"/>
                <w:sz w:val="32"/>
                <w:szCs w:val="32"/>
              </w:rPr>
              <w:t xml:space="preserve">DEMOGRAPHICS </w:t>
            </w:r>
          </w:p>
          <w:p w14:paraId="1CEC5682" w14:textId="77777777" w:rsidR="00707748" w:rsidRDefault="00707748">
            <w:pPr>
              <w:cnfStyle w:val="100000000000" w:firstRow="1" w:lastRow="0" w:firstColumn="0" w:lastColumn="0" w:oddVBand="0" w:evenVBand="0" w:oddHBand="0" w:evenHBand="0" w:firstRowFirstColumn="0" w:firstRowLastColumn="0" w:lastRowFirstColumn="0" w:lastRowLastColumn="0"/>
              <w:rPr>
                <w:rFonts w:eastAsia="Arial" w:cs="Arial"/>
                <w:color w:val="1C3920" w:themeColor="accent1" w:themeShade="BF"/>
                <w:sz w:val="32"/>
                <w:szCs w:val="32"/>
              </w:rPr>
            </w:pPr>
            <w:r w:rsidRPr="375EF17A">
              <w:rPr>
                <w:rFonts w:ascii="Calibri Light" w:eastAsia="Calibri Light" w:hAnsi="Calibri Light" w:cs="Calibri Light"/>
                <w:color w:val="1C3920" w:themeColor="accent1" w:themeShade="BF"/>
                <w:sz w:val="32"/>
                <w:szCs w:val="32"/>
              </w:rPr>
              <w:t xml:space="preserve"> </w:t>
            </w:r>
          </w:p>
          <w:p w14:paraId="5B5E6571" w14:textId="4CB32343" w:rsidR="00F75709" w:rsidRPr="00F75709" w:rsidRDefault="00F75709">
            <w:pPr>
              <w:pStyle w:val="ListParagraph"/>
              <w:numPr>
                <w:ilvl w:val="0"/>
                <w:numId w:val="13"/>
              </w:numPr>
              <w:spacing w:line="276" w:lineRule="auto"/>
              <w:cnfStyle w:val="100000000000" w:firstRow="1" w:lastRow="0" w:firstColumn="0" w:lastColumn="0" w:oddVBand="0" w:evenVBand="0" w:oddHBand="0" w:evenHBand="0" w:firstRowFirstColumn="0" w:firstRowLastColumn="0" w:lastRowFirstColumn="0" w:lastRowLastColumn="0"/>
              <w:rPr>
                <w:rFonts w:eastAsia="Arial" w:cs="Arial"/>
                <w:szCs w:val="24"/>
              </w:rPr>
            </w:pPr>
            <w:r>
              <w:rPr>
                <w:rFonts w:eastAsia="Arial" w:cs="Arial"/>
                <w:szCs w:val="24"/>
              </w:rPr>
              <w:t xml:space="preserve">Working as doctor in one of the private </w:t>
            </w:r>
            <w:proofErr w:type="gramStart"/>
            <w:r>
              <w:rPr>
                <w:rFonts w:eastAsia="Arial" w:cs="Arial"/>
                <w:szCs w:val="24"/>
              </w:rPr>
              <w:t>clinic</w:t>
            </w:r>
            <w:proofErr w:type="gramEnd"/>
          </w:p>
          <w:p w14:paraId="6A64F2BA" w14:textId="4C95AA10" w:rsidR="00707748" w:rsidRPr="00F75709" w:rsidRDefault="00707748">
            <w:pPr>
              <w:pStyle w:val="ListParagraph"/>
              <w:numPr>
                <w:ilvl w:val="0"/>
                <w:numId w:val="13"/>
              </w:numPr>
              <w:spacing w:line="276" w:lineRule="auto"/>
              <w:cnfStyle w:val="100000000000" w:firstRow="1" w:lastRow="0" w:firstColumn="0" w:lastColumn="0" w:oddVBand="0" w:evenVBand="0" w:oddHBand="0" w:evenHBand="0" w:firstRowFirstColumn="0" w:firstRowLastColumn="0" w:lastRowFirstColumn="0" w:lastRowLastColumn="0"/>
              <w:rPr>
                <w:rFonts w:eastAsia="Arial" w:cs="Arial"/>
                <w:szCs w:val="24"/>
              </w:rPr>
            </w:pPr>
            <w:r w:rsidRPr="6A3453C8">
              <w:rPr>
                <w:rFonts w:eastAsia="Arial" w:cs="Arial"/>
                <w:szCs w:val="24"/>
              </w:rPr>
              <w:t xml:space="preserve">60 years old </w:t>
            </w:r>
          </w:p>
          <w:p w14:paraId="24AA18E2" w14:textId="222B04F4" w:rsidR="00F75709" w:rsidRPr="00F75709" w:rsidRDefault="00F75709" w:rsidP="00F75709">
            <w:pPr>
              <w:pStyle w:val="ListParagraph"/>
              <w:numPr>
                <w:ilvl w:val="0"/>
                <w:numId w:val="13"/>
              </w:numPr>
              <w:spacing w:line="276" w:lineRule="auto"/>
              <w:cnfStyle w:val="100000000000" w:firstRow="1" w:lastRow="0" w:firstColumn="0" w:lastColumn="0" w:oddVBand="0" w:evenVBand="0" w:oddHBand="0" w:evenHBand="0" w:firstRowFirstColumn="0" w:firstRowLastColumn="0" w:lastRowFirstColumn="0" w:lastRowLastColumn="0"/>
              <w:rPr>
                <w:rFonts w:eastAsia="Arial" w:cs="Arial"/>
                <w:szCs w:val="24"/>
              </w:rPr>
            </w:pPr>
            <w:r w:rsidRPr="6A3453C8">
              <w:rPr>
                <w:rFonts w:eastAsia="Arial" w:cs="Arial"/>
                <w:szCs w:val="24"/>
              </w:rPr>
              <w:t>Lives in Montreal</w:t>
            </w:r>
          </w:p>
          <w:p w14:paraId="3DC0BCA9" w14:textId="77777777" w:rsidR="00707748" w:rsidRDefault="00707748">
            <w:pPr>
              <w:pStyle w:val="ListParagraph"/>
              <w:numPr>
                <w:ilvl w:val="0"/>
                <w:numId w:val="13"/>
              </w:numPr>
              <w:spacing w:line="276" w:lineRule="auto"/>
              <w:cnfStyle w:val="100000000000" w:firstRow="1" w:lastRow="0" w:firstColumn="0" w:lastColumn="0" w:oddVBand="0" w:evenVBand="0" w:oddHBand="0" w:evenHBand="0" w:firstRowFirstColumn="0" w:firstRowLastColumn="0" w:lastRowFirstColumn="0" w:lastRowLastColumn="0"/>
              <w:rPr>
                <w:rFonts w:eastAsia="Arial" w:cs="Arial"/>
                <w:szCs w:val="24"/>
              </w:rPr>
            </w:pPr>
            <w:r w:rsidRPr="6A3453C8">
              <w:rPr>
                <w:rFonts w:eastAsia="Arial" w:cs="Arial"/>
                <w:szCs w:val="24"/>
              </w:rPr>
              <w:t xml:space="preserve">A father </w:t>
            </w:r>
          </w:p>
          <w:p w14:paraId="66377A85" w14:textId="6B44E1C1" w:rsidR="00707748" w:rsidRPr="00527EC9" w:rsidRDefault="00707748" w:rsidP="00527EC9">
            <w:pPr>
              <w:spacing w:line="276" w:lineRule="auto"/>
              <w:ind w:left="360"/>
              <w:cnfStyle w:val="100000000000" w:firstRow="1" w:lastRow="0" w:firstColumn="0" w:lastColumn="0" w:oddVBand="0" w:evenVBand="0" w:oddHBand="0" w:evenHBand="0" w:firstRowFirstColumn="0" w:firstRowLastColumn="0" w:lastRowFirstColumn="0" w:lastRowLastColumn="0"/>
            </w:pPr>
          </w:p>
        </w:tc>
      </w:tr>
      <w:tr w:rsidR="00707748" w14:paraId="663E1461"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125D2A69" w14:textId="77777777" w:rsidR="00707748" w:rsidRDefault="00707748">
            <w:r w:rsidRPr="7E44BA78">
              <w:rPr>
                <w:rFonts w:ascii="Calibri Light" w:eastAsia="Calibri Light" w:hAnsi="Calibri Light" w:cs="Calibri Light"/>
                <w:color w:val="1C3920" w:themeColor="accent1" w:themeShade="BF"/>
                <w:sz w:val="32"/>
                <w:szCs w:val="32"/>
              </w:rPr>
              <w:t>BEHAVIORS</w:t>
            </w:r>
          </w:p>
          <w:p w14:paraId="1B30BA51" w14:textId="77777777" w:rsidR="00707748" w:rsidRDefault="00707748">
            <w:r w:rsidRPr="7E44BA78">
              <w:rPr>
                <w:rFonts w:ascii="Calibri" w:eastAsia="Calibri" w:hAnsi="Calibri" w:cs="Calibri"/>
                <w:color w:val="1C3920" w:themeColor="accent1" w:themeShade="BF"/>
                <w:szCs w:val="24"/>
              </w:rPr>
              <w:t xml:space="preserve"> </w:t>
            </w:r>
          </w:p>
          <w:p w14:paraId="6B4A0D05" w14:textId="77777777" w:rsidR="00707748" w:rsidRDefault="00707748" w:rsidP="00527EC9">
            <w:pPr>
              <w:pStyle w:val="ListParagraph"/>
              <w:numPr>
                <w:ilvl w:val="0"/>
                <w:numId w:val="12"/>
              </w:numPr>
              <w:jc w:val="left"/>
              <w:rPr>
                <w:rFonts w:eastAsia="Arial" w:cs="Arial"/>
                <w:szCs w:val="24"/>
              </w:rPr>
            </w:pPr>
            <w:r w:rsidRPr="6A3453C8">
              <w:rPr>
                <w:rFonts w:eastAsia="Arial" w:cs="Arial"/>
                <w:szCs w:val="24"/>
              </w:rPr>
              <w:t xml:space="preserve">Likes learning new things like technology and medical breakthrough. </w:t>
            </w:r>
          </w:p>
          <w:p w14:paraId="12E27055" w14:textId="77777777" w:rsidR="00707748" w:rsidRDefault="00707748" w:rsidP="00527EC9">
            <w:pPr>
              <w:jc w:val="left"/>
              <w:rPr>
                <w:rFonts w:eastAsia="Arial" w:cs="Arial"/>
                <w:szCs w:val="24"/>
              </w:rPr>
            </w:pPr>
            <w:r w:rsidRPr="6A3453C8">
              <w:rPr>
                <w:rFonts w:eastAsia="Arial" w:cs="Arial"/>
                <w:szCs w:val="24"/>
              </w:rPr>
              <w:t xml:space="preserve"> </w:t>
            </w:r>
          </w:p>
          <w:p w14:paraId="13FC1591" w14:textId="77777777" w:rsidR="00707748" w:rsidRDefault="00707748" w:rsidP="00527EC9">
            <w:pPr>
              <w:pStyle w:val="ListParagraph"/>
              <w:numPr>
                <w:ilvl w:val="0"/>
                <w:numId w:val="12"/>
              </w:numPr>
              <w:jc w:val="left"/>
              <w:rPr>
                <w:rFonts w:eastAsia="Arial" w:cs="Arial"/>
                <w:szCs w:val="24"/>
              </w:rPr>
            </w:pPr>
            <w:r w:rsidRPr="6A3453C8">
              <w:rPr>
                <w:rFonts w:eastAsia="Arial" w:cs="Arial"/>
                <w:szCs w:val="24"/>
              </w:rPr>
              <w:t>Uses his time with patients efficiently to make sure helps help as many people as he can.</w:t>
            </w:r>
          </w:p>
          <w:p w14:paraId="0DF69312" w14:textId="42C8C1D6" w:rsidR="00707748" w:rsidRDefault="00707748" w:rsidP="00527EC9">
            <w:pPr>
              <w:jc w:val="left"/>
              <w:rPr>
                <w:rFonts w:eastAsia="Arial" w:cs="Arial"/>
                <w:szCs w:val="24"/>
              </w:rPr>
            </w:pPr>
            <w:r w:rsidRPr="6A3453C8">
              <w:rPr>
                <w:rFonts w:eastAsia="Arial" w:cs="Arial"/>
                <w:szCs w:val="24"/>
              </w:rPr>
              <w:t xml:space="preserve"> </w:t>
            </w:r>
          </w:p>
          <w:p w14:paraId="4774D82E" w14:textId="77777777" w:rsidR="00707748" w:rsidRDefault="00707748" w:rsidP="00527EC9">
            <w:pPr>
              <w:pStyle w:val="ListParagraph"/>
              <w:numPr>
                <w:ilvl w:val="0"/>
                <w:numId w:val="12"/>
              </w:numPr>
              <w:jc w:val="left"/>
              <w:rPr>
                <w:rFonts w:eastAsia="Arial" w:cs="Arial"/>
                <w:szCs w:val="24"/>
              </w:rPr>
            </w:pPr>
            <w:r w:rsidRPr="6A3453C8">
              <w:rPr>
                <w:rFonts w:eastAsia="Arial" w:cs="Arial"/>
                <w:szCs w:val="24"/>
              </w:rPr>
              <w:t xml:space="preserve">Uses Google calendar and Trello when organizing family matters. </w:t>
            </w:r>
          </w:p>
          <w:p w14:paraId="65592B87" w14:textId="77777777" w:rsidR="00707748" w:rsidRDefault="00707748">
            <w:pPr>
              <w:rPr>
                <w:rFonts w:eastAsia="Arial" w:cs="Arial"/>
                <w:szCs w:val="24"/>
              </w:rPr>
            </w:pPr>
            <w:r w:rsidRPr="375EF17A">
              <w:rPr>
                <w:rFonts w:eastAsia="Arial" w:cs="Arial"/>
                <w:szCs w:val="24"/>
              </w:rPr>
              <w:t xml:space="preserve"> </w:t>
            </w:r>
          </w:p>
          <w:p w14:paraId="28E7C1F8" w14:textId="77777777" w:rsidR="00707748" w:rsidRDefault="00707748">
            <w:r w:rsidRPr="7E44BA78">
              <w:rPr>
                <w:rFonts w:ascii="Calibri" w:eastAsia="Calibri" w:hAnsi="Calibri" w:cs="Calibri"/>
                <w:sz w:val="22"/>
              </w:rPr>
              <w:t xml:space="preserve"> </w:t>
            </w:r>
          </w:p>
        </w:tc>
        <w:tc>
          <w:tcPr>
            <w:tcW w:w="4268" w:type="dxa"/>
          </w:tcPr>
          <w:p w14:paraId="5E091E75" w14:textId="77777777" w:rsidR="00707748" w:rsidRDefault="00707748">
            <w:pPr>
              <w:cnfStyle w:val="000000100000" w:firstRow="0" w:lastRow="0" w:firstColumn="0" w:lastColumn="0" w:oddVBand="0" w:evenVBand="0" w:oddHBand="1" w:evenHBand="0" w:firstRowFirstColumn="0" w:firstRowLastColumn="0" w:lastRowFirstColumn="0" w:lastRowLastColumn="0"/>
            </w:pPr>
            <w:r w:rsidRPr="7E44BA78">
              <w:rPr>
                <w:rFonts w:ascii="Calibri Light" w:eastAsia="Calibri Light" w:hAnsi="Calibri Light" w:cs="Calibri Light"/>
                <w:color w:val="1C3920" w:themeColor="accent1" w:themeShade="BF"/>
                <w:sz w:val="32"/>
                <w:szCs w:val="32"/>
              </w:rPr>
              <w:t xml:space="preserve">NEED </w:t>
            </w:r>
          </w:p>
          <w:p w14:paraId="17E6BF1C" w14:textId="77777777" w:rsidR="00707748" w:rsidRPr="00527EC9" w:rsidRDefault="00707748" w:rsidP="00527EC9">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27EC9">
              <w:rPr>
                <w:rFonts w:eastAsia="Arial" w:cs="Arial"/>
                <w:i/>
                <w:iCs/>
                <w:szCs w:val="24"/>
              </w:rPr>
              <w:t>I wish I was able to treat more patients.</w:t>
            </w:r>
          </w:p>
          <w:p w14:paraId="0A3E62BA" w14:textId="77777777" w:rsidR="00707748" w:rsidRPr="00527EC9" w:rsidRDefault="00707748" w:rsidP="00527EC9">
            <w:p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27EC9">
              <w:rPr>
                <w:rFonts w:eastAsia="Arial" w:cs="Arial"/>
                <w:i/>
                <w:iCs/>
                <w:szCs w:val="24"/>
              </w:rPr>
              <w:t xml:space="preserve"> </w:t>
            </w:r>
          </w:p>
          <w:p w14:paraId="165E2CF9" w14:textId="77777777" w:rsidR="00707748" w:rsidRPr="00527EC9" w:rsidRDefault="00707748" w:rsidP="00527EC9">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27EC9">
              <w:rPr>
                <w:rFonts w:eastAsia="Arial" w:cs="Arial"/>
                <w:i/>
                <w:iCs/>
                <w:szCs w:val="24"/>
              </w:rPr>
              <w:t xml:space="preserve">With my 30 years of experience, I know that the cur appointment-making king system is one of the </w:t>
            </w:r>
            <w:proofErr w:type="spellStart"/>
            <w:r w:rsidRPr="00527EC9">
              <w:rPr>
                <w:rFonts w:eastAsia="Arial" w:cs="Arial"/>
                <w:i/>
                <w:iCs/>
                <w:szCs w:val="24"/>
              </w:rPr>
              <w:t>botnecksneck</w:t>
            </w:r>
            <w:proofErr w:type="spellEnd"/>
            <w:r w:rsidRPr="00527EC9">
              <w:rPr>
                <w:rFonts w:eastAsia="Arial" w:cs="Arial"/>
                <w:i/>
                <w:iCs/>
                <w:szCs w:val="24"/>
              </w:rPr>
              <w:t xml:space="preserve"> that is slowing us down. </w:t>
            </w:r>
          </w:p>
          <w:p w14:paraId="56B55D67" w14:textId="707EF55D" w:rsidR="00707748" w:rsidRPr="00527EC9" w:rsidRDefault="00707748" w:rsidP="00527EC9">
            <w:p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27EC9">
              <w:rPr>
                <w:rFonts w:eastAsia="Arial" w:cs="Arial"/>
                <w:i/>
                <w:iCs/>
                <w:szCs w:val="24"/>
              </w:rPr>
              <w:t xml:space="preserve"> </w:t>
            </w:r>
          </w:p>
          <w:p w14:paraId="06CD2CA3" w14:textId="77777777" w:rsidR="00707748" w:rsidRPr="00527EC9" w:rsidRDefault="00707748" w:rsidP="00527EC9">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27EC9">
              <w:rPr>
                <w:rFonts w:eastAsia="Arial" w:cs="Arial"/>
                <w:i/>
                <w:iCs/>
                <w:szCs w:val="24"/>
              </w:rPr>
              <w:t xml:space="preserve">If we had a new and more dynamic appointment-making system, I believe we can be more efficient in threatening patients. </w:t>
            </w:r>
          </w:p>
          <w:p w14:paraId="08361221" w14:textId="77777777" w:rsidR="00707748" w:rsidRPr="00527EC9" w:rsidRDefault="00707748" w:rsidP="00527EC9">
            <w:p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27EC9">
              <w:rPr>
                <w:rFonts w:eastAsia="Arial" w:cs="Arial"/>
                <w:i/>
                <w:iCs/>
                <w:szCs w:val="24"/>
              </w:rPr>
              <w:t xml:space="preserve"> </w:t>
            </w:r>
          </w:p>
          <w:p w14:paraId="6680E677" w14:textId="77777777" w:rsidR="00707748" w:rsidRPr="00527EC9" w:rsidRDefault="00707748" w:rsidP="00527EC9">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27EC9">
              <w:rPr>
                <w:rFonts w:eastAsia="Arial" w:cs="Arial"/>
                <w:i/>
                <w:iCs/>
                <w:szCs w:val="24"/>
              </w:rPr>
              <w:t xml:space="preserve">If I knew a quick general reason why patients are visiting the clinic, I know I would be able to find the problem faster. </w:t>
            </w:r>
          </w:p>
          <w:p w14:paraId="5C453639" w14:textId="5BC66E43" w:rsidR="00707748" w:rsidRDefault="00707748" w:rsidP="00707748">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bl>
    <w:p w14:paraId="62804DA0" w14:textId="19F2CFD4" w:rsidR="00707748" w:rsidRDefault="00707748" w:rsidP="00EA7891"/>
    <w:p w14:paraId="131BC8A4" w14:textId="77777777" w:rsidR="00707748" w:rsidRDefault="00707748">
      <w:r>
        <w:br w:type="page"/>
      </w:r>
    </w:p>
    <w:p w14:paraId="4581A70F" w14:textId="77777777" w:rsidR="00EA7891" w:rsidRDefault="00EA7891" w:rsidP="00EA7891"/>
    <w:p w14:paraId="7F45805E" w14:textId="77777777" w:rsidR="00EA7891" w:rsidRDefault="00EA7891" w:rsidP="00EA7891"/>
    <w:tbl>
      <w:tblPr>
        <w:tblStyle w:val="PlainTable5"/>
        <w:tblW w:w="0" w:type="auto"/>
        <w:jc w:val="center"/>
        <w:tblLayout w:type="fixed"/>
        <w:tblLook w:val="04A0" w:firstRow="1" w:lastRow="0" w:firstColumn="1" w:lastColumn="0" w:noHBand="0" w:noVBand="1"/>
      </w:tblPr>
      <w:tblGrid>
        <w:gridCol w:w="4148"/>
        <w:gridCol w:w="4148"/>
      </w:tblGrid>
      <w:tr w:rsidR="00EA7891" w14:paraId="5BEBED3E" w14:textId="77777777" w:rsidTr="649E15C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148" w:type="dxa"/>
          </w:tcPr>
          <w:p w14:paraId="285A8C2A" w14:textId="77777777" w:rsidR="00EA7891" w:rsidRPr="008227ED" w:rsidRDefault="00EA7891">
            <w:pPr>
              <w:jc w:val="center"/>
              <w:rPr>
                <w:color w:val="404040" w:themeColor="text1" w:themeTint="BF"/>
              </w:rPr>
            </w:pPr>
            <w:r w:rsidRPr="008227ED">
              <w:rPr>
                <w:rFonts w:eastAsia="Arial" w:cs="Arial"/>
                <w:color w:val="404040" w:themeColor="text1" w:themeTint="BF"/>
              </w:rPr>
              <w:t>Dr. Sara Smith</w:t>
            </w:r>
          </w:p>
          <w:p w14:paraId="34BFDE08" w14:textId="77777777" w:rsidR="00EA7891" w:rsidRDefault="00EA7891">
            <w:pPr>
              <w:jc w:val="center"/>
            </w:pPr>
          </w:p>
          <w:p w14:paraId="3FB5AA47" w14:textId="77777777" w:rsidR="00EA7891" w:rsidRDefault="00EA7891">
            <w:pPr>
              <w:jc w:val="center"/>
            </w:pPr>
            <w:r w:rsidRPr="375EF17A">
              <w:rPr>
                <w:rFonts w:ascii="Calibri" w:eastAsia="Calibri" w:hAnsi="Calibri" w:cs="Calibri"/>
              </w:rPr>
              <w:t xml:space="preserve"> </w:t>
            </w:r>
            <w:r>
              <w:rPr>
                <w:noProof/>
              </w:rPr>
              <w:drawing>
                <wp:inline distT="0" distB="0" distL="0" distR="0" wp14:anchorId="2899315D" wp14:editId="3CDF6D5D">
                  <wp:extent cx="2157984" cy="1435608"/>
                  <wp:effectExtent l="0" t="0" r="0" b="0"/>
                  <wp:docPr id="465413770" name="Picture 4654137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57984" cy="1435608"/>
                          </a:xfrm>
                          <a:prstGeom prst="rect">
                            <a:avLst/>
                          </a:prstGeom>
                        </pic:spPr>
                      </pic:pic>
                    </a:graphicData>
                  </a:graphic>
                </wp:inline>
              </w:drawing>
            </w:r>
          </w:p>
          <w:p w14:paraId="375249AC" w14:textId="13A1F16A" w:rsidR="00EA7891" w:rsidRDefault="00EA7891">
            <w:pPr>
              <w:jc w:val="center"/>
              <w:rPr>
                <w:rFonts w:ascii="Calibri" w:eastAsia="Calibri" w:hAnsi="Calibri" w:cs="Calibri"/>
              </w:rPr>
            </w:pPr>
            <w:r w:rsidRPr="008227ED">
              <w:rPr>
                <w:rFonts w:eastAsia="Arial" w:cs="Arial"/>
                <w:color w:val="404040" w:themeColor="text1" w:themeTint="BF"/>
              </w:rPr>
              <w:t xml:space="preserve">DOCTOR </w:t>
            </w:r>
          </w:p>
        </w:tc>
        <w:tc>
          <w:tcPr>
            <w:tcW w:w="4148" w:type="dxa"/>
          </w:tcPr>
          <w:p w14:paraId="6AE12A31" w14:textId="77777777" w:rsidR="00EA7891" w:rsidRDefault="00EA7891">
            <w:pPr>
              <w:cnfStyle w:val="100000000000" w:firstRow="1" w:lastRow="0" w:firstColumn="0" w:lastColumn="0" w:oddVBand="0" w:evenVBand="0" w:oddHBand="0" w:evenHBand="0" w:firstRowFirstColumn="0" w:firstRowLastColumn="0" w:lastRowFirstColumn="0" w:lastRowLastColumn="0"/>
            </w:pPr>
            <w:r w:rsidRPr="7E44BA78">
              <w:rPr>
                <w:rFonts w:ascii="Calibri Light" w:eastAsia="Calibri Light" w:hAnsi="Calibri Light" w:cs="Calibri Light"/>
                <w:color w:val="1C3920" w:themeColor="accent1" w:themeShade="BF"/>
                <w:sz w:val="32"/>
                <w:szCs w:val="32"/>
              </w:rPr>
              <w:t xml:space="preserve">DEMOGRAPHICS: </w:t>
            </w:r>
          </w:p>
          <w:p w14:paraId="70F70502" w14:textId="66DF4BA1" w:rsidR="00EA7891" w:rsidRDefault="00EA7891">
            <w:pPr>
              <w:cnfStyle w:val="100000000000" w:firstRow="1" w:lastRow="0" w:firstColumn="0" w:lastColumn="0" w:oddVBand="0" w:evenVBand="0" w:oddHBand="0" w:evenHBand="0" w:firstRowFirstColumn="0" w:firstRowLastColumn="0" w:lastRowFirstColumn="0" w:lastRowLastColumn="0"/>
            </w:pPr>
            <w:r w:rsidRPr="7E44BA78">
              <w:rPr>
                <w:rFonts w:ascii="Calibri Light" w:eastAsia="Calibri Light" w:hAnsi="Calibri Light" w:cs="Calibri Light"/>
                <w:color w:val="1C3920" w:themeColor="accent1" w:themeShade="BF"/>
                <w:sz w:val="32"/>
                <w:szCs w:val="32"/>
              </w:rPr>
              <w:t xml:space="preserve"> </w:t>
            </w:r>
          </w:p>
          <w:p w14:paraId="64A3A84A" w14:textId="77777777" w:rsidR="00F75709" w:rsidRPr="00F75709" w:rsidRDefault="00F75709" w:rsidP="00F75709">
            <w:pPr>
              <w:pStyle w:val="ListParagraph"/>
              <w:numPr>
                <w:ilvl w:val="0"/>
                <w:numId w:val="16"/>
              </w:numPr>
              <w:spacing w:line="276" w:lineRule="auto"/>
              <w:cnfStyle w:val="100000000000" w:firstRow="1" w:lastRow="0" w:firstColumn="0" w:lastColumn="0" w:oddVBand="0" w:evenVBand="0" w:oddHBand="0" w:evenHBand="0" w:firstRowFirstColumn="0" w:firstRowLastColumn="0" w:lastRowFirstColumn="0" w:lastRowLastColumn="0"/>
              <w:rPr>
                <w:rFonts w:eastAsia="Arial" w:cs="Arial"/>
                <w:szCs w:val="24"/>
              </w:rPr>
            </w:pPr>
            <w:r>
              <w:rPr>
                <w:rFonts w:eastAsia="Arial" w:cs="Arial"/>
                <w:szCs w:val="24"/>
              </w:rPr>
              <w:t xml:space="preserve">Working as doctor in one of the private </w:t>
            </w:r>
            <w:proofErr w:type="gramStart"/>
            <w:r>
              <w:rPr>
                <w:rFonts w:eastAsia="Arial" w:cs="Arial"/>
                <w:szCs w:val="24"/>
              </w:rPr>
              <w:t>clinic</w:t>
            </w:r>
            <w:proofErr w:type="gramEnd"/>
          </w:p>
          <w:p w14:paraId="70F0E590" w14:textId="78CD1CB5" w:rsidR="00F75709" w:rsidRPr="00F75709" w:rsidRDefault="00F75709" w:rsidP="00F75709">
            <w:pPr>
              <w:pStyle w:val="ListParagraph"/>
              <w:numPr>
                <w:ilvl w:val="0"/>
                <w:numId w:val="16"/>
              </w:numPr>
              <w:spacing w:line="360" w:lineRule="auto"/>
              <w:cnfStyle w:val="100000000000" w:firstRow="1" w:lastRow="0" w:firstColumn="0" w:lastColumn="0" w:oddVBand="0" w:evenVBand="0" w:oddHBand="0" w:evenHBand="0" w:firstRowFirstColumn="0" w:firstRowLastColumn="0" w:lastRowFirstColumn="0" w:lastRowLastColumn="0"/>
              <w:rPr>
                <w:rFonts w:eastAsia="Arial" w:cs="Arial"/>
                <w:szCs w:val="24"/>
              </w:rPr>
            </w:pPr>
            <w:r w:rsidRPr="375EF17A">
              <w:rPr>
                <w:rFonts w:eastAsia="Arial" w:cs="Arial"/>
                <w:szCs w:val="24"/>
              </w:rPr>
              <w:t>32 years old</w:t>
            </w:r>
          </w:p>
          <w:p w14:paraId="6FD336AD" w14:textId="3F1E0768" w:rsidR="00F75709" w:rsidRPr="00F75709" w:rsidRDefault="00F75709" w:rsidP="00F75709">
            <w:pPr>
              <w:pStyle w:val="ListParagraph"/>
              <w:numPr>
                <w:ilvl w:val="0"/>
                <w:numId w:val="16"/>
              </w:numPr>
              <w:spacing w:line="360" w:lineRule="auto"/>
              <w:cnfStyle w:val="100000000000" w:firstRow="1" w:lastRow="0" w:firstColumn="0" w:lastColumn="0" w:oddVBand="0" w:evenVBand="0" w:oddHBand="0" w:evenHBand="0" w:firstRowFirstColumn="0" w:firstRowLastColumn="0" w:lastRowFirstColumn="0" w:lastRowLastColumn="0"/>
              <w:rPr>
                <w:rFonts w:eastAsia="Arial" w:cs="Arial"/>
                <w:szCs w:val="24"/>
              </w:rPr>
            </w:pPr>
            <w:r w:rsidRPr="375EF17A">
              <w:rPr>
                <w:rFonts w:eastAsia="Arial" w:cs="Arial"/>
                <w:szCs w:val="24"/>
              </w:rPr>
              <w:t>Lives in Montreal</w:t>
            </w:r>
          </w:p>
          <w:p w14:paraId="7E0F0003" w14:textId="4BFC98C0" w:rsidR="00F75709" w:rsidRPr="00F75709" w:rsidRDefault="00F75709" w:rsidP="649E15C5">
            <w:pPr>
              <w:pStyle w:val="ListParagraph"/>
              <w:numPr>
                <w:ilvl w:val="0"/>
                <w:numId w:val="16"/>
              </w:numPr>
              <w:spacing w:line="360" w:lineRule="auto"/>
              <w:cnfStyle w:val="100000000000" w:firstRow="1" w:lastRow="0" w:firstColumn="0" w:lastColumn="0" w:oddVBand="0" w:evenVBand="0" w:oddHBand="0" w:evenHBand="0" w:firstRowFirstColumn="0" w:firstRowLastColumn="0" w:lastRowFirstColumn="0" w:lastRowLastColumn="0"/>
              <w:rPr>
                <w:rFonts w:eastAsia="Arial" w:cs="Arial"/>
              </w:rPr>
            </w:pPr>
            <w:r w:rsidRPr="649E15C5">
              <w:rPr>
                <w:rFonts w:eastAsia="Arial" w:cs="Arial"/>
              </w:rPr>
              <w:t>Married, two kids</w:t>
            </w:r>
          </w:p>
          <w:p w14:paraId="57867767" w14:textId="77777777" w:rsidR="00EA7891" w:rsidRDefault="00EA7891" w:rsidP="005B3D4B">
            <w:pPr>
              <w:spacing w:line="360" w:lineRule="auto"/>
              <w:ind w:left="360"/>
              <w:cnfStyle w:val="100000000000" w:firstRow="1" w:lastRow="0" w:firstColumn="0" w:lastColumn="0" w:oddVBand="0" w:evenVBand="0" w:oddHBand="0" w:evenHBand="0" w:firstRowFirstColumn="0" w:firstRowLastColumn="0" w:lastRowFirstColumn="0" w:lastRowLastColumn="0"/>
              <w:rPr>
                <w:i w:val="0"/>
                <w:iCs w:val="0"/>
              </w:rPr>
            </w:pPr>
          </w:p>
          <w:p w14:paraId="6B66A59A" w14:textId="0D0A19A5" w:rsidR="005B3D4B" w:rsidRPr="005B3D4B" w:rsidRDefault="005B3D4B" w:rsidP="005B3D4B">
            <w:pPr>
              <w:spacing w:line="360" w:lineRule="auto"/>
              <w:ind w:left="360"/>
              <w:cnfStyle w:val="100000000000" w:firstRow="1" w:lastRow="0" w:firstColumn="0" w:lastColumn="0" w:oddVBand="0" w:evenVBand="0" w:oddHBand="0" w:evenHBand="0" w:firstRowFirstColumn="0" w:firstRowLastColumn="0" w:lastRowFirstColumn="0" w:lastRowLastColumn="0"/>
            </w:pPr>
          </w:p>
        </w:tc>
      </w:tr>
      <w:tr w:rsidR="00EA7891" w14:paraId="61359F5A" w14:textId="77777777" w:rsidTr="649E15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6D8DB296" w14:textId="15C9D7B2" w:rsidR="00EA7891" w:rsidRDefault="00EA7891" w:rsidP="008227ED">
            <w:r w:rsidRPr="7E44BA78">
              <w:rPr>
                <w:rFonts w:ascii="Calibri Light" w:eastAsia="Calibri Light" w:hAnsi="Calibri Light" w:cs="Calibri Light"/>
                <w:color w:val="1C3920" w:themeColor="accent1" w:themeShade="BF"/>
                <w:sz w:val="32"/>
                <w:szCs w:val="32"/>
              </w:rPr>
              <w:t>BEHAVIORS</w:t>
            </w:r>
            <w:r w:rsidRPr="7E44BA78">
              <w:rPr>
                <w:rFonts w:ascii="Calibri" w:eastAsia="Calibri" w:hAnsi="Calibri" w:cs="Calibri"/>
                <w:color w:val="1C3920" w:themeColor="accent1" w:themeShade="BF"/>
                <w:szCs w:val="24"/>
              </w:rPr>
              <w:t xml:space="preserve"> </w:t>
            </w:r>
          </w:p>
          <w:p w14:paraId="700914A8" w14:textId="77777777" w:rsidR="00EA7891" w:rsidRDefault="00EA7891" w:rsidP="005B3D4B">
            <w:pPr>
              <w:pStyle w:val="ListParagraph"/>
              <w:numPr>
                <w:ilvl w:val="0"/>
                <w:numId w:val="15"/>
              </w:numPr>
              <w:jc w:val="left"/>
              <w:rPr>
                <w:rFonts w:eastAsia="Arial" w:cs="Arial"/>
                <w:szCs w:val="24"/>
              </w:rPr>
            </w:pPr>
            <w:r w:rsidRPr="375EF17A">
              <w:rPr>
                <w:rFonts w:eastAsia="Arial" w:cs="Arial"/>
                <w:szCs w:val="24"/>
              </w:rPr>
              <w:t xml:space="preserve">Takes as many </w:t>
            </w:r>
            <w:proofErr w:type="gramStart"/>
            <w:r w:rsidRPr="375EF17A">
              <w:rPr>
                <w:rFonts w:eastAsia="Arial" w:cs="Arial"/>
                <w:szCs w:val="24"/>
              </w:rPr>
              <w:t>steps</w:t>
            </w:r>
            <w:proofErr w:type="gramEnd"/>
            <w:r w:rsidRPr="375EF17A">
              <w:rPr>
                <w:rFonts w:eastAsia="Arial" w:cs="Arial"/>
                <w:szCs w:val="24"/>
              </w:rPr>
              <w:t xml:space="preserve"> and behaviors possible to be more environmentally friendly. </w:t>
            </w:r>
          </w:p>
          <w:p w14:paraId="276A6E17" w14:textId="77777777" w:rsidR="00EA7891" w:rsidRDefault="00EA7891" w:rsidP="005B3D4B">
            <w:pPr>
              <w:jc w:val="left"/>
              <w:rPr>
                <w:rFonts w:eastAsia="Arial" w:cs="Arial"/>
                <w:szCs w:val="24"/>
              </w:rPr>
            </w:pPr>
            <w:r w:rsidRPr="375EF17A">
              <w:rPr>
                <w:rFonts w:eastAsia="Arial" w:cs="Arial"/>
                <w:szCs w:val="24"/>
              </w:rPr>
              <w:t xml:space="preserve"> </w:t>
            </w:r>
          </w:p>
          <w:p w14:paraId="390E21FA" w14:textId="77777777" w:rsidR="00EA7891" w:rsidRDefault="00EA7891" w:rsidP="005B3D4B">
            <w:pPr>
              <w:pStyle w:val="ListParagraph"/>
              <w:numPr>
                <w:ilvl w:val="0"/>
                <w:numId w:val="15"/>
              </w:numPr>
              <w:jc w:val="left"/>
              <w:rPr>
                <w:rFonts w:eastAsia="Arial" w:cs="Arial"/>
                <w:szCs w:val="24"/>
              </w:rPr>
            </w:pPr>
            <w:r w:rsidRPr="375EF17A">
              <w:rPr>
                <w:rFonts w:eastAsia="Arial" w:cs="Arial"/>
                <w:szCs w:val="24"/>
              </w:rPr>
              <w:t xml:space="preserve">Uses the latest and newest technologies and applications to make her life easier, efficient, and environmentally friendly. </w:t>
            </w:r>
          </w:p>
          <w:p w14:paraId="4BED9325" w14:textId="7B272C1B" w:rsidR="00EA7891" w:rsidRDefault="00EA7891" w:rsidP="005B3D4B">
            <w:pPr>
              <w:jc w:val="left"/>
              <w:rPr>
                <w:rFonts w:eastAsia="Arial" w:cs="Arial"/>
                <w:szCs w:val="24"/>
              </w:rPr>
            </w:pPr>
            <w:r w:rsidRPr="375EF17A">
              <w:rPr>
                <w:rFonts w:eastAsia="Arial" w:cs="Arial"/>
                <w:szCs w:val="24"/>
              </w:rPr>
              <w:t xml:space="preserve"> </w:t>
            </w:r>
          </w:p>
          <w:p w14:paraId="7432DF76" w14:textId="77777777" w:rsidR="00EA7891" w:rsidRDefault="00EA7891" w:rsidP="005B3D4B">
            <w:pPr>
              <w:pStyle w:val="ListParagraph"/>
              <w:numPr>
                <w:ilvl w:val="0"/>
                <w:numId w:val="15"/>
              </w:numPr>
              <w:jc w:val="left"/>
              <w:rPr>
                <w:rFonts w:eastAsia="Arial" w:cs="Arial"/>
                <w:szCs w:val="24"/>
              </w:rPr>
            </w:pPr>
            <w:r w:rsidRPr="375EF17A">
              <w:rPr>
                <w:rFonts w:eastAsia="Arial" w:cs="Arial"/>
                <w:szCs w:val="24"/>
              </w:rPr>
              <w:t xml:space="preserve">Uses Google calendar and Trello to organize every moment of her life. </w:t>
            </w:r>
          </w:p>
          <w:p w14:paraId="5EB396B8" w14:textId="77777777" w:rsidR="00EA7891" w:rsidRDefault="00EA7891" w:rsidP="005B3D4B">
            <w:pPr>
              <w:jc w:val="left"/>
              <w:rPr>
                <w:rFonts w:eastAsia="Arial" w:cs="Arial"/>
                <w:szCs w:val="24"/>
              </w:rPr>
            </w:pPr>
            <w:r w:rsidRPr="375EF17A">
              <w:rPr>
                <w:rFonts w:eastAsia="Arial" w:cs="Arial"/>
                <w:szCs w:val="24"/>
              </w:rPr>
              <w:t xml:space="preserve"> </w:t>
            </w:r>
          </w:p>
          <w:p w14:paraId="2AA9FD91" w14:textId="77777777" w:rsidR="00EA7891" w:rsidRDefault="00EA7891" w:rsidP="005B3D4B">
            <w:pPr>
              <w:pStyle w:val="ListParagraph"/>
              <w:numPr>
                <w:ilvl w:val="0"/>
                <w:numId w:val="15"/>
              </w:numPr>
              <w:jc w:val="left"/>
              <w:rPr>
                <w:rFonts w:eastAsia="Arial" w:cs="Arial"/>
                <w:szCs w:val="24"/>
              </w:rPr>
            </w:pPr>
            <w:r w:rsidRPr="375EF17A">
              <w:rPr>
                <w:rFonts w:eastAsia="Arial" w:cs="Arial"/>
                <w:szCs w:val="24"/>
              </w:rPr>
              <w:t xml:space="preserve">Uses online banking, online purchases, and online streaming for convenience and to reduce her carbon footprint. </w:t>
            </w:r>
          </w:p>
          <w:p w14:paraId="58623FB9" w14:textId="6602A944" w:rsidR="00EA7891" w:rsidRDefault="00EA7891" w:rsidP="005B3D4B">
            <w:pPr>
              <w:jc w:val="left"/>
              <w:rPr>
                <w:rFonts w:eastAsia="Arial" w:cs="Arial"/>
                <w:szCs w:val="24"/>
              </w:rPr>
            </w:pPr>
            <w:r w:rsidRPr="375EF17A">
              <w:rPr>
                <w:rFonts w:eastAsia="Arial" w:cs="Arial"/>
                <w:szCs w:val="24"/>
              </w:rPr>
              <w:t xml:space="preserve"> </w:t>
            </w:r>
          </w:p>
          <w:p w14:paraId="4C337C1D" w14:textId="77777777" w:rsidR="00EA7891" w:rsidRDefault="00EA7891" w:rsidP="005B3D4B">
            <w:pPr>
              <w:pStyle w:val="ListParagraph"/>
              <w:numPr>
                <w:ilvl w:val="0"/>
                <w:numId w:val="15"/>
              </w:numPr>
              <w:jc w:val="left"/>
              <w:rPr>
                <w:rFonts w:eastAsia="Arial" w:cs="Arial"/>
                <w:szCs w:val="24"/>
              </w:rPr>
            </w:pPr>
            <w:r w:rsidRPr="4D0A75A0">
              <w:rPr>
                <w:rFonts w:eastAsia="Arial" w:cs="Arial"/>
                <w:szCs w:val="24"/>
              </w:rPr>
              <w:t xml:space="preserve">Book appointments through the websites. </w:t>
            </w:r>
          </w:p>
          <w:p w14:paraId="6E2D518E" w14:textId="77777777" w:rsidR="00EA7891" w:rsidRDefault="00EA7891">
            <w:r w:rsidRPr="7E44BA78">
              <w:rPr>
                <w:rFonts w:ascii="Calibri" w:eastAsia="Calibri" w:hAnsi="Calibri" w:cs="Calibri"/>
              </w:rPr>
              <w:t xml:space="preserve"> </w:t>
            </w:r>
          </w:p>
        </w:tc>
        <w:tc>
          <w:tcPr>
            <w:tcW w:w="4148" w:type="dxa"/>
          </w:tcPr>
          <w:p w14:paraId="6E714A68" w14:textId="5953600F" w:rsidR="00EA7891" w:rsidRPr="008227ED" w:rsidRDefault="00EA7891">
            <w:pPr>
              <w:cnfStyle w:val="000000100000" w:firstRow="0" w:lastRow="0" w:firstColumn="0" w:lastColumn="0" w:oddVBand="0" w:evenVBand="0" w:oddHBand="1" w:evenHBand="0" w:firstRowFirstColumn="0" w:firstRowLastColumn="0" w:lastRowFirstColumn="0" w:lastRowLastColumn="0"/>
            </w:pPr>
            <w:r w:rsidRPr="7E44BA78">
              <w:rPr>
                <w:rFonts w:ascii="Calibri Light" w:eastAsia="Calibri Light" w:hAnsi="Calibri Light" w:cs="Calibri Light"/>
                <w:color w:val="1C3920" w:themeColor="accent1" w:themeShade="BF"/>
                <w:sz w:val="32"/>
                <w:szCs w:val="32"/>
              </w:rPr>
              <w:t xml:space="preserve">NEED </w:t>
            </w:r>
          </w:p>
          <w:p w14:paraId="0B406721" w14:textId="77777777" w:rsidR="00EA7891" w:rsidRPr="005B3D4B" w:rsidRDefault="00EA7891" w:rsidP="005B3D4B">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B3D4B">
              <w:rPr>
                <w:rFonts w:eastAsia="Arial" w:cs="Arial"/>
                <w:i/>
                <w:iCs/>
                <w:szCs w:val="24"/>
              </w:rPr>
              <w:t xml:space="preserve">I wish we can reduce the amount of paper we use at the clinic. It takes too much space and is a waste of resources. </w:t>
            </w:r>
          </w:p>
          <w:p w14:paraId="40C10D78" w14:textId="77777777" w:rsidR="00EA7891" w:rsidRPr="005B3D4B" w:rsidRDefault="00EA7891" w:rsidP="005B3D4B">
            <w:p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B3D4B">
              <w:rPr>
                <w:rFonts w:eastAsia="Arial" w:cs="Arial"/>
                <w:i/>
                <w:iCs/>
                <w:szCs w:val="24"/>
              </w:rPr>
              <w:t xml:space="preserve"> </w:t>
            </w:r>
          </w:p>
          <w:p w14:paraId="175AC9AF" w14:textId="096544B9" w:rsidR="00EA7891" w:rsidRPr="005B3D4B" w:rsidRDefault="00EA7891" w:rsidP="005B3D4B">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B3D4B">
              <w:rPr>
                <w:rFonts w:eastAsia="Arial" w:cs="Arial"/>
                <w:i/>
                <w:iCs/>
                <w:szCs w:val="24"/>
              </w:rPr>
              <w:t xml:space="preserve">I wish we would all-digitalized to make the information about my patients easier to get and faster. Instant information is a necessity. </w:t>
            </w:r>
          </w:p>
          <w:p w14:paraId="10F7FDD1" w14:textId="77777777" w:rsidR="00EA7891" w:rsidRPr="005B3D4B" w:rsidRDefault="00EA7891" w:rsidP="005B3D4B">
            <w:p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B3D4B">
              <w:rPr>
                <w:rFonts w:eastAsia="Arial" w:cs="Arial"/>
                <w:i/>
                <w:iCs/>
                <w:szCs w:val="24"/>
              </w:rPr>
              <w:t xml:space="preserve"> </w:t>
            </w:r>
          </w:p>
          <w:p w14:paraId="14D0FA18" w14:textId="77777777" w:rsidR="00EA7891" w:rsidRPr="005B3D4B" w:rsidRDefault="00EA7891" w:rsidP="005B3D4B">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B3D4B">
              <w:rPr>
                <w:rFonts w:eastAsia="Arial" w:cs="Arial"/>
                <w:i/>
                <w:iCs/>
                <w:szCs w:val="24"/>
              </w:rPr>
              <w:t xml:space="preserve">I feel like the medical system is a decade or two behind the rest of the world. </w:t>
            </w:r>
          </w:p>
          <w:p w14:paraId="301722EB" w14:textId="77777777" w:rsidR="00EA7891" w:rsidRPr="005B3D4B" w:rsidRDefault="00EA7891" w:rsidP="005B3D4B">
            <w:p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B3D4B">
              <w:rPr>
                <w:rFonts w:eastAsia="Arial" w:cs="Arial"/>
                <w:i/>
                <w:iCs/>
                <w:szCs w:val="24"/>
              </w:rPr>
              <w:t xml:space="preserve"> </w:t>
            </w:r>
          </w:p>
          <w:p w14:paraId="02A34DB1" w14:textId="2DD1C76C" w:rsidR="00EA7891" w:rsidRPr="005B3D4B" w:rsidRDefault="00EA7891" w:rsidP="005B3D4B">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eastAsia="Arial" w:cs="Arial"/>
                <w:i/>
                <w:iCs/>
                <w:szCs w:val="24"/>
              </w:rPr>
            </w:pPr>
            <w:r w:rsidRPr="005B3D4B">
              <w:rPr>
                <w:rFonts w:eastAsia="Arial" w:cs="Arial"/>
                <w:i/>
                <w:iCs/>
                <w:szCs w:val="24"/>
              </w:rPr>
              <w:t xml:space="preserve">If patients are waiting for </w:t>
            </w:r>
            <w:r w:rsidR="00FA4921" w:rsidRPr="005B3D4B">
              <w:rPr>
                <w:rFonts w:eastAsia="Arial" w:cs="Arial"/>
                <w:i/>
                <w:iCs/>
                <w:szCs w:val="24"/>
              </w:rPr>
              <w:t>their</w:t>
            </w:r>
            <w:r w:rsidRPr="005B3D4B">
              <w:rPr>
                <w:rFonts w:eastAsia="Arial" w:cs="Arial"/>
                <w:i/>
                <w:iCs/>
                <w:szCs w:val="24"/>
              </w:rPr>
              <w:t xml:space="preserve"> appointments, they can be using that time to inform me of </w:t>
            </w:r>
            <w:r w:rsidR="00FA4921" w:rsidRPr="005B3D4B">
              <w:rPr>
                <w:rFonts w:eastAsia="Arial" w:cs="Arial"/>
                <w:i/>
                <w:iCs/>
                <w:szCs w:val="24"/>
              </w:rPr>
              <w:t>their</w:t>
            </w:r>
            <w:r w:rsidRPr="005B3D4B">
              <w:rPr>
                <w:rFonts w:eastAsia="Arial" w:cs="Arial"/>
                <w:i/>
                <w:iCs/>
                <w:szCs w:val="24"/>
              </w:rPr>
              <w:t xml:space="preserve"> symptoms instead of doing nothing while they wait. </w:t>
            </w:r>
          </w:p>
          <w:p w14:paraId="4DE83B3E" w14:textId="77777777" w:rsidR="00EA7891" w:rsidRDefault="00EA7891">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280162" w14:paraId="20C88E5E" w14:textId="77777777" w:rsidTr="649E15C5">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570FD203" w14:textId="77777777" w:rsidR="00280162" w:rsidRPr="7E44BA78" w:rsidRDefault="00280162" w:rsidP="008227ED">
            <w:pPr>
              <w:rPr>
                <w:rFonts w:ascii="Calibri Light" w:eastAsia="Calibri Light" w:hAnsi="Calibri Light" w:cs="Calibri Light"/>
                <w:color w:val="1C3920" w:themeColor="accent1" w:themeShade="BF"/>
                <w:sz w:val="32"/>
                <w:szCs w:val="32"/>
              </w:rPr>
            </w:pPr>
            <w:bookmarkStart w:id="66" w:name="_Toc110091462"/>
          </w:p>
        </w:tc>
        <w:tc>
          <w:tcPr>
            <w:tcW w:w="4148" w:type="dxa"/>
          </w:tcPr>
          <w:p w14:paraId="14F89DC0" w14:textId="77777777" w:rsidR="00280162" w:rsidRPr="7E44BA78" w:rsidRDefault="00280162">
            <w:pPr>
              <w:cnfStyle w:val="000000000000" w:firstRow="0" w:lastRow="0" w:firstColumn="0" w:lastColumn="0" w:oddVBand="0" w:evenVBand="0" w:oddHBand="0" w:evenHBand="0" w:firstRowFirstColumn="0" w:firstRowLastColumn="0" w:lastRowFirstColumn="0" w:lastRowLastColumn="0"/>
              <w:rPr>
                <w:rFonts w:ascii="Calibri Light" w:eastAsia="Calibri Light" w:hAnsi="Calibri Light" w:cs="Calibri Light"/>
                <w:color w:val="1C3920" w:themeColor="accent1" w:themeShade="BF"/>
                <w:sz w:val="32"/>
                <w:szCs w:val="32"/>
              </w:rPr>
            </w:pPr>
          </w:p>
        </w:tc>
      </w:tr>
    </w:tbl>
    <w:p w14:paraId="1F73BEA9" w14:textId="62768D02" w:rsidR="00207ACE" w:rsidRDefault="27C2EE39" w:rsidP="00207ACE">
      <w:pPr>
        <w:pStyle w:val="Heading1"/>
      </w:pPr>
      <w:bookmarkStart w:id="67" w:name="_Toc110339334"/>
      <w:r>
        <w:lastRenderedPageBreak/>
        <w:t>UML</w:t>
      </w:r>
      <w:bookmarkEnd w:id="67"/>
      <w:r>
        <w:t xml:space="preserve"> </w:t>
      </w:r>
    </w:p>
    <w:p w14:paraId="26096854" w14:textId="1EBC6A94" w:rsidR="167F204C" w:rsidRDefault="00544F15" w:rsidP="00544F15">
      <w:pPr>
        <w:pStyle w:val="Heading2"/>
      </w:pPr>
      <w:bookmarkStart w:id="68" w:name="_Toc110339335"/>
      <w:r>
        <w:t>Use Case</w:t>
      </w:r>
      <w:bookmarkEnd w:id="68"/>
      <w:r w:rsidR="167F204C" w:rsidRPr="167F204C">
        <w:rPr>
          <w:rFonts w:ascii="Times New Roman" w:eastAsia="Times New Roman" w:hAnsi="Times New Roman" w:cs="Times New Roman"/>
          <w:b w:val="0"/>
          <w:color w:val="000000" w:themeColor="text1"/>
          <w:sz w:val="22"/>
          <w:szCs w:val="22"/>
        </w:rPr>
        <w:t xml:space="preserve"> </w:t>
      </w:r>
      <w:r w:rsidR="167F204C" w:rsidRPr="167F204C">
        <w:rPr>
          <w:rFonts w:ascii="Arial" w:eastAsia="Arial" w:hAnsi="Arial" w:cs="Arial"/>
          <w:sz w:val="22"/>
          <w:szCs w:val="22"/>
        </w:rPr>
        <w:t xml:space="preserve"> </w:t>
      </w:r>
    </w:p>
    <w:p w14:paraId="366617E3" w14:textId="1E820828" w:rsidR="00207ACE" w:rsidRDefault="5EFB0AB8" w:rsidP="00544F15">
      <w:pPr>
        <w:pStyle w:val="Heading3"/>
      </w:pPr>
      <w:bookmarkStart w:id="69" w:name="_Toc110339336"/>
      <w:r>
        <w:t>Online Booking</w:t>
      </w:r>
      <w:bookmarkEnd w:id="69"/>
    </w:p>
    <w:p w14:paraId="05AF25AD" w14:textId="77777777" w:rsidR="00207ACE" w:rsidRDefault="00207ACE" w:rsidP="00207ACE">
      <w:pPr>
        <w:jc w:val="center"/>
      </w:pPr>
      <w:r>
        <w:rPr>
          <w:noProof/>
        </w:rPr>
        <w:drawing>
          <wp:inline distT="0" distB="0" distL="0" distR="0" wp14:anchorId="1ADD9F44" wp14:editId="2B2EFF9C">
            <wp:extent cx="4354286" cy="6698903"/>
            <wp:effectExtent l="0" t="0" r="8255" b="6985"/>
            <wp:docPr id="1899264104" name="Picture 189926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264104"/>
                    <pic:cNvPicPr/>
                  </pic:nvPicPr>
                  <pic:blipFill>
                    <a:blip r:embed="rId28">
                      <a:extLst>
                        <a:ext uri="{28A0092B-C50C-407E-A947-70E740481C1C}">
                          <a14:useLocalDpi xmlns:a14="http://schemas.microsoft.com/office/drawing/2010/main" val="0"/>
                        </a:ext>
                      </a:extLst>
                    </a:blip>
                    <a:stretch>
                      <a:fillRect/>
                    </a:stretch>
                  </pic:blipFill>
                  <pic:spPr>
                    <a:xfrm>
                      <a:off x="0" y="0"/>
                      <a:ext cx="4369807" cy="6722781"/>
                    </a:xfrm>
                    <a:prstGeom prst="rect">
                      <a:avLst/>
                    </a:prstGeom>
                  </pic:spPr>
                </pic:pic>
              </a:graphicData>
            </a:graphic>
          </wp:inline>
        </w:drawing>
      </w:r>
    </w:p>
    <w:p w14:paraId="76ECFD04" w14:textId="02185CB7" w:rsidR="5EFB0AB8" w:rsidRDefault="5EFB0AB8" w:rsidP="00544F15">
      <w:pPr>
        <w:pStyle w:val="Heading3"/>
      </w:pPr>
      <w:bookmarkStart w:id="70" w:name="_Toc110339337"/>
      <w:r>
        <w:lastRenderedPageBreak/>
        <w:t>Login</w:t>
      </w:r>
      <w:bookmarkEnd w:id="70"/>
    </w:p>
    <w:p w14:paraId="14D8C1C4" w14:textId="58450CB5" w:rsidR="00207ACE" w:rsidRDefault="00207ACE" w:rsidP="00813110">
      <w:pPr>
        <w:jc w:val="center"/>
      </w:pPr>
      <w:r>
        <w:rPr>
          <w:noProof/>
        </w:rPr>
        <w:drawing>
          <wp:inline distT="0" distB="0" distL="0" distR="0" wp14:anchorId="33759549" wp14:editId="4BB40BBA">
            <wp:extent cx="4563938" cy="1540329"/>
            <wp:effectExtent l="0" t="0" r="8255" b="3175"/>
            <wp:docPr id="2078240108" name="Picture 2078240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240108"/>
                    <pic:cNvPicPr/>
                  </pic:nvPicPr>
                  <pic:blipFill>
                    <a:blip r:embed="rId29">
                      <a:extLst>
                        <a:ext uri="{28A0092B-C50C-407E-A947-70E740481C1C}">
                          <a14:useLocalDpi xmlns:a14="http://schemas.microsoft.com/office/drawing/2010/main" val="0"/>
                        </a:ext>
                      </a:extLst>
                    </a:blip>
                    <a:stretch>
                      <a:fillRect/>
                    </a:stretch>
                  </pic:blipFill>
                  <pic:spPr>
                    <a:xfrm>
                      <a:off x="0" y="0"/>
                      <a:ext cx="4591179" cy="1549523"/>
                    </a:xfrm>
                    <a:prstGeom prst="rect">
                      <a:avLst/>
                    </a:prstGeom>
                  </pic:spPr>
                </pic:pic>
              </a:graphicData>
            </a:graphic>
          </wp:inline>
        </w:drawing>
      </w:r>
    </w:p>
    <w:p w14:paraId="79491F4F" w14:textId="46FF16AD" w:rsidR="5EFB0AB8" w:rsidRDefault="5EFB0AB8" w:rsidP="00544F15">
      <w:pPr>
        <w:pStyle w:val="Heading3"/>
      </w:pPr>
      <w:bookmarkStart w:id="71" w:name="_Toc110339338"/>
      <w:r>
        <w:t>Online Pay</w:t>
      </w:r>
      <w:bookmarkEnd w:id="71"/>
    </w:p>
    <w:p w14:paraId="7AD452C2" w14:textId="36D9C978" w:rsidR="00813110" w:rsidRDefault="00207ACE" w:rsidP="00813110">
      <w:pPr>
        <w:pStyle w:val="ListParagraph"/>
        <w:widowControl/>
        <w:jc w:val="center"/>
      </w:pPr>
      <w:r>
        <w:rPr>
          <w:noProof/>
        </w:rPr>
        <w:drawing>
          <wp:inline distT="0" distB="0" distL="0" distR="0" wp14:anchorId="585C44A4" wp14:editId="464C7C84">
            <wp:extent cx="4304153" cy="2188028"/>
            <wp:effectExtent l="0" t="0" r="1270" b="3175"/>
            <wp:docPr id="1943948773" name="Picture 19439487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948773"/>
                    <pic:cNvPicPr/>
                  </pic:nvPicPr>
                  <pic:blipFill>
                    <a:blip r:embed="rId30">
                      <a:extLst>
                        <a:ext uri="{28A0092B-C50C-407E-A947-70E740481C1C}">
                          <a14:useLocalDpi xmlns:a14="http://schemas.microsoft.com/office/drawing/2010/main" val="0"/>
                        </a:ext>
                      </a:extLst>
                    </a:blip>
                    <a:stretch>
                      <a:fillRect/>
                    </a:stretch>
                  </pic:blipFill>
                  <pic:spPr>
                    <a:xfrm>
                      <a:off x="0" y="0"/>
                      <a:ext cx="4319132" cy="2195643"/>
                    </a:xfrm>
                    <a:prstGeom prst="rect">
                      <a:avLst/>
                    </a:prstGeom>
                  </pic:spPr>
                </pic:pic>
              </a:graphicData>
            </a:graphic>
          </wp:inline>
        </w:drawing>
      </w:r>
    </w:p>
    <w:p w14:paraId="1E4F3FA7" w14:textId="16F16DFA" w:rsidR="5EFB0AB8" w:rsidRDefault="5EFB0AB8" w:rsidP="00544F15">
      <w:pPr>
        <w:pStyle w:val="Heading3"/>
      </w:pPr>
      <w:bookmarkStart w:id="72" w:name="_Toc110339339"/>
      <w:r>
        <w:t>Online Scheduling</w:t>
      </w:r>
      <w:bookmarkEnd w:id="72"/>
    </w:p>
    <w:p w14:paraId="5C12DBDB" w14:textId="77777777" w:rsidR="00813110" w:rsidRDefault="00813110" w:rsidP="00813110">
      <w:pPr>
        <w:pStyle w:val="ListParagraph"/>
        <w:widowControl/>
        <w:jc w:val="center"/>
      </w:pPr>
    </w:p>
    <w:p w14:paraId="5A8E34FF" w14:textId="7026C90E" w:rsidR="00B24F7B" w:rsidRDefault="00207ACE" w:rsidP="00813110">
      <w:pPr>
        <w:pStyle w:val="ListParagraph"/>
        <w:widowControl/>
        <w:jc w:val="center"/>
      </w:pPr>
      <w:r>
        <w:rPr>
          <w:noProof/>
        </w:rPr>
        <w:drawing>
          <wp:inline distT="0" distB="0" distL="0" distR="0" wp14:anchorId="426EA1B0" wp14:editId="524281A3">
            <wp:extent cx="4031003" cy="2960914"/>
            <wp:effectExtent l="0" t="0" r="7620" b="0"/>
            <wp:docPr id="1651576005" name="Picture 16515760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576005"/>
                    <pic:cNvPicPr/>
                  </pic:nvPicPr>
                  <pic:blipFill>
                    <a:blip r:embed="rId31">
                      <a:extLst>
                        <a:ext uri="{28A0092B-C50C-407E-A947-70E740481C1C}">
                          <a14:useLocalDpi xmlns:a14="http://schemas.microsoft.com/office/drawing/2010/main" val="0"/>
                        </a:ext>
                      </a:extLst>
                    </a:blip>
                    <a:stretch>
                      <a:fillRect/>
                    </a:stretch>
                  </pic:blipFill>
                  <pic:spPr>
                    <a:xfrm>
                      <a:off x="0" y="0"/>
                      <a:ext cx="4036952" cy="2965284"/>
                    </a:xfrm>
                    <a:prstGeom prst="rect">
                      <a:avLst/>
                    </a:prstGeom>
                  </pic:spPr>
                </pic:pic>
              </a:graphicData>
            </a:graphic>
          </wp:inline>
        </w:drawing>
      </w:r>
    </w:p>
    <w:p w14:paraId="1AFC14DA" w14:textId="77777777" w:rsidR="00B24F7B" w:rsidRDefault="00B24F7B">
      <w:pPr>
        <w:rPr>
          <w:rFonts w:ascii="Arial" w:eastAsiaTheme="minorEastAsia" w:hAnsi="Arial" w:cstheme="minorBidi"/>
          <w:color w:val="auto"/>
          <w:kern w:val="2"/>
          <w:sz w:val="24"/>
          <w:lang w:eastAsia="zh-TW"/>
        </w:rPr>
      </w:pPr>
      <w:r>
        <w:br w:type="page"/>
      </w:r>
    </w:p>
    <w:p w14:paraId="67C448B9" w14:textId="77777777" w:rsidR="00207ACE" w:rsidRDefault="00207ACE" w:rsidP="00813110">
      <w:pPr>
        <w:pStyle w:val="ListParagraph"/>
        <w:widowControl/>
        <w:jc w:val="center"/>
      </w:pPr>
    </w:p>
    <w:p w14:paraId="08E0C519" w14:textId="005F6E3E" w:rsidR="00207ACE" w:rsidRDefault="00AD2699" w:rsidP="00544F15">
      <w:pPr>
        <w:pStyle w:val="Heading2"/>
      </w:pPr>
      <w:bookmarkStart w:id="73" w:name="_Toc110339340"/>
      <w:r>
        <w:t>S</w:t>
      </w:r>
      <w:r w:rsidRPr="00AD2699">
        <w:t xml:space="preserve">equence </w:t>
      </w:r>
      <w:r>
        <w:t>D</w:t>
      </w:r>
      <w:r w:rsidRPr="00AD2699">
        <w:t>iagram</w:t>
      </w:r>
      <w:bookmarkEnd w:id="73"/>
    </w:p>
    <w:p w14:paraId="2B744BC3" w14:textId="77777777" w:rsidR="00544F15" w:rsidRPr="00544F15" w:rsidRDefault="00544F15" w:rsidP="00544F15">
      <w:pPr>
        <w:pStyle w:val="Heading3"/>
      </w:pPr>
      <w:bookmarkStart w:id="74" w:name="_Toc110339341"/>
      <w:r w:rsidRPr="00544F15">
        <w:t>Confirm Appointment</w:t>
      </w:r>
      <w:bookmarkEnd w:id="74"/>
    </w:p>
    <w:p w14:paraId="116D5C22" w14:textId="77777777" w:rsidR="00544F15" w:rsidRPr="00544F15" w:rsidRDefault="00544F15" w:rsidP="00544F15"/>
    <w:p w14:paraId="5A01D4B7" w14:textId="04A34A6F" w:rsidR="00207ACE" w:rsidRDefault="00207ACE" w:rsidP="002652C6">
      <w:pPr>
        <w:pStyle w:val="ListParagraph"/>
        <w:widowControl/>
      </w:pPr>
      <w:r>
        <w:rPr>
          <w:noProof/>
        </w:rPr>
        <w:drawing>
          <wp:inline distT="0" distB="0" distL="0" distR="0" wp14:anchorId="5135E159" wp14:editId="5384D185">
            <wp:extent cx="4038600" cy="4572000"/>
            <wp:effectExtent l="0" t="0" r="0" b="0"/>
            <wp:docPr id="1709134041" name="Picture 170913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31F60E6C" w14:textId="2D5FA0ED" w:rsidR="00207ACE" w:rsidRDefault="27C2EE39" w:rsidP="00B24F7B">
      <w:pPr>
        <w:pStyle w:val="Heading3"/>
      </w:pPr>
      <w:bookmarkStart w:id="75" w:name="_Toc110339342"/>
      <w:r>
        <w:lastRenderedPageBreak/>
        <w:t>Select Open Time Slot</w:t>
      </w:r>
      <w:bookmarkEnd w:id="75"/>
    </w:p>
    <w:p w14:paraId="479423DE" w14:textId="77777777" w:rsidR="00207ACE" w:rsidRDefault="00207ACE" w:rsidP="002652C6">
      <w:pPr>
        <w:pStyle w:val="ListParagraph"/>
        <w:widowControl/>
      </w:pPr>
      <w:r>
        <w:rPr>
          <w:noProof/>
        </w:rPr>
        <w:drawing>
          <wp:inline distT="0" distB="0" distL="0" distR="0" wp14:anchorId="3CDBA441" wp14:editId="513915DF">
            <wp:extent cx="3228975" cy="3209925"/>
            <wp:effectExtent l="0" t="0" r="0" b="0"/>
            <wp:docPr id="1935039770" name="Picture 19350397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9770" name="Picture 1935039770"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28975" cy="3209925"/>
                    </a:xfrm>
                    <a:prstGeom prst="rect">
                      <a:avLst/>
                    </a:prstGeom>
                  </pic:spPr>
                </pic:pic>
              </a:graphicData>
            </a:graphic>
          </wp:inline>
        </w:drawing>
      </w:r>
    </w:p>
    <w:p w14:paraId="028DEEF2" w14:textId="77777777" w:rsidR="00B24F7B" w:rsidRDefault="00B24F7B" w:rsidP="002652C6">
      <w:pPr>
        <w:pStyle w:val="ListParagraph"/>
        <w:widowControl/>
      </w:pPr>
    </w:p>
    <w:p w14:paraId="1A0A536C" w14:textId="77777777" w:rsidR="00B24F7B" w:rsidRDefault="00B24F7B" w:rsidP="002652C6">
      <w:pPr>
        <w:pStyle w:val="ListParagraph"/>
        <w:widowControl/>
      </w:pPr>
    </w:p>
    <w:p w14:paraId="1930E54D" w14:textId="7A5396A8" w:rsidR="00207ACE" w:rsidRDefault="27C2EE39" w:rsidP="00B24F7B">
      <w:pPr>
        <w:pStyle w:val="Heading3"/>
      </w:pPr>
      <w:bookmarkStart w:id="76" w:name="_Toc110339343"/>
      <w:r>
        <w:t>Select</w:t>
      </w:r>
      <w:r w:rsidR="2877CFAB">
        <w:t xml:space="preserve"> </w:t>
      </w:r>
      <w:r>
        <w:t>Clinic</w:t>
      </w:r>
      <w:bookmarkEnd w:id="76"/>
    </w:p>
    <w:p w14:paraId="03D972CC" w14:textId="2517A44E" w:rsidR="00207ACE" w:rsidRDefault="00207ACE" w:rsidP="00207ACE">
      <w:pPr>
        <w:pStyle w:val="ListParagraph"/>
        <w:widowControl/>
      </w:pPr>
      <w:r>
        <w:rPr>
          <w:noProof/>
        </w:rPr>
        <w:drawing>
          <wp:inline distT="0" distB="0" distL="0" distR="0" wp14:anchorId="1608F810" wp14:editId="2FD3252A">
            <wp:extent cx="3152775" cy="2628900"/>
            <wp:effectExtent l="0" t="0" r="0" b="0"/>
            <wp:docPr id="1480443791" name="Picture 14804437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443791"/>
                    <pic:cNvPicPr/>
                  </pic:nvPicPr>
                  <pic:blipFill>
                    <a:blip r:embed="rId34">
                      <a:extLst>
                        <a:ext uri="{28A0092B-C50C-407E-A947-70E740481C1C}">
                          <a14:useLocalDpi xmlns:a14="http://schemas.microsoft.com/office/drawing/2010/main" val="0"/>
                        </a:ext>
                      </a:extLst>
                    </a:blip>
                    <a:stretch>
                      <a:fillRect/>
                    </a:stretch>
                  </pic:blipFill>
                  <pic:spPr>
                    <a:xfrm>
                      <a:off x="0" y="0"/>
                      <a:ext cx="3152775" cy="2628900"/>
                    </a:xfrm>
                    <a:prstGeom prst="rect">
                      <a:avLst/>
                    </a:prstGeom>
                  </pic:spPr>
                </pic:pic>
              </a:graphicData>
            </a:graphic>
          </wp:inline>
        </w:drawing>
      </w:r>
    </w:p>
    <w:p w14:paraId="17070A66" w14:textId="77777777" w:rsidR="00D66B33" w:rsidRDefault="00D66B33" w:rsidP="00207ACE">
      <w:pPr>
        <w:pStyle w:val="ListParagraph"/>
        <w:widowControl/>
      </w:pPr>
    </w:p>
    <w:p w14:paraId="24E1094A" w14:textId="58D58115" w:rsidR="00D66B33" w:rsidRDefault="00D66B33" w:rsidP="00207ACE">
      <w:pPr>
        <w:pStyle w:val="ListParagraph"/>
        <w:widowControl/>
      </w:pPr>
    </w:p>
    <w:p w14:paraId="11C5EBAE" w14:textId="77777777" w:rsidR="00D66B33" w:rsidRDefault="00D66B33" w:rsidP="00207ACE">
      <w:pPr>
        <w:pStyle w:val="ListParagraph"/>
        <w:widowControl/>
      </w:pPr>
    </w:p>
    <w:p w14:paraId="4815BBF3" w14:textId="46872723" w:rsidR="00207ACE" w:rsidRDefault="27C2EE39" w:rsidP="00B24F7B">
      <w:pPr>
        <w:pStyle w:val="Heading3"/>
      </w:pPr>
      <w:bookmarkStart w:id="77" w:name="_Toc110339344"/>
      <w:r>
        <w:lastRenderedPageBreak/>
        <w:t>Search</w:t>
      </w:r>
      <w:bookmarkEnd w:id="77"/>
    </w:p>
    <w:p w14:paraId="04D829D4" w14:textId="77777777" w:rsidR="00207ACE" w:rsidRDefault="00207ACE" w:rsidP="00207ACE">
      <w:pPr>
        <w:pStyle w:val="ListParagraph"/>
        <w:widowControl/>
      </w:pPr>
      <w:r>
        <w:rPr>
          <w:noProof/>
        </w:rPr>
        <w:drawing>
          <wp:inline distT="0" distB="0" distL="0" distR="0" wp14:anchorId="20FF7A79" wp14:editId="040A2A22">
            <wp:extent cx="3152775" cy="2343150"/>
            <wp:effectExtent l="0" t="0" r="0" b="0"/>
            <wp:docPr id="416787568" name="Picture 4167875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7568" name="Picture 416787568"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52775" cy="2343150"/>
                    </a:xfrm>
                    <a:prstGeom prst="rect">
                      <a:avLst/>
                    </a:prstGeom>
                  </pic:spPr>
                </pic:pic>
              </a:graphicData>
            </a:graphic>
          </wp:inline>
        </w:drawing>
      </w:r>
    </w:p>
    <w:p w14:paraId="6A876745" w14:textId="77777777" w:rsidR="00B24F7B" w:rsidRDefault="00B24F7B" w:rsidP="00207ACE">
      <w:pPr>
        <w:pStyle w:val="ListParagraph"/>
        <w:widowControl/>
      </w:pPr>
    </w:p>
    <w:p w14:paraId="73C9679B" w14:textId="3DEB63DC" w:rsidR="00207ACE" w:rsidRDefault="27C2EE39" w:rsidP="00B24F7B">
      <w:pPr>
        <w:pStyle w:val="Heading3"/>
      </w:pPr>
      <w:bookmarkStart w:id="78" w:name="_Toc110339345"/>
      <w:r>
        <w:t>Search Today</w:t>
      </w:r>
      <w:bookmarkEnd w:id="78"/>
    </w:p>
    <w:p w14:paraId="59085A17" w14:textId="7C5DC287" w:rsidR="00B24F7B" w:rsidRDefault="00207ACE" w:rsidP="00B24F7B">
      <w:pPr>
        <w:pStyle w:val="ListParagraph"/>
        <w:widowControl/>
      </w:pPr>
      <w:r>
        <w:rPr>
          <w:noProof/>
        </w:rPr>
        <w:drawing>
          <wp:inline distT="0" distB="0" distL="0" distR="0" wp14:anchorId="14FF1A58" wp14:editId="19A25A18">
            <wp:extent cx="4495800" cy="2038350"/>
            <wp:effectExtent l="0" t="0" r="0" b="0"/>
            <wp:docPr id="180631008" name="Picture 180631008" descr="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008" name="Picture 180631008" descr="Diagram, application&#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495800" cy="2038350"/>
                    </a:xfrm>
                    <a:prstGeom prst="rect">
                      <a:avLst/>
                    </a:prstGeom>
                  </pic:spPr>
                </pic:pic>
              </a:graphicData>
            </a:graphic>
          </wp:inline>
        </w:drawing>
      </w:r>
    </w:p>
    <w:p w14:paraId="0B1C5C94" w14:textId="57A26AA3" w:rsidR="00D66B33" w:rsidRDefault="00D66B33" w:rsidP="00207ACE">
      <w:pPr>
        <w:pStyle w:val="ListParagraph"/>
        <w:widowControl/>
      </w:pPr>
    </w:p>
    <w:p w14:paraId="0CE1E4EE" w14:textId="77777777" w:rsidR="00D66B33" w:rsidRDefault="00D66B33" w:rsidP="00207ACE">
      <w:pPr>
        <w:pStyle w:val="ListParagraph"/>
        <w:widowControl/>
      </w:pPr>
    </w:p>
    <w:p w14:paraId="4718D21E" w14:textId="2E97244C" w:rsidR="00207ACE" w:rsidRDefault="27C2EE39" w:rsidP="00B24F7B">
      <w:pPr>
        <w:pStyle w:val="Heading3"/>
      </w:pPr>
      <w:bookmarkStart w:id="79" w:name="_Toc110339346"/>
      <w:r>
        <w:t>Search Language</w:t>
      </w:r>
      <w:bookmarkEnd w:id="79"/>
    </w:p>
    <w:p w14:paraId="1E41AA4F" w14:textId="073AD58F" w:rsidR="00207ACE" w:rsidRDefault="00207ACE" w:rsidP="00207ACE">
      <w:pPr>
        <w:pStyle w:val="ListParagraph"/>
        <w:widowControl/>
      </w:pPr>
      <w:r>
        <w:rPr>
          <w:noProof/>
        </w:rPr>
        <w:drawing>
          <wp:inline distT="0" distB="0" distL="0" distR="0" wp14:anchorId="04670012" wp14:editId="7E7A7299">
            <wp:extent cx="4572000" cy="1866900"/>
            <wp:effectExtent l="0" t="0" r="0" b="0"/>
            <wp:docPr id="1067665249" name="Picture 1067665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5249" name="Picture 1067665249"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771F8CD6" w14:textId="77777777" w:rsidR="002652C6" w:rsidRDefault="002652C6" w:rsidP="00207ACE">
      <w:pPr>
        <w:pStyle w:val="ListParagraph"/>
        <w:widowControl/>
      </w:pPr>
    </w:p>
    <w:p w14:paraId="53E31994" w14:textId="77777777" w:rsidR="002652C6" w:rsidRDefault="002652C6" w:rsidP="00207ACE">
      <w:pPr>
        <w:pStyle w:val="ListParagraph"/>
        <w:widowControl/>
      </w:pPr>
    </w:p>
    <w:p w14:paraId="582F5145" w14:textId="2E733F2D" w:rsidR="00207ACE" w:rsidRDefault="27C2EE39" w:rsidP="00B24F7B">
      <w:pPr>
        <w:pStyle w:val="Heading3"/>
      </w:pPr>
      <w:bookmarkStart w:id="80" w:name="_Toc110339347"/>
      <w:r>
        <w:lastRenderedPageBreak/>
        <w:t>Search Specialist</w:t>
      </w:r>
      <w:bookmarkEnd w:id="80"/>
    </w:p>
    <w:p w14:paraId="2A4DA33A" w14:textId="37F2C7D7" w:rsidR="00207ACE" w:rsidRDefault="00207ACE" w:rsidP="00207ACE">
      <w:pPr>
        <w:pStyle w:val="ListParagraph"/>
        <w:widowControl/>
      </w:pPr>
      <w:r>
        <w:rPr>
          <w:noProof/>
        </w:rPr>
        <w:drawing>
          <wp:inline distT="0" distB="0" distL="0" distR="0" wp14:anchorId="3A8B6366" wp14:editId="1D9FB096">
            <wp:extent cx="4143376" cy="2038350"/>
            <wp:effectExtent l="0" t="0" r="9525" b="0"/>
            <wp:docPr id="1938108504" name="Picture 19381085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08504" name="Picture 1938108504"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50254" cy="2041734"/>
                    </a:xfrm>
                    <a:prstGeom prst="rect">
                      <a:avLst/>
                    </a:prstGeom>
                  </pic:spPr>
                </pic:pic>
              </a:graphicData>
            </a:graphic>
          </wp:inline>
        </w:drawing>
      </w:r>
    </w:p>
    <w:p w14:paraId="20116720" w14:textId="77777777" w:rsidR="00B24F7B" w:rsidRDefault="00B24F7B" w:rsidP="00207ACE">
      <w:pPr>
        <w:pStyle w:val="ListParagraph"/>
        <w:widowControl/>
      </w:pPr>
    </w:p>
    <w:p w14:paraId="77E94830" w14:textId="4B834569" w:rsidR="002652C6" w:rsidRDefault="002652C6" w:rsidP="00207ACE">
      <w:pPr>
        <w:pStyle w:val="ListParagraph"/>
        <w:widowControl/>
      </w:pPr>
    </w:p>
    <w:p w14:paraId="7808A89C" w14:textId="77777777" w:rsidR="002652C6" w:rsidRDefault="002652C6" w:rsidP="00207ACE">
      <w:pPr>
        <w:pStyle w:val="ListParagraph"/>
        <w:widowControl/>
      </w:pPr>
    </w:p>
    <w:p w14:paraId="7F7BB5C4" w14:textId="430F5D51" w:rsidR="00207ACE" w:rsidRDefault="27C2EE39" w:rsidP="00B24F7B">
      <w:pPr>
        <w:pStyle w:val="Heading3"/>
      </w:pPr>
      <w:bookmarkStart w:id="81" w:name="_Toc110339348"/>
      <w:r>
        <w:t>Search Nearby</w:t>
      </w:r>
      <w:bookmarkEnd w:id="81"/>
    </w:p>
    <w:p w14:paraId="47F92E44" w14:textId="015DDB95" w:rsidR="00207ACE" w:rsidRDefault="00207ACE" w:rsidP="00207ACE">
      <w:pPr>
        <w:pStyle w:val="ListParagraph"/>
        <w:widowControl/>
      </w:pPr>
      <w:r>
        <w:rPr>
          <w:noProof/>
        </w:rPr>
        <w:drawing>
          <wp:inline distT="0" distB="0" distL="0" distR="0" wp14:anchorId="5DAABB7C" wp14:editId="2364BEA5">
            <wp:extent cx="4327206" cy="2236768"/>
            <wp:effectExtent l="0" t="0" r="0" b="0"/>
            <wp:docPr id="2110199319" name="Picture 21101993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99319" name="Picture 2110199319" descr="Diagram&#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332852" cy="2239686"/>
                    </a:xfrm>
                    <a:prstGeom prst="rect">
                      <a:avLst/>
                    </a:prstGeom>
                  </pic:spPr>
                </pic:pic>
              </a:graphicData>
            </a:graphic>
          </wp:inline>
        </w:drawing>
      </w:r>
    </w:p>
    <w:p w14:paraId="08BD9B41" w14:textId="6CF9C1F6" w:rsidR="00D66B33" w:rsidRDefault="00D66B33" w:rsidP="00207ACE">
      <w:pPr>
        <w:pStyle w:val="ListParagraph"/>
        <w:widowControl/>
      </w:pPr>
    </w:p>
    <w:p w14:paraId="4492EC4C" w14:textId="504420A9" w:rsidR="00D66B33" w:rsidRDefault="00D66B33" w:rsidP="00207ACE">
      <w:pPr>
        <w:pStyle w:val="ListParagraph"/>
        <w:widowControl/>
      </w:pPr>
    </w:p>
    <w:p w14:paraId="60A5D27A" w14:textId="21130BF8" w:rsidR="00D66B33" w:rsidRDefault="00D66B33" w:rsidP="00207ACE">
      <w:pPr>
        <w:pStyle w:val="ListParagraph"/>
        <w:widowControl/>
      </w:pPr>
    </w:p>
    <w:p w14:paraId="72BEE482" w14:textId="77777777" w:rsidR="00D66B33" w:rsidRDefault="00D66B33" w:rsidP="00207ACE">
      <w:pPr>
        <w:pStyle w:val="ListParagraph"/>
        <w:widowControl/>
      </w:pPr>
    </w:p>
    <w:p w14:paraId="3D70CF87" w14:textId="062F1B43" w:rsidR="00207ACE" w:rsidRDefault="27C2EE39" w:rsidP="00B24F7B">
      <w:pPr>
        <w:pStyle w:val="Heading3"/>
      </w:pPr>
      <w:bookmarkStart w:id="82" w:name="_Toc110339349"/>
      <w:r>
        <w:lastRenderedPageBreak/>
        <w:t>Patient Login</w:t>
      </w:r>
      <w:bookmarkEnd w:id="82"/>
    </w:p>
    <w:p w14:paraId="2BD64C4E" w14:textId="361897B7" w:rsidR="00207ACE" w:rsidRDefault="00207ACE" w:rsidP="00207ACE">
      <w:pPr>
        <w:pStyle w:val="ListParagraph"/>
        <w:widowControl/>
      </w:pPr>
      <w:r>
        <w:rPr>
          <w:noProof/>
        </w:rPr>
        <w:drawing>
          <wp:inline distT="0" distB="0" distL="0" distR="0" wp14:anchorId="3C03DF65" wp14:editId="75161DAA">
            <wp:extent cx="5376384" cy="2374570"/>
            <wp:effectExtent l="0" t="0" r="0" b="6985"/>
            <wp:docPr id="792036979" name="Picture 7920369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6979" name="Picture 792036979"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383986" cy="2377927"/>
                    </a:xfrm>
                    <a:prstGeom prst="rect">
                      <a:avLst/>
                    </a:prstGeom>
                  </pic:spPr>
                </pic:pic>
              </a:graphicData>
            </a:graphic>
          </wp:inline>
        </w:drawing>
      </w:r>
    </w:p>
    <w:p w14:paraId="688106A5" w14:textId="7B316A03" w:rsidR="002652C6" w:rsidRDefault="002652C6" w:rsidP="00207ACE">
      <w:pPr>
        <w:pStyle w:val="ListParagraph"/>
        <w:widowControl/>
      </w:pPr>
    </w:p>
    <w:p w14:paraId="31BD0148" w14:textId="3AE6FB4D" w:rsidR="002652C6" w:rsidRDefault="002652C6" w:rsidP="00207ACE">
      <w:pPr>
        <w:pStyle w:val="ListParagraph"/>
        <w:widowControl/>
      </w:pPr>
    </w:p>
    <w:p w14:paraId="4A439223" w14:textId="1D4A2867" w:rsidR="002652C6" w:rsidRDefault="002652C6" w:rsidP="00207ACE">
      <w:pPr>
        <w:pStyle w:val="ListParagraph"/>
        <w:widowControl/>
      </w:pPr>
    </w:p>
    <w:p w14:paraId="40FCA92C" w14:textId="77777777" w:rsidR="002652C6" w:rsidRDefault="002652C6" w:rsidP="00207ACE">
      <w:pPr>
        <w:pStyle w:val="ListParagraph"/>
        <w:widowControl/>
      </w:pPr>
    </w:p>
    <w:p w14:paraId="1C8BE947" w14:textId="77777777" w:rsidR="00D67624" w:rsidRDefault="00D67624" w:rsidP="00207ACE">
      <w:pPr>
        <w:pStyle w:val="ListParagraph"/>
        <w:widowControl/>
      </w:pPr>
    </w:p>
    <w:p w14:paraId="573A1324" w14:textId="0A10182E" w:rsidR="00207ACE" w:rsidRDefault="2877CFAB" w:rsidP="00B24F7B">
      <w:pPr>
        <w:pStyle w:val="Heading3"/>
      </w:pPr>
      <w:bookmarkStart w:id="83" w:name="_Toc110339350"/>
      <w:r>
        <w:t>Register</w:t>
      </w:r>
      <w:bookmarkEnd w:id="83"/>
    </w:p>
    <w:p w14:paraId="69FD3EDE" w14:textId="3228CFF2" w:rsidR="00207ACE" w:rsidRDefault="00207ACE" w:rsidP="00207ACE">
      <w:pPr>
        <w:pStyle w:val="ListParagraph"/>
        <w:widowControl/>
      </w:pPr>
      <w:r>
        <w:rPr>
          <w:noProof/>
        </w:rPr>
        <w:drawing>
          <wp:inline distT="0" distB="0" distL="0" distR="0" wp14:anchorId="788BC8A0" wp14:editId="0D503FCB">
            <wp:extent cx="5084382" cy="3156556"/>
            <wp:effectExtent l="0" t="0" r="2540" b="6350"/>
            <wp:docPr id="1037111622" name="Picture 103711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092624" cy="3161673"/>
                    </a:xfrm>
                    <a:prstGeom prst="rect">
                      <a:avLst/>
                    </a:prstGeom>
                  </pic:spPr>
                </pic:pic>
              </a:graphicData>
            </a:graphic>
          </wp:inline>
        </w:drawing>
      </w:r>
    </w:p>
    <w:p w14:paraId="62BE4D01" w14:textId="6926ED3B" w:rsidR="00D66B33" w:rsidRDefault="00D66B33" w:rsidP="00207ACE">
      <w:pPr>
        <w:pStyle w:val="ListParagraph"/>
        <w:widowControl/>
      </w:pPr>
    </w:p>
    <w:p w14:paraId="1567D2D1" w14:textId="77777777" w:rsidR="00D66B33" w:rsidRDefault="00D66B33" w:rsidP="00207ACE">
      <w:pPr>
        <w:pStyle w:val="ListParagraph"/>
        <w:widowControl/>
      </w:pPr>
    </w:p>
    <w:p w14:paraId="74ED8A48" w14:textId="77777777" w:rsidR="00D67624" w:rsidRDefault="00D67624" w:rsidP="00207ACE">
      <w:pPr>
        <w:pStyle w:val="ListParagraph"/>
        <w:widowControl/>
      </w:pPr>
    </w:p>
    <w:p w14:paraId="3361AEFA" w14:textId="77777777" w:rsidR="00207ACE" w:rsidRDefault="27C2EE39" w:rsidP="00B24F7B">
      <w:pPr>
        <w:pStyle w:val="Heading3"/>
      </w:pPr>
      <w:bookmarkStart w:id="84" w:name="_Toc110339351"/>
      <w:r>
        <w:lastRenderedPageBreak/>
        <w:t>Cancel Appointment</w:t>
      </w:r>
      <w:bookmarkEnd w:id="84"/>
    </w:p>
    <w:p w14:paraId="45828EFA" w14:textId="6D5E0A24" w:rsidR="00207ACE" w:rsidRDefault="00207ACE" w:rsidP="00207ACE">
      <w:pPr>
        <w:pStyle w:val="ListParagraph"/>
        <w:widowControl/>
      </w:pPr>
      <w:r>
        <w:rPr>
          <w:noProof/>
        </w:rPr>
        <w:drawing>
          <wp:inline distT="0" distB="0" distL="0" distR="0" wp14:anchorId="0403CE2A" wp14:editId="6EC16CAB">
            <wp:extent cx="5493642" cy="2346244"/>
            <wp:effectExtent l="0" t="0" r="0" b="0"/>
            <wp:docPr id="1293394910" name="Picture 1293394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94910" name="Picture 129339491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97947" cy="2348082"/>
                    </a:xfrm>
                    <a:prstGeom prst="rect">
                      <a:avLst/>
                    </a:prstGeom>
                  </pic:spPr>
                </pic:pic>
              </a:graphicData>
            </a:graphic>
          </wp:inline>
        </w:drawing>
      </w:r>
    </w:p>
    <w:p w14:paraId="4BB7FA3E" w14:textId="2735869E" w:rsidR="002652C6" w:rsidRDefault="002652C6" w:rsidP="00207ACE">
      <w:pPr>
        <w:pStyle w:val="ListParagraph"/>
        <w:widowControl/>
      </w:pPr>
    </w:p>
    <w:p w14:paraId="4B7A267A" w14:textId="7CB535D8" w:rsidR="002652C6" w:rsidRDefault="002652C6" w:rsidP="00207ACE">
      <w:pPr>
        <w:pStyle w:val="ListParagraph"/>
        <w:widowControl/>
      </w:pPr>
    </w:p>
    <w:p w14:paraId="4EDF94CE" w14:textId="3E61207D" w:rsidR="002652C6" w:rsidRDefault="002652C6" w:rsidP="00207ACE">
      <w:pPr>
        <w:pStyle w:val="ListParagraph"/>
        <w:widowControl/>
      </w:pPr>
    </w:p>
    <w:p w14:paraId="2F2841C3" w14:textId="77777777" w:rsidR="002652C6" w:rsidRDefault="002652C6" w:rsidP="00207ACE">
      <w:pPr>
        <w:pStyle w:val="ListParagraph"/>
        <w:widowControl/>
      </w:pPr>
    </w:p>
    <w:p w14:paraId="3CB3E4B6" w14:textId="3B0295F2" w:rsidR="00207ACE" w:rsidRDefault="27C2EE39" w:rsidP="00B24F7B">
      <w:pPr>
        <w:pStyle w:val="Heading3"/>
      </w:pPr>
      <w:bookmarkStart w:id="85" w:name="_Toc110339352"/>
      <w:r>
        <w:t>Password Reset</w:t>
      </w:r>
      <w:bookmarkEnd w:id="85"/>
    </w:p>
    <w:p w14:paraId="5C59F66D" w14:textId="4B0F625C" w:rsidR="00207ACE" w:rsidRDefault="00207ACE" w:rsidP="00207ACE">
      <w:pPr>
        <w:pStyle w:val="ListParagraph"/>
        <w:widowControl/>
      </w:pPr>
      <w:r>
        <w:rPr>
          <w:noProof/>
        </w:rPr>
        <w:drawing>
          <wp:inline distT="0" distB="0" distL="0" distR="0" wp14:anchorId="6B239E79" wp14:editId="3F01AF08">
            <wp:extent cx="5266898" cy="3730718"/>
            <wp:effectExtent l="0" t="0" r="0" b="3175"/>
            <wp:docPr id="1762592667" name="Picture 176259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74282" cy="3735949"/>
                    </a:xfrm>
                    <a:prstGeom prst="rect">
                      <a:avLst/>
                    </a:prstGeom>
                  </pic:spPr>
                </pic:pic>
              </a:graphicData>
            </a:graphic>
          </wp:inline>
        </w:drawing>
      </w:r>
    </w:p>
    <w:p w14:paraId="283D335F" w14:textId="4EE89615" w:rsidR="00D66B33" w:rsidRDefault="00D66B33" w:rsidP="00207ACE">
      <w:pPr>
        <w:pStyle w:val="ListParagraph"/>
        <w:widowControl/>
      </w:pPr>
    </w:p>
    <w:p w14:paraId="4BD283E9" w14:textId="77777777" w:rsidR="00D66B33" w:rsidRDefault="00D66B33" w:rsidP="00207ACE">
      <w:pPr>
        <w:pStyle w:val="ListParagraph"/>
        <w:widowControl/>
      </w:pPr>
    </w:p>
    <w:p w14:paraId="024FAB69" w14:textId="38859F09" w:rsidR="00207ACE" w:rsidRDefault="27C2EE39" w:rsidP="00B24F7B">
      <w:pPr>
        <w:pStyle w:val="Heading3"/>
      </w:pPr>
      <w:bookmarkStart w:id="86" w:name="_Toc110339353"/>
      <w:r>
        <w:lastRenderedPageBreak/>
        <w:t>Make Payment</w:t>
      </w:r>
      <w:bookmarkEnd w:id="86"/>
    </w:p>
    <w:p w14:paraId="456F9FA1" w14:textId="43396583" w:rsidR="00207ACE" w:rsidRDefault="00207ACE" w:rsidP="00207ACE">
      <w:pPr>
        <w:pStyle w:val="ListParagraph"/>
        <w:widowControl/>
      </w:pPr>
      <w:r>
        <w:rPr>
          <w:noProof/>
        </w:rPr>
        <w:drawing>
          <wp:inline distT="0" distB="0" distL="0" distR="0" wp14:anchorId="618CB8BF" wp14:editId="406834D7">
            <wp:extent cx="4837474" cy="2644486"/>
            <wp:effectExtent l="0" t="0" r="1270" b="3810"/>
            <wp:docPr id="1417311620" name="Picture 141731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846400" cy="2649366"/>
                    </a:xfrm>
                    <a:prstGeom prst="rect">
                      <a:avLst/>
                    </a:prstGeom>
                  </pic:spPr>
                </pic:pic>
              </a:graphicData>
            </a:graphic>
          </wp:inline>
        </w:drawing>
      </w:r>
    </w:p>
    <w:p w14:paraId="0B2789D7" w14:textId="26DCCFFF" w:rsidR="002652C6" w:rsidRDefault="002652C6" w:rsidP="00813110"/>
    <w:p w14:paraId="00244308" w14:textId="77777777" w:rsidR="002652C6" w:rsidRDefault="002652C6" w:rsidP="00207ACE">
      <w:pPr>
        <w:pStyle w:val="ListParagraph"/>
        <w:widowControl/>
      </w:pPr>
    </w:p>
    <w:p w14:paraId="664BBE14" w14:textId="7C62C5CE" w:rsidR="00207ACE" w:rsidRDefault="27C2EE39" w:rsidP="00B24F7B">
      <w:pPr>
        <w:pStyle w:val="Heading3"/>
      </w:pPr>
      <w:bookmarkStart w:id="87" w:name="_Toc110339354"/>
      <w:r>
        <w:t>Credit Payment</w:t>
      </w:r>
      <w:bookmarkEnd w:id="87"/>
    </w:p>
    <w:p w14:paraId="02C7E6E7" w14:textId="77777777" w:rsidR="00207ACE" w:rsidRDefault="00207ACE" w:rsidP="00207ACE">
      <w:pPr>
        <w:pStyle w:val="ListParagraph"/>
        <w:widowControl/>
      </w:pPr>
      <w:r>
        <w:rPr>
          <w:noProof/>
        </w:rPr>
        <w:drawing>
          <wp:inline distT="0" distB="0" distL="0" distR="0" wp14:anchorId="65540586" wp14:editId="5552B746">
            <wp:extent cx="5237556" cy="3949988"/>
            <wp:effectExtent l="0" t="0" r="1270" b="0"/>
            <wp:docPr id="2121291639" name="Picture 212129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49667" cy="3959122"/>
                    </a:xfrm>
                    <a:prstGeom prst="rect">
                      <a:avLst/>
                    </a:prstGeom>
                  </pic:spPr>
                </pic:pic>
              </a:graphicData>
            </a:graphic>
          </wp:inline>
        </w:drawing>
      </w:r>
    </w:p>
    <w:p w14:paraId="49F1D308" w14:textId="73E2D5B9" w:rsidR="00207ACE" w:rsidRDefault="27C2EE39" w:rsidP="00B24F7B">
      <w:pPr>
        <w:pStyle w:val="Heading3"/>
      </w:pPr>
      <w:bookmarkStart w:id="88" w:name="_Toc110339355"/>
      <w:r>
        <w:lastRenderedPageBreak/>
        <w:t>Payment subscription</w:t>
      </w:r>
      <w:bookmarkEnd w:id="88"/>
    </w:p>
    <w:p w14:paraId="5D39ACB4" w14:textId="71187F9B" w:rsidR="00207ACE" w:rsidRDefault="00207ACE" w:rsidP="00207ACE">
      <w:pPr>
        <w:pStyle w:val="ListParagraph"/>
        <w:widowControl/>
      </w:pPr>
      <w:r>
        <w:rPr>
          <w:noProof/>
        </w:rPr>
        <w:drawing>
          <wp:inline distT="0" distB="0" distL="0" distR="0" wp14:anchorId="2DF9C1A0" wp14:editId="3BBBABC1">
            <wp:extent cx="6391706" cy="3129274"/>
            <wp:effectExtent l="0" t="0" r="0" b="0"/>
            <wp:docPr id="116885743" name="Picture 11688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417106" cy="3141709"/>
                    </a:xfrm>
                    <a:prstGeom prst="rect">
                      <a:avLst/>
                    </a:prstGeom>
                  </pic:spPr>
                </pic:pic>
              </a:graphicData>
            </a:graphic>
          </wp:inline>
        </w:drawing>
      </w:r>
    </w:p>
    <w:p w14:paraId="08A35B39" w14:textId="16858839" w:rsidR="00207ACE" w:rsidRDefault="27C2EE39" w:rsidP="00B24F7B">
      <w:pPr>
        <w:pStyle w:val="Heading3"/>
      </w:pPr>
      <w:bookmarkStart w:id="89" w:name="_Toc110339356"/>
      <w:r>
        <w:t>Clinic Login</w:t>
      </w:r>
      <w:bookmarkEnd w:id="89"/>
    </w:p>
    <w:p w14:paraId="7DEF4769" w14:textId="68DA6061" w:rsidR="00207ACE" w:rsidRDefault="00207ACE" w:rsidP="00207ACE">
      <w:pPr>
        <w:pStyle w:val="ListParagraph"/>
        <w:widowControl/>
      </w:pPr>
      <w:r>
        <w:rPr>
          <w:noProof/>
        </w:rPr>
        <w:drawing>
          <wp:inline distT="0" distB="0" distL="0" distR="0" wp14:anchorId="664CB582" wp14:editId="7D125C1C">
            <wp:extent cx="5378728" cy="2403022"/>
            <wp:effectExtent l="0" t="0" r="0" b="0"/>
            <wp:docPr id="1341191932" name="Picture 134119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85246" cy="2405934"/>
                    </a:xfrm>
                    <a:prstGeom prst="rect">
                      <a:avLst/>
                    </a:prstGeom>
                  </pic:spPr>
                </pic:pic>
              </a:graphicData>
            </a:graphic>
          </wp:inline>
        </w:drawing>
      </w:r>
    </w:p>
    <w:p w14:paraId="1CB05F67" w14:textId="323097A3" w:rsidR="00D66B33" w:rsidRDefault="00D66B33" w:rsidP="00207ACE">
      <w:pPr>
        <w:pStyle w:val="ListParagraph"/>
        <w:widowControl/>
      </w:pPr>
    </w:p>
    <w:p w14:paraId="0D361F82" w14:textId="2C3E2F0E" w:rsidR="00D66B33" w:rsidRDefault="00D66B33" w:rsidP="00207ACE">
      <w:pPr>
        <w:pStyle w:val="ListParagraph"/>
        <w:widowControl/>
      </w:pPr>
    </w:p>
    <w:p w14:paraId="68A00373" w14:textId="77777777" w:rsidR="00D66B33" w:rsidRDefault="00D66B33" w:rsidP="00207ACE">
      <w:pPr>
        <w:pStyle w:val="ListParagraph"/>
        <w:widowControl/>
      </w:pPr>
    </w:p>
    <w:p w14:paraId="5F937FB4" w14:textId="18D73A7C" w:rsidR="00207ACE" w:rsidRDefault="27C2EE39" w:rsidP="00B24F7B">
      <w:pPr>
        <w:pStyle w:val="Heading3"/>
      </w:pPr>
      <w:bookmarkStart w:id="90" w:name="_Toc110339357"/>
      <w:r>
        <w:lastRenderedPageBreak/>
        <w:t>Manage Appointment</w:t>
      </w:r>
      <w:bookmarkEnd w:id="90"/>
    </w:p>
    <w:p w14:paraId="38970045" w14:textId="5AD964D6" w:rsidR="00207ACE" w:rsidRDefault="00207ACE" w:rsidP="00207ACE">
      <w:pPr>
        <w:pStyle w:val="ListParagraph"/>
        <w:widowControl/>
      </w:pPr>
      <w:r>
        <w:rPr>
          <w:noProof/>
        </w:rPr>
        <w:drawing>
          <wp:inline distT="0" distB="0" distL="0" distR="0" wp14:anchorId="46BC5CFF" wp14:editId="22FBDE2B">
            <wp:extent cx="4388160" cy="3487760"/>
            <wp:effectExtent l="0" t="0" r="0" b="0"/>
            <wp:docPr id="1537459865" name="Picture 15374598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9865" name="Picture 1537459865"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91952" cy="3490774"/>
                    </a:xfrm>
                    <a:prstGeom prst="rect">
                      <a:avLst/>
                    </a:prstGeom>
                  </pic:spPr>
                </pic:pic>
              </a:graphicData>
            </a:graphic>
          </wp:inline>
        </w:drawing>
      </w:r>
    </w:p>
    <w:p w14:paraId="60FE4A72" w14:textId="1ED94EEA" w:rsidR="002652C6" w:rsidRDefault="002652C6" w:rsidP="00207ACE">
      <w:pPr>
        <w:pStyle w:val="ListParagraph"/>
        <w:widowControl/>
      </w:pPr>
    </w:p>
    <w:p w14:paraId="11B526DA" w14:textId="0F03CFBC" w:rsidR="002652C6" w:rsidRDefault="002652C6" w:rsidP="00207ACE">
      <w:pPr>
        <w:pStyle w:val="ListParagraph"/>
        <w:widowControl/>
      </w:pPr>
    </w:p>
    <w:p w14:paraId="204528E1" w14:textId="77777777" w:rsidR="002652C6" w:rsidRDefault="002652C6" w:rsidP="00207ACE">
      <w:pPr>
        <w:pStyle w:val="ListParagraph"/>
        <w:widowControl/>
      </w:pPr>
    </w:p>
    <w:p w14:paraId="13F235C7" w14:textId="011D8BA9" w:rsidR="00207ACE" w:rsidRDefault="27C2EE39" w:rsidP="00B24F7B">
      <w:pPr>
        <w:pStyle w:val="Heading3"/>
      </w:pPr>
      <w:bookmarkStart w:id="91" w:name="_Toc110339358"/>
      <w:r>
        <w:t>Cancel Appointment</w:t>
      </w:r>
      <w:bookmarkEnd w:id="91"/>
    </w:p>
    <w:p w14:paraId="4E05DD8C" w14:textId="776F2A89" w:rsidR="00207ACE" w:rsidRDefault="00207ACE" w:rsidP="00207ACE">
      <w:pPr>
        <w:pStyle w:val="ListParagraph"/>
        <w:widowControl/>
      </w:pPr>
      <w:r>
        <w:rPr>
          <w:noProof/>
        </w:rPr>
        <w:drawing>
          <wp:inline distT="0" distB="0" distL="0" distR="0" wp14:anchorId="4D9A347A" wp14:editId="4B8F682D">
            <wp:extent cx="4653484" cy="3150798"/>
            <wp:effectExtent l="0" t="0" r="0" b="0"/>
            <wp:docPr id="1263008380" name="Picture 12630083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08380" name="Picture 1263008380"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54626" cy="3151571"/>
                    </a:xfrm>
                    <a:prstGeom prst="rect">
                      <a:avLst/>
                    </a:prstGeom>
                  </pic:spPr>
                </pic:pic>
              </a:graphicData>
            </a:graphic>
          </wp:inline>
        </w:drawing>
      </w:r>
    </w:p>
    <w:p w14:paraId="7EBFBD15" w14:textId="00F51C5A" w:rsidR="00D66B33" w:rsidRDefault="00D66B33" w:rsidP="00207ACE">
      <w:pPr>
        <w:pStyle w:val="ListParagraph"/>
        <w:widowControl/>
      </w:pPr>
    </w:p>
    <w:p w14:paraId="564D689C" w14:textId="232A3655" w:rsidR="00D66B33" w:rsidRDefault="00D66B33" w:rsidP="00207ACE">
      <w:pPr>
        <w:pStyle w:val="ListParagraph"/>
        <w:widowControl/>
      </w:pPr>
    </w:p>
    <w:p w14:paraId="25733325" w14:textId="77777777" w:rsidR="00D66B33" w:rsidRDefault="00D66B33" w:rsidP="00207ACE">
      <w:pPr>
        <w:pStyle w:val="ListParagraph"/>
        <w:widowControl/>
      </w:pPr>
    </w:p>
    <w:p w14:paraId="52111DEC" w14:textId="3A7A2064" w:rsidR="00207ACE" w:rsidRDefault="27C2EE39" w:rsidP="00B24F7B">
      <w:pPr>
        <w:pStyle w:val="Heading3"/>
      </w:pPr>
      <w:bookmarkStart w:id="92" w:name="_Toc110339359"/>
      <w:r>
        <w:t>Add Appointment</w:t>
      </w:r>
      <w:bookmarkEnd w:id="92"/>
    </w:p>
    <w:p w14:paraId="75B5CD4F" w14:textId="7C53B548" w:rsidR="00207ACE" w:rsidRDefault="00207ACE" w:rsidP="00207ACE">
      <w:pPr>
        <w:pStyle w:val="ListParagraph"/>
        <w:widowControl/>
      </w:pPr>
      <w:r>
        <w:rPr>
          <w:noProof/>
        </w:rPr>
        <w:drawing>
          <wp:inline distT="0" distB="0" distL="0" distR="0" wp14:anchorId="2701E346" wp14:editId="03A139CD">
            <wp:extent cx="4860268" cy="2236768"/>
            <wp:effectExtent l="0" t="0" r="0" b="0"/>
            <wp:docPr id="2004791152" name="Picture 2004791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91152" name="Picture 2004791152"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863456" cy="2238235"/>
                    </a:xfrm>
                    <a:prstGeom prst="rect">
                      <a:avLst/>
                    </a:prstGeom>
                  </pic:spPr>
                </pic:pic>
              </a:graphicData>
            </a:graphic>
          </wp:inline>
        </w:drawing>
      </w:r>
    </w:p>
    <w:p w14:paraId="325E7A33" w14:textId="4502E9E5" w:rsidR="002652C6" w:rsidRDefault="002652C6" w:rsidP="00207ACE">
      <w:pPr>
        <w:pStyle w:val="ListParagraph"/>
        <w:widowControl/>
      </w:pPr>
    </w:p>
    <w:p w14:paraId="1BD3D175" w14:textId="2817321F" w:rsidR="002652C6" w:rsidRDefault="002652C6" w:rsidP="00207ACE">
      <w:pPr>
        <w:pStyle w:val="ListParagraph"/>
        <w:widowControl/>
      </w:pPr>
    </w:p>
    <w:p w14:paraId="1CEAA715" w14:textId="77777777" w:rsidR="002652C6" w:rsidRDefault="002652C6" w:rsidP="00207ACE">
      <w:pPr>
        <w:pStyle w:val="ListParagraph"/>
        <w:widowControl/>
      </w:pPr>
    </w:p>
    <w:p w14:paraId="596A3754" w14:textId="77777777" w:rsidR="002652C6" w:rsidRDefault="002652C6" w:rsidP="00207ACE">
      <w:pPr>
        <w:pStyle w:val="ListParagraph"/>
        <w:widowControl/>
      </w:pPr>
    </w:p>
    <w:p w14:paraId="5A924316" w14:textId="144D532F" w:rsidR="00207ACE" w:rsidRDefault="27C2EE39" w:rsidP="00B24F7B">
      <w:pPr>
        <w:pStyle w:val="Heading3"/>
      </w:pPr>
      <w:bookmarkStart w:id="93" w:name="_Toc110339360"/>
      <w:r>
        <w:t>Modify Appointment</w:t>
      </w:r>
      <w:bookmarkEnd w:id="93"/>
    </w:p>
    <w:p w14:paraId="382498B5" w14:textId="77777777" w:rsidR="00207ACE" w:rsidRDefault="00207ACE" w:rsidP="00207ACE">
      <w:pPr>
        <w:pStyle w:val="ListParagraph"/>
        <w:widowControl/>
      </w:pPr>
      <w:r>
        <w:rPr>
          <w:noProof/>
        </w:rPr>
        <w:drawing>
          <wp:inline distT="0" distB="0" distL="0" distR="0" wp14:anchorId="4B0F846E" wp14:editId="31B18AA8">
            <wp:extent cx="4976668" cy="3255570"/>
            <wp:effectExtent l="0" t="0" r="0" b="2540"/>
            <wp:docPr id="330557289" name="Picture 3305572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57289" name="Picture 330557289" descr="A picture containing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79431" cy="3257377"/>
                    </a:xfrm>
                    <a:prstGeom prst="rect">
                      <a:avLst/>
                    </a:prstGeom>
                  </pic:spPr>
                </pic:pic>
              </a:graphicData>
            </a:graphic>
          </wp:inline>
        </w:drawing>
      </w:r>
    </w:p>
    <w:p w14:paraId="6F0318F0" w14:textId="70F5EDFE" w:rsidR="00207ACE" w:rsidRDefault="27C2EE39" w:rsidP="00D67624">
      <w:pPr>
        <w:pStyle w:val="Heading2"/>
      </w:pPr>
      <w:bookmarkStart w:id="94" w:name="_Toc110339361"/>
      <w:r>
        <w:lastRenderedPageBreak/>
        <w:t>Class Diagram</w:t>
      </w:r>
      <w:bookmarkEnd w:id="94"/>
    </w:p>
    <w:p w14:paraId="64E0B070" w14:textId="77777777" w:rsidR="00207ACE" w:rsidRDefault="00207ACE" w:rsidP="00813110">
      <w:pPr>
        <w:pStyle w:val="ListParagraph"/>
        <w:widowControl/>
        <w:jc w:val="center"/>
      </w:pPr>
      <w:r>
        <w:rPr>
          <w:noProof/>
        </w:rPr>
        <w:drawing>
          <wp:inline distT="0" distB="0" distL="0" distR="0" wp14:anchorId="2D706207" wp14:editId="0A15252B">
            <wp:extent cx="4981575" cy="7518927"/>
            <wp:effectExtent l="0" t="0" r="0" b="6350"/>
            <wp:docPr id="1462820668" name="Picture 14628206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20668" name="Picture 1462820668" descr="Diagram, schematic&#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97757" cy="7543351"/>
                    </a:xfrm>
                    <a:prstGeom prst="rect">
                      <a:avLst/>
                    </a:prstGeom>
                  </pic:spPr>
                </pic:pic>
              </a:graphicData>
            </a:graphic>
          </wp:inline>
        </w:drawing>
      </w:r>
    </w:p>
    <w:p w14:paraId="4199C12C" w14:textId="7DF0234C" w:rsidR="005F392B" w:rsidRDefault="005F392B" w:rsidP="00E7744E">
      <w:pPr>
        <w:pStyle w:val="Heading1"/>
        <w:sectPr w:rsidR="005F392B" w:rsidSect="005E14D5">
          <w:headerReference w:type="default" r:id="rId53"/>
          <w:footerReference w:type="default" r:id="rId54"/>
          <w:pgSz w:w="12240" w:h="15840" w:code="1"/>
          <w:pgMar w:top="1701" w:right="720" w:bottom="1673" w:left="720" w:header="432" w:footer="432" w:gutter="0"/>
          <w:cols w:space="720"/>
          <w:docGrid w:linePitch="360"/>
        </w:sectPr>
      </w:pPr>
    </w:p>
    <w:p w14:paraId="2733FC25" w14:textId="4CF256FD" w:rsidR="005F392B" w:rsidRDefault="005F392B" w:rsidP="00E7744E">
      <w:pPr>
        <w:pStyle w:val="Heading1"/>
      </w:pPr>
    </w:p>
    <w:p w14:paraId="7F6153A1" w14:textId="4C2E3D2B" w:rsidR="00E7744E" w:rsidRDefault="005F392B" w:rsidP="00E7744E">
      <w:pPr>
        <w:pStyle w:val="Heading1"/>
      </w:pPr>
      <w:bookmarkStart w:id="95" w:name="_Toc110339362"/>
      <w:r>
        <w:rPr>
          <w:noProof/>
        </w:rPr>
        <w:drawing>
          <wp:anchor distT="0" distB="0" distL="114300" distR="114300" simplePos="0" relativeHeight="251658242" behindDoc="0" locked="0" layoutInCell="1" allowOverlap="1" wp14:anchorId="6E03134C" wp14:editId="24E31C85">
            <wp:simplePos x="0" y="0"/>
            <wp:positionH relativeFrom="column">
              <wp:posOffset>-1049655</wp:posOffset>
            </wp:positionH>
            <wp:positionV relativeFrom="paragraph">
              <wp:posOffset>566610</wp:posOffset>
            </wp:positionV>
            <wp:extent cx="9992995" cy="4773295"/>
            <wp:effectExtent l="0" t="0" r="8255"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992995" cy="477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777B3A1C">
        <w:t>P</w:t>
      </w:r>
      <w:r w:rsidR="67F0A9EF">
        <w:t>RODUCT ROADMAP</w:t>
      </w:r>
      <w:bookmarkEnd w:id="95"/>
    </w:p>
    <w:p w14:paraId="7956398A" w14:textId="3BD3ECBF" w:rsidR="005F392B" w:rsidRDefault="005F392B">
      <w:r>
        <w:br w:type="page"/>
      </w:r>
    </w:p>
    <w:p w14:paraId="42949EDC" w14:textId="77777777" w:rsidR="005F392B" w:rsidRDefault="005F392B" w:rsidP="00E7744E">
      <w:pPr>
        <w:sectPr w:rsidR="005F392B" w:rsidSect="005F392B">
          <w:pgSz w:w="15840" w:h="12240" w:orient="landscape" w:code="1"/>
          <w:pgMar w:top="720" w:right="1701" w:bottom="720" w:left="1673" w:header="431" w:footer="431" w:gutter="0"/>
          <w:cols w:space="720"/>
          <w:docGrid w:linePitch="360"/>
        </w:sectPr>
      </w:pPr>
    </w:p>
    <w:p w14:paraId="3B6F5424" w14:textId="02400BC9" w:rsidR="00E7744E" w:rsidRPr="00E7744E" w:rsidRDefault="00C72EC9" w:rsidP="005F392B">
      <w:pPr>
        <w:jc w:val="center"/>
      </w:pPr>
      <w:r>
        <w:rPr>
          <w:noProof/>
        </w:rPr>
        <w:lastRenderedPageBreak/>
        <w:drawing>
          <wp:anchor distT="0" distB="0" distL="114300" distR="114300" simplePos="0" relativeHeight="251658248" behindDoc="0" locked="0" layoutInCell="1" allowOverlap="1" wp14:anchorId="568714DF" wp14:editId="0F662B6E">
            <wp:simplePos x="0" y="0"/>
            <wp:positionH relativeFrom="column">
              <wp:posOffset>-400050</wp:posOffset>
            </wp:positionH>
            <wp:positionV relativeFrom="paragraph">
              <wp:posOffset>114935</wp:posOffset>
            </wp:positionV>
            <wp:extent cx="7652374" cy="5739284"/>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52374" cy="57392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49705D" w14:textId="207D139F" w:rsidR="005F392B" w:rsidRDefault="005F392B">
      <w:r>
        <w:br w:type="page"/>
      </w:r>
    </w:p>
    <w:p w14:paraId="6F8CEDDA" w14:textId="7E93A998" w:rsidR="00E7744E" w:rsidRDefault="7D250859" w:rsidP="00F6145C">
      <w:pPr>
        <w:pStyle w:val="Heading1"/>
      </w:pPr>
      <w:bookmarkStart w:id="96" w:name="_Toc110339363"/>
      <w:r>
        <w:lastRenderedPageBreak/>
        <w:t>KANBAN BOARD</w:t>
      </w:r>
      <w:bookmarkEnd w:id="96"/>
    </w:p>
    <w:p w14:paraId="4A97DC7E" w14:textId="25828666" w:rsidR="00F6145C" w:rsidRPr="00F6145C" w:rsidRDefault="7D250859" w:rsidP="00F6145C">
      <w:pPr>
        <w:pStyle w:val="Heading2"/>
        <w:rPr>
          <w:rFonts w:ascii="Segoe UI" w:hAnsi="Segoe UI" w:cs="Segoe UI"/>
          <w:sz w:val="18"/>
          <w:szCs w:val="18"/>
          <w:lang w:val="en-CA" w:eastAsia="zh-TW"/>
        </w:rPr>
      </w:pPr>
      <w:bookmarkStart w:id="97" w:name="_Toc110339364"/>
      <w:r w:rsidRPr="54446C48">
        <w:rPr>
          <w:lang w:val="en-CA" w:eastAsia="zh-TW"/>
        </w:rPr>
        <w:t>Sprint 1</w:t>
      </w:r>
      <w:bookmarkEnd w:id="97"/>
    </w:p>
    <w:tbl>
      <w:tblPr>
        <w:tblStyle w:val="ListTable2-Accent2"/>
        <w:tblW w:w="0" w:type="dxa"/>
        <w:tblLook w:val="04A0" w:firstRow="1" w:lastRow="0" w:firstColumn="1" w:lastColumn="0" w:noHBand="0" w:noVBand="1"/>
      </w:tblPr>
      <w:tblGrid>
        <w:gridCol w:w="3390"/>
        <w:gridCol w:w="3105"/>
        <w:gridCol w:w="2835"/>
      </w:tblGrid>
      <w:tr w:rsidR="00F6145C" w:rsidRPr="00F6145C" w14:paraId="1F80509A" w14:textId="77777777" w:rsidTr="00B57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hideMark/>
          </w:tcPr>
          <w:p w14:paraId="3EF2B600" w14:textId="05F7C00C" w:rsidR="00F6145C" w:rsidRPr="00DA5663" w:rsidRDefault="00F6145C" w:rsidP="00DA5663">
            <w:pPr>
              <w:jc w:val="center"/>
              <w:rPr>
                <w:rFonts w:ascii="Times New Roman" w:hAnsi="Times New Roman" w:cs="Times New Roman"/>
                <w:sz w:val="20"/>
                <w:szCs w:val="20"/>
                <w:lang w:val="en-CA" w:eastAsia="zh-TW"/>
              </w:rPr>
            </w:pPr>
            <w:r w:rsidRPr="00DA5663">
              <w:rPr>
                <w:sz w:val="20"/>
                <w:szCs w:val="20"/>
                <w:lang w:val="en-CA" w:eastAsia="zh-TW"/>
              </w:rPr>
              <w:t>TO DO</w:t>
            </w:r>
          </w:p>
        </w:tc>
        <w:tc>
          <w:tcPr>
            <w:tcW w:w="3105" w:type="dxa"/>
            <w:hideMark/>
          </w:tcPr>
          <w:p w14:paraId="003CEAE1" w14:textId="0C8F3AE5" w:rsidR="00F6145C" w:rsidRPr="00DA5663" w:rsidRDefault="00F6145C" w:rsidP="00DA56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CA" w:eastAsia="zh-TW"/>
              </w:rPr>
            </w:pPr>
            <w:r w:rsidRPr="00DA5663">
              <w:rPr>
                <w:sz w:val="20"/>
                <w:szCs w:val="20"/>
                <w:lang w:val="en-CA" w:eastAsia="zh-TW"/>
              </w:rPr>
              <w:t>DOING</w:t>
            </w:r>
          </w:p>
        </w:tc>
        <w:tc>
          <w:tcPr>
            <w:tcW w:w="2835" w:type="dxa"/>
            <w:hideMark/>
          </w:tcPr>
          <w:p w14:paraId="3C0B7B27" w14:textId="6DD30EF2" w:rsidR="00F6145C" w:rsidRPr="00DA5663" w:rsidRDefault="00F6145C" w:rsidP="00DA56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CA" w:eastAsia="zh-TW"/>
              </w:rPr>
            </w:pPr>
            <w:r w:rsidRPr="00DA5663">
              <w:rPr>
                <w:sz w:val="20"/>
                <w:szCs w:val="20"/>
                <w:lang w:val="en-CA" w:eastAsia="zh-TW"/>
              </w:rPr>
              <w:t>DONE</w:t>
            </w:r>
          </w:p>
        </w:tc>
      </w:tr>
      <w:tr w:rsidR="00F6145C" w:rsidRPr="00F6145C" w14:paraId="1E0F3887" w14:textId="77777777" w:rsidTr="00B5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hideMark/>
          </w:tcPr>
          <w:p w14:paraId="18A0E61C" w14:textId="77777777" w:rsidR="00F6145C" w:rsidRPr="00DA5663" w:rsidRDefault="00F6145C" w:rsidP="00B57C84">
            <w:pPr>
              <w:jc w:val="both"/>
              <w:rPr>
                <w:rFonts w:ascii="Times New Roman" w:hAnsi="Times New Roman" w:cs="Times New Roman"/>
                <w:b w:val="0"/>
                <w:bCs w:val="0"/>
                <w:sz w:val="24"/>
                <w:szCs w:val="24"/>
                <w:lang w:val="en-CA" w:eastAsia="zh-TW"/>
              </w:rPr>
            </w:pPr>
            <w:r w:rsidRPr="00DA5663">
              <w:rPr>
                <w:b w:val="0"/>
                <w:bCs w:val="0"/>
                <w:lang w:val="en-CA" w:eastAsia="zh-TW"/>
              </w:rPr>
              <w:t>As a patient, I want to be able to input my postal to get clinics that are near me so that I see the clinics near me. </w:t>
            </w:r>
          </w:p>
        </w:tc>
        <w:tc>
          <w:tcPr>
            <w:tcW w:w="3105" w:type="dxa"/>
            <w:hideMark/>
          </w:tcPr>
          <w:p w14:paraId="6FA8828E" w14:textId="77777777" w:rsidR="00F6145C" w:rsidRPr="00DA5663" w:rsidRDefault="00F6145C" w:rsidP="00B57C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DA5663">
              <w:rPr>
                <w:lang w:val="en-CA" w:eastAsia="zh-TW"/>
              </w:rPr>
              <w:t>As a User, I want to be able to make an appointment online, so that I don’t need to wait for someone to pick up the phone </w:t>
            </w:r>
          </w:p>
        </w:tc>
        <w:tc>
          <w:tcPr>
            <w:tcW w:w="2835" w:type="dxa"/>
            <w:hideMark/>
          </w:tcPr>
          <w:p w14:paraId="2EA57F3E" w14:textId="57AD1263" w:rsidR="00F6145C" w:rsidRPr="00DA5663" w:rsidRDefault="00F6145C" w:rsidP="00B57C8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DA5663">
              <w:rPr>
                <w:lang w:val="en-CA" w:eastAsia="zh-TW"/>
              </w:rPr>
              <w:t>As a user(patient</w:t>
            </w:r>
            <w:r w:rsidR="00DA5663" w:rsidRPr="00DA5663">
              <w:rPr>
                <w:lang w:val="en-CA" w:eastAsia="zh-TW"/>
              </w:rPr>
              <w:t>), I</w:t>
            </w:r>
            <w:r w:rsidRPr="00DA5663">
              <w:rPr>
                <w:lang w:val="en-CA" w:eastAsia="zh-TW"/>
              </w:rPr>
              <w:t xml:space="preserve"> can book my appointments online so that I can save my time and energy in traveling</w:t>
            </w:r>
            <w:r w:rsidRPr="00DA5663">
              <w:rPr>
                <w:lang w:eastAsia="zh-TW"/>
              </w:rPr>
              <w:t>.</w:t>
            </w:r>
            <w:r w:rsidRPr="00DA5663">
              <w:rPr>
                <w:lang w:val="en-CA" w:eastAsia="zh-TW"/>
              </w:rPr>
              <w:t> </w:t>
            </w:r>
          </w:p>
        </w:tc>
      </w:tr>
      <w:tr w:rsidR="00F6145C" w:rsidRPr="00F6145C" w14:paraId="023D69B7" w14:textId="77777777" w:rsidTr="00B57C84">
        <w:tc>
          <w:tcPr>
            <w:cnfStyle w:val="001000000000" w:firstRow="0" w:lastRow="0" w:firstColumn="1" w:lastColumn="0" w:oddVBand="0" w:evenVBand="0" w:oddHBand="0" w:evenHBand="0" w:firstRowFirstColumn="0" w:firstRowLastColumn="0" w:lastRowFirstColumn="0" w:lastRowLastColumn="0"/>
            <w:tcW w:w="3390" w:type="dxa"/>
            <w:hideMark/>
          </w:tcPr>
          <w:p w14:paraId="48F86610" w14:textId="77777777" w:rsidR="00F6145C" w:rsidRPr="00DA5663" w:rsidRDefault="00F6145C" w:rsidP="00B57C84">
            <w:pPr>
              <w:jc w:val="both"/>
              <w:rPr>
                <w:rFonts w:ascii="Times New Roman" w:hAnsi="Times New Roman" w:cs="Times New Roman"/>
                <w:b w:val="0"/>
                <w:bCs w:val="0"/>
                <w:sz w:val="24"/>
                <w:szCs w:val="24"/>
                <w:lang w:val="en-CA" w:eastAsia="zh-TW"/>
              </w:rPr>
            </w:pPr>
            <w:r w:rsidRPr="00DA5663">
              <w:rPr>
                <w:b w:val="0"/>
                <w:bCs w:val="0"/>
                <w:lang w:val="en-CA" w:eastAsia="zh-TW"/>
              </w:rPr>
              <w:t>As a user/patient</w:t>
            </w:r>
            <w:r w:rsidRPr="00DA5663">
              <w:rPr>
                <w:b w:val="0"/>
                <w:bCs w:val="0"/>
                <w:lang w:eastAsia="zh-TW"/>
              </w:rPr>
              <w:t>,</w:t>
            </w:r>
            <w:r w:rsidRPr="00DA5663">
              <w:rPr>
                <w:b w:val="0"/>
                <w:bCs w:val="0"/>
                <w:lang w:val="en-CA" w:eastAsia="zh-TW"/>
              </w:rPr>
              <w:t xml:space="preserve"> I want a list of clinics with their location information in a card format so that I can easily understand my options. </w:t>
            </w:r>
          </w:p>
        </w:tc>
        <w:tc>
          <w:tcPr>
            <w:tcW w:w="3105" w:type="dxa"/>
            <w:hideMark/>
          </w:tcPr>
          <w:p w14:paraId="7C70578A" w14:textId="77777777" w:rsidR="00F6145C" w:rsidRPr="00DA5663" w:rsidRDefault="00F6145C" w:rsidP="00B57C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CA" w:eastAsia="zh-TW"/>
              </w:rPr>
            </w:pPr>
            <w:r w:rsidRPr="00DA5663">
              <w:rPr>
                <w:lang w:val="en-CA" w:eastAsia="zh-TW"/>
              </w:rPr>
              <w:t>As a non-registered user(patient), when I want to confirm the appointment, I should be able to signup. </w:t>
            </w:r>
          </w:p>
        </w:tc>
        <w:tc>
          <w:tcPr>
            <w:tcW w:w="2835" w:type="dxa"/>
            <w:hideMark/>
          </w:tcPr>
          <w:p w14:paraId="7CDB4044" w14:textId="77777777" w:rsidR="00F6145C" w:rsidRPr="00DA5663" w:rsidRDefault="00F6145C" w:rsidP="00B57C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CA" w:eastAsia="zh-TW"/>
              </w:rPr>
            </w:pPr>
            <w:r w:rsidRPr="00DA5663">
              <w:rPr>
                <w:lang w:val="en-CA" w:eastAsia="zh-TW"/>
              </w:rPr>
              <w:t>As a user(patient), I want to book appointments online so that I can save time in calling each clinic. </w:t>
            </w:r>
          </w:p>
        </w:tc>
      </w:tr>
      <w:tr w:rsidR="00F6145C" w:rsidRPr="00F6145C" w14:paraId="08587D2C" w14:textId="77777777" w:rsidTr="00B5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hideMark/>
          </w:tcPr>
          <w:p w14:paraId="090D5272" w14:textId="77777777" w:rsidR="00F6145C" w:rsidRPr="00DA5663" w:rsidRDefault="00F6145C" w:rsidP="00137B21">
            <w:pPr>
              <w:jc w:val="both"/>
              <w:rPr>
                <w:rFonts w:ascii="Times New Roman" w:hAnsi="Times New Roman" w:cs="Times New Roman"/>
                <w:b w:val="0"/>
                <w:bCs w:val="0"/>
                <w:sz w:val="24"/>
                <w:szCs w:val="24"/>
                <w:lang w:val="en-CA" w:eastAsia="zh-TW"/>
              </w:rPr>
            </w:pPr>
            <w:r w:rsidRPr="00DA5663">
              <w:rPr>
                <w:b w:val="0"/>
                <w:bCs w:val="0"/>
                <w:lang w:val="en-CA" w:eastAsia="zh-TW"/>
              </w:rPr>
              <w:t>As a user/patient</w:t>
            </w:r>
            <w:r w:rsidRPr="00DA5663">
              <w:rPr>
                <w:b w:val="0"/>
                <w:bCs w:val="0"/>
                <w:lang w:eastAsia="zh-TW"/>
              </w:rPr>
              <w:t>,</w:t>
            </w:r>
            <w:r w:rsidRPr="00DA5663">
              <w:rPr>
                <w:b w:val="0"/>
                <w:bCs w:val="0"/>
                <w:lang w:val="en-CA" w:eastAsia="zh-TW"/>
              </w:rPr>
              <w:t xml:space="preserve"> I want a map that shows the clinics nearby so that I can easily situate them. </w:t>
            </w:r>
          </w:p>
        </w:tc>
        <w:tc>
          <w:tcPr>
            <w:tcW w:w="3105" w:type="dxa"/>
            <w:hideMark/>
          </w:tcPr>
          <w:p w14:paraId="5F20A566" w14:textId="77777777" w:rsidR="00F6145C" w:rsidRPr="00DA5663"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DA5663">
              <w:rPr>
                <w:lang w:val="en-CA" w:eastAsia="zh-TW"/>
              </w:rPr>
              <w:t>As a user(patient), I want to use the website to easily find the clinics so that it would be easy for me to search for clinics being a newcomer to Canada. </w:t>
            </w:r>
          </w:p>
        </w:tc>
        <w:tc>
          <w:tcPr>
            <w:tcW w:w="2835" w:type="dxa"/>
            <w:hideMark/>
          </w:tcPr>
          <w:p w14:paraId="02761D8E" w14:textId="1FA5B45E" w:rsidR="00F6145C" w:rsidRPr="00DA5663"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DA5663">
              <w:rPr>
                <w:lang w:val="en-CA" w:eastAsia="zh-TW"/>
              </w:rPr>
              <w:t xml:space="preserve">As a </w:t>
            </w:r>
            <w:r w:rsidR="00DA5663" w:rsidRPr="00DA5663">
              <w:rPr>
                <w:lang w:val="en-CA" w:eastAsia="zh-TW"/>
              </w:rPr>
              <w:t>user (</w:t>
            </w:r>
            <w:r w:rsidRPr="00DA5663">
              <w:rPr>
                <w:lang w:val="en-CA" w:eastAsia="zh-TW"/>
              </w:rPr>
              <w:t xml:space="preserve">Patient) once I log in to confirm the appointment, then I want a registration form so that I can enter the information for </w:t>
            </w:r>
            <w:r w:rsidR="00DA5663" w:rsidRPr="00DA5663">
              <w:rPr>
                <w:lang w:val="en-CA" w:eastAsia="zh-TW"/>
              </w:rPr>
              <w:t>the reason</w:t>
            </w:r>
            <w:r w:rsidRPr="00DA5663">
              <w:rPr>
                <w:lang w:val="en-CA" w:eastAsia="zh-TW"/>
              </w:rPr>
              <w:t xml:space="preserve"> for consultation. </w:t>
            </w:r>
          </w:p>
        </w:tc>
      </w:tr>
      <w:tr w:rsidR="00F6145C" w:rsidRPr="00F6145C" w14:paraId="66944522" w14:textId="77777777" w:rsidTr="00B57C84">
        <w:tc>
          <w:tcPr>
            <w:cnfStyle w:val="001000000000" w:firstRow="0" w:lastRow="0" w:firstColumn="1" w:lastColumn="0" w:oddVBand="0" w:evenVBand="0" w:oddHBand="0" w:evenHBand="0" w:firstRowFirstColumn="0" w:firstRowLastColumn="0" w:lastRowFirstColumn="0" w:lastRowLastColumn="0"/>
            <w:tcW w:w="3390" w:type="dxa"/>
            <w:hideMark/>
          </w:tcPr>
          <w:p w14:paraId="45C6B762" w14:textId="77777777" w:rsidR="00F6145C" w:rsidRPr="00DA5663" w:rsidRDefault="00F6145C" w:rsidP="00137B21">
            <w:pPr>
              <w:jc w:val="both"/>
              <w:rPr>
                <w:rFonts w:ascii="Times New Roman" w:hAnsi="Times New Roman" w:cs="Times New Roman"/>
                <w:b w:val="0"/>
                <w:bCs w:val="0"/>
                <w:sz w:val="24"/>
                <w:szCs w:val="24"/>
                <w:lang w:val="en-CA" w:eastAsia="zh-TW"/>
              </w:rPr>
            </w:pPr>
            <w:r w:rsidRPr="00DA5663">
              <w:rPr>
                <w:b w:val="0"/>
                <w:bCs w:val="0"/>
                <w:lang w:val="en-CA" w:eastAsia="zh-TW"/>
              </w:rPr>
              <w:t>As a Doctor I want my patients to provide me with a general reason for the appointment so that I know where I should start my questioning. </w:t>
            </w:r>
          </w:p>
        </w:tc>
        <w:tc>
          <w:tcPr>
            <w:tcW w:w="3105" w:type="dxa"/>
            <w:hideMark/>
          </w:tcPr>
          <w:p w14:paraId="7376167C" w14:textId="77777777" w:rsidR="00F6145C" w:rsidRPr="00DA5663" w:rsidRDefault="00F6145C" w:rsidP="00137B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CA" w:eastAsia="zh-TW"/>
              </w:rPr>
            </w:pPr>
            <w:r w:rsidRPr="00DA5663">
              <w:rPr>
                <w:lang w:val="en-CA" w:eastAsia="zh-TW"/>
              </w:rPr>
              <w:t>As a User (Administrator), I want to have a real-time application to check our reservations, so that I don't make any mistakes between doctor and patient. </w:t>
            </w:r>
          </w:p>
        </w:tc>
        <w:tc>
          <w:tcPr>
            <w:tcW w:w="2835" w:type="dxa"/>
            <w:hideMark/>
          </w:tcPr>
          <w:p w14:paraId="1449998C" w14:textId="77777777" w:rsidR="00F6145C" w:rsidRPr="00DA5663" w:rsidRDefault="00F6145C" w:rsidP="00137B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CA" w:eastAsia="zh-TW"/>
              </w:rPr>
            </w:pPr>
            <w:r w:rsidRPr="00DA5663">
              <w:rPr>
                <w:lang w:val="en-CA" w:eastAsia="zh-TW"/>
              </w:rPr>
              <w:t> As a user, I want to be able to fill my information form online / at home, so that I don’t need to do that when I arrive to clinic </w:t>
            </w:r>
          </w:p>
        </w:tc>
      </w:tr>
      <w:tr w:rsidR="00F6145C" w:rsidRPr="00F6145C" w14:paraId="4B4B12C4" w14:textId="77777777" w:rsidTr="00B5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hideMark/>
          </w:tcPr>
          <w:p w14:paraId="612D08CF" w14:textId="77777777" w:rsidR="00F6145C" w:rsidRPr="00DA5663" w:rsidRDefault="00F6145C" w:rsidP="00137B21">
            <w:pPr>
              <w:jc w:val="both"/>
              <w:rPr>
                <w:rFonts w:ascii="Times New Roman" w:hAnsi="Times New Roman" w:cs="Times New Roman"/>
                <w:b w:val="0"/>
                <w:bCs w:val="0"/>
                <w:sz w:val="24"/>
                <w:szCs w:val="24"/>
                <w:lang w:val="en-CA" w:eastAsia="zh-TW"/>
              </w:rPr>
            </w:pPr>
            <w:r w:rsidRPr="00DA5663">
              <w:rPr>
                <w:b w:val="0"/>
                <w:bCs w:val="0"/>
                <w:lang w:val="en-CA" w:eastAsia="zh-TW"/>
              </w:rPr>
              <w:t>As a user/patient, I want to zoom in and out of the map so that I can have better understanding of the area and see other clinics as options. </w:t>
            </w:r>
          </w:p>
        </w:tc>
        <w:tc>
          <w:tcPr>
            <w:tcW w:w="3105" w:type="dxa"/>
            <w:hideMark/>
          </w:tcPr>
          <w:p w14:paraId="17B7D6C7" w14:textId="77777777" w:rsidR="00F6145C" w:rsidRPr="00DA5663"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DA5663">
              <w:rPr>
                <w:lang w:val="en-CA" w:eastAsia="zh-TW"/>
              </w:rPr>
              <w:t> </w:t>
            </w:r>
          </w:p>
        </w:tc>
        <w:tc>
          <w:tcPr>
            <w:tcW w:w="2835" w:type="dxa"/>
            <w:hideMark/>
          </w:tcPr>
          <w:p w14:paraId="02B74126" w14:textId="77777777" w:rsidR="00F6145C" w:rsidRPr="00DA5663" w:rsidRDefault="00F6145C" w:rsidP="00137B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DA5663">
              <w:rPr>
                <w:lang w:val="en-CA" w:eastAsia="zh-TW"/>
              </w:rPr>
              <w:t>As a User (Administrator), I want to use an online reservation system, so that I don't need to always pick up the phone. </w:t>
            </w:r>
          </w:p>
        </w:tc>
      </w:tr>
    </w:tbl>
    <w:p w14:paraId="1A1BB962" w14:textId="77777777" w:rsidR="00F6145C" w:rsidRPr="00F6145C" w:rsidRDefault="00F6145C" w:rsidP="00137B21">
      <w:pPr>
        <w:spacing w:after="0" w:line="240" w:lineRule="auto"/>
        <w:jc w:val="both"/>
        <w:textAlignment w:val="baseline"/>
        <w:rPr>
          <w:rFonts w:ascii="Segoe UI" w:eastAsia="Times New Roman" w:hAnsi="Segoe UI" w:cs="Segoe UI"/>
          <w:color w:val="auto"/>
          <w:sz w:val="18"/>
          <w:szCs w:val="18"/>
          <w:lang w:val="en-CA" w:eastAsia="zh-TW"/>
        </w:rPr>
      </w:pPr>
      <w:r w:rsidRPr="00F6145C">
        <w:rPr>
          <w:rFonts w:ascii="Calibri" w:eastAsia="Times New Roman" w:hAnsi="Calibri" w:cs="Calibri"/>
          <w:color w:val="auto"/>
          <w:lang w:val="en-CA" w:eastAsia="zh-TW"/>
        </w:rPr>
        <w:t> </w:t>
      </w:r>
    </w:p>
    <w:p w14:paraId="34A3965B" w14:textId="77777777" w:rsidR="00F6145C" w:rsidRPr="00F6145C" w:rsidRDefault="00F6145C" w:rsidP="00F6145C">
      <w:pPr>
        <w:spacing w:after="0" w:line="240" w:lineRule="auto"/>
        <w:textAlignment w:val="baseline"/>
        <w:rPr>
          <w:rFonts w:ascii="Segoe UI" w:eastAsia="Times New Roman" w:hAnsi="Segoe UI" w:cs="Segoe UI"/>
          <w:color w:val="auto"/>
          <w:sz w:val="18"/>
          <w:szCs w:val="18"/>
          <w:lang w:val="en-CA" w:eastAsia="zh-TW"/>
        </w:rPr>
      </w:pPr>
      <w:r w:rsidRPr="00F6145C">
        <w:rPr>
          <w:rFonts w:ascii="Calibri" w:eastAsia="Times New Roman" w:hAnsi="Calibri" w:cs="Calibri"/>
          <w:color w:val="auto"/>
          <w:lang w:val="en-CA" w:eastAsia="zh-TW"/>
        </w:rPr>
        <w:t> </w:t>
      </w:r>
    </w:p>
    <w:p w14:paraId="02CBEBEB" w14:textId="77777777" w:rsidR="00F6145C" w:rsidRPr="00F6145C" w:rsidRDefault="00F6145C" w:rsidP="00F6145C">
      <w:pPr>
        <w:spacing w:after="0" w:line="240" w:lineRule="auto"/>
        <w:textAlignment w:val="baseline"/>
        <w:rPr>
          <w:rFonts w:ascii="Segoe UI" w:eastAsia="Times New Roman" w:hAnsi="Segoe UI" w:cs="Segoe UI"/>
          <w:color w:val="auto"/>
          <w:sz w:val="18"/>
          <w:szCs w:val="18"/>
          <w:lang w:val="en-CA" w:eastAsia="zh-TW"/>
        </w:rPr>
      </w:pPr>
      <w:r w:rsidRPr="00F6145C">
        <w:rPr>
          <w:rFonts w:ascii="Calibri" w:eastAsia="Times New Roman" w:hAnsi="Calibri" w:cs="Calibri"/>
          <w:color w:val="auto"/>
          <w:lang w:val="en-CA" w:eastAsia="zh-TW"/>
        </w:rPr>
        <w:t> </w:t>
      </w:r>
    </w:p>
    <w:p w14:paraId="64263517" w14:textId="7991AA0B" w:rsidR="00C754CB" w:rsidRDefault="00F6145C" w:rsidP="00F6145C">
      <w:pPr>
        <w:spacing w:after="0" w:line="240" w:lineRule="auto"/>
        <w:textAlignment w:val="baseline"/>
        <w:rPr>
          <w:rFonts w:ascii="Calibri" w:eastAsia="Times New Roman" w:hAnsi="Calibri" w:cs="Calibri"/>
          <w:color w:val="auto"/>
          <w:lang w:val="en-CA" w:eastAsia="zh-TW"/>
        </w:rPr>
      </w:pPr>
      <w:r w:rsidRPr="00F6145C">
        <w:rPr>
          <w:rFonts w:ascii="Calibri" w:eastAsia="Times New Roman" w:hAnsi="Calibri" w:cs="Calibri"/>
          <w:color w:val="auto"/>
          <w:lang w:val="en-CA" w:eastAsia="zh-TW"/>
        </w:rPr>
        <w:t> </w:t>
      </w:r>
    </w:p>
    <w:p w14:paraId="5D54DB14" w14:textId="18B788F6" w:rsidR="00F6145C" w:rsidRPr="00F6145C" w:rsidRDefault="00C754CB" w:rsidP="00C754CB">
      <w:pPr>
        <w:pStyle w:val="Heading2"/>
        <w:rPr>
          <w:sz w:val="22"/>
          <w:szCs w:val="22"/>
          <w:lang w:val="en-CA" w:eastAsia="zh-TW"/>
        </w:rPr>
      </w:pPr>
      <w:r w:rsidRPr="54446C48">
        <w:rPr>
          <w:lang w:val="en-CA" w:eastAsia="zh-TW"/>
        </w:rPr>
        <w:br w:type="page"/>
      </w:r>
      <w:bookmarkStart w:id="98" w:name="_Toc110339365"/>
      <w:r w:rsidR="7D250859" w:rsidRPr="54446C48">
        <w:rPr>
          <w:lang w:val="en-CA" w:eastAsia="zh-TW"/>
        </w:rPr>
        <w:lastRenderedPageBreak/>
        <w:t>Sprint 2</w:t>
      </w:r>
      <w:bookmarkEnd w:id="98"/>
    </w:p>
    <w:tbl>
      <w:tblPr>
        <w:tblStyle w:val="ListTable6Colorful-Accent2"/>
        <w:tblW w:w="0" w:type="dxa"/>
        <w:tblLook w:val="04A0" w:firstRow="1" w:lastRow="0" w:firstColumn="1" w:lastColumn="0" w:noHBand="0" w:noVBand="1"/>
      </w:tblPr>
      <w:tblGrid>
        <w:gridCol w:w="2970"/>
        <w:gridCol w:w="3255"/>
        <w:gridCol w:w="3105"/>
      </w:tblGrid>
      <w:tr w:rsidR="00F6145C" w:rsidRPr="00F6145C" w14:paraId="693D1751" w14:textId="77777777" w:rsidTr="00C75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hideMark/>
          </w:tcPr>
          <w:p w14:paraId="1B657811" w14:textId="77777777" w:rsidR="00F6145C" w:rsidRPr="00F6145C" w:rsidRDefault="00F6145C" w:rsidP="00F6145C">
            <w:pPr>
              <w:jc w:val="center"/>
              <w:textAlignment w:val="baseline"/>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TO DO </w:t>
            </w:r>
          </w:p>
        </w:tc>
        <w:tc>
          <w:tcPr>
            <w:tcW w:w="3255" w:type="dxa"/>
            <w:hideMark/>
          </w:tcPr>
          <w:p w14:paraId="1EBBE9F0" w14:textId="77777777" w:rsidR="00F6145C" w:rsidRPr="00F6145C" w:rsidRDefault="00F6145C" w:rsidP="00F6145C">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DOING </w:t>
            </w:r>
          </w:p>
        </w:tc>
        <w:tc>
          <w:tcPr>
            <w:tcW w:w="3105" w:type="dxa"/>
            <w:hideMark/>
          </w:tcPr>
          <w:p w14:paraId="2A0A53C9" w14:textId="77777777" w:rsidR="00F6145C" w:rsidRPr="00F6145C" w:rsidRDefault="00F6145C" w:rsidP="00F6145C">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DONE </w:t>
            </w:r>
          </w:p>
        </w:tc>
      </w:tr>
      <w:tr w:rsidR="00F6145C" w:rsidRPr="00F6145C" w14:paraId="38ECED3E" w14:textId="77777777" w:rsidTr="00C75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hideMark/>
          </w:tcPr>
          <w:p w14:paraId="67B45B56" w14:textId="65AED52E" w:rsidR="00F6145C" w:rsidRPr="009C4058" w:rsidRDefault="00F6145C" w:rsidP="00137B21">
            <w:pPr>
              <w:jc w:val="both"/>
              <w:rPr>
                <w:rFonts w:ascii="Times New Roman" w:hAnsi="Times New Roman" w:cs="Times New Roman"/>
                <w:b w:val="0"/>
                <w:bCs w:val="0"/>
                <w:sz w:val="24"/>
                <w:szCs w:val="24"/>
                <w:lang w:val="en-CA" w:eastAsia="zh-TW"/>
              </w:rPr>
            </w:pPr>
            <w:r w:rsidRPr="009C4058">
              <w:rPr>
                <w:b w:val="0"/>
                <w:bCs w:val="0"/>
                <w:lang w:val="en-CA" w:eastAsia="zh-TW"/>
              </w:rPr>
              <w:t xml:space="preserve">As a patient/ user, I want to check or cancel my appointment online so that </w:t>
            </w:r>
            <w:r w:rsidR="009C4058" w:rsidRPr="009C4058">
              <w:rPr>
                <w:b w:val="0"/>
                <w:bCs w:val="0"/>
                <w:lang w:val="en-CA" w:eastAsia="zh-TW"/>
              </w:rPr>
              <w:t>I</w:t>
            </w:r>
            <w:r w:rsidRPr="009C4058">
              <w:rPr>
                <w:b w:val="0"/>
                <w:bCs w:val="0"/>
                <w:lang w:val="en-CA" w:eastAsia="zh-TW"/>
              </w:rPr>
              <w:t xml:space="preserve"> don't need to make a phone call. </w:t>
            </w:r>
          </w:p>
        </w:tc>
        <w:tc>
          <w:tcPr>
            <w:tcW w:w="3255" w:type="dxa"/>
            <w:hideMark/>
          </w:tcPr>
          <w:p w14:paraId="0D20D513" w14:textId="763D53B6"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xml:space="preserve">As a </w:t>
            </w:r>
            <w:r w:rsidR="009C4058" w:rsidRPr="009C4058">
              <w:rPr>
                <w:lang w:val="en-CA" w:eastAsia="zh-TW"/>
              </w:rPr>
              <w:t>user (</w:t>
            </w:r>
            <w:r w:rsidRPr="009C4058">
              <w:rPr>
                <w:lang w:val="en-CA" w:eastAsia="zh-TW"/>
              </w:rPr>
              <w:t>Patient), I want to know information about specialists available near me so that I can directly book the appointment online for my sickness. </w:t>
            </w:r>
          </w:p>
        </w:tc>
        <w:tc>
          <w:tcPr>
            <w:tcW w:w="3105" w:type="dxa"/>
            <w:hideMark/>
          </w:tcPr>
          <w:p w14:paraId="3F9B03C8" w14:textId="3877A2D0"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xml:space="preserve">As a </w:t>
            </w:r>
            <w:r w:rsidR="009C4058" w:rsidRPr="009C4058">
              <w:rPr>
                <w:lang w:val="en-CA" w:eastAsia="zh-TW"/>
              </w:rPr>
              <w:t>user (</w:t>
            </w:r>
            <w:r w:rsidRPr="009C4058">
              <w:rPr>
                <w:lang w:val="en-CA" w:eastAsia="zh-TW"/>
              </w:rPr>
              <w:t>Patient</w:t>
            </w:r>
            <w:r w:rsidR="009C4058" w:rsidRPr="009C4058">
              <w:rPr>
                <w:lang w:val="en-CA" w:eastAsia="zh-TW"/>
              </w:rPr>
              <w:t>), I</w:t>
            </w:r>
            <w:r w:rsidRPr="009C4058">
              <w:rPr>
                <w:lang w:val="en-CA" w:eastAsia="zh-TW"/>
              </w:rPr>
              <w:t xml:space="preserve"> want to know whether my appointment is confirmed so that I need not try for another clinic. </w:t>
            </w:r>
          </w:p>
        </w:tc>
      </w:tr>
      <w:tr w:rsidR="00F6145C" w:rsidRPr="00F6145C" w14:paraId="0E7DF8B5" w14:textId="77777777" w:rsidTr="00C754CB">
        <w:tc>
          <w:tcPr>
            <w:cnfStyle w:val="001000000000" w:firstRow="0" w:lastRow="0" w:firstColumn="1" w:lastColumn="0" w:oddVBand="0" w:evenVBand="0" w:oddHBand="0" w:evenHBand="0" w:firstRowFirstColumn="0" w:firstRowLastColumn="0" w:lastRowFirstColumn="0" w:lastRowLastColumn="0"/>
            <w:tcW w:w="2970" w:type="dxa"/>
            <w:hideMark/>
          </w:tcPr>
          <w:p w14:paraId="74563857" w14:textId="77777777" w:rsidR="00F6145C" w:rsidRPr="009C4058" w:rsidRDefault="00F6145C" w:rsidP="00137B21">
            <w:pPr>
              <w:jc w:val="both"/>
              <w:rPr>
                <w:rFonts w:ascii="Times New Roman" w:hAnsi="Times New Roman" w:cs="Times New Roman"/>
                <w:b w:val="0"/>
                <w:bCs w:val="0"/>
                <w:sz w:val="24"/>
                <w:szCs w:val="24"/>
                <w:lang w:val="en-CA" w:eastAsia="zh-TW"/>
              </w:rPr>
            </w:pPr>
            <w:r w:rsidRPr="009C4058">
              <w:rPr>
                <w:b w:val="0"/>
                <w:bCs w:val="0"/>
                <w:lang w:val="en-CA" w:eastAsia="zh-TW"/>
              </w:rPr>
              <w:t>As a User (Patient), I wish the clinic app will send me the notification so that I would not forget the doctor's appointment. </w:t>
            </w:r>
          </w:p>
        </w:tc>
        <w:tc>
          <w:tcPr>
            <w:tcW w:w="3255" w:type="dxa"/>
            <w:hideMark/>
          </w:tcPr>
          <w:p w14:paraId="2ABC5320" w14:textId="77777777" w:rsidR="00F6145C" w:rsidRPr="009C4058" w:rsidRDefault="00F6145C" w:rsidP="00137B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As a user(patient), I want to confirm the appointment so that I will get a message regarding the confirmation. </w:t>
            </w:r>
          </w:p>
        </w:tc>
        <w:tc>
          <w:tcPr>
            <w:tcW w:w="3105" w:type="dxa"/>
            <w:hideMark/>
          </w:tcPr>
          <w:p w14:paraId="15CDAD4C" w14:textId="77777777" w:rsidR="00F6145C" w:rsidRPr="009C4058" w:rsidRDefault="00F6145C" w:rsidP="00137B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xml:space="preserve">As a user(patient), I want to receive messages about appointments if it is cancelled by the clinic itself so that </w:t>
            </w:r>
            <w:proofErr w:type="spellStart"/>
            <w:r w:rsidRPr="009C4058">
              <w:rPr>
                <w:lang w:val="en-CA" w:eastAsia="zh-TW"/>
              </w:rPr>
              <w:t>i</w:t>
            </w:r>
            <w:proofErr w:type="spellEnd"/>
            <w:r w:rsidRPr="009C4058">
              <w:rPr>
                <w:lang w:val="en-CA" w:eastAsia="zh-TW"/>
              </w:rPr>
              <w:t xml:space="preserve"> need not go the clinic. </w:t>
            </w:r>
          </w:p>
        </w:tc>
      </w:tr>
      <w:tr w:rsidR="00F6145C" w:rsidRPr="00F6145C" w14:paraId="38BEEA18" w14:textId="77777777" w:rsidTr="00C75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hideMark/>
          </w:tcPr>
          <w:p w14:paraId="11BADECB" w14:textId="77777777" w:rsidR="00F6145C" w:rsidRPr="009C4058" w:rsidRDefault="00F6145C" w:rsidP="009C4058">
            <w:pPr>
              <w:rPr>
                <w:rFonts w:ascii="Times New Roman" w:hAnsi="Times New Roman" w:cs="Times New Roman"/>
                <w:b w:val="0"/>
                <w:bCs w:val="0"/>
                <w:sz w:val="24"/>
                <w:szCs w:val="24"/>
                <w:lang w:val="en-CA" w:eastAsia="zh-TW"/>
              </w:rPr>
            </w:pPr>
            <w:r w:rsidRPr="009C4058">
              <w:rPr>
                <w:b w:val="0"/>
                <w:bCs w:val="0"/>
                <w:lang w:val="en-CA" w:eastAsia="zh-TW"/>
              </w:rPr>
              <w:t> </w:t>
            </w:r>
          </w:p>
        </w:tc>
        <w:tc>
          <w:tcPr>
            <w:tcW w:w="3255" w:type="dxa"/>
            <w:hideMark/>
          </w:tcPr>
          <w:p w14:paraId="4901DD93" w14:textId="75780FF4"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xml:space="preserve">As a </w:t>
            </w:r>
            <w:r w:rsidR="009C4058" w:rsidRPr="009C4058">
              <w:rPr>
                <w:lang w:val="en-CA" w:eastAsia="zh-TW"/>
              </w:rPr>
              <w:t>user(administrator</w:t>
            </w:r>
            <w:r w:rsidRPr="009C4058">
              <w:rPr>
                <w:lang w:val="en-CA" w:eastAsia="zh-TW"/>
              </w:rPr>
              <w:t xml:space="preserve">), I want to send </w:t>
            </w:r>
            <w:proofErr w:type="gramStart"/>
            <w:r w:rsidRPr="009C4058">
              <w:rPr>
                <w:lang w:val="en-CA" w:eastAsia="zh-TW"/>
              </w:rPr>
              <w:t>a</w:t>
            </w:r>
            <w:proofErr w:type="gramEnd"/>
            <w:r w:rsidRPr="009C4058">
              <w:rPr>
                <w:lang w:val="en-CA" w:eastAsia="zh-TW"/>
              </w:rPr>
              <w:t xml:space="preserve"> auto notification when we change or cancel the appointment. </w:t>
            </w:r>
          </w:p>
        </w:tc>
        <w:tc>
          <w:tcPr>
            <w:tcW w:w="3105" w:type="dxa"/>
            <w:hideMark/>
          </w:tcPr>
          <w:p w14:paraId="679E2359" w14:textId="446ADF58"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xml:space="preserve"> As a </w:t>
            </w:r>
            <w:r w:rsidR="009C4058" w:rsidRPr="009C4058">
              <w:rPr>
                <w:lang w:val="en-CA" w:eastAsia="zh-TW"/>
              </w:rPr>
              <w:t>user(administrator</w:t>
            </w:r>
            <w:r w:rsidRPr="009C4058">
              <w:rPr>
                <w:lang w:val="en-CA" w:eastAsia="zh-TW"/>
              </w:rPr>
              <w:t>), I want to get a notification when patient cancel the appointment. </w:t>
            </w:r>
          </w:p>
        </w:tc>
      </w:tr>
      <w:tr w:rsidR="00F6145C" w:rsidRPr="00F6145C" w14:paraId="61328D15" w14:textId="77777777" w:rsidTr="00C754CB">
        <w:tc>
          <w:tcPr>
            <w:cnfStyle w:val="001000000000" w:firstRow="0" w:lastRow="0" w:firstColumn="1" w:lastColumn="0" w:oddVBand="0" w:evenVBand="0" w:oddHBand="0" w:evenHBand="0" w:firstRowFirstColumn="0" w:firstRowLastColumn="0" w:lastRowFirstColumn="0" w:lastRowLastColumn="0"/>
            <w:tcW w:w="2970" w:type="dxa"/>
            <w:hideMark/>
          </w:tcPr>
          <w:p w14:paraId="0F276F9E" w14:textId="77777777" w:rsidR="00F6145C" w:rsidRPr="009C4058" w:rsidRDefault="00F6145C" w:rsidP="009C4058">
            <w:pPr>
              <w:rPr>
                <w:rFonts w:ascii="Times New Roman" w:hAnsi="Times New Roman" w:cs="Times New Roman"/>
                <w:b w:val="0"/>
                <w:bCs w:val="0"/>
                <w:sz w:val="24"/>
                <w:szCs w:val="24"/>
                <w:lang w:val="en-CA" w:eastAsia="zh-TW"/>
              </w:rPr>
            </w:pPr>
            <w:r w:rsidRPr="009C4058">
              <w:rPr>
                <w:b w:val="0"/>
                <w:bCs w:val="0"/>
                <w:lang w:val="en-CA" w:eastAsia="zh-TW"/>
              </w:rPr>
              <w:t> </w:t>
            </w:r>
          </w:p>
        </w:tc>
        <w:tc>
          <w:tcPr>
            <w:tcW w:w="3255" w:type="dxa"/>
            <w:hideMark/>
          </w:tcPr>
          <w:p w14:paraId="76F1AC27" w14:textId="77777777" w:rsidR="00F6145C" w:rsidRPr="009C4058" w:rsidRDefault="00F6145C" w:rsidP="009C40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w:t>
            </w:r>
          </w:p>
        </w:tc>
        <w:tc>
          <w:tcPr>
            <w:tcW w:w="3105" w:type="dxa"/>
            <w:hideMark/>
          </w:tcPr>
          <w:p w14:paraId="3066575E" w14:textId="4E8949A2" w:rsidR="00F6145C" w:rsidRPr="009C4058" w:rsidRDefault="00F6145C" w:rsidP="00137B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xml:space="preserve"> As a </w:t>
            </w:r>
            <w:r w:rsidR="009C4058" w:rsidRPr="009C4058">
              <w:rPr>
                <w:lang w:val="en-CA" w:eastAsia="zh-TW"/>
              </w:rPr>
              <w:t>user(administrator</w:t>
            </w:r>
            <w:r w:rsidRPr="009C4058">
              <w:rPr>
                <w:lang w:val="en-CA" w:eastAsia="zh-TW"/>
              </w:rPr>
              <w:t>), I want to get a notification when patient change the appointment. </w:t>
            </w:r>
          </w:p>
        </w:tc>
      </w:tr>
    </w:tbl>
    <w:p w14:paraId="6B5B59F5" w14:textId="359553C4" w:rsidR="00F6145C" w:rsidRDefault="00F6145C" w:rsidP="00F6145C">
      <w:pPr>
        <w:spacing w:after="0" w:line="240" w:lineRule="auto"/>
        <w:textAlignment w:val="baseline"/>
        <w:rPr>
          <w:rFonts w:ascii="Calibri" w:eastAsia="Times New Roman" w:hAnsi="Calibri" w:cs="Calibri"/>
          <w:color w:val="auto"/>
          <w:lang w:val="en-CA" w:eastAsia="zh-TW"/>
        </w:rPr>
      </w:pPr>
      <w:r w:rsidRPr="00F6145C">
        <w:rPr>
          <w:rFonts w:ascii="Calibri" w:eastAsia="Times New Roman" w:hAnsi="Calibri" w:cs="Calibri"/>
          <w:color w:val="auto"/>
          <w:lang w:val="en-CA" w:eastAsia="zh-TW"/>
        </w:rPr>
        <w:t> </w:t>
      </w:r>
    </w:p>
    <w:p w14:paraId="3CBB6729" w14:textId="77777777" w:rsidR="00C754CB" w:rsidRPr="00F6145C" w:rsidRDefault="00C754CB" w:rsidP="00F6145C">
      <w:pPr>
        <w:spacing w:after="0" w:line="240" w:lineRule="auto"/>
        <w:textAlignment w:val="baseline"/>
        <w:rPr>
          <w:rFonts w:ascii="Segoe UI" w:eastAsia="Times New Roman" w:hAnsi="Segoe UI" w:cs="Segoe UI"/>
          <w:color w:val="auto"/>
          <w:sz w:val="18"/>
          <w:szCs w:val="18"/>
          <w:lang w:val="en-CA" w:eastAsia="zh-TW"/>
        </w:rPr>
      </w:pPr>
    </w:p>
    <w:p w14:paraId="2A970B75" w14:textId="26316020" w:rsidR="00F6145C" w:rsidRPr="00F6145C" w:rsidRDefault="7D250859" w:rsidP="00C754CB">
      <w:pPr>
        <w:pStyle w:val="Heading2"/>
        <w:rPr>
          <w:rFonts w:ascii="Segoe UI" w:hAnsi="Segoe UI" w:cs="Segoe UI"/>
          <w:sz w:val="18"/>
          <w:szCs w:val="18"/>
          <w:lang w:val="en-CA" w:eastAsia="zh-TW"/>
        </w:rPr>
      </w:pPr>
      <w:bookmarkStart w:id="99" w:name="_Toc110339366"/>
      <w:r w:rsidRPr="54446C48">
        <w:rPr>
          <w:lang w:val="en-CA" w:eastAsia="zh-TW"/>
        </w:rPr>
        <w:t>Sprint</w:t>
      </w:r>
      <w:r w:rsidR="4A83061E" w:rsidRPr="54446C48">
        <w:rPr>
          <w:lang w:val="en-CA" w:eastAsia="zh-TW"/>
        </w:rPr>
        <w:t xml:space="preserve"> </w:t>
      </w:r>
      <w:r w:rsidRPr="54446C48">
        <w:rPr>
          <w:lang w:val="en-CA" w:eastAsia="zh-TW"/>
        </w:rPr>
        <w:t>3</w:t>
      </w:r>
      <w:bookmarkEnd w:id="99"/>
      <w:r w:rsidRPr="54446C48">
        <w:rPr>
          <w:lang w:val="en-CA" w:eastAsia="zh-TW"/>
        </w:rPr>
        <w:t> </w:t>
      </w:r>
    </w:p>
    <w:tbl>
      <w:tblPr>
        <w:tblStyle w:val="ListTable6Colorful-Accent2"/>
        <w:tblW w:w="0" w:type="dxa"/>
        <w:tblLook w:val="04A0" w:firstRow="1" w:lastRow="0" w:firstColumn="1" w:lastColumn="0" w:noHBand="0" w:noVBand="1"/>
      </w:tblPr>
      <w:tblGrid>
        <w:gridCol w:w="3255"/>
        <w:gridCol w:w="3105"/>
        <w:gridCol w:w="3390"/>
      </w:tblGrid>
      <w:tr w:rsidR="00F6145C" w:rsidRPr="00F6145C" w14:paraId="05B27F7C" w14:textId="77777777" w:rsidTr="00C75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hideMark/>
          </w:tcPr>
          <w:p w14:paraId="7F9F604A" w14:textId="77777777" w:rsidR="00F6145C" w:rsidRPr="00F6145C" w:rsidRDefault="00F6145C" w:rsidP="00F6145C">
            <w:pPr>
              <w:jc w:val="center"/>
              <w:textAlignment w:val="baseline"/>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TO DO </w:t>
            </w:r>
          </w:p>
        </w:tc>
        <w:tc>
          <w:tcPr>
            <w:tcW w:w="3105" w:type="dxa"/>
            <w:hideMark/>
          </w:tcPr>
          <w:p w14:paraId="203E0074" w14:textId="77777777" w:rsidR="00F6145C" w:rsidRPr="00F6145C" w:rsidRDefault="00F6145C" w:rsidP="00F6145C">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DOING </w:t>
            </w:r>
          </w:p>
        </w:tc>
        <w:tc>
          <w:tcPr>
            <w:tcW w:w="3390" w:type="dxa"/>
            <w:hideMark/>
          </w:tcPr>
          <w:p w14:paraId="05A42881" w14:textId="77777777" w:rsidR="00F6145C" w:rsidRPr="00F6145C" w:rsidRDefault="00F6145C" w:rsidP="00F6145C">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DONE </w:t>
            </w:r>
          </w:p>
        </w:tc>
      </w:tr>
      <w:tr w:rsidR="00F6145C" w:rsidRPr="00F6145C" w14:paraId="2A31DCB4" w14:textId="77777777" w:rsidTr="00C75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hideMark/>
          </w:tcPr>
          <w:p w14:paraId="2BD16861" w14:textId="11355B4B" w:rsidR="00F6145C" w:rsidRPr="009C4058" w:rsidRDefault="00F6145C" w:rsidP="00137B21">
            <w:pPr>
              <w:jc w:val="both"/>
              <w:rPr>
                <w:rFonts w:ascii="Times New Roman" w:hAnsi="Times New Roman" w:cs="Times New Roman"/>
                <w:b w:val="0"/>
                <w:bCs w:val="0"/>
                <w:sz w:val="24"/>
                <w:szCs w:val="24"/>
                <w:lang w:val="en-CA" w:eastAsia="zh-TW"/>
              </w:rPr>
            </w:pPr>
            <w:r w:rsidRPr="009C4058">
              <w:rPr>
                <w:b w:val="0"/>
                <w:bCs w:val="0"/>
                <w:lang w:val="en-CA" w:eastAsia="zh-TW"/>
              </w:rPr>
              <w:t xml:space="preserve">As a Doctor I want to know how much time I take for each of my patients so that I can analyze my workflow and find a </w:t>
            </w:r>
            <w:r w:rsidR="009C4058" w:rsidRPr="009C4058">
              <w:rPr>
                <w:b w:val="0"/>
                <w:bCs w:val="0"/>
                <w:lang w:val="en-CA" w:eastAsia="zh-TW"/>
              </w:rPr>
              <w:t>potential weakness</w:t>
            </w:r>
            <w:r w:rsidRPr="009C4058">
              <w:rPr>
                <w:b w:val="0"/>
                <w:bCs w:val="0"/>
                <w:lang w:val="en-CA" w:eastAsia="zh-TW"/>
              </w:rPr>
              <w:t>. </w:t>
            </w:r>
          </w:p>
        </w:tc>
        <w:tc>
          <w:tcPr>
            <w:tcW w:w="3105" w:type="dxa"/>
            <w:hideMark/>
          </w:tcPr>
          <w:p w14:paraId="1B9E0AC9" w14:textId="5BFDBA65"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xml:space="preserve"> As a user/patient I want to be able to choose an option to show me clinics that have open appointments </w:t>
            </w:r>
            <w:r w:rsidR="009C4058" w:rsidRPr="009C4058">
              <w:rPr>
                <w:lang w:val="en-CA" w:eastAsia="zh-TW"/>
              </w:rPr>
              <w:t>today,</w:t>
            </w:r>
            <w:r w:rsidRPr="009C4058">
              <w:rPr>
                <w:lang w:val="en-CA" w:eastAsia="zh-TW"/>
              </w:rPr>
              <w:t xml:space="preserve"> certain distance, and type of doctor (as </w:t>
            </w:r>
            <w:r w:rsidR="009C4058" w:rsidRPr="009C4058">
              <w:rPr>
                <w:lang w:val="en-CA" w:eastAsia="zh-TW"/>
              </w:rPr>
              <w:t>filters) so</w:t>
            </w:r>
            <w:r w:rsidRPr="009C4058">
              <w:rPr>
                <w:lang w:val="en-CA" w:eastAsia="zh-TW"/>
              </w:rPr>
              <w:t xml:space="preserve"> that I know which clinics are my options. </w:t>
            </w:r>
          </w:p>
        </w:tc>
        <w:tc>
          <w:tcPr>
            <w:tcW w:w="3390" w:type="dxa"/>
            <w:hideMark/>
          </w:tcPr>
          <w:p w14:paraId="191087AE" w14:textId="18BED1F3"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xml:space="preserve">As a user(patient), I want to be able to check if there is </w:t>
            </w:r>
            <w:r w:rsidR="009C4058" w:rsidRPr="009C4058">
              <w:rPr>
                <w:lang w:val="en-CA" w:eastAsia="zh-TW"/>
              </w:rPr>
              <w:t>an</w:t>
            </w:r>
            <w:r w:rsidRPr="009C4058">
              <w:rPr>
                <w:lang w:val="en-CA" w:eastAsia="zh-TW"/>
              </w:rPr>
              <w:t xml:space="preserve"> empty spot today, so that I can make the appointment and see the doctor immediately </w:t>
            </w:r>
          </w:p>
        </w:tc>
      </w:tr>
      <w:tr w:rsidR="00F6145C" w:rsidRPr="00F6145C" w14:paraId="7AB9FAB3" w14:textId="77777777" w:rsidTr="00C754CB">
        <w:tc>
          <w:tcPr>
            <w:cnfStyle w:val="001000000000" w:firstRow="0" w:lastRow="0" w:firstColumn="1" w:lastColumn="0" w:oddVBand="0" w:evenVBand="0" w:oddHBand="0" w:evenHBand="0" w:firstRowFirstColumn="0" w:firstRowLastColumn="0" w:lastRowFirstColumn="0" w:lastRowLastColumn="0"/>
            <w:tcW w:w="3255" w:type="dxa"/>
            <w:hideMark/>
          </w:tcPr>
          <w:p w14:paraId="55ECAB99" w14:textId="77777777" w:rsidR="00F6145C" w:rsidRPr="009C4058" w:rsidRDefault="00F6145C" w:rsidP="00137B21">
            <w:pPr>
              <w:jc w:val="both"/>
              <w:rPr>
                <w:rFonts w:ascii="Times New Roman" w:hAnsi="Times New Roman" w:cs="Times New Roman"/>
                <w:b w:val="0"/>
                <w:bCs w:val="0"/>
                <w:sz w:val="24"/>
                <w:szCs w:val="24"/>
                <w:lang w:val="en-CA" w:eastAsia="zh-TW"/>
              </w:rPr>
            </w:pPr>
            <w:r w:rsidRPr="009C4058">
              <w:rPr>
                <w:b w:val="0"/>
                <w:bCs w:val="0"/>
                <w:lang w:val="en-CA" w:eastAsia="zh-TW"/>
              </w:rPr>
              <w:t>As a user(patient), I want the system should update the available appointments if any patient cancels appointments within hours so that I can book the appointments immediately </w:t>
            </w:r>
          </w:p>
        </w:tc>
        <w:tc>
          <w:tcPr>
            <w:tcW w:w="3105" w:type="dxa"/>
            <w:hideMark/>
          </w:tcPr>
          <w:p w14:paraId="737FEDFC" w14:textId="77777777" w:rsidR="00F6145C" w:rsidRPr="009C4058" w:rsidRDefault="00F6145C" w:rsidP="00137B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w:t>
            </w:r>
          </w:p>
        </w:tc>
        <w:tc>
          <w:tcPr>
            <w:tcW w:w="3390" w:type="dxa"/>
            <w:hideMark/>
          </w:tcPr>
          <w:p w14:paraId="0DD9E1D9" w14:textId="77777777" w:rsidR="00F6145C" w:rsidRPr="009C4058" w:rsidRDefault="00F6145C" w:rsidP="00137B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As a user, I want to know how many patients in front of me, so that I know when I going to leave home. </w:t>
            </w:r>
          </w:p>
        </w:tc>
      </w:tr>
      <w:tr w:rsidR="00F6145C" w:rsidRPr="00F6145C" w14:paraId="1701C38C" w14:textId="77777777" w:rsidTr="00C75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hideMark/>
          </w:tcPr>
          <w:p w14:paraId="4BD3A00F" w14:textId="77777777" w:rsidR="00F6145C" w:rsidRPr="009C4058" w:rsidRDefault="00F6145C" w:rsidP="00137B21">
            <w:pPr>
              <w:jc w:val="both"/>
              <w:rPr>
                <w:rFonts w:ascii="Times New Roman" w:hAnsi="Times New Roman" w:cs="Times New Roman"/>
                <w:b w:val="0"/>
                <w:bCs w:val="0"/>
                <w:sz w:val="24"/>
                <w:szCs w:val="24"/>
                <w:lang w:val="en-CA" w:eastAsia="zh-TW"/>
              </w:rPr>
            </w:pPr>
            <w:r w:rsidRPr="009C4058">
              <w:rPr>
                <w:b w:val="0"/>
                <w:bCs w:val="0"/>
                <w:lang w:val="en-CA" w:eastAsia="zh-TW"/>
              </w:rPr>
              <w:t> As a user, I want to check the waiting time, so that I know how long I need to wait. </w:t>
            </w:r>
          </w:p>
        </w:tc>
        <w:tc>
          <w:tcPr>
            <w:tcW w:w="3105" w:type="dxa"/>
            <w:hideMark/>
          </w:tcPr>
          <w:p w14:paraId="10B0432F" w14:textId="77777777" w:rsidR="00F6145C" w:rsidRPr="009C4058" w:rsidRDefault="00F6145C" w:rsidP="009C40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w:t>
            </w:r>
          </w:p>
        </w:tc>
        <w:tc>
          <w:tcPr>
            <w:tcW w:w="3390" w:type="dxa"/>
            <w:hideMark/>
          </w:tcPr>
          <w:p w14:paraId="550E0C7C" w14:textId="77777777" w:rsidR="00F6145C" w:rsidRPr="009C4058" w:rsidRDefault="00F6145C" w:rsidP="009C40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w:t>
            </w:r>
          </w:p>
        </w:tc>
      </w:tr>
    </w:tbl>
    <w:p w14:paraId="39B784D0" w14:textId="77777777" w:rsidR="00F6145C" w:rsidRPr="00F6145C" w:rsidRDefault="00F6145C" w:rsidP="00F6145C">
      <w:pPr>
        <w:spacing w:after="0" w:line="240" w:lineRule="auto"/>
        <w:textAlignment w:val="baseline"/>
        <w:rPr>
          <w:rFonts w:ascii="Segoe UI" w:eastAsia="Times New Roman" w:hAnsi="Segoe UI" w:cs="Segoe UI"/>
          <w:color w:val="auto"/>
          <w:sz w:val="18"/>
          <w:szCs w:val="18"/>
          <w:lang w:val="en-CA" w:eastAsia="zh-TW"/>
        </w:rPr>
      </w:pPr>
      <w:r w:rsidRPr="00F6145C">
        <w:rPr>
          <w:rFonts w:ascii="Calibri" w:eastAsia="Times New Roman" w:hAnsi="Calibri" w:cs="Calibri"/>
          <w:color w:val="auto"/>
          <w:lang w:val="en-CA" w:eastAsia="zh-TW"/>
        </w:rPr>
        <w:t> </w:t>
      </w:r>
    </w:p>
    <w:p w14:paraId="506EE6D2" w14:textId="77777777" w:rsidR="00F6145C" w:rsidRPr="00F6145C" w:rsidRDefault="00F6145C" w:rsidP="00F6145C">
      <w:pPr>
        <w:spacing w:after="0" w:line="240" w:lineRule="auto"/>
        <w:textAlignment w:val="baseline"/>
        <w:rPr>
          <w:rFonts w:ascii="Segoe UI" w:eastAsia="Times New Roman" w:hAnsi="Segoe UI" w:cs="Segoe UI"/>
          <w:color w:val="auto"/>
          <w:sz w:val="18"/>
          <w:szCs w:val="18"/>
          <w:lang w:val="en-CA" w:eastAsia="zh-TW"/>
        </w:rPr>
      </w:pPr>
      <w:r w:rsidRPr="00F6145C">
        <w:rPr>
          <w:rFonts w:ascii="Calibri" w:eastAsia="Times New Roman" w:hAnsi="Calibri" w:cs="Calibri"/>
          <w:color w:val="auto"/>
          <w:lang w:val="en-CA" w:eastAsia="zh-TW"/>
        </w:rPr>
        <w:t> </w:t>
      </w:r>
    </w:p>
    <w:p w14:paraId="4999D62A" w14:textId="77777777" w:rsidR="00F6145C" w:rsidRPr="00F6145C" w:rsidRDefault="00F6145C" w:rsidP="00F6145C">
      <w:pPr>
        <w:spacing w:after="0" w:line="240" w:lineRule="auto"/>
        <w:textAlignment w:val="baseline"/>
        <w:rPr>
          <w:rFonts w:ascii="Segoe UI" w:eastAsia="Times New Roman" w:hAnsi="Segoe UI" w:cs="Segoe UI"/>
          <w:color w:val="auto"/>
          <w:sz w:val="18"/>
          <w:szCs w:val="18"/>
          <w:lang w:val="en-CA" w:eastAsia="zh-TW"/>
        </w:rPr>
      </w:pPr>
      <w:r w:rsidRPr="00F6145C">
        <w:rPr>
          <w:rFonts w:ascii="Calibri" w:eastAsia="Times New Roman" w:hAnsi="Calibri" w:cs="Calibri"/>
          <w:color w:val="auto"/>
          <w:lang w:val="en-CA" w:eastAsia="zh-TW"/>
        </w:rPr>
        <w:t> </w:t>
      </w:r>
    </w:p>
    <w:p w14:paraId="2DB9D4DD" w14:textId="77777777" w:rsidR="00F6145C" w:rsidRPr="00F6145C" w:rsidRDefault="00F6145C" w:rsidP="00F6145C">
      <w:pPr>
        <w:spacing w:after="0" w:line="240" w:lineRule="auto"/>
        <w:textAlignment w:val="baseline"/>
        <w:rPr>
          <w:rFonts w:ascii="Segoe UI" w:eastAsia="Times New Roman" w:hAnsi="Segoe UI" w:cs="Segoe UI"/>
          <w:color w:val="auto"/>
          <w:sz w:val="18"/>
          <w:szCs w:val="18"/>
          <w:lang w:val="en-CA" w:eastAsia="zh-TW"/>
        </w:rPr>
      </w:pPr>
      <w:r w:rsidRPr="00F6145C">
        <w:rPr>
          <w:rFonts w:ascii="Calibri" w:eastAsia="Times New Roman" w:hAnsi="Calibri" w:cs="Calibri"/>
          <w:color w:val="auto"/>
          <w:lang w:val="en-CA" w:eastAsia="zh-TW"/>
        </w:rPr>
        <w:t> </w:t>
      </w:r>
    </w:p>
    <w:p w14:paraId="0DD5B948" w14:textId="2384D165" w:rsidR="00F6145C" w:rsidRPr="00F6145C" w:rsidRDefault="7D250859" w:rsidP="00C754CB">
      <w:pPr>
        <w:pStyle w:val="Heading2"/>
        <w:rPr>
          <w:rFonts w:ascii="Segoe UI" w:hAnsi="Segoe UI" w:cs="Segoe UI"/>
          <w:sz w:val="18"/>
          <w:szCs w:val="18"/>
          <w:lang w:val="en-CA" w:eastAsia="zh-TW"/>
        </w:rPr>
      </w:pPr>
      <w:bookmarkStart w:id="100" w:name="_Toc110339367"/>
      <w:r w:rsidRPr="54446C48">
        <w:rPr>
          <w:lang w:val="en-CA" w:eastAsia="zh-TW"/>
        </w:rPr>
        <w:lastRenderedPageBreak/>
        <w:t>Sprint</w:t>
      </w:r>
      <w:r w:rsidR="4A83061E" w:rsidRPr="54446C48">
        <w:rPr>
          <w:lang w:val="en-CA" w:eastAsia="zh-TW"/>
        </w:rPr>
        <w:t xml:space="preserve"> </w:t>
      </w:r>
      <w:r w:rsidRPr="54446C48">
        <w:rPr>
          <w:lang w:val="en-CA" w:eastAsia="zh-TW"/>
        </w:rPr>
        <w:t>4</w:t>
      </w:r>
      <w:bookmarkEnd w:id="100"/>
    </w:p>
    <w:tbl>
      <w:tblPr>
        <w:tblStyle w:val="ListTable6Colorful-Accent2"/>
        <w:tblW w:w="0" w:type="dxa"/>
        <w:tblLook w:val="04A0" w:firstRow="1" w:lastRow="0" w:firstColumn="1" w:lastColumn="0" w:noHBand="0" w:noVBand="1"/>
      </w:tblPr>
      <w:tblGrid>
        <w:gridCol w:w="3390"/>
        <w:gridCol w:w="3255"/>
        <w:gridCol w:w="2970"/>
      </w:tblGrid>
      <w:tr w:rsidR="00F6145C" w:rsidRPr="00F6145C" w14:paraId="3A14E857" w14:textId="77777777" w:rsidTr="00C75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hideMark/>
          </w:tcPr>
          <w:p w14:paraId="5B31AC90" w14:textId="77777777" w:rsidR="00F6145C" w:rsidRPr="00F6145C" w:rsidRDefault="00F6145C" w:rsidP="00F6145C">
            <w:pPr>
              <w:jc w:val="center"/>
              <w:textAlignment w:val="baseline"/>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TO DO </w:t>
            </w:r>
          </w:p>
        </w:tc>
        <w:tc>
          <w:tcPr>
            <w:tcW w:w="3255" w:type="dxa"/>
            <w:hideMark/>
          </w:tcPr>
          <w:p w14:paraId="1BB5ED00" w14:textId="77777777" w:rsidR="00F6145C" w:rsidRPr="00F6145C" w:rsidRDefault="00F6145C" w:rsidP="00F6145C">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DOING </w:t>
            </w:r>
          </w:p>
        </w:tc>
        <w:tc>
          <w:tcPr>
            <w:tcW w:w="2970" w:type="dxa"/>
            <w:hideMark/>
          </w:tcPr>
          <w:p w14:paraId="2D51E6ED" w14:textId="77777777" w:rsidR="00F6145C" w:rsidRPr="00F6145C" w:rsidRDefault="00F6145C" w:rsidP="00F6145C">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DONE </w:t>
            </w:r>
          </w:p>
        </w:tc>
      </w:tr>
      <w:tr w:rsidR="00F6145C" w:rsidRPr="00F6145C" w14:paraId="2E2E1BED" w14:textId="77777777" w:rsidTr="00C75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hideMark/>
          </w:tcPr>
          <w:p w14:paraId="4F222E11" w14:textId="77777777" w:rsidR="00F6145C" w:rsidRPr="009C4058" w:rsidRDefault="00F6145C" w:rsidP="00137B21">
            <w:pPr>
              <w:jc w:val="both"/>
              <w:rPr>
                <w:rFonts w:ascii="Times New Roman" w:hAnsi="Times New Roman" w:cs="Times New Roman"/>
                <w:b w:val="0"/>
                <w:bCs w:val="0"/>
                <w:sz w:val="24"/>
                <w:szCs w:val="24"/>
                <w:lang w:val="en-CA" w:eastAsia="zh-TW"/>
              </w:rPr>
            </w:pPr>
            <w:r w:rsidRPr="009C4058">
              <w:rPr>
                <w:b w:val="0"/>
                <w:bCs w:val="0"/>
                <w:lang w:val="en-CA" w:eastAsia="zh-TW"/>
              </w:rPr>
              <w:t> As a user/patient, I want my appointment time to give me a more accurate estimate of the time of my appointment throughout the day so that I don’t waste my time waiting in the clinic for multiple hours. </w:t>
            </w:r>
          </w:p>
        </w:tc>
        <w:tc>
          <w:tcPr>
            <w:tcW w:w="3255" w:type="dxa"/>
            <w:hideMark/>
          </w:tcPr>
          <w:p w14:paraId="6D4E218F" w14:textId="3A58E354"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xml:space="preserve">As a user/patient, I want the list of clinics to visually tell me how booked </w:t>
            </w:r>
            <w:r w:rsidR="009C4058" w:rsidRPr="009C4058">
              <w:rPr>
                <w:lang w:val="en-CA" w:eastAsia="zh-TW"/>
              </w:rPr>
              <w:t>each clinic are so</w:t>
            </w:r>
            <w:r w:rsidRPr="009C4058">
              <w:rPr>
                <w:lang w:val="en-CA" w:eastAsia="zh-TW"/>
              </w:rPr>
              <w:t xml:space="preserve"> that I don't have to waste my time verifying their schedule. </w:t>
            </w:r>
          </w:p>
        </w:tc>
        <w:tc>
          <w:tcPr>
            <w:tcW w:w="2970" w:type="dxa"/>
            <w:hideMark/>
          </w:tcPr>
          <w:p w14:paraId="696A4D8D" w14:textId="77777777"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As a User (Administrator), I want to update the clinic schedule in real-time on the application so that I can provide the Patient with the latest information. </w:t>
            </w:r>
          </w:p>
        </w:tc>
      </w:tr>
    </w:tbl>
    <w:p w14:paraId="39F216AF" w14:textId="77777777" w:rsidR="00F6145C" w:rsidRPr="00F6145C" w:rsidRDefault="00F6145C" w:rsidP="00F6145C">
      <w:pPr>
        <w:spacing w:after="0" w:line="240" w:lineRule="auto"/>
        <w:textAlignment w:val="baseline"/>
        <w:rPr>
          <w:rFonts w:ascii="Segoe UI" w:eastAsia="Times New Roman" w:hAnsi="Segoe UI" w:cs="Segoe UI"/>
          <w:color w:val="auto"/>
          <w:sz w:val="18"/>
          <w:szCs w:val="18"/>
          <w:lang w:val="en-CA" w:eastAsia="zh-TW"/>
        </w:rPr>
      </w:pPr>
      <w:r w:rsidRPr="00F6145C">
        <w:rPr>
          <w:rFonts w:ascii="Calibri" w:eastAsia="Times New Roman" w:hAnsi="Calibri" w:cs="Calibri"/>
          <w:color w:val="auto"/>
          <w:lang w:val="en-CA" w:eastAsia="zh-TW"/>
        </w:rPr>
        <w:t> </w:t>
      </w:r>
    </w:p>
    <w:p w14:paraId="175D0B46" w14:textId="651872EA" w:rsidR="00F6145C" w:rsidRDefault="00F6145C" w:rsidP="00F6145C">
      <w:pPr>
        <w:spacing w:after="0" w:line="240" w:lineRule="auto"/>
        <w:textAlignment w:val="baseline"/>
        <w:rPr>
          <w:rFonts w:ascii="Calibri" w:eastAsia="Times New Roman" w:hAnsi="Calibri" w:cs="Calibri"/>
          <w:color w:val="auto"/>
          <w:lang w:val="en-CA" w:eastAsia="zh-TW"/>
        </w:rPr>
      </w:pPr>
      <w:r w:rsidRPr="00F6145C">
        <w:rPr>
          <w:rFonts w:ascii="Calibri" w:eastAsia="Times New Roman" w:hAnsi="Calibri" w:cs="Calibri"/>
          <w:color w:val="auto"/>
          <w:lang w:val="en-CA" w:eastAsia="zh-TW"/>
        </w:rPr>
        <w:t> </w:t>
      </w:r>
    </w:p>
    <w:p w14:paraId="75FD73DD" w14:textId="77777777" w:rsidR="00C754CB" w:rsidRDefault="00C754CB" w:rsidP="00F6145C">
      <w:pPr>
        <w:spacing w:after="0" w:line="240" w:lineRule="auto"/>
        <w:textAlignment w:val="baseline"/>
        <w:rPr>
          <w:rFonts w:ascii="Calibri" w:eastAsia="Times New Roman" w:hAnsi="Calibri" w:cs="Calibri"/>
          <w:color w:val="auto"/>
          <w:lang w:val="en-CA" w:eastAsia="zh-TW"/>
        </w:rPr>
      </w:pPr>
    </w:p>
    <w:p w14:paraId="59C99227" w14:textId="7EAE1FC8" w:rsidR="00C754CB" w:rsidRDefault="00C754CB" w:rsidP="00F6145C">
      <w:pPr>
        <w:spacing w:after="0" w:line="240" w:lineRule="auto"/>
        <w:textAlignment w:val="baseline"/>
        <w:rPr>
          <w:rFonts w:ascii="Segoe UI" w:eastAsia="Times New Roman" w:hAnsi="Segoe UI" w:cs="Segoe UI"/>
          <w:color w:val="auto"/>
          <w:sz w:val="18"/>
          <w:szCs w:val="18"/>
          <w:lang w:val="en-CA" w:eastAsia="zh-TW"/>
        </w:rPr>
      </w:pPr>
    </w:p>
    <w:p w14:paraId="79062D9E" w14:textId="77777777" w:rsidR="00C754CB" w:rsidRPr="00F6145C" w:rsidRDefault="00C754CB" w:rsidP="00F6145C">
      <w:pPr>
        <w:spacing w:after="0" w:line="240" w:lineRule="auto"/>
        <w:textAlignment w:val="baseline"/>
        <w:rPr>
          <w:rFonts w:ascii="Segoe UI" w:eastAsia="Times New Roman" w:hAnsi="Segoe UI" w:cs="Segoe UI"/>
          <w:color w:val="auto"/>
          <w:sz w:val="18"/>
          <w:szCs w:val="18"/>
          <w:lang w:val="en-CA" w:eastAsia="zh-TW"/>
        </w:rPr>
      </w:pPr>
    </w:p>
    <w:p w14:paraId="67862BC8" w14:textId="79B133FE" w:rsidR="00F6145C" w:rsidRPr="00F6145C" w:rsidRDefault="7D250859" w:rsidP="00C754CB">
      <w:pPr>
        <w:pStyle w:val="Heading2"/>
        <w:rPr>
          <w:rFonts w:ascii="Segoe UI" w:hAnsi="Segoe UI" w:cs="Segoe UI"/>
          <w:sz w:val="18"/>
          <w:szCs w:val="18"/>
          <w:lang w:val="en-CA" w:eastAsia="zh-TW"/>
        </w:rPr>
      </w:pPr>
      <w:bookmarkStart w:id="101" w:name="_Toc110339368"/>
      <w:r w:rsidRPr="54446C48">
        <w:rPr>
          <w:lang w:val="en-CA" w:eastAsia="zh-TW"/>
        </w:rPr>
        <w:t>Sprint</w:t>
      </w:r>
      <w:r w:rsidR="4A83061E" w:rsidRPr="54446C48">
        <w:rPr>
          <w:lang w:val="en-CA" w:eastAsia="zh-TW"/>
        </w:rPr>
        <w:t xml:space="preserve"> </w:t>
      </w:r>
      <w:r w:rsidRPr="54446C48">
        <w:rPr>
          <w:lang w:val="en-CA" w:eastAsia="zh-TW"/>
        </w:rPr>
        <w:t>5</w:t>
      </w:r>
      <w:bookmarkEnd w:id="101"/>
    </w:p>
    <w:tbl>
      <w:tblPr>
        <w:tblStyle w:val="ListTable6Colorful-Accent2"/>
        <w:tblW w:w="0" w:type="dxa"/>
        <w:tblLook w:val="04A0" w:firstRow="1" w:lastRow="0" w:firstColumn="1" w:lastColumn="0" w:noHBand="0" w:noVBand="1"/>
      </w:tblPr>
      <w:tblGrid>
        <w:gridCol w:w="2820"/>
        <w:gridCol w:w="2970"/>
        <w:gridCol w:w="3540"/>
      </w:tblGrid>
      <w:tr w:rsidR="00F6145C" w:rsidRPr="00F6145C" w14:paraId="66997DCF" w14:textId="77777777" w:rsidTr="00C75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0" w:type="dxa"/>
            <w:hideMark/>
          </w:tcPr>
          <w:p w14:paraId="214A9011" w14:textId="77777777" w:rsidR="00F6145C" w:rsidRPr="00F6145C" w:rsidRDefault="00F6145C" w:rsidP="00F6145C">
            <w:pPr>
              <w:jc w:val="center"/>
              <w:textAlignment w:val="baseline"/>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TO DO </w:t>
            </w:r>
          </w:p>
        </w:tc>
        <w:tc>
          <w:tcPr>
            <w:tcW w:w="2970" w:type="dxa"/>
            <w:hideMark/>
          </w:tcPr>
          <w:p w14:paraId="4485B20B" w14:textId="77777777" w:rsidR="00F6145C" w:rsidRPr="00F6145C" w:rsidRDefault="00F6145C" w:rsidP="00F6145C">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DOING </w:t>
            </w:r>
          </w:p>
        </w:tc>
        <w:tc>
          <w:tcPr>
            <w:tcW w:w="3540" w:type="dxa"/>
            <w:hideMark/>
          </w:tcPr>
          <w:p w14:paraId="580C2FFA" w14:textId="77777777" w:rsidR="00F6145C" w:rsidRPr="00F6145C" w:rsidRDefault="00F6145C" w:rsidP="00F6145C">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DONE </w:t>
            </w:r>
          </w:p>
        </w:tc>
      </w:tr>
      <w:tr w:rsidR="00F6145C" w:rsidRPr="00F6145C" w14:paraId="458D4673" w14:textId="77777777" w:rsidTr="00C75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0" w:type="dxa"/>
            <w:hideMark/>
          </w:tcPr>
          <w:p w14:paraId="297C4EEF" w14:textId="77777777" w:rsidR="00F6145C" w:rsidRPr="009C4058" w:rsidRDefault="00F6145C" w:rsidP="00137B21">
            <w:pPr>
              <w:jc w:val="both"/>
              <w:rPr>
                <w:rFonts w:ascii="Times New Roman" w:hAnsi="Times New Roman" w:cs="Times New Roman"/>
                <w:b w:val="0"/>
                <w:bCs w:val="0"/>
                <w:sz w:val="24"/>
                <w:szCs w:val="24"/>
                <w:lang w:val="en-CA" w:eastAsia="zh-TW"/>
              </w:rPr>
            </w:pPr>
            <w:r w:rsidRPr="009C4058">
              <w:rPr>
                <w:b w:val="0"/>
                <w:bCs w:val="0"/>
                <w:lang w:val="en-CA" w:eastAsia="zh-TW"/>
              </w:rPr>
              <w:t>As a User (Patient), I want to find a clinic that speaks my language, so that I can communicate better with doctors &amp; clinic </w:t>
            </w:r>
          </w:p>
        </w:tc>
        <w:tc>
          <w:tcPr>
            <w:tcW w:w="2970" w:type="dxa"/>
            <w:hideMark/>
          </w:tcPr>
          <w:p w14:paraId="20ECED69" w14:textId="77777777"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 As a user (Patient) I want to select my preferred language .... so that I can navigate the website in a language I understand. </w:t>
            </w:r>
          </w:p>
        </w:tc>
        <w:tc>
          <w:tcPr>
            <w:tcW w:w="3540" w:type="dxa"/>
            <w:hideMark/>
          </w:tcPr>
          <w:p w14:paraId="3C5C8CAB" w14:textId="6213CA71"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As a user I want to know about the different payment options available</w:t>
            </w:r>
            <w:r w:rsidRPr="009C4058">
              <w:rPr>
                <w:lang w:eastAsia="zh-TW"/>
              </w:rPr>
              <w:t>.</w:t>
            </w:r>
            <w:r w:rsidRPr="009C4058">
              <w:rPr>
                <w:lang w:val="en-CA" w:eastAsia="zh-TW"/>
              </w:rPr>
              <w:t> </w:t>
            </w:r>
          </w:p>
        </w:tc>
      </w:tr>
    </w:tbl>
    <w:p w14:paraId="57D48ACF" w14:textId="24F8CAB2" w:rsidR="00F6145C" w:rsidRDefault="00F6145C" w:rsidP="00F6145C">
      <w:pPr>
        <w:spacing w:after="0" w:line="240" w:lineRule="auto"/>
        <w:textAlignment w:val="baseline"/>
        <w:rPr>
          <w:rFonts w:ascii="Calibri" w:eastAsia="Times New Roman" w:hAnsi="Calibri" w:cs="Calibri"/>
          <w:color w:val="auto"/>
          <w:lang w:val="en-CA" w:eastAsia="zh-TW"/>
        </w:rPr>
      </w:pPr>
      <w:r w:rsidRPr="00F6145C">
        <w:rPr>
          <w:rFonts w:ascii="Calibri" w:eastAsia="Times New Roman" w:hAnsi="Calibri" w:cs="Calibri"/>
          <w:color w:val="auto"/>
          <w:lang w:val="en-CA" w:eastAsia="zh-TW"/>
        </w:rPr>
        <w:t> </w:t>
      </w:r>
    </w:p>
    <w:p w14:paraId="7784D10C" w14:textId="3D54B704" w:rsidR="00C754CB" w:rsidRDefault="00C754CB" w:rsidP="00F6145C">
      <w:pPr>
        <w:spacing w:after="0" w:line="240" w:lineRule="auto"/>
        <w:textAlignment w:val="baseline"/>
        <w:rPr>
          <w:rFonts w:ascii="Calibri" w:eastAsia="Times New Roman" w:hAnsi="Calibri" w:cs="Calibri"/>
          <w:color w:val="auto"/>
          <w:lang w:val="en-CA" w:eastAsia="zh-TW"/>
        </w:rPr>
      </w:pPr>
    </w:p>
    <w:p w14:paraId="75FDDF74" w14:textId="27725E87" w:rsidR="00C754CB" w:rsidRDefault="00C754CB" w:rsidP="00F6145C">
      <w:pPr>
        <w:spacing w:after="0" w:line="240" w:lineRule="auto"/>
        <w:textAlignment w:val="baseline"/>
        <w:rPr>
          <w:rFonts w:ascii="Calibri" w:eastAsia="Times New Roman" w:hAnsi="Calibri" w:cs="Calibri"/>
          <w:color w:val="auto"/>
          <w:lang w:val="en-CA" w:eastAsia="zh-TW"/>
        </w:rPr>
      </w:pPr>
    </w:p>
    <w:p w14:paraId="69A11E68" w14:textId="1752E4F7" w:rsidR="00C754CB" w:rsidRDefault="00C754CB" w:rsidP="00F6145C">
      <w:pPr>
        <w:spacing w:after="0" w:line="240" w:lineRule="auto"/>
        <w:textAlignment w:val="baseline"/>
        <w:rPr>
          <w:rFonts w:ascii="Segoe UI" w:eastAsia="Times New Roman" w:hAnsi="Segoe UI" w:cs="Segoe UI"/>
          <w:color w:val="auto"/>
          <w:sz w:val="18"/>
          <w:szCs w:val="18"/>
          <w:lang w:val="en-CA" w:eastAsia="zh-TW"/>
        </w:rPr>
      </w:pPr>
    </w:p>
    <w:p w14:paraId="62269EFC" w14:textId="77777777" w:rsidR="00C754CB" w:rsidRPr="00F6145C" w:rsidRDefault="00C754CB" w:rsidP="00F6145C">
      <w:pPr>
        <w:spacing w:after="0" w:line="240" w:lineRule="auto"/>
        <w:textAlignment w:val="baseline"/>
        <w:rPr>
          <w:rFonts w:ascii="Segoe UI" w:eastAsia="Times New Roman" w:hAnsi="Segoe UI" w:cs="Segoe UI"/>
          <w:color w:val="auto"/>
          <w:sz w:val="18"/>
          <w:szCs w:val="18"/>
          <w:lang w:val="en-CA" w:eastAsia="zh-TW"/>
        </w:rPr>
      </w:pPr>
    </w:p>
    <w:p w14:paraId="0FDE09A9" w14:textId="51E085F3" w:rsidR="00F6145C" w:rsidRPr="00F6145C" w:rsidRDefault="7D250859" w:rsidP="00C754CB">
      <w:pPr>
        <w:pStyle w:val="Heading2"/>
        <w:rPr>
          <w:rFonts w:ascii="Segoe UI" w:hAnsi="Segoe UI" w:cs="Segoe UI"/>
          <w:sz w:val="18"/>
          <w:szCs w:val="18"/>
          <w:lang w:val="en-CA" w:eastAsia="zh-TW"/>
        </w:rPr>
      </w:pPr>
      <w:bookmarkStart w:id="102" w:name="_Toc110339369"/>
      <w:r w:rsidRPr="54446C48">
        <w:rPr>
          <w:lang w:val="en-CA" w:eastAsia="zh-TW"/>
        </w:rPr>
        <w:t>Sprint</w:t>
      </w:r>
      <w:r w:rsidR="4A83061E" w:rsidRPr="54446C48">
        <w:rPr>
          <w:lang w:val="en-CA" w:eastAsia="zh-TW"/>
        </w:rPr>
        <w:t xml:space="preserve"> </w:t>
      </w:r>
      <w:r w:rsidRPr="54446C48">
        <w:rPr>
          <w:lang w:val="en-CA" w:eastAsia="zh-TW"/>
        </w:rPr>
        <w:t>6</w:t>
      </w:r>
      <w:bookmarkEnd w:id="102"/>
    </w:p>
    <w:tbl>
      <w:tblPr>
        <w:tblStyle w:val="ListTable6Colorful-Accent2"/>
        <w:tblW w:w="0" w:type="dxa"/>
        <w:tblLook w:val="04A0" w:firstRow="1" w:lastRow="0" w:firstColumn="1" w:lastColumn="0" w:noHBand="0" w:noVBand="1"/>
      </w:tblPr>
      <w:tblGrid>
        <w:gridCol w:w="2970"/>
        <w:gridCol w:w="3540"/>
        <w:gridCol w:w="2835"/>
      </w:tblGrid>
      <w:tr w:rsidR="00F6145C" w:rsidRPr="00F6145C" w14:paraId="777EED4B" w14:textId="77777777" w:rsidTr="00C75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hideMark/>
          </w:tcPr>
          <w:p w14:paraId="54253F6E" w14:textId="77777777" w:rsidR="00F6145C" w:rsidRPr="00F6145C" w:rsidRDefault="00F6145C" w:rsidP="00F6145C">
            <w:pPr>
              <w:jc w:val="center"/>
              <w:textAlignment w:val="baseline"/>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TO DO </w:t>
            </w:r>
          </w:p>
        </w:tc>
        <w:tc>
          <w:tcPr>
            <w:tcW w:w="3540" w:type="dxa"/>
            <w:hideMark/>
          </w:tcPr>
          <w:p w14:paraId="33FF5127" w14:textId="77777777" w:rsidR="00F6145C" w:rsidRPr="00F6145C" w:rsidRDefault="00F6145C" w:rsidP="00F6145C">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DOING </w:t>
            </w:r>
          </w:p>
        </w:tc>
        <w:tc>
          <w:tcPr>
            <w:tcW w:w="2835" w:type="dxa"/>
            <w:hideMark/>
          </w:tcPr>
          <w:p w14:paraId="64D9181D" w14:textId="77777777" w:rsidR="00F6145C" w:rsidRPr="00F6145C" w:rsidRDefault="00F6145C" w:rsidP="00F6145C">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CA" w:eastAsia="zh-TW"/>
              </w:rPr>
            </w:pPr>
            <w:r w:rsidRPr="00F6145C">
              <w:rPr>
                <w:rFonts w:ascii="Calibri" w:eastAsia="Times New Roman" w:hAnsi="Calibri" w:cs="Calibri"/>
                <w:color w:val="auto"/>
                <w:lang w:val="en-CA" w:eastAsia="zh-TW"/>
              </w:rPr>
              <w:t>DONE </w:t>
            </w:r>
          </w:p>
        </w:tc>
      </w:tr>
      <w:tr w:rsidR="00F6145C" w:rsidRPr="00F6145C" w14:paraId="2C05805B" w14:textId="77777777" w:rsidTr="00C75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hideMark/>
          </w:tcPr>
          <w:p w14:paraId="5B625180" w14:textId="77777777" w:rsidR="00F6145C" w:rsidRPr="009C4058" w:rsidRDefault="00F6145C" w:rsidP="00137B21">
            <w:pPr>
              <w:jc w:val="both"/>
              <w:rPr>
                <w:rFonts w:ascii="Times New Roman" w:hAnsi="Times New Roman" w:cs="Times New Roman"/>
                <w:b w:val="0"/>
                <w:bCs w:val="0"/>
                <w:sz w:val="24"/>
                <w:szCs w:val="24"/>
                <w:lang w:val="en-CA" w:eastAsia="zh-TW"/>
              </w:rPr>
            </w:pPr>
            <w:r w:rsidRPr="009C4058">
              <w:rPr>
                <w:b w:val="0"/>
                <w:bCs w:val="0"/>
                <w:lang w:val="en-CA" w:eastAsia="zh-TW"/>
              </w:rPr>
              <w:t>As a User (Administrator), I want to work as paperless as possible, so that I don’t need to print the document each time. </w:t>
            </w:r>
          </w:p>
        </w:tc>
        <w:tc>
          <w:tcPr>
            <w:tcW w:w="3540" w:type="dxa"/>
            <w:hideMark/>
          </w:tcPr>
          <w:p w14:paraId="65DD940F" w14:textId="77777777"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As a User (Doctor), I want to send prescriptions to patients through the app so that all the records &amp; information of the patient will stay under his/her name. </w:t>
            </w:r>
          </w:p>
        </w:tc>
        <w:tc>
          <w:tcPr>
            <w:tcW w:w="2835" w:type="dxa"/>
            <w:hideMark/>
          </w:tcPr>
          <w:p w14:paraId="0085E742" w14:textId="77777777" w:rsidR="00F6145C" w:rsidRPr="009C4058" w:rsidRDefault="00F6145C" w:rsidP="00137B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CA" w:eastAsia="zh-TW"/>
              </w:rPr>
            </w:pPr>
            <w:r w:rsidRPr="009C4058">
              <w:rPr>
                <w:lang w:val="en-CA" w:eastAsia="zh-TW"/>
              </w:rPr>
              <w:t>As a user</w:t>
            </w:r>
            <w:r w:rsidRPr="009C4058">
              <w:rPr>
                <w:lang w:eastAsia="zh-TW"/>
              </w:rPr>
              <w:t>,</w:t>
            </w:r>
            <w:r w:rsidRPr="009C4058">
              <w:rPr>
                <w:lang w:val="en-CA" w:eastAsia="zh-TW"/>
              </w:rPr>
              <w:t xml:space="preserve"> I want to receive email notifications about the promotions in the clinics for different treatments </w:t>
            </w:r>
          </w:p>
        </w:tc>
      </w:tr>
    </w:tbl>
    <w:p w14:paraId="6A19F16F" w14:textId="77777777" w:rsidR="00F6145C" w:rsidRPr="00F6145C" w:rsidRDefault="00F6145C" w:rsidP="00F6145C">
      <w:pPr>
        <w:spacing w:after="0" w:line="240" w:lineRule="auto"/>
        <w:textAlignment w:val="baseline"/>
        <w:rPr>
          <w:rFonts w:ascii="Segoe UI" w:eastAsia="Times New Roman" w:hAnsi="Segoe UI" w:cs="Segoe UI"/>
          <w:color w:val="auto"/>
          <w:sz w:val="18"/>
          <w:szCs w:val="18"/>
          <w:lang w:val="en-CA" w:eastAsia="zh-TW"/>
        </w:rPr>
      </w:pPr>
      <w:r w:rsidRPr="00F6145C">
        <w:rPr>
          <w:rFonts w:ascii="Calibri" w:eastAsia="Times New Roman" w:hAnsi="Calibri" w:cs="Calibri"/>
          <w:color w:val="auto"/>
          <w:lang w:val="en-CA" w:eastAsia="zh-TW"/>
        </w:rPr>
        <w:t> </w:t>
      </w:r>
    </w:p>
    <w:p w14:paraId="00501485" w14:textId="77777777" w:rsidR="00F6145C" w:rsidRPr="00F6145C" w:rsidRDefault="00F6145C" w:rsidP="00F6145C">
      <w:pPr>
        <w:spacing w:after="0" w:line="240" w:lineRule="auto"/>
        <w:textAlignment w:val="baseline"/>
        <w:rPr>
          <w:rFonts w:ascii="Segoe UI" w:eastAsia="Times New Roman" w:hAnsi="Segoe UI" w:cs="Segoe UI"/>
          <w:color w:val="auto"/>
          <w:sz w:val="18"/>
          <w:szCs w:val="18"/>
          <w:lang w:val="en-CA" w:eastAsia="zh-TW"/>
        </w:rPr>
      </w:pPr>
      <w:r w:rsidRPr="00F6145C">
        <w:rPr>
          <w:rFonts w:ascii="Calibri" w:eastAsia="Times New Roman" w:hAnsi="Calibri" w:cs="Calibri"/>
          <w:color w:val="auto"/>
          <w:lang w:val="en-CA" w:eastAsia="zh-TW"/>
        </w:rPr>
        <w:t> </w:t>
      </w:r>
    </w:p>
    <w:p w14:paraId="01DE2276" w14:textId="77777777" w:rsidR="00F6145C" w:rsidRPr="00F6145C" w:rsidRDefault="00F6145C" w:rsidP="00F6145C">
      <w:pPr>
        <w:rPr>
          <w:lang w:val="en-CA"/>
        </w:rPr>
      </w:pPr>
    </w:p>
    <w:p w14:paraId="7B5C5D4D" w14:textId="77777777" w:rsidR="00E7744E" w:rsidRPr="00E7744E" w:rsidRDefault="00E7744E" w:rsidP="00E7744E"/>
    <w:p w14:paraId="07291134" w14:textId="77777777" w:rsidR="00E7744E" w:rsidRDefault="00E7744E" w:rsidP="00E7744E">
      <w:pPr>
        <w:pStyle w:val="Heading1"/>
      </w:pPr>
    </w:p>
    <w:p w14:paraId="17B056A7" w14:textId="283BB7C1" w:rsidR="00247CFF" w:rsidRDefault="00247CFF" w:rsidP="00E7744E">
      <w:pPr>
        <w:pStyle w:val="Heading1"/>
        <w:sectPr w:rsidR="00247CFF" w:rsidSect="005E14D5">
          <w:pgSz w:w="12240" w:h="15840" w:code="1"/>
          <w:pgMar w:top="1701" w:right="720" w:bottom="1673" w:left="720" w:header="432" w:footer="432" w:gutter="0"/>
          <w:cols w:space="720"/>
          <w:docGrid w:linePitch="360"/>
        </w:sectPr>
      </w:pPr>
    </w:p>
    <w:p w14:paraId="5FEAA138" w14:textId="77777777" w:rsidR="006905B2" w:rsidRDefault="006905B2" w:rsidP="00E7744E">
      <w:pPr>
        <w:pStyle w:val="Heading1"/>
      </w:pPr>
    </w:p>
    <w:p w14:paraId="291A8E7D" w14:textId="77777777" w:rsidR="00C41686" w:rsidRDefault="006905B2" w:rsidP="00E7744E">
      <w:pPr>
        <w:pStyle w:val="Heading1"/>
      </w:pPr>
      <w:bookmarkStart w:id="103" w:name="_Toc110339370"/>
      <w:r>
        <w:rPr>
          <w:noProof/>
        </w:rPr>
        <w:drawing>
          <wp:anchor distT="0" distB="0" distL="114300" distR="114300" simplePos="0" relativeHeight="251658244" behindDoc="0" locked="0" layoutInCell="1" allowOverlap="1" wp14:anchorId="610CA857" wp14:editId="2636EFB6">
            <wp:simplePos x="0" y="0"/>
            <wp:positionH relativeFrom="margin">
              <wp:posOffset>3669665</wp:posOffset>
            </wp:positionH>
            <wp:positionV relativeFrom="paragraph">
              <wp:posOffset>216535</wp:posOffset>
            </wp:positionV>
            <wp:extent cx="3925570" cy="558228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5570" cy="5582285"/>
                    </a:xfrm>
                    <a:prstGeom prst="rect">
                      <a:avLst/>
                    </a:prstGeom>
                    <a:noFill/>
                    <a:ln>
                      <a:noFill/>
                    </a:ln>
                  </pic:spPr>
                </pic:pic>
              </a:graphicData>
            </a:graphic>
          </wp:anchor>
        </w:drawing>
      </w:r>
      <w:r>
        <w:rPr>
          <w:noProof/>
        </w:rPr>
        <w:drawing>
          <wp:anchor distT="0" distB="0" distL="114300" distR="114300" simplePos="0" relativeHeight="251658243" behindDoc="0" locked="0" layoutInCell="1" allowOverlap="1" wp14:anchorId="0F17FE81" wp14:editId="224B7E07">
            <wp:simplePos x="0" y="0"/>
            <wp:positionH relativeFrom="column">
              <wp:posOffset>-241935</wp:posOffset>
            </wp:positionH>
            <wp:positionV relativeFrom="paragraph">
              <wp:posOffset>274955</wp:posOffset>
            </wp:positionV>
            <wp:extent cx="3888105" cy="55283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88105" cy="5528310"/>
                    </a:xfrm>
                    <a:prstGeom prst="rect">
                      <a:avLst/>
                    </a:prstGeom>
                    <a:noFill/>
                    <a:ln>
                      <a:noFill/>
                    </a:ln>
                  </pic:spPr>
                </pic:pic>
              </a:graphicData>
            </a:graphic>
          </wp:anchor>
        </w:drawing>
      </w:r>
      <w:r w:rsidR="25056793">
        <w:t>MOCK-</w:t>
      </w:r>
      <w:r w:rsidR="17E3208D">
        <w:t>UP</w:t>
      </w:r>
      <w:bookmarkEnd w:id="103"/>
    </w:p>
    <w:p w14:paraId="0383C951" w14:textId="4879E7BC" w:rsidR="008E44D4" w:rsidRPr="008E44D4" w:rsidRDefault="008E44D4" w:rsidP="008E44D4">
      <w:pPr>
        <w:sectPr w:rsidR="008E44D4" w:rsidRPr="008E44D4" w:rsidSect="00C41686">
          <w:headerReference w:type="default" r:id="rId59"/>
          <w:footerReference w:type="default" r:id="rId60"/>
          <w:pgSz w:w="15840" w:h="12240" w:orient="landscape" w:code="1"/>
          <w:pgMar w:top="720" w:right="1701" w:bottom="720" w:left="1673" w:header="431" w:footer="431" w:gutter="0"/>
          <w:cols w:space="720"/>
          <w:docGrid w:linePitch="360"/>
        </w:sectPr>
      </w:pPr>
      <w:proofErr w:type="spellStart"/>
      <w:r>
        <w:t>xvvxxcxc</w:t>
      </w:r>
      <w:proofErr w:type="spellEnd"/>
    </w:p>
    <w:p w14:paraId="71F494AA" w14:textId="77777777" w:rsidR="00D06C70" w:rsidRDefault="00D06C70"/>
    <w:p w14:paraId="0E8B5A47" w14:textId="24D7AA9E" w:rsidR="006905B2" w:rsidRDefault="006905B2">
      <w:pPr>
        <w:sectPr w:rsidR="006905B2" w:rsidSect="006905B2">
          <w:pgSz w:w="15840" w:h="12240" w:orient="landscape" w:code="1"/>
          <w:pgMar w:top="720" w:right="1701" w:bottom="720" w:left="1673" w:header="431" w:footer="431" w:gutter="0"/>
          <w:cols w:space="720"/>
          <w:docGrid w:linePitch="360"/>
        </w:sectPr>
      </w:pPr>
      <w:r>
        <w:rPr>
          <w:noProof/>
        </w:rPr>
        <w:drawing>
          <wp:anchor distT="0" distB="0" distL="114300" distR="114300" simplePos="0" relativeHeight="251658245" behindDoc="0" locked="0" layoutInCell="1" allowOverlap="1" wp14:anchorId="36B2BA6E" wp14:editId="0DBBBEF0">
            <wp:simplePos x="0" y="0"/>
            <wp:positionH relativeFrom="column">
              <wp:posOffset>3734435</wp:posOffset>
            </wp:positionH>
            <wp:positionV relativeFrom="paragraph">
              <wp:posOffset>108775</wp:posOffset>
            </wp:positionV>
            <wp:extent cx="3879850" cy="5514340"/>
            <wp:effectExtent l="0" t="0" r="635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9850" cy="5514340"/>
                    </a:xfrm>
                    <a:prstGeom prst="rect">
                      <a:avLst/>
                    </a:prstGeom>
                    <a:noFill/>
                    <a:ln>
                      <a:noFill/>
                    </a:ln>
                  </pic:spPr>
                </pic:pic>
              </a:graphicData>
            </a:graphic>
          </wp:anchor>
        </w:drawing>
      </w:r>
      <w:r>
        <w:rPr>
          <w:noProof/>
        </w:rPr>
        <w:drawing>
          <wp:anchor distT="0" distB="0" distL="114300" distR="114300" simplePos="0" relativeHeight="251658246" behindDoc="0" locked="0" layoutInCell="1" allowOverlap="1" wp14:anchorId="0FAC21BE" wp14:editId="00B92713">
            <wp:simplePos x="0" y="0"/>
            <wp:positionH relativeFrom="column">
              <wp:posOffset>-5715</wp:posOffset>
            </wp:positionH>
            <wp:positionV relativeFrom="paragraph">
              <wp:posOffset>152656</wp:posOffset>
            </wp:positionV>
            <wp:extent cx="3892550" cy="553212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550" cy="5532120"/>
                    </a:xfrm>
                    <a:prstGeom prst="rect">
                      <a:avLst/>
                    </a:prstGeom>
                    <a:noFill/>
                    <a:ln>
                      <a:noFill/>
                    </a:ln>
                  </pic:spPr>
                </pic:pic>
              </a:graphicData>
            </a:graphic>
          </wp:anchor>
        </w:drawing>
      </w:r>
    </w:p>
    <w:p w14:paraId="2E5D575E" w14:textId="22BDA5EB" w:rsidR="4EC51F7A" w:rsidRDefault="0619D1F6" w:rsidP="27297F70">
      <w:pPr>
        <w:pStyle w:val="Heading1"/>
      </w:pPr>
      <w:bookmarkStart w:id="104" w:name="_Toc110339371"/>
      <w:bookmarkEnd w:id="66"/>
      <w:r>
        <w:lastRenderedPageBreak/>
        <w:t>PROJECT APPENDIX</w:t>
      </w:r>
      <w:bookmarkEnd w:id="104"/>
    </w:p>
    <w:p w14:paraId="2D02509B" w14:textId="7EDB944E" w:rsidR="4EC51F7A" w:rsidRDefault="0619D1F6" w:rsidP="00FA4921">
      <w:pPr>
        <w:pStyle w:val="Heading2"/>
      </w:pPr>
      <w:bookmarkStart w:id="105" w:name="_Toc110339372"/>
      <w:r>
        <w:t>T</w:t>
      </w:r>
      <w:r w:rsidR="00594FDF">
        <w:t>eam Charter</w:t>
      </w:r>
      <w:bookmarkEnd w:id="105"/>
    </w:p>
    <w:p w14:paraId="0996D97B" w14:textId="77777777" w:rsidR="00FA4921" w:rsidRPr="00FA4921" w:rsidRDefault="00FA4921" w:rsidP="00FA4921"/>
    <w:tbl>
      <w:tblPr>
        <w:tblStyle w:val="GridTable3-Accent2"/>
        <w:tblW w:w="0" w:type="auto"/>
        <w:tblLayout w:type="fixed"/>
        <w:tblLook w:val="04A0" w:firstRow="1" w:lastRow="0" w:firstColumn="1" w:lastColumn="0" w:noHBand="0" w:noVBand="1"/>
      </w:tblPr>
      <w:tblGrid>
        <w:gridCol w:w="2427"/>
        <w:gridCol w:w="1947"/>
        <w:gridCol w:w="2232"/>
        <w:gridCol w:w="2097"/>
        <w:gridCol w:w="2097"/>
      </w:tblGrid>
      <w:tr w:rsidR="27297F70" w14:paraId="65C82B14" w14:textId="77777777" w:rsidTr="00FA4921">
        <w:trPr>
          <w:cnfStyle w:val="100000000000" w:firstRow="1" w:lastRow="0" w:firstColumn="0" w:lastColumn="0" w:oddVBand="0" w:evenVBand="0" w:oddHBand="0" w:evenHBand="0" w:firstRowFirstColumn="0" w:firstRowLastColumn="0" w:lastRowFirstColumn="0" w:lastRowLastColumn="0"/>
          <w:trHeight w:val="405"/>
        </w:trPr>
        <w:tc>
          <w:tcPr>
            <w:cnfStyle w:val="001000000100" w:firstRow="0" w:lastRow="0" w:firstColumn="1" w:lastColumn="0" w:oddVBand="0" w:evenVBand="0" w:oddHBand="0" w:evenHBand="0" w:firstRowFirstColumn="1" w:firstRowLastColumn="0" w:lastRowFirstColumn="0" w:lastRowLastColumn="0"/>
            <w:tcW w:w="2427" w:type="dxa"/>
          </w:tcPr>
          <w:p w14:paraId="30F54C96" w14:textId="7792A189" w:rsidR="27297F70" w:rsidRPr="00825C64" w:rsidRDefault="27297F70" w:rsidP="27297F70">
            <w:pPr>
              <w:spacing w:line="360" w:lineRule="auto"/>
              <w:rPr>
                <w:rFonts w:cstheme="minorHAnsi"/>
                <w:b w:val="0"/>
                <w:bCs w:val="0"/>
                <w:sz w:val="20"/>
                <w:szCs w:val="20"/>
              </w:rPr>
            </w:pPr>
            <w:r w:rsidRPr="00825C64">
              <w:rPr>
                <w:rFonts w:eastAsia="Arial" w:cstheme="minorHAnsi"/>
                <w:b w:val="0"/>
                <w:bCs w:val="0"/>
                <w:sz w:val="20"/>
                <w:szCs w:val="20"/>
              </w:rPr>
              <w:t>Member</w:t>
            </w:r>
          </w:p>
        </w:tc>
        <w:tc>
          <w:tcPr>
            <w:tcW w:w="1947" w:type="dxa"/>
          </w:tcPr>
          <w:p w14:paraId="28AF433D" w14:textId="21BF2207" w:rsidR="27297F70" w:rsidRPr="00825C64" w:rsidRDefault="27297F70">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proofErr w:type="spellStart"/>
            <w:r w:rsidRPr="00825C64">
              <w:rPr>
                <w:rFonts w:eastAsia="Arial" w:cstheme="minorHAnsi"/>
                <w:b w:val="0"/>
                <w:bCs w:val="0"/>
                <w:i/>
                <w:iCs/>
                <w:sz w:val="20"/>
                <w:szCs w:val="20"/>
              </w:rPr>
              <w:t>Hymei</w:t>
            </w:r>
            <w:proofErr w:type="spellEnd"/>
          </w:p>
        </w:tc>
        <w:tc>
          <w:tcPr>
            <w:tcW w:w="2232" w:type="dxa"/>
          </w:tcPr>
          <w:p w14:paraId="25C67CA4" w14:textId="5F124DBA" w:rsidR="27297F70" w:rsidRPr="00825C64" w:rsidRDefault="27297F70">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825C64">
              <w:rPr>
                <w:rFonts w:eastAsia="Arial" w:cstheme="minorHAnsi"/>
                <w:b w:val="0"/>
                <w:bCs w:val="0"/>
                <w:i/>
                <w:iCs/>
                <w:sz w:val="20"/>
                <w:szCs w:val="20"/>
              </w:rPr>
              <w:t>Kamil</w:t>
            </w:r>
          </w:p>
        </w:tc>
        <w:tc>
          <w:tcPr>
            <w:tcW w:w="2097" w:type="dxa"/>
          </w:tcPr>
          <w:p w14:paraId="3750397B" w14:textId="20502C10" w:rsidR="27297F70" w:rsidRPr="00825C64" w:rsidRDefault="27297F70">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825C64">
              <w:rPr>
                <w:rFonts w:eastAsia="Arial" w:cstheme="minorHAnsi"/>
                <w:b w:val="0"/>
                <w:bCs w:val="0"/>
                <w:i/>
                <w:iCs/>
                <w:sz w:val="20"/>
                <w:szCs w:val="20"/>
              </w:rPr>
              <w:t>Mo</w:t>
            </w:r>
          </w:p>
        </w:tc>
        <w:tc>
          <w:tcPr>
            <w:tcW w:w="2097" w:type="dxa"/>
          </w:tcPr>
          <w:p w14:paraId="030265C8" w14:textId="73DA2D05" w:rsidR="27297F70" w:rsidRPr="00825C64" w:rsidRDefault="27297F70">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proofErr w:type="spellStart"/>
            <w:r w:rsidRPr="00825C64">
              <w:rPr>
                <w:rFonts w:eastAsia="Arial" w:cstheme="minorHAnsi"/>
                <w:b w:val="0"/>
                <w:bCs w:val="0"/>
                <w:i/>
                <w:iCs/>
                <w:sz w:val="20"/>
                <w:szCs w:val="20"/>
              </w:rPr>
              <w:t>Manasa</w:t>
            </w:r>
            <w:proofErr w:type="spellEnd"/>
          </w:p>
        </w:tc>
      </w:tr>
      <w:tr w:rsidR="27297F70" w14:paraId="1F5B08D0" w14:textId="77777777" w:rsidTr="00FA492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427" w:type="dxa"/>
          </w:tcPr>
          <w:p w14:paraId="009F178A" w14:textId="701378FE" w:rsidR="27297F70" w:rsidRPr="00825C64" w:rsidRDefault="27297F70" w:rsidP="27297F70">
            <w:pPr>
              <w:spacing w:line="360" w:lineRule="auto"/>
              <w:rPr>
                <w:rFonts w:cstheme="minorHAnsi"/>
                <w:b/>
                <w:bCs/>
                <w:sz w:val="20"/>
                <w:szCs w:val="20"/>
              </w:rPr>
            </w:pPr>
            <w:r w:rsidRPr="00825C64">
              <w:rPr>
                <w:rFonts w:eastAsia="Arial" w:cstheme="minorHAnsi"/>
                <w:b/>
                <w:bCs/>
                <w:sz w:val="20"/>
                <w:szCs w:val="20"/>
              </w:rPr>
              <w:t>MBTI</w:t>
            </w:r>
          </w:p>
        </w:tc>
        <w:tc>
          <w:tcPr>
            <w:tcW w:w="1947" w:type="dxa"/>
          </w:tcPr>
          <w:p w14:paraId="0CF2D687" w14:textId="4CEF7FE8"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ENFJ-A</w:t>
            </w:r>
          </w:p>
        </w:tc>
        <w:tc>
          <w:tcPr>
            <w:tcW w:w="2232" w:type="dxa"/>
          </w:tcPr>
          <w:p w14:paraId="23D73D04" w14:textId="0737FCFA"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ISFJ-T</w:t>
            </w:r>
          </w:p>
        </w:tc>
        <w:tc>
          <w:tcPr>
            <w:tcW w:w="2097" w:type="dxa"/>
          </w:tcPr>
          <w:p w14:paraId="11C7809B" w14:textId="768FCEEA"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 xml:space="preserve"> ISFJ-T</w:t>
            </w:r>
          </w:p>
        </w:tc>
        <w:tc>
          <w:tcPr>
            <w:tcW w:w="2097" w:type="dxa"/>
          </w:tcPr>
          <w:p w14:paraId="45206913" w14:textId="342B351E"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ESFJ-T</w:t>
            </w:r>
          </w:p>
        </w:tc>
      </w:tr>
      <w:tr w:rsidR="27297F70" w14:paraId="7D48B80F" w14:textId="77777777" w:rsidTr="00FA4921">
        <w:trPr>
          <w:trHeight w:val="405"/>
        </w:trPr>
        <w:tc>
          <w:tcPr>
            <w:cnfStyle w:val="001000000000" w:firstRow="0" w:lastRow="0" w:firstColumn="1" w:lastColumn="0" w:oddVBand="0" w:evenVBand="0" w:oddHBand="0" w:evenHBand="0" w:firstRowFirstColumn="0" w:firstRowLastColumn="0" w:lastRowFirstColumn="0" w:lastRowLastColumn="0"/>
            <w:tcW w:w="2427" w:type="dxa"/>
          </w:tcPr>
          <w:p w14:paraId="584288AC" w14:textId="613AD7FA" w:rsidR="27297F70" w:rsidRPr="00825C64" w:rsidRDefault="27297F70" w:rsidP="27297F70">
            <w:pPr>
              <w:spacing w:line="360" w:lineRule="auto"/>
              <w:rPr>
                <w:rFonts w:cstheme="minorHAnsi"/>
                <w:b/>
                <w:bCs/>
                <w:sz w:val="20"/>
                <w:szCs w:val="20"/>
              </w:rPr>
            </w:pPr>
            <w:r w:rsidRPr="00825C64">
              <w:rPr>
                <w:rFonts w:eastAsia="Arial" w:cstheme="minorHAnsi"/>
                <w:b/>
                <w:bCs/>
                <w:sz w:val="20"/>
                <w:szCs w:val="20"/>
              </w:rPr>
              <w:t>DISC</w:t>
            </w:r>
          </w:p>
        </w:tc>
        <w:tc>
          <w:tcPr>
            <w:tcW w:w="1947" w:type="dxa"/>
          </w:tcPr>
          <w:p w14:paraId="3252C589" w14:textId="23D872B5" w:rsidR="27297F70" w:rsidRPr="00FA4921" w:rsidRDefault="00FA492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i/>
                <w:iCs/>
                <w:sz w:val="20"/>
                <w:szCs w:val="20"/>
              </w:rPr>
              <w:t>Steaminess</w:t>
            </w:r>
          </w:p>
        </w:tc>
        <w:tc>
          <w:tcPr>
            <w:tcW w:w="2232" w:type="dxa"/>
          </w:tcPr>
          <w:p w14:paraId="3B2E32B6" w14:textId="39A9FEA7"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Compliance</w:t>
            </w:r>
          </w:p>
        </w:tc>
        <w:tc>
          <w:tcPr>
            <w:tcW w:w="2097" w:type="dxa"/>
          </w:tcPr>
          <w:p w14:paraId="3EE7333A" w14:textId="34A2F345"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 xml:space="preserve">Compliance </w:t>
            </w:r>
          </w:p>
        </w:tc>
        <w:tc>
          <w:tcPr>
            <w:tcW w:w="2097" w:type="dxa"/>
          </w:tcPr>
          <w:p w14:paraId="0B394746" w14:textId="68812E54"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Steadiness</w:t>
            </w:r>
          </w:p>
        </w:tc>
      </w:tr>
      <w:tr w:rsidR="27297F70" w14:paraId="21609887" w14:textId="77777777" w:rsidTr="00FA4921">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2427" w:type="dxa"/>
          </w:tcPr>
          <w:p w14:paraId="0F89C049" w14:textId="069012E3" w:rsidR="27297F70" w:rsidRPr="00825C64" w:rsidRDefault="27297F70" w:rsidP="27297F70">
            <w:pPr>
              <w:spacing w:line="360" w:lineRule="auto"/>
              <w:rPr>
                <w:rFonts w:cstheme="minorHAnsi"/>
                <w:b/>
                <w:bCs/>
                <w:sz w:val="20"/>
                <w:szCs w:val="20"/>
              </w:rPr>
            </w:pPr>
            <w:r w:rsidRPr="00825C64">
              <w:rPr>
                <w:rFonts w:eastAsia="Arial" w:cstheme="minorHAnsi"/>
                <w:b/>
                <w:bCs/>
                <w:sz w:val="20"/>
                <w:szCs w:val="20"/>
              </w:rPr>
              <w:t xml:space="preserve">Conflict Resolution Management Style </w:t>
            </w:r>
          </w:p>
        </w:tc>
        <w:tc>
          <w:tcPr>
            <w:tcW w:w="1947" w:type="dxa"/>
          </w:tcPr>
          <w:p w14:paraId="63087722" w14:textId="49939CE8"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Collaborating</w:t>
            </w:r>
          </w:p>
          <w:p w14:paraId="6D946904" w14:textId="288E8F28"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Compromising</w:t>
            </w:r>
          </w:p>
          <w:p w14:paraId="7214A995" w14:textId="51FEE19D"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Accommodating</w:t>
            </w:r>
          </w:p>
        </w:tc>
        <w:tc>
          <w:tcPr>
            <w:tcW w:w="2232" w:type="dxa"/>
          </w:tcPr>
          <w:p w14:paraId="1EE2FB6D" w14:textId="116D8DE4"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Accommodating</w:t>
            </w:r>
          </w:p>
          <w:p w14:paraId="6746215E" w14:textId="338115E0"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Avoiding</w:t>
            </w:r>
          </w:p>
          <w:p w14:paraId="671D2DD5" w14:textId="39E7A805"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Collaborating</w:t>
            </w:r>
          </w:p>
        </w:tc>
        <w:tc>
          <w:tcPr>
            <w:tcW w:w="2097" w:type="dxa"/>
          </w:tcPr>
          <w:p w14:paraId="48B53798" w14:textId="5F481B65"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Compromising</w:t>
            </w:r>
          </w:p>
        </w:tc>
        <w:tc>
          <w:tcPr>
            <w:tcW w:w="2097" w:type="dxa"/>
          </w:tcPr>
          <w:p w14:paraId="770A71A3" w14:textId="7230A219"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Accommodating</w:t>
            </w:r>
          </w:p>
          <w:p w14:paraId="15CD866A" w14:textId="5D73DAF9"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Competing</w:t>
            </w:r>
          </w:p>
          <w:p w14:paraId="76CC91F6" w14:textId="051F07A2" w:rsidR="27297F70" w:rsidRPr="00FA4921" w:rsidRDefault="27297F70" w:rsidP="27297F70">
            <w:pPr>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 xml:space="preserve"> </w:t>
            </w:r>
          </w:p>
        </w:tc>
      </w:tr>
      <w:tr w:rsidR="27297F70" w14:paraId="5A46C70D" w14:textId="77777777" w:rsidTr="00FA4921">
        <w:trPr>
          <w:trHeight w:val="810"/>
        </w:trPr>
        <w:tc>
          <w:tcPr>
            <w:cnfStyle w:val="001000000000" w:firstRow="0" w:lastRow="0" w:firstColumn="1" w:lastColumn="0" w:oddVBand="0" w:evenVBand="0" w:oddHBand="0" w:evenHBand="0" w:firstRowFirstColumn="0" w:firstRowLastColumn="0" w:lastRowFirstColumn="0" w:lastRowLastColumn="0"/>
            <w:tcW w:w="2427" w:type="dxa"/>
          </w:tcPr>
          <w:p w14:paraId="3F2998FC" w14:textId="6A4933F0" w:rsidR="27297F70" w:rsidRPr="00825C64" w:rsidRDefault="27297F70" w:rsidP="27297F70">
            <w:pPr>
              <w:spacing w:line="360" w:lineRule="auto"/>
              <w:rPr>
                <w:rFonts w:cstheme="minorHAnsi"/>
                <w:b/>
                <w:bCs/>
                <w:sz w:val="20"/>
                <w:szCs w:val="20"/>
              </w:rPr>
            </w:pPr>
            <w:r w:rsidRPr="00825C64">
              <w:rPr>
                <w:rFonts w:eastAsia="Arial" w:cstheme="minorHAnsi"/>
                <w:b/>
                <w:bCs/>
                <w:sz w:val="20"/>
                <w:szCs w:val="20"/>
              </w:rPr>
              <w:t>Conflict Resolution Strategy</w:t>
            </w:r>
          </w:p>
        </w:tc>
        <w:tc>
          <w:tcPr>
            <w:tcW w:w="1947" w:type="dxa"/>
          </w:tcPr>
          <w:p w14:paraId="3E64C417" w14:textId="0F124BC9"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Have stronger my own opinion</w:t>
            </w:r>
          </w:p>
        </w:tc>
        <w:tc>
          <w:tcPr>
            <w:tcW w:w="2232" w:type="dxa"/>
          </w:tcPr>
          <w:p w14:paraId="6AFF3C77" w14:textId="37C12771"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Creating a line of communication</w:t>
            </w:r>
          </w:p>
          <w:p w14:paraId="62AC73F2" w14:textId="49C3E511"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Negotiation</w:t>
            </w:r>
          </w:p>
        </w:tc>
        <w:tc>
          <w:tcPr>
            <w:tcW w:w="2097" w:type="dxa"/>
          </w:tcPr>
          <w:p w14:paraId="0500CDA9" w14:textId="0E666B06"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Honesty</w:t>
            </w:r>
          </w:p>
        </w:tc>
        <w:tc>
          <w:tcPr>
            <w:tcW w:w="2097" w:type="dxa"/>
          </w:tcPr>
          <w:p w14:paraId="08BEFB15" w14:textId="6C7C7EB6"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Compromising</w:t>
            </w:r>
          </w:p>
        </w:tc>
      </w:tr>
      <w:tr w:rsidR="27297F70" w14:paraId="145B89DF" w14:textId="77777777" w:rsidTr="00FA4921">
        <w:trPr>
          <w:cnfStyle w:val="000000100000" w:firstRow="0" w:lastRow="0" w:firstColumn="0" w:lastColumn="0" w:oddVBand="0" w:evenVBand="0" w:oddHBand="1"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427" w:type="dxa"/>
          </w:tcPr>
          <w:p w14:paraId="4153A45F" w14:textId="5D6C768F" w:rsidR="27297F70" w:rsidRPr="00825C64" w:rsidRDefault="27297F70" w:rsidP="27297F70">
            <w:pPr>
              <w:spacing w:line="360" w:lineRule="auto"/>
              <w:rPr>
                <w:rFonts w:cstheme="minorHAnsi"/>
                <w:b/>
                <w:bCs/>
                <w:sz w:val="20"/>
                <w:szCs w:val="20"/>
              </w:rPr>
            </w:pPr>
            <w:r w:rsidRPr="00825C64">
              <w:rPr>
                <w:rFonts w:eastAsia="Arial" w:cstheme="minorHAnsi"/>
                <w:b/>
                <w:bCs/>
                <w:sz w:val="20"/>
                <w:szCs w:val="20"/>
              </w:rPr>
              <w:t>Needs &amp;/or Expectations</w:t>
            </w:r>
          </w:p>
        </w:tc>
        <w:tc>
          <w:tcPr>
            <w:tcW w:w="1947" w:type="dxa"/>
          </w:tcPr>
          <w:p w14:paraId="4AA6C2FC" w14:textId="6F2C1B4B"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Speak up more</w:t>
            </w:r>
          </w:p>
          <w:p w14:paraId="58448C5A" w14:textId="79584BDD"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For Negotiation</w:t>
            </w:r>
          </w:p>
          <w:p w14:paraId="1A9F3057" w14:textId="5CA4216D"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i/>
                <w:iCs/>
                <w:sz w:val="20"/>
                <w:szCs w:val="20"/>
              </w:rPr>
              <w:t xml:space="preserve"> </w:t>
            </w:r>
          </w:p>
        </w:tc>
        <w:tc>
          <w:tcPr>
            <w:tcW w:w="2232" w:type="dxa"/>
          </w:tcPr>
          <w:p w14:paraId="27B2D6A9" w14:textId="396FFAFF"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Meet deadlines</w:t>
            </w:r>
          </w:p>
          <w:p w14:paraId="5394B8ED" w14:textId="3BDD5978"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Good communication</w:t>
            </w:r>
          </w:p>
          <w:p w14:paraId="563DAFE4" w14:textId="5420B385"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 xml:space="preserve"> </w:t>
            </w:r>
          </w:p>
          <w:p w14:paraId="2A5EDDE0" w14:textId="230B75E3"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 xml:space="preserve"> </w:t>
            </w:r>
          </w:p>
          <w:p w14:paraId="4C4EEE7F" w14:textId="6A3CEAD9"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 xml:space="preserve"> </w:t>
            </w:r>
          </w:p>
        </w:tc>
        <w:tc>
          <w:tcPr>
            <w:tcW w:w="2097" w:type="dxa"/>
          </w:tcPr>
          <w:p w14:paraId="62577768" w14:textId="48951B29"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Reliability</w:t>
            </w:r>
          </w:p>
        </w:tc>
        <w:tc>
          <w:tcPr>
            <w:tcW w:w="2097" w:type="dxa"/>
          </w:tcPr>
          <w:p w14:paraId="6B090F2A" w14:textId="33AB0AF3"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Communication</w:t>
            </w:r>
          </w:p>
          <w:p w14:paraId="71D1F56A" w14:textId="730CD53B"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 xml:space="preserve"> </w:t>
            </w:r>
          </w:p>
        </w:tc>
      </w:tr>
      <w:tr w:rsidR="27297F70" w14:paraId="2BE00CCC" w14:textId="77777777" w:rsidTr="00FA4921">
        <w:trPr>
          <w:trHeight w:val="405"/>
        </w:trPr>
        <w:tc>
          <w:tcPr>
            <w:cnfStyle w:val="001000000000" w:firstRow="0" w:lastRow="0" w:firstColumn="1" w:lastColumn="0" w:oddVBand="0" w:evenVBand="0" w:oddHBand="0" w:evenHBand="0" w:firstRowFirstColumn="0" w:firstRowLastColumn="0" w:lastRowFirstColumn="0" w:lastRowLastColumn="0"/>
            <w:tcW w:w="2427" w:type="dxa"/>
          </w:tcPr>
          <w:p w14:paraId="240798E0" w14:textId="0255472D" w:rsidR="27297F70" w:rsidRPr="00825C64" w:rsidRDefault="27297F70" w:rsidP="27297F70">
            <w:pPr>
              <w:spacing w:line="360" w:lineRule="auto"/>
              <w:rPr>
                <w:rFonts w:cstheme="minorHAnsi"/>
                <w:b/>
                <w:bCs/>
                <w:sz w:val="20"/>
                <w:szCs w:val="20"/>
              </w:rPr>
            </w:pPr>
            <w:r w:rsidRPr="00825C64">
              <w:rPr>
                <w:rFonts w:eastAsia="Arial" w:cstheme="minorHAnsi"/>
                <w:b/>
                <w:bCs/>
                <w:sz w:val="20"/>
                <w:szCs w:val="20"/>
              </w:rPr>
              <w:t>Boundaries</w:t>
            </w:r>
          </w:p>
        </w:tc>
        <w:tc>
          <w:tcPr>
            <w:tcW w:w="1947" w:type="dxa"/>
          </w:tcPr>
          <w:p w14:paraId="4A44B62A" w14:textId="1AB1C91A"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Too negative</w:t>
            </w:r>
          </w:p>
          <w:p w14:paraId="4340ED41" w14:textId="7E81665B"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Too stubborn</w:t>
            </w:r>
          </w:p>
        </w:tc>
        <w:tc>
          <w:tcPr>
            <w:tcW w:w="2232" w:type="dxa"/>
          </w:tcPr>
          <w:p w14:paraId="4F816D96" w14:textId="233F69A3"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Personal and workplace do not overlap</w:t>
            </w:r>
          </w:p>
          <w:p w14:paraId="751C79C9" w14:textId="60282B88"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 xml:space="preserve"> Not being fair</w:t>
            </w:r>
          </w:p>
        </w:tc>
        <w:tc>
          <w:tcPr>
            <w:tcW w:w="2097" w:type="dxa"/>
          </w:tcPr>
          <w:p w14:paraId="32B56F00" w14:textId="039BE9E9"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Selfish</w:t>
            </w:r>
          </w:p>
          <w:p w14:paraId="75528AB5" w14:textId="1A1C9E08"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 xml:space="preserve"> </w:t>
            </w:r>
          </w:p>
        </w:tc>
        <w:tc>
          <w:tcPr>
            <w:tcW w:w="2097" w:type="dxa"/>
          </w:tcPr>
          <w:p w14:paraId="3820F85F" w14:textId="4B3C35D3"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Being dishonest</w:t>
            </w:r>
          </w:p>
          <w:p w14:paraId="2FA7CC08" w14:textId="2B85EFC4"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Ignore</w:t>
            </w:r>
          </w:p>
        </w:tc>
      </w:tr>
      <w:tr w:rsidR="27297F70" w14:paraId="351EC515" w14:textId="77777777" w:rsidTr="00FA4921">
        <w:trPr>
          <w:cnfStyle w:val="000000100000" w:firstRow="0" w:lastRow="0" w:firstColumn="0" w:lastColumn="0" w:oddVBand="0" w:evenVBand="0" w:oddHBand="1" w:evenHBand="0" w:firstRowFirstColumn="0" w:firstRowLastColumn="0" w:lastRowFirstColumn="0" w:lastRowLastColumn="0"/>
          <w:trHeight w:val="1995"/>
        </w:trPr>
        <w:tc>
          <w:tcPr>
            <w:cnfStyle w:val="001000000000" w:firstRow="0" w:lastRow="0" w:firstColumn="1" w:lastColumn="0" w:oddVBand="0" w:evenVBand="0" w:oddHBand="0" w:evenHBand="0" w:firstRowFirstColumn="0" w:firstRowLastColumn="0" w:lastRowFirstColumn="0" w:lastRowLastColumn="0"/>
            <w:tcW w:w="2427" w:type="dxa"/>
          </w:tcPr>
          <w:p w14:paraId="0BC21B03" w14:textId="089847E6" w:rsidR="27297F70" w:rsidRPr="00825C64" w:rsidRDefault="27297F70" w:rsidP="27297F70">
            <w:pPr>
              <w:spacing w:line="360" w:lineRule="auto"/>
              <w:rPr>
                <w:rFonts w:cstheme="minorHAnsi"/>
                <w:b/>
                <w:bCs/>
                <w:sz w:val="20"/>
                <w:szCs w:val="20"/>
              </w:rPr>
            </w:pPr>
            <w:r w:rsidRPr="00825C64">
              <w:rPr>
                <w:rFonts w:eastAsia="Arial" w:cstheme="minorHAnsi"/>
                <w:b/>
                <w:bCs/>
                <w:sz w:val="20"/>
                <w:szCs w:val="20"/>
              </w:rPr>
              <w:t xml:space="preserve">If you can say something to your teammates that would go a long way … </w:t>
            </w:r>
          </w:p>
        </w:tc>
        <w:tc>
          <w:tcPr>
            <w:tcW w:w="1947" w:type="dxa"/>
          </w:tcPr>
          <w:p w14:paraId="14DDB171" w14:textId="61808AB8"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I will do my best to success our project, let me know if you feel that I am doing nothing for our project.</w:t>
            </w:r>
          </w:p>
        </w:tc>
        <w:tc>
          <w:tcPr>
            <w:tcW w:w="2232" w:type="dxa"/>
          </w:tcPr>
          <w:p w14:paraId="7145F3F8" w14:textId="54B508E2"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I am positive that we can do great work if the work is divided equally and fairly and done at a reasonable pace.</w:t>
            </w:r>
          </w:p>
        </w:tc>
        <w:tc>
          <w:tcPr>
            <w:tcW w:w="2097" w:type="dxa"/>
          </w:tcPr>
          <w:p w14:paraId="6C87FF4F" w14:textId="1DBA000C"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Compliments, something like:</w:t>
            </w:r>
          </w:p>
          <w:p w14:paraId="4C1F4421" w14:textId="644F8C52"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w:t>
            </w:r>
            <w:r w:rsidR="00FA4921" w:rsidRPr="00FA4921">
              <w:rPr>
                <w:rFonts w:eastAsia="Arial" w:cstheme="minorHAnsi"/>
                <w:sz w:val="20"/>
                <w:szCs w:val="20"/>
              </w:rPr>
              <w:t>We</w:t>
            </w:r>
            <w:r w:rsidRPr="00FA4921">
              <w:rPr>
                <w:rFonts w:eastAsia="Arial" w:cstheme="minorHAnsi"/>
                <w:sz w:val="20"/>
                <w:szCs w:val="20"/>
              </w:rPr>
              <w:t xml:space="preserve"> made some good points in the meeting today”</w:t>
            </w:r>
          </w:p>
        </w:tc>
        <w:tc>
          <w:tcPr>
            <w:tcW w:w="2097" w:type="dxa"/>
          </w:tcPr>
          <w:p w14:paraId="2DD5F500" w14:textId="2CA0B0DF"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I will work efficiently to reach the goal</w:t>
            </w:r>
          </w:p>
        </w:tc>
      </w:tr>
      <w:tr w:rsidR="27297F70" w14:paraId="69F24FEE" w14:textId="77777777" w:rsidTr="00FA4921">
        <w:trPr>
          <w:trHeight w:val="1590"/>
        </w:trPr>
        <w:tc>
          <w:tcPr>
            <w:cnfStyle w:val="001000000000" w:firstRow="0" w:lastRow="0" w:firstColumn="1" w:lastColumn="0" w:oddVBand="0" w:evenVBand="0" w:oddHBand="0" w:evenHBand="0" w:firstRowFirstColumn="0" w:firstRowLastColumn="0" w:lastRowFirstColumn="0" w:lastRowLastColumn="0"/>
            <w:tcW w:w="2427" w:type="dxa"/>
          </w:tcPr>
          <w:p w14:paraId="0FDA9670" w14:textId="2EF94ED6" w:rsidR="27297F70" w:rsidRPr="00825C64" w:rsidRDefault="27297F70" w:rsidP="27297F70">
            <w:pPr>
              <w:spacing w:line="360" w:lineRule="auto"/>
              <w:rPr>
                <w:rFonts w:cstheme="minorHAnsi"/>
                <w:b/>
                <w:bCs/>
                <w:sz w:val="20"/>
                <w:szCs w:val="20"/>
              </w:rPr>
            </w:pPr>
            <w:r w:rsidRPr="00825C64">
              <w:rPr>
                <w:rFonts w:eastAsia="Arial" w:cstheme="minorHAnsi"/>
                <w:b/>
                <w:bCs/>
                <w:sz w:val="20"/>
                <w:szCs w:val="20"/>
              </w:rPr>
              <w:t>Ideal Teammate</w:t>
            </w:r>
          </w:p>
        </w:tc>
        <w:tc>
          <w:tcPr>
            <w:tcW w:w="1947" w:type="dxa"/>
          </w:tcPr>
          <w:p w14:paraId="587B8A25" w14:textId="268A4CF6"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Co-partnership</w:t>
            </w:r>
          </w:p>
          <w:p w14:paraId="510545F4" w14:textId="072BCF69"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Motivated</w:t>
            </w:r>
          </w:p>
          <w:p w14:paraId="50D950CC" w14:textId="4607BD3B"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Precise</w:t>
            </w:r>
          </w:p>
          <w:p w14:paraId="42D224C8" w14:textId="1E0016B9"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Be cool</w:t>
            </w:r>
          </w:p>
        </w:tc>
        <w:tc>
          <w:tcPr>
            <w:tcW w:w="2232" w:type="dxa"/>
          </w:tcPr>
          <w:p w14:paraId="10E4D96D" w14:textId="4C368414"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Hardworking</w:t>
            </w:r>
          </w:p>
          <w:p w14:paraId="65A2C831" w14:textId="681A84D4"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Understanding</w:t>
            </w:r>
          </w:p>
          <w:p w14:paraId="21EF63F3" w14:textId="73245498"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Prepared</w:t>
            </w:r>
          </w:p>
          <w:p w14:paraId="77BC4CC0" w14:textId="0101691D"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Flexible</w:t>
            </w:r>
          </w:p>
          <w:p w14:paraId="54990AF9" w14:textId="582EEF1F"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No drama</w:t>
            </w:r>
          </w:p>
          <w:p w14:paraId="61C7DE30" w14:textId="5567A54F"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 xml:space="preserve"> </w:t>
            </w:r>
          </w:p>
        </w:tc>
        <w:tc>
          <w:tcPr>
            <w:tcW w:w="2097" w:type="dxa"/>
          </w:tcPr>
          <w:p w14:paraId="189E76B3" w14:textId="28611440"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Positive attitude</w:t>
            </w:r>
          </w:p>
          <w:p w14:paraId="60A4AA2B" w14:textId="138179EC"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Energetic attitude</w:t>
            </w:r>
          </w:p>
          <w:p w14:paraId="09BAAB47" w14:textId="27A98C1E"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Unselfish</w:t>
            </w:r>
          </w:p>
          <w:p w14:paraId="226D0B2B" w14:textId="731C9CEF"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 xml:space="preserve">Humble </w:t>
            </w:r>
          </w:p>
          <w:p w14:paraId="3C3D4111" w14:textId="788E27E4"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Honest</w:t>
            </w:r>
          </w:p>
        </w:tc>
        <w:tc>
          <w:tcPr>
            <w:tcW w:w="2097" w:type="dxa"/>
          </w:tcPr>
          <w:p w14:paraId="78AF0D34" w14:textId="244E2BCE"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Honest</w:t>
            </w:r>
          </w:p>
          <w:p w14:paraId="1C0385A3" w14:textId="7352E1B2"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Trustworthy</w:t>
            </w:r>
          </w:p>
          <w:p w14:paraId="5A085D3A" w14:textId="7302855E"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Motivated</w:t>
            </w:r>
          </w:p>
          <w:p w14:paraId="43862520" w14:textId="2C29E9B3"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Efficient</w:t>
            </w:r>
          </w:p>
          <w:p w14:paraId="5D878592" w14:textId="1408B334" w:rsidR="27297F70" w:rsidRPr="00FA4921" w:rsidRDefault="27297F7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A4921">
              <w:rPr>
                <w:rFonts w:eastAsia="Arial" w:cstheme="minorHAnsi"/>
                <w:sz w:val="20"/>
                <w:szCs w:val="20"/>
              </w:rPr>
              <w:t>Collaborative</w:t>
            </w:r>
          </w:p>
        </w:tc>
      </w:tr>
      <w:tr w:rsidR="27297F70" w14:paraId="4CE49E20" w14:textId="77777777" w:rsidTr="00FA4921">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2427" w:type="dxa"/>
          </w:tcPr>
          <w:p w14:paraId="01D9522A" w14:textId="5FABB7C4" w:rsidR="27297F70" w:rsidRPr="00825C64" w:rsidRDefault="27297F70" w:rsidP="27297F70">
            <w:pPr>
              <w:spacing w:line="360" w:lineRule="auto"/>
              <w:rPr>
                <w:rFonts w:cstheme="minorHAnsi"/>
                <w:b/>
                <w:bCs/>
                <w:sz w:val="20"/>
                <w:szCs w:val="20"/>
              </w:rPr>
            </w:pPr>
            <w:r w:rsidRPr="00825C64">
              <w:rPr>
                <w:rFonts w:eastAsia="Arial" w:cstheme="minorHAnsi"/>
                <w:b/>
                <w:bCs/>
                <w:sz w:val="20"/>
                <w:szCs w:val="20"/>
              </w:rPr>
              <w:t>Ideal Team Dynamics</w:t>
            </w:r>
          </w:p>
        </w:tc>
        <w:tc>
          <w:tcPr>
            <w:tcW w:w="1947" w:type="dxa"/>
          </w:tcPr>
          <w:p w14:paraId="708925A7" w14:textId="615FE1A3"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Produce Harmony</w:t>
            </w:r>
          </w:p>
          <w:p w14:paraId="26214525" w14:textId="488A3BE0"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Team spirit</w:t>
            </w:r>
          </w:p>
        </w:tc>
        <w:tc>
          <w:tcPr>
            <w:tcW w:w="2232" w:type="dxa"/>
          </w:tcPr>
          <w:p w14:paraId="2020E80C" w14:textId="69A90FFE"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Respectful</w:t>
            </w:r>
          </w:p>
          <w:p w14:paraId="62344470" w14:textId="21253492"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Confident with ideas</w:t>
            </w:r>
          </w:p>
          <w:p w14:paraId="60AC1D28" w14:textId="201B0B0B"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Shared ideas</w:t>
            </w:r>
          </w:p>
          <w:p w14:paraId="6AED1929" w14:textId="33F879E2"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Don't overextend the scope of the project</w:t>
            </w:r>
          </w:p>
        </w:tc>
        <w:tc>
          <w:tcPr>
            <w:tcW w:w="2097" w:type="dxa"/>
          </w:tcPr>
          <w:p w14:paraId="005CE44E" w14:textId="4B4B03FC"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Share purpose</w:t>
            </w:r>
          </w:p>
          <w:p w14:paraId="3FA828D5" w14:textId="672469C6"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 xml:space="preserve">Willingness to correct mistakes </w:t>
            </w:r>
          </w:p>
        </w:tc>
        <w:tc>
          <w:tcPr>
            <w:tcW w:w="2097" w:type="dxa"/>
          </w:tcPr>
          <w:p w14:paraId="4108ABFA" w14:textId="46BFDF85"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Good communication</w:t>
            </w:r>
          </w:p>
          <w:p w14:paraId="4FC3632F" w14:textId="2177BAA6" w:rsidR="27297F70" w:rsidRPr="00FA4921" w:rsidRDefault="27297F7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A4921">
              <w:rPr>
                <w:rFonts w:eastAsia="Arial" w:cstheme="minorHAnsi"/>
                <w:sz w:val="20"/>
                <w:szCs w:val="20"/>
              </w:rPr>
              <w:t>Collaborative</w:t>
            </w:r>
          </w:p>
        </w:tc>
      </w:tr>
    </w:tbl>
    <w:p w14:paraId="06DCE64D" w14:textId="798F9593" w:rsidR="00FA4921" w:rsidRDefault="27297F70" w:rsidP="27297F70">
      <w:pPr>
        <w:rPr>
          <w:rFonts w:ascii="Arial" w:eastAsia="Arial" w:hAnsi="Arial" w:cs="Arial"/>
          <w:b/>
          <w:bCs/>
          <w:sz w:val="24"/>
          <w:szCs w:val="24"/>
        </w:rPr>
      </w:pPr>
      <w:r w:rsidRPr="27297F70">
        <w:rPr>
          <w:rFonts w:ascii="Arial" w:eastAsia="Arial" w:hAnsi="Arial" w:cs="Arial"/>
          <w:b/>
          <w:bCs/>
          <w:sz w:val="24"/>
          <w:szCs w:val="24"/>
        </w:rPr>
        <w:t xml:space="preserve"> </w:t>
      </w:r>
    </w:p>
    <w:p w14:paraId="774C5E1F" w14:textId="77777777" w:rsidR="007626EC" w:rsidRDefault="007626EC">
      <w:pPr>
        <w:rPr>
          <w:rFonts w:ascii="Arial" w:eastAsia="Arial" w:hAnsi="Arial" w:cs="Arial"/>
          <w:b/>
          <w:bCs/>
          <w:sz w:val="24"/>
          <w:szCs w:val="24"/>
        </w:rPr>
      </w:pPr>
      <w:r>
        <w:rPr>
          <w:rFonts w:ascii="Arial" w:eastAsia="Arial" w:hAnsi="Arial" w:cs="Arial"/>
          <w:b/>
          <w:bCs/>
          <w:sz w:val="24"/>
          <w:szCs w:val="24"/>
        </w:rPr>
        <w:br w:type="page"/>
      </w:r>
    </w:p>
    <w:p w14:paraId="21DFF64D" w14:textId="0EAB38A0" w:rsidR="007626EC" w:rsidRDefault="007626EC" w:rsidP="007626EC">
      <w:pPr>
        <w:pStyle w:val="Heading2"/>
      </w:pPr>
      <w:bookmarkStart w:id="106" w:name="_Toc110339373"/>
      <w:r>
        <w:lastRenderedPageBreak/>
        <w:t>SWOT A</w:t>
      </w:r>
      <w:r w:rsidR="00CB4173">
        <w:t>nalysis</w:t>
      </w:r>
      <w:bookmarkEnd w:id="106"/>
    </w:p>
    <w:tbl>
      <w:tblPr>
        <w:tblW w:w="5000" w:type="pct"/>
        <w:tblLook w:val="04A0" w:firstRow="1" w:lastRow="0" w:firstColumn="1" w:lastColumn="0" w:noHBand="0" w:noVBand="1"/>
      </w:tblPr>
      <w:tblGrid>
        <w:gridCol w:w="2844"/>
        <w:gridCol w:w="5113"/>
        <w:gridCol w:w="2843"/>
      </w:tblGrid>
      <w:tr w:rsidR="007626EC" w:rsidRPr="00495014" w14:paraId="6C77D6E0" w14:textId="77777777" w:rsidTr="007626EC">
        <w:trPr>
          <w:trHeight w:val="2064"/>
        </w:trPr>
        <w:tc>
          <w:tcPr>
            <w:tcW w:w="2844" w:type="dxa"/>
            <w:vAlign w:val="center"/>
          </w:tcPr>
          <w:sdt>
            <w:sdtPr>
              <w:id w:val="841667111"/>
              <w:placeholder>
                <w:docPart w:val="331D05C49C1A40E39BDCBB85FBF81150"/>
              </w:placeholder>
              <w:temporary/>
              <w:showingPlcHdr/>
              <w15:appearance w15:val="hidden"/>
            </w:sdtPr>
            <w:sdtContent>
              <w:p w14:paraId="033F6396" w14:textId="77777777" w:rsidR="007626EC" w:rsidRPr="00495014" w:rsidRDefault="007626EC">
                <w:pPr>
                  <w:pStyle w:val="Graphheading1"/>
                </w:pPr>
                <w:r w:rsidRPr="00495014">
                  <w:t>STRENGTHS</w:t>
                </w:r>
              </w:p>
            </w:sdtContent>
          </w:sdt>
          <w:p w14:paraId="4D5568D8" w14:textId="0C9BC02C" w:rsidR="007626EC" w:rsidRDefault="007626EC" w:rsidP="007626EC">
            <w:pPr>
              <w:pStyle w:val="Graphbullet"/>
            </w:pPr>
            <w:r>
              <w:t>Detailed – Orientated</w:t>
            </w:r>
          </w:p>
          <w:p w14:paraId="578AECFB" w14:textId="77777777" w:rsidR="007626EC" w:rsidRDefault="007626EC" w:rsidP="007626EC">
            <w:pPr>
              <w:pStyle w:val="Graphbullet"/>
            </w:pPr>
            <w:r>
              <w:t>Respectful</w:t>
            </w:r>
          </w:p>
          <w:p w14:paraId="096A1EA8" w14:textId="77777777" w:rsidR="007626EC" w:rsidRDefault="007626EC" w:rsidP="007626EC">
            <w:pPr>
              <w:pStyle w:val="Graphbullet"/>
            </w:pPr>
            <w:r>
              <w:t>Collaborations</w:t>
            </w:r>
          </w:p>
          <w:p w14:paraId="2B46AEEB" w14:textId="1415FF4F" w:rsidR="007626EC" w:rsidRPr="00495014" w:rsidRDefault="007626EC" w:rsidP="007626EC">
            <w:pPr>
              <w:pStyle w:val="Graphbullet"/>
            </w:pPr>
            <w:r>
              <w:t>Good at seeing different perspectives</w:t>
            </w:r>
          </w:p>
        </w:tc>
        <w:tc>
          <w:tcPr>
            <w:tcW w:w="5113" w:type="dxa"/>
            <w:vMerge w:val="restart"/>
          </w:tcPr>
          <w:p w14:paraId="51B136F3" w14:textId="77777777" w:rsidR="007626EC" w:rsidRPr="00495014" w:rsidRDefault="007626EC">
            <w:pPr>
              <w:jc w:val="center"/>
            </w:pPr>
            <w:r w:rsidRPr="00495014">
              <w:rPr>
                <w:noProof/>
                <w:lang w:eastAsia="en-AU"/>
              </w:rPr>
              <mc:AlternateContent>
                <mc:Choice Requires="wpg">
                  <w:drawing>
                    <wp:anchor distT="0" distB="0" distL="114300" distR="114300" simplePos="0" relativeHeight="251658247" behindDoc="0" locked="0" layoutInCell="1" allowOverlap="1" wp14:anchorId="598A6A02" wp14:editId="2E11AF03">
                      <wp:simplePos x="0" y="0"/>
                      <wp:positionH relativeFrom="column">
                        <wp:posOffset>424180</wp:posOffset>
                      </wp:positionH>
                      <wp:positionV relativeFrom="paragraph">
                        <wp:posOffset>92710</wp:posOffset>
                      </wp:positionV>
                      <wp:extent cx="2381220" cy="2381221"/>
                      <wp:effectExtent l="0" t="0" r="635" b="635"/>
                      <wp:wrapNone/>
                      <wp:docPr id="221" name="Group 2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381220" cy="2381221"/>
                                <a:chOff x="0" y="0"/>
                                <a:chExt cx="2381220" cy="2381221"/>
                              </a:xfrm>
                            </wpg:grpSpPr>
                            <wpg:grpSp>
                              <wpg:cNvPr id="219" name="Group 219"/>
                              <wpg:cNvGrpSpPr/>
                              <wpg:grpSpPr>
                                <a:xfrm>
                                  <a:off x="0" y="0"/>
                                  <a:ext cx="2381220" cy="2381221"/>
                                  <a:chOff x="0" y="0"/>
                                  <a:chExt cx="2381220" cy="2381221"/>
                                </a:xfrm>
                              </wpg:grpSpPr>
                              <wpg:grpSp>
                                <wpg:cNvPr id="217" name="Group 217"/>
                                <wpg:cNvGrpSpPr/>
                                <wpg:grpSpPr>
                                  <a:xfrm>
                                    <a:off x="0" y="0"/>
                                    <a:ext cx="2381220" cy="2381221"/>
                                    <a:chOff x="0" y="0"/>
                                    <a:chExt cx="2381220" cy="2381221"/>
                                  </a:xfrm>
                                </wpg:grpSpPr>
                                <wps:wsp>
                                  <wps:cNvPr id="213" name="Pie 213"/>
                                  <wps:cNvSpPr/>
                                  <wps:spPr>
                                    <a:xfrm>
                                      <a:off x="0" y="0"/>
                                      <a:ext cx="2296160" cy="2296160"/>
                                    </a:xfrm>
                                    <a:prstGeom prst="pie">
                                      <a:avLst>
                                        <a:gd name="adj1" fmla="val 10800000"/>
                                        <a:gd name="adj2" fmla="val 16200000"/>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214" name="Pie 214"/>
                                  <wps:cNvSpPr/>
                                  <wps:spPr>
                                    <a:xfrm rot="5400000">
                                      <a:off x="85060" y="0"/>
                                      <a:ext cx="2296160" cy="2296160"/>
                                    </a:xfrm>
                                    <a:prstGeom prst="pie">
                                      <a:avLst>
                                        <a:gd name="adj1" fmla="val 10800000"/>
                                        <a:gd name="adj2" fmla="val 16200000"/>
                                      </a:avLst>
                                    </a:prstGeom>
                                    <a:solidFill>
                                      <a:schemeClr val="accent2"/>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215" name="Pie 215"/>
                                  <wps:cNvSpPr/>
                                  <wps:spPr>
                                    <a:xfrm rot="10800000">
                                      <a:off x="85060" y="85061"/>
                                      <a:ext cx="2296160" cy="2296160"/>
                                    </a:xfrm>
                                    <a:prstGeom prst="pie">
                                      <a:avLst>
                                        <a:gd name="adj1" fmla="val 10800000"/>
                                        <a:gd name="adj2" fmla="val 16200000"/>
                                      </a:avLst>
                                    </a:prstGeom>
                                    <a:solidFill>
                                      <a:schemeClr val="tx2"/>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216" name="Pie 216"/>
                                  <wps:cNvSpPr/>
                                  <wps:spPr>
                                    <a:xfrm rot="16200000">
                                      <a:off x="0" y="85061"/>
                                      <a:ext cx="2296160" cy="2296160"/>
                                    </a:xfrm>
                                    <a:prstGeom prst="pie">
                                      <a:avLst>
                                        <a:gd name="adj1" fmla="val 10800000"/>
                                        <a:gd name="adj2" fmla="val 16200000"/>
                                      </a:avLst>
                                    </a:prstGeom>
                                    <a:solidFill>
                                      <a:schemeClr val="bg1">
                                        <a:lumMod val="65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g:grpSp>
                              <wps:wsp>
                                <wps:cNvPr id="218" name="Oval 218"/>
                                <wps:cNvSpPr/>
                                <wps:spPr>
                                  <a:xfrm>
                                    <a:off x="276446" y="276447"/>
                                    <a:ext cx="1812290" cy="1812290"/>
                                  </a:xfrm>
                                  <a:prstGeom prst="ellipse">
                                    <a:avLst/>
                                  </a:prstGeom>
                                  <a:solidFill>
                                    <a:schemeClr val="bg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g:grpSp>
                            <wps:wsp>
                              <wps:cNvPr id="220" name="Text Box 220"/>
                              <wps:cNvSpPr txBox="1"/>
                              <wps:spPr>
                                <a:xfrm>
                                  <a:off x="424870" y="847893"/>
                                  <a:ext cx="1583690" cy="71691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6E99C" w14:textId="77777777" w:rsidR="007626EC" w:rsidRPr="00541367" w:rsidRDefault="007626EC" w:rsidP="007626EC">
                                    <w:pPr>
                                      <w:pStyle w:val="Title"/>
                                    </w:pPr>
                                    <w:r w:rsidRPr="00541367">
                                      <w:t>SWOT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wpg:wgp>
                        </a:graphicData>
                      </a:graphic>
                      <wp14:sizeRelH relativeFrom="margin">
                        <wp14:pctWidth>0</wp14:pctWidth>
                      </wp14:sizeRelH>
                    </wp:anchor>
                  </w:drawing>
                </mc:Choice>
                <mc:Fallback>
                  <w:pict>
                    <v:group w14:anchorId="598A6A02" id="Group 221" o:spid="_x0000_s1026" alt="&quot;&quot;" style="position:absolute;left:0;text-align:left;margin-left:33.4pt;margin-top:7.3pt;width:187.5pt;height:187.5pt;z-index:251658247;mso-width-relative:margin" coordsize="23812,2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">
                      <v:group id="Group 219" o:spid="_x0000_s1027" style="position:absolute;width:23812;height:23812" coordsize="23812,2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group id="Group 217" o:spid="_x0000_s1028" style="position:absolute;width:23812;height:23812" coordsize="23812,2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Pie 213" o:spid="_x0000_s1029" style="position:absolute;width:22961;height:22961;visibility:visible;mso-wrap-style:square;v-text-anchor:middle" coordsize="2296160,229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" path="m,1148080c,514013,514013,,1148080,r,1148080l,1148080xe" fillcolor="#264d2b [3204]" stroked="f" strokeweight="2pt">
                            <v:stroke miterlimit="4" joinstyle="miter"/>
                            <v:path arrowok="t" o:connecttype="custom" o:connectlocs="0,1148080;1148080,0;1148080,1148080;0,1148080" o:connectangles="0,0,0,0"/>
                          </v:shape>
                          <v:shape id="Pie 214" o:spid="_x0000_s1030" style="position:absolute;left:850;width:22961;height:22962;rotation:90;visibility:visible;mso-wrap-style:square;v-text-anchor:middle" coordsize="2296160,229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" path="m,1148080c,514013,514013,,1148080,r,1148080l,1148080xe" fillcolor="#60b966 [3205]" stroked="f" strokeweight="2pt">
                            <v:stroke miterlimit="4" joinstyle="miter"/>
                            <v:path arrowok="t" o:connecttype="custom" o:connectlocs="0,1148080;1148080,0;1148080,1148080;0,1148080" o:connectangles="0,0,0,0"/>
                          </v:shape>
                          <v:shape id="Pie 215" o:spid="_x0000_s1031" style="position:absolute;left:850;top:850;width:22962;height:22962;rotation:180;visibility:visible;mso-wrap-style:square;v-text-anchor:middle" coordsize="2296160,229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" path="m,1148080c,514013,514013,,1148080,r,1148080l,1148080xe" fillcolor="#5e5e5e [3215]" stroked="f" strokeweight="2pt">
                            <v:stroke miterlimit="4" joinstyle="miter"/>
                            <v:path arrowok="t" o:connecttype="custom" o:connectlocs="0,1148080;1148080,0;1148080,1148080;0,1148080" o:connectangles="0,0,0,0"/>
                          </v:shape>
                          <v:shape id="Pie 216" o:spid="_x0000_s1032" style="position:absolute;top:850;width:22962;height:22961;rotation:-90;visibility:visible;mso-wrap-style:square;v-text-anchor:middle" coordsize="2296160,229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" path="m,1148080c,514013,514013,,1148080,r,1148080l,1148080xe" fillcolor="#a5a5a5 [2092]" stroked="f" strokeweight="2pt">
                            <v:stroke miterlimit="4" joinstyle="miter"/>
                            <v:path arrowok="t" o:connecttype="custom" o:connectlocs="0,1148080;1148080,0;1148080,1148080;0,1148080" o:connectangles="0,0,0,0"/>
                          </v:shape>
                        </v:group>
                        <v:oval id="Oval 218" o:spid="_x0000_s1033" style="position:absolute;left:2764;top:2764;width:18123;height:1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" fillcolor="white [3212]" stroked="f" strokeweight="2pt">
                          <v:stroke miterlimit="4" joinstyle="miter"/>
                          <v:textbox style="mso-fit-shape-to-text:t" inset="3pt,3pt,3pt,3pt"/>
                        </v:oval>
                      </v:group>
                      <v:shapetype id="_x0000_t202" coordsize="21600,21600" o:spt="202" path="m,l,21600r21600,l21600,xe">
                        <v:stroke joinstyle="miter"/>
                        <v:path gradientshapeok="t" o:connecttype="rect"/>
                      </v:shapetype>
                      <v:shape id="Text Box 220" o:spid="_x0000_s1034" type="#_x0000_t202" style="position:absolute;left:4248;top:8478;width:15837;height:7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" filled="f" stroked="f" strokeweight=".5pt">
                        <v:textbox style="mso-fit-shape-to-text:t" inset="4pt,4pt,4pt,4pt">
                          <w:txbxContent>
                            <w:p w14:paraId="4D96E99C" w14:textId="77777777" w:rsidR="007626EC" w:rsidRPr="00541367" w:rsidRDefault="007626EC" w:rsidP="007626EC">
                              <w:pPr>
                                <w:pStyle w:val="Title"/>
                              </w:pPr>
                              <w:r w:rsidRPr="00541367">
                                <w:t>SWOT</w:t>
                              </w:r>
                            </w:p>
                          </w:txbxContent>
                        </v:textbox>
                      </v:shape>
                    </v:group>
                  </w:pict>
                </mc:Fallback>
              </mc:AlternateContent>
            </w:r>
          </w:p>
        </w:tc>
        <w:tc>
          <w:tcPr>
            <w:tcW w:w="2843" w:type="dxa"/>
            <w:vAlign w:val="center"/>
          </w:tcPr>
          <w:sdt>
            <w:sdtPr>
              <w:id w:val="-1737780101"/>
              <w:placeholder>
                <w:docPart w:val="89F7B61728D246B78320F66B3595AF5D"/>
              </w:placeholder>
              <w:temporary/>
              <w:showingPlcHdr/>
              <w15:appearance w15:val="hidden"/>
            </w:sdtPr>
            <w:sdtContent>
              <w:p w14:paraId="1695F05B" w14:textId="77777777" w:rsidR="007626EC" w:rsidRPr="00495014" w:rsidRDefault="007626EC">
                <w:pPr>
                  <w:pStyle w:val="Graphheading2"/>
                </w:pPr>
                <w:r w:rsidRPr="00495014">
                  <w:t>WEAKNESSES</w:t>
                </w:r>
              </w:p>
            </w:sdtContent>
          </w:sdt>
          <w:p w14:paraId="51A096C4" w14:textId="77777777" w:rsidR="007626EC" w:rsidRPr="007626EC" w:rsidRDefault="007626EC" w:rsidP="007626EC">
            <w:pPr>
              <w:pStyle w:val="Graphbullet2"/>
            </w:pPr>
            <w:r w:rsidRPr="27297F70">
              <w:t>Pros and cons</w:t>
            </w:r>
          </w:p>
          <w:p w14:paraId="485D544E" w14:textId="77777777" w:rsidR="007626EC" w:rsidRPr="007626EC" w:rsidRDefault="007626EC" w:rsidP="007626EC">
            <w:pPr>
              <w:pStyle w:val="Graphbullet2"/>
            </w:pPr>
            <w:r w:rsidRPr="27297F70">
              <w:t>Missing Dominant</w:t>
            </w:r>
          </w:p>
          <w:p w14:paraId="3F78064F" w14:textId="77777777" w:rsidR="007626EC" w:rsidRDefault="007626EC" w:rsidP="007626EC">
            <w:pPr>
              <w:pStyle w:val="Graphbullet2"/>
            </w:pPr>
            <w:r w:rsidRPr="27297F70">
              <w:t>Difficulty managing with stress</w:t>
            </w:r>
          </w:p>
          <w:p w14:paraId="07A55343" w14:textId="2D8E1464" w:rsidR="007626EC" w:rsidRPr="00D745B4" w:rsidRDefault="007626EC" w:rsidP="007626EC">
            <w:pPr>
              <w:pStyle w:val="Graphbullet2"/>
            </w:pPr>
            <w:r w:rsidRPr="00D745B4">
              <w:t>Limited knowledge (team, medical)</w:t>
            </w:r>
          </w:p>
        </w:tc>
      </w:tr>
      <w:tr w:rsidR="007626EC" w:rsidRPr="00495014" w14:paraId="235D9E30" w14:textId="77777777" w:rsidTr="007626EC">
        <w:trPr>
          <w:trHeight w:val="1981"/>
        </w:trPr>
        <w:tc>
          <w:tcPr>
            <w:tcW w:w="2844" w:type="dxa"/>
            <w:vAlign w:val="center"/>
          </w:tcPr>
          <w:sdt>
            <w:sdtPr>
              <w:id w:val="-2099856493"/>
              <w:placeholder>
                <w:docPart w:val="CACF4322190D46E188807E0D143CAFF5"/>
              </w:placeholder>
              <w:temporary/>
              <w:showingPlcHdr/>
              <w15:appearance w15:val="hidden"/>
            </w:sdtPr>
            <w:sdtContent>
              <w:p w14:paraId="4C7B4FA7" w14:textId="77777777" w:rsidR="007626EC" w:rsidRPr="00495014" w:rsidRDefault="007626EC">
                <w:pPr>
                  <w:pStyle w:val="Graphheading3"/>
                </w:pPr>
                <w:r w:rsidRPr="00495014">
                  <w:t>OPPORTUNITIES</w:t>
                </w:r>
              </w:p>
            </w:sdtContent>
          </w:sdt>
          <w:p w14:paraId="3DD5F631" w14:textId="7A78E3C9" w:rsidR="007626EC" w:rsidRPr="007626EC" w:rsidRDefault="007626EC" w:rsidP="007626EC">
            <w:pPr>
              <w:pStyle w:val="Graphbullet3"/>
            </w:pPr>
            <w:r w:rsidRPr="27297F70">
              <w:t>Experience in teamwork (meet new people)</w:t>
            </w:r>
          </w:p>
          <w:p w14:paraId="7396C6E0" w14:textId="77777777" w:rsidR="007626EC" w:rsidRDefault="007626EC" w:rsidP="007626EC">
            <w:pPr>
              <w:pStyle w:val="Graphbullet3"/>
            </w:pPr>
            <w:r w:rsidRPr="27297F70">
              <w:t>Learning new applications and workflow agile</w:t>
            </w:r>
          </w:p>
          <w:p w14:paraId="0D37B102" w14:textId="77777777" w:rsidR="007626EC" w:rsidRDefault="007626EC" w:rsidP="007626EC">
            <w:pPr>
              <w:pStyle w:val="Graphbullet3"/>
            </w:pPr>
            <w:r w:rsidRPr="27297F70">
              <w:t>Learn more about the medical system that has a gap</w:t>
            </w:r>
          </w:p>
          <w:p w14:paraId="177ECDDB" w14:textId="5CC731DF" w:rsidR="007626EC" w:rsidRPr="00D745B4" w:rsidRDefault="007626EC" w:rsidP="007626EC">
            <w:pPr>
              <w:pStyle w:val="Graphbullet3"/>
            </w:pPr>
            <w:r w:rsidRPr="00D745B4">
              <w:t xml:space="preserve">Learn from the prof’s experience </w:t>
            </w:r>
          </w:p>
        </w:tc>
        <w:tc>
          <w:tcPr>
            <w:tcW w:w="5113" w:type="dxa"/>
            <w:vMerge/>
          </w:tcPr>
          <w:p w14:paraId="76AC0D77" w14:textId="77777777" w:rsidR="007626EC" w:rsidRPr="00495014" w:rsidRDefault="007626EC">
            <w:pPr>
              <w:jc w:val="center"/>
            </w:pPr>
          </w:p>
        </w:tc>
        <w:tc>
          <w:tcPr>
            <w:tcW w:w="2843" w:type="dxa"/>
            <w:vAlign w:val="center"/>
          </w:tcPr>
          <w:sdt>
            <w:sdtPr>
              <w:id w:val="996142121"/>
              <w:placeholder>
                <w:docPart w:val="85DAEF157F4545FA8103B8AFB11CD29E"/>
              </w:placeholder>
              <w:temporary/>
              <w:showingPlcHdr/>
              <w15:appearance w15:val="hidden"/>
            </w:sdtPr>
            <w:sdtContent>
              <w:p w14:paraId="418D964D" w14:textId="77777777" w:rsidR="007626EC" w:rsidRPr="00495014" w:rsidRDefault="007626EC">
                <w:pPr>
                  <w:pStyle w:val="Graphheading4"/>
                </w:pPr>
                <w:r w:rsidRPr="00D745B4">
                  <w:rPr>
                    <w:color w:val="2F2F2F" w:themeColor="text2" w:themeShade="80"/>
                  </w:rPr>
                  <w:t>THREATS</w:t>
                </w:r>
              </w:p>
            </w:sdtContent>
          </w:sdt>
          <w:p w14:paraId="0E6FD0F0" w14:textId="77777777" w:rsidR="007626EC" w:rsidRDefault="007626EC" w:rsidP="007626EC">
            <w:pPr>
              <w:pStyle w:val="Graphbullet4"/>
            </w:pPr>
            <w:r w:rsidRPr="27297F70">
              <w:t>Not having each member heard</w:t>
            </w:r>
          </w:p>
          <w:p w14:paraId="570399B3" w14:textId="77777777" w:rsidR="007626EC" w:rsidRPr="007626EC" w:rsidRDefault="007626EC" w:rsidP="007626EC">
            <w:pPr>
              <w:pStyle w:val="Graphbullet4"/>
            </w:pPr>
            <w:r w:rsidRPr="27297F70">
              <w:t>Time management</w:t>
            </w:r>
          </w:p>
          <w:p w14:paraId="402C4B88" w14:textId="77777777" w:rsidR="007626EC" w:rsidRDefault="007626EC" w:rsidP="007626EC">
            <w:pPr>
              <w:pStyle w:val="Graphbullet4"/>
            </w:pPr>
            <w:r w:rsidRPr="27297F70">
              <w:t>Shyness</w:t>
            </w:r>
          </w:p>
          <w:p w14:paraId="0CD70BA3" w14:textId="77777777" w:rsidR="007626EC" w:rsidRDefault="007626EC" w:rsidP="007626EC">
            <w:pPr>
              <w:pStyle w:val="Graphbullet4"/>
            </w:pPr>
            <w:r w:rsidRPr="27297F70">
              <w:t xml:space="preserve">Not being direct or specific  </w:t>
            </w:r>
          </w:p>
          <w:p w14:paraId="41FD0961" w14:textId="0C2087BA" w:rsidR="007626EC" w:rsidRPr="00495014" w:rsidRDefault="007626EC" w:rsidP="007626EC">
            <w:pPr>
              <w:pStyle w:val="Graphbullet4"/>
              <w:numPr>
                <w:ilvl w:val="0"/>
                <w:numId w:val="0"/>
              </w:numPr>
              <w:ind w:left="284"/>
            </w:pPr>
          </w:p>
        </w:tc>
      </w:tr>
    </w:tbl>
    <w:p w14:paraId="57D3C8F4" w14:textId="2C352B22" w:rsidR="00D745B4" w:rsidRDefault="00D745B4" w:rsidP="007626EC">
      <w:pPr>
        <w:pStyle w:val="Heading2"/>
      </w:pPr>
    </w:p>
    <w:p w14:paraId="38DDBB92" w14:textId="77777777" w:rsidR="00D745B4" w:rsidRPr="00D745B4" w:rsidRDefault="00D745B4" w:rsidP="00D745B4"/>
    <w:p w14:paraId="72D10D62" w14:textId="77777777" w:rsidR="00D745B4" w:rsidRDefault="00D745B4" w:rsidP="00D745B4">
      <w:pPr>
        <w:pStyle w:val="Heading2"/>
      </w:pPr>
      <w:bookmarkStart w:id="107" w:name="_Toc110339374"/>
      <w:r w:rsidRPr="63ACF94F">
        <w:t>Communication Plan</w:t>
      </w:r>
      <w:bookmarkEnd w:id="107"/>
    </w:p>
    <w:p w14:paraId="3CB1BE09" w14:textId="062D1B48" w:rsidR="00D745B4" w:rsidRDefault="00D745B4" w:rsidP="00D745B4">
      <w:r w:rsidRPr="27297F70">
        <w:rPr>
          <w:rFonts w:ascii="Arial" w:eastAsia="Arial" w:hAnsi="Arial" w:cs="Arial"/>
          <w:sz w:val="24"/>
          <w:szCs w:val="24"/>
        </w:rPr>
        <w:t xml:space="preserve">Each Thursday after class 4 pm, we (all teammates) meet up at the cafeteria.  </w:t>
      </w:r>
    </w:p>
    <w:p w14:paraId="09D421F6" w14:textId="77777777" w:rsidR="00D745B4" w:rsidRDefault="00D745B4" w:rsidP="00D745B4">
      <w:r w:rsidRPr="27297F70">
        <w:rPr>
          <w:rFonts w:ascii="Arial" w:eastAsia="Arial" w:hAnsi="Arial" w:cs="Arial"/>
          <w:sz w:val="24"/>
          <w:szCs w:val="24"/>
        </w:rPr>
        <w:t xml:space="preserve">Option is online team meeting when needed. About the project and with the new topic from class. </w:t>
      </w:r>
    </w:p>
    <w:p w14:paraId="2A2780CF" w14:textId="77777777" w:rsidR="00D745B4" w:rsidRDefault="00D745B4" w:rsidP="00D745B4">
      <w:r w:rsidRPr="27297F70">
        <w:rPr>
          <w:rFonts w:ascii="Arial" w:eastAsia="Arial" w:hAnsi="Arial" w:cs="Arial"/>
          <w:sz w:val="24"/>
          <w:szCs w:val="24"/>
        </w:rPr>
        <w:t xml:space="preserve">Trello and group chat on teams. </w:t>
      </w:r>
    </w:p>
    <w:p w14:paraId="48853FA5" w14:textId="3C2CBB9A" w:rsidR="00D745B4" w:rsidRDefault="00D745B4" w:rsidP="00D745B4">
      <w:pPr>
        <w:rPr>
          <w:rFonts w:ascii="Arial" w:eastAsia="Arial" w:hAnsi="Arial" w:cs="Arial"/>
          <w:sz w:val="24"/>
          <w:szCs w:val="24"/>
        </w:rPr>
      </w:pPr>
      <w:r w:rsidRPr="27297F70">
        <w:rPr>
          <w:rFonts w:ascii="Arial" w:eastAsia="Arial" w:hAnsi="Arial" w:cs="Arial"/>
          <w:sz w:val="24"/>
          <w:szCs w:val="24"/>
        </w:rPr>
        <w:t xml:space="preserve">On team chat will have our documentation. </w:t>
      </w:r>
    </w:p>
    <w:p w14:paraId="1B25C52F" w14:textId="7D094321" w:rsidR="00D745B4" w:rsidRDefault="00D745B4" w:rsidP="00D745B4"/>
    <w:p w14:paraId="67614FA2" w14:textId="77777777" w:rsidR="00D745B4" w:rsidRDefault="00D745B4" w:rsidP="00D745B4"/>
    <w:p w14:paraId="3AE76A7E" w14:textId="10E20022" w:rsidR="00D745B4" w:rsidRDefault="00D745B4" w:rsidP="00D745B4">
      <w:pPr>
        <w:pStyle w:val="Heading2"/>
      </w:pPr>
      <w:bookmarkStart w:id="108" w:name="_Toc110339375"/>
      <w:r w:rsidRPr="63ACF94F">
        <w:t>Roles &amp; Responsibilities</w:t>
      </w:r>
      <w:bookmarkEnd w:id="108"/>
      <w:r w:rsidRPr="63ACF94F">
        <w:t xml:space="preserve"> </w:t>
      </w:r>
      <w:r w:rsidRPr="63ACF94F">
        <w:rPr>
          <w:i/>
          <w:iCs/>
        </w:rPr>
        <w:t xml:space="preserve">    </w:t>
      </w:r>
    </w:p>
    <w:p w14:paraId="5AED3D89" w14:textId="77777777" w:rsidR="00D745B4" w:rsidRDefault="00D745B4" w:rsidP="00D745B4">
      <w:r w:rsidRPr="27297F70">
        <w:rPr>
          <w:rFonts w:ascii="Arial" w:eastAsia="Arial" w:hAnsi="Arial" w:cs="Arial"/>
        </w:rPr>
        <w:t xml:space="preserve">Product Owner: </w:t>
      </w:r>
      <w:proofErr w:type="spellStart"/>
      <w:r w:rsidRPr="27297F70">
        <w:rPr>
          <w:rFonts w:ascii="Arial" w:eastAsia="Arial" w:hAnsi="Arial" w:cs="Arial"/>
        </w:rPr>
        <w:t>Sik</w:t>
      </w:r>
      <w:proofErr w:type="spellEnd"/>
      <w:r w:rsidRPr="27297F70">
        <w:rPr>
          <w:rFonts w:ascii="Arial" w:eastAsia="Arial" w:hAnsi="Arial" w:cs="Arial"/>
        </w:rPr>
        <w:t xml:space="preserve"> Lam Mo</w:t>
      </w:r>
    </w:p>
    <w:p w14:paraId="5A5EA1D6" w14:textId="77777777" w:rsidR="00D745B4" w:rsidRDefault="00D745B4" w:rsidP="00D745B4">
      <w:r w:rsidRPr="27297F70">
        <w:rPr>
          <w:rFonts w:ascii="Arial" w:eastAsia="Arial" w:hAnsi="Arial" w:cs="Arial"/>
        </w:rPr>
        <w:t xml:space="preserve">Scrum Master: </w:t>
      </w:r>
      <w:proofErr w:type="spellStart"/>
      <w:r w:rsidRPr="27297F70">
        <w:rPr>
          <w:rFonts w:ascii="Arial" w:eastAsia="Arial" w:hAnsi="Arial" w:cs="Arial"/>
        </w:rPr>
        <w:t>Manasa</w:t>
      </w:r>
      <w:proofErr w:type="spellEnd"/>
      <w:r w:rsidRPr="27297F70">
        <w:rPr>
          <w:rFonts w:ascii="Arial" w:eastAsia="Arial" w:hAnsi="Arial" w:cs="Arial"/>
        </w:rPr>
        <w:t xml:space="preserve"> </w:t>
      </w:r>
      <w:proofErr w:type="spellStart"/>
      <w:r w:rsidRPr="27297F70">
        <w:rPr>
          <w:rFonts w:ascii="Arial" w:eastAsia="Arial" w:hAnsi="Arial" w:cs="Arial"/>
        </w:rPr>
        <w:t>Manohara</w:t>
      </w:r>
      <w:proofErr w:type="spellEnd"/>
      <w:r w:rsidRPr="27297F70">
        <w:rPr>
          <w:rFonts w:ascii="Arial" w:eastAsia="Arial" w:hAnsi="Arial" w:cs="Arial"/>
        </w:rPr>
        <w:t xml:space="preserve"> Shetty, </w:t>
      </w:r>
      <w:proofErr w:type="spellStart"/>
      <w:r w:rsidRPr="27297F70">
        <w:rPr>
          <w:rFonts w:ascii="Arial" w:eastAsia="Arial" w:hAnsi="Arial" w:cs="Arial"/>
        </w:rPr>
        <w:t>Hyemi</w:t>
      </w:r>
      <w:proofErr w:type="spellEnd"/>
      <w:r w:rsidRPr="27297F70">
        <w:rPr>
          <w:rFonts w:ascii="Arial" w:eastAsia="Arial" w:hAnsi="Arial" w:cs="Arial"/>
        </w:rPr>
        <w:t xml:space="preserve"> Park, Kamil Obiedzinski</w:t>
      </w:r>
    </w:p>
    <w:p w14:paraId="7B736C40" w14:textId="2D719859" w:rsidR="00D745B4" w:rsidRDefault="00D745B4" w:rsidP="00D745B4">
      <w:pPr>
        <w:rPr>
          <w:rFonts w:ascii="Arial" w:eastAsia="Arial" w:hAnsi="Arial" w:cs="Arial"/>
          <w:b/>
          <w:bCs/>
        </w:rPr>
      </w:pPr>
      <w:r w:rsidRPr="63ACF94F">
        <w:rPr>
          <w:rFonts w:ascii="Arial" w:eastAsia="Arial" w:hAnsi="Arial" w:cs="Arial"/>
        </w:rPr>
        <w:t xml:space="preserve">Development Team: </w:t>
      </w:r>
      <w:proofErr w:type="spellStart"/>
      <w:r w:rsidRPr="63ACF94F">
        <w:rPr>
          <w:rFonts w:ascii="Arial" w:eastAsia="Arial" w:hAnsi="Arial" w:cs="Arial"/>
        </w:rPr>
        <w:t>Sik</w:t>
      </w:r>
      <w:proofErr w:type="spellEnd"/>
      <w:r w:rsidRPr="63ACF94F">
        <w:rPr>
          <w:rFonts w:ascii="Arial" w:eastAsia="Arial" w:hAnsi="Arial" w:cs="Arial"/>
        </w:rPr>
        <w:t xml:space="preserve"> Lam Mo, </w:t>
      </w:r>
      <w:proofErr w:type="spellStart"/>
      <w:r w:rsidRPr="63ACF94F">
        <w:rPr>
          <w:rFonts w:ascii="Arial" w:eastAsia="Arial" w:hAnsi="Arial" w:cs="Arial"/>
        </w:rPr>
        <w:t>Manasa</w:t>
      </w:r>
      <w:proofErr w:type="spellEnd"/>
      <w:r w:rsidRPr="63ACF94F">
        <w:rPr>
          <w:rFonts w:ascii="Arial" w:eastAsia="Arial" w:hAnsi="Arial" w:cs="Arial"/>
        </w:rPr>
        <w:t xml:space="preserve"> </w:t>
      </w:r>
      <w:proofErr w:type="spellStart"/>
      <w:r w:rsidRPr="63ACF94F">
        <w:rPr>
          <w:rFonts w:ascii="Arial" w:eastAsia="Arial" w:hAnsi="Arial" w:cs="Arial"/>
        </w:rPr>
        <w:t>Manohara</w:t>
      </w:r>
      <w:proofErr w:type="spellEnd"/>
      <w:r w:rsidRPr="63ACF94F">
        <w:rPr>
          <w:rFonts w:ascii="Arial" w:eastAsia="Arial" w:hAnsi="Arial" w:cs="Arial"/>
        </w:rPr>
        <w:t xml:space="preserve"> Shetty, </w:t>
      </w:r>
      <w:proofErr w:type="spellStart"/>
      <w:r w:rsidRPr="63ACF94F">
        <w:rPr>
          <w:rFonts w:ascii="Arial" w:eastAsia="Arial" w:hAnsi="Arial" w:cs="Arial"/>
        </w:rPr>
        <w:t>Hyemi</w:t>
      </w:r>
      <w:proofErr w:type="spellEnd"/>
      <w:r w:rsidRPr="63ACF94F">
        <w:rPr>
          <w:rFonts w:ascii="Arial" w:eastAsia="Arial" w:hAnsi="Arial" w:cs="Arial"/>
        </w:rPr>
        <w:t xml:space="preserve"> Park, Kamil Obiedzinski</w:t>
      </w:r>
      <w:r w:rsidRPr="63ACF94F">
        <w:rPr>
          <w:rFonts w:ascii="Arial" w:eastAsia="Arial" w:hAnsi="Arial" w:cs="Arial"/>
          <w:b/>
          <w:bCs/>
        </w:rPr>
        <w:t xml:space="preserve"> </w:t>
      </w:r>
    </w:p>
    <w:p w14:paraId="79EE4CAB" w14:textId="4600411E" w:rsidR="00D745B4" w:rsidRDefault="00D745B4">
      <w:pPr>
        <w:rPr>
          <w:rFonts w:ascii="Arial" w:eastAsia="Arial" w:hAnsi="Arial" w:cs="Arial"/>
          <w:b/>
          <w:bCs/>
        </w:rPr>
      </w:pPr>
      <w:r>
        <w:rPr>
          <w:rFonts w:ascii="Arial" w:eastAsia="Arial" w:hAnsi="Arial" w:cs="Arial"/>
          <w:b/>
          <w:bCs/>
        </w:rPr>
        <w:br w:type="page"/>
      </w:r>
    </w:p>
    <w:p w14:paraId="12CF05A0" w14:textId="77777777" w:rsidR="00D745B4" w:rsidRDefault="00D745B4" w:rsidP="00D745B4">
      <w:pPr>
        <w:rPr>
          <w:rFonts w:ascii="Arial" w:eastAsia="Arial" w:hAnsi="Arial" w:cs="Arial"/>
        </w:rPr>
      </w:pPr>
    </w:p>
    <w:p w14:paraId="034CEF95" w14:textId="290BC9ED" w:rsidR="00D745B4" w:rsidRDefault="00D745B4" w:rsidP="00D745B4">
      <w:pPr>
        <w:pStyle w:val="Heading2"/>
      </w:pPr>
      <w:bookmarkStart w:id="109" w:name="_Toc110339376"/>
      <w:r w:rsidRPr="63ACF94F">
        <w:t>Team Charter</w:t>
      </w:r>
      <w:bookmarkEnd w:id="109"/>
      <w:r w:rsidRPr="63ACF94F">
        <w:t xml:space="preserve">  </w:t>
      </w:r>
    </w:p>
    <w:p w14:paraId="444E4710" w14:textId="77777777" w:rsidR="00D745B4" w:rsidRPr="00D745B4" w:rsidRDefault="00D745B4" w:rsidP="00D745B4"/>
    <w:p w14:paraId="398FE851" w14:textId="77777777" w:rsidR="00D745B4" w:rsidRDefault="00D745B4" w:rsidP="00D745B4">
      <w:r w:rsidRPr="27297F70">
        <w:rPr>
          <w:rFonts w:ascii="Arial" w:eastAsia="Arial" w:hAnsi="Arial" w:cs="Arial"/>
          <w:sz w:val="24"/>
          <w:szCs w:val="24"/>
        </w:rPr>
        <w:t>Every week we meet to work on the project.</w:t>
      </w:r>
    </w:p>
    <w:p w14:paraId="60D04651" w14:textId="77777777" w:rsidR="00D745B4" w:rsidRDefault="00D745B4" w:rsidP="00D745B4">
      <w:r w:rsidRPr="27297F70">
        <w:rPr>
          <w:rFonts w:ascii="Arial" w:eastAsia="Arial" w:hAnsi="Arial" w:cs="Arial"/>
          <w:sz w:val="24"/>
          <w:szCs w:val="24"/>
        </w:rPr>
        <w:t>Respectful of everyone’s ideas</w:t>
      </w:r>
    </w:p>
    <w:p w14:paraId="31266892" w14:textId="77777777" w:rsidR="00D745B4" w:rsidRDefault="00D745B4" w:rsidP="00D745B4">
      <w:r w:rsidRPr="27297F70">
        <w:rPr>
          <w:rFonts w:ascii="Arial" w:eastAsia="Arial" w:hAnsi="Arial" w:cs="Arial"/>
          <w:sz w:val="24"/>
          <w:szCs w:val="24"/>
        </w:rPr>
        <w:t>We make sure that everyone’s idea is heard.</w:t>
      </w:r>
    </w:p>
    <w:p w14:paraId="29866608" w14:textId="77777777" w:rsidR="00D745B4" w:rsidRDefault="00D745B4" w:rsidP="00D745B4">
      <w:r w:rsidRPr="27297F70">
        <w:rPr>
          <w:rFonts w:ascii="Arial" w:eastAsia="Arial" w:hAnsi="Arial" w:cs="Arial"/>
          <w:sz w:val="24"/>
          <w:szCs w:val="24"/>
        </w:rPr>
        <w:t>Everyone brings an idea.</w:t>
      </w:r>
    </w:p>
    <w:p w14:paraId="24051534" w14:textId="77777777" w:rsidR="00D745B4" w:rsidRDefault="00D745B4" w:rsidP="00D745B4">
      <w:r w:rsidRPr="27297F70">
        <w:rPr>
          <w:rFonts w:ascii="Arial" w:eastAsia="Arial" w:hAnsi="Arial" w:cs="Arial"/>
          <w:sz w:val="24"/>
          <w:szCs w:val="24"/>
        </w:rPr>
        <w:t>We use pros and cons to each idea.</w:t>
      </w:r>
    </w:p>
    <w:p w14:paraId="720B2CA0" w14:textId="19298BFD" w:rsidR="00D745B4" w:rsidRDefault="00D745B4" w:rsidP="00D745B4">
      <w:r w:rsidRPr="27297F70">
        <w:rPr>
          <w:rFonts w:ascii="Arial" w:eastAsia="Arial" w:hAnsi="Arial" w:cs="Arial"/>
          <w:sz w:val="24"/>
          <w:szCs w:val="24"/>
        </w:rPr>
        <w:t xml:space="preserve">As a team, we </w:t>
      </w:r>
      <w:proofErr w:type="gramStart"/>
      <w:r w:rsidRPr="27297F70">
        <w:rPr>
          <w:rFonts w:ascii="Arial" w:eastAsia="Arial" w:hAnsi="Arial" w:cs="Arial"/>
          <w:sz w:val="24"/>
          <w:szCs w:val="24"/>
        </w:rPr>
        <w:t>make a decision</w:t>
      </w:r>
      <w:proofErr w:type="gramEnd"/>
      <w:r w:rsidRPr="27297F70">
        <w:rPr>
          <w:rFonts w:ascii="Arial" w:eastAsia="Arial" w:hAnsi="Arial" w:cs="Arial"/>
          <w:sz w:val="24"/>
          <w:szCs w:val="24"/>
        </w:rPr>
        <w:t xml:space="preserve"> (vote, get outside recommendation from 3</w:t>
      </w:r>
      <w:r w:rsidRPr="27297F70">
        <w:rPr>
          <w:rFonts w:ascii="Arial" w:eastAsia="Arial" w:hAnsi="Arial" w:cs="Arial"/>
          <w:sz w:val="24"/>
          <w:szCs w:val="24"/>
          <w:vertAlign w:val="superscript"/>
        </w:rPr>
        <w:t>rd</w:t>
      </w:r>
      <w:r w:rsidRPr="27297F70">
        <w:rPr>
          <w:rFonts w:ascii="Arial" w:eastAsia="Arial" w:hAnsi="Arial" w:cs="Arial"/>
          <w:sz w:val="24"/>
          <w:szCs w:val="24"/>
        </w:rPr>
        <w:t xml:space="preserve"> party).</w:t>
      </w:r>
    </w:p>
    <w:p w14:paraId="31BBF3EE" w14:textId="77777777" w:rsidR="00D745B4" w:rsidRDefault="00D745B4" w:rsidP="00D745B4">
      <w:r w:rsidRPr="27297F70">
        <w:rPr>
          <w:rFonts w:ascii="Arial" w:eastAsia="Arial" w:hAnsi="Arial" w:cs="Arial"/>
          <w:sz w:val="24"/>
          <w:szCs w:val="24"/>
        </w:rPr>
        <w:t>We follow the plans which is given by the prof.</w:t>
      </w:r>
    </w:p>
    <w:p w14:paraId="1289CA67" w14:textId="7A1F13B2" w:rsidR="00D745B4" w:rsidRDefault="00D745B4" w:rsidP="00D745B4">
      <w:r w:rsidRPr="27297F70">
        <w:rPr>
          <w:rFonts w:ascii="Arial" w:eastAsia="Arial" w:hAnsi="Arial" w:cs="Arial"/>
          <w:sz w:val="24"/>
          <w:szCs w:val="24"/>
        </w:rPr>
        <w:t xml:space="preserve">We keep a record of each meeting. (Documentation, </w:t>
      </w:r>
      <w:r>
        <w:rPr>
          <w:rFonts w:ascii="Arial" w:eastAsia="Arial" w:hAnsi="Arial" w:cs="Arial"/>
          <w:sz w:val="24"/>
          <w:szCs w:val="24"/>
        </w:rPr>
        <w:t>T</w:t>
      </w:r>
      <w:r w:rsidRPr="27297F70">
        <w:rPr>
          <w:rFonts w:ascii="Arial" w:eastAsia="Arial" w:hAnsi="Arial" w:cs="Arial"/>
          <w:sz w:val="24"/>
          <w:szCs w:val="24"/>
        </w:rPr>
        <w:t>rello)</w:t>
      </w:r>
    </w:p>
    <w:p w14:paraId="4B269C32" w14:textId="047FD829" w:rsidR="00D745B4" w:rsidRDefault="00D745B4" w:rsidP="00D745B4">
      <w:r w:rsidRPr="27297F70">
        <w:rPr>
          <w:rFonts w:ascii="Arial" w:eastAsia="Arial" w:hAnsi="Arial" w:cs="Arial"/>
          <w:sz w:val="24"/>
          <w:szCs w:val="24"/>
        </w:rPr>
        <w:t>When the project is done, we g</w:t>
      </w:r>
      <w:r>
        <w:rPr>
          <w:rFonts w:ascii="Arial" w:eastAsia="Arial" w:hAnsi="Arial" w:cs="Arial"/>
          <w:sz w:val="24"/>
          <w:szCs w:val="24"/>
        </w:rPr>
        <w:t>o</w:t>
      </w:r>
      <w:r w:rsidRPr="27297F70">
        <w:rPr>
          <w:rFonts w:ascii="Arial" w:eastAsia="Arial" w:hAnsi="Arial" w:cs="Arial"/>
          <w:sz w:val="24"/>
          <w:szCs w:val="24"/>
        </w:rPr>
        <w:t xml:space="preserve"> eat pizza.</w:t>
      </w:r>
    </w:p>
    <w:p w14:paraId="23430EA5" w14:textId="77777777" w:rsidR="00D745B4" w:rsidRDefault="00D745B4" w:rsidP="00D745B4">
      <w:r w:rsidRPr="27297F70">
        <w:rPr>
          <w:rFonts w:ascii="Arial" w:eastAsia="Arial" w:hAnsi="Arial" w:cs="Arial"/>
          <w:sz w:val="24"/>
          <w:szCs w:val="24"/>
        </w:rPr>
        <w:t>At the start of each meeting, we ask how everyone is feeling the state of the project.</w:t>
      </w:r>
    </w:p>
    <w:p w14:paraId="5E9599AB" w14:textId="77777777" w:rsidR="00D745B4" w:rsidRDefault="00D745B4" w:rsidP="00D745B4">
      <w:r w:rsidRPr="27297F70">
        <w:rPr>
          <w:rFonts w:ascii="Arial" w:eastAsia="Arial" w:hAnsi="Arial" w:cs="Arial"/>
          <w:sz w:val="24"/>
          <w:szCs w:val="24"/>
        </w:rPr>
        <w:t>At the start of each meeting, we have coffee or tea.</w:t>
      </w:r>
    </w:p>
    <w:p w14:paraId="146A1799" w14:textId="74D98517" w:rsidR="00FA4921" w:rsidRDefault="00FA4921" w:rsidP="007626EC">
      <w:pPr>
        <w:pStyle w:val="Heading2"/>
      </w:pPr>
      <w:r>
        <w:br w:type="page"/>
      </w:r>
    </w:p>
    <w:p w14:paraId="1F229C04" w14:textId="056B16CF" w:rsidR="00985522" w:rsidRDefault="0619D1F6" w:rsidP="00985522">
      <w:pPr>
        <w:pStyle w:val="Heading2"/>
      </w:pPr>
      <w:bookmarkStart w:id="110" w:name="_Toc110339377"/>
      <w:r>
        <w:lastRenderedPageBreak/>
        <w:t>M</w:t>
      </w:r>
      <w:r w:rsidR="00886D81">
        <w:t>eeting L</w:t>
      </w:r>
      <w:r w:rsidR="00886D81">
        <w:rPr>
          <w:rFonts w:hint="eastAsia"/>
          <w:lang w:eastAsia="zh-TW"/>
        </w:rPr>
        <w:t>o</w:t>
      </w:r>
      <w:r w:rsidR="00886D81">
        <w:rPr>
          <w:lang w:eastAsia="zh-TW"/>
        </w:rPr>
        <w:t>gs</w:t>
      </w:r>
      <w:bookmarkEnd w:id="110"/>
    </w:p>
    <w:p w14:paraId="409A66D0" w14:textId="77777777" w:rsidR="00664B5B" w:rsidRPr="00664B5B" w:rsidRDefault="00664B5B" w:rsidP="00664B5B"/>
    <w:p w14:paraId="47E96108" w14:textId="3BD3410F" w:rsidR="00351CEF" w:rsidRPr="00A046EC" w:rsidRDefault="00351CEF" w:rsidP="00A046EC">
      <w:pPr>
        <w:jc w:val="center"/>
        <w:rPr>
          <w:i/>
          <w:iCs/>
          <w:sz w:val="20"/>
          <w:szCs w:val="20"/>
        </w:rPr>
      </w:pPr>
      <w:r w:rsidRPr="00A046EC">
        <w:rPr>
          <w:sz w:val="20"/>
          <w:szCs w:val="20"/>
        </w:rPr>
        <w:t>Scrum Master Log</w:t>
      </w:r>
    </w:p>
    <w:p w14:paraId="18536BBF" w14:textId="39B20DEC" w:rsidR="002E3462" w:rsidRPr="00A046EC" w:rsidRDefault="00351CEF" w:rsidP="00B76B2D">
      <w:pPr>
        <w:rPr>
          <w:sz w:val="20"/>
          <w:szCs w:val="20"/>
        </w:rPr>
      </w:pPr>
      <w:r w:rsidRPr="00A046EC">
        <w:rPr>
          <w:sz w:val="20"/>
          <w:szCs w:val="20"/>
        </w:rPr>
        <w:t>Log Author: &lt;</w:t>
      </w:r>
      <w:proofErr w:type="spellStart"/>
      <w:r w:rsidRPr="00A046EC">
        <w:rPr>
          <w:sz w:val="20"/>
          <w:szCs w:val="20"/>
        </w:rPr>
        <w:t>Manasa</w:t>
      </w:r>
      <w:proofErr w:type="spellEnd"/>
      <w:r w:rsidRPr="00A046EC">
        <w:rPr>
          <w:sz w:val="20"/>
          <w:szCs w:val="20"/>
        </w:rPr>
        <w:t xml:space="preserve"> </w:t>
      </w:r>
      <w:proofErr w:type="spellStart"/>
      <w:r w:rsidRPr="00A046EC">
        <w:rPr>
          <w:sz w:val="20"/>
          <w:szCs w:val="20"/>
        </w:rPr>
        <w:t>Manohara</w:t>
      </w:r>
      <w:proofErr w:type="spellEnd"/>
      <w:r w:rsidRPr="00A046EC">
        <w:rPr>
          <w:sz w:val="20"/>
          <w:szCs w:val="20"/>
        </w:rPr>
        <w:t xml:space="preserve"> Shetty&gt;</w:t>
      </w:r>
      <w:r w:rsidRPr="00A046EC">
        <w:rPr>
          <w:i/>
          <w:iCs/>
          <w:sz w:val="20"/>
          <w:szCs w:val="20"/>
        </w:rPr>
        <w:br/>
      </w:r>
      <w:r w:rsidRPr="00A046EC">
        <w:rPr>
          <w:sz w:val="20"/>
          <w:szCs w:val="20"/>
        </w:rPr>
        <w:t xml:space="preserve">Team/APP/Information System: </w:t>
      </w:r>
      <w:r w:rsidRPr="002E3462">
        <w:rPr>
          <w:sz w:val="20"/>
          <w:szCs w:val="20"/>
        </w:rPr>
        <w:t>&lt;</w:t>
      </w:r>
      <w:r w:rsidR="002E3462" w:rsidRPr="002E3462">
        <w:rPr>
          <w:sz w:val="20"/>
          <w:szCs w:val="20"/>
        </w:rPr>
        <w:t xml:space="preserve"> Clinic </w:t>
      </w:r>
      <w:proofErr w:type="spellStart"/>
      <w:r w:rsidR="002E3462" w:rsidRPr="002E3462">
        <w:rPr>
          <w:sz w:val="20"/>
          <w:szCs w:val="20"/>
        </w:rPr>
        <w:t>Santé</w:t>
      </w:r>
      <w:proofErr w:type="spellEnd"/>
      <w:r w:rsidR="002E3462" w:rsidRPr="002E3462">
        <w:rPr>
          <w:sz w:val="20"/>
          <w:szCs w:val="20"/>
        </w:rPr>
        <w:t>&gt;</w:t>
      </w:r>
    </w:p>
    <w:p w14:paraId="7B5EDC2E" w14:textId="0FF1FE44" w:rsidR="00351CEF" w:rsidRPr="00A046EC" w:rsidRDefault="00351CEF" w:rsidP="00A046EC">
      <w:pPr>
        <w:rPr>
          <w:sz w:val="20"/>
          <w:szCs w:val="20"/>
        </w:rPr>
      </w:pPr>
      <w:r w:rsidRPr="00A046EC">
        <w:rPr>
          <w:sz w:val="20"/>
          <w:szCs w:val="20"/>
        </w:rPr>
        <w:br/>
      </w:r>
      <w:r w:rsidRPr="00A046EC">
        <w:rPr>
          <w:sz w:val="20"/>
          <w:szCs w:val="20"/>
          <w:u w:val="single"/>
        </w:rPr>
        <w:t>MEETING SPECIFICS</w:t>
      </w:r>
    </w:p>
    <w:tbl>
      <w:tblPr>
        <w:tblStyle w:val="TableGrid"/>
        <w:tblW w:w="0" w:type="auto"/>
        <w:tblLook w:val="04A0" w:firstRow="1" w:lastRow="0" w:firstColumn="1" w:lastColumn="0" w:noHBand="0" w:noVBand="1"/>
      </w:tblPr>
      <w:tblGrid>
        <w:gridCol w:w="2174"/>
        <w:gridCol w:w="2106"/>
        <w:gridCol w:w="2193"/>
        <w:gridCol w:w="2341"/>
        <w:gridCol w:w="1976"/>
      </w:tblGrid>
      <w:tr w:rsidR="00A046EC" w:rsidRPr="00A046EC" w14:paraId="1CC92357" w14:textId="77777777">
        <w:tc>
          <w:tcPr>
            <w:tcW w:w="2249" w:type="dxa"/>
          </w:tcPr>
          <w:p w14:paraId="0131C993" w14:textId="77777777" w:rsidR="00351CEF" w:rsidRPr="00A046EC" w:rsidRDefault="00351CEF" w:rsidP="00A046EC">
            <w:pPr>
              <w:rPr>
                <w:sz w:val="20"/>
                <w:szCs w:val="20"/>
              </w:rPr>
            </w:pPr>
            <w:r w:rsidRPr="00A046EC">
              <w:rPr>
                <w:sz w:val="20"/>
                <w:szCs w:val="20"/>
              </w:rPr>
              <w:t>Meeting #</w:t>
            </w:r>
          </w:p>
        </w:tc>
        <w:tc>
          <w:tcPr>
            <w:tcW w:w="2160" w:type="dxa"/>
          </w:tcPr>
          <w:p w14:paraId="6E0EBF6D" w14:textId="77777777" w:rsidR="00351CEF" w:rsidRPr="00A046EC" w:rsidRDefault="00351CEF" w:rsidP="00A046EC">
            <w:pPr>
              <w:rPr>
                <w:sz w:val="20"/>
                <w:szCs w:val="20"/>
              </w:rPr>
            </w:pPr>
            <w:r w:rsidRPr="00A046EC">
              <w:rPr>
                <w:sz w:val="20"/>
                <w:szCs w:val="20"/>
              </w:rPr>
              <w:t>Date</w:t>
            </w:r>
          </w:p>
        </w:tc>
        <w:tc>
          <w:tcPr>
            <w:tcW w:w="2267" w:type="dxa"/>
          </w:tcPr>
          <w:p w14:paraId="46D2AD30" w14:textId="77777777" w:rsidR="00351CEF" w:rsidRPr="00A046EC" w:rsidRDefault="00351CEF" w:rsidP="00A046EC">
            <w:pPr>
              <w:rPr>
                <w:sz w:val="20"/>
                <w:szCs w:val="20"/>
              </w:rPr>
            </w:pPr>
            <w:r w:rsidRPr="00A046EC">
              <w:rPr>
                <w:sz w:val="20"/>
                <w:szCs w:val="20"/>
              </w:rPr>
              <w:t>Platform</w:t>
            </w:r>
          </w:p>
        </w:tc>
        <w:tc>
          <w:tcPr>
            <w:tcW w:w="2383" w:type="dxa"/>
          </w:tcPr>
          <w:p w14:paraId="1B4AE1BB" w14:textId="77777777" w:rsidR="00351CEF" w:rsidRPr="00A046EC" w:rsidRDefault="00351CEF" w:rsidP="00906BA2">
            <w:pPr>
              <w:jc w:val="both"/>
              <w:rPr>
                <w:sz w:val="20"/>
                <w:szCs w:val="20"/>
              </w:rPr>
            </w:pPr>
            <w:r w:rsidRPr="00A046EC">
              <w:rPr>
                <w:sz w:val="20"/>
                <w:szCs w:val="20"/>
              </w:rPr>
              <w:tab/>
            </w:r>
            <w:r w:rsidRPr="00A046EC">
              <w:rPr>
                <w:sz w:val="20"/>
                <w:szCs w:val="20"/>
              </w:rPr>
              <w:tab/>
              <w:t>Time</w:t>
            </w:r>
          </w:p>
        </w:tc>
        <w:tc>
          <w:tcPr>
            <w:tcW w:w="2037" w:type="dxa"/>
          </w:tcPr>
          <w:p w14:paraId="22C28DDD" w14:textId="77777777" w:rsidR="00351CEF" w:rsidRPr="00A046EC" w:rsidRDefault="00351CEF" w:rsidP="00A046EC">
            <w:pPr>
              <w:rPr>
                <w:sz w:val="20"/>
                <w:szCs w:val="20"/>
              </w:rPr>
            </w:pPr>
            <w:r w:rsidRPr="00A046EC">
              <w:rPr>
                <w:sz w:val="20"/>
                <w:szCs w:val="20"/>
              </w:rPr>
              <w:t>Duration</w:t>
            </w:r>
          </w:p>
        </w:tc>
      </w:tr>
      <w:tr w:rsidR="00A046EC" w:rsidRPr="00A046EC" w14:paraId="73AB720B" w14:textId="77777777">
        <w:tc>
          <w:tcPr>
            <w:tcW w:w="2249" w:type="dxa"/>
          </w:tcPr>
          <w:p w14:paraId="6B5D8217" w14:textId="633612F8" w:rsidR="00351CEF" w:rsidRPr="00A046EC" w:rsidRDefault="00536081" w:rsidP="00A046EC">
            <w:pPr>
              <w:rPr>
                <w:sz w:val="20"/>
                <w:szCs w:val="20"/>
              </w:rPr>
            </w:pPr>
            <w:r>
              <w:rPr>
                <w:sz w:val="20"/>
                <w:szCs w:val="20"/>
              </w:rPr>
              <w:t>1</w:t>
            </w:r>
          </w:p>
        </w:tc>
        <w:tc>
          <w:tcPr>
            <w:tcW w:w="2160" w:type="dxa"/>
          </w:tcPr>
          <w:p w14:paraId="7D54A31D" w14:textId="77777777" w:rsidR="00351CEF" w:rsidRPr="00A046EC" w:rsidRDefault="00351CEF" w:rsidP="00A046EC">
            <w:pPr>
              <w:rPr>
                <w:sz w:val="20"/>
                <w:szCs w:val="20"/>
              </w:rPr>
            </w:pPr>
            <w:r w:rsidRPr="00A046EC">
              <w:rPr>
                <w:sz w:val="20"/>
                <w:szCs w:val="20"/>
              </w:rPr>
              <w:t>02/06/2022</w:t>
            </w:r>
          </w:p>
        </w:tc>
        <w:tc>
          <w:tcPr>
            <w:tcW w:w="2267" w:type="dxa"/>
          </w:tcPr>
          <w:p w14:paraId="33028BFE" w14:textId="77777777" w:rsidR="00351CEF" w:rsidRPr="00A046EC" w:rsidRDefault="00351CEF" w:rsidP="00A046EC">
            <w:pPr>
              <w:rPr>
                <w:sz w:val="20"/>
                <w:szCs w:val="20"/>
              </w:rPr>
            </w:pPr>
            <w:r w:rsidRPr="00A046EC">
              <w:rPr>
                <w:sz w:val="20"/>
                <w:szCs w:val="20"/>
              </w:rPr>
              <w:t>Face to Face</w:t>
            </w:r>
          </w:p>
        </w:tc>
        <w:tc>
          <w:tcPr>
            <w:tcW w:w="2383" w:type="dxa"/>
          </w:tcPr>
          <w:p w14:paraId="03C15DE1" w14:textId="77777777" w:rsidR="00351CEF" w:rsidRPr="00A046EC" w:rsidRDefault="00351CEF" w:rsidP="00A046EC">
            <w:pPr>
              <w:rPr>
                <w:sz w:val="20"/>
                <w:szCs w:val="20"/>
              </w:rPr>
            </w:pPr>
            <w:r w:rsidRPr="00A046EC">
              <w:rPr>
                <w:sz w:val="20"/>
                <w:szCs w:val="20"/>
              </w:rPr>
              <w:t>4.00PM:4:30PM</w:t>
            </w:r>
          </w:p>
        </w:tc>
        <w:tc>
          <w:tcPr>
            <w:tcW w:w="2037" w:type="dxa"/>
          </w:tcPr>
          <w:p w14:paraId="2C3B229B" w14:textId="77777777" w:rsidR="00351CEF" w:rsidRPr="00A046EC" w:rsidRDefault="00351CEF" w:rsidP="00A046EC">
            <w:pPr>
              <w:rPr>
                <w:rFonts w:cstheme="majorBidi"/>
                <w:sz w:val="20"/>
                <w:szCs w:val="20"/>
              </w:rPr>
            </w:pPr>
            <w:r w:rsidRPr="00A046EC">
              <w:rPr>
                <w:rFonts w:cstheme="majorBidi"/>
                <w:sz w:val="20"/>
                <w:szCs w:val="20"/>
              </w:rPr>
              <w:t>30 minutes</w:t>
            </w:r>
          </w:p>
        </w:tc>
      </w:tr>
    </w:tbl>
    <w:p w14:paraId="1342F2C1" w14:textId="77777777" w:rsidR="00351CEF" w:rsidRPr="00A046EC" w:rsidRDefault="00351CEF" w:rsidP="00A046EC">
      <w:pPr>
        <w:rPr>
          <w:sz w:val="20"/>
          <w:szCs w:val="20"/>
        </w:rPr>
      </w:pPr>
    </w:p>
    <w:p w14:paraId="0A67992D" w14:textId="6F07CF51" w:rsidR="00351CEF" w:rsidRPr="00A046EC" w:rsidRDefault="00351CEF" w:rsidP="00A046EC">
      <w:pPr>
        <w:rPr>
          <w:sz w:val="20"/>
          <w:szCs w:val="20"/>
          <w:u w:val="single"/>
        </w:rPr>
      </w:pPr>
      <w:r w:rsidRPr="00A046EC">
        <w:rPr>
          <w:sz w:val="20"/>
          <w:szCs w:val="20"/>
          <w:u w:val="single"/>
        </w:rPr>
        <w:t>ATTENDANCE</w:t>
      </w:r>
    </w:p>
    <w:tbl>
      <w:tblPr>
        <w:tblStyle w:val="TableGrid"/>
        <w:tblW w:w="0" w:type="auto"/>
        <w:tblLook w:val="04A0" w:firstRow="1" w:lastRow="0" w:firstColumn="1" w:lastColumn="0" w:noHBand="0" w:noVBand="1"/>
      </w:tblPr>
      <w:tblGrid>
        <w:gridCol w:w="1669"/>
        <w:gridCol w:w="1122"/>
        <w:gridCol w:w="1790"/>
        <w:gridCol w:w="1790"/>
        <w:gridCol w:w="1117"/>
        <w:gridCol w:w="3302"/>
      </w:tblGrid>
      <w:tr w:rsidR="00A046EC" w:rsidRPr="00A046EC" w14:paraId="3F396A56" w14:textId="77777777">
        <w:tc>
          <w:tcPr>
            <w:tcW w:w="1696" w:type="dxa"/>
          </w:tcPr>
          <w:p w14:paraId="436C1CA1" w14:textId="77777777" w:rsidR="00351CEF" w:rsidRPr="00A046EC" w:rsidRDefault="00351CEF" w:rsidP="00A046EC">
            <w:pPr>
              <w:rPr>
                <w:sz w:val="20"/>
                <w:szCs w:val="20"/>
              </w:rPr>
            </w:pPr>
            <w:r w:rsidRPr="00A046EC">
              <w:rPr>
                <w:sz w:val="20"/>
                <w:szCs w:val="20"/>
              </w:rPr>
              <w:t>Name</w:t>
            </w:r>
          </w:p>
        </w:tc>
        <w:tc>
          <w:tcPr>
            <w:tcW w:w="1134" w:type="dxa"/>
          </w:tcPr>
          <w:p w14:paraId="259318B1" w14:textId="77777777" w:rsidR="00351CEF" w:rsidRPr="00A046EC" w:rsidRDefault="00351CEF" w:rsidP="00A046EC">
            <w:pPr>
              <w:rPr>
                <w:sz w:val="20"/>
                <w:szCs w:val="20"/>
              </w:rPr>
            </w:pPr>
            <w:r w:rsidRPr="00A046EC">
              <w:rPr>
                <w:sz w:val="20"/>
                <w:szCs w:val="20"/>
              </w:rPr>
              <w:t>Whole Meeting</w:t>
            </w:r>
          </w:p>
        </w:tc>
        <w:tc>
          <w:tcPr>
            <w:tcW w:w="1843" w:type="dxa"/>
          </w:tcPr>
          <w:p w14:paraId="17270DBA" w14:textId="77777777" w:rsidR="00351CEF" w:rsidRPr="00A046EC" w:rsidRDefault="00351CEF" w:rsidP="00A046EC">
            <w:pPr>
              <w:rPr>
                <w:sz w:val="20"/>
                <w:szCs w:val="20"/>
              </w:rPr>
            </w:pPr>
            <w:r w:rsidRPr="00A046EC">
              <w:rPr>
                <w:sz w:val="20"/>
                <w:szCs w:val="20"/>
              </w:rPr>
              <w:t>Most of the Meeting</w:t>
            </w:r>
          </w:p>
          <w:p w14:paraId="504660BA" w14:textId="77777777" w:rsidR="00351CEF" w:rsidRPr="00A046EC" w:rsidRDefault="00351CEF" w:rsidP="00A046EC">
            <w:pPr>
              <w:rPr>
                <w:i/>
                <w:iCs/>
                <w:sz w:val="20"/>
                <w:szCs w:val="20"/>
              </w:rPr>
            </w:pPr>
          </w:p>
        </w:tc>
        <w:tc>
          <w:tcPr>
            <w:tcW w:w="1843" w:type="dxa"/>
          </w:tcPr>
          <w:p w14:paraId="36F99657" w14:textId="77777777" w:rsidR="00351CEF" w:rsidRPr="00A046EC" w:rsidRDefault="00351CEF" w:rsidP="00A046EC">
            <w:pPr>
              <w:rPr>
                <w:sz w:val="20"/>
                <w:szCs w:val="20"/>
              </w:rPr>
            </w:pPr>
            <w:r w:rsidRPr="00A046EC">
              <w:rPr>
                <w:sz w:val="20"/>
                <w:szCs w:val="20"/>
              </w:rPr>
              <w:t>Parts of the Meeting</w:t>
            </w:r>
            <w:r w:rsidRPr="00A046EC">
              <w:rPr>
                <w:sz w:val="20"/>
                <w:szCs w:val="20"/>
              </w:rPr>
              <w:br/>
            </w:r>
            <w:r w:rsidRPr="00A046EC">
              <w:rPr>
                <w:i/>
                <w:iCs/>
                <w:sz w:val="20"/>
                <w:szCs w:val="20"/>
              </w:rPr>
              <w:t>-how long?</w:t>
            </w:r>
          </w:p>
        </w:tc>
        <w:tc>
          <w:tcPr>
            <w:tcW w:w="1134" w:type="dxa"/>
          </w:tcPr>
          <w:p w14:paraId="2009481F" w14:textId="77777777" w:rsidR="00351CEF" w:rsidRPr="00A046EC" w:rsidRDefault="00351CEF" w:rsidP="00A046EC">
            <w:pPr>
              <w:rPr>
                <w:sz w:val="20"/>
                <w:szCs w:val="20"/>
              </w:rPr>
            </w:pPr>
            <w:r w:rsidRPr="00A046EC">
              <w:rPr>
                <w:sz w:val="20"/>
                <w:szCs w:val="20"/>
              </w:rPr>
              <w:t>Absent</w:t>
            </w:r>
          </w:p>
        </w:tc>
        <w:tc>
          <w:tcPr>
            <w:tcW w:w="3446" w:type="dxa"/>
          </w:tcPr>
          <w:p w14:paraId="1F208FCD" w14:textId="77777777" w:rsidR="00351CEF" w:rsidRPr="00A046EC" w:rsidRDefault="00351CEF" w:rsidP="00A046EC">
            <w:pPr>
              <w:rPr>
                <w:sz w:val="20"/>
                <w:szCs w:val="20"/>
              </w:rPr>
            </w:pPr>
            <w:r w:rsidRPr="00A046EC">
              <w:rPr>
                <w:sz w:val="20"/>
                <w:szCs w:val="20"/>
              </w:rPr>
              <w:t>If a team member did not attend the whole meeting, specify the reason why</w:t>
            </w:r>
          </w:p>
        </w:tc>
      </w:tr>
      <w:tr w:rsidR="00A046EC" w:rsidRPr="00A046EC" w14:paraId="35CBC91D" w14:textId="77777777">
        <w:tc>
          <w:tcPr>
            <w:tcW w:w="1696" w:type="dxa"/>
          </w:tcPr>
          <w:p w14:paraId="18B14E4B" w14:textId="77777777" w:rsidR="00351CEF" w:rsidRPr="00A046EC" w:rsidRDefault="00351CEF" w:rsidP="00A046EC">
            <w:pPr>
              <w:rPr>
                <w:rFonts w:ascii="Calibri Light" w:eastAsia="Calibri Light" w:hAnsi="Calibri Light" w:cs="Calibri Light"/>
                <w:color w:val="242424"/>
                <w:sz w:val="20"/>
                <w:szCs w:val="20"/>
              </w:rPr>
            </w:pPr>
            <w:r w:rsidRPr="00A046EC">
              <w:rPr>
                <w:rFonts w:cstheme="majorBidi"/>
                <w:sz w:val="20"/>
                <w:szCs w:val="20"/>
              </w:rPr>
              <w:t xml:space="preserve">Kamil Obiedzinski </w:t>
            </w:r>
          </w:p>
        </w:tc>
        <w:tc>
          <w:tcPr>
            <w:tcW w:w="1134" w:type="dxa"/>
          </w:tcPr>
          <w:p w14:paraId="6515600C" w14:textId="77777777" w:rsidR="00351CEF" w:rsidRPr="00A046EC" w:rsidRDefault="00351CEF" w:rsidP="00A046EC">
            <w:pPr>
              <w:rPr>
                <w:sz w:val="20"/>
                <w:szCs w:val="20"/>
              </w:rPr>
            </w:pPr>
            <w:r w:rsidRPr="00A046EC">
              <w:rPr>
                <w:sz w:val="20"/>
                <w:szCs w:val="20"/>
              </w:rPr>
              <w:t>X</w:t>
            </w:r>
          </w:p>
        </w:tc>
        <w:tc>
          <w:tcPr>
            <w:tcW w:w="1843" w:type="dxa"/>
          </w:tcPr>
          <w:p w14:paraId="00128D2C" w14:textId="77777777" w:rsidR="00351CEF" w:rsidRPr="00A046EC" w:rsidRDefault="00351CEF" w:rsidP="00A046EC">
            <w:pPr>
              <w:rPr>
                <w:sz w:val="20"/>
                <w:szCs w:val="20"/>
              </w:rPr>
            </w:pPr>
          </w:p>
        </w:tc>
        <w:tc>
          <w:tcPr>
            <w:tcW w:w="1843" w:type="dxa"/>
          </w:tcPr>
          <w:p w14:paraId="62BE782C" w14:textId="77777777" w:rsidR="00351CEF" w:rsidRPr="00A046EC" w:rsidRDefault="00351CEF" w:rsidP="00A046EC">
            <w:pPr>
              <w:rPr>
                <w:sz w:val="20"/>
                <w:szCs w:val="20"/>
              </w:rPr>
            </w:pPr>
          </w:p>
        </w:tc>
        <w:tc>
          <w:tcPr>
            <w:tcW w:w="1134" w:type="dxa"/>
          </w:tcPr>
          <w:p w14:paraId="401509C0" w14:textId="77777777" w:rsidR="00351CEF" w:rsidRPr="00A046EC" w:rsidRDefault="00351CEF" w:rsidP="00A046EC">
            <w:pPr>
              <w:rPr>
                <w:sz w:val="20"/>
                <w:szCs w:val="20"/>
              </w:rPr>
            </w:pPr>
          </w:p>
        </w:tc>
        <w:tc>
          <w:tcPr>
            <w:tcW w:w="3446" w:type="dxa"/>
          </w:tcPr>
          <w:p w14:paraId="0223E318" w14:textId="77777777" w:rsidR="00351CEF" w:rsidRPr="00A046EC" w:rsidRDefault="00351CEF" w:rsidP="00A046EC">
            <w:pPr>
              <w:rPr>
                <w:sz w:val="20"/>
                <w:szCs w:val="20"/>
              </w:rPr>
            </w:pPr>
          </w:p>
        </w:tc>
      </w:tr>
      <w:tr w:rsidR="00A046EC" w:rsidRPr="00A046EC" w14:paraId="3C5C4353" w14:textId="77777777">
        <w:tc>
          <w:tcPr>
            <w:tcW w:w="1696" w:type="dxa"/>
          </w:tcPr>
          <w:p w14:paraId="65EF3C9F" w14:textId="77777777" w:rsidR="00351CEF" w:rsidRPr="00A046EC" w:rsidRDefault="00351CEF" w:rsidP="00A046EC">
            <w:pPr>
              <w:rPr>
                <w:sz w:val="20"/>
                <w:szCs w:val="20"/>
              </w:rPr>
            </w:pPr>
            <w:proofErr w:type="spellStart"/>
            <w:r w:rsidRPr="00A046EC">
              <w:rPr>
                <w:sz w:val="20"/>
                <w:szCs w:val="20"/>
              </w:rPr>
              <w:t>Manasa</w:t>
            </w:r>
            <w:proofErr w:type="spellEnd"/>
            <w:r w:rsidRPr="00A046EC">
              <w:rPr>
                <w:sz w:val="20"/>
                <w:szCs w:val="20"/>
              </w:rPr>
              <w:t xml:space="preserve"> </w:t>
            </w:r>
            <w:proofErr w:type="spellStart"/>
            <w:r w:rsidRPr="00A046EC">
              <w:rPr>
                <w:sz w:val="20"/>
                <w:szCs w:val="20"/>
              </w:rPr>
              <w:t>Manohara</w:t>
            </w:r>
            <w:proofErr w:type="spellEnd"/>
            <w:r w:rsidRPr="00A046EC">
              <w:rPr>
                <w:sz w:val="20"/>
                <w:szCs w:val="20"/>
              </w:rPr>
              <w:t xml:space="preserve"> Shetty</w:t>
            </w:r>
          </w:p>
        </w:tc>
        <w:tc>
          <w:tcPr>
            <w:tcW w:w="1134" w:type="dxa"/>
          </w:tcPr>
          <w:p w14:paraId="25F57D80" w14:textId="77777777" w:rsidR="00351CEF" w:rsidRPr="00A046EC" w:rsidRDefault="00351CEF" w:rsidP="00A046EC">
            <w:pPr>
              <w:rPr>
                <w:sz w:val="20"/>
                <w:szCs w:val="20"/>
              </w:rPr>
            </w:pPr>
            <w:r w:rsidRPr="00A046EC">
              <w:rPr>
                <w:sz w:val="20"/>
                <w:szCs w:val="20"/>
              </w:rPr>
              <w:t>X</w:t>
            </w:r>
          </w:p>
        </w:tc>
        <w:tc>
          <w:tcPr>
            <w:tcW w:w="1843" w:type="dxa"/>
          </w:tcPr>
          <w:p w14:paraId="55DC53E4" w14:textId="77777777" w:rsidR="00351CEF" w:rsidRPr="00A046EC" w:rsidRDefault="00351CEF" w:rsidP="00A046EC">
            <w:pPr>
              <w:rPr>
                <w:sz w:val="20"/>
                <w:szCs w:val="20"/>
              </w:rPr>
            </w:pPr>
          </w:p>
        </w:tc>
        <w:tc>
          <w:tcPr>
            <w:tcW w:w="1843" w:type="dxa"/>
          </w:tcPr>
          <w:p w14:paraId="008B3B1B" w14:textId="77777777" w:rsidR="00351CEF" w:rsidRPr="00A046EC" w:rsidRDefault="00351CEF" w:rsidP="00A046EC">
            <w:pPr>
              <w:rPr>
                <w:sz w:val="20"/>
                <w:szCs w:val="20"/>
              </w:rPr>
            </w:pPr>
          </w:p>
        </w:tc>
        <w:tc>
          <w:tcPr>
            <w:tcW w:w="1134" w:type="dxa"/>
          </w:tcPr>
          <w:p w14:paraId="78673626" w14:textId="77777777" w:rsidR="00351CEF" w:rsidRPr="00A046EC" w:rsidRDefault="00351CEF" w:rsidP="00A046EC">
            <w:pPr>
              <w:rPr>
                <w:sz w:val="20"/>
                <w:szCs w:val="20"/>
              </w:rPr>
            </w:pPr>
          </w:p>
        </w:tc>
        <w:tc>
          <w:tcPr>
            <w:tcW w:w="3446" w:type="dxa"/>
          </w:tcPr>
          <w:p w14:paraId="2A954A9D" w14:textId="77777777" w:rsidR="00351CEF" w:rsidRPr="00A046EC" w:rsidRDefault="00351CEF" w:rsidP="00A046EC">
            <w:pPr>
              <w:rPr>
                <w:sz w:val="20"/>
                <w:szCs w:val="20"/>
              </w:rPr>
            </w:pPr>
          </w:p>
        </w:tc>
      </w:tr>
      <w:tr w:rsidR="00A046EC" w:rsidRPr="00A046EC" w14:paraId="5882D751" w14:textId="77777777">
        <w:tc>
          <w:tcPr>
            <w:tcW w:w="1696" w:type="dxa"/>
          </w:tcPr>
          <w:p w14:paraId="3A8F9C46" w14:textId="77777777" w:rsidR="00351CEF" w:rsidRPr="00A046EC" w:rsidRDefault="00351CEF" w:rsidP="00A046EC">
            <w:pPr>
              <w:rPr>
                <w:sz w:val="20"/>
                <w:szCs w:val="20"/>
              </w:rPr>
            </w:pPr>
            <w:r w:rsidRPr="00A046EC">
              <w:rPr>
                <w:sz w:val="20"/>
                <w:szCs w:val="20"/>
              </w:rPr>
              <w:t>Hyemi Park</w:t>
            </w:r>
          </w:p>
        </w:tc>
        <w:tc>
          <w:tcPr>
            <w:tcW w:w="1134" w:type="dxa"/>
          </w:tcPr>
          <w:p w14:paraId="326AEA18" w14:textId="77777777" w:rsidR="00351CEF" w:rsidRPr="00A046EC" w:rsidRDefault="00351CEF" w:rsidP="00A046EC">
            <w:pPr>
              <w:rPr>
                <w:sz w:val="20"/>
                <w:szCs w:val="20"/>
              </w:rPr>
            </w:pPr>
            <w:r w:rsidRPr="00A046EC">
              <w:rPr>
                <w:sz w:val="20"/>
                <w:szCs w:val="20"/>
              </w:rPr>
              <w:t>X</w:t>
            </w:r>
          </w:p>
        </w:tc>
        <w:tc>
          <w:tcPr>
            <w:tcW w:w="1843" w:type="dxa"/>
          </w:tcPr>
          <w:p w14:paraId="4AA36B31" w14:textId="77777777" w:rsidR="00351CEF" w:rsidRPr="00A046EC" w:rsidRDefault="00351CEF" w:rsidP="00A046EC">
            <w:pPr>
              <w:rPr>
                <w:sz w:val="20"/>
                <w:szCs w:val="20"/>
              </w:rPr>
            </w:pPr>
          </w:p>
        </w:tc>
        <w:tc>
          <w:tcPr>
            <w:tcW w:w="1843" w:type="dxa"/>
          </w:tcPr>
          <w:p w14:paraId="7A5413C9" w14:textId="77777777" w:rsidR="00351CEF" w:rsidRPr="00A046EC" w:rsidRDefault="00351CEF" w:rsidP="00A046EC">
            <w:pPr>
              <w:rPr>
                <w:sz w:val="20"/>
                <w:szCs w:val="20"/>
              </w:rPr>
            </w:pPr>
          </w:p>
        </w:tc>
        <w:tc>
          <w:tcPr>
            <w:tcW w:w="1134" w:type="dxa"/>
          </w:tcPr>
          <w:p w14:paraId="0687EFD2" w14:textId="77777777" w:rsidR="00351CEF" w:rsidRPr="00A046EC" w:rsidRDefault="00351CEF" w:rsidP="00A046EC">
            <w:pPr>
              <w:rPr>
                <w:sz w:val="20"/>
                <w:szCs w:val="20"/>
              </w:rPr>
            </w:pPr>
          </w:p>
        </w:tc>
        <w:tc>
          <w:tcPr>
            <w:tcW w:w="3446" w:type="dxa"/>
          </w:tcPr>
          <w:p w14:paraId="2808110D" w14:textId="77777777" w:rsidR="00351CEF" w:rsidRPr="00A046EC" w:rsidRDefault="00351CEF" w:rsidP="00A046EC">
            <w:pPr>
              <w:rPr>
                <w:sz w:val="20"/>
                <w:szCs w:val="20"/>
              </w:rPr>
            </w:pPr>
          </w:p>
        </w:tc>
      </w:tr>
      <w:tr w:rsidR="00A046EC" w:rsidRPr="00A046EC" w14:paraId="3D43384B" w14:textId="77777777">
        <w:tc>
          <w:tcPr>
            <w:tcW w:w="1696" w:type="dxa"/>
          </w:tcPr>
          <w:p w14:paraId="2E8B3616" w14:textId="77777777" w:rsidR="00351CEF" w:rsidRPr="00A046EC" w:rsidRDefault="00351CEF" w:rsidP="00A046EC">
            <w:pPr>
              <w:rPr>
                <w:rFonts w:cstheme="majorBidi"/>
                <w:sz w:val="20"/>
                <w:szCs w:val="20"/>
              </w:rPr>
            </w:pPr>
            <w:proofErr w:type="spellStart"/>
            <w:r w:rsidRPr="00A046EC">
              <w:rPr>
                <w:rFonts w:cstheme="majorBidi"/>
                <w:sz w:val="20"/>
                <w:szCs w:val="20"/>
              </w:rPr>
              <w:t>Sik</w:t>
            </w:r>
            <w:proofErr w:type="spellEnd"/>
            <w:r w:rsidRPr="00A046EC">
              <w:rPr>
                <w:rFonts w:cstheme="majorBidi"/>
                <w:sz w:val="20"/>
                <w:szCs w:val="20"/>
              </w:rPr>
              <w:t xml:space="preserve"> Lam Mo</w:t>
            </w:r>
          </w:p>
        </w:tc>
        <w:tc>
          <w:tcPr>
            <w:tcW w:w="1134" w:type="dxa"/>
          </w:tcPr>
          <w:p w14:paraId="2DA6C6E8" w14:textId="77777777" w:rsidR="00351CEF" w:rsidRPr="00A046EC" w:rsidRDefault="00351CEF" w:rsidP="00A046EC">
            <w:pPr>
              <w:rPr>
                <w:sz w:val="20"/>
                <w:szCs w:val="20"/>
              </w:rPr>
            </w:pPr>
            <w:r w:rsidRPr="00A046EC">
              <w:rPr>
                <w:sz w:val="20"/>
                <w:szCs w:val="20"/>
              </w:rPr>
              <w:t>X</w:t>
            </w:r>
          </w:p>
        </w:tc>
        <w:tc>
          <w:tcPr>
            <w:tcW w:w="1843" w:type="dxa"/>
          </w:tcPr>
          <w:p w14:paraId="72296EBF" w14:textId="77777777" w:rsidR="00351CEF" w:rsidRPr="00A046EC" w:rsidRDefault="00351CEF" w:rsidP="00A046EC">
            <w:pPr>
              <w:rPr>
                <w:sz w:val="20"/>
                <w:szCs w:val="20"/>
              </w:rPr>
            </w:pPr>
          </w:p>
        </w:tc>
        <w:tc>
          <w:tcPr>
            <w:tcW w:w="1843" w:type="dxa"/>
          </w:tcPr>
          <w:p w14:paraId="3A8A85A1" w14:textId="77777777" w:rsidR="00351CEF" w:rsidRPr="00A046EC" w:rsidRDefault="00351CEF" w:rsidP="00A046EC">
            <w:pPr>
              <w:rPr>
                <w:sz w:val="20"/>
                <w:szCs w:val="20"/>
              </w:rPr>
            </w:pPr>
          </w:p>
        </w:tc>
        <w:tc>
          <w:tcPr>
            <w:tcW w:w="1134" w:type="dxa"/>
          </w:tcPr>
          <w:p w14:paraId="6F354F39" w14:textId="77777777" w:rsidR="00351CEF" w:rsidRPr="00A046EC" w:rsidRDefault="00351CEF" w:rsidP="00A046EC">
            <w:pPr>
              <w:rPr>
                <w:sz w:val="20"/>
                <w:szCs w:val="20"/>
              </w:rPr>
            </w:pPr>
          </w:p>
        </w:tc>
        <w:tc>
          <w:tcPr>
            <w:tcW w:w="3446" w:type="dxa"/>
          </w:tcPr>
          <w:p w14:paraId="6B2D2076" w14:textId="77777777" w:rsidR="00351CEF" w:rsidRPr="00A046EC" w:rsidRDefault="00351CEF" w:rsidP="00A046EC">
            <w:pPr>
              <w:rPr>
                <w:sz w:val="20"/>
                <w:szCs w:val="20"/>
              </w:rPr>
            </w:pPr>
          </w:p>
        </w:tc>
      </w:tr>
    </w:tbl>
    <w:p w14:paraId="56D35E9A" w14:textId="77777777" w:rsidR="00351CEF" w:rsidRPr="00A046EC" w:rsidRDefault="00351CEF" w:rsidP="00A046EC">
      <w:pPr>
        <w:rPr>
          <w:sz w:val="20"/>
          <w:szCs w:val="20"/>
        </w:rPr>
      </w:pPr>
    </w:p>
    <w:p w14:paraId="05E10D1F" w14:textId="77777777" w:rsidR="00351CEF" w:rsidRPr="00A046EC" w:rsidRDefault="00351CEF" w:rsidP="00A046EC">
      <w:pPr>
        <w:rPr>
          <w:sz w:val="20"/>
          <w:szCs w:val="20"/>
          <w:u w:val="single"/>
        </w:rPr>
      </w:pPr>
      <w:r w:rsidRPr="00A046EC">
        <w:rPr>
          <w:sz w:val="20"/>
          <w:szCs w:val="20"/>
          <w:u w:val="single"/>
        </w:rPr>
        <w:t>DAILY SCRUM</w:t>
      </w:r>
    </w:p>
    <w:p w14:paraId="25C10334" w14:textId="51B43C03" w:rsidR="00351CEF" w:rsidRPr="00A046EC" w:rsidRDefault="00351CEF" w:rsidP="00A046EC">
      <w:pPr>
        <w:rPr>
          <w:sz w:val="20"/>
          <w:szCs w:val="20"/>
        </w:rPr>
      </w:pPr>
    </w:p>
    <w:tbl>
      <w:tblPr>
        <w:tblStyle w:val="TableGrid"/>
        <w:tblW w:w="11134" w:type="dxa"/>
        <w:tblLook w:val="04A0" w:firstRow="1" w:lastRow="0" w:firstColumn="1" w:lastColumn="0" w:noHBand="0" w:noVBand="1"/>
      </w:tblPr>
      <w:tblGrid>
        <w:gridCol w:w="1838"/>
        <w:gridCol w:w="2998"/>
        <w:gridCol w:w="3149"/>
        <w:gridCol w:w="3149"/>
      </w:tblGrid>
      <w:tr w:rsidR="00351CEF" w:rsidRPr="00A046EC" w14:paraId="4ADB05F1" w14:textId="77777777">
        <w:trPr>
          <w:trHeight w:val="525"/>
        </w:trPr>
        <w:tc>
          <w:tcPr>
            <w:tcW w:w="1838" w:type="dxa"/>
          </w:tcPr>
          <w:p w14:paraId="78A4AA6B" w14:textId="77777777" w:rsidR="00351CEF" w:rsidRPr="00A046EC" w:rsidRDefault="00351CEF" w:rsidP="00A046EC">
            <w:pPr>
              <w:rPr>
                <w:sz w:val="20"/>
                <w:szCs w:val="20"/>
              </w:rPr>
            </w:pPr>
            <w:r w:rsidRPr="00A046EC">
              <w:rPr>
                <w:sz w:val="20"/>
                <w:szCs w:val="20"/>
              </w:rPr>
              <w:t>Name</w:t>
            </w:r>
          </w:p>
        </w:tc>
        <w:tc>
          <w:tcPr>
            <w:tcW w:w="2998" w:type="dxa"/>
          </w:tcPr>
          <w:p w14:paraId="602AC47A" w14:textId="77777777" w:rsidR="00351CEF" w:rsidRPr="00A046EC" w:rsidRDefault="00351CEF" w:rsidP="00A046EC">
            <w:pPr>
              <w:rPr>
                <w:sz w:val="20"/>
                <w:szCs w:val="20"/>
              </w:rPr>
            </w:pPr>
            <w:r w:rsidRPr="00A046EC">
              <w:rPr>
                <w:sz w:val="20"/>
                <w:szCs w:val="20"/>
              </w:rPr>
              <w:t>What have I done since our last meeting</w:t>
            </w:r>
          </w:p>
        </w:tc>
        <w:tc>
          <w:tcPr>
            <w:tcW w:w="3149" w:type="dxa"/>
          </w:tcPr>
          <w:p w14:paraId="63C07507" w14:textId="77777777" w:rsidR="00351CEF" w:rsidRPr="00A046EC" w:rsidRDefault="00351CEF" w:rsidP="00A046EC">
            <w:pPr>
              <w:rPr>
                <w:sz w:val="20"/>
                <w:szCs w:val="20"/>
              </w:rPr>
            </w:pPr>
            <w:r w:rsidRPr="00A046EC">
              <w:rPr>
                <w:sz w:val="20"/>
                <w:szCs w:val="20"/>
              </w:rPr>
              <w:t xml:space="preserve">What am I doing until our next </w:t>
            </w:r>
            <w:proofErr w:type="gramStart"/>
            <w:r w:rsidRPr="00A046EC">
              <w:rPr>
                <w:sz w:val="20"/>
                <w:szCs w:val="20"/>
              </w:rPr>
              <w:t>meeting</w:t>
            </w:r>
            <w:proofErr w:type="gramEnd"/>
          </w:p>
          <w:p w14:paraId="69567F48" w14:textId="77777777" w:rsidR="00351CEF" w:rsidRPr="00A046EC" w:rsidRDefault="00351CEF" w:rsidP="00A046EC">
            <w:pPr>
              <w:rPr>
                <w:i/>
                <w:iCs/>
                <w:sz w:val="20"/>
                <w:szCs w:val="20"/>
              </w:rPr>
            </w:pPr>
          </w:p>
        </w:tc>
        <w:tc>
          <w:tcPr>
            <w:tcW w:w="3149" w:type="dxa"/>
          </w:tcPr>
          <w:p w14:paraId="365DE305" w14:textId="77777777" w:rsidR="00351CEF" w:rsidRPr="00A046EC" w:rsidRDefault="00351CEF" w:rsidP="00A046EC">
            <w:pPr>
              <w:rPr>
                <w:sz w:val="20"/>
                <w:szCs w:val="20"/>
              </w:rPr>
            </w:pPr>
            <w:r w:rsidRPr="00A046EC">
              <w:rPr>
                <w:sz w:val="20"/>
                <w:szCs w:val="20"/>
              </w:rPr>
              <w:t>What are my impediments</w:t>
            </w:r>
          </w:p>
        </w:tc>
      </w:tr>
      <w:tr w:rsidR="00351CEF" w:rsidRPr="00A046EC" w14:paraId="2DB73C75" w14:textId="77777777">
        <w:trPr>
          <w:trHeight w:val="168"/>
        </w:trPr>
        <w:tc>
          <w:tcPr>
            <w:tcW w:w="1838" w:type="dxa"/>
          </w:tcPr>
          <w:p w14:paraId="4F7FC132" w14:textId="77777777" w:rsidR="00351CEF" w:rsidRPr="00A046EC" w:rsidRDefault="00351CEF" w:rsidP="00A046EC">
            <w:pPr>
              <w:rPr>
                <w:rFonts w:ascii="Calibri Light" w:eastAsia="Calibri Light" w:hAnsi="Calibri Light" w:cs="Calibri Light"/>
                <w:color w:val="242424"/>
                <w:sz w:val="20"/>
                <w:szCs w:val="20"/>
              </w:rPr>
            </w:pPr>
            <w:r w:rsidRPr="00A046EC">
              <w:rPr>
                <w:rFonts w:cstheme="majorBidi"/>
                <w:sz w:val="20"/>
                <w:szCs w:val="20"/>
              </w:rPr>
              <w:t>Kamil Obiedzinski</w:t>
            </w:r>
          </w:p>
          <w:p w14:paraId="7323826A" w14:textId="77777777" w:rsidR="00351CEF" w:rsidRPr="00A046EC" w:rsidRDefault="00351CEF" w:rsidP="00A046EC">
            <w:pPr>
              <w:rPr>
                <w:rFonts w:cstheme="majorBidi"/>
                <w:sz w:val="20"/>
                <w:szCs w:val="20"/>
              </w:rPr>
            </w:pPr>
          </w:p>
        </w:tc>
        <w:tc>
          <w:tcPr>
            <w:tcW w:w="2998" w:type="dxa"/>
          </w:tcPr>
          <w:p w14:paraId="344F01E3" w14:textId="66B63164" w:rsidR="00351CEF" w:rsidRPr="00A046EC" w:rsidRDefault="00351CEF" w:rsidP="00A046EC">
            <w:pPr>
              <w:rPr>
                <w:rFonts w:cstheme="majorBidi"/>
                <w:sz w:val="20"/>
                <w:szCs w:val="20"/>
              </w:rPr>
            </w:pPr>
            <w:r w:rsidRPr="00A046EC">
              <w:rPr>
                <w:rFonts w:cstheme="majorBidi"/>
                <w:sz w:val="20"/>
                <w:szCs w:val="20"/>
              </w:rPr>
              <w:t xml:space="preserve">Find articles about the </w:t>
            </w:r>
            <w:r w:rsidR="00B76B2D" w:rsidRPr="00A046EC">
              <w:rPr>
                <w:rFonts w:cstheme="majorBidi"/>
                <w:sz w:val="20"/>
                <w:szCs w:val="20"/>
              </w:rPr>
              <w:t>problem we</w:t>
            </w:r>
            <w:r w:rsidRPr="00A046EC">
              <w:rPr>
                <w:rFonts w:cstheme="majorBidi"/>
                <w:sz w:val="20"/>
                <w:szCs w:val="20"/>
              </w:rPr>
              <w:t xml:space="preserve"> are trying to solve</w:t>
            </w:r>
          </w:p>
        </w:tc>
        <w:tc>
          <w:tcPr>
            <w:tcW w:w="3149" w:type="dxa"/>
          </w:tcPr>
          <w:p w14:paraId="56083229" w14:textId="77777777" w:rsidR="00351CEF" w:rsidRPr="00A046EC" w:rsidRDefault="00351CEF" w:rsidP="00A046EC">
            <w:pPr>
              <w:rPr>
                <w:rFonts w:cstheme="majorBidi"/>
                <w:sz w:val="20"/>
                <w:szCs w:val="20"/>
              </w:rPr>
            </w:pPr>
            <w:r w:rsidRPr="00A046EC">
              <w:rPr>
                <w:rFonts w:cstheme="majorBidi"/>
                <w:sz w:val="20"/>
                <w:szCs w:val="20"/>
              </w:rPr>
              <w:t xml:space="preserve">Come up with features ideas  </w:t>
            </w:r>
          </w:p>
        </w:tc>
        <w:tc>
          <w:tcPr>
            <w:tcW w:w="3149" w:type="dxa"/>
          </w:tcPr>
          <w:p w14:paraId="137940CA" w14:textId="77777777" w:rsidR="00351CEF" w:rsidRPr="00A046EC" w:rsidRDefault="00351CEF" w:rsidP="00A046EC">
            <w:pPr>
              <w:rPr>
                <w:rFonts w:cstheme="majorBidi"/>
                <w:sz w:val="20"/>
                <w:szCs w:val="20"/>
              </w:rPr>
            </w:pPr>
            <w:r w:rsidRPr="00A046EC">
              <w:rPr>
                <w:rFonts w:cstheme="majorBidi"/>
                <w:sz w:val="20"/>
                <w:szCs w:val="20"/>
              </w:rPr>
              <w:t>The workload of other classes</w:t>
            </w:r>
          </w:p>
        </w:tc>
      </w:tr>
      <w:tr w:rsidR="00351CEF" w:rsidRPr="00A046EC" w14:paraId="5271B42F" w14:textId="77777777">
        <w:trPr>
          <w:trHeight w:val="168"/>
        </w:trPr>
        <w:tc>
          <w:tcPr>
            <w:tcW w:w="1838" w:type="dxa"/>
          </w:tcPr>
          <w:p w14:paraId="69971B62" w14:textId="77777777" w:rsidR="00351CEF" w:rsidRPr="00A046EC" w:rsidRDefault="00351CEF" w:rsidP="00A046EC">
            <w:pPr>
              <w:rPr>
                <w:sz w:val="20"/>
                <w:szCs w:val="20"/>
              </w:rPr>
            </w:pPr>
            <w:proofErr w:type="spellStart"/>
            <w:r w:rsidRPr="00A046EC">
              <w:rPr>
                <w:sz w:val="20"/>
                <w:szCs w:val="20"/>
              </w:rPr>
              <w:t>Manasa</w:t>
            </w:r>
            <w:proofErr w:type="spellEnd"/>
            <w:r w:rsidRPr="00A046EC">
              <w:rPr>
                <w:sz w:val="20"/>
                <w:szCs w:val="20"/>
              </w:rPr>
              <w:t xml:space="preserve"> </w:t>
            </w:r>
            <w:proofErr w:type="spellStart"/>
            <w:r w:rsidRPr="00A046EC">
              <w:rPr>
                <w:sz w:val="20"/>
                <w:szCs w:val="20"/>
              </w:rPr>
              <w:t>Manohara</w:t>
            </w:r>
            <w:proofErr w:type="spellEnd"/>
            <w:r w:rsidRPr="00A046EC">
              <w:rPr>
                <w:sz w:val="20"/>
                <w:szCs w:val="20"/>
              </w:rPr>
              <w:t xml:space="preserve"> Shetty</w:t>
            </w:r>
          </w:p>
        </w:tc>
        <w:tc>
          <w:tcPr>
            <w:tcW w:w="2998" w:type="dxa"/>
          </w:tcPr>
          <w:p w14:paraId="6502785C" w14:textId="77777777" w:rsidR="00351CEF" w:rsidRPr="00A046EC" w:rsidRDefault="00351CEF" w:rsidP="00A046EC">
            <w:pPr>
              <w:rPr>
                <w:sz w:val="20"/>
                <w:szCs w:val="20"/>
              </w:rPr>
            </w:pPr>
            <w:r w:rsidRPr="00A046EC">
              <w:rPr>
                <w:sz w:val="20"/>
                <w:szCs w:val="20"/>
              </w:rPr>
              <w:t>suggested some names for our group</w:t>
            </w:r>
          </w:p>
        </w:tc>
        <w:tc>
          <w:tcPr>
            <w:tcW w:w="3149" w:type="dxa"/>
          </w:tcPr>
          <w:p w14:paraId="2AD041A2" w14:textId="77777777" w:rsidR="00351CEF" w:rsidRPr="00A046EC" w:rsidRDefault="00351CEF" w:rsidP="00A046EC">
            <w:pPr>
              <w:rPr>
                <w:sz w:val="20"/>
                <w:szCs w:val="20"/>
              </w:rPr>
            </w:pPr>
            <w:r w:rsidRPr="00A046EC">
              <w:rPr>
                <w:sz w:val="20"/>
                <w:szCs w:val="20"/>
              </w:rPr>
              <w:t>I will help to build the team charters</w:t>
            </w:r>
          </w:p>
        </w:tc>
        <w:tc>
          <w:tcPr>
            <w:tcW w:w="3149" w:type="dxa"/>
          </w:tcPr>
          <w:p w14:paraId="1272A006" w14:textId="77777777" w:rsidR="00351CEF" w:rsidRPr="00A046EC" w:rsidRDefault="00351CEF" w:rsidP="00A046EC">
            <w:pPr>
              <w:rPr>
                <w:rFonts w:cstheme="majorBidi"/>
                <w:sz w:val="20"/>
                <w:szCs w:val="20"/>
              </w:rPr>
            </w:pPr>
            <w:r w:rsidRPr="00A046EC">
              <w:rPr>
                <w:rFonts w:cstheme="majorBidi"/>
                <w:sz w:val="20"/>
                <w:szCs w:val="20"/>
              </w:rPr>
              <w:t>Time management</w:t>
            </w:r>
          </w:p>
        </w:tc>
      </w:tr>
      <w:tr w:rsidR="00351CEF" w:rsidRPr="00A046EC" w14:paraId="5B23DE60" w14:textId="77777777">
        <w:trPr>
          <w:trHeight w:val="168"/>
        </w:trPr>
        <w:tc>
          <w:tcPr>
            <w:tcW w:w="1838" w:type="dxa"/>
          </w:tcPr>
          <w:p w14:paraId="6F1A5D24" w14:textId="77777777" w:rsidR="00351CEF" w:rsidRPr="00A046EC" w:rsidRDefault="00351CEF" w:rsidP="00A046EC">
            <w:pPr>
              <w:rPr>
                <w:sz w:val="20"/>
                <w:szCs w:val="20"/>
              </w:rPr>
            </w:pPr>
            <w:r w:rsidRPr="00A046EC">
              <w:rPr>
                <w:sz w:val="20"/>
                <w:szCs w:val="20"/>
              </w:rPr>
              <w:t>Hyemi Park</w:t>
            </w:r>
          </w:p>
        </w:tc>
        <w:tc>
          <w:tcPr>
            <w:tcW w:w="2998" w:type="dxa"/>
          </w:tcPr>
          <w:p w14:paraId="617427C3" w14:textId="77777777" w:rsidR="00351CEF" w:rsidRPr="00A046EC" w:rsidRDefault="00351CEF" w:rsidP="00A046EC">
            <w:pPr>
              <w:rPr>
                <w:rFonts w:cstheme="majorBidi"/>
                <w:sz w:val="20"/>
                <w:szCs w:val="20"/>
              </w:rPr>
            </w:pPr>
            <w:r w:rsidRPr="00A046EC">
              <w:rPr>
                <w:rFonts w:cstheme="majorBidi"/>
                <w:sz w:val="20"/>
                <w:szCs w:val="20"/>
              </w:rPr>
              <w:t>Brain storming about Project, especially about Initiation &amp; Planning</w:t>
            </w:r>
          </w:p>
        </w:tc>
        <w:tc>
          <w:tcPr>
            <w:tcW w:w="3149" w:type="dxa"/>
          </w:tcPr>
          <w:p w14:paraId="40263D14" w14:textId="77777777" w:rsidR="00351CEF" w:rsidRPr="00A046EC" w:rsidRDefault="00351CEF" w:rsidP="00A046EC">
            <w:pPr>
              <w:rPr>
                <w:rFonts w:cstheme="majorBidi"/>
                <w:sz w:val="20"/>
                <w:szCs w:val="20"/>
              </w:rPr>
            </w:pPr>
            <w:r w:rsidRPr="00A046EC">
              <w:rPr>
                <w:rFonts w:cstheme="majorBidi"/>
                <w:sz w:val="20"/>
                <w:szCs w:val="20"/>
              </w:rPr>
              <w:t>Will have more Ideas for Project names.</w:t>
            </w:r>
          </w:p>
        </w:tc>
        <w:tc>
          <w:tcPr>
            <w:tcW w:w="3149" w:type="dxa"/>
          </w:tcPr>
          <w:p w14:paraId="16020EEC" w14:textId="77777777" w:rsidR="00351CEF" w:rsidRPr="00A046EC" w:rsidRDefault="00351CEF" w:rsidP="00A046EC">
            <w:pPr>
              <w:rPr>
                <w:rFonts w:cstheme="majorBidi"/>
                <w:sz w:val="20"/>
                <w:szCs w:val="20"/>
              </w:rPr>
            </w:pPr>
            <w:r w:rsidRPr="00A046EC">
              <w:rPr>
                <w:rFonts w:cstheme="majorBidi"/>
                <w:sz w:val="20"/>
                <w:szCs w:val="20"/>
              </w:rPr>
              <w:t>Time management</w:t>
            </w:r>
          </w:p>
          <w:p w14:paraId="6803215D" w14:textId="77777777" w:rsidR="00351CEF" w:rsidRPr="00A046EC" w:rsidRDefault="00351CEF" w:rsidP="00A046EC">
            <w:pPr>
              <w:rPr>
                <w:rFonts w:cstheme="majorBidi"/>
                <w:sz w:val="20"/>
                <w:szCs w:val="20"/>
              </w:rPr>
            </w:pPr>
          </w:p>
        </w:tc>
      </w:tr>
      <w:tr w:rsidR="00351CEF" w:rsidRPr="00A046EC" w14:paraId="4AB93079" w14:textId="77777777">
        <w:trPr>
          <w:trHeight w:val="168"/>
        </w:trPr>
        <w:tc>
          <w:tcPr>
            <w:tcW w:w="1838" w:type="dxa"/>
          </w:tcPr>
          <w:p w14:paraId="0A16F0CE" w14:textId="77777777" w:rsidR="00351CEF" w:rsidRPr="00A046EC" w:rsidRDefault="00351CEF" w:rsidP="00A046EC">
            <w:pPr>
              <w:rPr>
                <w:rFonts w:cstheme="majorBidi"/>
                <w:sz w:val="20"/>
                <w:szCs w:val="20"/>
              </w:rPr>
            </w:pPr>
            <w:proofErr w:type="spellStart"/>
            <w:r w:rsidRPr="00A046EC">
              <w:rPr>
                <w:rFonts w:cstheme="majorBidi"/>
                <w:sz w:val="20"/>
                <w:szCs w:val="20"/>
              </w:rPr>
              <w:t>Sik</w:t>
            </w:r>
            <w:proofErr w:type="spellEnd"/>
            <w:r w:rsidRPr="00A046EC">
              <w:rPr>
                <w:rFonts w:cstheme="majorBidi"/>
                <w:sz w:val="20"/>
                <w:szCs w:val="20"/>
              </w:rPr>
              <w:t xml:space="preserve"> Lam Mo</w:t>
            </w:r>
          </w:p>
        </w:tc>
        <w:tc>
          <w:tcPr>
            <w:tcW w:w="2998" w:type="dxa"/>
          </w:tcPr>
          <w:p w14:paraId="2D20BFD7" w14:textId="77777777" w:rsidR="00351CEF" w:rsidRPr="00A046EC" w:rsidRDefault="00351CEF" w:rsidP="00A046EC">
            <w:pPr>
              <w:rPr>
                <w:rFonts w:cstheme="majorBidi"/>
                <w:sz w:val="20"/>
                <w:szCs w:val="20"/>
              </w:rPr>
            </w:pPr>
            <w:r w:rsidRPr="00A046EC">
              <w:rPr>
                <w:rFonts w:cstheme="majorBidi"/>
                <w:sz w:val="20"/>
                <w:szCs w:val="20"/>
              </w:rPr>
              <w:t>Discuss the direction of our project</w:t>
            </w:r>
          </w:p>
        </w:tc>
        <w:tc>
          <w:tcPr>
            <w:tcW w:w="3149" w:type="dxa"/>
          </w:tcPr>
          <w:p w14:paraId="5C6C6D00" w14:textId="77777777" w:rsidR="00351CEF" w:rsidRPr="00A046EC" w:rsidRDefault="00351CEF" w:rsidP="00A046EC">
            <w:pPr>
              <w:rPr>
                <w:rFonts w:cstheme="majorBidi"/>
                <w:sz w:val="20"/>
                <w:szCs w:val="20"/>
              </w:rPr>
            </w:pPr>
            <w:r w:rsidRPr="00A046EC">
              <w:rPr>
                <w:rFonts w:cstheme="majorBidi"/>
                <w:sz w:val="20"/>
                <w:szCs w:val="20"/>
              </w:rPr>
              <w:t>Create the basic concept of the table of content</w:t>
            </w:r>
          </w:p>
        </w:tc>
        <w:tc>
          <w:tcPr>
            <w:tcW w:w="3149" w:type="dxa"/>
          </w:tcPr>
          <w:p w14:paraId="469E874B" w14:textId="77777777" w:rsidR="00351CEF" w:rsidRPr="00A046EC" w:rsidRDefault="00351CEF" w:rsidP="00A046EC">
            <w:pPr>
              <w:rPr>
                <w:rFonts w:cstheme="majorBidi"/>
                <w:sz w:val="20"/>
                <w:szCs w:val="20"/>
              </w:rPr>
            </w:pPr>
            <w:r w:rsidRPr="00A046EC">
              <w:rPr>
                <w:rFonts w:cstheme="majorBidi"/>
                <w:sz w:val="20"/>
                <w:szCs w:val="20"/>
              </w:rPr>
              <w:t>Time management</w:t>
            </w:r>
          </w:p>
        </w:tc>
      </w:tr>
    </w:tbl>
    <w:p w14:paraId="572F9D9D" w14:textId="2C828EC2" w:rsidR="00D745B4" w:rsidRDefault="00D745B4" w:rsidP="00A046EC">
      <w:pPr>
        <w:rPr>
          <w:sz w:val="20"/>
          <w:szCs w:val="20"/>
          <w:u w:val="single"/>
        </w:rPr>
      </w:pPr>
    </w:p>
    <w:p w14:paraId="27AB7A13" w14:textId="7876FD52" w:rsidR="00536081" w:rsidRDefault="00536081" w:rsidP="00A046EC">
      <w:pPr>
        <w:rPr>
          <w:sz w:val="20"/>
          <w:szCs w:val="20"/>
          <w:u w:val="single"/>
        </w:rPr>
      </w:pPr>
    </w:p>
    <w:p w14:paraId="07E12B81" w14:textId="644E98F3" w:rsidR="00536081" w:rsidRDefault="00536081" w:rsidP="00A046EC">
      <w:pPr>
        <w:rPr>
          <w:sz w:val="20"/>
          <w:szCs w:val="20"/>
          <w:u w:val="single"/>
        </w:rPr>
      </w:pPr>
    </w:p>
    <w:p w14:paraId="364E9F1C" w14:textId="77777777" w:rsidR="00536081" w:rsidRDefault="00536081" w:rsidP="00A046EC">
      <w:pPr>
        <w:rPr>
          <w:sz w:val="20"/>
          <w:szCs w:val="20"/>
          <w:u w:val="single"/>
        </w:rPr>
      </w:pPr>
    </w:p>
    <w:p w14:paraId="4093F928" w14:textId="3577FCF2" w:rsidR="00351CEF" w:rsidRPr="00A046EC" w:rsidRDefault="00351CEF" w:rsidP="00A046EC">
      <w:pPr>
        <w:rPr>
          <w:sz w:val="20"/>
          <w:szCs w:val="20"/>
          <w:u w:val="single"/>
        </w:rPr>
      </w:pPr>
      <w:r w:rsidRPr="00A046EC">
        <w:rPr>
          <w:sz w:val="20"/>
          <w:szCs w:val="20"/>
          <w:u w:val="single"/>
        </w:rPr>
        <w:lastRenderedPageBreak/>
        <w:t xml:space="preserve">PROJECT STATUS </w:t>
      </w:r>
      <w:r w:rsidRPr="00A046EC">
        <w:rPr>
          <w:sz w:val="20"/>
          <w:szCs w:val="20"/>
        </w:rPr>
        <w:t xml:space="preserve"> </w:t>
      </w:r>
    </w:p>
    <w:p w14:paraId="74918381" w14:textId="77777777" w:rsidR="00351CEF" w:rsidRPr="00A046EC" w:rsidRDefault="00351CEF" w:rsidP="00A046EC">
      <w:pPr>
        <w:rPr>
          <w:sz w:val="20"/>
          <w:szCs w:val="20"/>
        </w:rPr>
      </w:pPr>
    </w:p>
    <w:tbl>
      <w:tblPr>
        <w:tblStyle w:val="TableGrid"/>
        <w:tblW w:w="0" w:type="auto"/>
        <w:tblLook w:val="04A0" w:firstRow="1" w:lastRow="0" w:firstColumn="1" w:lastColumn="0" w:noHBand="0" w:noVBand="1"/>
      </w:tblPr>
      <w:tblGrid>
        <w:gridCol w:w="2651"/>
        <w:gridCol w:w="1097"/>
        <w:gridCol w:w="1730"/>
        <w:gridCol w:w="1724"/>
        <w:gridCol w:w="708"/>
        <w:gridCol w:w="2880"/>
      </w:tblGrid>
      <w:tr w:rsidR="00A046EC" w:rsidRPr="00A046EC" w14:paraId="1AC78FB5" w14:textId="77777777" w:rsidTr="66B3EB09">
        <w:tc>
          <w:tcPr>
            <w:tcW w:w="2662" w:type="dxa"/>
          </w:tcPr>
          <w:p w14:paraId="0D6ED969" w14:textId="77777777" w:rsidR="00351CEF" w:rsidRPr="00A046EC" w:rsidRDefault="00351CEF" w:rsidP="00A046EC">
            <w:pPr>
              <w:rPr>
                <w:sz w:val="20"/>
                <w:szCs w:val="20"/>
              </w:rPr>
            </w:pPr>
            <w:r w:rsidRPr="00A046EC">
              <w:rPr>
                <w:sz w:val="20"/>
                <w:szCs w:val="20"/>
              </w:rPr>
              <w:t>Product/Project Component</w:t>
            </w:r>
          </w:p>
        </w:tc>
        <w:tc>
          <w:tcPr>
            <w:tcW w:w="1135" w:type="dxa"/>
          </w:tcPr>
          <w:p w14:paraId="70975A32" w14:textId="77777777" w:rsidR="00351CEF" w:rsidRPr="00A046EC" w:rsidRDefault="00351CEF" w:rsidP="00A046EC">
            <w:pPr>
              <w:rPr>
                <w:sz w:val="20"/>
                <w:szCs w:val="20"/>
              </w:rPr>
            </w:pPr>
            <w:r w:rsidRPr="00A046EC">
              <w:rPr>
                <w:sz w:val="20"/>
                <w:szCs w:val="20"/>
              </w:rPr>
              <w:t>Not Yet</w:t>
            </w:r>
          </w:p>
        </w:tc>
        <w:tc>
          <w:tcPr>
            <w:tcW w:w="1814" w:type="dxa"/>
          </w:tcPr>
          <w:p w14:paraId="796C342F" w14:textId="77777777" w:rsidR="00351CEF" w:rsidRPr="00A046EC" w:rsidRDefault="00351CEF" w:rsidP="00A046EC">
            <w:pPr>
              <w:rPr>
                <w:sz w:val="20"/>
                <w:szCs w:val="20"/>
              </w:rPr>
            </w:pPr>
            <w:r w:rsidRPr="00A046EC">
              <w:rPr>
                <w:sz w:val="20"/>
                <w:szCs w:val="20"/>
              </w:rPr>
              <w:t>To Do</w:t>
            </w:r>
          </w:p>
        </w:tc>
        <w:tc>
          <w:tcPr>
            <w:tcW w:w="1755" w:type="dxa"/>
          </w:tcPr>
          <w:p w14:paraId="471AF160" w14:textId="77777777" w:rsidR="00351CEF" w:rsidRPr="00A046EC" w:rsidRDefault="00351CEF" w:rsidP="00A046EC">
            <w:pPr>
              <w:rPr>
                <w:sz w:val="20"/>
                <w:szCs w:val="20"/>
              </w:rPr>
            </w:pPr>
            <w:r w:rsidRPr="00A046EC">
              <w:rPr>
                <w:sz w:val="20"/>
                <w:szCs w:val="20"/>
              </w:rPr>
              <w:t>In Progress (% of completion)</w:t>
            </w:r>
          </w:p>
        </w:tc>
        <w:tc>
          <w:tcPr>
            <w:tcW w:w="709" w:type="dxa"/>
          </w:tcPr>
          <w:p w14:paraId="6FAAC4EB" w14:textId="77777777" w:rsidR="00351CEF" w:rsidRPr="00A046EC" w:rsidRDefault="00351CEF" w:rsidP="00A046EC">
            <w:pPr>
              <w:rPr>
                <w:sz w:val="20"/>
                <w:szCs w:val="20"/>
              </w:rPr>
            </w:pPr>
            <w:r w:rsidRPr="00A046EC">
              <w:rPr>
                <w:sz w:val="20"/>
                <w:szCs w:val="20"/>
              </w:rPr>
              <w:t>Done</w:t>
            </w:r>
          </w:p>
        </w:tc>
        <w:tc>
          <w:tcPr>
            <w:tcW w:w="3021" w:type="dxa"/>
          </w:tcPr>
          <w:p w14:paraId="05514B6F" w14:textId="77777777" w:rsidR="00351CEF" w:rsidRPr="00A046EC" w:rsidRDefault="00351CEF" w:rsidP="00A046EC">
            <w:pPr>
              <w:rPr>
                <w:sz w:val="20"/>
                <w:szCs w:val="20"/>
              </w:rPr>
            </w:pPr>
            <w:r w:rsidRPr="00A046EC">
              <w:rPr>
                <w:sz w:val="20"/>
                <w:szCs w:val="20"/>
              </w:rPr>
              <w:t>We have an Issue!</w:t>
            </w:r>
          </w:p>
        </w:tc>
      </w:tr>
      <w:tr w:rsidR="00A046EC" w:rsidRPr="00A046EC" w14:paraId="787DDE05" w14:textId="77777777" w:rsidTr="66B3EB09">
        <w:trPr>
          <w:trHeight w:val="375"/>
        </w:trPr>
        <w:tc>
          <w:tcPr>
            <w:tcW w:w="2662" w:type="dxa"/>
            <w:shd w:val="clear" w:color="auto" w:fill="D9D9D9" w:themeFill="background1" w:themeFillShade="D9"/>
          </w:tcPr>
          <w:p w14:paraId="74E0D6F0" w14:textId="77777777" w:rsidR="00351CEF" w:rsidRPr="00A046EC" w:rsidRDefault="00351CEF" w:rsidP="00A046EC">
            <w:pPr>
              <w:rPr>
                <w:sz w:val="20"/>
                <w:szCs w:val="20"/>
              </w:rPr>
            </w:pPr>
            <w:r w:rsidRPr="00A046EC">
              <w:rPr>
                <w:sz w:val="20"/>
                <w:szCs w:val="20"/>
              </w:rPr>
              <w:t>Business Case</w:t>
            </w:r>
          </w:p>
        </w:tc>
        <w:tc>
          <w:tcPr>
            <w:tcW w:w="1135" w:type="dxa"/>
            <w:shd w:val="clear" w:color="auto" w:fill="D9D9D9" w:themeFill="background1" w:themeFillShade="D9"/>
          </w:tcPr>
          <w:p w14:paraId="70A29A43"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2904FDE5"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3F8CEFEA"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shd w:val="clear" w:color="auto" w:fill="D9D9D9" w:themeFill="background1" w:themeFillShade="D9"/>
          </w:tcPr>
          <w:p w14:paraId="1CDCC6EA"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5CC7CFDB" w14:textId="77777777" w:rsidR="00351CEF" w:rsidRPr="00A046EC" w:rsidRDefault="00351CEF" w:rsidP="00A046EC">
            <w:pPr>
              <w:rPr>
                <w:sz w:val="20"/>
                <w:szCs w:val="20"/>
                <w:highlight w:val="lightGray"/>
              </w:rPr>
            </w:pPr>
          </w:p>
        </w:tc>
      </w:tr>
      <w:tr w:rsidR="00A046EC" w:rsidRPr="00A046EC" w14:paraId="6DFCD390" w14:textId="77777777" w:rsidTr="66B3EB09">
        <w:trPr>
          <w:trHeight w:val="375"/>
        </w:trPr>
        <w:tc>
          <w:tcPr>
            <w:tcW w:w="2662" w:type="dxa"/>
            <w:shd w:val="clear" w:color="auto" w:fill="D9D9D9" w:themeFill="background1" w:themeFillShade="D9"/>
          </w:tcPr>
          <w:p w14:paraId="0FBB6160" w14:textId="77777777" w:rsidR="00351CEF" w:rsidRPr="00A046EC" w:rsidRDefault="00351CEF" w:rsidP="00A046EC">
            <w:pPr>
              <w:rPr>
                <w:sz w:val="20"/>
                <w:szCs w:val="20"/>
              </w:rPr>
            </w:pPr>
            <w:r w:rsidRPr="00A046EC">
              <w:rPr>
                <w:sz w:val="20"/>
                <w:szCs w:val="20"/>
              </w:rPr>
              <w:t>Product Vision &amp; Box</w:t>
            </w:r>
          </w:p>
        </w:tc>
        <w:tc>
          <w:tcPr>
            <w:tcW w:w="1135" w:type="dxa"/>
            <w:shd w:val="clear" w:color="auto" w:fill="D9D9D9" w:themeFill="background1" w:themeFillShade="D9"/>
          </w:tcPr>
          <w:p w14:paraId="22936795"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0BF99274"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00741F05"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shd w:val="clear" w:color="auto" w:fill="D9D9D9" w:themeFill="background1" w:themeFillShade="D9"/>
          </w:tcPr>
          <w:p w14:paraId="01D6C31C"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2707B6CE" w14:textId="77777777" w:rsidR="00351CEF" w:rsidRPr="00A046EC" w:rsidRDefault="00351CEF" w:rsidP="00A046EC">
            <w:pPr>
              <w:rPr>
                <w:sz w:val="20"/>
                <w:szCs w:val="20"/>
                <w:highlight w:val="lightGray"/>
              </w:rPr>
            </w:pPr>
          </w:p>
        </w:tc>
      </w:tr>
      <w:tr w:rsidR="00A046EC" w:rsidRPr="00A046EC" w14:paraId="10B35654" w14:textId="77777777" w:rsidTr="66B3EB09">
        <w:trPr>
          <w:trHeight w:val="375"/>
        </w:trPr>
        <w:tc>
          <w:tcPr>
            <w:tcW w:w="2662" w:type="dxa"/>
            <w:shd w:val="clear" w:color="auto" w:fill="D9D9D9" w:themeFill="background1" w:themeFillShade="D9"/>
          </w:tcPr>
          <w:p w14:paraId="174D1AE3" w14:textId="77777777" w:rsidR="00351CEF" w:rsidRPr="00A046EC" w:rsidRDefault="00351CEF" w:rsidP="00A046EC">
            <w:pPr>
              <w:rPr>
                <w:sz w:val="20"/>
                <w:szCs w:val="20"/>
              </w:rPr>
            </w:pPr>
            <w:r w:rsidRPr="00A046EC">
              <w:rPr>
                <w:sz w:val="20"/>
                <w:szCs w:val="20"/>
              </w:rPr>
              <w:t>Personas</w:t>
            </w:r>
          </w:p>
        </w:tc>
        <w:tc>
          <w:tcPr>
            <w:tcW w:w="1135" w:type="dxa"/>
            <w:shd w:val="clear" w:color="auto" w:fill="D9D9D9" w:themeFill="background1" w:themeFillShade="D9"/>
          </w:tcPr>
          <w:p w14:paraId="040D30FD"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shd w:val="clear" w:color="auto" w:fill="D9D9D9" w:themeFill="background1" w:themeFillShade="D9"/>
          </w:tcPr>
          <w:p w14:paraId="091D0812"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39CB49D2" w14:textId="77777777" w:rsidR="00351CEF" w:rsidRPr="00A046EC" w:rsidRDefault="00351CEF" w:rsidP="00A046EC">
            <w:pPr>
              <w:rPr>
                <w:sz w:val="20"/>
                <w:szCs w:val="20"/>
                <w:highlight w:val="lightGray"/>
              </w:rPr>
            </w:pPr>
          </w:p>
        </w:tc>
        <w:tc>
          <w:tcPr>
            <w:tcW w:w="709" w:type="dxa"/>
            <w:shd w:val="clear" w:color="auto" w:fill="D9D9D9" w:themeFill="background1" w:themeFillShade="D9"/>
          </w:tcPr>
          <w:p w14:paraId="46DBC85E"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78A29822" w14:textId="77777777" w:rsidR="00351CEF" w:rsidRPr="00A046EC" w:rsidRDefault="00351CEF" w:rsidP="00A046EC">
            <w:pPr>
              <w:rPr>
                <w:sz w:val="20"/>
                <w:szCs w:val="20"/>
                <w:highlight w:val="lightGray"/>
              </w:rPr>
            </w:pPr>
          </w:p>
        </w:tc>
      </w:tr>
      <w:tr w:rsidR="00A046EC" w:rsidRPr="00A046EC" w14:paraId="27389E23" w14:textId="77777777" w:rsidTr="66B3EB09">
        <w:tc>
          <w:tcPr>
            <w:tcW w:w="2662" w:type="dxa"/>
            <w:shd w:val="clear" w:color="auto" w:fill="D9D9D9" w:themeFill="background1" w:themeFillShade="D9"/>
          </w:tcPr>
          <w:p w14:paraId="4B037F4D" w14:textId="77777777" w:rsidR="00351CEF" w:rsidRPr="00A046EC" w:rsidRDefault="00351CEF" w:rsidP="00A046EC">
            <w:pPr>
              <w:rPr>
                <w:sz w:val="20"/>
                <w:szCs w:val="20"/>
              </w:rPr>
            </w:pPr>
            <w:r w:rsidRPr="00A046EC">
              <w:rPr>
                <w:sz w:val="20"/>
                <w:szCs w:val="20"/>
              </w:rPr>
              <w:t>User Stories Workshop (story and acceptance criteria)</w:t>
            </w:r>
          </w:p>
        </w:tc>
        <w:tc>
          <w:tcPr>
            <w:tcW w:w="1135" w:type="dxa"/>
            <w:shd w:val="clear" w:color="auto" w:fill="D9D9D9" w:themeFill="background1" w:themeFillShade="D9"/>
          </w:tcPr>
          <w:p w14:paraId="60377BF2"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4B9ADDFC"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0F42FC0B"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shd w:val="clear" w:color="auto" w:fill="D9D9D9" w:themeFill="background1" w:themeFillShade="D9"/>
          </w:tcPr>
          <w:p w14:paraId="17CBF044"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05CD1203" w14:textId="77777777" w:rsidR="00351CEF" w:rsidRPr="00A046EC" w:rsidRDefault="00351CEF" w:rsidP="00A046EC">
            <w:pPr>
              <w:rPr>
                <w:sz w:val="20"/>
                <w:szCs w:val="20"/>
                <w:highlight w:val="lightGray"/>
              </w:rPr>
            </w:pPr>
          </w:p>
        </w:tc>
      </w:tr>
      <w:tr w:rsidR="00A046EC" w:rsidRPr="00A046EC" w14:paraId="70833D37" w14:textId="77777777" w:rsidTr="66B3EB09">
        <w:tc>
          <w:tcPr>
            <w:tcW w:w="2662" w:type="dxa"/>
            <w:shd w:val="clear" w:color="auto" w:fill="D9D9D9" w:themeFill="background1" w:themeFillShade="D9"/>
          </w:tcPr>
          <w:p w14:paraId="42175C29" w14:textId="77777777" w:rsidR="00351CEF" w:rsidRPr="00A046EC" w:rsidRDefault="00351CEF" w:rsidP="00A046EC">
            <w:pPr>
              <w:rPr>
                <w:sz w:val="20"/>
                <w:szCs w:val="20"/>
              </w:rPr>
            </w:pPr>
            <w:r w:rsidRPr="00A046EC">
              <w:rPr>
                <w:sz w:val="20"/>
                <w:szCs w:val="20"/>
              </w:rPr>
              <w:t>Estimation Planning &amp; Moscow Prioritization</w:t>
            </w:r>
          </w:p>
        </w:tc>
        <w:tc>
          <w:tcPr>
            <w:tcW w:w="1135" w:type="dxa"/>
            <w:shd w:val="clear" w:color="auto" w:fill="D9D9D9" w:themeFill="background1" w:themeFillShade="D9"/>
          </w:tcPr>
          <w:p w14:paraId="15377A9F"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0C67E48E"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08B7D74F"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shd w:val="clear" w:color="auto" w:fill="D9D9D9" w:themeFill="background1" w:themeFillShade="D9"/>
          </w:tcPr>
          <w:p w14:paraId="0FCB9C43"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1136706A" w14:textId="77777777" w:rsidR="00351CEF" w:rsidRPr="00A046EC" w:rsidRDefault="00351CEF" w:rsidP="00A046EC">
            <w:pPr>
              <w:rPr>
                <w:sz w:val="20"/>
                <w:szCs w:val="20"/>
                <w:highlight w:val="lightGray"/>
              </w:rPr>
            </w:pPr>
          </w:p>
        </w:tc>
      </w:tr>
      <w:tr w:rsidR="00A046EC" w:rsidRPr="00A046EC" w14:paraId="722AC159" w14:textId="77777777" w:rsidTr="66B3EB09">
        <w:tc>
          <w:tcPr>
            <w:tcW w:w="2662" w:type="dxa"/>
            <w:shd w:val="clear" w:color="auto" w:fill="D9D9D9" w:themeFill="background1" w:themeFillShade="D9"/>
          </w:tcPr>
          <w:p w14:paraId="75D05559" w14:textId="77777777" w:rsidR="00351CEF" w:rsidRPr="00A046EC" w:rsidRDefault="00351CEF" w:rsidP="00A046EC">
            <w:pPr>
              <w:rPr>
                <w:sz w:val="20"/>
                <w:szCs w:val="20"/>
              </w:rPr>
            </w:pPr>
            <w:r w:rsidRPr="00A046EC">
              <w:rPr>
                <w:sz w:val="20"/>
                <w:szCs w:val="20"/>
              </w:rPr>
              <w:t>TRELLO – final setup</w:t>
            </w:r>
          </w:p>
        </w:tc>
        <w:tc>
          <w:tcPr>
            <w:tcW w:w="1135" w:type="dxa"/>
            <w:shd w:val="clear" w:color="auto" w:fill="D9D9D9" w:themeFill="background1" w:themeFillShade="D9"/>
          </w:tcPr>
          <w:p w14:paraId="5467269A"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1440B1BF"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shd w:val="clear" w:color="auto" w:fill="D9D9D9" w:themeFill="background1" w:themeFillShade="D9"/>
          </w:tcPr>
          <w:p w14:paraId="10EFB106" w14:textId="77777777" w:rsidR="00351CEF" w:rsidRPr="00A046EC" w:rsidRDefault="00351CEF" w:rsidP="00A046EC">
            <w:pPr>
              <w:rPr>
                <w:sz w:val="20"/>
                <w:szCs w:val="20"/>
                <w:highlight w:val="lightGray"/>
              </w:rPr>
            </w:pPr>
          </w:p>
        </w:tc>
        <w:tc>
          <w:tcPr>
            <w:tcW w:w="709" w:type="dxa"/>
            <w:shd w:val="clear" w:color="auto" w:fill="D9D9D9" w:themeFill="background1" w:themeFillShade="D9"/>
          </w:tcPr>
          <w:p w14:paraId="5666F557"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46DEF35B" w14:textId="77777777" w:rsidR="00351CEF" w:rsidRPr="00A046EC" w:rsidRDefault="00351CEF" w:rsidP="00A046EC">
            <w:pPr>
              <w:rPr>
                <w:sz w:val="20"/>
                <w:szCs w:val="20"/>
                <w:highlight w:val="lightGray"/>
              </w:rPr>
            </w:pPr>
          </w:p>
        </w:tc>
      </w:tr>
      <w:tr w:rsidR="00A046EC" w:rsidRPr="00A046EC" w14:paraId="41721942" w14:textId="77777777" w:rsidTr="66B3EB09">
        <w:trPr>
          <w:trHeight w:val="368"/>
        </w:trPr>
        <w:tc>
          <w:tcPr>
            <w:tcW w:w="2662" w:type="dxa"/>
            <w:shd w:val="clear" w:color="auto" w:fill="D9D9D9" w:themeFill="background1" w:themeFillShade="D9"/>
          </w:tcPr>
          <w:p w14:paraId="6D48649F" w14:textId="77777777" w:rsidR="00351CEF" w:rsidRPr="00A046EC" w:rsidRDefault="00351CEF" w:rsidP="00A046EC">
            <w:pPr>
              <w:rPr>
                <w:sz w:val="20"/>
                <w:szCs w:val="20"/>
              </w:rPr>
            </w:pPr>
            <w:r w:rsidRPr="00A046EC">
              <w:rPr>
                <w:sz w:val="20"/>
                <w:szCs w:val="20"/>
              </w:rPr>
              <w:t>Product Roadmap</w:t>
            </w:r>
          </w:p>
        </w:tc>
        <w:tc>
          <w:tcPr>
            <w:tcW w:w="1135" w:type="dxa"/>
            <w:shd w:val="clear" w:color="auto" w:fill="D9D9D9" w:themeFill="background1" w:themeFillShade="D9"/>
          </w:tcPr>
          <w:p w14:paraId="0D491A2E"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487E1846"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shd w:val="clear" w:color="auto" w:fill="D9D9D9" w:themeFill="background1" w:themeFillShade="D9"/>
          </w:tcPr>
          <w:p w14:paraId="28760CCC" w14:textId="77777777" w:rsidR="00351CEF" w:rsidRPr="00A046EC" w:rsidRDefault="00351CEF" w:rsidP="00A046EC">
            <w:pPr>
              <w:rPr>
                <w:sz w:val="20"/>
                <w:szCs w:val="20"/>
                <w:highlight w:val="lightGray"/>
              </w:rPr>
            </w:pPr>
          </w:p>
        </w:tc>
        <w:tc>
          <w:tcPr>
            <w:tcW w:w="709" w:type="dxa"/>
            <w:shd w:val="clear" w:color="auto" w:fill="D9D9D9" w:themeFill="background1" w:themeFillShade="D9"/>
          </w:tcPr>
          <w:p w14:paraId="53D5C001"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4A33D4A8" w14:textId="77777777" w:rsidR="00351CEF" w:rsidRPr="00A046EC" w:rsidRDefault="00351CEF" w:rsidP="00A046EC">
            <w:pPr>
              <w:rPr>
                <w:sz w:val="20"/>
                <w:szCs w:val="20"/>
                <w:highlight w:val="lightGray"/>
              </w:rPr>
            </w:pPr>
          </w:p>
        </w:tc>
      </w:tr>
      <w:tr w:rsidR="00A046EC" w:rsidRPr="00A046EC" w14:paraId="5BE793F0" w14:textId="77777777" w:rsidTr="66B3EB09">
        <w:tc>
          <w:tcPr>
            <w:tcW w:w="2662" w:type="dxa"/>
            <w:shd w:val="clear" w:color="auto" w:fill="D9D9D9" w:themeFill="background1" w:themeFillShade="D9"/>
          </w:tcPr>
          <w:p w14:paraId="513FC5DA" w14:textId="77777777" w:rsidR="00351CEF" w:rsidRPr="00A046EC" w:rsidRDefault="00351CEF" w:rsidP="00A046EC">
            <w:pPr>
              <w:rPr>
                <w:sz w:val="20"/>
                <w:szCs w:val="20"/>
              </w:rPr>
            </w:pPr>
            <w:r w:rsidRPr="00A046EC">
              <w:rPr>
                <w:sz w:val="20"/>
                <w:szCs w:val="20"/>
              </w:rPr>
              <w:t>Sprint Planning (Potential breakdown of user stories into requirements and/or tasks)</w:t>
            </w:r>
          </w:p>
        </w:tc>
        <w:tc>
          <w:tcPr>
            <w:tcW w:w="1135" w:type="dxa"/>
            <w:shd w:val="clear" w:color="auto" w:fill="D9D9D9" w:themeFill="background1" w:themeFillShade="D9"/>
          </w:tcPr>
          <w:p w14:paraId="169623F9"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18EED0E4"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shd w:val="clear" w:color="auto" w:fill="D9D9D9" w:themeFill="background1" w:themeFillShade="D9"/>
          </w:tcPr>
          <w:p w14:paraId="1CD06E9B" w14:textId="77777777" w:rsidR="00351CEF" w:rsidRPr="00A046EC" w:rsidRDefault="00351CEF" w:rsidP="00A046EC">
            <w:pPr>
              <w:rPr>
                <w:sz w:val="20"/>
                <w:szCs w:val="20"/>
                <w:highlight w:val="lightGray"/>
              </w:rPr>
            </w:pPr>
          </w:p>
        </w:tc>
        <w:tc>
          <w:tcPr>
            <w:tcW w:w="709" w:type="dxa"/>
            <w:shd w:val="clear" w:color="auto" w:fill="D9D9D9" w:themeFill="background1" w:themeFillShade="D9"/>
          </w:tcPr>
          <w:p w14:paraId="032FF77F"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623665AD" w14:textId="77777777" w:rsidR="00351CEF" w:rsidRPr="00A046EC" w:rsidRDefault="00351CEF" w:rsidP="00A046EC">
            <w:pPr>
              <w:rPr>
                <w:sz w:val="20"/>
                <w:szCs w:val="20"/>
                <w:highlight w:val="lightGray"/>
              </w:rPr>
            </w:pPr>
          </w:p>
        </w:tc>
      </w:tr>
      <w:tr w:rsidR="00A046EC" w:rsidRPr="00A046EC" w14:paraId="6C1AD029" w14:textId="77777777" w:rsidTr="66B3EB09">
        <w:tc>
          <w:tcPr>
            <w:tcW w:w="2662" w:type="dxa"/>
            <w:shd w:val="clear" w:color="auto" w:fill="D9D9D9" w:themeFill="background1" w:themeFillShade="D9"/>
          </w:tcPr>
          <w:p w14:paraId="5E2332DB" w14:textId="77777777" w:rsidR="00351CEF" w:rsidRPr="00A046EC" w:rsidRDefault="00351CEF" w:rsidP="00A046EC">
            <w:pPr>
              <w:rPr>
                <w:sz w:val="20"/>
                <w:szCs w:val="20"/>
              </w:rPr>
            </w:pPr>
            <w:r w:rsidRPr="00A046EC">
              <w:rPr>
                <w:sz w:val="20"/>
                <w:szCs w:val="20"/>
              </w:rPr>
              <w:t>Design Mock-up (optional)</w:t>
            </w:r>
          </w:p>
        </w:tc>
        <w:tc>
          <w:tcPr>
            <w:tcW w:w="1135" w:type="dxa"/>
            <w:shd w:val="clear" w:color="auto" w:fill="D9D9D9" w:themeFill="background1" w:themeFillShade="D9"/>
          </w:tcPr>
          <w:p w14:paraId="0762DF24"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77172AE9"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shd w:val="clear" w:color="auto" w:fill="D9D9D9" w:themeFill="background1" w:themeFillShade="D9"/>
          </w:tcPr>
          <w:p w14:paraId="4ED62DBF" w14:textId="77777777" w:rsidR="00351CEF" w:rsidRPr="00A046EC" w:rsidRDefault="00351CEF" w:rsidP="00A046EC">
            <w:pPr>
              <w:rPr>
                <w:sz w:val="20"/>
                <w:szCs w:val="20"/>
                <w:highlight w:val="lightGray"/>
              </w:rPr>
            </w:pPr>
          </w:p>
        </w:tc>
        <w:tc>
          <w:tcPr>
            <w:tcW w:w="709" w:type="dxa"/>
            <w:shd w:val="clear" w:color="auto" w:fill="D9D9D9" w:themeFill="background1" w:themeFillShade="D9"/>
          </w:tcPr>
          <w:p w14:paraId="09A5D108"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3950CED0" w14:textId="77777777" w:rsidR="00351CEF" w:rsidRPr="00A046EC" w:rsidRDefault="00351CEF" w:rsidP="00A046EC">
            <w:pPr>
              <w:rPr>
                <w:sz w:val="20"/>
                <w:szCs w:val="20"/>
                <w:highlight w:val="lightGray"/>
              </w:rPr>
            </w:pPr>
          </w:p>
        </w:tc>
      </w:tr>
      <w:tr w:rsidR="00A046EC" w:rsidRPr="00A046EC" w14:paraId="3929A364" w14:textId="77777777" w:rsidTr="66B3EB09">
        <w:tc>
          <w:tcPr>
            <w:tcW w:w="2662" w:type="dxa"/>
            <w:shd w:val="clear" w:color="auto" w:fill="F2F2F2" w:themeFill="background1" w:themeFillShade="F2"/>
          </w:tcPr>
          <w:p w14:paraId="5BB0A37D" w14:textId="77777777" w:rsidR="00351CEF" w:rsidRPr="00A046EC" w:rsidRDefault="00351CEF" w:rsidP="00A046EC">
            <w:pPr>
              <w:rPr>
                <w:sz w:val="20"/>
                <w:szCs w:val="20"/>
              </w:rPr>
            </w:pPr>
            <w:r w:rsidRPr="00A046EC">
              <w:rPr>
                <w:sz w:val="20"/>
                <w:szCs w:val="20"/>
              </w:rPr>
              <w:t>Team Charter</w:t>
            </w:r>
          </w:p>
        </w:tc>
        <w:tc>
          <w:tcPr>
            <w:tcW w:w="1135" w:type="dxa"/>
            <w:shd w:val="clear" w:color="auto" w:fill="F2F2F2" w:themeFill="background1" w:themeFillShade="F2"/>
          </w:tcPr>
          <w:p w14:paraId="227CD026" w14:textId="77777777" w:rsidR="00351CEF" w:rsidRPr="00A046EC" w:rsidRDefault="00351CEF" w:rsidP="00A046EC">
            <w:pPr>
              <w:rPr>
                <w:sz w:val="20"/>
                <w:szCs w:val="20"/>
                <w:highlight w:val="lightGray"/>
              </w:rPr>
            </w:pPr>
          </w:p>
        </w:tc>
        <w:tc>
          <w:tcPr>
            <w:tcW w:w="1814" w:type="dxa"/>
            <w:shd w:val="clear" w:color="auto" w:fill="F2F2F2" w:themeFill="background1" w:themeFillShade="F2"/>
          </w:tcPr>
          <w:p w14:paraId="2949FE33"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shd w:val="clear" w:color="auto" w:fill="F2F2F2" w:themeFill="background1" w:themeFillShade="F2"/>
          </w:tcPr>
          <w:p w14:paraId="16A9AD71" w14:textId="77777777" w:rsidR="00351CEF" w:rsidRPr="00A046EC" w:rsidRDefault="00351CEF" w:rsidP="00A046EC">
            <w:pPr>
              <w:rPr>
                <w:sz w:val="20"/>
                <w:szCs w:val="20"/>
                <w:highlight w:val="lightGray"/>
              </w:rPr>
            </w:pPr>
          </w:p>
        </w:tc>
        <w:tc>
          <w:tcPr>
            <w:tcW w:w="709" w:type="dxa"/>
            <w:shd w:val="clear" w:color="auto" w:fill="F2F2F2" w:themeFill="background1" w:themeFillShade="F2"/>
          </w:tcPr>
          <w:p w14:paraId="066F8366"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7F108E22" w14:textId="77777777" w:rsidR="00351CEF" w:rsidRPr="00A046EC" w:rsidRDefault="00351CEF" w:rsidP="00A046EC">
            <w:pPr>
              <w:rPr>
                <w:sz w:val="20"/>
                <w:szCs w:val="20"/>
                <w:highlight w:val="lightGray"/>
              </w:rPr>
            </w:pPr>
          </w:p>
        </w:tc>
      </w:tr>
      <w:tr w:rsidR="00A046EC" w:rsidRPr="00A046EC" w14:paraId="32432BD3" w14:textId="77777777" w:rsidTr="66B3EB09">
        <w:tc>
          <w:tcPr>
            <w:tcW w:w="2662" w:type="dxa"/>
            <w:shd w:val="clear" w:color="auto" w:fill="F2F2F2" w:themeFill="background1" w:themeFillShade="F2"/>
          </w:tcPr>
          <w:p w14:paraId="0D6E02AE" w14:textId="77777777" w:rsidR="00351CEF" w:rsidRPr="00A046EC" w:rsidRDefault="00351CEF" w:rsidP="00A046EC">
            <w:pPr>
              <w:rPr>
                <w:sz w:val="20"/>
                <w:szCs w:val="20"/>
              </w:rPr>
            </w:pPr>
            <w:r w:rsidRPr="00A046EC">
              <w:rPr>
                <w:sz w:val="20"/>
                <w:szCs w:val="20"/>
              </w:rPr>
              <w:t>Meeting Logs</w:t>
            </w:r>
          </w:p>
        </w:tc>
        <w:tc>
          <w:tcPr>
            <w:tcW w:w="1135" w:type="dxa"/>
            <w:shd w:val="clear" w:color="auto" w:fill="F2F2F2" w:themeFill="background1" w:themeFillShade="F2"/>
          </w:tcPr>
          <w:p w14:paraId="50698E66" w14:textId="77777777" w:rsidR="00351CEF" w:rsidRPr="00A046EC" w:rsidRDefault="00351CEF" w:rsidP="00A046EC">
            <w:pPr>
              <w:rPr>
                <w:sz w:val="20"/>
                <w:szCs w:val="20"/>
                <w:highlight w:val="lightGray"/>
              </w:rPr>
            </w:pPr>
          </w:p>
        </w:tc>
        <w:tc>
          <w:tcPr>
            <w:tcW w:w="1814" w:type="dxa"/>
            <w:shd w:val="clear" w:color="auto" w:fill="F2F2F2" w:themeFill="background1" w:themeFillShade="F2"/>
          </w:tcPr>
          <w:p w14:paraId="7C88B9F0"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shd w:val="clear" w:color="auto" w:fill="F2F2F2" w:themeFill="background1" w:themeFillShade="F2"/>
          </w:tcPr>
          <w:p w14:paraId="2452390E" w14:textId="77777777" w:rsidR="00351CEF" w:rsidRPr="00A046EC" w:rsidRDefault="00351CEF" w:rsidP="00A046EC">
            <w:pPr>
              <w:rPr>
                <w:sz w:val="20"/>
                <w:szCs w:val="20"/>
                <w:highlight w:val="lightGray"/>
              </w:rPr>
            </w:pPr>
          </w:p>
        </w:tc>
        <w:tc>
          <w:tcPr>
            <w:tcW w:w="709" w:type="dxa"/>
            <w:shd w:val="clear" w:color="auto" w:fill="F2F2F2" w:themeFill="background1" w:themeFillShade="F2"/>
          </w:tcPr>
          <w:p w14:paraId="01639426"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643722E9" w14:textId="77777777" w:rsidR="00351CEF" w:rsidRPr="00A046EC" w:rsidRDefault="00351CEF" w:rsidP="00A046EC">
            <w:pPr>
              <w:rPr>
                <w:sz w:val="20"/>
                <w:szCs w:val="20"/>
                <w:highlight w:val="lightGray"/>
              </w:rPr>
            </w:pPr>
          </w:p>
        </w:tc>
      </w:tr>
      <w:tr w:rsidR="00A046EC" w:rsidRPr="00A046EC" w14:paraId="0A29E565" w14:textId="77777777" w:rsidTr="66B3EB09">
        <w:tc>
          <w:tcPr>
            <w:tcW w:w="2662" w:type="dxa"/>
            <w:shd w:val="clear" w:color="auto" w:fill="F2F2F2" w:themeFill="background1" w:themeFillShade="F2"/>
          </w:tcPr>
          <w:p w14:paraId="55F50129" w14:textId="77777777" w:rsidR="00351CEF" w:rsidRPr="00A046EC" w:rsidRDefault="00351CEF" w:rsidP="00A046EC">
            <w:pPr>
              <w:rPr>
                <w:sz w:val="20"/>
                <w:szCs w:val="20"/>
              </w:rPr>
            </w:pPr>
            <w:r w:rsidRPr="00A046EC">
              <w:rPr>
                <w:sz w:val="20"/>
                <w:szCs w:val="20"/>
              </w:rPr>
              <w:t xml:space="preserve">Burndown Chart </w:t>
            </w:r>
          </w:p>
        </w:tc>
        <w:tc>
          <w:tcPr>
            <w:tcW w:w="1135" w:type="dxa"/>
            <w:shd w:val="clear" w:color="auto" w:fill="F2F2F2" w:themeFill="background1" w:themeFillShade="F2"/>
          </w:tcPr>
          <w:p w14:paraId="333A74FC" w14:textId="2A1269BE" w:rsidR="00351CEF" w:rsidRPr="00A046EC" w:rsidRDefault="66B3EB09" w:rsidP="00A046EC">
            <w:pPr>
              <w:rPr>
                <w:sz w:val="20"/>
                <w:szCs w:val="20"/>
                <w:highlight w:val="lightGray"/>
              </w:rPr>
            </w:pPr>
            <w:r w:rsidRPr="66B3EB09">
              <w:rPr>
                <w:sz w:val="20"/>
                <w:szCs w:val="20"/>
                <w:highlight w:val="lightGray"/>
              </w:rPr>
              <w:t>X</w:t>
            </w:r>
          </w:p>
        </w:tc>
        <w:tc>
          <w:tcPr>
            <w:tcW w:w="1814" w:type="dxa"/>
            <w:shd w:val="clear" w:color="auto" w:fill="F2F2F2" w:themeFill="background1" w:themeFillShade="F2"/>
          </w:tcPr>
          <w:p w14:paraId="64A6C162" w14:textId="77777777" w:rsidR="00351CEF" w:rsidRPr="00A046EC" w:rsidRDefault="00351CEF" w:rsidP="00A046EC">
            <w:pPr>
              <w:rPr>
                <w:sz w:val="20"/>
                <w:szCs w:val="20"/>
                <w:highlight w:val="lightGray"/>
              </w:rPr>
            </w:pPr>
          </w:p>
        </w:tc>
        <w:tc>
          <w:tcPr>
            <w:tcW w:w="1755" w:type="dxa"/>
            <w:shd w:val="clear" w:color="auto" w:fill="F2F2F2" w:themeFill="background1" w:themeFillShade="F2"/>
          </w:tcPr>
          <w:p w14:paraId="6C55C4A2" w14:textId="77777777" w:rsidR="00351CEF" w:rsidRPr="00A046EC" w:rsidRDefault="00351CEF" w:rsidP="00A046EC">
            <w:pPr>
              <w:rPr>
                <w:sz w:val="20"/>
                <w:szCs w:val="20"/>
                <w:highlight w:val="lightGray"/>
              </w:rPr>
            </w:pPr>
          </w:p>
        </w:tc>
        <w:tc>
          <w:tcPr>
            <w:tcW w:w="709" w:type="dxa"/>
            <w:shd w:val="clear" w:color="auto" w:fill="F2F2F2" w:themeFill="background1" w:themeFillShade="F2"/>
          </w:tcPr>
          <w:p w14:paraId="31657A9B"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1D1D5A9C" w14:textId="77777777" w:rsidR="00351CEF" w:rsidRPr="00A046EC" w:rsidRDefault="00351CEF" w:rsidP="00A046EC">
            <w:pPr>
              <w:rPr>
                <w:sz w:val="20"/>
                <w:szCs w:val="20"/>
                <w:highlight w:val="lightGray"/>
              </w:rPr>
            </w:pPr>
          </w:p>
        </w:tc>
      </w:tr>
      <w:tr w:rsidR="00A046EC" w:rsidRPr="00A046EC" w14:paraId="010EB555" w14:textId="77777777" w:rsidTr="66B3EB09">
        <w:tc>
          <w:tcPr>
            <w:tcW w:w="2662" w:type="dxa"/>
            <w:shd w:val="clear" w:color="auto" w:fill="F2F2F2" w:themeFill="background1" w:themeFillShade="F2"/>
          </w:tcPr>
          <w:p w14:paraId="04521B8D" w14:textId="77777777" w:rsidR="00351CEF" w:rsidRPr="00A046EC" w:rsidRDefault="00351CEF" w:rsidP="00A046EC">
            <w:pPr>
              <w:rPr>
                <w:sz w:val="20"/>
                <w:szCs w:val="20"/>
              </w:rPr>
            </w:pPr>
            <w:r w:rsidRPr="00A046EC">
              <w:rPr>
                <w:sz w:val="20"/>
                <w:szCs w:val="20"/>
              </w:rPr>
              <w:t xml:space="preserve">Retrospective </w:t>
            </w:r>
          </w:p>
        </w:tc>
        <w:tc>
          <w:tcPr>
            <w:tcW w:w="1135" w:type="dxa"/>
            <w:shd w:val="clear" w:color="auto" w:fill="F2F2F2" w:themeFill="background1" w:themeFillShade="F2"/>
          </w:tcPr>
          <w:p w14:paraId="5CF7AB1D"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shd w:val="clear" w:color="auto" w:fill="F2F2F2" w:themeFill="background1" w:themeFillShade="F2"/>
          </w:tcPr>
          <w:p w14:paraId="246C6EE6" w14:textId="77777777" w:rsidR="00351CEF" w:rsidRPr="00A046EC" w:rsidRDefault="00351CEF" w:rsidP="00A046EC">
            <w:pPr>
              <w:rPr>
                <w:sz w:val="20"/>
                <w:szCs w:val="20"/>
                <w:highlight w:val="lightGray"/>
              </w:rPr>
            </w:pPr>
          </w:p>
        </w:tc>
        <w:tc>
          <w:tcPr>
            <w:tcW w:w="1755" w:type="dxa"/>
            <w:shd w:val="clear" w:color="auto" w:fill="F2F2F2" w:themeFill="background1" w:themeFillShade="F2"/>
          </w:tcPr>
          <w:p w14:paraId="6EE72E97" w14:textId="77777777" w:rsidR="00351CEF" w:rsidRPr="00A046EC" w:rsidRDefault="00351CEF" w:rsidP="00A046EC">
            <w:pPr>
              <w:rPr>
                <w:sz w:val="20"/>
                <w:szCs w:val="20"/>
                <w:highlight w:val="lightGray"/>
              </w:rPr>
            </w:pPr>
          </w:p>
        </w:tc>
        <w:tc>
          <w:tcPr>
            <w:tcW w:w="709" w:type="dxa"/>
            <w:shd w:val="clear" w:color="auto" w:fill="F2F2F2" w:themeFill="background1" w:themeFillShade="F2"/>
          </w:tcPr>
          <w:p w14:paraId="35F34A2C"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51714270" w14:textId="77777777" w:rsidR="00351CEF" w:rsidRPr="00A046EC" w:rsidRDefault="00351CEF" w:rsidP="00A046EC">
            <w:pPr>
              <w:rPr>
                <w:sz w:val="20"/>
                <w:szCs w:val="20"/>
                <w:highlight w:val="lightGray"/>
              </w:rPr>
            </w:pPr>
          </w:p>
        </w:tc>
      </w:tr>
      <w:tr w:rsidR="00A046EC" w:rsidRPr="00A046EC" w14:paraId="209E9E4A" w14:textId="77777777" w:rsidTr="66B3EB09">
        <w:tc>
          <w:tcPr>
            <w:tcW w:w="2662" w:type="dxa"/>
          </w:tcPr>
          <w:p w14:paraId="2C4F2DE9" w14:textId="77777777" w:rsidR="00351CEF" w:rsidRPr="00A046EC" w:rsidRDefault="00351CEF" w:rsidP="00A046EC">
            <w:pPr>
              <w:rPr>
                <w:sz w:val="20"/>
                <w:szCs w:val="20"/>
              </w:rPr>
            </w:pPr>
            <w:r w:rsidRPr="00A046EC">
              <w:rPr>
                <w:sz w:val="20"/>
                <w:szCs w:val="20"/>
              </w:rPr>
              <w:t>Report (Outlining/Writing/Editing)</w:t>
            </w:r>
          </w:p>
        </w:tc>
        <w:tc>
          <w:tcPr>
            <w:tcW w:w="1135" w:type="dxa"/>
          </w:tcPr>
          <w:p w14:paraId="74A107AD" w14:textId="77777777" w:rsidR="00351CEF" w:rsidRPr="00A046EC" w:rsidRDefault="00351CEF" w:rsidP="00A046EC">
            <w:pPr>
              <w:rPr>
                <w:sz w:val="20"/>
                <w:szCs w:val="20"/>
              </w:rPr>
            </w:pPr>
            <w:r w:rsidRPr="00A046EC">
              <w:rPr>
                <w:sz w:val="20"/>
                <w:szCs w:val="20"/>
              </w:rPr>
              <w:t>X</w:t>
            </w:r>
          </w:p>
        </w:tc>
        <w:tc>
          <w:tcPr>
            <w:tcW w:w="1814" w:type="dxa"/>
          </w:tcPr>
          <w:p w14:paraId="60B080DA" w14:textId="77777777" w:rsidR="00351CEF" w:rsidRPr="00A046EC" w:rsidRDefault="00351CEF" w:rsidP="00A046EC">
            <w:pPr>
              <w:rPr>
                <w:sz w:val="20"/>
                <w:szCs w:val="20"/>
              </w:rPr>
            </w:pPr>
          </w:p>
        </w:tc>
        <w:tc>
          <w:tcPr>
            <w:tcW w:w="1755" w:type="dxa"/>
          </w:tcPr>
          <w:p w14:paraId="6E4C1D4F" w14:textId="77777777" w:rsidR="00351CEF" w:rsidRPr="00A046EC" w:rsidRDefault="00351CEF" w:rsidP="00A046EC">
            <w:pPr>
              <w:rPr>
                <w:sz w:val="20"/>
                <w:szCs w:val="20"/>
              </w:rPr>
            </w:pPr>
          </w:p>
        </w:tc>
        <w:tc>
          <w:tcPr>
            <w:tcW w:w="709" w:type="dxa"/>
          </w:tcPr>
          <w:p w14:paraId="790D5209" w14:textId="77777777" w:rsidR="00351CEF" w:rsidRPr="00A046EC" w:rsidRDefault="00351CEF" w:rsidP="00A046EC">
            <w:pPr>
              <w:rPr>
                <w:sz w:val="20"/>
                <w:szCs w:val="20"/>
              </w:rPr>
            </w:pPr>
          </w:p>
        </w:tc>
        <w:tc>
          <w:tcPr>
            <w:tcW w:w="3021" w:type="dxa"/>
          </w:tcPr>
          <w:p w14:paraId="0F112AAB" w14:textId="77777777" w:rsidR="00351CEF" w:rsidRPr="00A046EC" w:rsidRDefault="00351CEF" w:rsidP="00A046EC">
            <w:pPr>
              <w:rPr>
                <w:sz w:val="20"/>
                <w:szCs w:val="20"/>
              </w:rPr>
            </w:pPr>
          </w:p>
        </w:tc>
      </w:tr>
      <w:tr w:rsidR="00A046EC" w:rsidRPr="00A046EC" w14:paraId="3BB1B264" w14:textId="77777777" w:rsidTr="66B3EB09">
        <w:tc>
          <w:tcPr>
            <w:tcW w:w="2662" w:type="dxa"/>
          </w:tcPr>
          <w:p w14:paraId="002B5142" w14:textId="77777777" w:rsidR="00351CEF" w:rsidRPr="00A046EC" w:rsidRDefault="00351CEF" w:rsidP="00A046EC">
            <w:pPr>
              <w:rPr>
                <w:sz w:val="20"/>
                <w:szCs w:val="20"/>
              </w:rPr>
            </w:pPr>
            <w:r w:rsidRPr="00A046EC">
              <w:rPr>
                <w:sz w:val="20"/>
                <w:szCs w:val="20"/>
              </w:rPr>
              <w:t>Building Presentation Slides</w:t>
            </w:r>
          </w:p>
        </w:tc>
        <w:tc>
          <w:tcPr>
            <w:tcW w:w="1135" w:type="dxa"/>
          </w:tcPr>
          <w:p w14:paraId="18D8F253" w14:textId="77777777" w:rsidR="00351CEF" w:rsidRPr="00A046EC" w:rsidRDefault="00351CEF" w:rsidP="00A046EC">
            <w:pPr>
              <w:rPr>
                <w:sz w:val="20"/>
                <w:szCs w:val="20"/>
              </w:rPr>
            </w:pPr>
            <w:r w:rsidRPr="00A046EC">
              <w:rPr>
                <w:sz w:val="20"/>
                <w:szCs w:val="20"/>
              </w:rPr>
              <w:t>X</w:t>
            </w:r>
          </w:p>
        </w:tc>
        <w:tc>
          <w:tcPr>
            <w:tcW w:w="1814" w:type="dxa"/>
          </w:tcPr>
          <w:p w14:paraId="55D5071C" w14:textId="77777777" w:rsidR="00351CEF" w:rsidRPr="00A046EC" w:rsidRDefault="00351CEF" w:rsidP="00A046EC">
            <w:pPr>
              <w:rPr>
                <w:sz w:val="20"/>
                <w:szCs w:val="20"/>
              </w:rPr>
            </w:pPr>
          </w:p>
        </w:tc>
        <w:tc>
          <w:tcPr>
            <w:tcW w:w="1755" w:type="dxa"/>
          </w:tcPr>
          <w:p w14:paraId="687EA4C7" w14:textId="77777777" w:rsidR="00351CEF" w:rsidRPr="00A046EC" w:rsidRDefault="00351CEF" w:rsidP="00A046EC">
            <w:pPr>
              <w:rPr>
                <w:sz w:val="20"/>
                <w:szCs w:val="20"/>
              </w:rPr>
            </w:pPr>
          </w:p>
        </w:tc>
        <w:tc>
          <w:tcPr>
            <w:tcW w:w="709" w:type="dxa"/>
          </w:tcPr>
          <w:p w14:paraId="5D845004" w14:textId="77777777" w:rsidR="00351CEF" w:rsidRPr="00A046EC" w:rsidRDefault="00351CEF" w:rsidP="00A046EC">
            <w:pPr>
              <w:rPr>
                <w:sz w:val="20"/>
                <w:szCs w:val="20"/>
              </w:rPr>
            </w:pPr>
          </w:p>
        </w:tc>
        <w:tc>
          <w:tcPr>
            <w:tcW w:w="3021" w:type="dxa"/>
          </w:tcPr>
          <w:p w14:paraId="37FE8E9B" w14:textId="77777777" w:rsidR="00351CEF" w:rsidRPr="00A046EC" w:rsidRDefault="00351CEF" w:rsidP="00A046EC">
            <w:pPr>
              <w:rPr>
                <w:sz w:val="20"/>
                <w:szCs w:val="20"/>
              </w:rPr>
            </w:pPr>
          </w:p>
        </w:tc>
      </w:tr>
      <w:tr w:rsidR="00A046EC" w:rsidRPr="00A046EC" w14:paraId="0359CA7A" w14:textId="77777777" w:rsidTr="66B3EB09">
        <w:tc>
          <w:tcPr>
            <w:tcW w:w="2662" w:type="dxa"/>
          </w:tcPr>
          <w:p w14:paraId="2B157741" w14:textId="77777777" w:rsidR="00351CEF" w:rsidRPr="00A046EC" w:rsidRDefault="00351CEF" w:rsidP="00A046EC">
            <w:pPr>
              <w:rPr>
                <w:sz w:val="20"/>
                <w:szCs w:val="20"/>
              </w:rPr>
            </w:pPr>
            <w:r w:rsidRPr="00A046EC">
              <w:rPr>
                <w:sz w:val="20"/>
                <w:szCs w:val="20"/>
              </w:rPr>
              <w:t>Dry Runs (practice presentation)</w:t>
            </w:r>
          </w:p>
        </w:tc>
        <w:tc>
          <w:tcPr>
            <w:tcW w:w="1135" w:type="dxa"/>
          </w:tcPr>
          <w:p w14:paraId="718CB2AE" w14:textId="77777777" w:rsidR="00351CEF" w:rsidRPr="00A046EC" w:rsidRDefault="00351CEF" w:rsidP="00A046EC">
            <w:pPr>
              <w:rPr>
                <w:sz w:val="20"/>
                <w:szCs w:val="20"/>
              </w:rPr>
            </w:pPr>
            <w:r w:rsidRPr="00A046EC">
              <w:rPr>
                <w:sz w:val="20"/>
                <w:szCs w:val="20"/>
              </w:rPr>
              <w:t>X</w:t>
            </w:r>
          </w:p>
        </w:tc>
        <w:tc>
          <w:tcPr>
            <w:tcW w:w="1814" w:type="dxa"/>
          </w:tcPr>
          <w:p w14:paraId="3DAFB4A6" w14:textId="77777777" w:rsidR="00351CEF" w:rsidRPr="00A046EC" w:rsidRDefault="00351CEF" w:rsidP="00A046EC">
            <w:pPr>
              <w:rPr>
                <w:sz w:val="20"/>
                <w:szCs w:val="20"/>
              </w:rPr>
            </w:pPr>
          </w:p>
        </w:tc>
        <w:tc>
          <w:tcPr>
            <w:tcW w:w="1755" w:type="dxa"/>
          </w:tcPr>
          <w:p w14:paraId="18B20C77" w14:textId="77777777" w:rsidR="00351CEF" w:rsidRPr="00A046EC" w:rsidRDefault="00351CEF" w:rsidP="00A046EC">
            <w:pPr>
              <w:rPr>
                <w:sz w:val="20"/>
                <w:szCs w:val="20"/>
              </w:rPr>
            </w:pPr>
          </w:p>
        </w:tc>
        <w:tc>
          <w:tcPr>
            <w:tcW w:w="709" w:type="dxa"/>
          </w:tcPr>
          <w:p w14:paraId="0194E1A3" w14:textId="77777777" w:rsidR="00351CEF" w:rsidRPr="00A046EC" w:rsidRDefault="00351CEF" w:rsidP="00A046EC">
            <w:pPr>
              <w:rPr>
                <w:sz w:val="20"/>
                <w:szCs w:val="20"/>
              </w:rPr>
            </w:pPr>
          </w:p>
        </w:tc>
        <w:tc>
          <w:tcPr>
            <w:tcW w:w="3021" w:type="dxa"/>
          </w:tcPr>
          <w:p w14:paraId="47A0EABA" w14:textId="77777777" w:rsidR="00351CEF" w:rsidRPr="00A046EC" w:rsidRDefault="00351CEF" w:rsidP="00A046EC">
            <w:pPr>
              <w:rPr>
                <w:sz w:val="20"/>
                <w:szCs w:val="20"/>
              </w:rPr>
            </w:pPr>
          </w:p>
        </w:tc>
      </w:tr>
    </w:tbl>
    <w:p w14:paraId="26B94E4A" w14:textId="77777777" w:rsidR="00351CEF" w:rsidRPr="00A046EC" w:rsidRDefault="00351CEF" w:rsidP="00A046EC">
      <w:pPr>
        <w:rPr>
          <w:sz w:val="20"/>
          <w:szCs w:val="20"/>
          <w:u w:val="single"/>
        </w:rPr>
      </w:pPr>
    </w:p>
    <w:p w14:paraId="1D82969D" w14:textId="013AC02E" w:rsidR="00351CEF" w:rsidRPr="00536081" w:rsidRDefault="00351CEF" w:rsidP="00A046EC">
      <w:pPr>
        <w:rPr>
          <w:sz w:val="20"/>
          <w:szCs w:val="20"/>
          <w:u w:val="single"/>
        </w:rPr>
      </w:pPr>
      <w:r w:rsidRPr="00A046EC">
        <w:rPr>
          <w:sz w:val="20"/>
          <w:szCs w:val="20"/>
          <w:u w:val="single"/>
        </w:rPr>
        <w:t>IMPEDIMENTS</w:t>
      </w:r>
    </w:p>
    <w:p w14:paraId="35D8D0DD" w14:textId="356FC3B7" w:rsidR="00351CEF" w:rsidRPr="00A046EC" w:rsidRDefault="00351CEF" w:rsidP="00A046EC">
      <w:pPr>
        <w:rPr>
          <w:sz w:val="20"/>
          <w:szCs w:val="20"/>
        </w:rPr>
      </w:pPr>
      <w:r w:rsidRPr="00A046EC">
        <w:rPr>
          <w:sz w:val="20"/>
          <w:szCs w:val="20"/>
        </w:rPr>
        <w:t xml:space="preserve">In beginning we had an issue with business case. We had </w:t>
      </w:r>
      <w:r w:rsidR="00B76B2D" w:rsidRPr="00A046EC">
        <w:rPr>
          <w:sz w:val="20"/>
          <w:szCs w:val="20"/>
        </w:rPr>
        <w:t>a</w:t>
      </w:r>
      <w:r w:rsidRPr="00A046EC">
        <w:rPr>
          <w:sz w:val="20"/>
          <w:szCs w:val="20"/>
        </w:rPr>
        <w:t xml:space="preserve"> confusion whether we </w:t>
      </w:r>
      <w:proofErr w:type="gramStart"/>
      <w:r w:rsidRPr="00A046EC">
        <w:rPr>
          <w:sz w:val="20"/>
          <w:szCs w:val="20"/>
        </w:rPr>
        <w:t>have to</w:t>
      </w:r>
      <w:proofErr w:type="gramEnd"/>
      <w:r w:rsidRPr="00A046EC">
        <w:rPr>
          <w:sz w:val="20"/>
          <w:szCs w:val="20"/>
        </w:rPr>
        <w:t xml:space="preserve"> go with Private or </w:t>
      </w:r>
      <w:r w:rsidR="00B76B2D" w:rsidRPr="00A046EC">
        <w:rPr>
          <w:sz w:val="20"/>
          <w:szCs w:val="20"/>
        </w:rPr>
        <w:t>Government. We</w:t>
      </w:r>
      <w:r w:rsidRPr="00A046EC">
        <w:rPr>
          <w:sz w:val="20"/>
          <w:szCs w:val="20"/>
        </w:rPr>
        <w:t xml:space="preserve"> settled on going with private after exploring the possibilities</w:t>
      </w:r>
    </w:p>
    <w:p w14:paraId="59D1813B" w14:textId="284D4AB7" w:rsidR="00351CEF" w:rsidRDefault="00351CEF" w:rsidP="00A046EC">
      <w:pPr>
        <w:rPr>
          <w:sz w:val="20"/>
          <w:szCs w:val="20"/>
        </w:rPr>
      </w:pPr>
      <w:r w:rsidRPr="00A046EC">
        <w:rPr>
          <w:sz w:val="20"/>
          <w:szCs w:val="20"/>
        </w:rPr>
        <w:br w:type="page"/>
      </w:r>
    </w:p>
    <w:p w14:paraId="38381464" w14:textId="5A7305DC" w:rsidR="00536081" w:rsidRDefault="00536081" w:rsidP="00A046EC">
      <w:pPr>
        <w:rPr>
          <w:sz w:val="20"/>
          <w:szCs w:val="20"/>
        </w:rPr>
      </w:pPr>
    </w:p>
    <w:p w14:paraId="7510BF43" w14:textId="77777777" w:rsidR="00536081" w:rsidRPr="00A046EC" w:rsidRDefault="00536081" w:rsidP="00536081">
      <w:pPr>
        <w:jc w:val="center"/>
        <w:rPr>
          <w:i/>
          <w:iCs/>
          <w:sz w:val="20"/>
          <w:szCs w:val="20"/>
        </w:rPr>
      </w:pPr>
      <w:r w:rsidRPr="00A046EC">
        <w:rPr>
          <w:sz w:val="20"/>
          <w:szCs w:val="20"/>
        </w:rPr>
        <w:t>Scrum Master Log</w:t>
      </w:r>
    </w:p>
    <w:p w14:paraId="09B4B858" w14:textId="77777777" w:rsidR="00536081" w:rsidRPr="00A046EC" w:rsidRDefault="00536081" w:rsidP="00A046EC">
      <w:pPr>
        <w:rPr>
          <w:sz w:val="20"/>
          <w:szCs w:val="20"/>
        </w:rPr>
      </w:pPr>
    </w:p>
    <w:p w14:paraId="1B6A000F" w14:textId="15B4DA68" w:rsidR="00351CEF" w:rsidRPr="00A046EC" w:rsidRDefault="00351CEF" w:rsidP="00A046EC">
      <w:pPr>
        <w:rPr>
          <w:sz w:val="20"/>
          <w:szCs w:val="20"/>
        </w:rPr>
      </w:pPr>
      <w:r w:rsidRPr="00A046EC">
        <w:rPr>
          <w:sz w:val="20"/>
          <w:szCs w:val="20"/>
        </w:rPr>
        <w:t>Log Author: &lt;</w:t>
      </w:r>
      <w:proofErr w:type="spellStart"/>
      <w:r w:rsidRPr="00A046EC">
        <w:rPr>
          <w:sz w:val="20"/>
          <w:szCs w:val="20"/>
        </w:rPr>
        <w:t>Manasa</w:t>
      </w:r>
      <w:proofErr w:type="spellEnd"/>
      <w:r w:rsidRPr="00A046EC">
        <w:rPr>
          <w:sz w:val="20"/>
          <w:szCs w:val="20"/>
        </w:rPr>
        <w:t xml:space="preserve"> </w:t>
      </w:r>
      <w:proofErr w:type="spellStart"/>
      <w:r w:rsidRPr="00A046EC">
        <w:rPr>
          <w:sz w:val="20"/>
          <w:szCs w:val="20"/>
        </w:rPr>
        <w:t>Manohara</w:t>
      </w:r>
      <w:proofErr w:type="spellEnd"/>
      <w:r w:rsidRPr="00A046EC">
        <w:rPr>
          <w:sz w:val="20"/>
          <w:szCs w:val="20"/>
        </w:rPr>
        <w:t xml:space="preserve"> Shetty&gt;</w:t>
      </w:r>
      <w:r w:rsidRPr="00A046EC">
        <w:rPr>
          <w:i/>
          <w:iCs/>
          <w:sz w:val="20"/>
          <w:szCs w:val="20"/>
        </w:rPr>
        <w:br/>
      </w:r>
      <w:r w:rsidR="002E3462" w:rsidRPr="00A046EC">
        <w:rPr>
          <w:sz w:val="20"/>
          <w:szCs w:val="20"/>
        </w:rPr>
        <w:t xml:space="preserve">Team/APP/Information System: </w:t>
      </w:r>
      <w:r w:rsidR="002E3462" w:rsidRPr="002E3462">
        <w:rPr>
          <w:sz w:val="20"/>
          <w:szCs w:val="20"/>
        </w:rPr>
        <w:t xml:space="preserve">&lt; Clinic </w:t>
      </w:r>
      <w:proofErr w:type="spellStart"/>
      <w:r w:rsidR="002E3462" w:rsidRPr="002E3462">
        <w:rPr>
          <w:sz w:val="20"/>
          <w:szCs w:val="20"/>
        </w:rPr>
        <w:t>Santé</w:t>
      </w:r>
      <w:proofErr w:type="spellEnd"/>
      <w:r w:rsidR="002E3462" w:rsidRPr="002E3462">
        <w:rPr>
          <w:sz w:val="20"/>
          <w:szCs w:val="20"/>
        </w:rPr>
        <w:t>&gt;</w:t>
      </w:r>
    </w:p>
    <w:p w14:paraId="4C911192" w14:textId="77777777" w:rsidR="00351CEF" w:rsidRPr="00A046EC" w:rsidRDefault="00351CEF" w:rsidP="00A046EC">
      <w:pPr>
        <w:rPr>
          <w:sz w:val="20"/>
          <w:szCs w:val="20"/>
          <w:u w:val="single"/>
        </w:rPr>
      </w:pPr>
      <w:r w:rsidRPr="00A046EC">
        <w:rPr>
          <w:sz w:val="20"/>
          <w:szCs w:val="20"/>
        </w:rPr>
        <w:br/>
      </w:r>
      <w:r w:rsidRPr="00A046EC">
        <w:rPr>
          <w:sz w:val="20"/>
          <w:szCs w:val="20"/>
          <w:u w:val="single"/>
        </w:rPr>
        <w:t>MEETING SPECIFICS</w:t>
      </w:r>
      <w:r w:rsidRPr="00A046EC">
        <w:rPr>
          <w:sz w:val="20"/>
          <w:szCs w:val="20"/>
          <w:u w:val="single"/>
        </w:rPr>
        <w:br/>
      </w:r>
    </w:p>
    <w:tbl>
      <w:tblPr>
        <w:tblStyle w:val="TableGrid"/>
        <w:tblW w:w="0" w:type="auto"/>
        <w:tblLook w:val="04A0" w:firstRow="1" w:lastRow="0" w:firstColumn="1" w:lastColumn="0" w:noHBand="0" w:noVBand="1"/>
      </w:tblPr>
      <w:tblGrid>
        <w:gridCol w:w="2177"/>
        <w:gridCol w:w="2109"/>
        <w:gridCol w:w="2196"/>
        <w:gridCol w:w="2329"/>
        <w:gridCol w:w="1979"/>
      </w:tblGrid>
      <w:tr w:rsidR="00A046EC" w:rsidRPr="00A046EC" w14:paraId="273BF0F8" w14:textId="77777777">
        <w:tc>
          <w:tcPr>
            <w:tcW w:w="2249" w:type="dxa"/>
          </w:tcPr>
          <w:p w14:paraId="745BEADF" w14:textId="77777777" w:rsidR="00351CEF" w:rsidRPr="00A046EC" w:rsidRDefault="00351CEF" w:rsidP="00A046EC">
            <w:pPr>
              <w:rPr>
                <w:sz w:val="20"/>
                <w:szCs w:val="20"/>
              </w:rPr>
            </w:pPr>
            <w:r w:rsidRPr="00A046EC">
              <w:rPr>
                <w:sz w:val="20"/>
                <w:szCs w:val="20"/>
              </w:rPr>
              <w:t>Meeting #</w:t>
            </w:r>
          </w:p>
        </w:tc>
        <w:tc>
          <w:tcPr>
            <w:tcW w:w="2160" w:type="dxa"/>
          </w:tcPr>
          <w:p w14:paraId="054E6F3E" w14:textId="77777777" w:rsidR="00351CEF" w:rsidRPr="00A046EC" w:rsidRDefault="00351CEF" w:rsidP="00A046EC">
            <w:pPr>
              <w:rPr>
                <w:sz w:val="20"/>
                <w:szCs w:val="20"/>
              </w:rPr>
            </w:pPr>
            <w:r w:rsidRPr="00A046EC">
              <w:rPr>
                <w:sz w:val="20"/>
                <w:szCs w:val="20"/>
              </w:rPr>
              <w:t>Date</w:t>
            </w:r>
          </w:p>
        </w:tc>
        <w:tc>
          <w:tcPr>
            <w:tcW w:w="2267" w:type="dxa"/>
          </w:tcPr>
          <w:p w14:paraId="2D0E4550" w14:textId="77777777" w:rsidR="00351CEF" w:rsidRPr="00A046EC" w:rsidRDefault="00351CEF" w:rsidP="00A046EC">
            <w:pPr>
              <w:rPr>
                <w:sz w:val="20"/>
                <w:szCs w:val="20"/>
              </w:rPr>
            </w:pPr>
            <w:r w:rsidRPr="00A046EC">
              <w:rPr>
                <w:sz w:val="20"/>
                <w:szCs w:val="20"/>
              </w:rPr>
              <w:t>Platform</w:t>
            </w:r>
          </w:p>
        </w:tc>
        <w:tc>
          <w:tcPr>
            <w:tcW w:w="2383" w:type="dxa"/>
          </w:tcPr>
          <w:p w14:paraId="1785D2D9" w14:textId="77777777" w:rsidR="00351CEF" w:rsidRPr="00A046EC" w:rsidRDefault="00351CEF" w:rsidP="00A046EC">
            <w:pPr>
              <w:rPr>
                <w:sz w:val="20"/>
                <w:szCs w:val="20"/>
              </w:rPr>
            </w:pPr>
            <w:r w:rsidRPr="00A046EC">
              <w:rPr>
                <w:sz w:val="20"/>
                <w:szCs w:val="20"/>
              </w:rPr>
              <w:tab/>
            </w:r>
            <w:r w:rsidRPr="00A046EC">
              <w:rPr>
                <w:sz w:val="20"/>
                <w:szCs w:val="20"/>
              </w:rPr>
              <w:tab/>
              <w:t>Time</w:t>
            </w:r>
          </w:p>
        </w:tc>
        <w:tc>
          <w:tcPr>
            <w:tcW w:w="2037" w:type="dxa"/>
          </w:tcPr>
          <w:p w14:paraId="03F69EEF" w14:textId="77777777" w:rsidR="00351CEF" w:rsidRPr="00A046EC" w:rsidRDefault="00351CEF" w:rsidP="00A046EC">
            <w:pPr>
              <w:rPr>
                <w:sz w:val="20"/>
                <w:szCs w:val="20"/>
              </w:rPr>
            </w:pPr>
            <w:r w:rsidRPr="00A046EC">
              <w:rPr>
                <w:sz w:val="20"/>
                <w:szCs w:val="20"/>
              </w:rPr>
              <w:t>Duration</w:t>
            </w:r>
          </w:p>
        </w:tc>
      </w:tr>
      <w:tr w:rsidR="00A046EC" w:rsidRPr="00A046EC" w14:paraId="0F434784" w14:textId="77777777">
        <w:tc>
          <w:tcPr>
            <w:tcW w:w="2249" w:type="dxa"/>
          </w:tcPr>
          <w:p w14:paraId="41983222" w14:textId="0A31B289" w:rsidR="00351CEF" w:rsidRPr="00A046EC" w:rsidRDefault="002E3462" w:rsidP="00A046EC">
            <w:pPr>
              <w:rPr>
                <w:rFonts w:cstheme="majorBidi"/>
                <w:sz w:val="20"/>
                <w:szCs w:val="20"/>
              </w:rPr>
            </w:pPr>
            <w:r>
              <w:rPr>
                <w:rFonts w:cstheme="majorBidi"/>
                <w:sz w:val="20"/>
                <w:szCs w:val="20"/>
              </w:rPr>
              <w:t>2</w:t>
            </w:r>
          </w:p>
        </w:tc>
        <w:tc>
          <w:tcPr>
            <w:tcW w:w="2160" w:type="dxa"/>
          </w:tcPr>
          <w:p w14:paraId="06C82C9B" w14:textId="77777777" w:rsidR="00351CEF" w:rsidRPr="00A046EC" w:rsidRDefault="00351CEF" w:rsidP="00A046EC">
            <w:pPr>
              <w:rPr>
                <w:sz w:val="20"/>
                <w:szCs w:val="20"/>
              </w:rPr>
            </w:pPr>
            <w:r w:rsidRPr="00A046EC">
              <w:rPr>
                <w:sz w:val="20"/>
                <w:szCs w:val="20"/>
              </w:rPr>
              <w:t>09/06/2022</w:t>
            </w:r>
          </w:p>
        </w:tc>
        <w:tc>
          <w:tcPr>
            <w:tcW w:w="2267" w:type="dxa"/>
          </w:tcPr>
          <w:p w14:paraId="4863D926" w14:textId="77777777" w:rsidR="00351CEF" w:rsidRPr="00A046EC" w:rsidRDefault="00351CEF" w:rsidP="00A046EC">
            <w:pPr>
              <w:rPr>
                <w:sz w:val="20"/>
                <w:szCs w:val="20"/>
              </w:rPr>
            </w:pPr>
            <w:r w:rsidRPr="00A046EC">
              <w:rPr>
                <w:sz w:val="20"/>
                <w:szCs w:val="20"/>
              </w:rPr>
              <w:t>Face to Face</w:t>
            </w:r>
          </w:p>
        </w:tc>
        <w:tc>
          <w:tcPr>
            <w:tcW w:w="2383" w:type="dxa"/>
          </w:tcPr>
          <w:p w14:paraId="398E7267" w14:textId="77777777" w:rsidR="00351CEF" w:rsidRPr="00A046EC" w:rsidRDefault="00351CEF" w:rsidP="00A046EC">
            <w:pPr>
              <w:rPr>
                <w:sz w:val="20"/>
                <w:szCs w:val="20"/>
              </w:rPr>
            </w:pPr>
            <w:r w:rsidRPr="00A046EC">
              <w:rPr>
                <w:sz w:val="20"/>
                <w:szCs w:val="20"/>
              </w:rPr>
              <w:t>12:00PM-2:00PM</w:t>
            </w:r>
          </w:p>
        </w:tc>
        <w:tc>
          <w:tcPr>
            <w:tcW w:w="2037" w:type="dxa"/>
          </w:tcPr>
          <w:p w14:paraId="28C7ACF7" w14:textId="77777777" w:rsidR="00351CEF" w:rsidRPr="00A046EC" w:rsidRDefault="00351CEF" w:rsidP="00A046EC">
            <w:pPr>
              <w:rPr>
                <w:sz w:val="20"/>
                <w:szCs w:val="20"/>
              </w:rPr>
            </w:pPr>
            <w:r w:rsidRPr="00A046EC">
              <w:rPr>
                <w:sz w:val="20"/>
                <w:szCs w:val="20"/>
              </w:rPr>
              <w:t>2 hours</w:t>
            </w:r>
          </w:p>
        </w:tc>
      </w:tr>
    </w:tbl>
    <w:p w14:paraId="231B46E1" w14:textId="77777777" w:rsidR="00351CEF" w:rsidRPr="00A046EC" w:rsidRDefault="00351CEF" w:rsidP="00A046EC">
      <w:pPr>
        <w:rPr>
          <w:sz w:val="20"/>
          <w:szCs w:val="20"/>
        </w:rPr>
      </w:pPr>
    </w:p>
    <w:p w14:paraId="687AFADB" w14:textId="77777777" w:rsidR="00351CEF" w:rsidRPr="00A046EC" w:rsidRDefault="00351CEF" w:rsidP="00A046EC">
      <w:pPr>
        <w:rPr>
          <w:sz w:val="20"/>
          <w:szCs w:val="20"/>
          <w:u w:val="single"/>
        </w:rPr>
      </w:pPr>
      <w:r w:rsidRPr="00A046EC">
        <w:rPr>
          <w:sz w:val="20"/>
          <w:szCs w:val="20"/>
          <w:u w:val="single"/>
        </w:rPr>
        <w:t>ATTENDANCE</w:t>
      </w:r>
      <w:r w:rsidRPr="00A046EC">
        <w:rPr>
          <w:sz w:val="20"/>
          <w:szCs w:val="20"/>
          <w:u w:val="single"/>
        </w:rPr>
        <w:br/>
      </w:r>
    </w:p>
    <w:tbl>
      <w:tblPr>
        <w:tblStyle w:val="TableGrid"/>
        <w:tblW w:w="0" w:type="auto"/>
        <w:tblLook w:val="04A0" w:firstRow="1" w:lastRow="0" w:firstColumn="1" w:lastColumn="0" w:noHBand="0" w:noVBand="1"/>
      </w:tblPr>
      <w:tblGrid>
        <w:gridCol w:w="1669"/>
        <w:gridCol w:w="1122"/>
        <w:gridCol w:w="1790"/>
        <w:gridCol w:w="1790"/>
        <w:gridCol w:w="1117"/>
        <w:gridCol w:w="3302"/>
      </w:tblGrid>
      <w:tr w:rsidR="00A046EC" w:rsidRPr="00A046EC" w14:paraId="32A1D33E" w14:textId="77777777">
        <w:tc>
          <w:tcPr>
            <w:tcW w:w="1696" w:type="dxa"/>
          </w:tcPr>
          <w:p w14:paraId="50F68A96" w14:textId="77777777" w:rsidR="00351CEF" w:rsidRPr="00A046EC" w:rsidRDefault="00351CEF" w:rsidP="00A046EC">
            <w:pPr>
              <w:rPr>
                <w:sz w:val="20"/>
                <w:szCs w:val="20"/>
              </w:rPr>
            </w:pPr>
            <w:r w:rsidRPr="00A046EC">
              <w:rPr>
                <w:sz w:val="20"/>
                <w:szCs w:val="20"/>
              </w:rPr>
              <w:t>Name</w:t>
            </w:r>
          </w:p>
        </w:tc>
        <w:tc>
          <w:tcPr>
            <w:tcW w:w="1134" w:type="dxa"/>
          </w:tcPr>
          <w:p w14:paraId="1D2F6CF8" w14:textId="77777777" w:rsidR="00351CEF" w:rsidRPr="00A046EC" w:rsidRDefault="00351CEF" w:rsidP="00A046EC">
            <w:pPr>
              <w:rPr>
                <w:sz w:val="20"/>
                <w:szCs w:val="20"/>
              </w:rPr>
            </w:pPr>
            <w:r w:rsidRPr="00A046EC">
              <w:rPr>
                <w:sz w:val="20"/>
                <w:szCs w:val="20"/>
              </w:rPr>
              <w:t>Whole Meeting</w:t>
            </w:r>
          </w:p>
        </w:tc>
        <w:tc>
          <w:tcPr>
            <w:tcW w:w="1843" w:type="dxa"/>
          </w:tcPr>
          <w:p w14:paraId="3F741CB8" w14:textId="77777777" w:rsidR="00351CEF" w:rsidRPr="00A046EC" w:rsidRDefault="00351CEF" w:rsidP="00A046EC">
            <w:pPr>
              <w:rPr>
                <w:sz w:val="20"/>
                <w:szCs w:val="20"/>
              </w:rPr>
            </w:pPr>
            <w:r w:rsidRPr="00A046EC">
              <w:rPr>
                <w:sz w:val="20"/>
                <w:szCs w:val="20"/>
              </w:rPr>
              <w:t>Most of the Meeting</w:t>
            </w:r>
          </w:p>
          <w:p w14:paraId="647E8247" w14:textId="77777777" w:rsidR="00351CEF" w:rsidRPr="00A046EC" w:rsidRDefault="00351CEF" w:rsidP="00A046EC">
            <w:pPr>
              <w:rPr>
                <w:i/>
                <w:iCs/>
                <w:sz w:val="20"/>
                <w:szCs w:val="20"/>
              </w:rPr>
            </w:pPr>
          </w:p>
        </w:tc>
        <w:tc>
          <w:tcPr>
            <w:tcW w:w="1843" w:type="dxa"/>
          </w:tcPr>
          <w:p w14:paraId="6458C9EA" w14:textId="77777777" w:rsidR="00351CEF" w:rsidRPr="00A046EC" w:rsidRDefault="00351CEF" w:rsidP="00A046EC">
            <w:pPr>
              <w:rPr>
                <w:sz w:val="20"/>
                <w:szCs w:val="20"/>
              </w:rPr>
            </w:pPr>
            <w:r w:rsidRPr="00A046EC">
              <w:rPr>
                <w:sz w:val="20"/>
                <w:szCs w:val="20"/>
              </w:rPr>
              <w:t>Parts of the Meeting</w:t>
            </w:r>
            <w:r w:rsidRPr="00A046EC">
              <w:rPr>
                <w:sz w:val="20"/>
                <w:szCs w:val="20"/>
              </w:rPr>
              <w:br/>
            </w:r>
            <w:r w:rsidRPr="00A046EC">
              <w:rPr>
                <w:i/>
                <w:iCs/>
                <w:sz w:val="20"/>
                <w:szCs w:val="20"/>
              </w:rPr>
              <w:t>-how long?</w:t>
            </w:r>
          </w:p>
        </w:tc>
        <w:tc>
          <w:tcPr>
            <w:tcW w:w="1134" w:type="dxa"/>
          </w:tcPr>
          <w:p w14:paraId="3D46F3F8" w14:textId="77777777" w:rsidR="00351CEF" w:rsidRPr="00A046EC" w:rsidRDefault="00351CEF" w:rsidP="00A046EC">
            <w:pPr>
              <w:rPr>
                <w:sz w:val="20"/>
                <w:szCs w:val="20"/>
              </w:rPr>
            </w:pPr>
            <w:r w:rsidRPr="00A046EC">
              <w:rPr>
                <w:sz w:val="20"/>
                <w:szCs w:val="20"/>
              </w:rPr>
              <w:t>Absent</w:t>
            </w:r>
          </w:p>
        </w:tc>
        <w:tc>
          <w:tcPr>
            <w:tcW w:w="3446" w:type="dxa"/>
          </w:tcPr>
          <w:p w14:paraId="660A4264" w14:textId="77777777" w:rsidR="00351CEF" w:rsidRPr="00A046EC" w:rsidRDefault="00351CEF" w:rsidP="00A046EC">
            <w:pPr>
              <w:rPr>
                <w:sz w:val="20"/>
                <w:szCs w:val="20"/>
              </w:rPr>
            </w:pPr>
            <w:r w:rsidRPr="00A046EC">
              <w:rPr>
                <w:sz w:val="20"/>
                <w:szCs w:val="20"/>
              </w:rPr>
              <w:t>If a team member did not attend the whole meeting, specify the reason why</w:t>
            </w:r>
          </w:p>
        </w:tc>
      </w:tr>
      <w:tr w:rsidR="00A046EC" w:rsidRPr="00C40480" w14:paraId="4846C52E" w14:textId="77777777">
        <w:tc>
          <w:tcPr>
            <w:tcW w:w="1696" w:type="dxa"/>
          </w:tcPr>
          <w:p w14:paraId="0531ADFF" w14:textId="77777777" w:rsidR="00351CEF" w:rsidRPr="00C40480" w:rsidRDefault="00351CEF" w:rsidP="00A046EC">
            <w:pPr>
              <w:rPr>
                <w:rFonts w:eastAsia="Calibri Light" w:cstheme="minorHAnsi"/>
                <w:sz w:val="20"/>
                <w:szCs w:val="20"/>
              </w:rPr>
            </w:pPr>
            <w:r w:rsidRPr="00C40480">
              <w:rPr>
                <w:rFonts w:eastAsia="Calibri Light" w:cstheme="minorHAnsi"/>
                <w:sz w:val="20"/>
                <w:szCs w:val="20"/>
              </w:rPr>
              <w:t>Kamil Obiedzinski</w:t>
            </w:r>
          </w:p>
          <w:p w14:paraId="5DECB327" w14:textId="77777777" w:rsidR="00351CEF" w:rsidRPr="00C40480" w:rsidRDefault="00351CEF" w:rsidP="00A046EC">
            <w:pPr>
              <w:rPr>
                <w:rFonts w:cstheme="minorHAnsi"/>
                <w:sz w:val="20"/>
                <w:szCs w:val="20"/>
              </w:rPr>
            </w:pPr>
          </w:p>
        </w:tc>
        <w:tc>
          <w:tcPr>
            <w:tcW w:w="1134" w:type="dxa"/>
          </w:tcPr>
          <w:p w14:paraId="5CA1BCC1" w14:textId="77777777" w:rsidR="00351CEF" w:rsidRPr="00C40480" w:rsidRDefault="00351CEF" w:rsidP="00A046EC">
            <w:pPr>
              <w:rPr>
                <w:rFonts w:cstheme="minorHAnsi"/>
                <w:sz w:val="20"/>
                <w:szCs w:val="20"/>
              </w:rPr>
            </w:pPr>
            <w:r w:rsidRPr="00C40480">
              <w:rPr>
                <w:rFonts w:cstheme="minorHAnsi"/>
                <w:sz w:val="20"/>
                <w:szCs w:val="20"/>
              </w:rPr>
              <w:t>X</w:t>
            </w:r>
          </w:p>
        </w:tc>
        <w:tc>
          <w:tcPr>
            <w:tcW w:w="1843" w:type="dxa"/>
          </w:tcPr>
          <w:p w14:paraId="43D30CEF" w14:textId="77777777" w:rsidR="00351CEF" w:rsidRPr="00C40480" w:rsidRDefault="00351CEF" w:rsidP="00A046EC">
            <w:pPr>
              <w:rPr>
                <w:rFonts w:cstheme="minorHAnsi"/>
                <w:sz w:val="20"/>
                <w:szCs w:val="20"/>
              </w:rPr>
            </w:pPr>
          </w:p>
        </w:tc>
        <w:tc>
          <w:tcPr>
            <w:tcW w:w="1843" w:type="dxa"/>
          </w:tcPr>
          <w:p w14:paraId="12A3F7FB" w14:textId="77777777" w:rsidR="00351CEF" w:rsidRPr="00C40480" w:rsidRDefault="00351CEF" w:rsidP="00A046EC">
            <w:pPr>
              <w:rPr>
                <w:rFonts w:cstheme="minorHAnsi"/>
                <w:sz w:val="20"/>
                <w:szCs w:val="20"/>
              </w:rPr>
            </w:pPr>
          </w:p>
        </w:tc>
        <w:tc>
          <w:tcPr>
            <w:tcW w:w="1134" w:type="dxa"/>
          </w:tcPr>
          <w:p w14:paraId="376D12C7" w14:textId="77777777" w:rsidR="00351CEF" w:rsidRPr="00C40480" w:rsidRDefault="00351CEF" w:rsidP="00A046EC">
            <w:pPr>
              <w:rPr>
                <w:rFonts w:cstheme="minorHAnsi"/>
                <w:sz w:val="20"/>
                <w:szCs w:val="20"/>
              </w:rPr>
            </w:pPr>
          </w:p>
        </w:tc>
        <w:tc>
          <w:tcPr>
            <w:tcW w:w="3446" w:type="dxa"/>
          </w:tcPr>
          <w:p w14:paraId="6E7637C7" w14:textId="77777777" w:rsidR="00351CEF" w:rsidRPr="00C40480" w:rsidRDefault="00351CEF" w:rsidP="00A046EC">
            <w:pPr>
              <w:rPr>
                <w:rFonts w:cstheme="minorHAnsi"/>
                <w:sz w:val="20"/>
                <w:szCs w:val="20"/>
              </w:rPr>
            </w:pPr>
          </w:p>
        </w:tc>
      </w:tr>
      <w:tr w:rsidR="00A046EC" w:rsidRPr="00C40480" w14:paraId="2BDD3F5C" w14:textId="77777777">
        <w:tc>
          <w:tcPr>
            <w:tcW w:w="1696" w:type="dxa"/>
          </w:tcPr>
          <w:p w14:paraId="5E07412A" w14:textId="77777777" w:rsidR="00351CEF" w:rsidRPr="00C40480" w:rsidRDefault="00351CEF" w:rsidP="00A046EC">
            <w:pPr>
              <w:rPr>
                <w:rFonts w:cstheme="minorHAnsi"/>
                <w:sz w:val="20"/>
                <w:szCs w:val="20"/>
              </w:rPr>
            </w:pPr>
            <w:proofErr w:type="spellStart"/>
            <w:r w:rsidRPr="00C40480">
              <w:rPr>
                <w:rFonts w:cstheme="minorHAnsi"/>
                <w:sz w:val="20"/>
                <w:szCs w:val="20"/>
              </w:rPr>
              <w:t>Manasa</w:t>
            </w:r>
            <w:proofErr w:type="spellEnd"/>
            <w:r w:rsidRPr="00C40480">
              <w:rPr>
                <w:rFonts w:cstheme="minorHAnsi"/>
                <w:sz w:val="20"/>
                <w:szCs w:val="20"/>
              </w:rPr>
              <w:t xml:space="preserve"> </w:t>
            </w:r>
            <w:proofErr w:type="spellStart"/>
            <w:r w:rsidRPr="00C40480">
              <w:rPr>
                <w:rFonts w:cstheme="minorHAnsi"/>
                <w:sz w:val="20"/>
                <w:szCs w:val="20"/>
              </w:rPr>
              <w:t>Manohara</w:t>
            </w:r>
            <w:proofErr w:type="spellEnd"/>
            <w:r w:rsidRPr="00C40480">
              <w:rPr>
                <w:rFonts w:cstheme="minorHAnsi"/>
                <w:sz w:val="20"/>
                <w:szCs w:val="20"/>
              </w:rPr>
              <w:t xml:space="preserve"> Shetty</w:t>
            </w:r>
          </w:p>
        </w:tc>
        <w:tc>
          <w:tcPr>
            <w:tcW w:w="1134" w:type="dxa"/>
          </w:tcPr>
          <w:p w14:paraId="575BBEB9" w14:textId="77777777" w:rsidR="00351CEF" w:rsidRPr="00C40480" w:rsidRDefault="00351CEF" w:rsidP="00A046EC">
            <w:pPr>
              <w:rPr>
                <w:rFonts w:cstheme="minorHAnsi"/>
                <w:sz w:val="20"/>
                <w:szCs w:val="20"/>
              </w:rPr>
            </w:pPr>
            <w:r w:rsidRPr="00C40480">
              <w:rPr>
                <w:rFonts w:cstheme="minorHAnsi"/>
                <w:sz w:val="20"/>
                <w:szCs w:val="20"/>
              </w:rPr>
              <w:t>X</w:t>
            </w:r>
          </w:p>
        </w:tc>
        <w:tc>
          <w:tcPr>
            <w:tcW w:w="1843" w:type="dxa"/>
          </w:tcPr>
          <w:p w14:paraId="75B0B092" w14:textId="77777777" w:rsidR="00351CEF" w:rsidRPr="00C40480" w:rsidRDefault="00351CEF" w:rsidP="00A046EC">
            <w:pPr>
              <w:rPr>
                <w:rFonts w:cstheme="minorHAnsi"/>
                <w:sz w:val="20"/>
                <w:szCs w:val="20"/>
              </w:rPr>
            </w:pPr>
          </w:p>
        </w:tc>
        <w:tc>
          <w:tcPr>
            <w:tcW w:w="1843" w:type="dxa"/>
          </w:tcPr>
          <w:p w14:paraId="1672CA6D" w14:textId="77777777" w:rsidR="00351CEF" w:rsidRPr="00C40480" w:rsidRDefault="00351CEF" w:rsidP="00A046EC">
            <w:pPr>
              <w:rPr>
                <w:rFonts w:cstheme="minorHAnsi"/>
                <w:sz w:val="20"/>
                <w:szCs w:val="20"/>
              </w:rPr>
            </w:pPr>
          </w:p>
        </w:tc>
        <w:tc>
          <w:tcPr>
            <w:tcW w:w="1134" w:type="dxa"/>
          </w:tcPr>
          <w:p w14:paraId="4CCC74F7" w14:textId="77777777" w:rsidR="00351CEF" w:rsidRPr="00C40480" w:rsidRDefault="00351CEF" w:rsidP="00A046EC">
            <w:pPr>
              <w:rPr>
                <w:rFonts w:cstheme="minorHAnsi"/>
                <w:sz w:val="20"/>
                <w:szCs w:val="20"/>
              </w:rPr>
            </w:pPr>
          </w:p>
        </w:tc>
        <w:tc>
          <w:tcPr>
            <w:tcW w:w="3446" w:type="dxa"/>
          </w:tcPr>
          <w:p w14:paraId="5AAFF880" w14:textId="77777777" w:rsidR="00351CEF" w:rsidRPr="00C40480" w:rsidRDefault="00351CEF" w:rsidP="00A046EC">
            <w:pPr>
              <w:rPr>
                <w:rFonts w:cstheme="minorHAnsi"/>
                <w:sz w:val="20"/>
                <w:szCs w:val="20"/>
              </w:rPr>
            </w:pPr>
          </w:p>
        </w:tc>
      </w:tr>
      <w:tr w:rsidR="00A046EC" w:rsidRPr="00C40480" w14:paraId="2DE853B5" w14:textId="77777777">
        <w:tc>
          <w:tcPr>
            <w:tcW w:w="1696" w:type="dxa"/>
          </w:tcPr>
          <w:p w14:paraId="61D485BC" w14:textId="77777777" w:rsidR="00351CEF" w:rsidRPr="00C40480" w:rsidRDefault="00351CEF" w:rsidP="00A046EC">
            <w:pPr>
              <w:rPr>
                <w:rFonts w:cstheme="minorHAnsi"/>
                <w:sz w:val="20"/>
                <w:szCs w:val="20"/>
              </w:rPr>
            </w:pPr>
            <w:r w:rsidRPr="00C40480">
              <w:rPr>
                <w:rFonts w:cstheme="minorHAnsi"/>
                <w:sz w:val="20"/>
                <w:szCs w:val="20"/>
              </w:rPr>
              <w:t>Hyemi Park</w:t>
            </w:r>
          </w:p>
        </w:tc>
        <w:tc>
          <w:tcPr>
            <w:tcW w:w="1134" w:type="dxa"/>
          </w:tcPr>
          <w:p w14:paraId="311B6AEB" w14:textId="77777777" w:rsidR="00351CEF" w:rsidRPr="00C40480" w:rsidRDefault="00351CEF" w:rsidP="00A046EC">
            <w:pPr>
              <w:rPr>
                <w:rFonts w:cstheme="minorHAnsi"/>
                <w:sz w:val="20"/>
                <w:szCs w:val="20"/>
              </w:rPr>
            </w:pPr>
            <w:r w:rsidRPr="00C40480">
              <w:rPr>
                <w:rFonts w:cstheme="minorHAnsi"/>
                <w:sz w:val="20"/>
                <w:szCs w:val="20"/>
              </w:rPr>
              <w:t>X</w:t>
            </w:r>
          </w:p>
        </w:tc>
        <w:tc>
          <w:tcPr>
            <w:tcW w:w="1843" w:type="dxa"/>
          </w:tcPr>
          <w:p w14:paraId="03E18940" w14:textId="77777777" w:rsidR="00351CEF" w:rsidRPr="00C40480" w:rsidRDefault="00351CEF" w:rsidP="00A046EC">
            <w:pPr>
              <w:rPr>
                <w:rFonts w:cstheme="minorHAnsi"/>
                <w:sz w:val="20"/>
                <w:szCs w:val="20"/>
              </w:rPr>
            </w:pPr>
          </w:p>
        </w:tc>
        <w:tc>
          <w:tcPr>
            <w:tcW w:w="1843" w:type="dxa"/>
          </w:tcPr>
          <w:p w14:paraId="7E5B017C" w14:textId="77777777" w:rsidR="00351CEF" w:rsidRPr="00C40480" w:rsidRDefault="00351CEF" w:rsidP="00A046EC">
            <w:pPr>
              <w:rPr>
                <w:rFonts w:cstheme="minorHAnsi"/>
                <w:sz w:val="20"/>
                <w:szCs w:val="20"/>
              </w:rPr>
            </w:pPr>
          </w:p>
        </w:tc>
        <w:tc>
          <w:tcPr>
            <w:tcW w:w="1134" w:type="dxa"/>
          </w:tcPr>
          <w:p w14:paraId="0454FCD1" w14:textId="77777777" w:rsidR="00351CEF" w:rsidRPr="00C40480" w:rsidRDefault="00351CEF" w:rsidP="00A046EC">
            <w:pPr>
              <w:rPr>
                <w:rFonts w:cstheme="minorHAnsi"/>
                <w:sz w:val="20"/>
                <w:szCs w:val="20"/>
              </w:rPr>
            </w:pPr>
          </w:p>
        </w:tc>
        <w:tc>
          <w:tcPr>
            <w:tcW w:w="3446" w:type="dxa"/>
          </w:tcPr>
          <w:p w14:paraId="4B73A0B0" w14:textId="77777777" w:rsidR="00351CEF" w:rsidRPr="00C40480" w:rsidRDefault="00351CEF" w:rsidP="00A046EC">
            <w:pPr>
              <w:rPr>
                <w:rFonts w:cstheme="minorHAnsi"/>
                <w:sz w:val="20"/>
                <w:szCs w:val="20"/>
              </w:rPr>
            </w:pPr>
          </w:p>
        </w:tc>
      </w:tr>
      <w:tr w:rsidR="00A046EC" w:rsidRPr="00C40480" w14:paraId="543E3CF5" w14:textId="77777777">
        <w:tc>
          <w:tcPr>
            <w:tcW w:w="1696" w:type="dxa"/>
          </w:tcPr>
          <w:p w14:paraId="44E02371" w14:textId="77777777" w:rsidR="00351CEF" w:rsidRPr="00C40480" w:rsidRDefault="00351CEF" w:rsidP="00A046EC">
            <w:pPr>
              <w:rPr>
                <w:rFonts w:cstheme="minorHAnsi"/>
                <w:sz w:val="20"/>
                <w:szCs w:val="20"/>
              </w:rPr>
            </w:pPr>
            <w:proofErr w:type="spellStart"/>
            <w:r w:rsidRPr="00C40480">
              <w:rPr>
                <w:rFonts w:cstheme="minorHAnsi"/>
                <w:sz w:val="20"/>
                <w:szCs w:val="20"/>
              </w:rPr>
              <w:t>Sik</w:t>
            </w:r>
            <w:proofErr w:type="spellEnd"/>
            <w:r w:rsidRPr="00C40480">
              <w:rPr>
                <w:rFonts w:cstheme="minorHAnsi"/>
                <w:sz w:val="20"/>
                <w:szCs w:val="20"/>
              </w:rPr>
              <w:t xml:space="preserve"> Lam Mo</w:t>
            </w:r>
          </w:p>
        </w:tc>
        <w:tc>
          <w:tcPr>
            <w:tcW w:w="1134" w:type="dxa"/>
          </w:tcPr>
          <w:p w14:paraId="65BC73F9" w14:textId="77777777" w:rsidR="00351CEF" w:rsidRPr="00C40480" w:rsidRDefault="00351CEF" w:rsidP="00A046EC">
            <w:pPr>
              <w:rPr>
                <w:rFonts w:cstheme="minorHAnsi"/>
                <w:sz w:val="20"/>
                <w:szCs w:val="20"/>
              </w:rPr>
            </w:pPr>
            <w:r w:rsidRPr="00C40480">
              <w:rPr>
                <w:rFonts w:cstheme="minorHAnsi"/>
                <w:sz w:val="20"/>
                <w:szCs w:val="20"/>
              </w:rPr>
              <w:t>X</w:t>
            </w:r>
          </w:p>
        </w:tc>
        <w:tc>
          <w:tcPr>
            <w:tcW w:w="1843" w:type="dxa"/>
          </w:tcPr>
          <w:p w14:paraId="09BA1411" w14:textId="77777777" w:rsidR="00351CEF" w:rsidRPr="00C40480" w:rsidRDefault="00351CEF" w:rsidP="00A046EC">
            <w:pPr>
              <w:rPr>
                <w:rFonts w:cstheme="minorHAnsi"/>
                <w:sz w:val="20"/>
                <w:szCs w:val="20"/>
              </w:rPr>
            </w:pPr>
          </w:p>
        </w:tc>
        <w:tc>
          <w:tcPr>
            <w:tcW w:w="1843" w:type="dxa"/>
          </w:tcPr>
          <w:p w14:paraId="42A08646" w14:textId="77777777" w:rsidR="00351CEF" w:rsidRPr="00C40480" w:rsidRDefault="00351CEF" w:rsidP="00A046EC">
            <w:pPr>
              <w:rPr>
                <w:rFonts w:cstheme="minorHAnsi"/>
                <w:sz w:val="20"/>
                <w:szCs w:val="20"/>
              </w:rPr>
            </w:pPr>
          </w:p>
        </w:tc>
        <w:tc>
          <w:tcPr>
            <w:tcW w:w="1134" w:type="dxa"/>
          </w:tcPr>
          <w:p w14:paraId="234C0AD1" w14:textId="77777777" w:rsidR="00351CEF" w:rsidRPr="00C40480" w:rsidRDefault="00351CEF" w:rsidP="00A046EC">
            <w:pPr>
              <w:rPr>
                <w:rFonts w:cstheme="minorHAnsi"/>
                <w:sz w:val="20"/>
                <w:szCs w:val="20"/>
              </w:rPr>
            </w:pPr>
          </w:p>
        </w:tc>
        <w:tc>
          <w:tcPr>
            <w:tcW w:w="3446" w:type="dxa"/>
          </w:tcPr>
          <w:p w14:paraId="3747B02B" w14:textId="77777777" w:rsidR="00351CEF" w:rsidRPr="00C40480" w:rsidRDefault="00351CEF" w:rsidP="00A046EC">
            <w:pPr>
              <w:rPr>
                <w:rFonts w:cstheme="minorHAnsi"/>
                <w:sz w:val="20"/>
                <w:szCs w:val="20"/>
              </w:rPr>
            </w:pPr>
          </w:p>
        </w:tc>
      </w:tr>
    </w:tbl>
    <w:p w14:paraId="72B56CF3" w14:textId="77777777" w:rsidR="00351CEF" w:rsidRPr="00C40480" w:rsidRDefault="00351CEF" w:rsidP="00A046EC">
      <w:pPr>
        <w:rPr>
          <w:rFonts w:cstheme="minorHAnsi"/>
          <w:sz w:val="20"/>
          <w:szCs w:val="20"/>
          <w:u w:val="single"/>
        </w:rPr>
      </w:pPr>
    </w:p>
    <w:p w14:paraId="3521A056" w14:textId="77777777" w:rsidR="00351CEF" w:rsidRPr="00C40480" w:rsidRDefault="00351CEF" w:rsidP="00A046EC">
      <w:pPr>
        <w:rPr>
          <w:rFonts w:cstheme="minorHAnsi"/>
          <w:sz w:val="20"/>
          <w:szCs w:val="20"/>
          <w:u w:val="single"/>
        </w:rPr>
      </w:pPr>
      <w:r w:rsidRPr="00C40480">
        <w:rPr>
          <w:rFonts w:cstheme="minorHAnsi"/>
          <w:sz w:val="20"/>
          <w:szCs w:val="20"/>
          <w:u w:val="single"/>
        </w:rPr>
        <w:t>DAILY SCRUM</w:t>
      </w:r>
    </w:p>
    <w:p w14:paraId="6610D908" w14:textId="1E866F7E" w:rsidR="00351CEF" w:rsidRPr="00C40480" w:rsidRDefault="00351CEF" w:rsidP="00A046EC">
      <w:pPr>
        <w:rPr>
          <w:rFonts w:cstheme="minorHAnsi"/>
          <w:sz w:val="20"/>
          <w:szCs w:val="20"/>
        </w:rPr>
      </w:pPr>
    </w:p>
    <w:tbl>
      <w:tblPr>
        <w:tblStyle w:val="TableGrid"/>
        <w:tblW w:w="11134" w:type="dxa"/>
        <w:tblLook w:val="04A0" w:firstRow="1" w:lastRow="0" w:firstColumn="1" w:lastColumn="0" w:noHBand="0" w:noVBand="1"/>
      </w:tblPr>
      <w:tblGrid>
        <w:gridCol w:w="1838"/>
        <w:gridCol w:w="2998"/>
        <w:gridCol w:w="3149"/>
        <w:gridCol w:w="3149"/>
      </w:tblGrid>
      <w:tr w:rsidR="00351CEF" w:rsidRPr="00C40480" w14:paraId="78A226F4" w14:textId="77777777">
        <w:trPr>
          <w:trHeight w:val="525"/>
        </w:trPr>
        <w:tc>
          <w:tcPr>
            <w:tcW w:w="1838" w:type="dxa"/>
          </w:tcPr>
          <w:p w14:paraId="2F630749" w14:textId="77777777" w:rsidR="00351CEF" w:rsidRPr="00C40480" w:rsidRDefault="00351CEF" w:rsidP="00A046EC">
            <w:pPr>
              <w:rPr>
                <w:rFonts w:cstheme="minorHAnsi"/>
                <w:sz w:val="20"/>
                <w:szCs w:val="20"/>
              </w:rPr>
            </w:pPr>
            <w:r w:rsidRPr="00C40480">
              <w:rPr>
                <w:rFonts w:cstheme="minorHAnsi"/>
                <w:sz w:val="20"/>
                <w:szCs w:val="20"/>
              </w:rPr>
              <w:t>Name</w:t>
            </w:r>
          </w:p>
        </w:tc>
        <w:tc>
          <w:tcPr>
            <w:tcW w:w="2998" w:type="dxa"/>
          </w:tcPr>
          <w:p w14:paraId="051B4D45" w14:textId="77777777" w:rsidR="00351CEF" w:rsidRPr="00C40480" w:rsidRDefault="00351CEF" w:rsidP="00A046EC">
            <w:pPr>
              <w:rPr>
                <w:rFonts w:cstheme="minorHAnsi"/>
                <w:sz w:val="20"/>
                <w:szCs w:val="20"/>
              </w:rPr>
            </w:pPr>
            <w:r w:rsidRPr="00C40480">
              <w:rPr>
                <w:rFonts w:cstheme="minorHAnsi"/>
                <w:sz w:val="20"/>
                <w:szCs w:val="20"/>
              </w:rPr>
              <w:t>What have I done since our last meeting</w:t>
            </w:r>
          </w:p>
        </w:tc>
        <w:tc>
          <w:tcPr>
            <w:tcW w:w="3149" w:type="dxa"/>
          </w:tcPr>
          <w:p w14:paraId="03700A11" w14:textId="77777777" w:rsidR="00351CEF" w:rsidRPr="00C40480" w:rsidRDefault="00351CEF" w:rsidP="00A046EC">
            <w:pPr>
              <w:rPr>
                <w:rFonts w:cstheme="minorHAnsi"/>
                <w:sz w:val="20"/>
                <w:szCs w:val="20"/>
              </w:rPr>
            </w:pPr>
            <w:r w:rsidRPr="00C40480">
              <w:rPr>
                <w:rFonts w:cstheme="minorHAnsi"/>
                <w:sz w:val="20"/>
                <w:szCs w:val="20"/>
              </w:rPr>
              <w:t xml:space="preserve">What am I doing until our next </w:t>
            </w:r>
            <w:proofErr w:type="gramStart"/>
            <w:r w:rsidRPr="00C40480">
              <w:rPr>
                <w:rFonts w:cstheme="minorHAnsi"/>
                <w:sz w:val="20"/>
                <w:szCs w:val="20"/>
              </w:rPr>
              <w:t>meeting</w:t>
            </w:r>
            <w:proofErr w:type="gramEnd"/>
          </w:p>
          <w:p w14:paraId="7C3ED1EA" w14:textId="77777777" w:rsidR="00351CEF" w:rsidRPr="00C40480" w:rsidRDefault="00351CEF" w:rsidP="00A046EC">
            <w:pPr>
              <w:rPr>
                <w:rFonts w:cstheme="minorHAnsi"/>
                <w:i/>
                <w:iCs/>
                <w:sz w:val="20"/>
                <w:szCs w:val="20"/>
              </w:rPr>
            </w:pPr>
          </w:p>
        </w:tc>
        <w:tc>
          <w:tcPr>
            <w:tcW w:w="3149" w:type="dxa"/>
          </w:tcPr>
          <w:p w14:paraId="1107F080" w14:textId="77777777" w:rsidR="00351CEF" w:rsidRPr="00C40480" w:rsidRDefault="00351CEF" w:rsidP="00A046EC">
            <w:pPr>
              <w:rPr>
                <w:rFonts w:cstheme="minorHAnsi"/>
                <w:sz w:val="20"/>
                <w:szCs w:val="20"/>
              </w:rPr>
            </w:pPr>
            <w:r w:rsidRPr="00C40480">
              <w:rPr>
                <w:rFonts w:cstheme="minorHAnsi"/>
                <w:sz w:val="20"/>
                <w:szCs w:val="20"/>
              </w:rPr>
              <w:t>What are my impediments</w:t>
            </w:r>
          </w:p>
        </w:tc>
      </w:tr>
      <w:tr w:rsidR="00351CEF" w:rsidRPr="00C40480" w14:paraId="6069D397" w14:textId="77777777">
        <w:trPr>
          <w:trHeight w:val="168"/>
        </w:trPr>
        <w:tc>
          <w:tcPr>
            <w:tcW w:w="1838" w:type="dxa"/>
          </w:tcPr>
          <w:p w14:paraId="7FBD5147" w14:textId="77777777" w:rsidR="00351CEF" w:rsidRPr="00C40480" w:rsidRDefault="00351CEF" w:rsidP="00A046EC">
            <w:pPr>
              <w:rPr>
                <w:rFonts w:eastAsia="Calibri Light" w:cstheme="minorHAnsi"/>
                <w:sz w:val="20"/>
                <w:szCs w:val="20"/>
              </w:rPr>
            </w:pPr>
            <w:r w:rsidRPr="00C40480">
              <w:rPr>
                <w:rFonts w:eastAsia="Calibri Light" w:cstheme="minorHAnsi"/>
                <w:sz w:val="20"/>
                <w:szCs w:val="20"/>
              </w:rPr>
              <w:t>Kamil Obiedzinski</w:t>
            </w:r>
          </w:p>
          <w:p w14:paraId="1CE40DB3" w14:textId="77777777" w:rsidR="00351CEF" w:rsidRPr="00C40480" w:rsidRDefault="00351CEF" w:rsidP="00A046EC">
            <w:pPr>
              <w:rPr>
                <w:rFonts w:eastAsiaTheme="majorEastAsia" w:cstheme="minorHAnsi"/>
                <w:sz w:val="20"/>
                <w:szCs w:val="20"/>
              </w:rPr>
            </w:pPr>
          </w:p>
        </w:tc>
        <w:tc>
          <w:tcPr>
            <w:tcW w:w="2998" w:type="dxa"/>
          </w:tcPr>
          <w:p w14:paraId="73EE5E12" w14:textId="77777777" w:rsidR="00351CEF" w:rsidRPr="00C40480" w:rsidRDefault="00351CEF" w:rsidP="00A046EC">
            <w:pPr>
              <w:rPr>
                <w:rFonts w:cstheme="minorHAnsi"/>
                <w:sz w:val="20"/>
                <w:szCs w:val="20"/>
              </w:rPr>
            </w:pPr>
            <w:r w:rsidRPr="00C40480">
              <w:rPr>
                <w:rFonts w:cstheme="minorHAnsi"/>
                <w:sz w:val="20"/>
                <w:szCs w:val="20"/>
              </w:rPr>
              <w:t>Found articles about the problem</w:t>
            </w:r>
          </w:p>
        </w:tc>
        <w:tc>
          <w:tcPr>
            <w:tcW w:w="3149" w:type="dxa"/>
          </w:tcPr>
          <w:p w14:paraId="1A9BD4C6" w14:textId="77777777" w:rsidR="00351CEF" w:rsidRPr="00C40480" w:rsidRDefault="00351CEF" w:rsidP="00A046EC">
            <w:pPr>
              <w:rPr>
                <w:rFonts w:cstheme="minorHAnsi"/>
                <w:sz w:val="20"/>
                <w:szCs w:val="20"/>
              </w:rPr>
            </w:pPr>
            <w:r w:rsidRPr="00C40480">
              <w:rPr>
                <w:rFonts w:cstheme="minorHAnsi"/>
                <w:sz w:val="20"/>
                <w:szCs w:val="20"/>
              </w:rPr>
              <w:t>Creation of product vision box and rough mock-up.</w:t>
            </w:r>
          </w:p>
        </w:tc>
        <w:tc>
          <w:tcPr>
            <w:tcW w:w="3149" w:type="dxa"/>
          </w:tcPr>
          <w:p w14:paraId="673E69B3" w14:textId="77777777" w:rsidR="00351CEF" w:rsidRPr="00C40480" w:rsidRDefault="00351CEF" w:rsidP="00A046EC">
            <w:pPr>
              <w:rPr>
                <w:rFonts w:cstheme="minorHAnsi"/>
                <w:sz w:val="20"/>
                <w:szCs w:val="20"/>
              </w:rPr>
            </w:pPr>
            <w:r w:rsidRPr="00C40480">
              <w:rPr>
                <w:rFonts w:cstheme="minorHAnsi"/>
                <w:sz w:val="20"/>
                <w:szCs w:val="20"/>
              </w:rPr>
              <w:t xml:space="preserve">Time management </w:t>
            </w:r>
          </w:p>
        </w:tc>
      </w:tr>
      <w:tr w:rsidR="00351CEF" w:rsidRPr="00A046EC" w14:paraId="59892A3F" w14:textId="77777777">
        <w:trPr>
          <w:trHeight w:val="168"/>
        </w:trPr>
        <w:tc>
          <w:tcPr>
            <w:tcW w:w="1838" w:type="dxa"/>
          </w:tcPr>
          <w:p w14:paraId="56E72058" w14:textId="77777777" w:rsidR="00351CEF" w:rsidRPr="00A046EC" w:rsidRDefault="00351CEF" w:rsidP="00A046EC">
            <w:pPr>
              <w:rPr>
                <w:sz w:val="20"/>
                <w:szCs w:val="20"/>
              </w:rPr>
            </w:pPr>
            <w:proofErr w:type="spellStart"/>
            <w:r w:rsidRPr="00A046EC">
              <w:rPr>
                <w:sz w:val="20"/>
                <w:szCs w:val="20"/>
              </w:rPr>
              <w:t>Manasa</w:t>
            </w:r>
            <w:proofErr w:type="spellEnd"/>
            <w:r w:rsidRPr="00A046EC">
              <w:rPr>
                <w:sz w:val="20"/>
                <w:szCs w:val="20"/>
              </w:rPr>
              <w:t xml:space="preserve"> </w:t>
            </w:r>
            <w:proofErr w:type="spellStart"/>
            <w:r w:rsidRPr="00A046EC">
              <w:rPr>
                <w:sz w:val="20"/>
                <w:szCs w:val="20"/>
              </w:rPr>
              <w:t>Manohara</w:t>
            </w:r>
            <w:proofErr w:type="spellEnd"/>
            <w:r w:rsidRPr="00A046EC">
              <w:rPr>
                <w:sz w:val="20"/>
                <w:szCs w:val="20"/>
              </w:rPr>
              <w:t xml:space="preserve"> Shetty</w:t>
            </w:r>
          </w:p>
        </w:tc>
        <w:tc>
          <w:tcPr>
            <w:tcW w:w="2998" w:type="dxa"/>
          </w:tcPr>
          <w:p w14:paraId="7BD0BDA9" w14:textId="77777777" w:rsidR="00351CEF" w:rsidRPr="00A046EC" w:rsidRDefault="00351CEF" w:rsidP="00A046EC">
            <w:pPr>
              <w:rPr>
                <w:rFonts w:cstheme="majorBidi"/>
                <w:sz w:val="20"/>
                <w:szCs w:val="20"/>
              </w:rPr>
            </w:pPr>
            <w:r w:rsidRPr="00A046EC">
              <w:rPr>
                <w:rFonts w:cstheme="majorBidi"/>
                <w:sz w:val="20"/>
                <w:szCs w:val="20"/>
              </w:rPr>
              <w:t>searching names for the project</w:t>
            </w:r>
          </w:p>
        </w:tc>
        <w:tc>
          <w:tcPr>
            <w:tcW w:w="3149" w:type="dxa"/>
          </w:tcPr>
          <w:p w14:paraId="1208F99A" w14:textId="77777777" w:rsidR="00351CEF" w:rsidRPr="00A046EC" w:rsidRDefault="00351CEF" w:rsidP="00A046EC">
            <w:pPr>
              <w:rPr>
                <w:rFonts w:cstheme="majorBidi"/>
                <w:sz w:val="20"/>
                <w:szCs w:val="20"/>
              </w:rPr>
            </w:pPr>
            <w:r w:rsidRPr="00A046EC">
              <w:rPr>
                <w:rFonts w:cstheme="majorBidi"/>
                <w:sz w:val="20"/>
                <w:szCs w:val="20"/>
              </w:rPr>
              <w:t>Creation of product vision box and rough mock-up.</w:t>
            </w:r>
          </w:p>
        </w:tc>
        <w:tc>
          <w:tcPr>
            <w:tcW w:w="3149" w:type="dxa"/>
          </w:tcPr>
          <w:p w14:paraId="7D5C5080" w14:textId="77777777" w:rsidR="00351CEF" w:rsidRPr="00A046EC" w:rsidRDefault="00351CEF" w:rsidP="00A046EC">
            <w:pPr>
              <w:rPr>
                <w:rFonts w:cstheme="majorBidi"/>
                <w:sz w:val="20"/>
                <w:szCs w:val="20"/>
              </w:rPr>
            </w:pPr>
            <w:r w:rsidRPr="00A046EC">
              <w:rPr>
                <w:rFonts w:cstheme="majorBidi"/>
                <w:sz w:val="20"/>
                <w:szCs w:val="20"/>
              </w:rPr>
              <w:t>Time management</w:t>
            </w:r>
          </w:p>
        </w:tc>
      </w:tr>
      <w:tr w:rsidR="00351CEF" w:rsidRPr="00A046EC" w14:paraId="1CE360E4" w14:textId="77777777">
        <w:trPr>
          <w:trHeight w:val="168"/>
        </w:trPr>
        <w:tc>
          <w:tcPr>
            <w:tcW w:w="1838" w:type="dxa"/>
          </w:tcPr>
          <w:p w14:paraId="7E269484" w14:textId="77777777" w:rsidR="00351CEF" w:rsidRPr="00A046EC" w:rsidRDefault="00351CEF" w:rsidP="00A046EC">
            <w:pPr>
              <w:rPr>
                <w:rFonts w:cstheme="majorBidi"/>
                <w:sz w:val="20"/>
                <w:szCs w:val="20"/>
              </w:rPr>
            </w:pPr>
          </w:p>
          <w:p w14:paraId="291C7FCB" w14:textId="77777777" w:rsidR="00351CEF" w:rsidRPr="00A046EC" w:rsidRDefault="00351CEF" w:rsidP="00A046EC">
            <w:pPr>
              <w:rPr>
                <w:sz w:val="20"/>
                <w:szCs w:val="20"/>
              </w:rPr>
            </w:pPr>
            <w:r w:rsidRPr="00A046EC">
              <w:rPr>
                <w:sz w:val="20"/>
                <w:szCs w:val="20"/>
              </w:rPr>
              <w:t>Hyemi Park</w:t>
            </w:r>
          </w:p>
        </w:tc>
        <w:tc>
          <w:tcPr>
            <w:tcW w:w="2998" w:type="dxa"/>
          </w:tcPr>
          <w:p w14:paraId="455F61B1" w14:textId="77777777" w:rsidR="00351CEF" w:rsidRPr="00A046EC" w:rsidRDefault="00351CEF" w:rsidP="00A046EC">
            <w:pPr>
              <w:rPr>
                <w:rFonts w:cstheme="majorBidi"/>
                <w:sz w:val="20"/>
                <w:szCs w:val="20"/>
              </w:rPr>
            </w:pPr>
            <w:r w:rsidRPr="00A046EC">
              <w:rPr>
                <w:rFonts w:cstheme="majorBidi"/>
                <w:sz w:val="20"/>
                <w:szCs w:val="20"/>
              </w:rPr>
              <w:t>I was thinking more about our project name and research clinic system in Quebec</w:t>
            </w:r>
          </w:p>
        </w:tc>
        <w:tc>
          <w:tcPr>
            <w:tcW w:w="3149" w:type="dxa"/>
          </w:tcPr>
          <w:p w14:paraId="7733A00F" w14:textId="77777777" w:rsidR="00351CEF" w:rsidRPr="00A046EC" w:rsidRDefault="00351CEF" w:rsidP="00A046EC">
            <w:pPr>
              <w:rPr>
                <w:rFonts w:cstheme="majorBidi"/>
                <w:sz w:val="20"/>
                <w:szCs w:val="20"/>
              </w:rPr>
            </w:pPr>
          </w:p>
          <w:p w14:paraId="12905AB6" w14:textId="77777777" w:rsidR="00351CEF" w:rsidRPr="00A046EC" w:rsidRDefault="00351CEF" w:rsidP="00A046EC">
            <w:pPr>
              <w:rPr>
                <w:rFonts w:cstheme="majorBidi"/>
                <w:sz w:val="20"/>
                <w:szCs w:val="20"/>
              </w:rPr>
            </w:pPr>
            <w:r w:rsidRPr="00A046EC">
              <w:rPr>
                <w:rFonts w:cstheme="majorBidi"/>
                <w:sz w:val="20"/>
                <w:szCs w:val="20"/>
              </w:rPr>
              <w:t>Make a Logo for our Project</w:t>
            </w:r>
          </w:p>
        </w:tc>
        <w:tc>
          <w:tcPr>
            <w:tcW w:w="3149" w:type="dxa"/>
          </w:tcPr>
          <w:p w14:paraId="46F4A3F3" w14:textId="77777777" w:rsidR="00351CEF" w:rsidRPr="00A046EC" w:rsidRDefault="00351CEF" w:rsidP="00A046EC">
            <w:pPr>
              <w:rPr>
                <w:rFonts w:cstheme="majorBidi"/>
                <w:sz w:val="20"/>
                <w:szCs w:val="20"/>
              </w:rPr>
            </w:pPr>
          </w:p>
          <w:p w14:paraId="32428515" w14:textId="77777777" w:rsidR="00351CEF" w:rsidRPr="00A046EC" w:rsidRDefault="00351CEF" w:rsidP="00A046EC">
            <w:pPr>
              <w:rPr>
                <w:rFonts w:cstheme="majorBidi"/>
                <w:sz w:val="20"/>
                <w:szCs w:val="20"/>
              </w:rPr>
            </w:pPr>
            <w:r w:rsidRPr="00A046EC">
              <w:rPr>
                <w:rFonts w:cstheme="majorBidi"/>
                <w:sz w:val="20"/>
                <w:szCs w:val="20"/>
              </w:rPr>
              <w:t>Do not have much time</w:t>
            </w:r>
          </w:p>
          <w:p w14:paraId="3CF84E5F" w14:textId="77777777" w:rsidR="00351CEF" w:rsidRPr="00A046EC" w:rsidRDefault="00351CEF" w:rsidP="00A046EC">
            <w:pPr>
              <w:rPr>
                <w:rFonts w:cstheme="majorBidi"/>
                <w:sz w:val="20"/>
                <w:szCs w:val="20"/>
              </w:rPr>
            </w:pPr>
          </w:p>
        </w:tc>
      </w:tr>
      <w:tr w:rsidR="00351CEF" w:rsidRPr="00A046EC" w14:paraId="59875FA3" w14:textId="77777777">
        <w:trPr>
          <w:trHeight w:val="168"/>
        </w:trPr>
        <w:tc>
          <w:tcPr>
            <w:tcW w:w="1838" w:type="dxa"/>
          </w:tcPr>
          <w:p w14:paraId="5A08BE27" w14:textId="77777777" w:rsidR="00351CEF" w:rsidRPr="00A046EC" w:rsidRDefault="00351CEF" w:rsidP="00A046EC">
            <w:pPr>
              <w:rPr>
                <w:rFonts w:cstheme="majorBidi"/>
                <w:sz w:val="20"/>
                <w:szCs w:val="20"/>
              </w:rPr>
            </w:pPr>
            <w:proofErr w:type="spellStart"/>
            <w:r w:rsidRPr="00A046EC">
              <w:rPr>
                <w:rFonts w:cstheme="majorBidi"/>
                <w:sz w:val="20"/>
                <w:szCs w:val="20"/>
              </w:rPr>
              <w:t>Sik</w:t>
            </w:r>
            <w:proofErr w:type="spellEnd"/>
            <w:r w:rsidRPr="00A046EC">
              <w:rPr>
                <w:rFonts w:cstheme="majorBidi"/>
                <w:sz w:val="20"/>
                <w:szCs w:val="20"/>
              </w:rPr>
              <w:t xml:space="preserve"> Lam Mo</w:t>
            </w:r>
          </w:p>
        </w:tc>
        <w:tc>
          <w:tcPr>
            <w:tcW w:w="2998" w:type="dxa"/>
          </w:tcPr>
          <w:p w14:paraId="1C73C845" w14:textId="77777777" w:rsidR="00351CEF" w:rsidRPr="00A046EC" w:rsidRDefault="00351CEF" w:rsidP="00A046EC">
            <w:pPr>
              <w:rPr>
                <w:rFonts w:cstheme="majorBidi"/>
                <w:sz w:val="20"/>
                <w:szCs w:val="20"/>
              </w:rPr>
            </w:pPr>
            <w:r w:rsidRPr="00A046EC">
              <w:rPr>
                <w:rFonts w:cstheme="majorBidi"/>
                <w:sz w:val="20"/>
                <w:szCs w:val="20"/>
              </w:rPr>
              <w:t>Research of business plan</w:t>
            </w:r>
          </w:p>
        </w:tc>
        <w:tc>
          <w:tcPr>
            <w:tcW w:w="3149" w:type="dxa"/>
          </w:tcPr>
          <w:p w14:paraId="20D6BA56" w14:textId="77777777" w:rsidR="00351CEF" w:rsidRPr="00A046EC" w:rsidRDefault="00351CEF" w:rsidP="00A046EC">
            <w:pPr>
              <w:rPr>
                <w:rFonts w:cstheme="majorBidi"/>
                <w:sz w:val="20"/>
                <w:szCs w:val="20"/>
              </w:rPr>
            </w:pPr>
            <w:r w:rsidRPr="00A046EC">
              <w:rPr>
                <w:rFonts w:cstheme="majorBidi"/>
                <w:sz w:val="20"/>
                <w:szCs w:val="20"/>
              </w:rPr>
              <w:t>Research of the marketing of clinic APP in Quebec or Canada</w:t>
            </w:r>
          </w:p>
        </w:tc>
        <w:tc>
          <w:tcPr>
            <w:tcW w:w="3149" w:type="dxa"/>
          </w:tcPr>
          <w:p w14:paraId="68B742B7" w14:textId="77777777" w:rsidR="00351CEF" w:rsidRPr="00A046EC" w:rsidRDefault="00351CEF" w:rsidP="00A046EC">
            <w:pPr>
              <w:rPr>
                <w:rFonts w:cstheme="majorBidi"/>
                <w:sz w:val="20"/>
                <w:szCs w:val="20"/>
              </w:rPr>
            </w:pPr>
            <w:r w:rsidRPr="00A046EC">
              <w:rPr>
                <w:rFonts w:cstheme="majorBidi"/>
                <w:sz w:val="20"/>
                <w:szCs w:val="20"/>
              </w:rPr>
              <w:t xml:space="preserve">Time management </w:t>
            </w:r>
          </w:p>
        </w:tc>
      </w:tr>
    </w:tbl>
    <w:p w14:paraId="396CE567" w14:textId="77777777" w:rsidR="00351CEF" w:rsidRPr="00A046EC" w:rsidRDefault="00351CEF" w:rsidP="00A046EC">
      <w:pPr>
        <w:rPr>
          <w:sz w:val="20"/>
          <w:szCs w:val="20"/>
          <w:u w:val="single"/>
        </w:rPr>
      </w:pPr>
      <w:r w:rsidRPr="00A046EC">
        <w:rPr>
          <w:sz w:val="20"/>
          <w:szCs w:val="20"/>
          <w:u w:val="single"/>
        </w:rPr>
        <w:br w:type="page"/>
      </w:r>
    </w:p>
    <w:p w14:paraId="21A97D8E" w14:textId="77777777" w:rsidR="00351CEF" w:rsidRPr="00A046EC" w:rsidRDefault="00351CEF" w:rsidP="00A046EC">
      <w:pPr>
        <w:rPr>
          <w:sz w:val="20"/>
          <w:szCs w:val="20"/>
          <w:u w:val="single"/>
        </w:rPr>
      </w:pPr>
      <w:r w:rsidRPr="00A046EC">
        <w:rPr>
          <w:sz w:val="20"/>
          <w:szCs w:val="20"/>
          <w:u w:val="single"/>
        </w:rPr>
        <w:lastRenderedPageBreak/>
        <w:t xml:space="preserve">PROJECT STATUS </w:t>
      </w:r>
      <w:r w:rsidRPr="00A046EC">
        <w:rPr>
          <w:sz w:val="20"/>
          <w:szCs w:val="20"/>
        </w:rPr>
        <w:t xml:space="preserve"> </w:t>
      </w:r>
    </w:p>
    <w:p w14:paraId="588077E2" w14:textId="77777777" w:rsidR="00351CEF" w:rsidRPr="00A046EC" w:rsidRDefault="00351CEF" w:rsidP="00A046EC">
      <w:pPr>
        <w:rPr>
          <w:sz w:val="20"/>
          <w:szCs w:val="20"/>
        </w:rPr>
      </w:pPr>
    </w:p>
    <w:tbl>
      <w:tblPr>
        <w:tblStyle w:val="TableGrid"/>
        <w:tblW w:w="0" w:type="auto"/>
        <w:tblLook w:val="04A0" w:firstRow="1" w:lastRow="0" w:firstColumn="1" w:lastColumn="0" w:noHBand="0" w:noVBand="1"/>
      </w:tblPr>
      <w:tblGrid>
        <w:gridCol w:w="2651"/>
        <w:gridCol w:w="1097"/>
        <w:gridCol w:w="1730"/>
        <w:gridCol w:w="1724"/>
        <w:gridCol w:w="708"/>
        <w:gridCol w:w="2880"/>
      </w:tblGrid>
      <w:tr w:rsidR="00A046EC" w:rsidRPr="00A046EC" w14:paraId="07AAFBD9" w14:textId="77777777">
        <w:tc>
          <w:tcPr>
            <w:tcW w:w="2662" w:type="dxa"/>
          </w:tcPr>
          <w:p w14:paraId="5383F7E3" w14:textId="77777777" w:rsidR="00351CEF" w:rsidRPr="00A046EC" w:rsidRDefault="00351CEF" w:rsidP="00A046EC">
            <w:pPr>
              <w:rPr>
                <w:sz w:val="20"/>
                <w:szCs w:val="20"/>
              </w:rPr>
            </w:pPr>
            <w:r w:rsidRPr="00A046EC">
              <w:rPr>
                <w:sz w:val="20"/>
                <w:szCs w:val="20"/>
              </w:rPr>
              <w:t>Product/Project Component</w:t>
            </w:r>
          </w:p>
        </w:tc>
        <w:tc>
          <w:tcPr>
            <w:tcW w:w="1135" w:type="dxa"/>
          </w:tcPr>
          <w:p w14:paraId="08C990B1" w14:textId="77777777" w:rsidR="00351CEF" w:rsidRPr="00A046EC" w:rsidRDefault="00351CEF" w:rsidP="00A046EC">
            <w:pPr>
              <w:rPr>
                <w:sz w:val="20"/>
                <w:szCs w:val="20"/>
              </w:rPr>
            </w:pPr>
            <w:r w:rsidRPr="00A046EC">
              <w:rPr>
                <w:sz w:val="20"/>
                <w:szCs w:val="20"/>
              </w:rPr>
              <w:t>Not Yet</w:t>
            </w:r>
          </w:p>
        </w:tc>
        <w:tc>
          <w:tcPr>
            <w:tcW w:w="1814" w:type="dxa"/>
            <w:vAlign w:val="center"/>
          </w:tcPr>
          <w:p w14:paraId="37C085E2" w14:textId="77777777" w:rsidR="00351CEF" w:rsidRPr="00A046EC" w:rsidRDefault="00351CEF" w:rsidP="00A046EC">
            <w:pPr>
              <w:rPr>
                <w:rFonts w:cstheme="majorBidi"/>
                <w:sz w:val="20"/>
                <w:szCs w:val="20"/>
              </w:rPr>
            </w:pPr>
            <w:r w:rsidRPr="00A046EC">
              <w:rPr>
                <w:rFonts w:cstheme="majorBidi"/>
                <w:sz w:val="20"/>
                <w:szCs w:val="20"/>
              </w:rPr>
              <w:t>To Do</w:t>
            </w:r>
          </w:p>
        </w:tc>
        <w:tc>
          <w:tcPr>
            <w:tcW w:w="1755" w:type="dxa"/>
          </w:tcPr>
          <w:p w14:paraId="6FDCEFB0" w14:textId="77777777" w:rsidR="00351CEF" w:rsidRPr="00A046EC" w:rsidRDefault="00351CEF" w:rsidP="00A046EC">
            <w:pPr>
              <w:rPr>
                <w:sz w:val="20"/>
                <w:szCs w:val="20"/>
              </w:rPr>
            </w:pPr>
            <w:r w:rsidRPr="00A046EC">
              <w:rPr>
                <w:sz w:val="20"/>
                <w:szCs w:val="20"/>
              </w:rPr>
              <w:t>In Progress (% of completion)</w:t>
            </w:r>
          </w:p>
        </w:tc>
        <w:tc>
          <w:tcPr>
            <w:tcW w:w="709" w:type="dxa"/>
          </w:tcPr>
          <w:p w14:paraId="09E422CF" w14:textId="77777777" w:rsidR="00351CEF" w:rsidRPr="00A046EC" w:rsidRDefault="00351CEF" w:rsidP="00A046EC">
            <w:pPr>
              <w:rPr>
                <w:sz w:val="20"/>
                <w:szCs w:val="20"/>
              </w:rPr>
            </w:pPr>
            <w:r w:rsidRPr="00A046EC">
              <w:rPr>
                <w:sz w:val="20"/>
                <w:szCs w:val="20"/>
              </w:rPr>
              <w:t>Done</w:t>
            </w:r>
          </w:p>
        </w:tc>
        <w:tc>
          <w:tcPr>
            <w:tcW w:w="3021" w:type="dxa"/>
          </w:tcPr>
          <w:p w14:paraId="10181A05" w14:textId="77777777" w:rsidR="00351CEF" w:rsidRPr="00A046EC" w:rsidRDefault="00351CEF" w:rsidP="00A046EC">
            <w:pPr>
              <w:rPr>
                <w:sz w:val="20"/>
                <w:szCs w:val="20"/>
              </w:rPr>
            </w:pPr>
            <w:r w:rsidRPr="00A046EC">
              <w:rPr>
                <w:sz w:val="20"/>
                <w:szCs w:val="20"/>
              </w:rPr>
              <w:t>We have an Issue!</w:t>
            </w:r>
          </w:p>
        </w:tc>
      </w:tr>
      <w:tr w:rsidR="00A046EC" w:rsidRPr="00A046EC" w14:paraId="21A57390" w14:textId="77777777">
        <w:trPr>
          <w:trHeight w:val="375"/>
        </w:trPr>
        <w:tc>
          <w:tcPr>
            <w:tcW w:w="2662" w:type="dxa"/>
            <w:shd w:val="clear" w:color="auto" w:fill="D9D9D9" w:themeFill="background1" w:themeFillShade="D9"/>
          </w:tcPr>
          <w:p w14:paraId="458C78FE" w14:textId="77777777" w:rsidR="00351CEF" w:rsidRPr="00A046EC" w:rsidRDefault="00351CEF" w:rsidP="00A046EC">
            <w:pPr>
              <w:rPr>
                <w:sz w:val="20"/>
                <w:szCs w:val="20"/>
              </w:rPr>
            </w:pPr>
            <w:r w:rsidRPr="00A046EC">
              <w:rPr>
                <w:sz w:val="20"/>
                <w:szCs w:val="20"/>
              </w:rPr>
              <w:t>Business Case</w:t>
            </w:r>
          </w:p>
        </w:tc>
        <w:tc>
          <w:tcPr>
            <w:tcW w:w="1135" w:type="dxa"/>
            <w:shd w:val="clear" w:color="auto" w:fill="D9D9D9" w:themeFill="background1" w:themeFillShade="D9"/>
          </w:tcPr>
          <w:p w14:paraId="390A74DA"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61319B19"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4717E7FF" w14:textId="77777777" w:rsidR="00351CEF" w:rsidRPr="00A046EC" w:rsidRDefault="00351CEF" w:rsidP="00A046EC">
            <w:pPr>
              <w:rPr>
                <w:sz w:val="20"/>
                <w:szCs w:val="20"/>
                <w:highlight w:val="lightGray"/>
              </w:rPr>
            </w:pPr>
            <w:r w:rsidRPr="00A046EC">
              <w:rPr>
                <w:sz w:val="20"/>
                <w:szCs w:val="20"/>
                <w:highlight w:val="lightGray"/>
              </w:rPr>
              <w:t>20%</w:t>
            </w:r>
          </w:p>
        </w:tc>
        <w:tc>
          <w:tcPr>
            <w:tcW w:w="709" w:type="dxa"/>
            <w:shd w:val="clear" w:color="auto" w:fill="D9D9D9" w:themeFill="background1" w:themeFillShade="D9"/>
          </w:tcPr>
          <w:p w14:paraId="7B2BFA46"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612D4B0F" w14:textId="77777777" w:rsidR="00351CEF" w:rsidRPr="00A046EC" w:rsidRDefault="00351CEF" w:rsidP="00A046EC">
            <w:pPr>
              <w:rPr>
                <w:sz w:val="20"/>
                <w:szCs w:val="20"/>
                <w:highlight w:val="lightGray"/>
              </w:rPr>
            </w:pPr>
          </w:p>
        </w:tc>
      </w:tr>
      <w:tr w:rsidR="00A046EC" w:rsidRPr="00A046EC" w14:paraId="5C09217C" w14:textId="77777777">
        <w:trPr>
          <w:trHeight w:val="375"/>
        </w:trPr>
        <w:tc>
          <w:tcPr>
            <w:tcW w:w="2662" w:type="dxa"/>
            <w:shd w:val="clear" w:color="auto" w:fill="D9D9D9" w:themeFill="background1" w:themeFillShade="D9"/>
          </w:tcPr>
          <w:p w14:paraId="634F317A" w14:textId="77777777" w:rsidR="00351CEF" w:rsidRPr="00A046EC" w:rsidRDefault="00351CEF" w:rsidP="00A046EC">
            <w:pPr>
              <w:rPr>
                <w:sz w:val="20"/>
                <w:szCs w:val="20"/>
              </w:rPr>
            </w:pPr>
            <w:r w:rsidRPr="00A046EC">
              <w:rPr>
                <w:sz w:val="20"/>
                <w:szCs w:val="20"/>
              </w:rPr>
              <w:t>Product Vision &amp; Box</w:t>
            </w:r>
          </w:p>
        </w:tc>
        <w:tc>
          <w:tcPr>
            <w:tcW w:w="1135" w:type="dxa"/>
            <w:shd w:val="clear" w:color="auto" w:fill="D9D9D9" w:themeFill="background1" w:themeFillShade="D9"/>
          </w:tcPr>
          <w:p w14:paraId="702A112D"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18E1CEDB"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29C9636E" w14:textId="77777777" w:rsidR="00351CEF" w:rsidRPr="00A046EC" w:rsidRDefault="00351CEF" w:rsidP="00A046EC">
            <w:pPr>
              <w:rPr>
                <w:sz w:val="20"/>
                <w:szCs w:val="20"/>
                <w:highlight w:val="lightGray"/>
              </w:rPr>
            </w:pPr>
            <w:r w:rsidRPr="00A046EC">
              <w:rPr>
                <w:sz w:val="20"/>
                <w:szCs w:val="20"/>
                <w:highlight w:val="lightGray"/>
              </w:rPr>
              <w:t>20%</w:t>
            </w:r>
          </w:p>
        </w:tc>
        <w:tc>
          <w:tcPr>
            <w:tcW w:w="709" w:type="dxa"/>
            <w:shd w:val="clear" w:color="auto" w:fill="D9D9D9" w:themeFill="background1" w:themeFillShade="D9"/>
          </w:tcPr>
          <w:p w14:paraId="2DF82B75"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24A7FFB2" w14:textId="77777777" w:rsidR="00351CEF" w:rsidRPr="00A046EC" w:rsidRDefault="00351CEF" w:rsidP="00A046EC">
            <w:pPr>
              <w:rPr>
                <w:sz w:val="20"/>
                <w:szCs w:val="20"/>
                <w:highlight w:val="lightGray"/>
              </w:rPr>
            </w:pPr>
          </w:p>
        </w:tc>
      </w:tr>
      <w:tr w:rsidR="00A046EC" w:rsidRPr="00A046EC" w14:paraId="44721D38" w14:textId="77777777">
        <w:trPr>
          <w:trHeight w:val="375"/>
        </w:trPr>
        <w:tc>
          <w:tcPr>
            <w:tcW w:w="2662" w:type="dxa"/>
            <w:shd w:val="clear" w:color="auto" w:fill="D9D9D9" w:themeFill="background1" w:themeFillShade="D9"/>
          </w:tcPr>
          <w:p w14:paraId="6556795F" w14:textId="77777777" w:rsidR="00351CEF" w:rsidRPr="00A046EC" w:rsidRDefault="00351CEF" w:rsidP="00A046EC">
            <w:pPr>
              <w:rPr>
                <w:sz w:val="20"/>
                <w:szCs w:val="20"/>
              </w:rPr>
            </w:pPr>
            <w:r w:rsidRPr="00A046EC">
              <w:rPr>
                <w:sz w:val="20"/>
                <w:szCs w:val="20"/>
              </w:rPr>
              <w:t>Personas</w:t>
            </w:r>
          </w:p>
        </w:tc>
        <w:tc>
          <w:tcPr>
            <w:tcW w:w="1135" w:type="dxa"/>
            <w:shd w:val="clear" w:color="auto" w:fill="D9D9D9" w:themeFill="background1" w:themeFillShade="D9"/>
          </w:tcPr>
          <w:p w14:paraId="417B1DDC"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shd w:val="clear" w:color="auto" w:fill="D9D9D9" w:themeFill="background1" w:themeFillShade="D9"/>
          </w:tcPr>
          <w:p w14:paraId="2B354D6D"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36E81388" w14:textId="77777777" w:rsidR="00351CEF" w:rsidRPr="00A046EC" w:rsidRDefault="00351CEF" w:rsidP="00A046EC">
            <w:pPr>
              <w:rPr>
                <w:sz w:val="20"/>
                <w:szCs w:val="20"/>
                <w:highlight w:val="lightGray"/>
              </w:rPr>
            </w:pPr>
          </w:p>
        </w:tc>
        <w:tc>
          <w:tcPr>
            <w:tcW w:w="709" w:type="dxa"/>
            <w:shd w:val="clear" w:color="auto" w:fill="D9D9D9" w:themeFill="background1" w:themeFillShade="D9"/>
          </w:tcPr>
          <w:p w14:paraId="00422672"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04C99552" w14:textId="77777777" w:rsidR="00351CEF" w:rsidRPr="00A046EC" w:rsidRDefault="00351CEF" w:rsidP="00A046EC">
            <w:pPr>
              <w:rPr>
                <w:sz w:val="20"/>
                <w:szCs w:val="20"/>
                <w:highlight w:val="lightGray"/>
              </w:rPr>
            </w:pPr>
          </w:p>
        </w:tc>
      </w:tr>
      <w:tr w:rsidR="00A046EC" w:rsidRPr="00A046EC" w14:paraId="41F126F6" w14:textId="77777777">
        <w:tc>
          <w:tcPr>
            <w:tcW w:w="2662" w:type="dxa"/>
            <w:shd w:val="clear" w:color="auto" w:fill="D9D9D9" w:themeFill="background1" w:themeFillShade="D9"/>
          </w:tcPr>
          <w:p w14:paraId="68D7B88E" w14:textId="77777777" w:rsidR="00351CEF" w:rsidRPr="00A046EC" w:rsidRDefault="00351CEF" w:rsidP="00A046EC">
            <w:pPr>
              <w:rPr>
                <w:sz w:val="20"/>
                <w:szCs w:val="20"/>
              </w:rPr>
            </w:pPr>
            <w:r w:rsidRPr="00A046EC">
              <w:rPr>
                <w:sz w:val="20"/>
                <w:szCs w:val="20"/>
              </w:rPr>
              <w:t>User Stories Workshop (story and acceptance criteria)</w:t>
            </w:r>
          </w:p>
        </w:tc>
        <w:tc>
          <w:tcPr>
            <w:tcW w:w="1135" w:type="dxa"/>
            <w:shd w:val="clear" w:color="auto" w:fill="D9D9D9" w:themeFill="background1" w:themeFillShade="D9"/>
          </w:tcPr>
          <w:p w14:paraId="36D01706"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6810092F"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4A3D3F44" w14:textId="77777777" w:rsidR="00351CEF" w:rsidRPr="00A046EC" w:rsidRDefault="00351CEF" w:rsidP="00A046EC">
            <w:pPr>
              <w:rPr>
                <w:sz w:val="20"/>
                <w:szCs w:val="20"/>
                <w:highlight w:val="lightGray"/>
              </w:rPr>
            </w:pPr>
            <w:r w:rsidRPr="00A046EC">
              <w:rPr>
                <w:sz w:val="20"/>
                <w:szCs w:val="20"/>
                <w:highlight w:val="lightGray"/>
              </w:rPr>
              <w:t>20%</w:t>
            </w:r>
          </w:p>
        </w:tc>
        <w:tc>
          <w:tcPr>
            <w:tcW w:w="709" w:type="dxa"/>
            <w:shd w:val="clear" w:color="auto" w:fill="D9D9D9" w:themeFill="background1" w:themeFillShade="D9"/>
          </w:tcPr>
          <w:p w14:paraId="2AB102D3"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63C61A70" w14:textId="77777777" w:rsidR="00351CEF" w:rsidRPr="00A046EC" w:rsidRDefault="00351CEF" w:rsidP="00A046EC">
            <w:pPr>
              <w:rPr>
                <w:sz w:val="20"/>
                <w:szCs w:val="20"/>
                <w:highlight w:val="lightGray"/>
              </w:rPr>
            </w:pPr>
          </w:p>
        </w:tc>
      </w:tr>
      <w:tr w:rsidR="00A046EC" w:rsidRPr="00A046EC" w14:paraId="2B9CB091" w14:textId="77777777">
        <w:tc>
          <w:tcPr>
            <w:tcW w:w="2662" w:type="dxa"/>
            <w:shd w:val="clear" w:color="auto" w:fill="D9D9D9" w:themeFill="background1" w:themeFillShade="D9"/>
          </w:tcPr>
          <w:p w14:paraId="5B7070E6" w14:textId="77777777" w:rsidR="00351CEF" w:rsidRPr="00A046EC" w:rsidRDefault="00351CEF" w:rsidP="00A046EC">
            <w:pPr>
              <w:rPr>
                <w:sz w:val="20"/>
                <w:szCs w:val="20"/>
              </w:rPr>
            </w:pPr>
            <w:r w:rsidRPr="00A046EC">
              <w:rPr>
                <w:sz w:val="20"/>
                <w:szCs w:val="20"/>
              </w:rPr>
              <w:t>Estimation Planning &amp; Moscow Prioritization</w:t>
            </w:r>
          </w:p>
        </w:tc>
        <w:tc>
          <w:tcPr>
            <w:tcW w:w="1135" w:type="dxa"/>
            <w:shd w:val="clear" w:color="auto" w:fill="D9D9D9" w:themeFill="background1" w:themeFillShade="D9"/>
          </w:tcPr>
          <w:p w14:paraId="03A816FA"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62862C1E"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505756AF"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shd w:val="clear" w:color="auto" w:fill="D9D9D9" w:themeFill="background1" w:themeFillShade="D9"/>
          </w:tcPr>
          <w:p w14:paraId="41A564F8"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011F5F6E" w14:textId="77777777" w:rsidR="00351CEF" w:rsidRPr="00A046EC" w:rsidRDefault="00351CEF" w:rsidP="00A046EC">
            <w:pPr>
              <w:rPr>
                <w:sz w:val="20"/>
                <w:szCs w:val="20"/>
                <w:highlight w:val="lightGray"/>
              </w:rPr>
            </w:pPr>
          </w:p>
        </w:tc>
      </w:tr>
      <w:tr w:rsidR="00A046EC" w:rsidRPr="00A046EC" w14:paraId="474AC3C1" w14:textId="77777777">
        <w:tc>
          <w:tcPr>
            <w:tcW w:w="2662" w:type="dxa"/>
            <w:shd w:val="clear" w:color="auto" w:fill="D9D9D9" w:themeFill="background1" w:themeFillShade="D9"/>
          </w:tcPr>
          <w:p w14:paraId="352E6798" w14:textId="77777777" w:rsidR="00351CEF" w:rsidRPr="00A046EC" w:rsidRDefault="00351CEF" w:rsidP="00A046EC">
            <w:pPr>
              <w:rPr>
                <w:sz w:val="20"/>
                <w:szCs w:val="20"/>
              </w:rPr>
            </w:pPr>
            <w:r w:rsidRPr="00A046EC">
              <w:rPr>
                <w:sz w:val="20"/>
                <w:szCs w:val="20"/>
              </w:rPr>
              <w:t>TRELLO – final setup</w:t>
            </w:r>
          </w:p>
        </w:tc>
        <w:tc>
          <w:tcPr>
            <w:tcW w:w="1135" w:type="dxa"/>
            <w:shd w:val="clear" w:color="auto" w:fill="D9D9D9" w:themeFill="background1" w:themeFillShade="D9"/>
          </w:tcPr>
          <w:p w14:paraId="50490B0C"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1D399EDF"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4690822A" w14:textId="77777777" w:rsidR="00351CEF" w:rsidRPr="00A046EC" w:rsidRDefault="00351CEF" w:rsidP="00A046EC">
            <w:pPr>
              <w:rPr>
                <w:sz w:val="20"/>
                <w:szCs w:val="20"/>
                <w:highlight w:val="lightGray"/>
              </w:rPr>
            </w:pPr>
            <w:r w:rsidRPr="00A046EC">
              <w:rPr>
                <w:sz w:val="20"/>
                <w:szCs w:val="20"/>
                <w:highlight w:val="lightGray"/>
              </w:rPr>
              <w:t>5%</w:t>
            </w:r>
          </w:p>
        </w:tc>
        <w:tc>
          <w:tcPr>
            <w:tcW w:w="709" w:type="dxa"/>
            <w:shd w:val="clear" w:color="auto" w:fill="D9D9D9" w:themeFill="background1" w:themeFillShade="D9"/>
          </w:tcPr>
          <w:p w14:paraId="30DE6518"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5ED90968" w14:textId="77777777" w:rsidR="00351CEF" w:rsidRPr="00A046EC" w:rsidRDefault="00351CEF" w:rsidP="00A046EC">
            <w:pPr>
              <w:rPr>
                <w:sz w:val="20"/>
                <w:szCs w:val="20"/>
                <w:highlight w:val="lightGray"/>
              </w:rPr>
            </w:pPr>
          </w:p>
        </w:tc>
      </w:tr>
      <w:tr w:rsidR="00A046EC" w:rsidRPr="00A046EC" w14:paraId="41AC81FE" w14:textId="77777777">
        <w:trPr>
          <w:trHeight w:val="368"/>
        </w:trPr>
        <w:tc>
          <w:tcPr>
            <w:tcW w:w="2662" w:type="dxa"/>
            <w:shd w:val="clear" w:color="auto" w:fill="D9D9D9" w:themeFill="background1" w:themeFillShade="D9"/>
          </w:tcPr>
          <w:p w14:paraId="1A44AF50" w14:textId="77777777" w:rsidR="00351CEF" w:rsidRPr="00A046EC" w:rsidRDefault="00351CEF" w:rsidP="00A046EC">
            <w:pPr>
              <w:rPr>
                <w:sz w:val="20"/>
                <w:szCs w:val="20"/>
              </w:rPr>
            </w:pPr>
            <w:r w:rsidRPr="00A046EC">
              <w:rPr>
                <w:sz w:val="20"/>
                <w:szCs w:val="20"/>
              </w:rPr>
              <w:t>Product Roadmap</w:t>
            </w:r>
          </w:p>
        </w:tc>
        <w:tc>
          <w:tcPr>
            <w:tcW w:w="1135" w:type="dxa"/>
            <w:shd w:val="clear" w:color="auto" w:fill="D9D9D9" w:themeFill="background1" w:themeFillShade="D9"/>
          </w:tcPr>
          <w:p w14:paraId="58064EA0"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050343AB"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6947AE0B" w14:textId="77777777" w:rsidR="00351CEF" w:rsidRPr="00A046EC" w:rsidRDefault="00351CEF" w:rsidP="00A046EC">
            <w:pPr>
              <w:rPr>
                <w:sz w:val="20"/>
                <w:szCs w:val="20"/>
                <w:highlight w:val="lightGray"/>
              </w:rPr>
            </w:pPr>
            <w:r w:rsidRPr="00A046EC">
              <w:rPr>
                <w:sz w:val="20"/>
                <w:szCs w:val="20"/>
                <w:highlight w:val="lightGray"/>
              </w:rPr>
              <w:t>5%</w:t>
            </w:r>
          </w:p>
        </w:tc>
        <w:tc>
          <w:tcPr>
            <w:tcW w:w="709" w:type="dxa"/>
            <w:shd w:val="clear" w:color="auto" w:fill="D9D9D9" w:themeFill="background1" w:themeFillShade="D9"/>
          </w:tcPr>
          <w:p w14:paraId="7DECBB4D"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7DDA7AF8" w14:textId="77777777" w:rsidR="00351CEF" w:rsidRPr="00A046EC" w:rsidRDefault="00351CEF" w:rsidP="00A046EC">
            <w:pPr>
              <w:rPr>
                <w:sz w:val="20"/>
                <w:szCs w:val="20"/>
                <w:highlight w:val="lightGray"/>
              </w:rPr>
            </w:pPr>
          </w:p>
        </w:tc>
      </w:tr>
      <w:tr w:rsidR="00A046EC" w:rsidRPr="00A046EC" w14:paraId="0D30C9D3" w14:textId="77777777">
        <w:tc>
          <w:tcPr>
            <w:tcW w:w="2662" w:type="dxa"/>
            <w:shd w:val="clear" w:color="auto" w:fill="D9D9D9" w:themeFill="background1" w:themeFillShade="D9"/>
          </w:tcPr>
          <w:p w14:paraId="1203B788" w14:textId="77777777" w:rsidR="00351CEF" w:rsidRPr="00A046EC" w:rsidRDefault="00351CEF" w:rsidP="00A046EC">
            <w:pPr>
              <w:rPr>
                <w:sz w:val="20"/>
                <w:szCs w:val="20"/>
              </w:rPr>
            </w:pPr>
            <w:r w:rsidRPr="00A046EC">
              <w:rPr>
                <w:sz w:val="20"/>
                <w:szCs w:val="20"/>
              </w:rPr>
              <w:t>Sprint Planning (Potential breakdown of user stories into requirements and/or tasks)</w:t>
            </w:r>
          </w:p>
        </w:tc>
        <w:tc>
          <w:tcPr>
            <w:tcW w:w="1135" w:type="dxa"/>
            <w:shd w:val="clear" w:color="auto" w:fill="D9D9D9" w:themeFill="background1" w:themeFillShade="D9"/>
          </w:tcPr>
          <w:p w14:paraId="33A4901C"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4B394263"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shd w:val="clear" w:color="auto" w:fill="D9D9D9" w:themeFill="background1" w:themeFillShade="D9"/>
          </w:tcPr>
          <w:p w14:paraId="6EB49CFD" w14:textId="77777777" w:rsidR="00351CEF" w:rsidRPr="00A046EC" w:rsidRDefault="00351CEF" w:rsidP="00A046EC">
            <w:pPr>
              <w:rPr>
                <w:sz w:val="20"/>
                <w:szCs w:val="20"/>
                <w:highlight w:val="lightGray"/>
              </w:rPr>
            </w:pPr>
          </w:p>
        </w:tc>
        <w:tc>
          <w:tcPr>
            <w:tcW w:w="709" w:type="dxa"/>
            <w:shd w:val="clear" w:color="auto" w:fill="D9D9D9" w:themeFill="background1" w:themeFillShade="D9"/>
          </w:tcPr>
          <w:p w14:paraId="21F78BA0"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30B43A64" w14:textId="77777777" w:rsidR="00351CEF" w:rsidRPr="00A046EC" w:rsidRDefault="00351CEF" w:rsidP="00A046EC">
            <w:pPr>
              <w:rPr>
                <w:sz w:val="20"/>
                <w:szCs w:val="20"/>
                <w:highlight w:val="lightGray"/>
              </w:rPr>
            </w:pPr>
          </w:p>
        </w:tc>
      </w:tr>
      <w:tr w:rsidR="00A046EC" w:rsidRPr="00A046EC" w14:paraId="1BD8BFDC" w14:textId="77777777">
        <w:tc>
          <w:tcPr>
            <w:tcW w:w="2662" w:type="dxa"/>
            <w:shd w:val="clear" w:color="auto" w:fill="D9D9D9" w:themeFill="background1" w:themeFillShade="D9"/>
          </w:tcPr>
          <w:p w14:paraId="23BB5FAC" w14:textId="77777777" w:rsidR="00351CEF" w:rsidRPr="00A046EC" w:rsidRDefault="00351CEF" w:rsidP="00A046EC">
            <w:pPr>
              <w:rPr>
                <w:sz w:val="20"/>
                <w:szCs w:val="20"/>
              </w:rPr>
            </w:pPr>
            <w:r w:rsidRPr="00A046EC">
              <w:rPr>
                <w:sz w:val="20"/>
                <w:szCs w:val="20"/>
              </w:rPr>
              <w:t>Design Mock-up (optional)</w:t>
            </w:r>
          </w:p>
        </w:tc>
        <w:tc>
          <w:tcPr>
            <w:tcW w:w="1135" w:type="dxa"/>
            <w:shd w:val="clear" w:color="auto" w:fill="D9D9D9" w:themeFill="background1" w:themeFillShade="D9"/>
          </w:tcPr>
          <w:p w14:paraId="66520FEA"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75397A51"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shd w:val="clear" w:color="auto" w:fill="D9D9D9" w:themeFill="background1" w:themeFillShade="D9"/>
          </w:tcPr>
          <w:p w14:paraId="39166E5C" w14:textId="77777777" w:rsidR="00351CEF" w:rsidRPr="00A046EC" w:rsidRDefault="00351CEF" w:rsidP="00A046EC">
            <w:pPr>
              <w:rPr>
                <w:sz w:val="20"/>
                <w:szCs w:val="20"/>
                <w:highlight w:val="lightGray"/>
              </w:rPr>
            </w:pPr>
          </w:p>
        </w:tc>
        <w:tc>
          <w:tcPr>
            <w:tcW w:w="709" w:type="dxa"/>
            <w:shd w:val="clear" w:color="auto" w:fill="D9D9D9" w:themeFill="background1" w:themeFillShade="D9"/>
          </w:tcPr>
          <w:p w14:paraId="2C949FDB"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5CC565A1" w14:textId="77777777" w:rsidR="00351CEF" w:rsidRPr="00A046EC" w:rsidRDefault="00351CEF" w:rsidP="00A046EC">
            <w:pPr>
              <w:rPr>
                <w:sz w:val="20"/>
                <w:szCs w:val="20"/>
                <w:highlight w:val="lightGray"/>
              </w:rPr>
            </w:pPr>
          </w:p>
        </w:tc>
      </w:tr>
      <w:tr w:rsidR="00A046EC" w:rsidRPr="00A046EC" w14:paraId="745C3C39" w14:textId="77777777">
        <w:tc>
          <w:tcPr>
            <w:tcW w:w="2662" w:type="dxa"/>
            <w:shd w:val="clear" w:color="auto" w:fill="F2F2F2" w:themeFill="background1" w:themeFillShade="F2"/>
          </w:tcPr>
          <w:p w14:paraId="654523C0" w14:textId="77777777" w:rsidR="00351CEF" w:rsidRPr="00A046EC" w:rsidRDefault="00351CEF" w:rsidP="00A046EC">
            <w:pPr>
              <w:rPr>
                <w:sz w:val="20"/>
                <w:szCs w:val="20"/>
              </w:rPr>
            </w:pPr>
            <w:r w:rsidRPr="00A046EC">
              <w:rPr>
                <w:sz w:val="20"/>
                <w:szCs w:val="20"/>
              </w:rPr>
              <w:t>Team Charter</w:t>
            </w:r>
          </w:p>
        </w:tc>
        <w:tc>
          <w:tcPr>
            <w:tcW w:w="1135" w:type="dxa"/>
            <w:shd w:val="clear" w:color="auto" w:fill="F2F2F2" w:themeFill="background1" w:themeFillShade="F2"/>
          </w:tcPr>
          <w:p w14:paraId="28796BDF" w14:textId="77777777" w:rsidR="00351CEF" w:rsidRPr="00A046EC" w:rsidRDefault="00351CEF" w:rsidP="00A046EC">
            <w:pPr>
              <w:rPr>
                <w:sz w:val="20"/>
                <w:szCs w:val="20"/>
                <w:highlight w:val="lightGray"/>
              </w:rPr>
            </w:pPr>
          </w:p>
        </w:tc>
        <w:tc>
          <w:tcPr>
            <w:tcW w:w="1814" w:type="dxa"/>
            <w:shd w:val="clear" w:color="auto" w:fill="F2F2F2" w:themeFill="background1" w:themeFillShade="F2"/>
          </w:tcPr>
          <w:p w14:paraId="552C0BCC" w14:textId="77777777" w:rsidR="00351CEF" w:rsidRPr="00A046EC" w:rsidRDefault="00351CEF" w:rsidP="00A046EC">
            <w:pPr>
              <w:rPr>
                <w:sz w:val="20"/>
                <w:szCs w:val="20"/>
                <w:highlight w:val="lightGray"/>
              </w:rPr>
            </w:pPr>
          </w:p>
        </w:tc>
        <w:tc>
          <w:tcPr>
            <w:tcW w:w="1755" w:type="dxa"/>
            <w:shd w:val="clear" w:color="auto" w:fill="F2F2F2" w:themeFill="background1" w:themeFillShade="F2"/>
          </w:tcPr>
          <w:p w14:paraId="15CD7D62" w14:textId="77777777" w:rsidR="00351CEF" w:rsidRPr="00A046EC" w:rsidRDefault="00351CEF" w:rsidP="00A046EC">
            <w:pPr>
              <w:rPr>
                <w:sz w:val="20"/>
                <w:szCs w:val="20"/>
                <w:highlight w:val="lightGray"/>
              </w:rPr>
            </w:pPr>
            <w:r w:rsidRPr="00A046EC">
              <w:rPr>
                <w:sz w:val="20"/>
                <w:szCs w:val="20"/>
                <w:highlight w:val="lightGray"/>
              </w:rPr>
              <w:t>80%</w:t>
            </w:r>
          </w:p>
        </w:tc>
        <w:tc>
          <w:tcPr>
            <w:tcW w:w="709" w:type="dxa"/>
            <w:shd w:val="clear" w:color="auto" w:fill="F2F2F2" w:themeFill="background1" w:themeFillShade="F2"/>
          </w:tcPr>
          <w:p w14:paraId="074FDE24"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1E09ADC6" w14:textId="77777777" w:rsidR="00351CEF" w:rsidRPr="00A046EC" w:rsidRDefault="00351CEF" w:rsidP="00A046EC">
            <w:pPr>
              <w:rPr>
                <w:sz w:val="20"/>
                <w:szCs w:val="20"/>
                <w:highlight w:val="lightGray"/>
              </w:rPr>
            </w:pPr>
          </w:p>
        </w:tc>
      </w:tr>
      <w:tr w:rsidR="00A046EC" w:rsidRPr="00A046EC" w14:paraId="73745BBC" w14:textId="77777777">
        <w:tc>
          <w:tcPr>
            <w:tcW w:w="2662" w:type="dxa"/>
            <w:shd w:val="clear" w:color="auto" w:fill="F2F2F2" w:themeFill="background1" w:themeFillShade="F2"/>
          </w:tcPr>
          <w:p w14:paraId="117F58DC" w14:textId="77777777" w:rsidR="00351CEF" w:rsidRPr="00A046EC" w:rsidRDefault="00351CEF" w:rsidP="00A046EC">
            <w:pPr>
              <w:rPr>
                <w:sz w:val="20"/>
                <w:szCs w:val="20"/>
              </w:rPr>
            </w:pPr>
            <w:r w:rsidRPr="00A046EC">
              <w:rPr>
                <w:sz w:val="20"/>
                <w:szCs w:val="20"/>
              </w:rPr>
              <w:t>Meeting Logs</w:t>
            </w:r>
          </w:p>
        </w:tc>
        <w:tc>
          <w:tcPr>
            <w:tcW w:w="1135" w:type="dxa"/>
            <w:shd w:val="clear" w:color="auto" w:fill="F2F2F2" w:themeFill="background1" w:themeFillShade="F2"/>
          </w:tcPr>
          <w:p w14:paraId="5D80B707" w14:textId="77777777" w:rsidR="00351CEF" w:rsidRPr="00A046EC" w:rsidRDefault="00351CEF" w:rsidP="00A046EC">
            <w:pPr>
              <w:rPr>
                <w:rFonts w:cstheme="majorBidi"/>
                <w:sz w:val="20"/>
                <w:szCs w:val="20"/>
                <w:highlight w:val="lightGray"/>
              </w:rPr>
            </w:pPr>
          </w:p>
        </w:tc>
        <w:tc>
          <w:tcPr>
            <w:tcW w:w="1814" w:type="dxa"/>
            <w:shd w:val="clear" w:color="auto" w:fill="F2F2F2" w:themeFill="background1" w:themeFillShade="F2"/>
          </w:tcPr>
          <w:p w14:paraId="2DFA6FD8" w14:textId="77777777" w:rsidR="00351CEF" w:rsidRPr="00A046EC" w:rsidRDefault="00351CEF" w:rsidP="00A046EC">
            <w:pPr>
              <w:rPr>
                <w:sz w:val="20"/>
                <w:szCs w:val="20"/>
                <w:highlight w:val="lightGray"/>
              </w:rPr>
            </w:pPr>
          </w:p>
        </w:tc>
        <w:tc>
          <w:tcPr>
            <w:tcW w:w="1755" w:type="dxa"/>
            <w:shd w:val="clear" w:color="auto" w:fill="F2F2F2" w:themeFill="background1" w:themeFillShade="F2"/>
          </w:tcPr>
          <w:p w14:paraId="7BA1854F" w14:textId="77777777" w:rsidR="00351CEF" w:rsidRPr="00A046EC" w:rsidRDefault="00351CEF" w:rsidP="00A046EC">
            <w:pPr>
              <w:rPr>
                <w:rFonts w:cstheme="majorBidi"/>
                <w:sz w:val="20"/>
                <w:szCs w:val="20"/>
                <w:highlight w:val="lightGray"/>
              </w:rPr>
            </w:pPr>
            <w:r w:rsidRPr="00A046EC">
              <w:rPr>
                <w:rFonts w:cstheme="majorBidi"/>
                <w:sz w:val="20"/>
                <w:szCs w:val="20"/>
                <w:highlight w:val="lightGray"/>
              </w:rPr>
              <w:t>10%</w:t>
            </w:r>
          </w:p>
        </w:tc>
        <w:tc>
          <w:tcPr>
            <w:tcW w:w="709" w:type="dxa"/>
            <w:shd w:val="clear" w:color="auto" w:fill="F2F2F2" w:themeFill="background1" w:themeFillShade="F2"/>
          </w:tcPr>
          <w:p w14:paraId="7E8431B7"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307429CD" w14:textId="77777777" w:rsidR="00351CEF" w:rsidRPr="00A046EC" w:rsidRDefault="00351CEF" w:rsidP="00A046EC">
            <w:pPr>
              <w:rPr>
                <w:sz w:val="20"/>
                <w:szCs w:val="20"/>
                <w:highlight w:val="lightGray"/>
              </w:rPr>
            </w:pPr>
          </w:p>
        </w:tc>
      </w:tr>
      <w:tr w:rsidR="00A046EC" w:rsidRPr="00A046EC" w14:paraId="53DA02F8" w14:textId="77777777">
        <w:tc>
          <w:tcPr>
            <w:tcW w:w="2662" w:type="dxa"/>
            <w:shd w:val="clear" w:color="auto" w:fill="F2F2F2" w:themeFill="background1" w:themeFillShade="F2"/>
          </w:tcPr>
          <w:p w14:paraId="51F03953" w14:textId="77777777" w:rsidR="00351CEF" w:rsidRPr="00A046EC" w:rsidRDefault="00351CEF" w:rsidP="00A046EC">
            <w:pPr>
              <w:rPr>
                <w:sz w:val="20"/>
                <w:szCs w:val="20"/>
              </w:rPr>
            </w:pPr>
            <w:r w:rsidRPr="00A046EC">
              <w:rPr>
                <w:sz w:val="20"/>
                <w:szCs w:val="20"/>
              </w:rPr>
              <w:t xml:space="preserve">Burndown Chart </w:t>
            </w:r>
          </w:p>
        </w:tc>
        <w:tc>
          <w:tcPr>
            <w:tcW w:w="1135" w:type="dxa"/>
            <w:shd w:val="clear" w:color="auto" w:fill="F2F2F2" w:themeFill="background1" w:themeFillShade="F2"/>
          </w:tcPr>
          <w:p w14:paraId="07D41313" w14:textId="77777777" w:rsidR="00351CEF" w:rsidRPr="00A046EC" w:rsidRDefault="00351CEF" w:rsidP="00A046EC">
            <w:pPr>
              <w:rPr>
                <w:rFonts w:cstheme="majorBidi"/>
                <w:sz w:val="20"/>
                <w:szCs w:val="20"/>
                <w:highlight w:val="lightGray"/>
              </w:rPr>
            </w:pPr>
            <w:r w:rsidRPr="00A046EC">
              <w:rPr>
                <w:rFonts w:cstheme="majorBidi"/>
                <w:sz w:val="20"/>
                <w:szCs w:val="20"/>
                <w:highlight w:val="lightGray"/>
              </w:rPr>
              <w:t>X</w:t>
            </w:r>
          </w:p>
        </w:tc>
        <w:tc>
          <w:tcPr>
            <w:tcW w:w="1814" w:type="dxa"/>
            <w:shd w:val="clear" w:color="auto" w:fill="F2F2F2" w:themeFill="background1" w:themeFillShade="F2"/>
          </w:tcPr>
          <w:p w14:paraId="6DEC8549" w14:textId="77777777" w:rsidR="00351CEF" w:rsidRPr="00A046EC" w:rsidRDefault="00351CEF" w:rsidP="00A046EC">
            <w:pPr>
              <w:rPr>
                <w:sz w:val="20"/>
                <w:szCs w:val="20"/>
                <w:highlight w:val="lightGray"/>
              </w:rPr>
            </w:pPr>
          </w:p>
        </w:tc>
        <w:tc>
          <w:tcPr>
            <w:tcW w:w="1755" w:type="dxa"/>
            <w:shd w:val="clear" w:color="auto" w:fill="F2F2F2" w:themeFill="background1" w:themeFillShade="F2"/>
          </w:tcPr>
          <w:p w14:paraId="25C22301" w14:textId="77777777" w:rsidR="00351CEF" w:rsidRPr="00A046EC" w:rsidRDefault="00351CEF" w:rsidP="00A046EC">
            <w:pPr>
              <w:rPr>
                <w:sz w:val="20"/>
                <w:szCs w:val="20"/>
                <w:highlight w:val="lightGray"/>
              </w:rPr>
            </w:pPr>
          </w:p>
        </w:tc>
        <w:tc>
          <w:tcPr>
            <w:tcW w:w="709" w:type="dxa"/>
            <w:shd w:val="clear" w:color="auto" w:fill="F2F2F2" w:themeFill="background1" w:themeFillShade="F2"/>
          </w:tcPr>
          <w:p w14:paraId="23C59CFB"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6F2404D3" w14:textId="77777777" w:rsidR="00351CEF" w:rsidRPr="00A046EC" w:rsidRDefault="00351CEF" w:rsidP="00A046EC">
            <w:pPr>
              <w:rPr>
                <w:sz w:val="20"/>
                <w:szCs w:val="20"/>
                <w:highlight w:val="lightGray"/>
              </w:rPr>
            </w:pPr>
          </w:p>
        </w:tc>
      </w:tr>
      <w:tr w:rsidR="00A046EC" w:rsidRPr="00A046EC" w14:paraId="66808990" w14:textId="77777777">
        <w:tc>
          <w:tcPr>
            <w:tcW w:w="2662" w:type="dxa"/>
            <w:shd w:val="clear" w:color="auto" w:fill="F2F2F2" w:themeFill="background1" w:themeFillShade="F2"/>
          </w:tcPr>
          <w:p w14:paraId="6DB0C8B8" w14:textId="77777777" w:rsidR="00351CEF" w:rsidRPr="00A046EC" w:rsidRDefault="00351CEF" w:rsidP="00A046EC">
            <w:pPr>
              <w:rPr>
                <w:sz w:val="20"/>
                <w:szCs w:val="20"/>
              </w:rPr>
            </w:pPr>
            <w:r w:rsidRPr="00A046EC">
              <w:rPr>
                <w:sz w:val="20"/>
                <w:szCs w:val="20"/>
              </w:rPr>
              <w:t xml:space="preserve">Retrospective </w:t>
            </w:r>
          </w:p>
        </w:tc>
        <w:tc>
          <w:tcPr>
            <w:tcW w:w="1135" w:type="dxa"/>
            <w:shd w:val="clear" w:color="auto" w:fill="F2F2F2" w:themeFill="background1" w:themeFillShade="F2"/>
          </w:tcPr>
          <w:p w14:paraId="321138E0"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shd w:val="clear" w:color="auto" w:fill="F2F2F2" w:themeFill="background1" w:themeFillShade="F2"/>
          </w:tcPr>
          <w:p w14:paraId="59BFB0EE" w14:textId="77777777" w:rsidR="00351CEF" w:rsidRPr="00A046EC" w:rsidRDefault="00351CEF" w:rsidP="00A046EC">
            <w:pPr>
              <w:rPr>
                <w:sz w:val="20"/>
                <w:szCs w:val="20"/>
                <w:highlight w:val="lightGray"/>
              </w:rPr>
            </w:pPr>
          </w:p>
        </w:tc>
        <w:tc>
          <w:tcPr>
            <w:tcW w:w="1755" w:type="dxa"/>
            <w:shd w:val="clear" w:color="auto" w:fill="F2F2F2" w:themeFill="background1" w:themeFillShade="F2"/>
          </w:tcPr>
          <w:p w14:paraId="29F38636" w14:textId="77777777" w:rsidR="00351CEF" w:rsidRPr="00A046EC" w:rsidRDefault="00351CEF" w:rsidP="00A046EC">
            <w:pPr>
              <w:rPr>
                <w:sz w:val="20"/>
                <w:szCs w:val="20"/>
                <w:highlight w:val="lightGray"/>
              </w:rPr>
            </w:pPr>
          </w:p>
        </w:tc>
        <w:tc>
          <w:tcPr>
            <w:tcW w:w="709" w:type="dxa"/>
            <w:shd w:val="clear" w:color="auto" w:fill="F2F2F2" w:themeFill="background1" w:themeFillShade="F2"/>
          </w:tcPr>
          <w:p w14:paraId="7E7080BB"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3D079233" w14:textId="77777777" w:rsidR="00351CEF" w:rsidRPr="00A046EC" w:rsidRDefault="00351CEF" w:rsidP="00A046EC">
            <w:pPr>
              <w:rPr>
                <w:sz w:val="20"/>
                <w:szCs w:val="20"/>
                <w:highlight w:val="lightGray"/>
              </w:rPr>
            </w:pPr>
          </w:p>
        </w:tc>
      </w:tr>
      <w:tr w:rsidR="00A046EC" w:rsidRPr="00A046EC" w14:paraId="612EE520" w14:textId="77777777">
        <w:tc>
          <w:tcPr>
            <w:tcW w:w="2662" w:type="dxa"/>
          </w:tcPr>
          <w:p w14:paraId="6C2A4DC0" w14:textId="77777777" w:rsidR="00351CEF" w:rsidRPr="00A046EC" w:rsidRDefault="00351CEF" w:rsidP="00A046EC">
            <w:pPr>
              <w:rPr>
                <w:sz w:val="20"/>
                <w:szCs w:val="20"/>
              </w:rPr>
            </w:pPr>
            <w:r w:rsidRPr="00A046EC">
              <w:rPr>
                <w:sz w:val="20"/>
                <w:szCs w:val="20"/>
              </w:rPr>
              <w:t>Report (Outlining/Writing/Editing)</w:t>
            </w:r>
          </w:p>
        </w:tc>
        <w:tc>
          <w:tcPr>
            <w:tcW w:w="1135" w:type="dxa"/>
          </w:tcPr>
          <w:p w14:paraId="2DF5A2EE" w14:textId="77777777" w:rsidR="00351CEF" w:rsidRPr="00A046EC" w:rsidRDefault="00351CEF" w:rsidP="00A046EC">
            <w:pPr>
              <w:rPr>
                <w:sz w:val="20"/>
                <w:szCs w:val="20"/>
              </w:rPr>
            </w:pPr>
            <w:r w:rsidRPr="00A046EC">
              <w:rPr>
                <w:sz w:val="20"/>
                <w:szCs w:val="20"/>
              </w:rPr>
              <w:t>X</w:t>
            </w:r>
          </w:p>
        </w:tc>
        <w:tc>
          <w:tcPr>
            <w:tcW w:w="1814" w:type="dxa"/>
          </w:tcPr>
          <w:p w14:paraId="437858C1" w14:textId="77777777" w:rsidR="00351CEF" w:rsidRPr="00A046EC" w:rsidRDefault="00351CEF" w:rsidP="00A046EC">
            <w:pPr>
              <w:rPr>
                <w:sz w:val="20"/>
                <w:szCs w:val="20"/>
              </w:rPr>
            </w:pPr>
          </w:p>
        </w:tc>
        <w:tc>
          <w:tcPr>
            <w:tcW w:w="1755" w:type="dxa"/>
          </w:tcPr>
          <w:p w14:paraId="7AF1CB36" w14:textId="77777777" w:rsidR="00351CEF" w:rsidRPr="00A046EC" w:rsidRDefault="00351CEF" w:rsidP="00A046EC">
            <w:pPr>
              <w:rPr>
                <w:sz w:val="20"/>
                <w:szCs w:val="20"/>
              </w:rPr>
            </w:pPr>
          </w:p>
        </w:tc>
        <w:tc>
          <w:tcPr>
            <w:tcW w:w="709" w:type="dxa"/>
          </w:tcPr>
          <w:p w14:paraId="290DD46C" w14:textId="77777777" w:rsidR="00351CEF" w:rsidRPr="00A046EC" w:rsidRDefault="00351CEF" w:rsidP="00A046EC">
            <w:pPr>
              <w:rPr>
                <w:sz w:val="20"/>
                <w:szCs w:val="20"/>
              </w:rPr>
            </w:pPr>
          </w:p>
        </w:tc>
        <w:tc>
          <w:tcPr>
            <w:tcW w:w="3021" w:type="dxa"/>
          </w:tcPr>
          <w:p w14:paraId="129B0C2D" w14:textId="77777777" w:rsidR="00351CEF" w:rsidRPr="00A046EC" w:rsidRDefault="00351CEF" w:rsidP="00A046EC">
            <w:pPr>
              <w:rPr>
                <w:sz w:val="20"/>
                <w:szCs w:val="20"/>
              </w:rPr>
            </w:pPr>
          </w:p>
        </w:tc>
      </w:tr>
      <w:tr w:rsidR="00A046EC" w:rsidRPr="00A046EC" w14:paraId="28D63FCD" w14:textId="77777777">
        <w:tc>
          <w:tcPr>
            <w:tcW w:w="2662" w:type="dxa"/>
          </w:tcPr>
          <w:p w14:paraId="5F18E11A" w14:textId="77777777" w:rsidR="00351CEF" w:rsidRPr="00A046EC" w:rsidRDefault="00351CEF" w:rsidP="00A046EC">
            <w:pPr>
              <w:rPr>
                <w:sz w:val="20"/>
                <w:szCs w:val="20"/>
              </w:rPr>
            </w:pPr>
            <w:r w:rsidRPr="00A046EC">
              <w:rPr>
                <w:sz w:val="20"/>
                <w:szCs w:val="20"/>
              </w:rPr>
              <w:t>Building Presentation Slides</w:t>
            </w:r>
          </w:p>
        </w:tc>
        <w:tc>
          <w:tcPr>
            <w:tcW w:w="1135" w:type="dxa"/>
          </w:tcPr>
          <w:p w14:paraId="58809289" w14:textId="77777777" w:rsidR="00351CEF" w:rsidRPr="00A046EC" w:rsidRDefault="00351CEF" w:rsidP="00A046EC">
            <w:pPr>
              <w:rPr>
                <w:sz w:val="20"/>
                <w:szCs w:val="20"/>
              </w:rPr>
            </w:pPr>
            <w:r w:rsidRPr="00A046EC">
              <w:rPr>
                <w:sz w:val="20"/>
                <w:szCs w:val="20"/>
              </w:rPr>
              <w:t>X</w:t>
            </w:r>
          </w:p>
        </w:tc>
        <w:tc>
          <w:tcPr>
            <w:tcW w:w="1814" w:type="dxa"/>
          </w:tcPr>
          <w:p w14:paraId="578287C8" w14:textId="77777777" w:rsidR="00351CEF" w:rsidRPr="00A046EC" w:rsidRDefault="00351CEF" w:rsidP="00A046EC">
            <w:pPr>
              <w:rPr>
                <w:sz w:val="20"/>
                <w:szCs w:val="20"/>
              </w:rPr>
            </w:pPr>
          </w:p>
        </w:tc>
        <w:tc>
          <w:tcPr>
            <w:tcW w:w="1755" w:type="dxa"/>
          </w:tcPr>
          <w:p w14:paraId="459FE0B8" w14:textId="77777777" w:rsidR="00351CEF" w:rsidRPr="00A046EC" w:rsidRDefault="00351CEF" w:rsidP="00A046EC">
            <w:pPr>
              <w:rPr>
                <w:sz w:val="20"/>
                <w:szCs w:val="20"/>
              </w:rPr>
            </w:pPr>
          </w:p>
        </w:tc>
        <w:tc>
          <w:tcPr>
            <w:tcW w:w="709" w:type="dxa"/>
          </w:tcPr>
          <w:p w14:paraId="217CBD40" w14:textId="77777777" w:rsidR="00351CEF" w:rsidRPr="00A046EC" w:rsidRDefault="00351CEF" w:rsidP="00A046EC">
            <w:pPr>
              <w:rPr>
                <w:sz w:val="20"/>
                <w:szCs w:val="20"/>
              </w:rPr>
            </w:pPr>
          </w:p>
        </w:tc>
        <w:tc>
          <w:tcPr>
            <w:tcW w:w="3021" w:type="dxa"/>
          </w:tcPr>
          <w:p w14:paraId="497501E3" w14:textId="77777777" w:rsidR="00351CEF" w:rsidRPr="00A046EC" w:rsidRDefault="00351CEF" w:rsidP="00A046EC">
            <w:pPr>
              <w:rPr>
                <w:sz w:val="20"/>
                <w:szCs w:val="20"/>
              </w:rPr>
            </w:pPr>
          </w:p>
        </w:tc>
      </w:tr>
      <w:tr w:rsidR="00A046EC" w:rsidRPr="00A046EC" w14:paraId="0C7CA432" w14:textId="77777777">
        <w:tc>
          <w:tcPr>
            <w:tcW w:w="2662" w:type="dxa"/>
          </w:tcPr>
          <w:p w14:paraId="3E5A6940" w14:textId="77777777" w:rsidR="00351CEF" w:rsidRPr="00A046EC" w:rsidRDefault="00351CEF" w:rsidP="00A046EC">
            <w:pPr>
              <w:rPr>
                <w:sz w:val="20"/>
                <w:szCs w:val="20"/>
              </w:rPr>
            </w:pPr>
            <w:r w:rsidRPr="00A046EC">
              <w:rPr>
                <w:sz w:val="20"/>
                <w:szCs w:val="20"/>
              </w:rPr>
              <w:t>Dry Runs (practice presentation)</w:t>
            </w:r>
          </w:p>
        </w:tc>
        <w:tc>
          <w:tcPr>
            <w:tcW w:w="1135" w:type="dxa"/>
          </w:tcPr>
          <w:p w14:paraId="2D84848F" w14:textId="77777777" w:rsidR="00351CEF" w:rsidRPr="00A046EC" w:rsidRDefault="00351CEF" w:rsidP="00A046EC">
            <w:pPr>
              <w:rPr>
                <w:sz w:val="20"/>
                <w:szCs w:val="20"/>
              </w:rPr>
            </w:pPr>
            <w:r w:rsidRPr="00A046EC">
              <w:rPr>
                <w:sz w:val="20"/>
                <w:szCs w:val="20"/>
              </w:rPr>
              <w:t>X</w:t>
            </w:r>
          </w:p>
        </w:tc>
        <w:tc>
          <w:tcPr>
            <w:tcW w:w="1814" w:type="dxa"/>
          </w:tcPr>
          <w:p w14:paraId="4FDE204A" w14:textId="77777777" w:rsidR="00351CEF" w:rsidRPr="00A046EC" w:rsidRDefault="00351CEF" w:rsidP="00A046EC">
            <w:pPr>
              <w:rPr>
                <w:sz w:val="20"/>
                <w:szCs w:val="20"/>
              </w:rPr>
            </w:pPr>
          </w:p>
        </w:tc>
        <w:tc>
          <w:tcPr>
            <w:tcW w:w="1755" w:type="dxa"/>
          </w:tcPr>
          <w:p w14:paraId="17899585" w14:textId="77777777" w:rsidR="00351CEF" w:rsidRPr="00A046EC" w:rsidRDefault="00351CEF" w:rsidP="00A046EC">
            <w:pPr>
              <w:rPr>
                <w:sz w:val="20"/>
                <w:szCs w:val="20"/>
              </w:rPr>
            </w:pPr>
          </w:p>
        </w:tc>
        <w:tc>
          <w:tcPr>
            <w:tcW w:w="709" w:type="dxa"/>
          </w:tcPr>
          <w:p w14:paraId="1439D29B" w14:textId="77777777" w:rsidR="00351CEF" w:rsidRPr="00A046EC" w:rsidRDefault="00351CEF" w:rsidP="00A046EC">
            <w:pPr>
              <w:rPr>
                <w:sz w:val="20"/>
                <w:szCs w:val="20"/>
              </w:rPr>
            </w:pPr>
          </w:p>
        </w:tc>
        <w:tc>
          <w:tcPr>
            <w:tcW w:w="3021" w:type="dxa"/>
          </w:tcPr>
          <w:p w14:paraId="09513C22" w14:textId="77777777" w:rsidR="00351CEF" w:rsidRPr="00A046EC" w:rsidRDefault="00351CEF" w:rsidP="00A046EC">
            <w:pPr>
              <w:rPr>
                <w:sz w:val="20"/>
                <w:szCs w:val="20"/>
              </w:rPr>
            </w:pPr>
          </w:p>
        </w:tc>
      </w:tr>
    </w:tbl>
    <w:p w14:paraId="24B3BC5A" w14:textId="77777777" w:rsidR="00351CEF" w:rsidRPr="00A046EC" w:rsidRDefault="00351CEF" w:rsidP="00A046EC">
      <w:pPr>
        <w:rPr>
          <w:sz w:val="20"/>
          <w:szCs w:val="20"/>
          <w:u w:val="single"/>
        </w:rPr>
      </w:pPr>
    </w:p>
    <w:p w14:paraId="1E4D864A" w14:textId="77777777" w:rsidR="00351CEF" w:rsidRPr="00A046EC" w:rsidRDefault="00351CEF" w:rsidP="00A046EC">
      <w:pPr>
        <w:rPr>
          <w:sz w:val="20"/>
          <w:szCs w:val="20"/>
          <w:u w:val="single"/>
        </w:rPr>
      </w:pPr>
      <w:r w:rsidRPr="00A046EC">
        <w:rPr>
          <w:sz w:val="20"/>
          <w:szCs w:val="20"/>
          <w:u w:val="single"/>
        </w:rPr>
        <w:t>IMPEDIMENTS</w:t>
      </w:r>
    </w:p>
    <w:p w14:paraId="7D4D5EA8" w14:textId="77777777" w:rsidR="00351CEF" w:rsidRPr="00A046EC" w:rsidRDefault="00351CEF" w:rsidP="00A046EC">
      <w:pPr>
        <w:rPr>
          <w:sz w:val="20"/>
          <w:szCs w:val="20"/>
        </w:rPr>
      </w:pPr>
    </w:p>
    <w:p w14:paraId="16743FD4" w14:textId="507D6FB4" w:rsidR="00280162" w:rsidRPr="00A046EC" w:rsidRDefault="00A77542" w:rsidP="00280162">
      <w:pPr>
        <w:rPr>
          <w:sz w:val="20"/>
          <w:szCs w:val="20"/>
        </w:rPr>
      </w:pPr>
      <w:r>
        <w:rPr>
          <w:sz w:val="20"/>
          <w:szCs w:val="20"/>
        </w:rPr>
        <w:t>We had problem with the time management.</w:t>
      </w:r>
      <w:r w:rsidR="00280162" w:rsidRPr="00280162">
        <w:rPr>
          <w:sz w:val="20"/>
          <w:szCs w:val="20"/>
        </w:rPr>
        <w:t xml:space="preserve"> </w:t>
      </w:r>
      <w:proofErr w:type="gramStart"/>
      <w:r w:rsidR="00280162">
        <w:rPr>
          <w:sz w:val="20"/>
          <w:szCs w:val="20"/>
        </w:rPr>
        <w:t>Still</w:t>
      </w:r>
      <w:proofErr w:type="gramEnd"/>
      <w:r w:rsidR="00280162" w:rsidRPr="00A046EC">
        <w:rPr>
          <w:sz w:val="20"/>
          <w:szCs w:val="20"/>
        </w:rPr>
        <w:t xml:space="preserve"> we had an issue with business case. We settled on going with private after exploring the possibilities</w:t>
      </w:r>
    </w:p>
    <w:p w14:paraId="1C3553D6" w14:textId="04C1738C" w:rsidR="00351CEF" w:rsidRDefault="00351CEF" w:rsidP="00A046EC">
      <w:pPr>
        <w:rPr>
          <w:sz w:val="20"/>
          <w:szCs w:val="20"/>
        </w:rPr>
      </w:pPr>
    </w:p>
    <w:p w14:paraId="311ECF0A" w14:textId="05F9867B" w:rsidR="00536081" w:rsidRDefault="00536081" w:rsidP="00A046EC">
      <w:pPr>
        <w:rPr>
          <w:sz w:val="20"/>
          <w:szCs w:val="20"/>
        </w:rPr>
      </w:pPr>
    </w:p>
    <w:p w14:paraId="50A8D9F9" w14:textId="78BF159F" w:rsidR="00536081" w:rsidRDefault="00536081" w:rsidP="00A046EC">
      <w:pPr>
        <w:rPr>
          <w:sz w:val="20"/>
          <w:szCs w:val="20"/>
        </w:rPr>
      </w:pPr>
    </w:p>
    <w:p w14:paraId="55AD71BE" w14:textId="79F15EF6" w:rsidR="00536081" w:rsidRDefault="00536081" w:rsidP="00A046EC">
      <w:pPr>
        <w:rPr>
          <w:sz w:val="20"/>
          <w:szCs w:val="20"/>
        </w:rPr>
      </w:pPr>
    </w:p>
    <w:p w14:paraId="3BD4F482" w14:textId="73B503DA" w:rsidR="00536081" w:rsidRDefault="00536081" w:rsidP="00A046EC">
      <w:pPr>
        <w:rPr>
          <w:sz w:val="20"/>
          <w:szCs w:val="20"/>
        </w:rPr>
      </w:pPr>
    </w:p>
    <w:p w14:paraId="0261C03B" w14:textId="7B1838A0" w:rsidR="00536081" w:rsidRDefault="00536081" w:rsidP="00A046EC">
      <w:pPr>
        <w:rPr>
          <w:sz w:val="20"/>
          <w:szCs w:val="20"/>
        </w:rPr>
      </w:pPr>
    </w:p>
    <w:p w14:paraId="6B413DDF" w14:textId="40EF8C92" w:rsidR="00536081" w:rsidRDefault="00536081" w:rsidP="00A046EC">
      <w:pPr>
        <w:rPr>
          <w:sz w:val="20"/>
          <w:szCs w:val="20"/>
        </w:rPr>
      </w:pPr>
    </w:p>
    <w:p w14:paraId="6A5A3614" w14:textId="77777777" w:rsidR="00536081" w:rsidRPr="00A046EC" w:rsidRDefault="00536081" w:rsidP="00536081">
      <w:pPr>
        <w:jc w:val="center"/>
        <w:rPr>
          <w:i/>
          <w:iCs/>
          <w:sz w:val="20"/>
          <w:szCs w:val="20"/>
        </w:rPr>
      </w:pPr>
      <w:r w:rsidRPr="00A046EC">
        <w:rPr>
          <w:sz w:val="20"/>
          <w:szCs w:val="20"/>
        </w:rPr>
        <w:t>Scrum Master Log</w:t>
      </w:r>
    </w:p>
    <w:p w14:paraId="44DDF582" w14:textId="21D98DE3" w:rsidR="00351CEF" w:rsidRPr="00A046EC" w:rsidRDefault="00351CEF" w:rsidP="00A046EC">
      <w:pPr>
        <w:rPr>
          <w:sz w:val="20"/>
          <w:szCs w:val="20"/>
        </w:rPr>
      </w:pPr>
    </w:p>
    <w:p w14:paraId="7F5BA748" w14:textId="6270C98B" w:rsidR="00351CEF" w:rsidRPr="00A046EC" w:rsidRDefault="00351CEF" w:rsidP="00A046EC">
      <w:pPr>
        <w:rPr>
          <w:sz w:val="20"/>
          <w:szCs w:val="20"/>
        </w:rPr>
      </w:pPr>
      <w:r w:rsidRPr="00A046EC">
        <w:rPr>
          <w:sz w:val="20"/>
          <w:szCs w:val="20"/>
        </w:rPr>
        <w:t>Log Author: &lt;</w:t>
      </w:r>
      <w:proofErr w:type="spellStart"/>
      <w:r w:rsidRPr="00A046EC">
        <w:rPr>
          <w:sz w:val="20"/>
          <w:szCs w:val="20"/>
        </w:rPr>
        <w:t>Manasa</w:t>
      </w:r>
      <w:proofErr w:type="spellEnd"/>
      <w:r w:rsidRPr="00A046EC">
        <w:rPr>
          <w:sz w:val="20"/>
          <w:szCs w:val="20"/>
        </w:rPr>
        <w:t xml:space="preserve"> </w:t>
      </w:r>
      <w:proofErr w:type="spellStart"/>
      <w:r w:rsidRPr="00A046EC">
        <w:rPr>
          <w:sz w:val="20"/>
          <w:szCs w:val="20"/>
        </w:rPr>
        <w:t>Manohara</w:t>
      </w:r>
      <w:proofErr w:type="spellEnd"/>
      <w:r w:rsidRPr="00A046EC">
        <w:rPr>
          <w:sz w:val="20"/>
          <w:szCs w:val="20"/>
        </w:rPr>
        <w:t xml:space="preserve"> Shetty&gt;</w:t>
      </w:r>
      <w:r w:rsidRPr="00A046EC">
        <w:rPr>
          <w:i/>
          <w:iCs/>
          <w:sz w:val="20"/>
          <w:szCs w:val="20"/>
        </w:rPr>
        <w:br/>
      </w:r>
      <w:r w:rsidR="002E3462" w:rsidRPr="00A046EC">
        <w:rPr>
          <w:sz w:val="20"/>
          <w:szCs w:val="20"/>
        </w:rPr>
        <w:t xml:space="preserve">Team/APP/Information System: </w:t>
      </w:r>
      <w:r w:rsidR="002E3462" w:rsidRPr="002E3462">
        <w:rPr>
          <w:sz w:val="20"/>
          <w:szCs w:val="20"/>
        </w:rPr>
        <w:t xml:space="preserve">&lt; Clinic </w:t>
      </w:r>
      <w:proofErr w:type="spellStart"/>
      <w:r w:rsidR="002E3462" w:rsidRPr="002E3462">
        <w:rPr>
          <w:sz w:val="20"/>
          <w:szCs w:val="20"/>
        </w:rPr>
        <w:t>Santé</w:t>
      </w:r>
      <w:proofErr w:type="spellEnd"/>
      <w:r w:rsidR="002E3462" w:rsidRPr="002E3462">
        <w:rPr>
          <w:sz w:val="20"/>
          <w:szCs w:val="20"/>
        </w:rPr>
        <w:t>&gt;</w:t>
      </w:r>
    </w:p>
    <w:p w14:paraId="3C75022C" w14:textId="77777777" w:rsidR="00351CEF" w:rsidRPr="00A046EC" w:rsidRDefault="00351CEF" w:rsidP="00A046EC">
      <w:pPr>
        <w:rPr>
          <w:sz w:val="20"/>
          <w:szCs w:val="20"/>
        </w:rPr>
      </w:pPr>
    </w:p>
    <w:p w14:paraId="6FE12D52" w14:textId="77777777" w:rsidR="00351CEF" w:rsidRPr="00A046EC" w:rsidRDefault="00351CEF" w:rsidP="00A046EC">
      <w:pPr>
        <w:rPr>
          <w:sz w:val="20"/>
          <w:szCs w:val="20"/>
          <w:u w:val="single"/>
        </w:rPr>
      </w:pPr>
      <w:r w:rsidRPr="00A046EC">
        <w:rPr>
          <w:sz w:val="20"/>
          <w:szCs w:val="20"/>
        </w:rPr>
        <w:br/>
      </w:r>
      <w:r w:rsidRPr="00A046EC">
        <w:rPr>
          <w:sz w:val="20"/>
          <w:szCs w:val="20"/>
          <w:u w:val="single"/>
        </w:rPr>
        <w:t>MEETING SPECIFICS</w:t>
      </w:r>
      <w:r w:rsidRPr="00A046EC">
        <w:rPr>
          <w:sz w:val="20"/>
          <w:szCs w:val="20"/>
          <w:u w:val="single"/>
        </w:rPr>
        <w:br/>
      </w:r>
    </w:p>
    <w:tbl>
      <w:tblPr>
        <w:tblStyle w:val="TableGrid"/>
        <w:tblW w:w="0" w:type="auto"/>
        <w:tblLook w:val="04A0" w:firstRow="1" w:lastRow="0" w:firstColumn="1" w:lastColumn="0" w:noHBand="0" w:noVBand="1"/>
      </w:tblPr>
      <w:tblGrid>
        <w:gridCol w:w="2177"/>
        <w:gridCol w:w="2109"/>
        <w:gridCol w:w="2196"/>
        <w:gridCol w:w="2329"/>
        <w:gridCol w:w="1979"/>
      </w:tblGrid>
      <w:tr w:rsidR="00A046EC" w:rsidRPr="00A046EC" w14:paraId="1FEB71AE" w14:textId="77777777">
        <w:tc>
          <w:tcPr>
            <w:tcW w:w="2249" w:type="dxa"/>
            <w:tcBorders>
              <w:top w:val="single" w:sz="4" w:space="0" w:color="auto"/>
              <w:left w:val="single" w:sz="4" w:space="0" w:color="auto"/>
              <w:bottom w:val="single" w:sz="4" w:space="0" w:color="auto"/>
              <w:right w:val="single" w:sz="4" w:space="0" w:color="auto"/>
            </w:tcBorders>
            <w:hideMark/>
          </w:tcPr>
          <w:p w14:paraId="2C948CBD" w14:textId="77777777" w:rsidR="00351CEF" w:rsidRPr="00A046EC" w:rsidRDefault="00351CEF" w:rsidP="00A046EC">
            <w:pPr>
              <w:rPr>
                <w:sz w:val="20"/>
                <w:szCs w:val="20"/>
              </w:rPr>
            </w:pPr>
            <w:r w:rsidRPr="00A046EC">
              <w:rPr>
                <w:sz w:val="20"/>
                <w:szCs w:val="20"/>
              </w:rPr>
              <w:t>Meeting #</w:t>
            </w:r>
          </w:p>
        </w:tc>
        <w:tc>
          <w:tcPr>
            <w:tcW w:w="2160" w:type="dxa"/>
            <w:tcBorders>
              <w:top w:val="single" w:sz="4" w:space="0" w:color="auto"/>
              <w:left w:val="single" w:sz="4" w:space="0" w:color="auto"/>
              <w:bottom w:val="single" w:sz="4" w:space="0" w:color="auto"/>
              <w:right w:val="single" w:sz="4" w:space="0" w:color="auto"/>
            </w:tcBorders>
            <w:hideMark/>
          </w:tcPr>
          <w:p w14:paraId="59E80281" w14:textId="77777777" w:rsidR="00351CEF" w:rsidRPr="00A046EC" w:rsidRDefault="00351CEF" w:rsidP="00A046EC">
            <w:pPr>
              <w:rPr>
                <w:sz w:val="20"/>
                <w:szCs w:val="20"/>
              </w:rPr>
            </w:pPr>
            <w:r w:rsidRPr="00A046EC">
              <w:rPr>
                <w:sz w:val="20"/>
                <w:szCs w:val="20"/>
              </w:rPr>
              <w:t>Date</w:t>
            </w:r>
          </w:p>
        </w:tc>
        <w:tc>
          <w:tcPr>
            <w:tcW w:w="2267" w:type="dxa"/>
            <w:tcBorders>
              <w:top w:val="single" w:sz="4" w:space="0" w:color="auto"/>
              <w:left w:val="single" w:sz="4" w:space="0" w:color="auto"/>
              <w:bottom w:val="single" w:sz="4" w:space="0" w:color="auto"/>
              <w:right w:val="single" w:sz="4" w:space="0" w:color="auto"/>
            </w:tcBorders>
            <w:hideMark/>
          </w:tcPr>
          <w:p w14:paraId="34B4F285" w14:textId="77777777" w:rsidR="00351CEF" w:rsidRPr="00A046EC" w:rsidRDefault="00351CEF" w:rsidP="00A046EC">
            <w:pPr>
              <w:rPr>
                <w:sz w:val="20"/>
                <w:szCs w:val="20"/>
              </w:rPr>
            </w:pPr>
            <w:r w:rsidRPr="00A046EC">
              <w:rPr>
                <w:sz w:val="20"/>
                <w:szCs w:val="20"/>
              </w:rPr>
              <w:t>Platform</w:t>
            </w:r>
          </w:p>
        </w:tc>
        <w:tc>
          <w:tcPr>
            <w:tcW w:w="2383" w:type="dxa"/>
            <w:tcBorders>
              <w:top w:val="single" w:sz="4" w:space="0" w:color="auto"/>
              <w:left w:val="single" w:sz="4" w:space="0" w:color="auto"/>
              <w:bottom w:val="single" w:sz="4" w:space="0" w:color="auto"/>
              <w:right w:val="single" w:sz="4" w:space="0" w:color="auto"/>
            </w:tcBorders>
            <w:hideMark/>
          </w:tcPr>
          <w:p w14:paraId="1CC8A220" w14:textId="77777777" w:rsidR="00351CEF" w:rsidRPr="00A046EC" w:rsidRDefault="00351CEF" w:rsidP="00A046EC">
            <w:pPr>
              <w:rPr>
                <w:sz w:val="20"/>
                <w:szCs w:val="20"/>
              </w:rPr>
            </w:pPr>
            <w:r w:rsidRPr="00A046EC">
              <w:rPr>
                <w:sz w:val="20"/>
                <w:szCs w:val="20"/>
              </w:rPr>
              <w:tab/>
            </w:r>
            <w:r w:rsidRPr="00A046EC">
              <w:rPr>
                <w:sz w:val="20"/>
                <w:szCs w:val="20"/>
              </w:rPr>
              <w:tab/>
              <w:t>Time</w:t>
            </w:r>
          </w:p>
        </w:tc>
        <w:tc>
          <w:tcPr>
            <w:tcW w:w="2037" w:type="dxa"/>
            <w:tcBorders>
              <w:top w:val="single" w:sz="4" w:space="0" w:color="auto"/>
              <w:left w:val="single" w:sz="4" w:space="0" w:color="auto"/>
              <w:bottom w:val="single" w:sz="4" w:space="0" w:color="auto"/>
              <w:right w:val="single" w:sz="4" w:space="0" w:color="auto"/>
            </w:tcBorders>
            <w:hideMark/>
          </w:tcPr>
          <w:p w14:paraId="580055E1" w14:textId="77777777" w:rsidR="00351CEF" w:rsidRPr="00A046EC" w:rsidRDefault="00351CEF" w:rsidP="00A046EC">
            <w:pPr>
              <w:rPr>
                <w:sz w:val="20"/>
                <w:szCs w:val="20"/>
              </w:rPr>
            </w:pPr>
            <w:r w:rsidRPr="00A046EC">
              <w:rPr>
                <w:sz w:val="20"/>
                <w:szCs w:val="20"/>
              </w:rPr>
              <w:t>Duration</w:t>
            </w:r>
          </w:p>
        </w:tc>
      </w:tr>
      <w:tr w:rsidR="00A046EC" w:rsidRPr="00A046EC" w14:paraId="48D476D8" w14:textId="77777777">
        <w:tc>
          <w:tcPr>
            <w:tcW w:w="2249" w:type="dxa"/>
            <w:tcBorders>
              <w:top w:val="single" w:sz="4" w:space="0" w:color="auto"/>
              <w:left w:val="single" w:sz="4" w:space="0" w:color="auto"/>
              <w:bottom w:val="single" w:sz="4" w:space="0" w:color="auto"/>
              <w:right w:val="single" w:sz="4" w:space="0" w:color="auto"/>
            </w:tcBorders>
            <w:hideMark/>
          </w:tcPr>
          <w:p w14:paraId="2674EAFE" w14:textId="7D8CAB5B" w:rsidR="00351CEF" w:rsidRPr="00A046EC" w:rsidRDefault="002E3462" w:rsidP="00F275EB">
            <w:pPr>
              <w:rPr>
                <w:sz w:val="20"/>
                <w:szCs w:val="20"/>
              </w:rPr>
            </w:pPr>
            <w:r>
              <w:rPr>
                <w:sz w:val="20"/>
                <w:szCs w:val="20"/>
              </w:rPr>
              <w:t>3</w:t>
            </w:r>
          </w:p>
        </w:tc>
        <w:tc>
          <w:tcPr>
            <w:tcW w:w="2160" w:type="dxa"/>
            <w:tcBorders>
              <w:top w:val="single" w:sz="4" w:space="0" w:color="auto"/>
              <w:left w:val="single" w:sz="4" w:space="0" w:color="auto"/>
              <w:bottom w:val="single" w:sz="4" w:space="0" w:color="auto"/>
              <w:right w:val="single" w:sz="4" w:space="0" w:color="auto"/>
            </w:tcBorders>
            <w:hideMark/>
          </w:tcPr>
          <w:p w14:paraId="6E67D063" w14:textId="77777777" w:rsidR="00351CEF" w:rsidRPr="00A046EC" w:rsidRDefault="00351CEF" w:rsidP="00A046EC">
            <w:pPr>
              <w:rPr>
                <w:sz w:val="20"/>
                <w:szCs w:val="20"/>
              </w:rPr>
            </w:pPr>
            <w:r w:rsidRPr="00A046EC">
              <w:rPr>
                <w:sz w:val="20"/>
                <w:szCs w:val="20"/>
              </w:rPr>
              <w:t>17/06/2022</w:t>
            </w:r>
          </w:p>
        </w:tc>
        <w:tc>
          <w:tcPr>
            <w:tcW w:w="2267" w:type="dxa"/>
            <w:tcBorders>
              <w:top w:val="single" w:sz="4" w:space="0" w:color="auto"/>
              <w:left w:val="single" w:sz="4" w:space="0" w:color="auto"/>
              <w:bottom w:val="single" w:sz="4" w:space="0" w:color="auto"/>
              <w:right w:val="single" w:sz="4" w:space="0" w:color="auto"/>
            </w:tcBorders>
            <w:hideMark/>
          </w:tcPr>
          <w:p w14:paraId="1FB2560F" w14:textId="77777777" w:rsidR="00351CEF" w:rsidRPr="00A046EC" w:rsidRDefault="00351CEF" w:rsidP="00A046EC">
            <w:pPr>
              <w:rPr>
                <w:sz w:val="20"/>
                <w:szCs w:val="20"/>
              </w:rPr>
            </w:pPr>
            <w:r w:rsidRPr="00A046EC">
              <w:rPr>
                <w:sz w:val="20"/>
                <w:szCs w:val="20"/>
              </w:rPr>
              <w:t>Face to Face</w:t>
            </w:r>
          </w:p>
        </w:tc>
        <w:tc>
          <w:tcPr>
            <w:tcW w:w="2383" w:type="dxa"/>
            <w:tcBorders>
              <w:top w:val="single" w:sz="4" w:space="0" w:color="auto"/>
              <w:left w:val="single" w:sz="4" w:space="0" w:color="auto"/>
              <w:bottom w:val="single" w:sz="4" w:space="0" w:color="auto"/>
              <w:right w:val="single" w:sz="4" w:space="0" w:color="auto"/>
            </w:tcBorders>
            <w:hideMark/>
          </w:tcPr>
          <w:p w14:paraId="179C4D1A" w14:textId="77777777" w:rsidR="00351CEF" w:rsidRPr="00A046EC" w:rsidRDefault="00351CEF" w:rsidP="00A046EC">
            <w:pPr>
              <w:rPr>
                <w:sz w:val="20"/>
                <w:szCs w:val="20"/>
              </w:rPr>
            </w:pPr>
            <w:r w:rsidRPr="00A046EC">
              <w:rPr>
                <w:sz w:val="20"/>
                <w:szCs w:val="20"/>
              </w:rPr>
              <w:t>11:30PM-12:30PM</w:t>
            </w:r>
          </w:p>
        </w:tc>
        <w:tc>
          <w:tcPr>
            <w:tcW w:w="2037" w:type="dxa"/>
            <w:tcBorders>
              <w:top w:val="single" w:sz="4" w:space="0" w:color="auto"/>
              <w:left w:val="single" w:sz="4" w:space="0" w:color="auto"/>
              <w:bottom w:val="single" w:sz="4" w:space="0" w:color="auto"/>
              <w:right w:val="single" w:sz="4" w:space="0" w:color="auto"/>
            </w:tcBorders>
            <w:hideMark/>
          </w:tcPr>
          <w:p w14:paraId="62469524" w14:textId="77777777" w:rsidR="00351CEF" w:rsidRPr="00A046EC" w:rsidRDefault="00351CEF" w:rsidP="00A046EC">
            <w:pPr>
              <w:rPr>
                <w:sz w:val="20"/>
                <w:szCs w:val="20"/>
              </w:rPr>
            </w:pPr>
            <w:r w:rsidRPr="00A046EC">
              <w:rPr>
                <w:sz w:val="20"/>
                <w:szCs w:val="20"/>
              </w:rPr>
              <w:t>1 hour</w:t>
            </w:r>
          </w:p>
        </w:tc>
      </w:tr>
    </w:tbl>
    <w:p w14:paraId="46E3EDEE" w14:textId="77777777" w:rsidR="00351CEF" w:rsidRPr="00A046EC" w:rsidRDefault="00351CEF" w:rsidP="00A046EC">
      <w:pPr>
        <w:rPr>
          <w:sz w:val="20"/>
          <w:szCs w:val="20"/>
        </w:rPr>
      </w:pPr>
    </w:p>
    <w:p w14:paraId="312B913D" w14:textId="77777777" w:rsidR="00351CEF" w:rsidRPr="00A046EC" w:rsidRDefault="00351CEF" w:rsidP="00A046EC">
      <w:pPr>
        <w:rPr>
          <w:sz w:val="20"/>
          <w:szCs w:val="20"/>
          <w:u w:val="single"/>
        </w:rPr>
      </w:pPr>
      <w:r w:rsidRPr="00A046EC">
        <w:rPr>
          <w:sz w:val="20"/>
          <w:szCs w:val="20"/>
          <w:u w:val="single"/>
        </w:rPr>
        <w:t>ATTENDANCE</w:t>
      </w:r>
      <w:r w:rsidRPr="00A046EC">
        <w:rPr>
          <w:sz w:val="20"/>
          <w:szCs w:val="20"/>
          <w:u w:val="single"/>
        </w:rPr>
        <w:br/>
      </w:r>
    </w:p>
    <w:tbl>
      <w:tblPr>
        <w:tblStyle w:val="TableGrid"/>
        <w:tblW w:w="0" w:type="auto"/>
        <w:tblLook w:val="04A0" w:firstRow="1" w:lastRow="0" w:firstColumn="1" w:lastColumn="0" w:noHBand="0" w:noVBand="1"/>
      </w:tblPr>
      <w:tblGrid>
        <w:gridCol w:w="1669"/>
        <w:gridCol w:w="1122"/>
        <w:gridCol w:w="1790"/>
        <w:gridCol w:w="1790"/>
        <w:gridCol w:w="1117"/>
        <w:gridCol w:w="3302"/>
      </w:tblGrid>
      <w:tr w:rsidR="00A046EC" w:rsidRPr="00A046EC" w14:paraId="578A2466" w14:textId="77777777">
        <w:tc>
          <w:tcPr>
            <w:tcW w:w="1696" w:type="dxa"/>
            <w:tcBorders>
              <w:top w:val="single" w:sz="4" w:space="0" w:color="auto"/>
              <w:left w:val="single" w:sz="4" w:space="0" w:color="auto"/>
              <w:bottom w:val="single" w:sz="4" w:space="0" w:color="auto"/>
              <w:right w:val="single" w:sz="4" w:space="0" w:color="auto"/>
            </w:tcBorders>
            <w:hideMark/>
          </w:tcPr>
          <w:p w14:paraId="6F6F9977" w14:textId="77777777" w:rsidR="00351CEF" w:rsidRPr="00A046EC" w:rsidRDefault="00351CEF" w:rsidP="00A046EC">
            <w:pPr>
              <w:rPr>
                <w:sz w:val="20"/>
                <w:szCs w:val="20"/>
              </w:rPr>
            </w:pPr>
            <w:r w:rsidRPr="00A046EC">
              <w:rPr>
                <w:sz w:val="20"/>
                <w:szCs w:val="20"/>
              </w:rPr>
              <w:t>Name</w:t>
            </w:r>
          </w:p>
        </w:tc>
        <w:tc>
          <w:tcPr>
            <w:tcW w:w="1134" w:type="dxa"/>
            <w:tcBorders>
              <w:top w:val="single" w:sz="4" w:space="0" w:color="auto"/>
              <w:left w:val="single" w:sz="4" w:space="0" w:color="auto"/>
              <w:bottom w:val="single" w:sz="4" w:space="0" w:color="auto"/>
              <w:right w:val="single" w:sz="4" w:space="0" w:color="auto"/>
            </w:tcBorders>
            <w:hideMark/>
          </w:tcPr>
          <w:p w14:paraId="275F4EF0" w14:textId="77777777" w:rsidR="00351CEF" w:rsidRPr="00A046EC" w:rsidRDefault="00351CEF" w:rsidP="00A046EC">
            <w:pPr>
              <w:rPr>
                <w:sz w:val="20"/>
                <w:szCs w:val="20"/>
              </w:rPr>
            </w:pPr>
            <w:r w:rsidRPr="00A046EC">
              <w:rPr>
                <w:sz w:val="20"/>
                <w:szCs w:val="20"/>
              </w:rPr>
              <w:t>Whole Meeting</w:t>
            </w:r>
          </w:p>
        </w:tc>
        <w:tc>
          <w:tcPr>
            <w:tcW w:w="1843" w:type="dxa"/>
            <w:tcBorders>
              <w:top w:val="single" w:sz="4" w:space="0" w:color="auto"/>
              <w:left w:val="single" w:sz="4" w:space="0" w:color="auto"/>
              <w:bottom w:val="single" w:sz="4" w:space="0" w:color="auto"/>
              <w:right w:val="single" w:sz="4" w:space="0" w:color="auto"/>
            </w:tcBorders>
          </w:tcPr>
          <w:p w14:paraId="0E640576" w14:textId="77777777" w:rsidR="00351CEF" w:rsidRPr="00A046EC" w:rsidRDefault="00351CEF" w:rsidP="00A046EC">
            <w:pPr>
              <w:rPr>
                <w:sz w:val="20"/>
                <w:szCs w:val="20"/>
              </w:rPr>
            </w:pPr>
            <w:r w:rsidRPr="00A046EC">
              <w:rPr>
                <w:sz w:val="20"/>
                <w:szCs w:val="20"/>
              </w:rPr>
              <w:t>Most of the Meeting</w:t>
            </w:r>
          </w:p>
          <w:p w14:paraId="2E324327" w14:textId="77777777" w:rsidR="00351CEF" w:rsidRPr="00A046EC" w:rsidRDefault="00351CEF" w:rsidP="00A046EC">
            <w:pPr>
              <w:rPr>
                <w:i/>
                <w:iCs/>
                <w:sz w:val="20"/>
                <w:szCs w:val="20"/>
              </w:rPr>
            </w:pPr>
          </w:p>
        </w:tc>
        <w:tc>
          <w:tcPr>
            <w:tcW w:w="1843" w:type="dxa"/>
            <w:tcBorders>
              <w:top w:val="single" w:sz="4" w:space="0" w:color="auto"/>
              <w:left w:val="single" w:sz="4" w:space="0" w:color="auto"/>
              <w:bottom w:val="single" w:sz="4" w:space="0" w:color="auto"/>
              <w:right w:val="single" w:sz="4" w:space="0" w:color="auto"/>
            </w:tcBorders>
            <w:hideMark/>
          </w:tcPr>
          <w:p w14:paraId="59470D5A" w14:textId="77777777" w:rsidR="00351CEF" w:rsidRPr="00A046EC" w:rsidRDefault="00351CEF" w:rsidP="00A046EC">
            <w:pPr>
              <w:rPr>
                <w:sz w:val="20"/>
                <w:szCs w:val="20"/>
              </w:rPr>
            </w:pPr>
            <w:r w:rsidRPr="00A046EC">
              <w:rPr>
                <w:sz w:val="20"/>
                <w:szCs w:val="20"/>
              </w:rPr>
              <w:t>Parts of the Meeting</w:t>
            </w:r>
            <w:r w:rsidRPr="00A046EC">
              <w:rPr>
                <w:sz w:val="20"/>
                <w:szCs w:val="20"/>
              </w:rPr>
              <w:br/>
            </w:r>
            <w:r w:rsidRPr="00A046EC">
              <w:rPr>
                <w:i/>
                <w:iCs/>
                <w:sz w:val="20"/>
                <w:szCs w:val="20"/>
              </w:rPr>
              <w:t>-how long?</w:t>
            </w:r>
          </w:p>
        </w:tc>
        <w:tc>
          <w:tcPr>
            <w:tcW w:w="1134" w:type="dxa"/>
            <w:tcBorders>
              <w:top w:val="single" w:sz="4" w:space="0" w:color="auto"/>
              <w:left w:val="single" w:sz="4" w:space="0" w:color="auto"/>
              <w:bottom w:val="single" w:sz="4" w:space="0" w:color="auto"/>
              <w:right w:val="single" w:sz="4" w:space="0" w:color="auto"/>
            </w:tcBorders>
            <w:hideMark/>
          </w:tcPr>
          <w:p w14:paraId="15D81BE7" w14:textId="77777777" w:rsidR="00351CEF" w:rsidRPr="00A046EC" w:rsidRDefault="00351CEF" w:rsidP="00A046EC">
            <w:pPr>
              <w:rPr>
                <w:sz w:val="20"/>
                <w:szCs w:val="20"/>
              </w:rPr>
            </w:pPr>
            <w:r w:rsidRPr="00A046EC">
              <w:rPr>
                <w:sz w:val="20"/>
                <w:szCs w:val="20"/>
              </w:rPr>
              <w:t>Absent</w:t>
            </w:r>
          </w:p>
        </w:tc>
        <w:tc>
          <w:tcPr>
            <w:tcW w:w="3446" w:type="dxa"/>
            <w:tcBorders>
              <w:top w:val="single" w:sz="4" w:space="0" w:color="auto"/>
              <w:left w:val="single" w:sz="4" w:space="0" w:color="auto"/>
              <w:bottom w:val="single" w:sz="4" w:space="0" w:color="auto"/>
              <w:right w:val="single" w:sz="4" w:space="0" w:color="auto"/>
            </w:tcBorders>
            <w:hideMark/>
          </w:tcPr>
          <w:p w14:paraId="1EB3171B" w14:textId="77777777" w:rsidR="00351CEF" w:rsidRPr="00A046EC" w:rsidRDefault="00351CEF" w:rsidP="00A046EC">
            <w:pPr>
              <w:rPr>
                <w:sz w:val="20"/>
                <w:szCs w:val="20"/>
              </w:rPr>
            </w:pPr>
            <w:r w:rsidRPr="00A046EC">
              <w:rPr>
                <w:sz w:val="20"/>
                <w:szCs w:val="20"/>
              </w:rPr>
              <w:t>If a team member did not attend the whole meeting, specify the reason why</w:t>
            </w:r>
          </w:p>
        </w:tc>
      </w:tr>
      <w:tr w:rsidR="00A046EC" w:rsidRPr="00A046EC" w14:paraId="1127ECE3" w14:textId="77777777">
        <w:tc>
          <w:tcPr>
            <w:tcW w:w="1696" w:type="dxa"/>
            <w:tcBorders>
              <w:top w:val="single" w:sz="4" w:space="0" w:color="auto"/>
              <w:left w:val="single" w:sz="4" w:space="0" w:color="auto"/>
              <w:bottom w:val="single" w:sz="4" w:space="0" w:color="auto"/>
              <w:right w:val="single" w:sz="4" w:space="0" w:color="auto"/>
            </w:tcBorders>
            <w:hideMark/>
          </w:tcPr>
          <w:p w14:paraId="69A342BB" w14:textId="77777777" w:rsidR="00351CEF" w:rsidRPr="00A046EC" w:rsidRDefault="00351CEF" w:rsidP="00A046EC">
            <w:pPr>
              <w:rPr>
                <w:rFonts w:ascii="Calibri Light" w:eastAsia="Calibri Light" w:hAnsi="Calibri Light" w:cs="Calibri Light"/>
                <w:sz w:val="20"/>
                <w:szCs w:val="20"/>
              </w:rPr>
            </w:pPr>
            <w:r w:rsidRPr="00A046EC">
              <w:rPr>
                <w:rFonts w:cstheme="majorBidi"/>
                <w:sz w:val="20"/>
                <w:szCs w:val="20"/>
              </w:rPr>
              <w:t>Kamil Obiedzinski</w:t>
            </w:r>
          </w:p>
        </w:tc>
        <w:tc>
          <w:tcPr>
            <w:tcW w:w="1134" w:type="dxa"/>
            <w:tcBorders>
              <w:top w:val="single" w:sz="4" w:space="0" w:color="auto"/>
              <w:left w:val="single" w:sz="4" w:space="0" w:color="auto"/>
              <w:bottom w:val="single" w:sz="4" w:space="0" w:color="auto"/>
              <w:right w:val="single" w:sz="4" w:space="0" w:color="auto"/>
            </w:tcBorders>
            <w:hideMark/>
          </w:tcPr>
          <w:p w14:paraId="3743EC6E" w14:textId="77777777" w:rsidR="00351CEF" w:rsidRPr="00A046EC" w:rsidRDefault="00351CEF" w:rsidP="00A046EC">
            <w:pPr>
              <w:rPr>
                <w:sz w:val="20"/>
                <w:szCs w:val="20"/>
              </w:rPr>
            </w:pPr>
            <w:r w:rsidRPr="00A046EC">
              <w:rPr>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43D21266" w14:textId="77777777" w:rsidR="00351CEF" w:rsidRPr="00A046EC" w:rsidRDefault="00351CEF" w:rsidP="00A046EC">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14:paraId="6D18B61C" w14:textId="77777777" w:rsidR="00351CEF" w:rsidRPr="00A046EC" w:rsidRDefault="00351CEF" w:rsidP="00A046EC">
            <w:pPr>
              <w:rPr>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80F2EF4" w14:textId="77777777" w:rsidR="00351CEF" w:rsidRPr="00A046EC" w:rsidRDefault="00351CEF" w:rsidP="00A046EC">
            <w:pPr>
              <w:rPr>
                <w:sz w:val="20"/>
                <w:szCs w:val="20"/>
              </w:rPr>
            </w:pPr>
          </w:p>
        </w:tc>
        <w:tc>
          <w:tcPr>
            <w:tcW w:w="3446" w:type="dxa"/>
            <w:tcBorders>
              <w:top w:val="single" w:sz="4" w:space="0" w:color="auto"/>
              <w:left w:val="single" w:sz="4" w:space="0" w:color="auto"/>
              <w:bottom w:val="single" w:sz="4" w:space="0" w:color="auto"/>
              <w:right w:val="single" w:sz="4" w:space="0" w:color="auto"/>
            </w:tcBorders>
          </w:tcPr>
          <w:p w14:paraId="29893E4E" w14:textId="77777777" w:rsidR="00351CEF" w:rsidRPr="00A046EC" w:rsidRDefault="00351CEF" w:rsidP="00A046EC">
            <w:pPr>
              <w:rPr>
                <w:sz w:val="20"/>
                <w:szCs w:val="20"/>
              </w:rPr>
            </w:pPr>
          </w:p>
        </w:tc>
      </w:tr>
      <w:tr w:rsidR="00A046EC" w:rsidRPr="00A046EC" w14:paraId="542C8D84" w14:textId="77777777">
        <w:tc>
          <w:tcPr>
            <w:tcW w:w="1696" w:type="dxa"/>
            <w:tcBorders>
              <w:top w:val="single" w:sz="4" w:space="0" w:color="auto"/>
              <w:left w:val="single" w:sz="4" w:space="0" w:color="auto"/>
              <w:bottom w:val="single" w:sz="4" w:space="0" w:color="auto"/>
              <w:right w:val="single" w:sz="4" w:space="0" w:color="auto"/>
            </w:tcBorders>
            <w:hideMark/>
          </w:tcPr>
          <w:p w14:paraId="43B77CEF" w14:textId="77777777" w:rsidR="00351CEF" w:rsidRPr="00A046EC" w:rsidRDefault="00351CEF" w:rsidP="00A046EC">
            <w:pPr>
              <w:rPr>
                <w:sz w:val="20"/>
                <w:szCs w:val="20"/>
              </w:rPr>
            </w:pPr>
            <w:proofErr w:type="spellStart"/>
            <w:r w:rsidRPr="00A046EC">
              <w:rPr>
                <w:sz w:val="20"/>
                <w:szCs w:val="20"/>
              </w:rPr>
              <w:t>Manasa</w:t>
            </w:r>
            <w:proofErr w:type="spellEnd"/>
            <w:r w:rsidRPr="00A046EC">
              <w:rPr>
                <w:sz w:val="20"/>
                <w:szCs w:val="20"/>
              </w:rPr>
              <w:t xml:space="preserve"> </w:t>
            </w:r>
            <w:proofErr w:type="spellStart"/>
            <w:r w:rsidRPr="00A046EC">
              <w:rPr>
                <w:sz w:val="20"/>
                <w:szCs w:val="20"/>
              </w:rPr>
              <w:t>Manohara</w:t>
            </w:r>
            <w:proofErr w:type="spellEnd"/>
            <w:r w:rsidRPr="00A046EC">
              <w:rPr>
                <w:sz w:val="20"/>
                <w:szCs w:val="20"/>
              </w:rPr>
              <w:t xml:space="preserve"> Shetty</w:t>
            </w:r>
          </w:p>
        </w:tc>
        <w:tc>
          <w:tcPr>
            <w:tcW w:w="1134" w:type="dxa"/>
            <w:tcBorders>
              <w:top w:val="single" w:sz="4" w:space="0" w:color="auto"/>
              <w:left w:val="single" w:sz="4" w:space="0" w:color="auto"/>
              <w:bottom w:val="single" w:sz="4" w:space="0" w:color="auto"/>
              <w:right w:val="single" w:sz="4" w:space="0" w:color="auto"/>
            </w:tcBorders>
            <w:hideMark/>
          </w:tcPr>
          <w:p w14:paraId="7140A6B3" w14:textId="77777777" w:rsidR="00351CEF" w:rsidRPr="00A046EC" w:rsidRDefault="00351CEF" w:rsidP="00A046EC">
            <w:pPr>
              <w:rPr>
                <w:sz w:val="20"/>
                <w:szCs w:val="20"/>
              </w:rPr>
            </w:pPr>
            <w:r w:rsidRPr="00A046EC">
              <w:rPr>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584824FA" w14:textId="77777777" w:rsidR="00351CEF" w:rsidRPr="00A046EC" w:rsidRDefault="00351CEF" w:rsidP="00A046EC">
            <w:pPr>
              <w:rPr>
                <w:rFonts w:ascii="Calibri Light" w:eastAsia="Calibri Light" w:hAnsi="Calibri Light" w:cs="Calibri Light"/>
                <w:sz w:val="20"/>
                <w:szCs w:val="20"/>
              </w:rPr>
            </w:pPr>
          </w:p>
        </w:tc>
        <w:tc>
          <w:tcPr>
            <w:tcW w:w="1843" w:type="dxa"/>
            <w:tcBorders>
              <w:top w:val="single" w:sz="4" w:space="0" w:color="auto"/>
              <w:left w:val="single" w:sz="4" w:space="0" w:color="auto"/>
              <w:bottom w:val="single" w:sz="4" w:space="0" w:color="auto"/>
              <w:right w:val="single" w:sz="4" w:space="0" w:color="auto"/>
            </w:tcBorders>
          </w:tcPr>
          <w:p w14:paraId="62BF5FB6" w14:textId="77777777" w:rsidR="00351CEF" w:rsidRPr="00A046EC" w:rsidRDefault="00351CEF" w:rsidP="00A046EC">
            <w:pPr>
              <w:rPr>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2C7C19A" w14:textId="77777777" w:rsidR="00351CEF" w:rsidRPr="00A046EC" w:rsidRDefault="00351CEF" w:rsidP="00A046EC">
            <w:pPr>
              <w:rPr>
                <w:sz w:val="20"/>
                <w:szCs w:val="20"/>
              </w:rPr>
            </w:pPr>
          </w:p>
        </w:tc>
        <w:tc>
          <w:tcPr>
            <w:tcW w:w="3446" w:type="dxa"/>
            <w:tcBorders>
              <w:top w:val="single" w:sz="4" w:space="0" w:color="auto"/>
              <w:left w:val="single" w:sz="4" w:space="0" w:color="auto"/>
              <w:bottom w:val="single" w:sz="4" w:space="0" w:color="auto"/>
              <w:right w:val="single" w:sz="4" w:space="0" w:color="auto"/>
            </w:tcBorders>
          </w:tcPr>
          <w:p w14:paraId="245B0DC9" w14:textId="77777777" w:rsidR="00351CEF" w:rsidRPr="00A046EC" w:rsidRDefault="00351CEF" w:rsidP="00A046EC">
            <w:pPr>
              <w:rPr>
                <w:sz w:val="20"/>
                <w:szCs w:val="20"/>
              </w:rPr>
            </w:pPr>
          </w:p>
        </w:tc>
      </w:tr>
      <w:tr w:rsidR="00A046EC" w:rsidRPr="00A046EC" w14:paraId="05175CF4" w14:textId="77777777">
        <w:tc>
          <w:tcPr>
            <w:tcW w:w="1696" w:type="dxa"/>
            <w:tcBorders>
              <w:top w:val="single" w:sz="4" w:space="0" w:color="auto"/>
              <w:left w:val="single" w:sz="4" w:space="0" w:color="auto"/>
              <w:bottom w:val="single" w:sz="4" w:space="0" w:color="auto"/>
              <w:right w:val="single" w:sz="4" w:space="0" w:color="auto"/>
            </w:tcBorders>
            <w:hideMark/>
          </w:tcPr>
          <w:p w14:paraId="4C3DF551" w14:textId="77777777" w:rsidR="00351CEF" w:rsidRPr="00A046EC" w:rsidRDefault="00351CEF" w:rsidP="00A046EC">
            <w:pPr>
              <w:rPr>
                <w:sz w:val="20"/>
                <w:szCs w:val="20"/>
              </w:rPr>
            </w:pPr>
            <w:r w:rsidRPr="00A046EC">
              <w:rPr>
                <w:sz w:val="20"/>
                <w:szCs w:val="20"/>
              </w:rPr>
              <w:t>Hyemi Park</w:t>
            </w:r>
          </w:p>
        </w:tc>
        <w:tc>
          <w:tcPr>
            <w:tcW w:w="1134" w:type="dxa"/>
            <w:tcBorders>
              <w:top w:val="single" w:sz="4" w:space="0" w:color="auto"/>
              <w:left w:val="single" w:sz="4" w:space="0" w:color="auto"/>
              <w:bottom w:val="single" w:sz="4" w:space="0" w:color="auto"/>
              <w:right w:val="single" w:sz="4" w:space="0" w:color="auto"/>
            </w:tcBorders>
            <w:hideMark/>
          </w:tcPr>
          <w:p w14:paraId="7FF901A2" w14:textId="77777777" w:rsidR="00351CEF" w:rsidRPr="00A046EC" w:rsidRDefault="00351CEF" w:rsidP="00A046EC">
            <w:pPr>
              <w:rPr>
                <w:sz w:val="20"/>
                <w:szCs w:val="20"/>
              </w:rPr>
            </w:pPr>
            <w:r w:rsidRPr="00A046EC">
              <w:rPr>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0EC0A28F" w14:textId="77777777" w:rsidR="00351CEF" w:rsidRPr="00A046EC" w:rsidRDefault="00351CEF" w:rsidP="00A046EC">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14:paraId="0F29016C" w14:textId="77777777" w:rsidR="00351CEF" w:rsidRPr="00A046EC" w:rsidRDefault="00351CEF" w:rsidP="00A046EC">
            <w:pPr>
              <w:rPr>
                <w:sz w:val="20"/>
                <w:szCs w:val="20"/>
              </w:rPr>
            </w:pPr>
          </w:p>
        </w:tc>
        <w:tc>
          <w:tcPr>
            <w:tcW w:w="1134" w:type="dxa"/>
            <w:tcBorders>
              <w:top w:val="single" w:sz="4" w:space="0" w:color="auto"/>
              <w:left w:val="single" w:sz="4" w:space="0" w:color="auto"/>
              <w:bottom w:val="single" w:sz="4" w:space="0" w:color="auto"/>
              <w:right w:val="single" w:sz="4" w:space="0" w:color="auto"/>
            </w:tcBorders>
          </w:tcPr>
          <w:p w14:paraId="33284BED" w14:textId="77777777" w:rsidR="00351CEF" w:rsidRPr="00A046EC" w:rsidRDefault="00351CEF" w:rsidP="00A046EC">
            <w:pPr>
              <w:rPr>
                <w:sz w:val="20"/>
                <w:szCs w:val="20"/>
              </w:rPr>
            </w:pPr>
          </w:p>
        </w:tc>
        <w:tc>
          <w:tcPr>
            <w:tcW w:w="3446" w:type="dxa"/>
            <w:tcBorders>
              <w:top w:val="single" w:sz="4" w:space="0" w:color="auto"/>
              <w:left w:val="single" w:sz="4" w:space="0" w:color="auto"/>
              <w:bottom w:val="single" w:sz="4" w:space="0" w:color="auto"/>
              <w:right w:val="single" w:sz="4" w:space="0" w:color="auto"/>
            </w:tcBorders>
          </w:tcPr>
          <w:p w14:paraId="2BF585B6" w14:textId="77777777" w:rsidR="00351CEF" w:rsidRPr="00A046EC" w:rsidRDefault="00351CEF" w:rsidP="00A046EC">
            <w:pPr>
              <w:rPr>
                <w:sz w:val="20"/>
                <w:szCs w:val="20"/>
              </w:rPr>
            </w:pPr>
          </w:p>
        </w:tc>
      </w:tr>
      <w:tr w:rsidR="00A046EC" w:rsidRPr="00A046EC" w14:paraId="7C2060C5" w14:textId="77777777">
        <w:tc>
          <w:tcPr>
            <w:tcW w:w="1696" w:type="dxa"/>
            <w:tcBorders>
              <w:top w:val="single" w:sz="4" w:space="0" w:color="auto"/>
              <w:left w:val="single" w:sz="4" w:space="0" w:color="auto"/>
              <w:bottom w:val="single" w:sz="4" w:space="0" w:color="auto"/>
              <w:right w:val="single" w:sz="4" w:space="0" w:color="auto"/>
            </w:tcBorders>
            <w:hideMark/>
          </w:tcPr>
          <w:p w14:paraId="6C55BB34" w14:textId="77777777" w:rsidR="00351CEF" w:rsidRPr="00A046EC" w:rsidRDefault="00351CEF" w:rsidP="00A046EC">
            <w:pPr>
              <w:rPr>
                <w:rFonts w:cstheme="majorBidi"/>
                <w:sz w:val="20"/>
                <w:szCs w:val="20"/>
              </w:rPr>
            </w:pPr>
            <w:proofErr w:type="spellStart"/>
            <w:r w:rsidRPr="00A046EC">
              <w:rPr>
                <w:rFonts w:cstheme="majorBidi"/>
                <w:sz w:val="20"/>
                <w:szCs w:val="20"/>
              </w:rPr>
              <w:t>Sik</w:t>
            </w:r>
            <w:proofErr w:type="spellEnd"/>
            <w:r w:rsidRPr="00A046EC">
              <w:rPr>
                <w:rFonts w:cstheme="majorBidi"/>
                <w:sz w:val="20"/>
                <w:szCs w:val="20"/>
              </w:rPr>
              <w:t xml:space="preserve"> Lam Mo</w:t>
            </w:r>
          </w:p>
        </w:tc>
        <w:tc>
          <w:tcPr>
            <w:tcW w:w="1134" w:type="dxa"/>
            <w:tcBorders>
              <w:top w:val="single" w:sz="4" w:space="0" w:color="auto"/>
              <w:left w:val="single" w:sz="4" w:space="0" w:color="auto"/>
              <w:bottom w:val="single" w:sz="4" w:space="0" w:color="auto"/>
              <w:right w:val="single" w:sz="4" w:space="0" w:color="auto"/>
            </w:tcBorders>
            <w:hideMark/>
          </w:tcPr>
          <w:p w14:paraId="2FFBAD6E" w14:textId="77777777" w:rsidR="00351CEF" w:rsidRPr="00A046EC" w:rsidRDefault="00351CEF" w:rsidP="00A046EC">
            <w:pPr>
              <w:rPr>
                <w:sz w:val="20"/>
                <w:szCs w:val="20"/>
              </w:rPr>
            </w:pPr>
            <w:r w:rsidRPr="00A046EC">
              <w:rPr>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65393265" w14:textId="77777777" w:rsidR="00351CEF" w:rsidRPr="00A046EC" w:rsidRDefault="00351CEF" w:rsidP="00A046EC">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14:paraId="5E4F39EF" w14:textId="77777777" w:rsidR="00351CEF" w:rsidRPr="00A046EC" w:rsidRDefault="00351CEF" w:rsidP="00A046EC">
            <w:pPr>
              <w:rPr>
                <w:sz w:val="20"/>
                <w:szCs w:val="20"/>
              </w:rPr>
            </w:pPr>
          </w:p>
        </w:tc>
        <w:tc>
          <w:tcPr>
            <w:tcW w:w="1134" w:type="dxa"/>
            <w:tcBorders>
              <w:top w:val="single" w:sz="4" w:space="0" w:color="auto"/>
              <w:left w:val="single" w:sz="4" w:space="0" w:color="auto"/>
              <w:bottom w:val="single" w:sz="4" w:space="0" w:color="auto"/>
              <w:right w:val="single" w:sz="4" w:space="0" w:color="auto"/>
            </w:tcBorders>
          </w:tcPr>
          <w:p w14:paraId="206E7F96" w14:textId="77777777" w:rsidR="00351CEF" w:rsidRPr="00A046EC" w:rsidRDefault="00351CEF" w:rsidP="00A046EC">
            <w:pPr>
              <w:rPr>
                <w:sz w:val="20"/>
                <w:szCs w:val="20"/>
              </w:rPr>
            </w:pPr>
          </w:p>
        </w:tc>
        <w:tc>
          <w:tcPr>
            <w:tcW w:w="3446" w:type="dxa"/>
            <w:tcBorders>
              <w:top w:val="single" w:sz="4" w:space="0" w:color="auto"/>
              <w:left w:val="single" w:sz="4" w:space="0" w:color="auto"/>
              <w:bottom w:val="single" w:sz="4" w:space="0" w:color="auto"/>
              <w:right w:val="single" w:sz="4" w:space="0" w:color="auto"/>
            </w:tcBorders>
          </w:tcPr>
          <w:p w14:paraId="4A215756" w14:textId="77777777" w:rsidR="00351CEF" w:rsidRPr="00A046EC" w:rsidRDefault="00351CEF" w:rsidP="00A046EC">
            <w:pPr>
              <w:rPr>
                <w:sz w:val="20"/>
                <w:szCs w:val="20"/>
              </w:rPr>
            </w:pPr>
          </w:p>
        </w:tc>
      </w:tr>
    </w:tbl>
    <w:p w14:paraId="012D604E" w14:textId="77777777" w:rsidR="00351CEF" w:rsidRPr="00A046EC" w:rsidRDefault="00351CEF" w:rsidP="00A046EC">
      <w:pPr>
        <w:rPr>
          <w:sz w:val="20"/>
          <w:szCs w:val="20"/>
        </w:rPr>
      </w:pPr>
    </w:p>
    <w:p w14:paraId="44D431D4" w14:textId="77777777" w:rsidR="00351CEF" w:rsidRPr="00A046EC" w:rsidRDefault="00351CEF" w:rsidP="00A046EC">
      <w:pPr>
        <w:rPr>
          <w:sz w:val="20"/>
          <w:szCs w:val="20"/>
        </w:rPr>
      </w:pPr>
    </w:p>
    <w:p w14:paraId="1B887347" w14:textId="77777777" w:rsidR="00351CEF" w:rsidRPr="00A046EC" w:rsidRDefault="00351CEF" w:rsidP="00A046EC">
      <w:pPr>
        <w:rPr>
          <w:sz w:val="20"/>
          <w:szCs w:val="20"/>
          <w:u w:val="single"/>
        </w:rPr>
      </w:pPr>
      <w:r w:rsidRPr="00A046EC">
        <w:rPr>
          <w:sz w:val="20"/>
          <w:szCs w:val="20"/>
          <w:u w:val="single"/>
        </w:rPr>
        <w:t>DAILY SCRUM</w:t>
      </w:r>
    </w:p>
    <w:p w14:paraId="5CBB20E4" w14:textId="1896CB68" w:rsidR="00351CEF" w:rsidRPr="00A046EC" w:rsidRDefault="00351CEF" w:rsidP="00A046EC">
      <w:pPr>
        <w:rPr>
          <w:sz w:val="20"/>
          <w:szCs w:val="20"/>
        </w:rPr>
      </w:pPr>
    </w:p>
    <w:tbl>
      <w:tblPr>
        <w:tblStyle w:val="TableGrid"/>
        <w:tblW w:w="11134" w:type="dxa"/>
        <w:tblLook w:val="04A0" w:firstRow="1" w:lastRow="0" w:firstColumn="1" w:lastColumn="0" w:noHBand="0" w:noVBand="1"/>
      </w:tblPr>
      <w:tblGrid>
        <w:gridCol w:w="1838"/>
        <w:gridCol w:w="2998"/>
        <w:gridCol w:w="3149"/>
        <w:gridCol w:w="3149"/>
      </w:tblGrid>
      <w:tr w:rsidR="00351CEF" w:rsidRPr="00A046EC" w14:paraId="4C661221" w14:textId="77777777">
        <w:trPr>
          <w:trHeight w:val="525"/>
        </w:trPr>
        <w:tc>
          <w:tcPr>
            <w:tcW w:w="1838" w:type="dxa"/>
            <w:tcBorders>
              <w:top w:val="single" w:sz="4" w:space="0" w:color="auto"/>
              <w:left w:val="single" w:sz="4" w:space="0" w:color="auto"/>
              <w:bottom w:val="single" w:sz="4" w:space="0" w:color="auto"/>
              <w:right w:val="single" w:sz="4" w:space="0" w:color="auto"/>
            </w:tcBorders>
            <w:hideMark/>
          </w:tcPr>
          <w:p w14:paraId="11E9AA37" w14:textId="77777777" w:rsidR="00351CEF" w:rsidRPr="00A046EC" w:rsidRDefault="00351CEF" w:rsidP="00A046EC">
            <w:pPr>
              <w:rPr>
                <w:sz w:val="20"/>
                <w:szCs w:val="20"/>
              </w:rPr>
            </w:pPr>
            <w:r w:rsidRPr="00A046EC">
              <w:rPr>
                <w:sz w:val="20"/>
                <w:szCs w:val="20"/>
              </w:rPr>
              <w:t>Name</w:t>
            </w:r>
          </w:p>
        </w:tc>
        <w:tc>
          <w:tcPr>
            <w:tcW w:w="2998" w:type="dxa"/>
            <w:tcBorders>
              <w:top w:val="single" w:sz="4" w:space="0" w:color="auto"/>
              <w:left w:val="single" w:sz="4" w:space="0" w:color="auto"/>
              <w:bottom w:val="single" w:sz="4" w:space="0" w:color="auto"/>
              <w:right w:val="single" w:sz="4" w:space="0" w:color="auto"/>
            </w:tcBorders>
            <w:hideMark/>
          </w:tcPr>
          <w:p w14:paraId="4C33BC39" w14:textId="77777777" w:rsidR="00351CEF" w:rsidRPr="00A046EC" w:rsidRDefault="00351CEF" w:rsidP="00A046EC">
            <w:pPr>
              <w:rPr>
                <w:sz w:val="20"/>
                <w:szCs w:val="20"/>
              </w:rPr>
            </w:pPr>
            <w:r w:rsidRPr="00A046EC">
              <w:rPr>
                <w:sz w:val="20"/>
                <w:szCs w:val="20"/>
              </w:rPr>
              <w:t>What have I done since our last meeting</w:t>
            </w:r>
          </w:p>
        </w:tc>
        <w:tc>
          <w:tcPr>
            <w:tcW w:w="3149" w:type="dxa"/>
            <w:tcBorders>
              <w:top w:val="single" w:sz="4" w:space="0" w:color="auto"/>
              <w:left w:val="single" w:sz="4" w:space="0" w:color="auto"/>
              <w:bottom w:val="single" w:sz="4" w:space="0" w:color="auto"/>
              <w:right w:val="single" w:sz="4" w:space="0" w:color="auto"/>
            </w:tcBorders>
          </w:tcPr>
          <w:p w14:paraId="77C8B20B" w14:textId="77777777" w:rsidR="00351CEF" w:rsidRPr="00A046EC" w:rsidRDefault="00351CEF" w:rsidP="00A046EC">
            <w:pPr>
              <w:rPr>
                <w:sz w:val="20"/>
                <w:szCs w:val="20"/>
              </w:rPr>
            </w:pPr>
            <w:r w:rsidRPr="00A046EC">
              <w:rPr>
                <w:sz w:val="20"/>
                <w:szCs w:val="20"/>
              </w:rPr>
              <w:t xml:space="preserve">What am I doing until our next </w:t>
            </w:r>
            <w:proofErr w:type="gramStart"/>
            <w:r w:rsidRPr="00A046EC">
              <w:rPr>
                <w:sz w:val="20"/>
                <w:szCs w:val="20"/>
              </w:rPr>
              <w:t>meeting</w:t>
            </w:r>
            <w:proofErr w:type="gramEnd"/>
          </w:p>
          <w:p w14:paraId="696339F1" w14:textId="77777777" w:rsidR="00351CEF" w:rsidRPr="00A046EC" w:rsidRDefault="00351CEF" w:rsidP="00A046EC">
            <w:pPr>
              <w:rPr>
                <w:i/>
                <w:iCs/>
                <w:sz w:val="20"/>
                <w:szCs w:val="20"/>
              </w:rPr>
            </w:pPr>
          </w:p>
        </w:tc>
        <w:tc>
          <w:tcPr>
            <w:tcW w:w="3149" w:type="dxa"/>
            <w:tcBorders>
              <w:top w:val="single" w:sz="4" w:space="0" w:color="auto"/>
              <w:left w:val="single" w:sz="4" w:space="0" w:color="auto"/>
              <w:bottom w:val="single" w:sz="4" w:space="0" w:color="auto"/>
              <w:right w:val="single" w:sz="4" w:space="0" w:color="auto"/>
            </w:tcBorders>
            <w:hideMark/>
          </w:tcPr>
          <w:p w14:paraId="1EB2CCC3" w14:textId="77777777" w:rsidR="00351CEF" w:rsidRPr="00A046EC" w:rsidRDefault="00351CEF" w:rsidP="00A046EC">
            <w:pPr>
              <w:rPr>
                <w:sz w:val="20"/>
                <w:szCs w:val="20"/>
              </w:rPr>
            </w:pPr>
            <w:r w:rsidRPr="00A046EC">
              <w:rPr>
                <w:sz w:val="20"/>
                <w:szCs w:val="20"/>
              </w:rPr>
              <w:t>What are my impediments</w:t>
            </w:r>
          </w:p>
        </w:tc>
      </w:tr>
      <w:tr w:rsidR="00351CEF" w:rsidRPr="00A046EC" w14:paraId="4DC1D908"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02D26C29" w14:textId="77777777" w:rsidR="00351CEF" w:rsidRPr="00A046EC" w:rsidRDefault="00351CEF" w:rsidP="00A046EC">
            <w:pPr>
              <w:rPr>
                <w:rFonts w:ascii="Calibri Light" w:eastAsia="Calibri Light" w:hAnsi="Calibri Light" w:cs="Calibri Light"/>
                <w:sz w:val="20"/>
                <w:szCs w:val="20"/>
              </w:rPr>
            </w:pPr>
            <w:r w:rsidRPr="00A046EC">
              <w:rPr>
                <w:rFonts w:cstheme="majorBidi"/>
                <w:sz w:val="20"/>
                <w:szCs w:val="20"/>
              </w:rPr>
              <w:t>Kamil Obiedzinski</w:t>
            </w:r>
          </w:p>
        </w:tc>
        <w:tc>
          <w:tcPr>
            <w:tcW w:w="2998" w:type="dxa"/>
            <w:tcBorders>
              <w:top w:val="single" w:sz="4" w:space="0" w:color="auto"/>
              <w:left w:val="single" w:sz="4" w:space="0" w:color="auto"/>
              <w:bottom w:val="single" w:sz="4" w:space="0" w:color="auto"/>
              <w:right w:val="single" w:sz="4" w:space="0" w:color="auto"/>
            </w:tcBorders>
            <w:hideMark/>
          </w:tcPr>
          <w:p w14:paraId="5D8C1126" w14:textId="77777777" w:rsidR="00351CEF" w:rsidRPr="00A046EC" w:rsidRDefault="00351CEF" w:rsidP="00A046EC">
            <w:pPr>
              <w:rPr>
                <w:sz w:val="20"/>
                <w:szCs w:val="20"/>
              </w:rPr>
            </w:pPr>
            <w:r w:rsidRPr="00A046EC">
              <w:rPr>
                <w:sz w:val="20"/>
                <w:szCs w:val="20"/>
              </w:rPr>
              <w:t>Created product vision box(rough)</w:t>
            </w:r>
          </w:p>
        </w:tc>
        <w:tc>
          <w:tcPr>
            <w:tcW w:w="3149" w:type="dxa"/>
            <w:tcBorders>
              <w:top w:val="single" w:sz="4" w:space="0" w:color="auto"/>
              <w:left w:val="single" w:sz="4" w:space="0" w:color="auto"/>
              <w:bottom w:val="single" w:sz="4" w:space="0" w:color="auto"/>
              <w:right w:val="single" w:sz="4" w:space="0" w:color="auto"/>
            </w:tcBorders>
            <w:hideMark/>
          </w:tcPr>
          <w:p w14:paraId="617AB7BF" w14:textId="77777777" w:rsidR="00351CEF" w:rsidRPr="00A046EC" w:rsidRDefault="00351CEF" w:rsidP="00A046EC">
            <w:pPr>
              <w:rPr>
                <w:sz w:val="20"/>
                <w:szCs w:val="20"/>
              </w:rPr>
            </w:pPr>
            <w:r w:rsidRPr="00A046EC">
              <w:rPr>
                <w:sz w:val="20"/>
                <w:szCs w:val="20"/>
              </w:rPr>
              <w:t>Creating personas (two each)</w:t>
            </w:r>
          </w:p>
        </w:tc>
        <w:tc>
          <w:tcPr>
            <w:tcW w:w="3149" w:type="dxa"/>
            <w:tcBorders>
              <w:top w:val="single" w:sz="4" w:space="0" w:color="auto"/>
              <w:left w:val="single" w:sz="4" w:space="0" w:color="auto"/>
              <w:bottom w:val="single" w:sz="4" w:space="0" w:color="auto"/>
              <w:right w:val="single" w:sz="4" w:space="0" w:color="auto"/>
            </w:tcBorders>
            <w:hideMark/>
          </w:tcPr>
          <w:p w14:paraId="3BE7FC2B" w14:textId="77777777" w:rsidR="00351CEF" w:rsidRPr="00A046EC" w:rsidRDefault="00351CEF" w:rsidP="00A046EC">
            <w:pPr>
              <w:rPr>
                <w:rFonts w:cstheme="majorBidi"/>
                <w:sz w:val="20"/>
                <w:szCs w:val="20"/>
              </w:rPr>
            </w:pPr>
            <w:r w:rsidRPr="00A046EC">
              <w:rPr>
                <w:rFonts w:cstheme="majorBidi"/>
                <w:sz w:val="20"/>
                <w:szCs w:val="20"/>
              </w:rPr>
              <w:t>Time management</w:t>
            </w:r>
          </w:p>
        </w:tc>
      </w:tr>
      <w:tr w:rsidR="00351CEF" w:rsidRPr="00A046EC" w14:paraId="0CA29249"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20AFF8D3" w14:textId="77777777" w:rsidR="00351CEF" w:rsidRPr="00A046EC" w:rsidRDefault="00351CEF" w:rsidP="00A046EC">
            <w:pPr>
              <w:rPr>
                <w:sz w:val="20"/>
                <w:szCs w:val="20"/>
              </w:rPr>
            </w:pPr>
            <w:proofErr w:type="spellStart"/>
            <w:r w:rsidRPr="00A046EC">
              <w:rPr>
                <w:sz w:val="20"/>
                <w:szCs w:val="20"/>
              </w:rPr>
              <w:t>Manasa</w:t>
            </w:r>
            <w:proofErr w:type="spellEnd"/>
            <w:r w:rsidRPr="00A046EC">
              <w:rPr>
                <w:sz w:val="20"/>
                <w:szCs w:val="20"/>
              </w:rPr>
              <w:t xml:space="preserve"> </w:t>
            </w:r>
            <w:proofErr w:type="spellStart"/>
            <w:r w:rsidRPr="00A046EC">
              <w:rPr>
                <w:sz w:val="20"/>
                <w:szCs w:val="20"/>
              </w:rPr>
              <w:t>Manohara</w:t>
            </w:r>
            <w:proofErr w:type="spellEnd"/>
            <w:r w:rsidRPr="00A046EC">
              <w:rPr>
                <w:sz w:val="20"/>
                <w:szCs w:val="20"/>
              </w:rPr>
              <w:t xml:space="preserve"> Shetty</w:t>
            </w:r>
          </w:p>
        </w:tc>
        <w:tc>
          <w:tcPr>
            <w:tcW w:w="2998" w:type="dxa"/>
            <w:tcBorders>
              <w:top w:val="single" w:sz="4" w:space="0" w:color="auto"/>
              <w:left w:val="single" w:sz="4" w:space="0" w:color="auto"/>
              <w:bottom w:val="single" w:sz="4" w:space="0" w:color="auto"/>
              <w:right w:val="single" w:sz="4" w:space="0" w:color="auto"/>
            </w:tcBorders>
            <w:hideMark/>
          </w:tcPr>
          <w:p w14:paraId="19E9863B" w14:textId="77777777" w:rsidR="00351CEF" w:rsidRPr="00A046EC" w:rsidRDefault="00351CEF" w:rsidP="00A046EC">
            <w:pPr>
              <w:rPr>
                <w:sz w:val="20"/>
                <w:szCs w:val="20"/>
              </w:rPr>
            </w:pPr>
            <w:r w:rsidRPr="00A046EC">
              <w:rPr>
                <w:sz w:val="20"/>
                <w:szCs w:val="20"/>
              </w:rPr>
              <w:t>Created product vision box</w:t>
            </w:r>
          </w:p>
        </w:tc>
        <w:tc>
          <w:tcPr>
            <w:tcW w:w="3149" w:type="dxa"/>
            <w:tcBorders>
              <w:top w:val="single" w:sz="4" w:space="0" w:color="auto"/>
              <w:left w:val="single" w:sz="4" w:space="0" w:color="auto"/>
              <w:bottom w:val="single" w:sz="4" w:space="0" w:color="auto"/>
              <w:right w:val="single" w:sz="4" w:space="0" w:color="auto"/>
            </w:tcBorders>
            <w:hideMark/>
          </w:tcPr>
          <w:p w14:paraId="2ECF352A" w14:textId="41888AEC" w:rsidR="00351CEF" w:rsidRPr="00A046EC" w:rsidRDefault="00351CEF" w:rsidP="00A046EC">
            <w:pPr>
              <w:rPr>
                <w:sz w:val="20"/>
                <w:szCs w:val="20"/>
              </w:rPr>
            </w:pPr>
            <w:r w:rsidRPr="00A046EC">
              <w:rPr>
                <w:sz w:val="20"/>
                <w:szCs w:val="20"/>
              </w:rPr>
              <w:t xml:space="preserve">Creating </w:t>
            </w:r>
            <w:r w:rsidR="00B76B2D" w:rsidRPr="00A046EC">
              <w:rPr>
                <w:sz w:val="20"/>
                <w:szCs w:val="20"/>
              </w:rPr>
              <w:t>Personas (</w:t>
            </w:r>
            <w:r w:rsidRPr="00A046EC">
              <w:rPr>
                <w:sz w:val="20"/>
                <w:szCs w:val="20"/>
              </w:rPr>
              <w:t>two each)</w:t>
            </w:r>
          </w:p>
        </w:tc>
        <w:tc>
          <w:tcPr>
            <w:tcW w:w="3149" w:type="dxa"/>
            <w:tcBorders>
              <w:top w:val="single" w:sz="4" w:space="0" w:color="auto"/>
              <w:left w:val="single" w:sz="4" w:space="0" w:color="auto"/>
              <w:bottom w:val="single" w:sz="4" w:space="0" w:color="auto"/>
              <w:right w:val="single" w:sz="4" w:space="0" w:color="auto"/>
            </w:tcBorders>
            <w:hideMark/>
          </w:tcPr>
          <w:p w14:paraId="5E375AC8" w14:textId="77777777" w:rsidR="00351CEF" w:rsidRPr="00A046EC" w:rsidRDefault="00351CEF" w:rsidP="00A046EC">
            <w:pPr>
              <w:rPr>
                <w:rFonts w:cstheme="majorBidi"/>
                <w:sz w:val="20"/>
                <w:szCs w:val="20"/>
              </w:rPr>
            </w:pPr>
            <w:r w:rsidRPr="00A046EC">
              <w:rPr>
                <w:rFonts w:cstheme="majorBidi"/>
                <w:sz w:val="20"/>
                <w:szCs w:val="20"/>
              </w:rPr>
              <w:t>Time management</w:t>
            </w:r>
          </w:p>
        </w:tc>
      </w:tr>
      <w:tr w:rsidR="00351CEF" w:rsidRPr="00A046EC" w14:paraId="3FEFF95D"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53D2B603" w14:textId="77777777" w:rsidR="00351CEF" w:rsidRPr="00A046EC" w:rsidRDefault="00351CEF" w:rsidP="00A046EC">
            <w:pPr>
              <w:rPr>
                <w:sz w:val="20"/>
                <w:szCs w:val="20"/>
              </w:rPr>
            </w:pPr>
            <w:r w:rsidRPr="00A046EC">
              <w:rPr>
                <w:sz w:val="20"/>
                <w:szCs w:val="20"/>
              </w:rPr>
              <w:t>Hyemi Park</w:t>
            </w:r>
          </w:p>
        </w:tc>
        <w:tc>
          <w:tcPr>
            <w:tcW w:w="2998" w:type="dxa"/>
            <w:tcBorders>
              <w:top w:val="single" w:sz="4" w:space="0" w:color="auto"/>
              <w:left w:val="single" w:sz="4" w:space="0" w:color="auto"/>
              <w:bottom w:val="single" w:sz="4" w:space="0" w:color="auto"/>
              <w:right w:val="single" w:sz="4" w:space="0" w:color="auto"/>
            </w:tcBorders>
            <w:hideMark/>
          </w:tcPr>
          <w:p w14:paraId="559D7378" w14:textId="77777777" w:rsidR="00351CEF" w:rsidRPr="00A046EC" w:rsidRDefault="00351CEF" w:rsidP="00A046EC">
            <w:pPr>
              <w:rPr>
                <w:sz w:val="20"/>
                <w:szCs w:val="20"/>
              </w:rPr>
            </w:pPr>
            <w:r w:rsidRPr="00A046EC">
              <w:rPr>
                <w:sz w:val="20"/>
                <w:szCs w:val="20"/>
              </w:rPr>
              <w:t>Created product vision box</w:t>
            </w:r>
          </w:p>
        </w:tc>
        <w:tc>
          <w:tcPr>
            <w:tcW w:w="3149" w:type="dxa"/>
            <w:tcBorders>
              <w:top w:val="single" w:sz="4" w:space="0" w:color="auto"/>
              <w:left w:val="single" w:sz="4" w:space="0" w:color="auto"/>
              <w:bottom w:val="single" w:sz="4" w:space="0" w:color="auto"/>
              <w:right w:val="single" w:sz="4" w:space="0" w:color="auto"/>
            </w:tcBorders>
            <w:hideMark/>
          </w:tcPr>
          <w:p w14:paraId="1463AF65" w14:textId="77777777" w:rsidR="00351CEF" w:rsidRPr="00A046EC" w:rsidRDefault="00351CEF" w:rsidP="00A046EC">
            <w:pPr>
              <w:rPr>
                <w:sz w:val="20"/>
                <w:szCs w:val="20"/>
              </w:rPr>
            </w:pPr>
            <w:r w:rsidRPr="00A046EC">
              <w:rPr>
                <w:sz w:val="20"/>
                <w:szCs w:val="20"/>
              </w:rPr>
              <w:t>Logo and poster creation(digital)</w:t>
            </w:r>
          </w:p>
        </w:tc>
        <w:tc>
          <w:tcPr>
            <w:tcW w:w="3149" w:type="dxa"/>
            <w:tcBorders>
              <w:top w:val="single" w:sz="4" w:space="0" w:color="auto"/>
              <w:left w:val="single" w:sz="4" w:space="0" w:color="auto"/>
              <w:bottom w:val="single" w:sz="4" w:space="0" w:color="auto"/>
              <w:right w:val="single" w:sz="4" w:space="0" w:color="auto"/>
            </w:tcBorders>
            <w:hideMark/>
          </w:tcPr>
          <w:p w14:paraId="4F4C5F47" w14:textId="77777777" w:rsidR="00351CEF" w:rsidRPr="00A046EC" w:rsidRDefault="00351CEF" w:rsidP="00A046EC">
            <w:pPr>
              <w:rPr>
                <w:rFonts w:cstheme="majorBidi"/>
                <w:sz w:val="20"/>
                <w:szCs w:val="20"/>
              </w:rPr>
            </w:pPr>
            <w:r w:rsidRPr="00A046EC">
              <w:rPr>
                <w:rFonts w:cstheme="majorBidi"/>
                <w:sz w:val="20"/>
                <w:szCs w:val="20"/>
              </w:rPr>
              <w:t>Time management</w:t>
            </w:r>
          </w:p>
        </w:tc>
      </w:tr>
      <w:tr w:rsidR="00351CEF" w:rsidRPr="00A046EC" w14:paraId="70602934"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743E4511" w14:textId="77777777" w:rsidR="00351CEF" w:rsidRPr="00A046EC" w:rsidRDefault="00351CEF" w:rsidP="00A046EC">
            <w:pPr>
              <w:rPr>
                <w:rFonts w:cstheme="majorBidi"/>
                <w:sz w:val="20"/>
                <w:szCs w:val="20"/>
              </w:rPr>
            </w:pPr>
            <w:proofErr w:type="spellStart"/>
            <w:r w:rsidRPr="00A046EC">
              <w:rPr>
                <w:rFonts w:cstheme="majorBidi"/>
                <w:sz w:val="20"/>
                <w:szCs w:val="20"/>
              </w:rPr>
              <w:t>Sik</w:t>
            </w:r>
            <w:proofErr w:type="spellEnd"/>
            <w:r w:rsidRPr="00A046EC">
              <w:rPr>
                <w:rFonts w:cstheme="majorBidi"/>
                <w:sz w:val="20"/>
                <w:szCs w:val="20"/>
              </w:rPr>
              <w:t xml:space="preserve"> Lam Mo</w:t>
            </w:r>
          </w:p>
        </w:tc>
        <w:tc>
          <w:tcPr>
            <w:tcW w:w="2998" w:type="dxa"/>
            <w:tcBorders>
              <w:top w:val="single" w:sz="4" w:space="0" w:color="auto"/>
              <w:left w:val="single" w:sz="4" w:space="0" w:color="auto"/>
              <w:bottom w:val="single" w:sz="4" w:space="0" w:color="auto"/>
              <w:right w:val="single" w:sz="4" w:space="0" w:color="auto"/>
            </w:tcBorders>
            <w:hideMark/>
          </w:tcPr>
          <w:p w14:paraId="13EC86AE" w14:textId="77777777" w:rsidR="00351CEF" w:rsidRPr="00A046EC" w:rsidRDefault="00351CEF" w:rsidP="00A046EC">
            <w:pPr>
              <w:rPr>
                <w:sz w:val="20"/>
                <w:szCs w:val="20"/>
              </w:rPr>
            </w:pPr>
            <w:r w:rsidRPr="00A046EC">
              <w:rPr>
                <w:sz w:val="20"/>
                <w:szCs w:val="20"/>
              </w:rPr>
              <w:t>Created product vision box</w:t>
            </w:r>
          </w:p>
        </w:tc>
        <w:tc>
          <w:tcPr>
            <w:tcW w:w="3149" w:type="dxa"/>
            <w:tcBorders>
              <w:top w:val="single" w:sz="4" w:space="0" w:color="auto"/>
              <w:left w:val="single" w:sz="4" w:space="0" w:color="auto"/>
              <w:bottom w:val="single" w:sz="4" w:space="0" w:color="auto"/>
              <w:right w:val="single" w:sz="4" w:space="0" w:color="auto"/>
            </w:tcBorders>
            <w:hideMark/>
          </w:tcPr>
          <w:p w14:paraId="73F76B18" w14:textId="1F866F44" w:rsidR="00351CEF" w:rsidRPr="00A046EC" w:rsidRDefault="00351CEF" w:rsidP="00A046EC">
            <w:pPr>
              <w:rPr>
                <w:rFonts w:cstheme="majorBidi"/>
                <w:sz w:val="20"/>
                <w:szCs w:val="20"/>
              </w:rPr>
            </w:pPr>
            <w:r w:rsidRPr="00A046EC">
              <w:rPr>
                <w:rFonts w:cstheme="majorBidi"/>
                <w:sz w:val="20"/>
                <w:szCs w:val="20"/>
              </w:rPr>
              <w:t xml:space="preserve">Creating </w:t>
            </w:r>
            <w:r w:rsidR="00B76B2D" w:rsidRPr="00A046EC">
              <w:rPr>
                <w:rFonts w:cstheme="majorBidi"/>
                <w:sz w:val="20"/>
                <w:szCs w:val="20"/>
              </w:rPr>
              <w:t>personas (</w:t>
            </w:r>
            <w:r w:rsidRPr="00A046EC">
              <w:rPr>
                <w:rFonts w:cstheme="majorBidi"/>
                <w:sz w:val="20"/>
                <w:szCs w:val="20"/>
              </w:rPr>
              <w:t>two each)</w:t>
            </w:r>
          </w:p>
        </w:tc>
        <w:tc>
          <w:tcPr>
            <w:tcW w:w="3149" w:type="dxa"/>
            <w:tcBorders>
              <w:top w:val="single" w:sz="4" w:space="0" w:color="auto"/>
              <w:left w:val="single" w:sz="4" w:space="0" w:color="auto"/>
              <w:bottom w:val="single" w:sz="4" w:space="0" w:color="auto"/>
              <w:right w:val="single" w:sz="4" w:space="0" w:color="auto"/>
            </w:tcBorders>
            <w:hideMark/>
          </w:tcPr>
          <w:p w14:paraId="75D46629" w14:textId="77777777" w:rsidR="00351CEF" w:rsidRPr="00A046EC" w:rsidRDefault="00351CEF" w:rsidP="00A046EC">
            <w:pPr>
              <w:rPr>
                <w:rFonts w:cstheme="majorBidi"/>
                <w:sz w:val="20"/>
                <w:szCs w:val="20"/>
              </w:rPr>
            </w:pPr>
            <w:r w:rsidRPr="00A046EC">
              <w:rPr>
                <w:rFonts w:cstheme="majorBidi"/>
                <w:sz w:val="20"/>
                <w:szCs w:val="20"/>
              </w:rPr>
              <w:t>Time management</w:t>
            </w:r>
          </w:p>
        </w:tc>
      </w:tr>
    </w:tbl>
    <w:p w14:paraId="3419A8E7" w14:textId="77777777" w:rsidR="00351CEF" w:rsidRPr="00A046EC" w:rsidRDefault="00351CEF" w:rsidP="00A046EC">
      <w:pPr>
        <w:rPr>
          <w:sz w:val="20"/>
          <w:szCs w:val="20"/>
          <w:u w:val="single"/>
        </w:rPr>
      </w:pPr>
      <w:r w:rsidRPr="00A046EC">
        <w:rPr>
          <w:sz w:val="20"/>
          <w:szCs w:val="20"/>
          <w:u w:val="single"/>
        </w:rPr>
        <w:br w:type="page"/>
      </w:r>
    </w:p>
    <w:p w14:paraId="577166E1" w14:textId="77777777" w:rsidR="00351CEF" w:rsidRPr="00A046EC" w:rsidRDefault="00351CEF" w:rsidP="00A046EC">
      <w:pPr>
        <w:rPr>
          <w:sz w:val="20"/>
          <w:szCs w:val="20"/>
          <w:u w:val="single"/>
        </w:rPr>
      </w:pPr>
      <w:r w:rsidRPr="00A046EC">
        <w:rPr>
          <w:sz w:val="20"/>
          <w:szCs w:val="20"/>
          <w:u w:val="single"/>
        </w:rPr>
        <w:lastRenderedPageBreak/>
        <w:t xml:space="preserve">PROJECT STATUS </w:t>
      </w:r>
      <w:r w:rsidRPr="00A046EC">
        <w:rPr>
          <w:sz w:val="20"/>
          <w:szCs w:val="20"/>
        </w:rPr>
        <w:t xml:space="preserve"> </w:t>
      </w:r>
    </w:p>
    <w:p w14:paraId="61B0C27E" w14:textId="77777777" w:rsidR="00351CEF" w:rsidRPr="00A046EC" w:rsidRDefault="00351CEF" w:rsidP="00A046EC">
      <w:pPr>
        <w:rPr>
          <w:sz w:val="20"/>
          <w:szCs w:val="20"/>
        </w:rPr>
      </w:pPr>
    </w:p>
    <w:tbl>
      <w:tblPr>
        <w:tblStyle w:val="TableGrid"/>
        <w:tblW w:w="0" w:type="auto"/>
        <w:tblLook w:val="04A0" w:firstRow="1" w:lastRow="0" w:firstColumn="1" w:lastColumn="0" w:noHBand="0" w:noVBand="1"/>
      </w:tblPr>
      <w:tblGrid>
        <w:gridCol w:w="2651"/>
        <w:gridCol w:w="1097"/>
        <w:gridCol w:w="1730"/>
        <w:gridCol w:w="1724"/>
        <w:gridCol w:w="708"/>
        <w:gridCol w:w="2880"/>
      </w:tblGrid>
      <w:tr w:rsidR="00A046EC" w:rsidRPr="00A046EC" w14:paraId="442DB891" w14:textId="77777777">
        <w:tc>
          <w:tcPr>
            <w:tcW w:w="2662" w:type="dxa"/>
            <w:tcBorders>
              <w:top w:val="single" w:sz="4" w:space="0" w:color="auto"/>
              <w:left w:val="single" w:sz="4" w:space="0" w:color="auto"/>
              <w:bottom w:val="single" w:sz="4" w:space="0" w:color="auto"/>
              <w:right w:val="single" w:sz="4" w:space="0" w:color="auto"/>
            </w:tcBorders>
            <w:hideMark/>
          </w:tcPr>
          <w:p w14:paraId="55224712" w14:textId="77777777" w:rsidR="00351CEF" w:rsidRPr="00A046EC" w:rsidRDefault="00351CEF" w:rsidP="00A046EC">
            <w:pPr>
              <w:rPr>
                <w:sz w:val="20"/>
                <w:szCs w:val="20"/>
              </w:rPr>
            </w:pPr>
            <w:r w:rsidRPr="00A046EC">
              <w:rPr>
                <w:sz w:val="20"/>
                <w:szCs w:val="20"/>
              </w:rPr>
              <w:t>Product/Project Component</w:t>
            </w:r>
          </w:p>
        </w:tc>
        <w:tc>
          <w:tcPr>
            <w:tcW w:w="1135" w:type="dxa"/>
            <w:tcBorders>
              <w:top w:val="single" w:sz="4" w:space="0" w:color="auto"/>
              <w:left w:val="single" w:sz="4" w:space="0" w:color="auto"/>
              <w:bottom w:val="single" w:sz="4" w:space="0" w:color="auto"/>
              <w:right w:val="single" w:sz="4" w:space="0" w:color="auto"/>
            </w:tcBorders>
            <w:hideMark/>
          </w:tcPr>
          <w:p w14:paraId="1F0D5B94" w14:textId="77777777" w:rsidR="00351CEF" w:rsidRPr="00A046EC" w:rsidRDefault="00351CEF" w:rsidP="00A046EC">
            <w:pPr>
              <w:rPr>
                <w:sz w:val="20"/>
                <w:szCs w:val="20"/>
              </w:rPr>
            </w:pPr>
            <w:r w:rsidRPr="00A046EC">
              <w:rPr>
                <w:sz w:val="20"/>
                <w:szCs w:val="20"/>
              </w:rPr>
              <w:t>Not Yet</w:t>
            </w:r>
          </w:p>
        </w:tc>
        <w:tc>
          <w:tcPr>
            <w:tcW w:w="1814" w:type="dxa"/>
            <w:tcBorders>
              <w:top w:val="single" w:sz="4" w:space="0" w:color="auto"/>
              <w:left w:val="single" w:sz="4" w:space="0" w:color="auto"/>
              <w:bottom w:val="single" w:sz="4" w:space="0" w:color="auto"/>
              <w:right w:val="single" w:sz="4" w:space="0" w:color="auto"/>
            </w:tcBorders>
            <w:hideMark/>
          </w:tcPr>
          <w:p w14:paraId="5E7EEEAB" w14:textId="77777777" w:rsidR="00351CEF" w:rsidRPr="00A046EC" w:rsidRDefault="00351CEF" w:rsidP="00A046EC">
            <w:pPr>
              <w:rPr>
                <w:sz w:val="20"/>
                <w:szCs w:val="20"/>
              </w:rPr>
            </w:pPr>
            <w:r w:rsidRPr="00A046EC">
              <w:rPr>
                <w:sz w:val="20"/>
                <w:szCs w:val="20"/>
              </w:rPr>
              <w:t>To Do</w:t>
            </w:r>
          </w:p>
        </w:tc>
        <w:tc>
          <w:tcPr>
            <w:tcW w:w="1755" w:type="dxa"/>
            <w:tcBorders>
              <w:top w:val="single" w:sz="4" w:space="0" w:color="auto"/>
              <w:left w:val="single" w:sz="4" w:space="0" w:color="auto"/>
              <w:bottom w:val="single" w:sz="4" w:space="0" w:color="auto"/>
              <w:right w:val="single" w:sz="4" w:space="0" w:color="auto"/>
            </w:tcBorders>
            <w:hideMark/>
          </w:tcPr>
          <w:p w14:paraId="4696EEE9" w14:textId="77777777" w:rsidR="00351CEF" w:rsidRPr="00A046EC" w:rsidRDefault="00351CEF" w:rsidP="00A046EC">
            <w:pPr>
              <w:rPr>
                <w:sz w:val="20"/>
                <w:szCs w:val="20"/>
              </w:rPr>
            </w:pPr>
            <w:r w:rsidRPr="00A046EC">
              <w:rPr>
                <w:sz w:val="20"/>
                <w:szCs w:val="20"/>
              </w:rPr>
              <w:t>In Progress (% of completion)</w:t>
            </w:r>
          </w:p>
        </w:tc>
        <w:tc>
          <w:tcPr>
            <w:tcW w:w="709" w:type="dxa"/>
            <w:tcBorders>
              <w:top w:val="single" w:sz="4" w:space="0" w:color="auto"/>
              <w:left w:val="single" w:sz="4" w:space="0" w:color="auto"/>
              <w:bottom w:val="single" w:sz="4" w:space="0" w:color="auto"/>
              <w:right w:val="single" w:sz="4" w:space="0" w:color="auto"/>
            </w:tcBorders>
            <w:hideMark/>
          </w:tcPr>
          <w:p w14:paraId="275843DA" w14:textId="77777777" w:rsidR="00351CEF" w:rsidRPr="00A046EC" w:rsidRDefault="00351CEF" w:rsidP="00A046EC">
            <w:pPr>
              <w:rPr>
                <w:sz w:val="20"/>
                <w:szCs w:val="20"/>
              </w:rPr>
            </w:pPr>
            <w:r w:rsidRPr="00A046EC">
              <w:rPr>
                <w:sz w:val="20"/>
                <w:szCs w:val="20"/>
              </w:rPr>
              <w:t>Done</w:t>
            </w:r>
          </w:p>
        </w:tc>
        <w:tc>
          <w:tcPr>
            <w:tcW w:w="3021" w:type="dxa"/>
            <w:tcBorders>
              <w:top w:val="single" w:sz="4" w:space="0" w:color="auto"/>
              <w:left w:val="single" w:sz="4" w:space="0" w:color="auto"/>
              <w:bottom w:val="single" w:sz="4" w:space="0" w:color="auto"/>
              <w:right w:val="single" w:sz="4" w:space="0" w:color="auto"/>
            </w:tcBorders>
            <w:hideMark/>
          </w:tcPr>
          <w:p w14:paraId="002FC88F" w14:textId="77777777" w:rsidR="00351CEF" w:rsidRPr="00A046EC" w:rsidRDefault="00351CEF" w:rsidP="00A046EC">
            <w:pPr>
              <w:rPr>
                <w:sz w:val="20"/>
                <w:szCs w:val="20"/>
              </w:rPr>
            </w:pPr>
            <w:r w:rsidRPr="00A046EC">
              <w:rPr>
                <w:sz w:val="20"/>
                <w:szCs w:val="20"/>
              </w:rPr>
              <w:t>We have an Issue!</w:t>
            </w:r>
          </w:p>
        </w:tc>
      </w:tr>
      <w:tr w:rsidR="00A046EC" w:rsidRPr="00A046EC" w14:paraId="124588B0"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0E695F" w14:textId="77777777" w:rsidR="00351CEF" w:rsidRPr="00A046EC" w:rsidRDefault="00351CEF" w:rsidP="00A046EC">
            <w:pPr>
              <w:rPr>
                <w:sz w:val="20"/>
                <w:szCs w:val="20"/>
              </w:rPr>
            </w:pPr>
            <w:r w:rsidRPr="00A046EC">
              <w:rPr>
                <w:sz w:val="20"/>
                <w:szCs w:val="20"/>
              </w:rPr>
              <w:t>Business Case</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ED2972"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5BBC47"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52BCAC" w14:textId="77777777" w:rsidR="00351CEF" w:rsidRPr="00A046EC" w:rsidRDefault="00351CEF" w:rsidP="00A046EC">
            <w:pPr>
              <w:rPr>
                <w:sz w:val="20"/>
                <w:szCs w:val="20"/>
                <w:highlight w:val="lightGray"/>
              </w:rPr>
            </w:pPr>
            <w:r w:rsidRPr="00A046EC">
              <w:rPr>
                <w:sz w:val="20"/>
                <w:szCs w:val="20"/>
                <w:highlight w:val="lightGray"/>
              </w:rPr>
              <w:t>20%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81CD3E7"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F9E7FC" w14:textId="77777777" w:rsidR="00351CEF" w:rsidRPr="00A046EC" w:rsidRDefault="00351CEF" w:rsidP="00A046EC">
            <w:pPr>
              <w:rPr>
                <w:sz w:val="20"/>
                <w:szCs w:val="20"/>
                <w:highlight w:val="lightGray"/>
              </w:rPr>
            </w:pPr>
          </w:p>
        </w:tc>
      </w:tr>
      <w:tr w:rsidR="00A046EC" w:rsidRPr="00A046EC" w14:paraId="07799E39"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998F1F" w14:textId="77777777" w:rsidR="00351CEF" w:rsidRPr="00A046EC" w:rsidRDefault="00351CEF" w:rsidP="00A046EC">
            <w:pPr>
              <w:rPr>
                <w:sz w:val="20"/>
                <w:szCs w:val="20"/>
              </w:rPr>
            </w:pPr>
            <w:r w:rsidRPr="00A046EC">
              <w:rPr>
                <w:sz w:val="20"/>
                <w:szCs w:val="20"/>
              </w:rPr>
              <w:t>Product Vision &amp; Box</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E14612A"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E07E59"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5BDA00" w14:textId="77777777" w:rsidR="00351CEF" w:rsidRPr="00A046EC" w:rsidRDefault="00351CEF" w:rsidP="00A046EC">
            <w:pPr>
              <w:rPr>
                <w:sz w:val="20"/>
                <w:szCs w:val="20"/>
                <w:highlight w:val="lightGray"/>
              </w:rPr>
            </w:pPr>
            <w:r w:rsidRPr="00A046EC">
              <w:rPr>
                <w:sz w:val="20"/>
                <w:szCs w:val="20"/>
                <w:highlight w:val="lightGray"/>
              </w:rPr>
              <w:t>20%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C6F848"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2FCA89" w14:textId="77777777" w:rsidR="00351CEF" w:rsidRPr="00A046EC" w:rsidRDefault="00351CEF" w:rsidP="00A046EC">
            <w:pPr>
              <w:rPr>
                <w:sz w:val="20"/>
                <w:szCs w:val="20"/>
                <w:highlight w:val="lightGray"/>
              </w:rPr>
            </w:pPr>
          </w:p>
        </w:tc>
      </w:tr>
      <w:tr w:rsidR="00A046EC" w:rsidRPr="00A046EC" w14:paraId="04BC4C94"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B7A9E0" w14:textId="77777777" w:rsidR="00351CEF" w:rsidRPr="00A046EC" w:rsidRDefault="00351CEF" w:rsidP="00A046EC">
            <w:pPr>
              <w:rPr>
                <w:sz w:val="20"/>
                <w:szCs w:val="20"/>
              </w:rPr>
            </w:pPr>
            <w:r w:rsidRPr="00A046EC">
              <w:rPr>
                <w:sz w:val="20"/>
                <w:szCs w:val="20"/>
              </w:rPr>
              <w:t>Personas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FCE6EB"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339878"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6CF7EE"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570321D"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3F5568" w14:textId="77777777" w:rsidR="00351CEF" w:rsidRPr="00A046EC" w:rsidRDefault="00351CEF" w:rsidP="00A046EC">
            <w:pPr>
              <w:rPr>
                <w:sz w:val="20"/>
                <w:szCs w:val="20"/>
                <w:highlight w:val="lightGray"/>
              </w:rPr>
            </w:pPr>
          </w:p>
        </w:tc>
      </w:tr>
      <w:tr w:rsidR="00A046EC" w:rsidRPr="00A046EC" w14:paraId="4B7561AD"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D27C6B" w14:textId="77777777" w:rsidR="00351CEF" w:rsidRPr="00A046EC" w:rsidRDefault="00351CEF" w:rsidP="00A046EC">
            <w:pPr>
              <w:rPr>
                <w:sz w:val="20"/>
                <w:szCs w:val="20"/>
              </w:rPr>
            </w:pPr>
            <w:r w:rsidRPr="00A046EC">
              <w:rPr>
                <w:sz w:val="20"/>
                <w:szCs w:val="20"/>
              </w:rPr>
              <w:t>User Stories Workshop (story and acceptance criteria)</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FBE69F"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B1BC2"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F4AB95" w14:textId="77777777" w:rsidR="00351CEF" w:rsidRPr="00A046EC" w:rsidRDefault="00351CEF" w:rsidP="00A046EC">
            <w:pPr>
              <w:rPr>
                <w:sz w:val="20"/>
                <w:szCs w:val="20"/>
                <w:highlight w:val="lightGray"/>
              </w:rPr>
            </w:pPr>
            <w:r w:rsidRPr="00A046EC">
              <w:rPr>
                <w:sz w:val="20"/>
                <w:szCs w:val="20"/>
                <w:highlight w:val="lightGray"/>
              </w:rPr>
              <w:t>20%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673F41"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F28F6F" w14:textId="77777777" w:rsidR="00351CEF" w:rsidRPr="00A046EC" w:rsidRDefault="00351CEF" w:rsidP="00A046EC">
            <w:pPr>
              <w:rPr>
                <w:sz w:val="20"/>
                <w:szCs w:val="20"/>
                <w:highlight w:val="lightGray"/>
              </w:rPr>
            </w:pPr>
          </w:p>
        </w:tc>
      </w:tr>
      <w:tr w:rsidR="00A046EC" w:rsidRPr="00A046EC" w14:paraId="3E90CC55"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310735" w14:textId="77777777" w:rsidR="00351CEF" w:rsidRPr="00A046EC" w:rsidRDefault="00351CEF" w:rsidP="00A046EC">
            <w:pPr>
              <w:rPr>
                <w:sz w:val="20"/>
                <w:szCs w:val="20"/>
              </w:rPr>
            </w:pPr>
            <w:r w:rsidRPr="00A046EC">
              <w:rPr>
                <w:sz w:val="20"/>
                <w:szCs w:val="20"/>
              </w:rPr>
              <w:t>Estimation Planning &amp; Moscow Prioritization</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EE6289"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6D2FF"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196771"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A22115"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DC03F6" w14:textId="77777777" w:rsidR="00351CEF" w:rsidRPr="00A046EC" w:rsidRDefault="00351CEF" w:rsidP="00A046EC">
            <w:pPr>
              <w:rPr>
                <w:sz w:val="20"/>
                <w:szCs w:val="20"/>
                <w:highlight w:val="lightGray"/>
              </w:rPr>
            </w:pPr>
          </w:p>
        </w:tc>
      </w:tr>
      <w:tr w:rsidR="00A046EC" w:rsidRPr="00A046EC" w14:paraId="71B7DFE0"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FBBC28" w14:textId="77777777" w:rsidR="00351CEF" w:rsidRPr="00A046EC" w:rsidRDefault="00351CEF" w:rsidP="00A046EC">
            <w:pPr>
              <w:rPr>
                <w:sz w:val="20"/>
                <w:szCs w:val="20"/>
              </w:rPr>
            </w:pPr>
            <w:r w:rsidRPr="00A046EC">
              <w:rPr>
                <w:sz w:val="20"/>
                <w:szCs w:val="20"/>
              </w:rPr>
              <w:t>TRELLO – final setup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6E3E38"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55D591"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EEF2D2" w14:textId="77777777" w:rsidR="00351CEF" w:rsidRPr="00A046EC" w:rsidRDefault="00351CEF" w:rsidP="00A046EC">
            <w:pPr>
              <w:rPr>
                <w:sz w:val="20"/>
                <w:szCs w:val="20"/>
                <w:highlight w:val="lightGray"/>
              </w:rPr>
            </w:pPr>
            <w:r w:rsidRPr="00A046EC">
              <w:rPr>
                <w:sz w:val="20"/>
                <w:szCs w:val="20"/>
                <w:highlight w:val="lightGray"/>
              </w:rPr>
              <w:t>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E61F48"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AE174" w14:textId="77777777" w:rsidR="00351CEF" w:rsidRPr="00A046EC" w:rsidRDefault="00351CEF" w:rsidP="00A046EC">
            <w:pPr>
              <w:rPr>
                <w:sz w:val="20"/>
                <w:szCs w:val="20"/>
                <w:highlight w:val="lightGray"/>
              </w:rPr>
            </w:pPr>
          </w:p>
        </w:tc>
      </w:tr>
      <w:tr w:rsidR="00A046EC" w:rsidRPr="00A046EC" w14:paraId="2186728E" w14:textId="77777777">
        <w:trPr>
          <w:trHeight w:val="368"/>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14922E" w14:textId="77777777" w:rsidR="00351CEF" w:rsidRPr="00A046EC" w:rsidRDefault="00351CEF" w:rsidP="00A046EC">
            <w:pPr>
              <w:rPr>
                <w:sz w:val="20"/>
                <w:szCs w:val="20"/>
              </w:rPr>
            </w:pPr>
            <w:r w:rsidRPr="00A046EC">
              <w:rPr>
                <w:sz w:val="20"/>
                <w:szCs w:val="20"/>
              </w:rPr>
              <w:t>Product Roadmap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38C7A6"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501C72"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6025E4" w14:textId="77777777" w:rsidR="00351CEF" w:rsidRPr="00A046EC" w:rsidRDefault="00351CEF" w:rsidP="00A046EC">
            <w:pPr>
              <w:rPr>
                <w:sz w:val="20"/>
                <w:szCs w:val="20"/>
                <w:highlight w:val="lightGray"/>
              </w:rPr>
            </w:pPr>
            <w:r w:rsidRPr="00A046EC">
              <w:rPr>
                <w:sz w:val="20"/>
                <w:szCs w:val="20"/>
                <w:highlight w:val="lightGray"/>
              </w:rPr>
              <w:t>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9A8BFE"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F98C42" w14:textId="77777777" w:rsidR="00351CEF" w:rsidRPr="00A046EC" w:rsidRDefault="00351CEF" w:rsidP="00A046EC">
            <w:pPr>
              <w:rPr>
                <w:sz w:val="20"/>
                <w:szCs w:val="20"/>
                <w:highlight w:val="lightGray"/>
              </w:rPr>
            </w:pPr>
          </w:p>
        </w:tc>
      </w:tr>
      <w:tr w:rsidR="00A046EC" w:rsidRPr="00A046EC" w14:paraId="4F22C0BC"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E57C5D" w14:textId="77777777" w:rsidR="00351CEF" w:rsidRPr="00A046EC" w:rsidRDefault="00351CEF" w:rsidP="00A046EC">
            <w:pPr>
              <w:rPr>
                <w:sz w:val="20"/>
                <w:szCs w:val="20"/>
              </w:rPr>
            </w:pPr>
            <w:r w:rsidRPr="00A046EC">
              <w:rPr>
                <w:sz w:val="20"/>
                <w:szCs w:val="20"/>
              </w:rPr>
              <w:t>Sprint Planning (Potential breakdown of user stories into requirements and/or tasks)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E0E044"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9085A6E"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8223F9" w14:textId="77777777" w:rsidR="00351CEF" w:rsidRPr="00A046EC" w:rsidRDefault="00351CEF" w:rsidP="00A046EC">
            <w:pPr>
              <w:rPr>
                <w:sz w:val="20"/>
                <w:szCs w:val="20"/>
                <w:highlight w:val="lightGray"/>
              </w:rPr>
            </w:pPr>
            <w:r w:rsidRPr="00A046EC">
              <w:rPr>
                <w:sz w:val="20"/>
                <w:szCs w:val="20"/>
                <w:highlight w:val="lightGray"/>
              </w:rPr>
              <w:t>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AAE498"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106C97" w14:textId="77777777" w:rsidR="00351CEF" w:rsidRPr="00A046EC" w:rsidRDefault="00351CEF" w:rsidP="00A046EC">
            <w:pPr>
              <w:rPr>
                <w:sz w:val="20"/>
                <w:szCs w:val="20"/>
                <w:highlight w:val="lightGray"/>
              </w:rPr>
            </w:pPr>
          </w:p>
        </w:tc>
      </w:tr>
      <w:tr w:rsidR="00A046EC" w:rsidRPr="00A046EC" w14:paraId="27E2C9F4"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48CB03" w14:textId="77777777" w:rsidR="00351CEF" w:rsidRPr="00A046EC" w:rsidRDefault="00351CEF" w:rsidP="00A046EC">
            <w:pPr>
              <w:rPr>
                <w:sz w:val="20"/>
                <w:szCs w:val="20"/>
              </w:rPr>
            </w:pPr>
            <w:r w:rsidRPr="00A046EC">
              <w:rPr>
                <w:sz w:val="20"/>
                <w:szCs w:val="20"/>
              </w:rPr>
              <w:t>Design Mock-up (optional)</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0D5FC"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3DD840"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9DE678"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9F4D8D"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86F10C3" w14:textId="77777777" w:rsidR="00351CEF" w:rsidRPr="00A046EC" w:rsidRDefault="00351CEF" w:rsidP="00A046EC">
            <w:pPr>
              <w:rPr>
                <w:sz w:val="20"/>
                <w:szCs w:val="20"/>
                <w:highlight w:val="lightGray"/>
              </w:rPr>
            </w:pPr>
          </w:p>
        </w:tc>
      </w:tr>
      <w:tr w:rsidR="00A046EC" w:rsidRPr="00A046EC" w14:paraId="164B8F0F"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6A698F" w14:textId="77777777" w:rsidR="00351CEF" w:rsidRPr="00A046EC" w:rsidRDefault="00351CEF" w:rsidP="00A046EC">
            <w:pPr>
              <w:rPr>
                <w:sz w:val="20"/>
                <w:szCs w:val="20"/>
              </w:rPr>
            </w:pPr>
            <w:r w:rsidRPr="00A046EC">
              <w:rPr>
                <w:sz w:val="20"/>
                <w:szCs w:val="20"/>
              </w:rPr>
              <w:t>Team Charter</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7607D93"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BBE3617"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B2DC0FB" w14:textId="77777777" w:rsidR="00351CEF" w:rsidRPr="00A046EC" w:rsidRDefault="00351CEF" w:rsidP="00A046EC">
            <w:pPr>
              <w:rPr>
                <w:sz w:val="20"/>
                <w:szCs w:val="20"/>
                <w:highlight w:val="lightGray"/>
              </w:rPr>
            </w:pPr>
            <w:r w:rsidRPr="00A046EC">
              <w:rPr>
                <w:sz w:val="20"/>
                <w:szCs w:val="20"/>
                <w:highlight w:val="lightGray"/>
              </w:rPr>
              <w:t>80%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55158F7"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CCED845" w14:textId="77777777" w:rsidR="00351CEF" w:rsidRPr="00A046EC" w:rsidRDefault="00351CEF" w:rsidP="00A046EC">
            <w:pPr>
              <w:rPr>
                <w:sz w:val="20"/>
                <w:szCs w:val="20"/>
                <w:highlight w:val="lightGray"/>
              </w:rPr>
            </w:pPr>
          </w:p>
        </w:tc>
      </w:tr>
      <w:tr w:rsidR="00A046EC" w:rsidRPr="00A046EC" w14:paraId="7B2495F7"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BBBEA91" w14:textId="77777777" w:rsidR="00351CEF" w:rsidRPr="00A046EC" w:rsidRDefault="00351CEF" w:rsidP="00A046EC">
            <w:pPr>
              <w:rPr>
                <w:sz w:val="20"/>
                <w:szCs w:val="20"/>
              </w:rPr>
            </w:pPr>
            <w:r w:rsidRPr="00A046EC">
              <w:rPr>
                <w:sz w:val="20"/>
                <w:szCs w:val="20"/>
              </w:rPr>
              <w:t>Meeting Logs</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322BEC1"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6FCB22E"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4C4DCD" w14:textId="77777777" w:rsidR="00351CEF" w:rsidRPr="00A046EC" w:rsidRDefault="00351CEF" w:rsidP="00A046EC">
            <w:pPr>
              <w:rPr>
                <w:rFonts w:cstheme="majorBidi"/>
                <w:sz w:val="20"/>
                <w:szCs w:val="20"/>
                <w:highlight w:val="lightGray"/>
              </w:rPr>
            </w:pPr>
            <w:r w:rsidRPr="00A046EC">
              <w:rPr>
                <w:rFonts w:cstheme="majorBidi"/>
                <w:sz w:val="20"/>
                <w:szCs w:val="20"/>
                <w:highlight w:val="lightGray"/>
              </w:rPr>
              <w:t>20%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5518911"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404119E" w14:textId="77777777" w:rsidR="00351CEF" w:rsidRPr="00A046EC" w:rsidRDefault="00351CEF" w:rsidP="00A046EC">
            <w:pPr>
              <w:rPr>
                <w:sz w:val="20"/>
                <w:szCs w:val="20"/>
                <w:highlight w:val="lightGray"/>
              </w:rPr>
            </w:pPr>
          </w:p>
        </w:tc>
      </w:tr>
      <w:tr w:rsidR="00A046EC" w:rsidRPr="00A046EC" w14:paraId="47216A4A"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A0E14" w14:textId="77777777" w:rsidR="00351CEF" w:rsidRPr="00A046EC" w:rsidRDefault="00351CEF" w:rsidP="00A046EC">
            <w:pPr>
              <w:rPr>
                <w:sz w:val="20"/>
                <w:szCs w:val="20"/>
              </w:rPr>
            </w:pPr>
            <w:r w:rsidRPr="00A046EC">
              <w:rPr>
                <w:sz w:val="20"/>
                <w:szCs w:val="20"/>
              </w:rPr>
              <w:t xml:space="preserve">Burndown Chart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AFE17"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092969E"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2A8F235"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660A7AF"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50DA28B" w14:textId="77777777" w:rsidR="00351CEF" w:rsidRPr="00A046EC" w:rsidRDefault="00351CEF" w:rsidP="00A046EC">
            <w:pPr>
              <w:rPr>
                <w:sz w:val="20"/>
                <w:szCs w:val="20"/>
                <w:highlight w:val="lightGray"/>
              </w:rPr>
            </w:pPr>
          </w:p>
        </w:tc>
      </w:tr>
      <w:tr w:rsidR="00A046EC" w:rsidRPr="00A046EC" w14:paraId="6635084B"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770C6" w14:textId="77777777" w:rsidR="00351CEF" w:rsidRPr="00A046EC" w:rsidRDefault="00351CEF" w:rsidP="00A046EC">
            <w:pPr>
              <w:rPr>
                <w:sz w:val="20"/>
                <w:szCs w:val="20"/>
              </w:rPr>
            </w:pPr>
            <w:r w:rsidRPr="00A046EC">
              <w:rPr>
                <w:sz w:val="20"/>
                <w:szCs w:val="20"/>
              </w:rPr>
              <w:t xml:space="preserve">Retrospective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AAE383E"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8B073F9"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45DDBF2"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CB8723"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E0C3AB4" w14:textId="77777777" w:rsidR="00351CEF" w:rsidRPr="00A046EC" w:rsidRDefault="00351CEF" w:rsidP="00A046EC">
            <w:pPr>
              <w:rPr>
                <w:sz w:val="20"/>
                <w:szCs w:val="20"/>
                <w:highlight w:val="lightGray"/>
              </w:rPr>
            </w:pPr>
          </w:p>
        </w:tc>
      </w:tr>
      <w:tr w:rsidR="00A046EC" w:rsidRPr="00A046EC" w14:paraId="53411090" w14:textId="77777777">
        <w:tc>
          <w:tcPr>
            <w:tcW w:w="2662" w:type="dxa"/>
            <w:tcBorders>
              <w:top w:val="single" w:sz="4" w:space="0" w:color="auto"/>
              <w:left w:val="single" w:sz="4" w:space="0" w:color="auto"/>
              <w:bottom w:val="single" w:sz="4" w:space="0" w:color="auto"/>
              <w:right w:val="single" w:sz="4" w:space="0" w:color="auto"/>
            </w:tcBorders>
            <w:hideMark/>
          </w:tcPr>
          <w:p w14:paraId="1B8C1DA9" w14:textId="77777777" w:rsidR="00351CEF" w:rsidRPr="00A046EC" w:rsidRDefault="00351CEF" w:rsidP="00A046EC">
            <w:pPr>
              <w:rPr>
                <w:sz w:val="20"/>
                <w:szCs w:val="20"/>
              </w:rPr>
            </w:pPr>
            <w:r w:rsidRPr="00A046EC">
              <w:rPr>
                <w:sz w:val="20"/>
                <w:szCs w:val="20"/>
              </w:rPr>
              <w:t>Report (Outlining/Writing/Editing)</w:t>
            </w:r>
          </w:p>
        </w:tc>
        <w:tc>
          <w:tcPr>
            <w:tcW w:w="1135" w:type="dxa"/>
            <w:tcBorders>
              <w:top w:val="single" w:sz="4" w:space="0" w:color="auto"/>
              <w:left w:val="single" w:sz="4" w:space="0" w:color="auto"/>
              <w:bottom w:val="single" w:sz="4" w:space="0" w:color="auto"/>
              <w:right w:val="single" w:sz="4" w:space="0" w:color="auto"/>
            </w:tcBorders>
            <w:hideMark/>
          </w:tcPr>
          <w:p w14:paraId="695A8BE6"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51B5D689"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47F439C2"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7F58A835"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0739E634" w14:textId="77777777" w:rsidR="00351CEF" w:rsidRPr="00A046EC" w:rsidRDefault="00351CEF" w:rsidP="00A046EC">
            <w:pPr>
              <w:rPr>
                <w:sz w:val="20"/>
                <w:szCs w:val="20"/>
              </w:rPr>
            </w:pPr>
          </w:p>
        </w:tc>
      </w:tr>
      <w:tr w:rsidR="00A046EC" w:rsidRPr="00A046EC" w14:paraId="5E09350F" w14:textId="77777777">
        <w:tc>
          <w:tcPr>
            <w:tcW w:w="2662" w:type="dxa"/>
            <w:tcBorders>
              <w:top w:val="single" w:sz="4" w:space="0" w:color="auto"/>
              <w:left w:val="single" w:sz="4" w:space="0" w:color="auto"/>
              <w:bottom w:val="single" w:sz="4" w:space="0" w:color="auto"/>
              <w:right w:val="single" w:sz="4" w:space="0" w:color="auto"/>
            </w:tcBorders>
            <w:hideMark/>
          </w:tcPr>
          <w:p w14:paraId="02253C95" w14:textId="77777777" w:rsidR="00351CEF" w:rsidRPr="00A046EC" w:rsidRDefault="00351CEF" w:rsidP="00A046EC">
            <w:pPr>
              <w:rPr>
                <w:sz w:val="20"/>
                <w:szCs w:val="20"/>
              </w:rPr>
            </w:pPr>
            <w:r w:rsidRPr="00A046EC">
              <w:rPr>
                <w:sz w:val="20"/>
                <w:szCs w:val="20"/>
              </w:rPr>
              <w:t>Building Presentation Slides</w:t>
            </w:r>
          </w:p>
        </w:tc>
        <w:tc>
          <w:tcPr>
            <w:tcW w:w="1135" w:type="dxa"/>
            <w:tcBorders>
              <w:top w:val="single" w:sz="4" w:space="0" w:color="auto"/>
              <w:left w:val="single" w:sz="4" w:space="0" w:color="auto"/>
              <w:bottom w:val="single" w:sz="4" w:space="0" w:color="auto"/>
              <w:right w:val="single" w:sz="4" w:space="0" w:color="auto"/>
            </w:tcBorders>
            <w:hideMark/>
          </w:tcPr>
          <w:p w14:paraId="6991D28E"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1A4774CC"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42586D1B"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555E8B16"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270AA283" w14:textId="77777777" w:rsidR="00351CEF" w:rsidRPr="00A046EC" w:rsidRDefault="00351CEF" w:rsidP="00A046EC">
            <w:pPr>
              <w:rPr>
                <w:sz w:val="20"/>
                <w:szCs w:val="20"/>
              </w:rPr>
            </w:pPr>
          </w:p>
        </w:tc>
      </w:tr>
      <w:tr w:rsidR="00A046EC" w:rsidRPr="00A046EC" w14:paraId="0AE3BC8B" w14:textId="77777777">
        <w:tc>
          <w:tcPr>
            <w:tcW w:w="2662" w:type="dxa"/>
            <w:tcBorders>
              <w:top w:val="single" w:sz="4" w:space="0" w:color="auto"/>
              <w:left w:val="single" w:sz="4" w:space="0" w:color="auto"/>
              <w:bottom w:val="single" w:sz="4" w:space="0" w:color="auto"/>
              <w:right w:val="single" w:sz="4" w:space="0" w:color="auto"/>
            </w:tcBorders>
            <w:hideMark/>
          </w:tcPr>
          <w:p w14:paraId="22456681" w14:textId="77777777" w:rsidR="00351CEF" w:rsidRPr="00A046EC" w:rsidRDefault="00351CEF" w:rsidP="00A046EC">
            <w:pPr>
              <w:rPr>
                <w:sz w:val="20"/>
                <w:szCs w:val="20"/>
              </w:rPr>
            </w:pPr>
            <w:r w:rsidRPr="00A046EC">
              <w:rPr>
                <w:sz w:val="20"/>
                <w:szCs w:val="20"/>
              </w:rPr>
              <w:t>Dry Runs (practice presentation)</w:t>
            </w:r>
          </w:p>
        </w:tc>
        <w:tc>
          <w:tcPr>
            <w:tcW w:w="1135" w:type="dxa"/>
            <w:tcBorders>
              <w:top w:val="single" w:sz="4" w:space="0" w:color="auto"/>
              <w:left w:val="single" w:sz="4" w:space="0" w:color="auto"/>
              <w:bottom w:val="single" w:sz="4" w:space="0" w:color="auto"/>
              <w:right w:val="single" w:sz="4" w:space="0" w:color="auto"/>
            </w:tcBorders>
            <w:hideMark/>
          </w:tcPr>
          <w:p w14:paraId="5B7A2579"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77FC7F27"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2CA6E019"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18EFEC56"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474A5D22" w14:textId="77777777" w:rsidR="00351CEF" w:rsidRPr="00A046EC" w:rsidRDefault="00351CEF" w:rsidP="00A046EC">
            <w:pPr>
              <w:rPr>
                <w:sz w:val="20"/>
                <w:szCs w:val="20"/>
              </w:rPr>
            </w:pPr>
          </w:p>
        </w:tc>
      </w:tr>
    </w:tbl>
    <w:p w14:paraId="5DC4D625" w14:textId="77777777" w:rsidR="00351CEF" w:rsidRPr="00A046EC" w:rsidRDefault="00351CEF" w:rsidP="00A046EC">
      <w:pPr>
        <w:rPr>
          <w:sz w:val="20"/>
          <w:szCs w:val="20"/>
          <w:u w:val="single"/>
        </w:rPr>
      </w:pPr>
    </w:p>
    <w:p w14:paraId="63582560" w14:textId="77777777" w:rsidR="00351CEF" w:rsidRPr="00A046EC" w:rsidRDefault="00351CEF" w:rsidP="00A046EC">
      <w:pPr>
        <w:rPr>
          <w:sz w:val="20"/>
          <w:szCs w:val="20"/>
          <w:u w:val="single"/>
        </w:rPr>
      </w:pPr>
      <w:r w:rsidRPr="00A046EC">
        <w:rPr>
          <w:sz w:val="20"/>
          <w:szCs w:val="20"/>
          <w:u w:val="single"/>
        </w:rPr>
        <w:t>IMPEDIMENTS</w:t>
      </w:r>
    </w:p>
    <w:p w14:paraId="327FFD58" w14:textId="77777777" w:rsidR="00351CEF" w:rsidRPr="00A046EC" w:rsidRDefault="00351CEF" w:rsidP="00A046EC">
      <w:pPr>
        <w:rPr>
          <w:sz w:val="20"/>
          <w:szCs w:val="20"/>
        </w:rPr>
      </w:pPr>
    </w:p>
    <w:p w14:paraId="7326F1AE" w14:textId="6E0047C0" w:rsidR="00351CEF" w:rsidRPr="00A046EC" w:rsidRDefault="009903EC" w:rsidP="00A046EC">
      <w:pPr>
        <w:rPr>
          <w:sz w:val="20"/>
          <w:szCs w:val="20"/>
        </w:rPr>
      </w:pPr>
      <w:r>
        <w:rPr>
          <w:sz w:val="20"/>
          <w:szCs w:val="20"/>
        </w:rPr>
        <w:t xml:space="preserve">We had a plan to work on </w:t>
      </w:r>
      <w:proofErr w:type="gramStart"/>
      <w:r>
        <w:rPr>
          <w:sz w:val="20"/>
          <w:szCs w:val="20"/>
        </w:rPr>
        <w:t>many  personas</w:t>
      </w:r>
      <w:proofErr w:type="gramEnd"/>
      <w:r>
        <w:rPr>
          <w:sz w:val="20"/>
          <w:szCs w:val="20"/>
        </w:rPr>
        <w:t xml:space="preserve">. Because of the time limit we were able </w:t>
      </w:r>
      <w:proofErr w:type="gramStart"/>
      <w:r>
        <w:rPr>
          <w:sz w:val="20"/>
          <w:szCs w:val="20"/>
        </w:rPr>
        <w:t>to  six</w:t>
      </w:r>
      <w:proofErr w:type="gramEnd"/>
      <w:r>
        <w:rPr>
          <w:sz w:val="20"/>
          <w:szCs w:val="20"/>
        </w:rPr>
        <w:t xml:space="preserve"> personas. But still we managed with the time.</w:t>
      </w:r>
    </w:p>
    <w:p w14:paraId="3812A2D0" w14:textId="3772B720" w:rsidR="00351CEF" w:rsidRDefault="00351CEF" w:rsidP="00A046EC">
      <w:pPr>
        <w:rPr>
          <w:sz w:val="20"/>
          <w:szCs w:val="20"/>
        </w:rPr>
      </w:pPr>
      <w:r w:rsidRPr="00A046EC">
        <w:rPr>
          <w:sz w:val="20"/>
          <w:szCs w:val="20"/>
        </w:rPr>
        <w:br w:type="page"/>
      </w:r>
    </w:p>
    <w:p w14:paraId="46E822F0" w14:textId="529122A2" w:rsidR="002E3462" w:rsidRDefault="002E3462" w:rsidP="00A046EC">
      <w:pPr>
        <w:rPr>
          <w:sz w:val="20"/>
          <w:szCs w:val="20"/>
        </w:rPr>
      </w:pPr>
    </w:p>
    <w:p w14:paraId="54FE2C9D" w14:textId="77777777" w:rsidR="002E3462" w:rsidRPr="00A046EC" w:rsidRDefault="002E3462" w:rsidP="002E3462">
      <w:pPr>
        <w:jc w:val="center"/>
        <w:rPr>
          <w:i/>
          <w:iCs/>
          <w:sz w:val="20"/>
          <w:szCs w:val="20"/>
        </w:rPr>
      </w:pPr>
      <w:r w:rsidRPr="00A046EC">
        <w:rPr>
          <w:sz w:val="20"/>
          <w:szCs w:val="20"/>
        </w:rPr>
        <w:t>Scrum Master Log</w:t>
      </w:r>
    </w:p>
    <w:p w14:paraId="24EA8BB4" w14:textId="77777777" w:rsidR="002E3462" w:rsidRPr="00A046EC" w:rsidRDefault="002E3462" w:rsidP="00A046EC">
      <w:pPr>
        <w:rPr>
          <w:sz w:val="20"/>
          <w:szCs w:val="20"/>
        </w:rPr>
      </w:pPr>
    </w:p>
    <w:p w14:paraId="3DFCD01E" w14:textId="517B468A" w:rsidR="00351CEF" w:rsidRPr="00A046EC" w:rsidRDefault="00351CEF" w:rsidP="00A046EC">
      <w:pPr>
        <w:rPr>
          <w:sz w:val="20"/>
          <w:szCs w:val="20"/>
        </w:rPr>
      </w:pPr>
      <w:r w:rsidRPr="67D1DA29">
        <w:rPr>
          <w:sz w:val="20"/>
          <w:szCs w:val="20"/>
        </w:rPr>
        <w:t>Log Author: &lt;</w:t>
      </w:r>
      <w:proofErr w:type="spellStart"/>
      <w:r w:rsidRPr="67D1DA29">
        <w:rPr>
          <w:sz w:val="20"/>
          <w:szCs w:val="20"/>
        </w:rPr>
        <w:t>Manasa</w:t>
      </w:r>
      <w:proofErr w:type="spellEnd"/>
      <w:r w:rsidRPr="67D1DA29">
        <w:rPr>
          <w:sz w:val="20"/>
          <w:szCs w:val="20"/>
        </w:rPr>
        <w:t xml:space="preserve"> </w:t>
      </w:r>
      <w:proofErr w:type="spellStart"/>
      <w:r w:rsidRPr="67D1DA29">
        <w:rPr>
          <w:sz w:val="20"/>
          <w:szCs w:val="20"/>
        </w:rPr>
        <w:t>Manohara</w:t>
      </w:r>
      <w:proofErr w:type="spellEnd"/>
      <w:r w:rsidRPr="67D1DA29">
        <w:rPr>
          <w:sz w:val="20"/>
          <w:szCs w:val="20"/>
        </w:rPr>
        <w:t xml:space="preserve"> Shetty&gt;</w:t>
      </w:r>
      <w:r>
        <w:br/>
      </w:r>
      <w:r w:rsidR="002E3462" w:rsidRPr="67D1DA29">
        <w:rPr>
          <w:sz w:val="20"/>
          <w:szCs w:val="20"/>
        </w:rPr>
        <w:t xml:space="preserve">Team/APP/Information System: &lt; Clinic </w:t>
      </w:r>
      <w:proofErr w:type="spellStart"/>
      <w:r w:rsidR="002E3462" w:rsidRPr="67D1DA29">
        <w:rPr>
          <w:sz w:val="20"/>
          <w:szCs w:val="20"/>
        </w:rPr>
        <w:t>Santé</w:t>
      </w:r>
      <w:proofErr w:type="spellEnd"/>
      <w:r w:rsidR="002E3462" w:rsidRPr="67D1DA29">
        <w:rPr>
          <w:sz w:val="20"/>
          <w:szCs w:val="20"/>
        </w:rPr>
        <w:t>&gt;</w:t>
      </w:r>
    </w:p>
    <w:p w14:paraId="6FBB273F" w14:textId="77777777" w:rsidR="00351CEF" w:rsidRPr="00A046EC" w:rsidRDefault="00351CEF" w:rsidP="00A046EC">
      <w:pPr>
        <w:rPr>
          <w:sz w:val="20"/>
          <w:szCs w:val="20"/>
          <w:u w:val="single"/>
        </w:rPr>
      </w:pPr>
      <w:r w:rsidRPr="00A046EC">
        <w:rPr>
          <w:sz w:val="20"/>
          <w:szCs w:val="20"/>
        </w:rPr>
        <w:br/>
      </w:r>
      <w:r w:rsidRPr="00A046EC">
        <w:rPr>
          <w:sz w:val="20"/>
          <w:szCs w:val="20"/>
          <w:u w:val="single"/>
        </w:rPr>
        <w:t>MEETING SPECIFICS</w:t>
      </w:r>
      <w:r w:rsidRPr="00A046EC">
        <w:rPr>
          <w:sz w:val="20"/>
          <w:szCs w:val="20"/>
          <w:u w:val="single"/>
        </w:rPr>
        <w:br/>
      </w:r>
    </w:p>
    <w:tbl>
      <w:tblPr>
        <w:tblStyle w:val="TableGrid"/>
        <w:tblW w:w="0" w:type="auto"/>
        <w:tblLook w:val="04A0" w:firstRow="1" w:lastRow="0" w:firstColumn="1" w:lastColumn="0" w:noHBand="0" w:noVBand="1"/>
      </w:tblPr>
      <w:tblGrid>
        <w:gridCol w:w="2177"/>
        <w:gridCol w:w="2108"/>
        <w:gridCol w:w="2199"/>
        <w:gridCol w:w="2328"/>
        <w:gridCol w:w="1978"/>
      </w:tblGrid>
      <w:tr w:rsidR="00A046EC" w:rsidRPr="00A046EC" w14:paraId="0FF13779" w14:textId="77777777">
        <w:tc>
          <w:tcPr>
            <w:tcW w:w="2249" w:type="dxa"/>
            <w:tcBorders>
              <w:top w:val="single" w:sz="4" w:space="0" w:color="auto"/>
              <w:left w:val="single" w:sz="4" w:space="0" w:color="auto"/>
              <w:bottom w:val="single" w:sz="4" w:space="0" w:color="auto"/>
              <w:right w:val="single" w:sz="4" w:space="0" w:color="auto"/>
            </w:tcBorders>
            <w:hideMark/>
          </w:tcPr>
          <w:p w14:paraId="79DD8383" w14:textId="77777777" w:rsidR="00351CEF" w:rsidRPr="00A046EC" w:rsidRDefault="00351CEF" w:rsidP="00A046EC">
            <w:pPr>
              <w:rPr>
                <w:sz w:val="20"/>
                <w:szCs w:val="20"/>
              </w:rPr>
            </w:pPr>
            <w:r w:rsidRPr="00A046EC">
              <w:rPr>
                <w:sz w:val="20"/>
                <w:szCs w:val="20"/>
              </w:rPr>
              <w:t>Meeting #</w:t>
            </w:r>
          </w:p>
        </w:tc>
        <w:tc>
          <w:tcPr>
            <w:tcW w:w="2160" w:type="dxa"/>
            <w:tcBorders>
              <w:top w:val="single" w:sz="4" w:space="0" w:color="auto"/>
              <w:left w:val="single" w:sz="4" w:space="0" w:color="auto"/>
              <w:bottom w:val="single" w:sz="4" w:space="0" w:color="auto"/>
              <w:right w:val="single" w:sz="4" w:space="0" w:color="auto"/>
            </w:tcBorders>
            <w:hideMark/>
          </w:tcPr>
          <w:p w14:paraId="420B3173" w14:textId="77777777" w:rsidR="00351CEF" w:rsidRPr="00A046EC" w:rsidRDefault="00351CEF" w:rsidP="00A046EC">
            <w:pPr>
              <w:rPr>
                <w:sz w:val="20"/>
                <w:szCs w:val="20"/>
              </w:rPr>
            </w:pPr>
            <w:r w:rsidRPr="00A046EC">
              <w:rPr>
                <w:sz w:val="20"/>
                <w:szCs w:val="20"/>
              </w:rPr>
              <w:t>Date</w:t>
            </w:r>
          </w:p>
        </w:tc>
        <w:tc>
          <w:tcPr>
            <w:tcW w:w="2267" w:type="dxa"/>
            <w:tcBorders>
              <w:top w:val="single" w:sz="4" w:space="0" w:color="auto"/>
              <w:left w:val="single" w:sz="4" w:space="0" w:color="auto"/>
              <w:bottom w:val="single" w:sz="4" w:space="0" w:color="auto"/>
              <w:right w:val="single" w:sz="4" w:space="0" w:color="auto"/>
            </w:tcBorders>
            <w:hideMark/>
          </w:tcPr>
          <w:p w14:paraId="4274E22B" w14:textId="77777777" w:rsidR="00351CEF" w:rsidRPr="00A046EC" w:rsidRDefault="00351CEF" w:rsidP="00A046EC">
            <w:pPr>
              <w:rPr>
                <w:sz w:val="20"/>
                <w:szCs w:val="20"/>
              </w:rPr>
            </w:pPr>
            <w:r w:rsidRPr="00A046EC">
              <w:rPr>
                <w:sz w:val="20"/>
                <w:szCs w:val="20"/>
              </w:rPr>
              <w:t>Platform</w:t>
            </w:r>
          </w:p>
        </w:tc>
        <w:tc>
          <w:tcPr>
            <w:tcW w:w="2383" w:type="dxa"/>
            <w:tcBorders>
              <w:top w:val="single" w:sz="4" w:space="0" w:color="auto"/>
              <w:left w:val="single" w:sz="4" w:space="0" w:color="auto"/>
              <w:bottom w:val="single" w:sz="4" w:space="0" w:color="auto"/>
              <w:right w:val="single" w:sz="4" w:space="0" w:color="auto"/>
            </w:tcBorders>
            <w:hideMark/>
          </w:tcPr>
          <w:p w14:paraId="191559D9" w14:textId="77777777" w:rsidR="00351CEF" w:rsidRPr="00A046EC" w:rsidRDefault="00351CEF" w:rsidP="00A046EC">
            <w:pPr>
              <w:rPr>
                <w:sz w:val="20"/>
                <w:szCs w:val="20"/>
              </w:rPr>
            </w:pPr>
            <w:r w:rsidRPr="00A046EC">
              <w:rPr>
                <w:sz w:val="20"/>
                <w:szCs w:val="20"/>
              </w:rPr>
              <w:tab/>
            </w:r>
            <w:r w:rsidRPr="00A046EC">
              <w:rPr>
                <w:sz w:val="20"/>
                <w:szCs w:val="20"/>
              </w:rPr>
              <w:tab/>
              <w:t>Time</w:t>
            </w:r>
          </w:p>
        </w:tc>
        <w:tc>
          <w:tcPr>
            <w:tcW w:w="2037" w:type="dxa"/>
            <w:tcBorders>
              <w:top w:val="single" w:sz="4" w:space="0" w:color="auto"/>
              <w:left w:val="single" w:sz="4" w:space="0" w:color="auto"/>
              <w:bottom w:val="single" w:sz="4" w:space="0" w:color="auto"/>
              <w:right w:val="single" w:sz="4" w:space="0" w:color="auto"/>
            </w:tcBorders>
            <w:hideMark/>
          </w:tcPr>
          <w:p w14:paraId="6324A595" w14:textId="77777777" w:rsidR="00351CEF" w:rsidRPr="00A046EC" w:rsidRDefault="00351CEF" w:rsidP="00A046EC">
            <w:pPr>
              <w:rPr>
                <w:sz w:val="20"/>
                <w:szCs w:val="20"/>
              </w:rPr>
            </w:pPr>
            <w:r w:rsidRPr="00A046EC">
              <w:rPr>
                <w:sz w:val="20"/>
                <w:szCs w:val="20"/>
              </w:rPr>
              <w:t>Duration</w:t>
            </w:r>
          </w:p>
        </w:tc>
      </w:tr>
      <w:tr w:rsidR="00A046EC" w:rsidRPr="00A046EC" w14:paraId="11E200FA" w14:textId="77777777">
        <w:tc>
          <w:tcPr>
            <w:tcW w:w="2249" w:type="dxa"/>
            <w:tcBorders>
              <w:top w:val="single" w:sz="4" w:space="0" w:color="auto"/>
              <w:left w:val="single" w:sz="4" w:space="0" w:color="auto"/>
              <w:bottom w:val="single" w:sz="4" w:space="0" w:color="auto"/>
              <w:right w:val="single" w:sz="4" w:space="0" w:color="auto"/>
            </w:tcBorders>
            <w:hideMark/>
          </w:tcPr>
          <w:p w14:paraId="33E9D77A" w14:textId="2663A8D2" w:rsidR="00351CEF" w:rsidRPr="00A046EC" w:rsidRDefault="002E3462" w:rsidP="00A046EC">
            <w:pPr>
              <w:rPr>
                <w:sz w:val="20"/>
                <w:szCs w:val="20"/>
              </w:rPr>
            </w:pPr>
            <w:r>
              <w:rPr>
                <w:sz w:val="20"/>
                <w:szCs w:val="20"/>
              </w:rPr>
              <w:t>4</w:t>
            </w:r>
          </w:p>
        </w:tc>
        <w:tc>
          <w:tcPr>
            <w:tcW w:w="2160" w:type="dxa"/>
            <w:tcBorders>
              <w:top w:val="single" w:sz="4" w:space="0" w:color="auto"/>
              <w:left w:val="single" w:sz="4" w:space="0" w:color="auto"/>
              <w:bottom w:val="single" w:sz="4" w:space="0" w:color="auto"/>
              <w:right w:val="single" w:sz="4" w:space="0" w:color="auto"/>
            </w:tcBorders>
            <w:hideMark/>
          </w:tcPr>
          <w:p w14:paraId="2CFC37D7" w14:textId="77777777" w:rsidR="00351CEF" w:rsidRPr="00A046EC" w:rsidRDefault="00351CEF" w:rsidP="00A046EC">
            <w:pPr>
              <w:rPr>
                <w:sz w:val="20"/>
                <w:szCs w:val="20"/>
              </w:rPr>
            </w:pPr>
            <w:r w:rsidRPr="00A046EC">
              <w:rPr>
                <w:sz w:val="20"/>
                <w:szCs w:val="20"/>
              </w:rPr>
              <w:t>25/06/2022</w:t>
            </w:r>
          </w:p>
        </w:tc>
        <w:tc>
          <w:tcPr>
            <w:tcW w:w="2267" w:type="dxa"/>
            <w:tcBorders>
              <w:top w:val="single" w:sz="4" w:space="0" w:color="auto"/>
              <w:left w:val="single" w:sz="4" w:space="0" w:color="auto"/>
              <w:bottom w:val="single" w:sz="4" w:space="0" w:color="auto"/>
              <w:right w:val="single" w:sz="4" w:space="0" w:color="auto"/>
            </w:tcBorders>
            <w:hideMark/>
          </w:tcPr>
          <w:p w14:paraId="62F708BF" w14:textId="77777777" w:rsidR="00351CEF" w:rsidRPr="00A046EC" w:rsidRDefault="00351CEF" w:rsidP="00A046EC">
            <w:pPr>
              <w:rPr>
                <w:sz w:val="20"/>
                <w:szCs w:val="20"/>
              </w:rPr>
            </w:pPr>
            <w:r w:rsidRPr="00A046EC">
              <w:rPr>
                <w:sz w:val="20"/>
                <w:szCs w:val="20"/>
              </w:rPr>
              <w:t>Microsoft Teams</w:t>
            </w:r>
          </w:p>
        </w:tc>
        <w:tc>
          <w:tcPr>
            <w:tcW w:w="2383" w:type="dxa"/>
            <w:tcBorders>
              <w:top w:val="single" w:sz="4" w:space="0" w:color="auto"/>
              <w:left w:val="single" w:sz="4" w:space="0" w:color="auto"/>
              <w:bottom w:val="single" w:sz="4" w:space="0" w:color="auto"/>
              <w:right w:val="single" w:sz="4" w:space="0" w:color="auto"/>
            </w:tcBorders>
            <w:hideMark/>
          </w:tcPr>
          <w:p w14:paraId="3A1778D4" w14:textId="77777777" w:rsidR="00351CEF" w:rsidRPr="00A046EC" w:rsidRDefault="00351CEF" w:rsidP="00A046EC">
            <w:pPr>
              <w:rPr>
                <w:sz w:val="20"/>
                <w:szCs w:val="20"/>
              </w:rPr>
            </w:pPr>
            <w:r w:rsidRPr="00A046EC">
              <w:rPr>
                <w:sz w:val="20"/>
                <w:szCs w:val="20"/>
              </w:rPr>
              <w:t>10:00AM-10:35AM</w:t>
            </w:r>
          </w:p>
        </w:tc>
        <w:tc>
          <w:tcPr>
            <w:tcW w:w="2037" w:type="dxa"/>
            <w:tcBorders>
              <w:top w:val="single" w:sz="4" w:space="0" w:color="auto"/>
              <w:left w:val="single" w:sz="4" w:space="0" w:color="auto"/>
              <w:bottom w:val="single" w:sz="4" w:space="0" w:color="auto"/>
              <w:right w:val="single" w:sz="4" w:space="0" w:color="auto"/>
            </w:tcBorders>
            <w:hideMark/>
          </w:tcPr>
          <w:p w14:paraId="31833701" w14:textId="77777777" w:rsidR="00351CEF" w:rsidRPr="00A046EC" w:rsidRDefault="00351CEF" w:rsidP="00A046EC">
            <w:pPr>
              <w:rPr>
                <w:sz w:val="20"/>
                <w:szCs w:val="20"/>
              </w:rPr>
            </w:pPr>
            <w:r w:rsidRPr="00A046EC">
              <w:rPr>
                <w:sz w:val="20"/>
                <w:szCs w:val="20"/>
              </w:rPr>
              <w:t>35 minutes</w:t>
            </w:r>
          </w:p>
        </w:tc>
      </w:tr>
    </w:tbl>
    <w:p w14:paraId="51B20648" w14:textId="77777777" w:rsidR="00351CEF" w:rsidRPr="00A046EC" w:rsidRDefault="00351CEF" w:rsidP="00A046EC">
      <w:pPr>
        <w:rPr>
          <w:sz w:val="20"/>
          <w:szCs w:val="20"/>
        </w:rPr>
      </w:pPr>
    </w:p>
    <w:p w14:paraId="35A7E33B" w14:textId="77777777" w:rsidR="00351CEF" w:rsidRPr="00A046EC" w:rsidRDefault="00351CEF" w:rsidP="00A046EC">
      <w:pPr>
        <w:rPr>
          <w:sz w:val="20"/>
          <w:szCs w:val="20"/>
          <w:u w:val="single"/>
        </w:rPr>
      </w:pPr>
      <w:r w:rsidRPr="00A046EC">
        <w:rPr>
          <w:sz w:val="20"/>
          <w:szCs w:val="20"/>
          <w:u w:val="single"/>
        </w:rPr>
        <w:t>ATTENDANCE</w:t>
      </w:r>
      <w:r w:rsidRPr="00A046EC">
        <w:rPr>
          <w:sz w:val="20"/>
          <w:szCs w:val="20"/>
          <w:u w:val="single"/>
        </w:rPr>
        <w:br/>
      </w:r>
    </w:p>
    <w:tbl>
      <w:tblPr>
        <w:tblStyle w:val="TableGrid"/>
        <w:tblW w:w="0" w:type="auto"/>
        <w:tblLook w:val="04A0" w:firstRow="1" w:lastRow="0" w:firstColumn="1" w:lastColumn="0" w:noHBand="0" w:noVBand="1"/>
      </w:tblPr>
      <w:tblGrid>
        <w:gridCol w:w="1664"/>
        <w:gridCol w:w="1122"/>
        <w:gridCol w:w="1791"/>
        <w:gridCol w:w="1791"/>
        <w:gridCol w:w="1117"/>
        <w:gridCol w:w="3305"/>
      </w:tblGrid>
      <w:tr w:rsidR="00A046EC" w:rsidRPr="00A046EC" w14:paraId="0F2EC381" w14:textId="77777777" w:rsidTr="67D1DA29">
        <w:tc>
          <w:tcPr>
            <w:tcW w:w="1696" w:type="dxa"/>
            <w:tcBorders>
              <w:top w:val="single" w:sz="4" w:space="0" w:color="auto"/>
              <w:left w:val="single" w:sz="4" w:space="0" w:color="auto"/>
              <w:bottom w:val="single" w:sz="4" w:space="0" w:color="auto"/>
              <w:right w:val="single" w:sz="4" w:space="0" w:color="auto"/>
            </w:tcBorders>
            <w:hideMark/>
          </w:tcPr>
          <w:p w14:paraId="04C51791" w14:textId="77777777" w:rsidR="00351CEF" w:rsidRPr="00A046EC" w:rsidRDefault="00351CEF" w:rsidP="00A046EC">
            <w:pPr>
              <w:rPr>
                <w:sz w:val="20"/>
                <w:szCs w:val="20"/>
              </w:rPr>
            </w:pPr>
            <w:r w:rsidRPr="00A046EC">
              <w:rPr>
                <w:sz w:val="20"/>
                <w:szCs w:val="20"/>
              </w:rPr>
              <w:t>Name</w:t>
            </w:r>
          </w:p>
        </w:tc>
        <w:tc>
          <w:tcPr>
            <w:tcW w:w="1134" w:type="dxa"/>
            <w:tcBorders>
              <w:top w:val="single" w:sz="4" w:space="0" w:color="auto"/>
              <w:left w:val="single" w:sz="4" w:space="0" w:color="auto"/>
              <w:bottom w:val="single" w:sz="4" w:space="0" w:color="auto"/>
              <w:right w:val="single" w:sz="4" w:space="0" w:color="auto"/>
            </w:tcBorders>
            <w:hideMark/>
          </w:tcPr>
          <w:p w14:paraId="1825D3F2" w14:textId="77777777" w:rsidR="00351CEF" w:rsidRPr="00A046EC" w:rsidRDefault="00351CEF" w:rsidP="00A046EC">
            <w:pPr>
              <w:rPr>
                <w:sz w:val="20"/>
                <w:szCs w:val="20"/>
              </w:rPr>
            </w:pPr>
            <w:r w:rsidRPr="00A046EC">
              <w:rPr>
                <w:sz w:val="20"/>
                <w:szCs w:val="20"/>
              </w:rPr>
              <w:t>Whole Meeting</w:t>
            </w:r>
          </w:p>
        </w:tc>
        <w:tc>
          <w:tcPr>
            <w:tcW w:w="1843" w:type="dxa"/>
            <w:tcBorders>
              <w:top w:val="single" w:sz="4" w:space="0" w:color="auto"/>
              <w:left w:val="single" w:sz="4" w:space="0" w:color="auto"/>
              <w:bottom w:val="single" w:sz="4" w:space="0" w:color="auto"/>
              <w:right w:val="single" w:sz="4" w:space="0" w:color="auto"/>
            </w:tcBorders>
          </w:tcPr>
          <w:p w14:paraId="7E409C37" w14:textId="77777777" w:rsidR="00351CEF" w:rsidRPr="00A046EC" w:rsidRDefault="00351CEF" w:rsidP="00A046EC">
            <w:pPr>
              <w:rPr>
                <w:sz w:val="20"/>
                <w:szCs w:val="20"/>
              </w:rPr>
            </w:pPr>
            <w:r w:rsidRPr="00A046EC">
              <w:rPr>
                <w:sz w:val="20"/>
                <w:szCs w:val="20"/>
              </w:rPr>
              <w:t>Most of the Meeting</w:t>
            </w:r>
          </w:p>
          <w:p w14:paraId="0FB5D7C1" w14:textId="77777777" w:rsidR="00351CEF" w:rsidRPr="00A046EC" w:rsidRDefault="00351CEF" w:rsidP="00A046EC">
            <w:pPr>
              <w:rPr>
                <w:i/>
                <w:iCs/>
                <w:sz w:val="20"/>
                <w:szCs w:val="20"/>
              </w:rPr>
            </w:pPr>
          </w:p>
        </w:tc>
        <w:tc>
          <w:tcPr>
            <w:tcW w:w="1843" w:type="dxa"/>
            <w:tcBorders>
              <w:top w:val="single" w:sz="4" w:space="0" w:color="auto"/>
              <w:left w:val="single" w:sz="4" w:space="0" w:color="auto"/>
              <w:bottom w:val="single" w:sz="4" w:space="0" w:color="auto"/>
              <w:right w:val="single" w:sz="4" w:space="0" w:color="auto"/>
            </w:tcBorders>
            <w:hideMark/>
          </w:tcPr>
          <w:p w14:paraId="4E22BEA2" w14:textId="77777777" w:rsidR="00351CEF" w:rsidRPr="00A046EC" w:rsidRDefault="00351CEF" w:rsidP="00A046EC">
            <w:pPr>
              <w:rPr>
                <w:sz w:val="20"/>
                <w:szCs w:val="20"/>
              </w:rPr>
            </w:pPr>
            <w:r w:rsidRPr="00A046EC">
              <w:rPr>
                <w:sz w:val="20"/>
                <w:szCs w:val="20"/>
              </w:rPr>
              <w:t>Parts of the Meeting</w:t>
            </w:r>
            <w:r w:rsidRPr="00A046EC">
              <w:rPr>
                <w:sz w:val="20"/>
                <w:szCs w:val="20"/>
              </w:rPr>
              <w:br/>
            </w:r>
            <w:r w:rsidRPr="00A046EC">
              <w:rPr>
                <w:i/>
                <w:iCs/>
                <w:sz w:val="20"/>
                <w:szCs w:val="20"/>
              </w:rPr>
              <w:t>-how long?</w:t>
            </w:r>
          </w:p>
        </w:tc>
        <w:tc>
          <w:tcPr>
            <w:tcW w:w="1134" w:type="dxa"/>
            <w:tcBorders>
              <w:top w:val="single" w:sz="4" w:space="0" w:color="auto"/>
              <w:left w:val="single" w:sz="4" w:space="0" w:color="auto"/>
              <w:bottom w:val="single" w:sz="4" w:space="0" w:color="auto"/>
              <w:right w:val="single" w:sz="4" w:space="0" w:color="auto"/>
            </w:tcBorders>
            <w:hideMark/>
          </w:tcPr>
          <w:p w14:paraId="25F83D8C" w14:textId="77777777" w:rsidR="00351CEF" w:rsidRPr="00A046EC" w:rsidRDefault="00351CEF" w:rsidP="00A046EC">
            <w:pPr>
              <w:rPr>
                <w:sz w:val="20"/>
                <w:szCs w:val="20"/>
              </w:rPr>
            </w:pPr>
            <w:r w:rsidRPr="00A046EC">
              <w:rPr>
                <w:sz w:val="20"/>
                <w:szCs w:val="20"/>
              </w:rPr>
              <w:t>Absent</w:t>
            </w:r>
          </w:p>
        </w:tc>
        <w:tc>
          <w:tcPr>
            <w:tcW w:w="3446" w:type="dxa"/>
            <w:tcBorders>
              <w:top w:val="single" w:sz="4" w:space="0" w:color="auto"/>
              <w:left w:val="single" w:sz="4" w:space="0" w:color="auto"/>
              <w:bottom w:val="single" w:sz="4" w:space="0" w:color="auto"/>
              <w:right w:val="single" w:sz="4" w:space="0" w:color="auto"/>
            </w:tcBorders>
            <w:hideMark/>
          </w:tcPr>
          <w:p w14:paraId="3F5DDE87" w14:textId="77777777" w:rsidR="00351CEF" w:rsidRPr="00A046EC" w:rsidRDefault="00351CEF" w:rsidP="00A046EC">
            <w:pPr>
              <w:rPr>
                <w:sz w:val="20"/>
                <w:szCs w:val="20"/>
              </w:rPr>
            </w:pPr>
            <w:r w:rsidRPr="00A046EC">
              <w:rPr>
                <w:sz w:val="20"/>
                <w:szCs w:val="20"/>
              </w:rPr>
              <w:t>If a team member did not attend the whole meeting, specify the reason why</w:t>
            </w:r>
          </w:p>
        </w:tc>
      </w:tr>
      <w:tr w:rsidR="00A046EC" w:rsidRPr="00A046EC" w14:paraId="5F7BEE1A" w14:textId="77777777" w:rsidTr="67D1DA29">
        <w:tc>
          <w:tcPr>
            <w:tcW w:w="1696" w:type="dxa"/>
            <w:tcBorders>
              <w:top w:val="single" w:sz="4" w:space="0" w:color="auto"/>
              <w:left w:val="single" w:sz="4" w:space="0" w:color="auto"/>
              <w:bottom w:val="single" w:sz="4" w:space="0" w:color="auto"/>
              <w:right w:val="single" w:sz="4" w:space="0" w:color="auto"/>
            </w:tcBorders>
            <w:hideMark/>
          </w:tcPr>
          <w:p w14:paraId="100ED2E7" w14:textId="77777777" w:rsidR="00351CEF" w:rsidRPr="00A046EC" w:rsidRDefault="00351CEF" w:rsidP="00A046EC">
            <w:pPr>
              <w:rPr>
                <w:rFonts w:ascii="Calibri Light" w:eastAsia="Calibri Light" w:hAnsi="Calibri Light" w:cs="Calibri Light"/>
                <w:sz w:val="20"/>
                <w:szCs w:val="20"/>
              </w:rPr>
            </w:pPr>
            <w:r w:rsidRPr="00A046EC">
              <w:rPr>
                <w:rFonts w:cstheme="majorBidi"/>
                <w:sz w:val="20"/>
                <w:szCs w:val="20"/>
              </w:rPr>
              <w:t xml:space="preserve">Kamil </w:t>
            </w:r>
            <w:r w:rsidRPr="00A046EC">
              <w:rPr>
                <w:rFonts w:ascii="Calibri Light" w:eastAsia="Calibri Light" w:hAnsi="Calibri Light" w:cs="Calibri Light"/>
                <w:sz w:val="20"/>
                <w:szCs w:val="20"/>
              </w:rPr>
              <w:t>Obiedzinski</w:t>
            </w:r>
          </w:p>
        </w:tc>
        <w:tc>
          <w:tcPr>
            <w:tcW w:w="1134" w:type="dxa"/>
            <w:tcBorders>
              <w:top w:val="single" w:sz="4" w:space="0" w:color="auto"/>
              <w:left w:val="single" w:sz="4" w:space="0" w:color="auto"/>
              <w:bottom w:val="single" w:sz="4" w:space="0" w:color="auto"/>
              <w:right w:val="single" w:sz="4" w:space="0" w:color="auto"/>
            </w:tcBorders>
            <w:hideMark/>
          </w:tcPr>
          <w:p w14:paraId="23BDB3BF" w14:textId="77777777" w:rsidR="00351CEF" w:rsidRPr="00A046EC" w:rsidRDefault="00351CEF" w:rsidP="00A046EC">
            <w:pPr>
              <w:rPr>
                <w:sz w:val="20"/>
                <w:szCs w:val="20"/>
              </w:rPr>
            </w:pPr>
            <w:r w:rsidRPr="00A046EC">
              <w:rPr>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3FA57955" w14:textId="77777777" w:rsidR="00351CEF" w:rsidRPr="00A046EC" w:rsidRDefault="00351CEF" w:rsidP="00A046EC">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14:paraId="4A2C8EA4" w14:textId="77777777" w:rsidR="00351CEF" w:rsidRPr="00A046EC" w:rsidRDefault="00351CEF" w:rsidP="00A046EC">
            <w:pPr>
              <w:rPr>
                <w:sz w:val="20"/>
                <w:szCs w:val="20"/>
              </w:rPr>
            </w:pPr>
          </w:p>
        </w:tc>
        <w:tc>
          <w:tcPr>
            <w:tcW w:w="1134" w:type="dxa"/>
            <w:tcBorders>
              <w:top w:val="single" w:sz="4" w:space="0" w:color="auto"/>
              <w:left w:val="single" w:sz="4" w:space="0" w:color="auto"/>
              <w:bottom w:val="single" w:sz="4" w:space="0" w:color="auto"/>
              <w:right w:val="single" w:sz="4" w:space="0" w:color="auto"/>
            </w:tcBorders>
          </w:tcPr>
          <w:p w14:paraId="2A68FE79" w14:textId="77777777" w:rsidR="00351CEF" w:rsidRPr="00A046EC" w:rsidRDefault="00351CEF" w:rsidP="00A046EC">
            <w:pPr>
              <w:rPr>
                <w:sz w:val="20"/>
                <w:szCs w:val="20"/>
              </w:rPr>
            </w:pPr>
          </w:p>
        </w:tc>
        <w:tc>
          <w:tcPr>
            <w:tcW w:w="3446" w:type="dxa"/>
            <w:tcBorders>
              <w:top w:val="single" w:sz="4" w:space="0" w:color="auto"/>
              <w:left w:val="single" w:sz="4" w:space="0" w:color="auto"/>
              <w:bottom w:val="single" w:sz="4" w:space="0" w:color="auto"/>
              <w:right w:val="single" w:sz="4" w:space="0" w:color="auto"/>
            </w:tcBorders>
          </w:tcPr>
          <w:p w14:paraId="18F73A15" w14:textId="77777777" w:rsidR="00351CEF" w:rsidRPr="00A046EC" w:rsidRDefault="00351CEF" w:rsidP="00A046EC">
            <w:pPr>
              <w:rPr>
                <w:sz w:val="20"/>
                <w:szCs w:val="20"/>
              </w:rPr>
            </w:pPr>
          </w:p>
        </w:tc>
      </w:tr>
      <w:tr w:rsidR="00A046EC" w:rsidRPr="00A046EC" w14:paraId="07A0904A" w14:textId="77777777" w:rsidTr="67D1DA29">
        <w:tc>
          <w:tcPr>
            <w:tcW w:w="1696" w:type="dxa"/>
            <w:tcBorders>
              <w:top w:val="single" w:sz="4" w:space="0" w:color="auto"/>
              <w:left w:val="single" w:sz="4" w:space="0" w:color="auto"/>
              <w:bottom w:val="single" w:sz="4" w:space="0" w:color="auto"/>
              <w:right w:val="single" w:sz="4" w:space="0" w:color="auto"/>
            </w:tcBorders>
            <w:hideMark/>
          </w:tcPr>
          <w:p w14:paraId="306A374F" w14:textId="77777777" w:rsidR="00351CEF" w:rsidRPr="00A046EC" w:rsidRDefault="00351CEF" w:rsidP="00A046EC">
            <w:pPr>
              <w:rPr>
                <w:sz w:val="20"/>
                <w:szCs w:val="20"/>
              </w:rPr>
            </w:pPr>
            <w:proofErr w:type="spellStart"/>
            <w:r w:rsidRPr="00A046EC">
              <w:rPr>
                <w:sz w:val="20"/>
                <w:szCs w:val="20"/>
              </w:rPr>
              <w:t>Manasa</w:t>
            </w:r>
            <w:proofErr w:type="spellEnd"/>
            <w:r w:rsidRPr="00A046EC">
              <w:rPr>
                <w:sz w:val="20"/>
                <w:szCs w:val="20"/>
              </w:rPr>
              <w:t xml:space="preserve"> </w:t>
            </w:r>
            <w:proofErr w:type="spellStart"/>
            <w:r w:rsidRPr="00A046EC">
              <w:rPr>
                <w:sz w:val="20"/>
                <w:szCs w:val="20"/>
              </w:rPr>
              <w:t>Manohara</w:t>
            </w:r>
            <w:proofErr w:type="spellEnd"/>
            <w:r w:rsidRPr="00A046EC">
              <w:rPr>
                <w:sz w:val="20"/>
                <w:szCs w:val="20"/>
              </w:rPr>
              <w:t xml:space="preserve"> Shetty</w:t>
            </w:r>
          </w:p>
        </w:tc>
        <w:tc>
          <w:tcPr>
            <w:tcW w:w="1134" w:type="dxa"/>
            <w:tcBorders>
              <w:top w:val="single" w:sz="4" w:space="0" w:color="auto"/>
              <w:left w:val="single" w:sz="4" w:space="0" w:color="auto"/>
              <w:bottom w:val="single" w:sz="4" w:space="0" w:color="auto"/>
              <w:right w:val="single" w:sz="4" w:space="0" w:color="auto"/>
            </w:tcBorders>
            <w:hideMark/>
          </w:tcPr>
          <w:p w14:paraId="75D89FB2" w14:textId="77777777" w:rsidR="00351CEF" w:rsidRPr="00A046EC" w:rsidRDefault="00351CEF" w:rsidP="00A046EC">
            <w:pPr>
              <w:rPr>
                <w:sz w:val="20"/>
                <w:szCs w:val="20"/>
              </w:rPr>
            </w:pPr>
            <w:r w:rsidRPr="00A046EC">
              <w:rPr>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1273733E" w14:textId="77777777" w:rsidR="00351CEF" w:rsidRPr="00A046EC" w:rsidRDefault="00351CEF" w:rsidP="00A046EC">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14:paraId="7218C37F" w14:textId="77777777" w:rsidR="00351CEF" w:rsidRPr="00A046EC" w:rsidRDefault="00351CEF" w:rsidP="00A046EC">
            <w:pPr>
              <w:rPr>
                <w:sz w:val="20"/>
                <w:szCs w:val="20"/>
              </w:rPr>
            </w:pPr>
          </w:p>
        </w:tc>
        <w:tc>
          <w:tcPr>
            <w:tcW w:w="1134" w:type="dxa"/>
            <w:tcBorders>
              <w:top w:val="single" w:sz="4" w:space="0" w:color="auto"/>
              <w:left w:val="single" w:sz="4" w:space="0" w:color="auto"/>
              <w:bottom w:val="single" w:sz="4" w:space="0" w:color="auto"/>
              <w:right w:val="single" w:sz="4" w:space="0" w:color="auto"/>
            </w:tcBorders>
          </w:tcPr>
          <w:p w14:paraId="3B10E542" w14:textId="77777777" w:rsidR="00351CEF" w:rsidRPr="00A046EC" w:rsidRDefault="00351CEF" w:rsidP="00A046EC">
            <w:pPr>
              <w:rPr>
                <w:sz w:val="20"/>
                <w:szCs w:val="20"/>
              </w:rPr>
            </w:pPr>
          </w:p>
        </w:tc>
        <w:tc>
          <w:tcPr>
            <w:tcW w:w="3446" w:type="dxa"/>
            <w:tcBorders>
              <w:top w:val="single" w:sz="4" w:space="0" w:color="auto"/>
              <w:left w:val="single" w:sz="4" w:space="0" w:color="auto"/>
              <w:bottom w:val="single" w:sz="4" w:space="0" w:color="auto"/>
              <w:right w:val="single" w:sz="4" w:space="0" w:color="auto"/>
            </w:tcBorders>
          </w:tcPr>
          <w:p w14:paraId="1237F437" w14:textId="77777777" w:rsidR="00351CEF" w:rsidRPr="00A046EC" w:rsidRDefault="00351CEF" w:rsidP="00A046EC">
            <w:pPr>
              <w:rPr>
                <w:sz w:val="20"/>
                <w:szCs w:val="20"/>
              </w:rPr>
            </w:pPr>
          </w:p>
        </w:tc>
      </w:tr>
      <w:tr w:rsidR="00A046EC" w:rsidRPr="00A046EC" w14:paraId="47CE3F83" w14:textId="77777777" w:rsidTr="67D1DA29">
        <w:tc>
          <w:tcPr>
            <w:tcW w:w="1696" w:type="dxa"/>
            <w:tcBorders>
              <w:top w:val="single" w:sz="4" w:space="0" w:color="auto"/>
              <w:left w:val="single" w:sz="4" w:space="0" w:color="auto"/>
              <w:bottom w:val="single" w:sz="4" w:space="0" w:color="auto"/>
              <w:right w:val="single" w:sz="4" w:space="0" w:color="auto"/>
            </w:tcBorders>
            <w:hideMark/>
          </w:tcPr>
          <w:p w14:paraId="35CC241A" w14:textId="77777777" w:rsidR="00351CEF" w:rsidRPr="00A046EC" w:rsidRDefault="00351CEF" w:rsidP="00A046EC">
            <w:pPr>
              <w:rPr>
                <w:sz w:val="20"/>
                <w:szCs w:val="20"/>
              </w:rPr>
            </w:pPr>
            <w:r w:rsidRPr="00A046EC">
              <w:rPr>
                <w:sz w:val="20"/>
                <w:szCs w:val="20"/>
              </w:rPr>
              <w:t>Hyemi Park</w:t>
            </w:r>
          </w:p>
        </w:tc>
        <w:tc>
          <w:tcPr>
            <w:tcW w:w="1134" w:type="dxa"/>
            <w:tcBorders>
              <w:top w:val="single" w:sz="4" w:space="0" w:color="auto"/>
              <w:left w:val="single" w:sz="4" w:space="0" w:color="auto"/>
              <w:bottom w:val="single" w:sz="4" w:space="0" w:color="auto"/>
              <w:right w:val="single" w:sz="4" w:space="0" w:color="auto"/>
            </w:tcBorders>
            <w:hideMark/>
          </w:tcPr>
          <w:p w14:paraId="7391BC47" w14:textId="77777777" w:rsidR="00351CEF" w:rsidRPr="00A046EC" w:rsidRDefault="00351CEF" w:rsidP="00A046EC">
            <w:pPr>
              <w:rPr>
                <w:sz w:val="20"/>
                <w:szCs w:val="20"/>
              </w:rPr>
            </w:pPr>
            <w:r w:rsidRPr="00A046EC">
              <w:rPr>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38F0F0E5" w14:textId="77777777" w:rsidR="00351CEF" w:rsidRPr="00A046EC" w:rsidRDefault="00351CEF" w:rsidP="00A046EC">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14:paraId="0E5659D6" w14:textId="77777777" w:rsidR="00351CEF" w:rsidRPr="00A046EC" w:rsidRDefault="00351CEF" w:rsidP="00A046EC">
            <w:pPr>
              <w:rPr>
                <w:sz w:val="20"/>
                <w:szCs w:val="20"/>
              </w:rPr>
            </w:pPr>
          </w:p>
        </w:tc>
        <w:tc>
          <w:tcPr>
            <w:tcW w:w="1134" w:type="dxa"/>
            <w:tcBorders>
              <w:top w:val="single" w:sz="4" w:space="0" w:color="auto"/>
              <w:left w:val="single" w:sz="4" w:space="0" w:color="auto"/>
              <w:bottom w:val="single" w:sz="4" w:space="0" w:color="auto"/>
              <w:right w:val="single" w:sz="4" w:space="0" w:color="auto"/>
            </w:tcBorders>
          </w:tcPr>
          <w:p w14:paraId="21C115A6" w14:textId="77777777" w:rsidR="00351CEF" w:rsidRPr="00A046EC" w:rsidRDefault="00351CEF" w:rsidP="00A046EC">
            <w:pPr>
              <w:rPr>
                <w:sz w:val="20"/>
                <w:szCs w:val="20"/>
              </w:rPr>
            </w:pPr>
          </w:p>
        </w:tc>
        <w:tc>
          <w:tcPr>
            <w:tcW w:w="3446" w:type="dxa"/>
            <w:tcBorders>
              <w:top w:val="single" w:sz="4" w:space="0" w:color="auto"/>
              <w:left w:val="single" w:sz="4" w:space="0" w:color="auto"/>
              <w:bottom w:val="single" w:sz="4" w:space="0" w:color="auto"/>
              <w:right w:val="single" w:sz="4" w:space="0" w:color="auto"/>
            </w:tcBorders>
          </w:tcPr>
          <w:p w14:paraId="07684FE9" w14:textId="77777777" w:rsidR="00351CEF" w:rsidRPr="00A046EC" w:rsidRDefault="00351CEF" w:rsidP="00A046EC">
            <w:pPr>
              <w:rPr>
                <w:sz w:val="20"/>
                <w:szCs w:val="20"/>
              </w:rPr>
            </w:pPr>
          </w:p>
        </w:tc>
      </w:tr>
      <w:tr w:rsidR="00A046EC" w:rsidRPr="00A046EC" w14:paraId="0B4DF93A" w14:textId="77777777" w:rsidTr="67D1DA29">
        <w:tc>
          <w:tcPr>
            <w:tcW w:w="1696" w:type="dxa"/>
            <w:tcBorders>
              <w:top w:val="single" w:sz="4" w:space="0" w:color="auto"/>
              <w:left w:val="single" w:sz="4" w:space="0" w:color="auto"/>
              <w:bottom w:val="single" w:sz="4" w:space="0" w:color="auto"/>
              <w:right w:val="single" w:sz="4" w:space="0" w:color="auto"/>
            </w:tcBorders>
            <w:hideMark/>
          </w:tcPr>
          <w:p w14:paraId="4E676253" w14:textId="77777777" w:rsidR="00351CEF" w:rsidRPr="00A046EC" w:rsidRDefault="00351CEF" w:rsidP="00A046EC">
            <w:pPr>
              <w:rPr>
                <w:rFonts w:cstheme="majorBidi"/>
                <w:sz w:val="20"/>
                <w:szCs w:val="20"/>
              </w:rPr>
            </w:pPr>
            <w:proofErr w:type="spellStart"/>
            <w:r w:rsidRPr="00A046EC">
              <w:rPr>
                <w:rFonts w:cstheme="majorBidi"/>
                <w:sz w:val="20"/>
                <w:szCs w:val="20"/>
              </w:rPr>
              <w:t>Sik</w:t>
            </w:r>
            <w:proofErr w:type="spellEnd"/>
            <w:r w:rsidRPr="00A046EC">
              <w:rPr>
                <w:rFonts w:cstheme="majorBidi"/>
                <w:sz w:val="20"/>
                <w:szCs w:val="20"/>
              </w:rPr>
              <w:t xml:space="preserve"> Lam Mo</w:t>
            </w:r>
          </w:p>
        </w:tc>
        <w:tc>
          <w:tcPr>
            <w:tcW w:w="1134" w:type="dxa"/>
            <w:tcBorders>
              <w:top w:val="single" w:sz="4" w:space="0" w:color="auto"/>
              <w:left w:val="single" w:sz="4" w:space="0" w:color="auto"/>
              <w:bottom w:val="single" w:sz="4" w:space="0" w:color="auto"/>
              <w:right w:val="single" w:sz="4" w:space="0" w:color="auto"/>
            </w:tcBorders>
            <w:hideMark/>
          </w:tcPr>
          <w:p w14:paraId="6F33ECE8" w14:textId="77777777" w:rsidR="00351CEF" w:rsidRPr="00A046EC" w:rsidRDefault="00351CEF" w:rsidP="00A046EC">
            <w:pPr>
              <w:rPr>
                <w:sz w:val="20"/>
                <w:szCs w:val="20"/>
              </w:rPr>
            </w:pPr>
            <w:r w:rsidRPr="00A046EC">
              <w:rPr>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3614698E" w14:textId="77777777" w:rsidR="00351CEF" w:rsidRPr="00A046EC" w:rsidRDefault="00351CEF" w:rsidP="00A046EC">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14:paraId="48224E5E" w14:textId="77777777" w:rsidR="00351CEF" w:rsidRPr="00A046EC" w:rsidRDefault="00351CEF" w:rsidP="00A046EC">
            <w:pPr>
              <w:rPr>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725478F" w14:textId="77777777" w:rsidR="00351CEF" w:rsidRPr="00A046EC" w:rsidRDefault="00351CEF" w:rsidP="00A046EC">
            <w:pPr>
              <w:rPr>
                <w:sz w:val="20"/>
                <w:szCs w:val="20"/>
              </w:rPr>
            </w:pPr>
          </w:p>
        </w:tc>
        <w:tc>
          <w:tcPr>
            <w:tcW w:w="3446" w:type="dxa"/>
            <w:tcBorders>
              <w:top w:val="single" w:sz="4" w:space="0" w:color="auto"/>
              <w:left w:val="single" w:sz="4" w:space="0" w:color="auto"/>
              <w:bottom w:val="single" w:sz="4" w:space="0" w:color="auto"/>
              <w:right w:val="single" w:sz="4" w:space="0" w:color="auto"/>
            </w:tcBorders>
          </w:tcPr>
          <w:p w14:paraId="1C3729DE" w14:textId="77777777" w:rsidR="00351CEF" w:rsidRPr="00A046EC" w:rsidRDefault="00351CEF" w:rsidP="00A046EC">
            <w:pPr>
              <w:rPr>
                <w:sz w:val="20"/>
                <w:szCs w:val="20"/>
              </w:rPr>
            </w:pPr>
          </w:p>
        </w:tc>
      </w:tr>
    </w:tbl>
    <w:p w14:paraId="563CE7FF" w14:textId="77777777" w:rsidR="00351CEF" w:rsidRPr="00A046EC" w:rsidRDefault="00351CEF" w:rsidP="00A046EC">
      <w:pPr>
        <w:rPr>
          <w:sz w:val="20"/>
          <w:szCs w:val="20"/>
        </w:rPr>
      </w:pPr>
    </w:p>
    <w:p w14:paraId="799D0942" w14:textId="77777777" w:rsidR="00351CEF" w:rsidRPr="00A046EC" w:rsidRDefault="00351CEF" w:rsidP="00A046EC">
      <w:pPr>
        <w:rPr>
          <w:sz w:val="20"/>
          <w:szCs w:val="20"/>
          <w:u w:val="single"/>
        </w:rPr>
      </w:pPr>
      <w:r w:rsidRPr="00A046EC">
        <w:rPr>
          <w:sz w:val="20"/>
          <w:szCs w:val="20"/>
          <w:u w:val="single"/>
        </w:rPr>
        <w:t>DAILY SCRUM</w:t>
      </w:r>
    </w:p>
    <w:p w14:paraId="18793133" w14:textId="1BFAD40C" w:rsidR="00351CEF" w:rsidRPr="00A046EC" w:rsidRDefault="00351CEF" w:rsidP="00A046EC">
      <w:pPr>
        <w:rPr>
          <w:sz w:val="20"/>
          <w:szCs w:val="20"/>
        </w:rPr>
      </w:pPr>
    </w:p>
    <w:tbl>
      <w:tblPr>
        <w:tblStyle w:val="TableGrid"/>
        <w:tblW w:w="11134" w:type="dxa"/>
        <w:tblLook w:val="04A0" w:firstRow="1" w:lastRow="0" w:firstColumn="1" w:lastColumn="0" w:noHBand="0" w:noVBand="1"/>
      </w:tblPr>
      <w:tblGrid>
        <w:gridCol w:w="1838"/>
        <w:gridCol w:w="2998"/>
        <w:gridCol w:w="3149"/>
        <w:gridCol w:w="3149"/>
      </w:tblGrid>
      <w:tr w:rsidR="00351CEF" w:rsidRPr="00A046EC" w14:paraId="1714E47C" w14:textId="77777777">
        <w:trPr>
          <w:trHeight w:val="525"/>
        </w:trPr>
        <w:tc>
          <w:tcPr>
            <w:tcW w:w="1838" w:type="dxa"/>
            <w:tcBorders>
              <w:top w:val="single" w:sz="4" w:space="0" w:color="auto"/>
              <w:left w:val="single" w:sz="4" w:space="0" w:color="auto"/>
              <w:bottom w:val="single" w:sz="4" w:space="0" w:color="auto"/>
              <w:right w:val="single" w:sz="4" w:space="0" w:color="auto"/>
            </w:tcBorders>
            <w:hideMark/>
          </w:tcPr>
          <w:p w14:paraId="7C612DB1" w14:textId="77777777" w:rsidR="00351CEF" w:rsidRPr="00A046EC" w:rsidRDefault="00351CEF" w:rsidP="00A046EC">
            <w:pPr>
              <w:rPr>
                <w:sz w:val="20"/>
                <w:szCs w:val="20"/>
              </w:rPr>
            </w:pPr>
            <w:r w:rsidRPr="00A046EC">
              <w:rPr>
                <w:sz w:val="20"/>
                <w:szCs w:val="20"/>
              </w:rPr>
              <w:t>Name</w:t>
            </w:r>
          </w:p>
        </w:tc>
        <w:tc>
          <w:tcPr>
            <w:tcW w:w="2998" w:type="dxa"/>
            <w:tcBorders>
              <w:top w:val="single" w:sz="4" w:space="0" w:color="auto"/>
              <w:left w:val="single" w:sz="4" w:space="0" w:color="auto"/>
              <w:bottom w:val="single" w:sz="4" w:space="0" w:color="auto"/>
              <w:right w:val="single" w:sz="4" w:space="0" w:color="auto"/>
            </w:tcBorders>
            <w:hideMark/>
          </w:tcPr>
          <w:p w14:paraId="3722DA09" w14:textId="77777777" w:rsidR="00351CEF" w:rsidRPr="00A046EC" w:rsidRDefault="00351CEF" w:rsidP="00A046EC">
            <w:pPr>
              <w:rPr>
                <w:sz w:val="20"/>
                <w:szCs w:val="20"/>
              </w:rPr>
            </w:pPr>
            <w:r w:rsidRPr="00A046EC">
              <w:rPr>
                <w:sz w:val="20"/>
                <w:szCs w:val="20"/>
              </w:rPr>
              <w:t>What have I done since our last meeting</w:t>
            </w:r>
          </w:p>
        </w:tc>
        <w:tc>
          <w:tcPr>
            <w:tcW w:w="3149" w:type="dxa"/>
            <w:tcBorders>
              <w:top w:val="single" w:sz="4" w:space="0" w:color="auto"/>
              <w:left w:val="single" w:sz="4" w:space="0" w:color="auto"/>
              <w:bottom w:val="single" w:sz="4" w:space="0" w:color="auto"/>
              <w:right w:val="single" w:sz="4" w:space="0" w:color="auto"/>
            </w:tcBorders>
          </w:tcPr>
          <w:p w14:paraId="4F135320" w14:textId="77777777" w:rsidR="00351CEF" w:rsidRPr="00A046EC" w:rsidRDefault="00351CEF" w:rsidP="00A046EC">
            <w:pPr>
              <w:rPr>
                <w:sz w:val="20"/>
                <w:szCs w:val="20"/>
              </w:rPr>
            </w:pPr>
            <w:r w:rsidRPr="00A046EC">
              <w:rPr>
                <w:sz w:val="20"/>
                <w:szCs w:val="20"/>
              </w:rPr>
              <w:t xml:space="preserve">What am I doing until our next </w:t>
            </w:r>
            <w:proofErr w:type="gramStart"/>
            <w:r w:rsidRPr="00A046EC">
              <w:rPr>
                <w:sz w:val="20"/>
                <w:szCs w:val="20"/>
              </w:rPr>
              <w:t>meeting</w:t>
            </w:r>
            <w:proofErr w:type="gramEnd"/>
          </w:p>
          <w:p w14:paraId="3368D3E2" w14:textId="77777777" w:rsidR="00351CEF" w:rsidRPr="00A046EC" w:rsidRDefault="00351CEF" w:rsidP="00A046EC">
            <w:pPr>
              <w:rPr>
                <w:i/>
                <w:iCs/>
                <w:sz w:val="20"/>
                <w:szCs w:val="20"/>
              </w:rPr>
            </w:pPr>
          </w:p>
        </w:tc>
        <w:tc>
          <w:tcPr>
            <w:tcW w:w="3149" w:type="dxa"/>
            <w:tcBorders>
              <w:top w:val="single" w:sz="4" w:space="0" w:color="auto"/>
              <w:left w:val="single" w:sz="4" w:space="0" w:color="auto"/>
              <w:bottom w:val="single" w:sz="4" w:space="0" w:color="auto"/>
              <w:right w:val="single" w:sz="4" w:space="0" w:color="auto"/>
            </w:tcBorders>
            <w:hideMark/>
          </w:tcPr>
          <w:p w14:paraId="57955619" w14:textId="77777777" w:rsidR="00351CEF" w:rsidRPr="00A046EC" w:rsidRDefault="00351CEF" w:rsidP="00A046EC">
            <w:pPr>
              <w:rPr>
                <w:sz w:val="20"/>
                <w:szCs w:val="20"/>
              </w:rPr>
            </w:pPr>
            <w:r w:rsidRPr="00A046EC">
              <w:rPr>
                <w:sz w:val="20"/>
                <w:szCs w:val="20"/>
              </w:rPr>
              <w:t>What are my impediments</w:t>
            </w:r>
          </w:p>
        </w:tc>
      </w:tr>
      <w:tr w:rsidR="00351CEF" w:rsidRPr="00A046EC" w14:paraId="0110C5B9"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178E3600" w14:textId="77777777" w:rsidR="00351CEF" w:rsidRPr="00A046EC" w:rsidRDefault="00351CEF" w:rsidP="00A046EC">
            <w:pPr>
              <w:rPr>
                <w:rFonts w:ascii="Calibri Light" w:eastAsia="Calibri Light" w:hAnsi="Calibri Light" w:cs="Calibri Light"/>
                <w:sz w:val="20"/>
                <w:szCs w:val="20"/>
              </w:rPr>
            </w:pPr>
            <w:r w:rsidRPr="00A046EC">
              <w:rPr>
                <w:rFonts w:cstheme="majorBidi"/>
                <w:sz w:val="20"/>
                <w:szCs w:val="20"/>
              </w:rPr>
              <w:t xml:space="preserve">Kamil </w:t>
            </w:r>
            <w:r w:rsidRPr="00A046EC">
              <w:rPr>
                <w:rFonts w:ascii="Calibri Light" w:eastAsia="Calibri Light" w:hAnsi="Calibri Light" w:cs="Calibri Light"/>
                <w:sz w:val="20"/>
                <w:szCs w:val="20"/>
              </w:rPr>
              <w:t>Obiedzinski</w:t>
            </w:r>
          </w:p>
        </w:tc>
        <w:tc>
          <w:tcPr>
            <w:tcW w:w="2998" w:type="dxa"/>
            <w:tcBorders>
              <w:top w:val="single" w:sz="4" w:space="0" w:color="auto"/>
              <w:left w:val="single" w:sz="4" w:space="0" w:color="auto"/>
              <w:bottom w:val="single" w:sz="4" w:space="0" w:color="auto"/>
              <w:right w:val="single" w:sz="4" w:space="0" w:color="auto"/>
            </w:tcBorders>
            <w:hideMark/>
          </w:tcPr>
          <w:p w14:paraId="45BA6661" w14:textId="77777777" w:rsidR="00351CEF" w:rsidRPr="00A046EC" w:rsidRDefault="00351CEF" w:rsidP="00A046EC">
            <w:pPr>
              <w:rPr>
                <w:sz w:val="20"/>
                <w:szCs w:val="20"/>
              </w:rPr>
            </w:pPr>
            <w:r w:rsidRPr="00A046EC">
              <w:rPr>
                <w:sz w:val="20"/>
                <w:szCs w:val="20"/>
              </w:rPr>
              <w:t>Created 2 personas.</w:t>
            </w:r>
          </w:p>
          <w:p w14:paraId="1AF682EA" w14:textId="77777777" w:rsidR="00351CEF" w:rsidRPr="00A046EC" w:rsidRDefault="00351CEF" w:rsidP="00A046EC">
            <w:pPr>
              <w:rPr>
                <w:sz w:val="20"/>
                <w:szCs w:val="20"/>
              </w:rPr>
            </w:pPr>
            <w:r w:rsidRPr="00A046EC">
              <w:rPr>
                <w:sz w:val="20"/>
                <w:szCs w:val="20"/>
              </w:rPr>
              <w:t>Created user stories and Acceptance criteria</w:t>
            </w:r>
          </w:p>
        </w:tc>
        <w:tc>
          <w:tcPr>
            <w:tcW w:w="3149" w:type="dxa"/>
            <w:tcBorders>
              <w:top w:val="single" w:sz="4" w:space="0" w:color="auto"/>
              <w:left w:val="single" w:sz="4" w:space="0" w:color="auto"/>
              <w:bottom w:val="single" w:sz="4" w:space="0" w:color="auto"/>
              <w:right w:val="single" w:sz="4" w:space="0" w:color="auto"/>
            </w:tcBorders>
            <w:hideMark/>
          </w:tcPr>
          <w:p w14:paraId="7E08FF28" w14:textId="2492BEB5" w:rsidR="00351CEF" w:rsidRPr="00A046EC" w:rsidRDefault="00B76B2D" w:rsidP="00A046EC">
            <w:pPr>
              <w:rPr>
                <w:sz w:val="20"/>
                <w:szCs w:val="20"/>
              </w:rPr>
            </w:pPr>
            <w:r w:rsidRPr="00A046EC">
              <w:rPr>
                <w:sz w:val="20"/>
                <w:szCs w:val="20"/>
              </w:rPr>
              <w:t>Finalize</w:t>
            </w:r>
            <w:r w:rsidR="00351CEF" w:rsidRPr="00A046EC">
              <w:rPr>
                <w:sz w:val="20"/>
                <w:szCs w:val="20"/>
              </w:rPr>
              <w:t xml:space="preserve"> the user stories and acceptance criteria</w:t>
            </w:r>
          </w:p>
        </w:tc>
        <w:tc>
          <w:tcPr>
            <w:tcW w:w="3149" w:type="dxa"/>
            <w:tcBorders>
              <w:top w:val="single" w:sz="4" w:space="0" w:color="auto"/>
              <w:left w:val="single" w:sz="4" w:space="0" w:color="auto"/>
              <w:bottom w:val="single" w:sz="4" w:space="0" w:color="auto"/>
              <w:right w:val="single" w:sz="4" w:space="0" w:color="auto"/>
            </w:tcBorders>
          </w:tcPr>
          <w:p w14:paraId="3A318B8E" w14:textId="77777777" w:rsidR="00351CEF" w:rsidRPr="00A046EC" w:rsidRDefault="00351CEF" w:rsidP="00A046EC">
            <w:pPr>
              <w:rPr>
                <w:rFonts w:cstheme="majorBidi"/>
                <w:sz w:val="20"/>
                <w:szCs w:val="20"/>
              </w:rPr>
            </w:pPr>
            <w:r w:rsidRPr="00A046EC">
              <w:rPr>
                <w:rFonts w:cstheme="majorBidi"/>
                <w:sz w:val="20"/>
                <w:szCs w:val="20"/>
              </w:rPr>
              <w:t>Time-Management</w:t>
            </w:r>
          </w:p>
          <w:p w14:paraId="19C3A154" w14:textId="77777777" w:rsidR="00351CEF" w:rsidRPr="00A046EC" w:rsidRDefault="00351CEF" w:rsidP="00A046EC">
            <w:pPr>
              <w:rPr>
                <w:rFonts w:cstheme="majorBidi"/>
                <w:sz w:val="20"/>
                <w:szCs w:val="20"/>
              </w:rPr>
            </w:pPr>
          </w:p>
        </w:tc>
      </w:tr>
      <w:tr w:rsidR="00351CEF" w:rsidRPr="00A046EC" w14:paraId="01A253BB"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7B7DF224" w14:textId="77777777" w:rsidR="00351CEF" w:rsidRPr="00A046EC" w:rsidRDefault="00351CEF" w:rsidP="00A046EC">
            <w:pPr>
              <w:rPr>
                <w:sz w:val="20"/>
                <w:szCs w:val="20"/>
              </w:rPr>
            </w:pPr>
            <w:proofErr w:type="spellStart"/>
            <w:r w:rsidRPr="00A046EC">
              <w:rPr>
                <w:sz w:val="20"/>
                <w:szCs w:val="20"/>
              </w:rPr>
              <w:t>Manasa</w:t>
            </w:r>
            <w:proofErr w:type="spellEnd"/>
            <w:r w:rsidRPr="00A046EC">
              <w:rPr>
                <w:sz w:val="20"/>
                <w:szCs w:val="20"/>
              </w:rPr>
              <w:t xml:space="preserve"> </w:t>
            </w:r>
            <w:proofErr w:type="spellStart"/>
            <w:r w:rsidRPr="00A046EC">
              <w:rPr>
                <w:sz w:val="20"/>
                <w:szCs w:val="20"/>
              </w:rPr>
              <w:t>Manohara</w:t>
            </w:r>
            <w:proofErr w:type="spellEnd"/>
            <w:r w:rsidRPr="00A046EC">
              <w:rPr>
                <w:sz w:val="20"/>
                <w:szCs w:val="20"/>
              </w:rPr>
              <w:t xml:space="preserve"> Shetty</w:t>
            </w:r>
          </w:p>
        </w:tc>
        <w:tc>
          <w:tcPr>
            <w:tcW w:w="2998" w:type="dxa"/>
            <w:tcBorders>
              <w:top w:val="single" w:sz="4" w:space="0" w:color="auto"/>
              <w:left w:val="single" w:sz="4" w:space="0" w:color="auto"/>
              <w:bottom w:val="single" w:sz="4" w:space="0" w:color="auto"/>
              <w:right w:val="single" w:sz="4" w:space="0" w:color="auto"/>
            </w:tcBorders>
            <w:hideMark/>
          </w:tcPr>
          <w:p w14:paraId="29BF482A" w14:textId="77777777" w:rsidR="00351CEF" w:rsidRPr="00A046EC" w:rsidRDefault="00351CEF" w:rsidP="00A046EC">
            <w:pPr>
              <w:rPr>
                <w:sz w:val="20"/>
                <w:szCs w:val="20"/>
              </w:rPr>
            </w:pPr>
            <w:r w:rsidRPr="00A046EC">
              <w:rPr>
                <w:sz w:val="20"/>
                <w:szCs w:val="20"/>
              </w:rPr>
              <w:t>Created 2 personas.</w:t>
            </w:r>
          </w:p>
          <w:p w14:paraId="2A4046A8" w14:textId="77777777" w:rsidR="00351CEF" w:rsidRPr="00A046EC" w:rsidRDefault="00351CEF" w:rsidP="00A046EC">
            <w:pPr>
              <w:rPr>
                <w:sz w:val="20"/>
                <w:szCs w:val="20"/>
              </w:rPr>
            </w:pPr>
            <w:r w:rsidRPr="00A046EC">
              <w:rPr>
                <w:sz w:val="20"/>
                <w:szCs w:val="20"/>
              </w:rPr>
              <w:t xml:space="preserve"> Created user stories and Acceptance criteria</w:t>
            </w:r>
          </w:p>
        </w:tc>
        <w:tc>
          <w:tcPr>
            <w:tcW w:w="3149" w:type="dxa"/>
            <w:tcBorders>
              <w:top w:val="single" w:sz="4" w:space="0" w:color="auto"/>
              <w:left w:val="single" w:sz="4" w:space="0" w:color="auto"/>
              <w:bottom w:val="single" w:sz="4" w:space="0" w:color="auto"/>
              <w:right w:val="single" w:sz="4" w:space="0" w:color="auto"/>
            </w:tcBorders>
            <w:hideMark/>
          </w:tcPr>
          <w:p w14:paraId="7EE354DF" w14:textId="35A96C93" w:rsidR="00351CEF" w:rsidRPr="00A046EC" w:rsidRDefault="00B76B2D" w:rsidP="00A046EC">
            <w:pPr>
              <w:rPr>
                <w:sz w:val="20"/>
                <w:szCs w:val="20"/>
              </w:rPr>
            </w:pPr>
            <w:r w:rsidRPr="00A046EC">
              <w:rPr>
                <w:sz w:val="20"/>
                <w:szCs w:val="20"/>
              </w:rPr>
              <w:t>Finalize</w:t>
            </w:r>
            <w:r w:rsidR="00351CEF" w:rsidRPr="00A046EC">
              <w:rPr>
                <w:sz w:val="20"/>
                <w:szCs w:val="20"/>
              </w:rPr>
              <w:t xml:space="preserve"> the user stories and acceptance criteria.</w:t>
            </w:r>
          </w:p>
        </w:tc>
        <w:tc>
          <w:tcPr>
            <w:tcW w:w="3149" w:type="dxa"/>
            <w:tcBorders>
              <w:top w:val="single" w:sz="4" w:space="0" w:color="auto"/>
              <w:left w:val="single" w:sz="4" w:space="0" w:color="auto"/>
              <w:bottom w:val="single" w:sz="4" w:space="0" w:color="auto"/>
              <w:right w:val="single" w:sz="4" w:space="0" w:color="auto"/>
            </w:tcBorders>
            <w:hideMark/>
          </w:tcPr>
          <w:p w14:paraId="723BF7E7" w14:textId="77777777" w:rsidR="00351CEF" w:rsidRPr="00A046EC" w:rsidRDefault="00351CEF" w:rsidP="00A046EC">
            <w:pPr>
              <w:rPr>
                <w:sz w:val="20"/>
                <w:szCs w:val="20"/>
              </w:rPr>
            </w:pPr>
            <w:r w:rsidRPr="00A046EC">
              <w:rPr>
                <w:sz w:val="20"/>
                <w:szCs w:val="20"/>
              </w:rPr>
              <w:t>Time-Management</w:t>
            </w:r>
          </w:p>
        </w:tc>
      </w:tr>
      <w:tr w:rsidR="00351CEF" w:rsidRPr="00A046EC" w14:paraId="632B0115"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4B72D552" w14:textId="77777777" w:rsidR="00351CEF" w:rsidRPr="00A046EC" w:rsidRDefault="00351CEF" w:rsidP="00A046EC">
            <w:pPr>
              <w:rPr>
                <w:sz w:val="20"/>
                <w:szCs w:val="20"/>
              </w:rPr>
            </w:pPr>
            <w:r w:rsidRPr="00A046EC">
              <w:rPr>
                <w:sz w:val="20"/>
                <w:szCs w:val="20"/>
              </w:rPr>
              <w:t>Hyemi Park</w:t>
            </w:r>
          </w:p>
        </w:tc>
        <w:tc>
          <w:tcPr>
            <w:tcW w:w="2998" w:type="dxa"/>
            <w:tcBorders>
              <w:top w:val="single" w:sz="4" w:space="0" w:color="auto"/>
              <w:left w:val="single" w:sz="4" w:space="0" w:color="auto"/>
              <w:bottom w:val="single" w:sz="4" w:space="0" w:color="auto"/>
              <w:right w:val="single" w:sz="4" w:space="0" w:color="auto"/>
            </w:tcBorders>
            <w:hideMark/>
          </w:tcPr>
          <w:p w14:paraId="0F6E80F6" w14:textId="77777777" w:rsidR="00351CEF" w:rsidRPr="00A046EC" w:rsidRDefault="00351CEF" w:rsidP="00A046EC">
            <w:pPr>
              <w:rPr>
                <w:sz w:val="20"/>
                <w:szCs w:val="20"/>
              </w:rPr>
            </w:pPr>
            <w:r w:rsidRPr="00A046EC">
              <w:rPr>
                <w:sz w:val="20"/>
                <w:szCs w:val="20"/>
              </w:rPr>
              <w:t>Created product vision box and poster(digital)</w:t>
            </w:r>
          </w:p>
          <w:p w14:paraId="1D5617F7" w14:textId="77777777" w:rsidR="00351CEF" w:rsidRPr="00A046EC" w:rsidRDefault="00351CEF" w:rsidP="00A046EC">
            <w:pPr>
              <w:rPr>
                <w:sz w:val="20"/>
                <w:szCs w:val="20"/>
              </w:rPr>
            </w:pPr>
            <w:r w:rsidRPr="00A046EC">
              <w:rPr>
                <w:sz w:val="20"/>
                <w:szCs w:val="20"/>
              </w:rPr>
              <w:t>Created user stories and acceptance criteria</w:t>
            </w:r>
          </w:p>
        </w:tc>
        <w:tc>
          <w:tcPr>
            <w:tcW w:w="3149" w:type="dxa"/>
            <w:tcBorders>
              <w:top w:val="single" w:sz="4" w:space="0" w:color="auto"/>
              <w:left w:val="single" w:sz="4" w:space="0" w:color="auto"/>
              <w:bottom w:val="single" w:sz="4" w:space="0" w:color="auto"/>
              <w:right w:val="single" w:sz="4" w:space="0" w:color="auto"/>
            </w:tcBorders>
            <w:hideMark/>
          </w:tcPr>
          <w:p w14:paraId="0AE213DC" w14:textId="6E068F69" w:rsidR="00351CEF" w:rsidRPr="00A046EC" w:rsidRDefault="00B76B2D" w:rsidP="00A046EC">
            <w:pPr>
              <w:rPr>
                <w:rFonts w:cstheme="majorBidi"/>
                <w:sz w:val="20"/>
                <w:szCs w:val="20"/>
              </w:rPr>
            </w:pPr>
            <w:r w:rsidRPr="00A046EC">
              <w:rPr>
                <w:rFonts w:cstheme="majorBidi"/>
                <w:sz w:val="20"/>
                <w:szCs w:val="20"/>
              </w:rPr>
              <w:t>Finalize</w:t>
            </w:r>
            <w:r w:rsidR="00351CEF" w:rsidRPr="00A046EC">
              <w:rPr>
                <w:rFonts w:cstheme="majorBidi"/>
                <w:sz w:val="20"/>
                <w:szCs w:val="20"/>
              </w:rPr>
              <w:t xml:space="preserve"> the user stories and acceptance criteria.</w:t>
            </w:r>
          </w:p>
          <w:p w14:paraId="1E208A15" w14:textId="21267DF2" w:rsidR="00351CEF" w:rsidRPr="00A046EC" w:rsidRDefault="00B76B2D" w:rsidP="00A046EC">
            <w:pPr>
              <w:rPr>
                <w:rFonts w:cstheme="majorBidi"/>
                <w:sz w:val="20"/>
                <w:szCs w:val="20"/>
              </w:rPr>
            </w:pPr>
            <w:r w:rsidRPr="00A046EC">
              <w:rPr>
                <w:rFonts w:cstheme="majorBidi"/>
                <w:sz w:val="20"/>
                <w:szCs w:val="20"/>
              </w:rPr>
              <w:t>Finalize</w:t>
            </w:r>
            <w:r w:rsidR="00351CEF" w:rsidRPr="00A046EC">
              <w:rPr>
                <w:rFonts w:cstheme="majorBidi"/>
                <w:sz w:val="20"/>
                <w:szCs w:val="20"/>
              </w:rPr>
              <w:t xml:space="preserve"> Logo and poster creation(digital)</w:t>
            </w:r>
          </w:p>
        </w:tc>
        <w:tc>
          <w:tcPr>
            <w:tcW w:w="3149" w:type="dxa"/>
            <w:tcBorders>
              <w:top w:val="single" w:sz="4" w:space="0" w:color="auto"/>
              <w:left w:val="single" w:sz="4" w:space="0" w:color="auto"/>
              <w:bottom w:val="single" w:sz="4" w:space="0" w:color="auto"/>
              <w:right w:val="single" w:sz="4" w:space="0" w:color="auto"/>
            </w:tcBorders>
          </w:tcPr>
          <w:p w14:paraId="615E1314" w14:textId="77777777" w:rsidR="00351CEF" w:rsidRPr="00A046EC" w:rsidRDefault="00351CEF" w:rsidP="00A046EC">
            <w:pPr>
              <w:rPr>
                <w:rFonts w:cstheme="majorBidi"/>
                <w:sz w:val="20"/>
                <w:szCs w:val="20"/>
              </w:rPr>
            </w:pPr>
            <w:r w:rsidRPr="00A046EC">
              <w:rPr>
                <w:rFonts w:cstheme="majorBidi"/>
                <w:sz w:val="20"/>
                <w:szCs w:val="20"/>
              </w:rPr>
              <w:t>Time-Management</w:t>
            </w:r>
          </w:p>
          <w:p w14:paraId="710EE318" w14:textId="77777777" w:rsidR="00351CEF" w:rsidRPr="00A046EC" w:rsidRDefault="00351CEF" w:rsidP="00A046EC">
            <w:pPr>
              <w:rPr>
                <w:rFonts w:cstheme="majorBidi"/>
                <w:sz w:val="20"/>
                <w:szCs w:val="20"/>
              </w:rPr>
            </w:pPr>
          </w:p>
        </w:tc>
      </w:tr>
      <w:tr w:rsidR="00351CEF" w:rsidRPr="00A046EC" w14:paraId="51E424ED"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03D57C17" w14:textId="77777777" w:rsidR="00351CEF" w:rsidRPr="00A046EC" w:rsidRDefault="00351CEF" w:rsidP="00A046EC">
            <w:pPr>
              <w:rPr>
                <w:rFonts w:cstheme="majorBidi"/>
                <w:sz w:val="20"/>
                <w:szCs w:val="20"/>
              </w:rPr>
            </w:pPr>
            <w:proofErr w:type="spellStart"/>
            <w:r w:rsidRPr="00A046EC">
              <w:rPr>
                <w:rFonts w:cstheme="majorBidi"/>
                <w:sz w:val="20"/>
                <w:szCs w:val="20"/>
              </w:rPr>
              <w:t>Sik</w:t>
            </w:r>
            <w:proofErr w:type="spellEnd"/>
            <w:r w:rsidRPr="00A046EC">
              <w:rPr>
                <w:rFonts w:cstheme="majorBidi"/>
                <w:sz w:val="20"/>
                <w:szCs w:val="20"/>
              </w:rPr>
              <w:t xml:space="preserve"> Lam Mo</w:t>
            </w:r>
          </w:p>
        </w:tc>
        <w:tc>
          <w:tcPr>
            <w:tcW w:w="2998" w:type="dxa"/>
            <w:tcBorders>
              <w:top w:val="single" w:sz="4" w:space="0" w:color="auto"/>
              <w:left w:val="single" w:sz="4" w:space="0" w:color="auto"/>
              <w:bottom w:val="single" w:sz="4" w:space="0" w:color="auto"/>
              <w:right w:val="single" w:sz="4" w:space="0" w:color="auto"/>
            </w:tcBorders>
            <w:hideMark/>
          </w:tcPr>
          <w:p w14:paraId="300642B1" w14:textId="77777777" w:rsidR="00351CEF" w:rsidRPr="00A046EC" w:rsidRDefault="00351CEF" w:rsidP="00A046EC">
            <w:pPr>
              <w:rPr>
                <w:sz w:val="20"/>
                <w:szCs w:val="20"/>
              </w:rPr>
            </w:pPr>
            <w:r w:rsidRPr="00A046EC">
              <w:rPr>
                <w:sz w:val="20"/>
                <w:szCs w:val="20"/>
              </w:rPr>
              <w:t>Created 2 personas.</w:t>
            </w:r>
          </w:p>
          <w:p w14:paraId="7B394CF3" w14:textId="77777777" w:rsidR="00351CEF" w:rsidRPr="00A046EC" w:rsidRDefault="00351CEF" w:rsidP="00A046EC">
            <w:pPr>
              <w:rPr>
                <w:rFonts w:cstheme="majorBidi"/>
                <w:sz w:val="20"/>
                <w:szCs w:val="20"/>
              </w:rPr>
            </w:pPr>
            <w:r w:rsidRPr="00A046EC">
              <w:rPr>
                <w:rFonts w:cstheme="majorBidi"/>
                <w:sz w:val="20"/>
                <w:szCs w:val="20"/>
              </w:rPr>
              <w:t>Created user stories and Acceptance criteria</w:t>
            </w:r>
          </w:p>
        </w:tc>
        <w:tc>
          <w:tcPr>
            <w:tcW w:w="3149" w:type="dxa"/>
            <w:tcBorders>
              <w:top w:val="single" w:sz="4" w:space="0" w:color="auto"/>
              <w:left w:val="single" w:sz="4" w:space="0" w:color="auto"/>
              <w:bottom w:val="single" w:sz="4" w:space="0" w:color="auto"/>
              <w:right w:val="single" w:sz="4" w:space="0" w:color="auto"/>
            </w:tcBorders>
            <w:hideMark/>
          </w:tcPr>
          <w:p w14:paraId="6049FF82" w14:textId="50DE9781" w:rsidR="00351CEF" w:rsidRPr="00A046EC" w:rsidRDefault="00B76B2D" w:rsidP="00A046EC">
            <w:pPr>
              <w:rPr>
                <w:sz w:val="20"/>
                <w:szCs w:val="20"/>
              </w:rPr>
            </w:pPr>
            <w:r w:rsidRPr="00A046EC">
              <w:rPr>
                <w:sz w:val="20"/>
                <w:szCs w:val="20"/>
              </w:rPr>
              <w:t>Finalize</w:t>
            </w:r>
            <w:r w:rsidR="00351CEF" w:rsidRPr="00A046EC">
              <w:rPr>
                <w:sz w:val="20"/>
                <w:szCs w:val="20"/>
              </w:rPr>
              <w:t xml:space="preserve"> the user stories and acceptance criteria.</w:t>
            </w:r>
          </w:p>
        </w:tc>
        <w:tc>
          <w:tcPr>
            <w:tcW w:w="3149" w:type="dxa"/>
            <w:tcBorders>
              <w:top w:val="single" w:sz="4" w:space="0" w:color="auto"/>
              <w:left w:val="single" w:sz="4" w:space="0" w:color="auto"/>
              <w:bottom w:val="single" w:sz="4" w:space="0" w:color="auto"/>
              <w:right w:val="single" w:sz="4" w:space="0" w:color="auto"/>
            </w:tcBorders>
          </w:tcPr>
          <w:p w14:paraId="11DC1A89" w14:textId="77777777" w:rsidR="00351CEF" w:rsidRPr="00A046EC" w:rsidRDefault="00351CEF" w:rsidP="00A046EC">
            <w:pPr>
              <w:rPr>
                <w:rFonts w:cstheme="majorBidi"/>
                <w:sz w:val="20"/>
                <w:szCs w:val="20"/>
              </w:rPr>
            </w:pPr>
            <w:r w:rsidRPr="00A046EC">
              <w:rPr>
                <w:rFonts w:cstheme="majorBidi"/>
                <w:sz w:val="20"/>
                <w:szCs w:val="20"/>
              </w:rPr>
              <w:t>Time-Management</w:t>
            </w:r>
          </w:p>
          <w:p w14:paraId="43F2BA5C" w14:textId="77777777" w:rsidR="00351CEF" w:rsidRPr="00A046EC" w:rsidRDefault="00351CEF" w:rsidP="00A046EC">
            <w:pPr>
              <w:rPr>
                <w:rFonts w:cstheme="majorBidi"/>
                <w:sz w:val="20"/>
                <w:szCs w:val="20"/>
              </w:rPr>
            </w:pPr>
          </w:p>
        </w:tc>
      </w:tr>
    </w:tbl>
    <w:p w14:paraId="38697935" w14:textId="77777777" w:rsidR="00351CEF" w:rsidRPr="00A046EC" w:rsidRDefault="00351CEF" w:rsidP="00A046EC">
      <w:pPr>
        <w:rPr>
          <w:sz w:val="20"/>
          <w:szCs w:val="20"/>
          <w:u w:val="single"/>
        </w:rPr>
      </w:pPr>
      <w:r w:rsidRPr="00A046EC">
        <w:rPr>
          <w:sz w:val="20"/>
          <w:szCs w:val="20"/>
          <w:u w:val="single"/>
        </w:rPr>
        <w:br w:type="page"/>
      </w:r>
    </w:p>
    <w:p w14:paraId="415BA951" w14:textId="77777777" w:rsidR="00351CEF" w:rsidRPr="00A046EC" w:rsidRDefault="00351CEF" w:rsidP="00A046EC">
      <w:pPr>
        <w:rPr>
          <w:sz w:val="20"/>
          <w:szCs w:val="20"/>
          <w:u w:val="single"/>
        </w:rPr>
      </w:pPr>
      <w:r w:rsidRPr="00A046EC">
        <w:rPr>
          <w:sz w:val="20"/>
          <w:szCs w:val="20"/>
          <w:u w:val="single"/>
        </w:rPr>
        <w:lastRenderedPageBreak/>
        <w:t xml:space="preserve">PROJECT STATUS </w:t>
      </w:r>
      <w:r w:rsidRPr="00A046EC">
        <w:rPr>
          <w:sz w:val="20"/>
          <w:szCs w:val="20"/>
        </w:rPr>
        <w:t xml:space="preserve"> </w:t>
      </w:r>
    </w:p>
    <w:p w14:paraId="39FA58F5" w14:textId="77777777" w:rsidR="00351CEF" w:rsidRPr="00A046EC" w:rsidRDefault="00351CEF" w:rsidP="00A046EC">
      <w:pPr>
        <w:rPr>
          <w:sz w:val="20"/>
          <w:szCs w:val="20"/>
        </w:rPr>
      </w:pPr>
    </w:p>
    <w:tbl>
      <w:tblPr>
        <w:tblStyle w:val="TableGrid"/>
        <w:tblW w:w="0" w:type="auto"/>
        <w:tblLook w:val="04A0" w:firstRow="1" w:lastRow="0" w:firstColumn="1" w:lastColumn="0" w:noHBand="0" w:noVBand="1"/>
      </w:tblPr>
      <w:tblGrid>
        <w:gridCol w:w="2651"/>
        <w:gridCol w:w="1097"/>
        <w:gridCol w:w="1730"/>
        <w:gridCol w:w="1724"/>
        <w:gridCol w:w="708"/>
        <w:gridCol w:w="2880"/>
      </w:tblGrid>
      <w:tr w:rsidR="00A046EC" w:rsidRPr="00A046EC" w14:paraId="23135007" w14:textId="77777777">
        <w:tc>
          <w:tcPr>
            <w:tcW w:w="2662" w:type="dxa"/>
            <w:tcBorders>
              <w:top w:val="single" w:sz="4" w:space="0" w:color="auto"/>
              <w:left w:val="single" w:sz="4" w:space="0" w:color="auto"/>
              <w:bottom w:val="single" w:sz="4" w:space="0" w:color="auto"/>
              <w:right w:val="single" w:sz="4" w:space="0" w:color="auto"/>
            </w:tcBorders>
            <w:hideMark/>
          </w:tcPr>
          <w:p w14:paraId="54337E80" w14:textId="77777777" w:rsidR="00351CEF" w:rsidRPr="00A046EC" w:rsidRDefault="00351CEF" w:rsidP="00A046EC">
            <w:pPr>
              <w:rPr>
                <w:sz w:val="20"/>
                <w:szCs w:val="20"/>
              </w:rPr>
            </w:pPr>
            <w:r w:rsidRPr="00A046EC">
              <w:rPr>
                <w:sz w:val="20"/>
                <w:szCs w:val="20"/>
              </w:rPr>
              <w:t>Product/Project Component</w:t>
            </w:r>
          </w:p>
        </w:tc>
        <w:tc>
          <w:tcPr>
            <w:tcW w:w="1135" w:type="dxa"/>
            <w:tcBorders>
              <w:top w:val="single" w:sz="4" w:space="0" w:color="auto"/>
              <w:left w:val="single" w:sz="4" w:space="0" w:color="auto"/>
              <w:bottom w:val="single" w:sz="4" w:space="0" w:color="auto"/>
              <w:right w:val="single" w:sz="4" w:space="0" w:color="auto"/>
            </w:tcBorders>
            <w:hideMark/>
          </w:tcPr>
          <w:p w14:paraId="5688E9FD" w14:textId="77777777" w:rsidR="00351CEF" w:rsidRPr="00A046EC" w:rsidRDefault="00351CEF" w:rsidP="00A046EC">
            <w:pPr>
              <w:rPr>
                <w:sz w:val="20"/>
                <w:szCs w:val="20"/>
              </w:rPr>
            </w:pPr>
            <w:r w:rsidRPr="00A046EC">
              <w:rPr>
                <w:sz w:val="20"/>
                <w:szCs w:val="20"/>
              </w:rPr>
              <w:t>Not Yet</w:t>
            </w:r>
          </w:p>
        </w:tc>
        <w:tc>
          <w:tcPr>
            <w:tcW w:w="1814" w:type="dxa"/>
            <w:tcBorders>
              <w:top w:val="single" w:sz="4" w:space="0" w:color="auto"/>
              <w:left w:val="single" w:sz="4" w:space="0" w:color="auto"/>
              <w:bottom w:val="single" w:sz="4" w:space="0" w:color="auto"/>
              <w:right w:val="single" w:sz="4" w:space="0" w:color="auto"/>
            </w:tcBorders>
            <w:hideMark/>
          </w:tcPr>
          <w:p w14:paraId="5D85618E" w14:textId="77777777" w:rsidR="00351CEF" w:rsidRPr="00A046EC" w:rsidRDefault="00351CEF" w:rsidP="00A046EC">
            <w:pPr>
              <w:rPr>
                <w:sz w:val="20"/>
                <w:szCs w:val="20"/>
              </w:rPr>
            </w:pPr>
            <w:r w:rsidRPr="00A046EC">
              <w:rPr>
                <w:sz w:val="20"/>
                <w:szCs w:val="20"/>
              </w:rPr>
              <w:t>To Do</w:t>
            </w:r>
          </w:p>
        </w:tc>
        <w:tc>
          <w:tcPr>
            <w:tcW w:w="1755" w:type="dxa"/>
            <w:tcBorders>
              <w:top w:val="single" w:sz="4" w:space="0" w:color="auto"/>
              <w:left w:val="single" w:sz="4" w:space="0" w:color="auto"/>
              <w:bottom w:val="single" w:sz="4" w:space="0" w:color="auto"/>
              <w:right w:val="single" w:sz="4" w:space="0" w:color="auto"/>
            </w:tcBorders>
            <w:hideMark/>
          </w:tcPr>
          <w:p w14:paraId="60FC6BD6" w14:textId="77777777" w:rsidR="00351CEF" w:rsidRPr="00A046EC" w:rsidRDefault="00351CEF" w:rsidP="00A046EC">
            <w:pPr>
              <w:rPr>
                <w:sz w:val="20"/>
                <w:szCs w:val="20"/>
              </w:rPr>
            </w:pPr>
            <w:r w:rsidRPr="00A046EC">
              <w:rPr>
                <w:sz w:val="20"/>
                <w:szCs w:val="20"/>
              </w:rPr>
              <w:t>In Progress (% of completion)</w:t>
            </w:r>
          </w:p>
        </w:tc>
        <w:tc>
          <w:tcPr>
            <w:tcW w:w="709" w:type="dxa"/>
            <w:tcBorders>
              <w:top w:val="single" w:sz="4" w:space="0" w:color="auto"/>
              <w:left w:val="single" w:sz="4" w:space="0" w:color="auto"/>
              <w:bottom w:val="single" w:sz="4" w:space="0" w:color="auto"/>
              <w:right w:val="single" w:sz="4" w:space="0" w:color="auto"/>
            </w:tcBorders>
            <w:hideMark/>
          </w:tcPr>
          <w:p w14:paraId="4EC1D61F" w14:textId="77777777" w:rsidR="00351CEF" w:rsidRPr="00A046EC" w:rsidRDefault="00351CEF" w:rsidP="00A046EC">
            <w:pPr>
              <w:rPr>
                <w:sz w:val="20"/>
                <w:szCs w:val="20"/>
              </w:rPr>
            </w:pPr>
            <w:r w:rsidRPr="00A046EC">
              <w:rPr>
                <w:sz w:val="20"/>
                <w:szCs w:val="20"/>
              </w:rPr>
              <w:t>Done</w:t>
            </w:r>
          </w:p>
        </w:tc>
        <w:tc>
          <w:tcPr>
            <w:tcW w:w="3021" w:type="dxa"/>
            <w:tcBorders>
              <w:top w:val="single" w:sz="4" w:space="0" w:color="auto"/>
              <w:left w:val="single" w:sz="4" w:space="0" w:color="auto"/>
              <w:bottom w:val="single" w:sz="4" w:space="0" w:color="auto"/>
              <w:right w:val="single" w:sz="4" w:space="0" w:color="auto"/>
            </w:tcBorders>
            <w:hideMark/>
          </w:tcPr>
          <w:p w14:paraId="7D4033E2" w14:textId="77777777" w:rsidR="00351CEF" w:rsidRPr="00A046EC" w:rsidRDefault="00351CEF" w:rsidP="00A046EC">
            <w:pPr>
              <w:rPr>
                <w:sz w:val="20"/>
                <w:szCs w:val="20"/>
              </w:rPr>
            </w:pPr>
            <w:r w:rsidRPr="00A046EC">
              <w:rPr>
                <w:sz w:val="20"/>
                <w:szCs w:val="20"/>
              </w:rPr>
              <w:t>We have an Issue!</w:t>
            </w:r>
          </w:p>
        </w:tc>
      </w:tr>
      <w:tr w:rsidR="00A046EC" w:rsidRPr="00A046EC" w14:paraId="14C7C914"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F1D7D0" w14:textId="77777777" w:rsidR="00351CEF" w:rsidRPr="00A046EC" w:rsidRDefault="00351CEF" w:rsidP="00A046EC">
            <w:pPr>
              <w:rPr>
                <w:sz w:val="20"/>
                <w:szCs w:val="20"/>
              </w:rPr>
            </w:pPr>
            <w:r w:rsidRPr="00A046EC">
              <w:rPr>
                <w:sz w:val="20"/>
                <w:szCs w:val="20"/>
              </w:rPr>
              <w:t>Business Case</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11409"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9A966E"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89C8DC" w14:textId="77777777" w:rsidR="00351CEF" w:rsidRPr="00A046EC" w:rsidRDefault="00351CEF" w:rsidP="00A046EC">
            <w:pPr>
              <w:rPr>
                <w:sz w:val="20"/>
                <w:szCs w:val="20"/>
                <w:highlight w:val="lightGray"/>
              </w:rPr>
            </w:pPr>
            <w:r w:rsidRPr="00A046EC">
              <w:rPr>
                <w:sz w:val="20"/>
                <w:szCs w:val="20"/>
                <w:highlight w:val="lightGray"/>
              </w:rPr>
              <w:t>40%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EB8406"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34CDCB" w14:textId="77777777" w:rsidR="00351CEF" w:rsidRPr="00A046EC" w:rsidRDefault="00351CEF" w:rsidP="00A046EC">
            <w:pPr>
              <w:rPr>
                <w:sz w:val="20"/>
                <w:szCs w:val="20"/>
                <w:highlight w:val="lightGray"/>
              </w:rPr>
            </w:pPr>
          </w:p>
        </w:tc>
      </w:tr>
      <w:tr w:rsidR="00A046EC" w:rsidRPr="00A046EC" w14:paraId="0FB5AAF3"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79C00F" w14:textId="77777777" w:rsidR="00351CEF" w:rsidRPr="00A046EC" w:rsidRDefault="00351CEF" w:rsidP="00A046EC">
            <w:pPr>
              <w:rPr>
                <w:sz w:val="20"/>
                <w:szCs w:val="20"/>
              </w:rPr>
            </w:pPr>
            <w:r w:rsidRPr="00A046EC">
              <w:rPr>
                <w:sz w:val="20"/>
                <w:szCs w:val="20"/>
              </w:rPr>
              <w:t>Product Vision &amp; Box</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C9D758"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5700EB"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CB08D1" w14:textId="77777777" w:rsidR="00351CEF" w:rsidRPr="00A046EC" w:rsidRDefault="00351CEF" w:rsidP="00A046EC">
            <w:pPr>
              <w:rPr>
                <w:rFonts w:cstheme="majorBidi"/>
                <w:sz w:val="20"/>
                <w:szCs w:val="20"/>
                <w:highlight w:val="lightGray"/>
              </w:rPr>
            </w:pPr>
            <w:r w:rsidRPr="00A046EC">
              <w:rPr>
                <w:rFonts w:cstheme="majorBidi"/>
                <w:sz w:val="20"/>
                <w:szCs w:val="20"/>
                <w:highlight w:val="lightGray"/>
              </w:rPr>
              <w:t>70%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E24C7"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759A84" w14:textId="77777777" w:rsidR="00351CEF" w:rsidRPr="00A046EC" w:rsidRDefault="00351CEF" w:rsidP="00A046EC">
            <w:pPr>
              <w:rPr>
                <w:sz w:val="20"/>
                <w:szCs w:val="20"/>
                <w:highlight w:val="lightGray"/>
              </w:rPr>
            </w:pPr>
          </w:p>
        </w:tc>
      </w:tr>
      <w:tr w:rsidR="00A046EC" w:rsidRPr="00A046EC" w14:paraId="48BF1AB7"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6BF376" w14:textId="77777777" w:rsidR="00351CEF" w:rsidRPr="00A046EC" w:rsidRDefault="00351CEF" w:rsidP="00A046EC">
            <w:pPr>
              <w:rPr>
                <w:sz w:val="20"/>
                <w:szCs w:val="20"/>
              </w:rPr>
            </w:pPr>
            <w:r w:rsidRPr="00A046EC">
              <w:rPr>
                <w:sz w:val="20"/>
                <w:szCs w:val="20"/>
              </w:rPr>
              <w:t>Personas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67BEC7"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E81A8"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90C7B2" w14:textId="77777777" w:rsidR="00351CEF" w:rsidRPr="00A046EC" w:rsidRDefault="00351CEF" w:rsidP="00A046EC">
            <w:pPr>
              <w:rPr>
                <w:sz w:val="20"/>
                <w:szCs w:val="20"/>
                <w:highlight w:val="lightGray"/>
              </w:rPr>
            </w:pPr>
            <w:r w:rsidRPr="00A046EC">
              <w:rPr>
                <w:sz w:val="20"/>
                <w:szCs w:val="20"/>
                <w:highlight w:val="lightGray"/>
              </w:rPr>
              <w:t>80%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49E450"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C89313" w14:textId="77777777" w:rsidR="00351CEF" w:rsidRPr="00A046EC" w:rsidRDefault="00351CEF" w:rsidP="00A046EC">
            <w:pPr>
              <w:rPr>
                <w:sz w:val="20"/>
                <w:szCs w:val="20"/>
                <w:highlight w:val="lightGray"/>
              </w:rPr>
            </w:pPr>
          </w:p>
        </w:tc>
      </w:tr>
      <w:tr w:rsidR="00A046EC" w:rsidRPr="00A046EC" w14:paraId="675AB424"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70BE03" w14:textId="77777777" w:rsidR="00351CEF" w:rsidRPr="00A046EC" w:rsidRDefault="00351CEF" w:rsidP="00A046EC">
            <w:pPr>
              <w:rPr>
                <w:sz w:val="20"/>
                <w:szCs w:val="20"/>
              </w:rPr>
            </w:pPr>
            <w:r w:rsidRPr="00A046EC">
              <w:rPr>
                <w:sz w:val="20"/>
                <w:szCs w:val="20"/>
              </w:rPr>
              <w:t>User Stories Workshop (story and acceptance criteria)</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3669A3"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7F3EF2"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EB49D" w14:textId="77777777" w:rsidR="00351CEF" w:rsidRPr="00A046EC" w:rsidRDefault="00351CEF" w:rsidP="00A046EC">
            <w:pPr>
              <w:rPr>
                <w:sz w:val="20"/>
                <w:szCs w:val="20"/>
                <w:highlight w:val="lightGray"/>
              </w:rPr>
            </w:pPr>
            <w:r w:rsidRPr="00A046EC">
              <w:rPr>
                <w:sz w:val="20"/>
                <w:szCs w:val="20"/>
                <w:highlight w:val="lightGray"/>
              </w:rPr>
              <w:t>80%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83B7AF"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2AADD0" w14:textId="77777777" w:rsidR="00351CEF" w:rsidRPr="00A046EC" w:rsidRDefault="00351CEF" w:rsidP="00A046EC">
            <w:pPr>
              <w:rPr>
                <w:sz w:val="20"/>
                <w:szCs w:val="20"/>
                <w:highlight w:val="lightGray"/>
              </w:rPr>
            </w:pPr>
          </w:p>
        </w:tc>
      </w:tr>
      <w:tr w:rsidR="00A046EC" w:rsidRPr="00A046EC" w14:paraId="32FD3C3A"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BDB008" w14:textId="77777777" w:rsidR="00351CEF" w:rsidRPr="00A046EC" w:rsidRDefault="00351CEF" w:rsidP="00A046EC">
            <w:pPr>
              <w:rPr>
                <w:sz w:val="20"/>
                <w:szCs w:val="20"/>
              </w:rPr>
            </w:pPr>
            <w:r w:rsidRPr="00A046EC">
              <w:rPr>
                <w:sz w:val="20"/>
                <w:szCs w:val="20"/>
              </w:rPr>
              <w:t>Estimation Planning &amp; Moscow Prioritization</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16EC6A"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785941"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04D5AD"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861721"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321932" w14:textId="77777777" w:rsidR="00351CEF" w:rsidRPr="00A046EC" w:rsidRDefault="00351CEF" w:rsidP="00A046EC">
            <w:pPr>
              <w:rPr>
                <w:sz w:val="20"/>
                <w:szCs w:val="20"/>
                <w:highlight w:val="lightGray"/>
              </w:rPr>
            </w:pPr>
          </w:p>
        </w:tc>
      </w:tr>
      <w:tr w:rsidR="00A046EC" w:rsidRPr="00A046EC" w14:paraId="0600B08D"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FC453A" w14:textId="77777777" w:rsidR="00351CEF" w:rsidRPr="00A046EC" w:rsidRDefault="00351CEF" w:rsidP="00A046EC">
            <w:pPr>
              <w:rPr>
                <w:sz w:val="20"/>
                <w:szCs w:val="20"/>
              </w:rPr>
            </w:pPr>
            <w:r w:rsidRPr="00A046EC">
              <w:rPr>
                <w:sz w:val="20"/>
                <w:szCs w:val="20"/>
              </w:rPr>
              <w:t>TRELLO – final setup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F898D6"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0C309E"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B2064D" w14:textId="77777777" w:rsidR="00351CEF" w:rsidRPr="00A046EC" w:rsidRDefault="00351CEF" w:rsidP="00A046EC">
            <w:pPr>
              <w:rPr>
                <w:rFonts w:cstheme="majorBidi"/>
                <w:sz w:val="20"/>
                <w:szCs w:val="20"/>
                <w:highlight w:val="lightGray"/>
              </w:rPr>
            </w:pPr>
            <w:r w:rsidRPr="00A046EC">
              <w:rPr>
                <w:rFonts w:cstheme="majorBidi"/>
                <w:sz w:val="20"/>
                <w:szCs w:val="20"/>
                <w:highlight w:val="lightGray"/>
              </w:rPr>
              <w:t>30%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A876D6"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E3D8CA" w14:textId="77777777" w:rsidR="00351CEF" w:rsidRPr="00A046EC" w:rsidRDefault="00351CEF" w:rsidP="00A046EC">
            <w:pPr>
              <w:rPr>
                <w:sz w:val="20"/>
                <w:szCs w:val="20"/>
                <w:highlight w:val="lightGray"/>
              </w:rPr>
            </w:pPr>
          </w:p>
        </w:tc>
      </w:tr>
      <w:tr w:rsidR="00A046EC" w:rsidRPr="00A046EC" w14:paraId="59EE3C3E" w14:textId="77777777">
        <w:trPr>
          <w:trHeight w:val="368"/>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81CBBD" w14:textId="77777777" w:rsidR="00351CEF" w:rsidRPr="00A046EC" w:rsidRDefault="00351CEF" w:rsidP="00A046EC">
            <w:pPr>
              <w:rPr>
                <w:sz w:val="20"/>
                <w:szCs w:val="20"/>
              </w:rPr>
            </w:pPr>
            <w:r w:rsidRPr="00A046EC">
              <w:rPr>
                <w:sz w:val="20"/>
                <w:szCs w:val="20"/>
              </w:rPr>
              <w:t>Product Roadmap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720C8C"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580625"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F05E28"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8FE85"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2913EE" w14:textId="77777777" w:rsidR="00351CEF" w:rsidRPr="00A046EC" w:rsidRDefault="00351CEF" w:rsidP="00A046EC">
            <w:pPr>
              <w:rPr>
                <w:sz w:val="20"/>
                <w:szCs w:val="20"/>
                <w:highlight w:val="lightGray"/>
              </w:rPr>
            </w:pPr>
          </w:p>
        </w:tc>
      </w:tr>
      <w:tr w:rsidR="00A046EC" w:rsidRPr="00A046EC" w14:paraId="37BAC2BA"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8A0BDE" w14:textId="77777777" w:rsidR="00351CEF" w:rsidRPr="00A046EC" w:rsidRDefault="00351CEF" w:rsidP="00A046EC">
            <w:pPr>
              <w:rPr>
                <w:sz w:val="20"/>
                <w:szCs w:val="20"/>
              </w:rPr>
            </w:pPr>
            <w:r w:rsidRPr="00A046EC">
              <w:rPr>
                <w:sz w:val="20"/>
                <w:szCs w:val="20"/>
              </w:rPr>
              <w:t>Sprint Planning (Potential breakdown of user stories into requirements and/or tasks)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F5F900"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5E3510"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268C45" w14:textId="77777777" w:rsidR="00351CEF" w:rsidRPr="00A046EC" w:rsidRDefault="00351CEF" w:rsidP="00A046EC">
            <w:pPr>
              <w:rPr>
                <w:sz w:val="20"/>
                <w:szCs w:val="20"/>
                <w:highlight w:val="lightGray"/>
              </w:rPr>
            </w:pPr>
            <w:r w:rsidRPr="00A046EC">
              <w:rPr>
                <w:sz w:val="20"/>
                <w:szCs w:val="20"/>
                <w:highlight w:val="lightGray"/>
              </w:rPr>
              <w:t>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DFFB4D"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B87058" w14:textId="77777777" w:rsidR="00351CEF" w:rsidRPr="00A046EC" w:rsidRDefault="00351CEF" w:rsidP="00A046EC">
            <w:pPr>
              <w:rPr>
                <w:sz w:val="20"/>
                <w:szCs w:val="20"/>
                <w:highlight w:val="lightGray"/>
              </w:rPr>
            </w:pPr>
          </w:p>
        </w:tc>
      </w:tr>
      <w:tr w:rsidR="00A046EC" w:rsidRPr="00A046EC" w14:paraId="7E61AE3B"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D1C7C" w14:textId="77777777" w:rsidR="00351CEF" w:rsidRPr="00A046EC" w:rsidRDefault="00351CEF" w:rsidP="00A046EC">
            <w:pPr>
              <w:rPr>
                <w:sz w:val="20"/>
                <w:szCs w:val="20"/>
              </w:rPr>
            </w:pPr>
            <w:r w:rsidRPr="00A046EC">
              <w:rPr>
                <w:sz w:val="20"/>
                <w:szCs w:val="20"/>
              </w:rPr>
              <w:t>Design Mock-up (optional)</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CA7C63"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12DCC6"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AC669A"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E91783"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37AFD8" w14:textId="77777777" w:rsidR="00351CEF" w:rsidRPr="00A046EC" w:rsidRDefault="00351CEF" w:rsidP="00A046EC">
            <w:pPr>
              <w:rPr>
                <w:sz w:val="20"/>
                <w:szCs w:val="20"/>
                <w:highlight w:val="lightGray"/>
              </w:rPr>
            </w:pPr>
          </w:p>
        </w:tc>
      </w:tr>
      <w:tr w:rsidR="00A046EC" w:rsidRPr="00A046EC" w14:paraId="6F86F54B"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466198E" w14:textId="77777777" w:rsidR="00351CEF" w:rsidRPr="00A046EC" w:rsidRDefault="00351CEF" w:rsidP="00A046EC">
            <w:pPr>
              <w:rPr>
                <w:sz w:val="20"/>
                <w:szCs w:val="20"/>
              </w:rPr>
            </w:pPr>
            <w:r w:rsidRPr="00A046EC">
              <w:rPr>
                <w:sz w:val="20"/>
                <w:szCs w:val="20"/>
              </w:rPr>
              <w:t>Team Charter</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BEF0379"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B651D35"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1E7BCD" w14:textId="77777777" w:rsidR="00351CEF" w:rsidRPr="00A046EC" w:rsidRDefault="00351CEF" w:rsidP="00A046EC">
            <w:pPr>
              <w:rPr>
                <w:sz w:val="20"/>
                <w:szCs w:val="20"/>
                <w:highlight w:val="lightGray"/>
              </w:rPr>
            </w:pPr>
            <w:r w:rsidRPr="00A046EC">
              <w:rPr>
                <w:sz w:val="20"/>
                <w:szCs w:val="20"/>
                <w:highlight w:val="lightGray"/>
              </w:rPr>
              <w:t>80%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98069EC"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E6C65B8" w14:textId="77777777" w:rsidR="00351CEF" w:rsidRPr="00A046EC" w:rsidRDefault="00351CEF" w:rsidP="00A046EC">
            <w:pPr>
              <w:rPr>
                <w:sz w:val="20"/>
                <w:szCs w:val="20"/>
                <w:highlight w:val="lightGray"/>
              </w:rPr>
            </w:pPr>
          </w:p>
        </w:tc>
      </w:tr>
      <w:tr w:rsidR="00A046EC" w:rsidRPr="00A046EC" w14:paraId="4F13CB1D"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7D39F4" w14:textId="77777777" w:rsidR="00351CEF" w:rsidRPr="00A046EC" w:rsidRDefault="00351CEF" w:rsidP="00A046EC">
            <w:pPr>
              <w:rPr>
                <w:sz w:val="20"/>
                <w:szCs w:val="20"/>
              </w:rPr>
            </w:pPr>
            <w:r w:rsidRPr="00A046EC">
              <w:rPr>
                <w:sz w:val="20"/>
                <w:szCs w:val="20"/>
              </w:rPr>
              <w:t>Meeting Logs</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A251B4A"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C948A99"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95E991" w14:textId="77777777" w:rsidR="00351CEF" w:rsidRPr="00A046EC" w:rsidRDefault="00351CEF" w:rsidP="00A046EC">
            <w:pPr>
              <w:rPr>
                <w:rFonts w:cstheme="majorBidi"/>
                <w:sz w:val="20"/>
                <w:szCs w:val="20"/>
                <w:highlight w:val="lightGray"/>
              </w:rPr>
            </w:pPr>
            <w:r w:rsidRPr="00A046EC">
              <w:rPr>
                <w:rFonts w:cstheme="majorBidi"/>
                <w:sz w:val="20"/>
                <w:szCs w:val="20"/>
                <w:highlight w:val="lightGray"/>
              </w:rPr>
              <w:t>30%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72E65A7"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9FE6274" w14:textId="77777777" w:rsidR="00351CEF" w:rsidRPr="00A046EC" w:rsidRDefault="00351CEF" w:rsidP="00A046EC">
            <w:pPr>
              <w:rPr>
                <w:sz w:val="20"/>
                <w:szCs w:val="20"/>
                <w:highlight w:val="lightGray"/>
              </w:rPr>
            </w:pPr>
          </w:p>
        </w:tc>
      </w:tr>
      <w:tr w:rsidR="00A046EC" w:rsidRPr="00A046EC" w14:paraId="22383E26"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64029C" w14:textId="77777777" w:rsidR="00351CEF" w:rsidRPr="00A046EC" w:rsidRDefault="00351CEF" w:rsidP="00A046EC">
            <w:pPr>
              <w:rPr>
                <w:sz w:val="20"/>
                <w:szCs w:val="20"/>
              </w:rPr>
            </w:pPr>
            <w:r w:rsidRPr="00A046EC">
              <w:rPr>
                <w:sz w:val="20"/>
                <w:szCs w:val="20"/>
              </w:rPr>
              <w:t xml:space="preserve">Burndown Chart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C4E3CE"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464141A"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E64011D"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D8B7CF1"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B45075C" w14:textId="77777777" w:rsidR="00351CEF" w:rsidRPr="00A046EC" w:rsidRDefault="00351CEF" w:rsidP="00A046EC">
            <w:pPr>
              <w:rPr>
                <w:sz w:val="20"/>
                <w:szCs w:val="20"/>
                <w:highlight w:val="lightGray"/>
              </w:rPr>
            </w:pPr>
          </w:p>
        </w:tc>
      </w:tr>
      <w:tr w:rsidR="00A046EC" w:rsidRPr="00A046EC" w14:paraId="7F6299C0"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B4F6AB" w14:textId="77777777" w:rsidR="00351CEF" w:rsidRPr="00A046EC" w:rsidRDefault="00351CEF" w:rsidP="00A046EC">
            <w:pPr>
              <w:rPr>
                <w:sz w:val="20"/>
                <w:szCs w:val="20"/>
              </w:rPr>
            </w:pPr>
            <w:r w:rsidRPr="00A046EC">
              <w:rPr>
                <w:sz w:val="20"/>
                <w:szCs w:val="20"/>
              </w:rPr>
              <w:t xml:space="preserve">Retrospective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67E72B"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41C4FC9"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2DB2D3"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323C91"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4A6071" w14:textId="77777777" w:rsidR="00351CEF" w:rsidRPr="00A046EC" w:rsidRDefault="00351CEF" w:rsidP="00A046EC">
            <w:pPr>
              <w:rPr>
                <w:sz w:val="20"/>
                <w:szCs w:val="20"/>
                <w:highlight w:val="lightGray"/>
              </w:rPr>
            </w:pPr>
          </w:p>
        </w:tc>
      </w:tr>
      <w:tr w:rsidR="00A046EC" w:rsidRPr="00A046EC" w14:paraId="7AC7F1A4" w14:textId="77777777">
        <w:tc>
          <w:tcPr>
            <w:tcW w:w="2662" w:type="dxa"/>
            <w:tcBorders>
              <w:top w:val="single" w:sz="4" w:space="0" w:color="auto"/>
              <w:left w:val="single" w:sz="4" w:space="0" w:color="auto"/>
              <w:bottom w:val="single" w:sz="4" w:space="0" w:color="auto"/>
              <w:right w:val="single" w:sz="4" w:space="0" w:color="auto"/>
            </w:tcBorders>
            <w:hideMark/>
          </w:tcPr>
          <w:p w14:paraId="04B15EA1" w14:textId="77777777" w:rsidR="00351CEF" w:rsidRPr="00A046EC" w:rsidRDefault="00351CEF" w:rsidP="00A046EC">
            <w:pPr>
              <w:rPr>
                <w:sz w:val="20"/>
                <w:szCs w:val="20"/>
              </w:rPr>
            </w:pPr>
            <w:r w:rsidRPr="00A046EC">
              <w:rPr>
                <w:sz w:val="20"/>
                <w:szCs w:val="20"/>
              </w:rPr>
              <w:t>Report (Outlining/Writing/Editing)</w:t>
            </w:r>
          </w:p>
        </w:tc>
        <w:tc>
          <w:tcPr>
            <w:tcW w:w="1135" w:type="dxa"/>
            <w:tcBorders>
              <w:top w:val="single" w:sz="4" w:space="0" w:color="auto"/>
              <w:left w:val="single" w:sz="4" w:space="0" w:color="auto"/>
              <w:bottom w:val="single" w:sz="4" w:space="0" w:color="auto"/>
              <w:right w:val="single" w:sz="4" w:space="0" w:color="auto"/>
            </w:tcBorders>
            <w:hideMark/>
          </w:tcPr>
          <w:p w14:paraId="2387EDFA"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30C15F18"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0569FC4E"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4E00F4FB"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15C32750" w14:textId="77777777" w:rsidR="00351CEF" w:rsidRPr="00A046EC" w:rsidRDefault="00351CEF" w:rsidP="00A046EC">
            <w:pPr>
              <w:rPr>
                <w:sz w:val="20"/>
                <w:szCs w:val="20"/>
              </w:rPr>
            </w:pPr>
          </w:p>
        </w:tc>
      </w:tr>
      <w:tr w:rsidR="00A046EC" w:rsidRPr="00A046EC" w14:paraId="3F910CB1" w14:textId="77777777">
        <w:tc>
          <w:tcPr>
            <w:tcW w:w="2662" w:type="dxa"/>
            <w:tcBorders>
              <w:top w:val="single" w:sz="4" w:space="0" w:color="auto"/>
              <w:left w:val="single" w:sz="4" w:space="0" w:color="auto"/>
              <w:bottom w:val="single" w:sz="4" w:space="0" w:color="auto"/>
              <w:right w:val="single" w:sz="4" w:space="0" w:color="auto"/>
            </w:tcBorders>
            <w:hideMark/>
          </w:tcPr>
          <w:p w14:paraId="638E08A7" w14:textId="77777777" w:rsidR="00351CEF" w:rsidRPr="00A046EC" w:rsidRDefault="00351CEF" w:rsidP="00A046EC">
            <w:pPr>
              <w:rPr>
                <w:sz w:val="20"/>
                <w:szCs w:val="20"/>
              </w:rPr>
            </w:pPr>
            <w:r w:rsidRPr="00A046EC">
              <w:rPr>
                <w:sz w:val="20"/>
                <w:szCs w:val="20"/>
              </w:rPr>
              <w:t>Building Presentation Slides</w:t>
            </w:r>
          </w:p>
        </w:tc>
        <w:tc>
          <w:tcPr>
            <w:tcW w:w="1135" w:type="dxa"/>
            <w:tcBorders>
              <w:top w:val="single" w:sz="4" w:space="0" w:color="auto"/>
              <w:left w:val="single" w:sz="4" w:space="0" w:color="auto"/>
              <w:bottom w:val="single" w:sz="4" w:space="0" w:color="auto"/>
              <w:right w:val="single" w:sz="4" w:space="0" w:color="auto"/>
            </w:tcBorders>
            <w:hideMark/>
          </w:tcPr>
          <w:p w14:paraId="5AEED40B"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1749A0FC"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7EB1A81A"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008AF55F"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6DF3DDCE" w14:textId="77777777" w:rsidR="00351CEF" w:rsidRPr="00A046EC" w:rsidRDefault="00351CEF" w:rsidP="00A046EC">
            <w:pPr>
              <w:rPr>
                <w:sz w:val="20"/>
                <w:szCs w:val="20"/>
              </w:rPr>
            </w:pPr>
          </w:p>
        </w:tc>
      </w:tr>
      <w:tr w:rsidR="00A046EC" w:rsidRPr="00A046EC" w14:paraId="005876F4" w14:textId="77777777">
        <w:tc>
          <w:tcPr>
            <w:tcW w:w="2662" w:type="dxa"/>
            <w:tcBorders>
              <w:top w:val="single" w:sz="4" w:space="0" w:color="auto"/>
              <w:left w:val="single" w:sz="4" w:space="0" w:color="auto"/>
              <w:bottom w:val="single" w:sz="4" w:space="0" w:color="auto"/>
              <w:right w:val="single" w:sz="4" w:space="0" w:color="auto"/>
            </w:tcBorders>
            <w:hideMark/>
          </w:tcPr>
          <w:p w14:paraId="3AA0B40C" w14:textId="77777777" w:rsidR="00351CEF" w:rsidRPr="00A046EC" w:rsidRDefault="00351CEF" w:rsidP="00A046EC">
            <w:pPr>
              <w:rPr>
                <w:sz w:val="20"/>
                <w:szCs w:val="20"/>
              </w:rPr>
            </w:pPr>
            <w:r w:rsidRPr="00A046EC">
              <w:rPr>
                <w:sz w:val="20"/>
                <w:szCs w:val="20"/>
              </w:rPr>
              <w:t>Dry Runs (practice presentation)</w:t>
            </w:r>
          </w:p>
        </w:tc>
        <w:tc>
          <w:tcPr>
            <w:tcW w:w="1135" w:type="dxa"/>
            <w:tcBorders>
              <w:top w:val="single" w:sz="4" w:space="0" w:color="auto"/>
              <w:left w:val="single" w:sz="4" w:space="0" w:color="auto"/>
              <w:bottom w:val="single" w:sz="4" w:space="0" w:color="auto"/>
              <w:right w:val="single" w:sz="4" w:space="0" w:color="auto"/>
            </w:tcBorders>
            <w:hideMark/>
          </w:tcPr>
          <w:p w14:paraId="422810B8"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16162CF3"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6BC73267"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53E5883C"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27A85884" w14:textId="77777777" w:rsidR="00351CEF" w:rsidRPr="00A046EC" w:rsidRDefault="00351CEF" w:rsidP="00A046EC">
            <w:pPr>
              <w:rPr>
                <w:sz w:val="20"/>
                <w:szCs w:val="20"/>
              </w:rPr>
            </w:pPr>
          </w:p>
        </w:tc>
      </w:tr>
    </w:tbl>
    <w:p w14:paraId="5CD82E8E" w14:textId="77777777" w:rsidR="00351CEF" w:rsidRPr="00A046EC" w:rsidRDefault="00351CEF" w:rsidP="00A046EC">
      <w:pPr>
        <w:rPr>
          <w:sz w:val="20"/>
          <w:szCs w:val="20"/>
          <w:u w:val="single"/>
        </w:rPr>
      </w:pPr>
    </w:p>
    <w:p w14:paraId="6C7ED51A" w14:textId="77777777" w:rsidR="00351CEF" w:rsidRPr="00A046EC" w:rsidRDefault="00351CEF" w:rsidP="00A046EC">
      <w:pPr>
        <w:rPr>
          <w:sz w:val="20"/>
          <w:szCs w:val="20"/>
          <w:u w:val="single"/>
        </w:rPr>
      </w:pPr>
      <w:r w:rsidRPr="00A046EC">
        <w:rPr>
          <w:sz w:val="20"/>
          <w:szCs w:val="20"/>
          <w:u w:val="single"/>
        </w:rPr>
        <w:t>IMPEDIMENTS</w:t>
      </w:r>
    </w:p>
    <w:p w14:paraId="58C234AA" w14:textId="69EE8D95" w:rsidR="00351CEF" w:rsidRPr="00A046EC" w:rsidRDefault="00351CEF" w:rsidP="00A046EC">
      <w:pPr>
        <w:rPr>
          <w:sz w:val="20"/>
          <w:szCs w:val="20"/>
        </w:rPr>
      </w:pPr>
    </w:p>
    <w:p w14:paraId="06602D53" w14:textId="44E20B59" w:rsidR="00351CEF" w:rsidRPr="00A046EC" w:rsidRDefault="00351CEF" w:rsidP="00A046EC">
      <w:pPr>
        <w:rPr>
          <w:sz w:val="20"/>
          <w:szCs w:val="20"/>
        </w:rPr>
      </w:pPr>
      <w:r w:rsidRPr="00A046EC">
        <w:rPr>
          <w:sz w:val="20"/>
          <w:szCs w:val="20"/>
        </w:rPr>
        <w:t xml:space="preserve">We </w:t>
      </w:r>
      <w:r w:rsidR="009903EC">
        <w:rPr>
          <w:sz w:val="20"/>
          <w:szCs w:val="20"/>
        </w:rPr>
        <w:t>were not clear about the correct format of the user stories and number of user stories.</w:t>
      </w:r>
      <w:r w:rsidRPr="00A046EC">
        <w:rPr>
          <w:sz w:val="20"/>
          <w:szCs w:val="20"/>
        </w:rPr>
        <w:t xml:space="preserve"> </w:t>
      </w:r>
      <w:r w:rsidR="009903EC">
        <w:rPr>
          <w:sz w:val="20"/>
          <w:szCs w:val="20"/>
        </w:rPr>
        <w:t>Then w</w:t>
      </w:r>
      <w:r w:rsidR="00B76B2D" w:rsidRPr="00A046EC">
        <w:rPr>
          <w:sz w:val="20"/>
          <w:szCs w:val="20"/>
        </w:rPr>
        <w:t>e</w:t>
      </w:r>
      <w:r w:rsidRPr="00A046EC">
        <w:rPr>
          <w:sz w:val="20"/>
          <w:szCs w:val="20"/>
        </w:rPr>
        <w:t xml:space="preserve"> settled </w:t>
      </w:r>
      <w:r w:rsidR="009903EC">
        <w:rPr>
          <w:sz w:val="20"/>
          <w:szCs w:val="20"/>
        </w:rPr>
        <w:t>on finalizing user stories in the correct format.</w:t>
      </w:r>
    </w:p>
    <w:p w14:paraId="32B78612" w14:textId="77777777" w:rsidR="00351CEF" w:rsidRPr="00A046EC" w:rsidRDefault="00351CEF" w:rsidP="00A046EC">
      <w:pPr>
        <w:rPr>
          <w:sz w:val="20"/>
          <w:szCs w:val="20"/>
        </w:rPr>
      </w:pPr>
      <w:r w:rsidRPr="00A046EC">
        <w:rPr>
          <w:sz w:val="20"/>
          <w:szCs w:val="20"/>
        </w:rPr>
        <w:br w:type="page"/>
      </w:r>
    </w:p>
    <w:p w14:paraId="425EA8F7" w14:textId="77777777" w:rsidR="002E3462" w:rsidRPr="00A046EC" w:rsidRDefault="002E3462" w:rsidP="002E3462">
      <w:pPr>
        <w:jc w:val="center"/>
        <w:rPr>
          <w:i/>
          <w:iCs/>
          <w:sz w:val="20"/>
          <w:szCs w:val="20"/>
        </w:rPr>
      </w:pPr>
      <w:r w:rsidRPr="00A046EC">
        <w:rPr>
          <w:sz w:val="20"/>
          <w:szCs w:val="20"/>
        </w:rPr>
        <w:lastRenderedPageBreak/>
        <w:t>Scrum Master Log</w:t>
      </w:r>
    </w:p>
    <w:p w14:paraId="172A0717" w14:textId="77777777" w:rsidR="002E3462" w:rsidRDefault="002E3462" w:rsidP="00A046EC">
      <w:pPr>
        <w:rPr>
          <w:sz w:val="20"/>
          <w:szCs w:val="20"/>
        </w:rPr>
      </w:pPr>
    </w:p>
    <w:p w14:paraId="459F2DDD" w14:textId="36027407" w:rsidR="00351CEF" w:rsidRPr="00A046EC" w:rsidRDefault="00351CEF" w:rsidP="00A046EC">
      <w:pPr>
        <w:rPr>
          <w:sz w:val="20"/>
          <w:szCs w:val="20"/>
        </w:rPr>
      </w:pPr>
      <w:r w:rsidRPr="00A046EC">
        <w:rPr>
          <w:sz w:val="20"/>
          <w:szCs w:val="20"/>
        </w:rPr>
        <w:t>Log Author: &lt;Kamil Obiedzinski&gt;</w:t>
      </w:r>
      <w:r w:rsidRPr="00A046EC">
        <w:rPr>
          <w:i/>
          <w:iCs/>
          <w:sz w:val="20"/>
          <w:szCs w:val="20"/>
        </w:rPr>
        <w:br/>
      </w:r>
      <w:r w:rsidR="002E3462" w:rsidRPr="00A046EC">
        <w:rPr>
          <w:sz w:val="20"/>
          <w:szCs w:val="20"/>
        </w:rPr>
        <w:t xml:space="preserve">Team/APP/Information System: </w:t>
      </w:r>
      <w:r w:rsidR="002E3462" w:rsidRPr="002E3462">
        <w:rPr>
          <w:sz w:val="20"/>
          <w:szCs w:val="20"/>
        </w:rPr>
        <w:t xml:space="preserve">&lt; Clinic </w:t>
      </w:r>
      <w:proofErr w:type="spellStart"/>
      <w:r w:rsidR="002E3462" w:rsidRPr="002E3462">
        <w:rPr>
          <w:sz w:val="20"/>
          <w:szCs w:val="20"/>
        </w:rPr>
        <w:t>Santé</w:t>
      </w:r>
      <w:proofErr w:type="spellEnd"/>
      <w:r w:rsidR="002E3462" w:rsidRPr="002E3462">
        <w:rPr>
          <w:sz w:val="20"/>
          <w:szCs w:val="20"/>
        </w:rPr>
        <w:t>&gt;</w:t>
      </w:r>
    </w:p>
    <w:p w14:paraId="1B0FD5A3" w14:textId="2DD0B765" w:rsidR="00351CEF" w:rsidRPr="00A046EC" w:rsidRDefault="00351CEF" w:rsidP="00A046EC">
      <w:pPr>
        <w:rPr>
          <w:sz w:val="20"/>
          <w:szCs w:val="20"/>
          <w:u w:val="single"/>
        </w:rPr>
      </w:pPr>
      <w:r>
        <w:br/>
      </w:r>
      <w:r>
        <w:br/>
      </w:r>
      <w:r w:rsidRPr="67D1DA29">
        <w:rPr>
          <w:sz w:val="20"/>
          <w:szCs w:val="20"/>
          <w:u w:val="single"/>
        </w:rPr>
        <w:t>MEETING SPECIFICS</w:t>
      </w:r>
      <w:r>
        <w:br/>
      </w:r>
    </w:p>
    <w:tbl>
      <w:tblPr>
        <w:tblStyle w:val="TableGrid"/>
        <w:tblW w:w="0" w:type="auto"/>
        <w:tblLook w:val="04A0" w:firstRow="1" w:lastRow="0" w:firstColumn="1" w:lastColumn="0" w:noHBand="0" w:noVBand="1"/>
      </w:tblPr>
      <w:tblGrid>
        <w:gridCol w:w="2185"/>
        <w:gridCol w:w="2086"/>
        <w:gridCol w:w="2202"/>
        <w:gridCol w:w="2333"/>
        <w:gridCol w:w="1984"/>
      </w:tblGrid>
      <w:tr w:rsidR="00A046EC" w:rsidRPr="00A046EC" w14:paraId="37100AA5" w14:textId="77777777">
        <w:tc>
          <w:tcPr>
            <w:tcW w:w="2249" w:type="dxa"/>
            <w:tcBorders>
              <w:top w:val="single" w:sz="4" w:space="0" w:color="auto"/>
              <w:left w:val="single" w:sz="4" w:space="0" w:color="auto"/>
              <w:bottom w:val="single" w:sz="4" w:space="0" w:color="auto"/>
              <w:right w:val="single" w:sz="4" w:space="0" w:color="auto"/>
            </w:tcBorders>
            <w:hideMark/>
          </w:tcPr>
          <w:p w14:paraId="49838044" w14:textId="77777777" w:rsidR="00351CEF" w:rsidRPr="00A046EC" w:rsidRDefault="00351CEF" w:rsidP="00A046EC">
            <w:pPr>
              <w:rPr>
                <w:sz w:val="20"/>
                <w:szCs w:val="20"/>
              </w:rPr>
            </w:pPr>
            <w:r w:rsidRPr="00A046EC">
              <w:rPr>
                <w:sz w:val="20"/>
                <w:szCs w:val="20"/>
              </w:rPr>
              <w:t>Meeting #</w:t>
            </w:r>
          </w:p>
        </w:tc>
        <w:tc>
          <w:tcPr>
            <w:tcW w:w="2160" w:type="dxa"/>
            <w:tcBorders>
              <w:top w:val="single" w:sz="4" w:space="0" w:color="auto"/>
              <w:left w:val="single" w:sz="4" w:space="0" w:color="auto"/>
              <w:bottom w:val="single" w:sz="4" w:space="0" w:color="auto"/>
              <w:right w:val="single" w:sz="4" w:space="0" w:color="auto"/>
            </w:tcBorders>
            <w:hideMark/>
          </w:tcPr>
          <w:p w14:paraId="54DC976E" w14:textId="77777777" w:rsidR="00351CEF" w:rsidRPr="00A046EC" w:rsidRDefault="00351CEF" w:rsidP="00A046EC">
            <w:pPr>
              <w:rPr>
                <w:sz w:val="20"/>
                <w:szCs w:val="20"/>
              </w:rPr>
            </w:pPr>
            <w:r w:rsidRPr="00A046EC">
              <w:rPr>
                <w:sz w:val="20"/>
                <w:szCs w:val="20"/>
              </w:rPr>
              <w:t>Date</w:t>
            </w:r>
          </w:p>
        </w:tc>
        <w:tc>
          <w:tcPr>
            <w:tcW w:w="2267" w:type="dxa"/>
            <w:tcBorders>
              <w:top w:val="single" w:sz="4" w:space="0" w:color="auto"/>
              <w:left w:val="single" w:sz="4" w:space="0" w:color="auto"/>
              <w:bottom w:val="single" w:sz="4" w:space="0" w:color="auto"/>
              <w:right w:val="single" w:sz="4" w:space="0" w:color="auto"/>
            </w:tcBorders>
            <w:hideMark/>
          </w:tcPr>
          <w:p w14:paraId="2DAA31ED" w14:textId="77777777" w:rsidR="00351CEF" w:rsidRPr="00A046EC" w:rsidRDefault="00351CEF" w:rsidP="00A046EC">
            <w:pPr>
              <w:rPr>
                <w:sz w:val="20"/>
                <w:szCs w:val="20"/>
              </w:rPr>
            </w:pPr>
            <w:r w:rsidRPr="00A046EC">
              <w:rPr>
                <w:sz w:val="20"/>
                <w:szCs w:val="20"/>
              </w:rPr>
              <w:t>Platform</w:t>
            </w:r>
          </w:p>
        </w:tc>
        <w:tc>
          <w:tcPr>
            <w:tcW w:w="2383" w:type="dxa"/>
            <w:tcBorders>
              <w:top w:val="single" w:sz="4" w:space="0" w:color="auto"/>
              <w:left w:val="single" w:sz="4" w:space="0" w:color="auto"/>
              <w:bottom w:val="single" w:sz="4" w:space="0" w:color="auto"/>
              <w:right w:val="single" w:sz="4" w:space="0" w:color="auto"/>
            </w:tcBorders>
            <w:hideMark/>
          </w:tcPr>
          <w:p w14:paraId="754A1834" w14:textId="77777777" w:rsidR="00351CEF" w:rsidRPr="00A046EC" w:rsidRDefault="00351CEF" w:rsidP="00A046EC">
            <w:pPr>
              <w:rPr>
                <w:sz w:val="20"/>
                <w:szCs w:val="20"/>
              </w:rPr>
            </w:pPr>
            <w:r w:rsidRPr="00A046EC">
              <w:rPr>
                <w:sz w:val="20"/>
                <w:szCs w:val="20"/>
              </w:rPr>
              <w:tab/>
            </w:r>
            <w:r w:rsidRPr="00A046EC">
              <w:rPr>
                <w:sz w:val="20"/>
                <w:szCs w:val="20"/>
              </w:rPr>
              <w:tab/>
              <w:t>Time</w:t>
            </w:r>
          </w:p>
        </w:tc>
        <w:tc>
          <w:tcPr>
            <w:tcW w:w="2037" w:type="dxa"/>
            <w:tcBorders>
              <w:top w:val="single" w:sz="4" w:space="0" w:color="auto"/>
              <w:left w:val="single" w:sz="4" w:space="0" w:color="auto"/>
              <w:bottom w:val="single" w:sz="4" w:space="0" w:color="auto"/>
              <w:right w:val="single" w:sz="4" w:space="0" w:color="auto"/>
            </w:tcBorders>
            <w:hideMark/>
          </w:tcPr>
          <w:p w14:paraId="368F6B31" w14:textId="77777777" w:rsidR="00351CEF" w:rsidRPr="00A046EC" w:rsidRDefault="00351CEF" w:rsidP="00A046EC">
            <w:pPr>
              <w:rPr>
                <w:sz w:val="20"/>
                <w:szCs w:val="20"/>
              </w:rPr>
            </w:pPr>
            <w:r w:rsidRPr="00A046EC">
              <w:rPr>
                <w:sz w:val="20"/>
                <w:szCs w:val="20"/>
              </w:rPr>
              <w:t>Duration</w:t>
            </w:r>
          </w:p>
        </w:tc>
      </w:tr>
      <w:tr w:rsidR="00A046EC" w:rsidRPr="00A046EC" w14:paraId="7BEE2C1B" w14:textId="77777777">
        <w:tc>
          <w:tcPr>
            <w:tcW w:w="2249" w:type="dxa"/>
            <w:tcBorders>
              <w:top w:val="single" w:sz="4" w:space="0" w:color="auto"/>
              <w:left w:val="single" w:sz="4" w:space="0" w:color="auto"/>
              <w:bottom w:val="single" w:sz="4" w:space="0" w:color="auto"/>
              <w:right w:val="single" w:sz="4" w:space="0" w:color="auto"/>
            </w:tcBorders>
            <w:hideMark/>
          </w:tcPr>
          <w:p w14:paraId="7D753F98" w14:textId="13B2571C" w:rsidR="00351CEF" w:rsidRPr="00A046EC" w:rsidRDefault="002E3462" w:rsidP="00A046EC">
            <w:pPr>
              <w:rPr>
                <w:sz w:val="20"/>
                <w:szCs w:val="20"/>
              </w:rPr>
            </w:pPr>
            <w:r>
              <w:rPr>
                <w:sz w:val="20"/>
                <w:szCs w:val="20"/>
              </w:rPr>
              <w:t>5</w:t>
            </w:r>
          </w:p>
        </w:tc>
        <w:tc>
          <w:tcPr>
            <w:tcW w:w="2160" w:type="dxa"/>
            <w:tcBorders>
              <w:top w:val="single" w:sz="4" w:space="0" w:color="auto"/>
              <w:left w:val="single" w:sz="4" w:space="0" w:color="auto"/>
              <w:bottom w:val="single" w:sz="4" w:space="0" w:color="auto"/>
              <w:right w:val="single" w:sz="4" w:space="0" w:color="auto"/>
            </w:tcBorders>
            <w:hideMark/>
          </w:tcPr>
          <w:p w14:paraId="16159A64" w14:textId="77777777" w:rsidR="00351CEF" w:rsidRPr="00A046EC" w:rsidRDefault="00351CEF" w:rsidP="00A046EC">
            <w:pPr>
              <w:rPr>
                <w:sz w:val="20"/>
                <w:szCs w:val="20"/>
              </w:rPr>
            </w:pPr>
            <w:r w:rsidRPr="00A046EC">
              <w:rPr>
                <w:sz w:val="20"/>
                <w:szCs w:val="20"/>
              </w:rPr>
              <w:t>06-30-2022</w:t>
            </w:r>
          </w:p>
        </w:tc>
        <w:tc>
          <w:tcPr>
            <w:tcW w:w="2267" w:type="dxa"/>
            <w:tcBorders>
              <w:top w:val="single" w:sz="4" w:space="0" w:color="auto"/>
              <w:left w:val="single" w:sz="4" w:space="0" w:color="auto"/>
              <w:bottom w:val="single" w:sz="4" w:space="0" w:color="auto"/>
              <w:right w:val="single" w:sz="4" w:space="0" w:color="auto"/>
            </w:tcBorders>
            <w:hideMark/>
          </w:tcPr>
          <w:p w14:paraId="55D09EA8" w14:textId="77777777" w:rsidR="00351CEF" w:rsidRPr="00A046EC" w:rsidRDefault="00351CEF" w:rsidP="00A046EC">
            <w:pPr>
              <w:rPr>
                <w:sz w:val="20"/>
                <w:szCs w:val="20"/>
              </w:rPr>
            </w:pPr>
            <w:r w:rsidRPr="00A046EC">
              <w:rPr>
                <w:sz w:val="20"/>
                <w:szCs w:val="20"/>
              </w:rPr>
              <w:t>Online team</w:t>
            </w:r>
          </w:p>
        </w:tc>
        <w:tc>
          <w:tcPr>
            <w:tcW w:w="2383" w:type="dxa"/>
            <w:tcBorders>
              <w:top w:val="single" w:sz="4" w:space="0" w:color="auto"/>
              <w:left w:val="single" w:sz="4" w:space="0" w:color="auto"/>
              <w:bottom w:val="single" w:sz="4" w:space="0" w:color="auto"/>
              <w:right w:val="single" w:sz="4" w:space="0" w:color="auto"/>
            </w:tcBorders>
            <w:hideMark/>
          </w:tcPr>
          <w:p w14:paraId="3F6372F1" w14:textId="7CB24339" w:rsidR="00351CEF" w:rsidRPr="00A046EC" w:rsidRDefault="00351CEF" w:rsidP="00A046EC">
            <w:pPr>
              <w:rPr>
                <w:sz w:val="20"/>
                <w:szCs w:val="20"/>
              </w:rPr>
            </w:pPr>
            <w:r w:rsidRPr="00A046EC">
              <w:rPr>
                <w:sz w:val="20"/>
                <w:szCs w:val="20"/>
              </w:rPr>
              <w:t>2:00</w:t>
            </w:r>
            <w:r w:rsidR="00906BA2">
              <w:rPr>
                <w:sz w:val="20"/>
                <w:szCs w:val="20"/>
              </w:rPr>
              <w:t>pm – 2:40pm</w:t>
            </w:r>
          </w:p>
        </w:tc>
        <w:tc>
          <w:tcPr>
            <w:tcW w:w="2037" w:type="dxa"/>
            <w:tcBorders>
              <w:top w:val="single" w:sz="4" w:space="0" w:color="auto"/>
              <w:left w:val="single" w:sz="4" w:space="0" w:color="auto"/>
              <w:bottom w:val="single" w:sz="4" w:space="0" w:color="auto"/>
              <w:right w:val="single" w:sz="4" w:space="0" w:color="auto"/>
            </w:tcBorders>
            <w:hideMark/>
          </w:tcPr>
          <w:p w14:paraId="653D4E35" w14:textId="7DC836AC" w:rsidR="00351CEF" w:rsidRPr="00A046EC" w:rsidRDefault="00351CEF" w:rsidP="00A046EC">
            <w:pPr>
              <w:rPr>
                <w:sz w:val="20"/>
                <w:szCs w:val="20"/>
              </w:rPr>
            </w:pPr>
            <w:r w:rsidRPr="00A046EC">
              <w:rPr>
                <w:sz w:val="20"/>
                <w:szCs w:val="20"/>
              </w:rPr>
              <w:t>40</w:t>
            </w:r>
            <w:r w:rsidR="00906BA2">
              <w:rPr>
                <w:sz w:val="20"/>
                <w:szCs w:val="20"/>
              </w:rPr>
              <w:t xml:space="preserve"> minutes</w:t>
            </w:r>
          </w:p>
        </w:tc>
      </w:tr>
    </w:tbl>
    <w:p w14:paraId="7B1EF460" w14:textId="77777777" w:rsidR="00351CEF" w:rsidRPr="00A046EC" w:rsidRDefault="00351CEF" w:rsidP="00A046EC">
      <w:pPr>
        <w:rPr>
          <w:sz w:val="20"/>
          <w:szCs w:val="20"/>
        </w:rPr>
      </w:pPr>
    </w:p>
    <w:p w14:paraId="6D920EB8" w14:textId="77777777" w:rsidR="00351CEF" w:rsidRPr="00A046EC" w:rsidRDefault="00351CEF" w:rsidP="00A046EC">
      <w:pPr>
        <w:rPr>
          <w:sz w:val="20"/>
          <w:szCs w:val="20"/>
        </w:rPr>
      </w:pPr>
    </w:p>
    <w:p w14:paraId="174B8ED3" w14:textId="77777777" w:rsidR="00351CEF" w:rsidRPr="00A046EC" w:rsidRDefault="00351CEF" w:rsidP="00A046EC">
      <w:pPr>
        <w:rPr>
          <w:sz w:val="20"/>
          <w:szCs w:val="20"/>
          <w:u w:val="single"/>
        </w:rPr>
      </w:pPr>
      <w:r w:rsidRPr="00A046EC">
        <w:rPr>
          <w:sz w:val="20"/>
          <w:szCs w:val="20"/>
          <w:u w:val="single"/>
        </w:rPr>
        <w:t>ATTENDANCE</w:t>
      </w:r>
      <w:r w:rsidRPr="00A046EC">
        <w:rPr>
          <w:sz w:val="20"/>
          <w:szCs w:val="20"/>
          <w:u w:val="single"/>
        </w:rPr>
        <w:br/>
      </w:r>
    </w:p>
    <w:tbl>
      <w:tblPr>
        <w:tblStyle w:val="TableGrid"/>
        <w:tblW w:w="0" w:type="auto"/>
        <w:tblLook w:val="04A0" w:firstRow="1" w:lastRow="0" w:firstColumn="1" w:lastColumn="0" w:noHBand="0" w:noVBand="1"/>
      </w:tblPr>
      <w:tblGrid>
        <w:gridCol w:w="1672"/>
        <w:gridCol w:w="1122"/>
        <w:gridCol w:w="1789"/>
        <w:gridCol w:w="1789"/>
        <w:gridCol w:w="1117"/>
        <w:gridCol w:w="3301"/>
      </w:tblGrid>
      <w:tr w:rsidR="00A046EC" w:rsidRPr="00A046EC" w14:paraId="207BB4A8" w14:textId="77777777">
        <w:tc>
          <w:tcPr>
            <w:tcW w:w="1696" w:type="dxa"/>
            <w:tcBorders>
              <w:top w:val="single" w:sz="4" w:space="0" w:color="auto"/>
              <w:left w:val="single" w:sz="4" w:space="0" w:color="auto"/>
              <w:bottom w:val="single" w:sz="4" w:space="0" w:color="auto"/>
              <w:right w:val="single" w:sz="4" w:space="0" w:color="auto"/>
            </w:tcBorders>
            <w:hideMark/>
          </w:tcPr>
          <w:p w14:paraId="48B2F05F" w14:textId="77777777" w:rsidR="00351CEF" w:rsidRPr="00A046EC" w:rsidRDefault="00351CEF" w:rsidP="00A046EC">
            <w:pPr>
              <w:rPr>
                <w:sz w:val="20"/>
                <w:szCs w:val="20"/>
              </w:rPr>
            </w:pPr>
            <w:r w:rsidRPr="00A046EC">
              <w:rPr>
                <w:sz w:val="20"/>
                <w:szCs w:val="20"/>
              </w:rPr>
              <w:t>Name</w:t>
            </w:r>
          </w:p>
        </w:tc>
        <w:tc>
          <w:tcPr>
            <w:tcW w:w="1134" w:type="dxa"/>
            <w:tcBorders>
              <w:top w:val="single" w:sz="4" w:space="0" w:color="auto"/>
              <w:left w:val="single" w:sz="4" w:space="0" w:color="auto"/>
              <w:bottom w:val="single" w:sz="4" w:space="0" w:color="auto"/>
              <w:right w:val="single" w:sz="4" w:space="0" w:color="auto"/>
            </w:tcBorders>
            <w:hideMark/>
          </w:tcPr>
          <w:p w14:paraId="13BC3D70" w14:textId="77777777" w:rsidR="00351CEF" w:rsidRPr="00A046EC" w:rsidRDefault="00351CEF" w:rsidP="00A046EC">
            <w:pPr>
              <w:rPr>
                <w:sz w:val="20"/>
                <w:szCs w:val="20"/>
              </w:rPr>
            </w:pPr>
            <w:r w:rsidRPr="00A046EC">
              <w:rPr>
                <w:sz w:val="20"/>
                <w:szCs w:val="20"/>
              </w:rPr>
              <w:t>Whole Meeting</w:t>
            </w:r>
          </w:p>
        </w:tc>
        <w:tc>
          <w:tcPr>
            <w:tcW w:w="1843" w:type="dxa"/>
            <w:tcBorders>
              <w:top w:val="single" w:sz="4" w:space="0" w:color="auto"/>
              <w:left w:val="single" w:sz="4" w:space="0" w:color="auto"/>
              <w:bottom w:val="single" w:sz="4" w:space="0" w:color="auto"/>
              <w:right w:val="single" w:sz="4" w:space="0" w:color="auto"/>
            </w:tcBorders>
          </w:tcPr>
          <w:p w14:paraId="378DABC2" w14:textId="77777777" w:rsidR="00351CEF" w:rsidRPr="00A046EC" w:rsidRDefault="00351CEF" w:rsidP="00A046EC">
            <w:pPr>
              <w:rPr>
                <w:sz w:val="20"/>
                <w:szCs w:val="20"/>
              </w:rPr>
            </w:pPr>
            <w:r w:rsidRPr="00A046EC">
              <w:rPr>
                <w:sz w:val="20"/>
                <w:szCs w:val="20"/>
              </w:rPr>
              <w:t>Most of the Meeting</w:t>
            </w:r>
          </w:p>
          <w:p w14:paraId="5103028C" w14:textId="77777777" w:rsidR="00351CEF" w:rsidRPr="00A046EC" w:rsidRDefault="00351CEF" w:rsidP="00A046EC">
            <w:pPr>
              <w:rPr>
                <w:i/>
                <w:iCs/>
                <w:sz w:val="20"/>
                <w:szCs w:val="20"/>
              </w:rPr>
            </w:pPr>
          </w:p>
        </w:tc>
        <w:tc>
          <w:tcPr>
            <w:tcW w:w="1843" w:type="dxa"/>
            <w:tcBorders>
              <w:top w:val="single" w:sz="4" w:space="0" w:color="auto"/>
              <w:left w:val="single" w:sz="4" w:space="0" w:color="auto"/>
              <w:bottom w:val="single" w:sz="4" w:space="0" w:color="auto"/>
              <w:right w:val="single" w:sz="4" w:space="0" w:color="auto"/>
            </w:tcBorders>
            <w:hideMark/>
          </w:tcPr>
          <w:p w14:paraId="7B85A33A" w14:textId="77777777" w:rsidR="00351CEF" w:rsidRPr="00A046EC" w:rsidRDefault="00351CEF" w:rsidP="00A046EC">
            <w:pPr>
              <w:rPr>
                <w:sz w:val="20"/>
                <w:szCs w:val="20"/>
              </w:rPr>
            </w:pPr>
            <w:r w:rsidRPr="00A046EC">
              <w:rPr>
                <w:sz w:val="20"/>
                <w:szCs w:val="20"/>
              </w:rPr>
              <w:t>Parts of the Meeting</w:t>
            </w:r>
            <w:r w:rsidRPr="00A046EC">
              <w:rPr>
                <w:sz w:val="20"/>
                <w:szCs w:val="20"/>
              </w:rPr>
              <w:br/>
            </w:r>
            <w:r w:rsidRPr="00A046EC">
              <w:rPr>
                <w:i/>
                <w:iCs/>
                <w:sz w:val="20"/>
                <w:szCs w:val="20"/>
              </w:rPr>
              <w:t>-how long?</w:t>
            </w:r>
          </w:p>
        </w:tc>
        <w:tc>
          <w:tcPr>
            <w:tcW w:w="1134" w:type="dxa"/>
            <w:tcBorders>
              <w:top w:val="single" w:sz="4" w:space="0" w:color="auto"/>
              <w:left w:val="single" w:sz="4" w:space="0" w:color="auto"/>
              <w:bottom w:val="single" w:sz="4" w:space="0" w:color="auto"/>
              <w:right w:val="single" w:sz="4" w:space="0" w:color="auto"/>
            </w:tcBorders>
            <w:hideMark/>
          </w:tcPr>
          <w:p w14:paraId="50D3D743" w14:textId="77777777" w:rsidR="00351CEF" w:rsidRPr="00A046EC" w:rsidRDefault="00351CEF" w:rsidP="00A046EC">
            <w:pPr>
              <w:rPr>
                <w:sz w:val="20"/>
                <w:szCs w:val="20"/>
              </w:rPr>
            </w:pPr>
            <w:r w:rsidRPr="00A046EC">
              <w:rPr>
                <w:sz w:val="20"/>
                <w:szCs w:val="20"/>
              </w:rPr>
              <w:t>Absent</w:t>
            </w:r>
          </w:p>
        </w:tc>
        <w:tc>
          <w:tcPr>
            <w:tcW w:w="3446" w:type="dxa"/>
            <w:tcBorders>
              <w:top w:val="single" w:sz="4" w:space="0" w:color="auto"/>
              <w:left w:val="single" w:sz="4" w:space="0" w:color="auto"/>
              <w:bottom w:val="single" w:sz="4" w:space="0" w:color="auto"/>
              <w:right w:val="single" w:sz="4" w:space="0" w:color="auto"/>
            </w:tcBorders>
            <w:hideMark/>
          </w:tcPr>
          <w:p w14:paraId="69F61475" w14:textId="77777777" w:rsidR="00351CEF" w:rsidRPr="00A046EC" w:rsidRDefault="00351CEF" w:rsidP="00A046EC">
            <w:pPr>
              <w:rPr>
                <w:sz w:val="20"/>
                <w:szCs w:val="20"/>
              </w:rPr>
            </w:pPr>
            <w:r w:rsidRPr="00A046EC">
              <w:rPr>
                <w:sz w:val="20"/>
                <w:szCs w:val="20"/>
              </w:rPr>
              <w:t>If a team member did not attend the whole meeting, specify the reason why</w:t>
            </w:r>
          </w:p>
        </w:tc>
      </w:tr>
      <w:tr w:rsidR="00A046EC" w:rsidRPr="00BD0B14" w14:paraId="711BFEEF" w14:textId="77777777">
        <w:tc>
          <w:tcPr>
            <w:tcW w:w="1696" w:type="dxa"/>
            <w:tcBorders>
              <w:top w:val="single" w:sz="4" w:space="0" w:color="auto"/>
              <w:left w:val="single" w:sz="4" w:space="0" w:color="auto"/>
              <w:bottom w:val="single" w:sz="4" w:space="0" w:color="auto"/>
              <w:right w:val="single" w:sz="4" w:space="0" w:color="auto"/>
            </w:tcBorders>
            <w:hideMark/>
          </w:tcPr>
          <w:p w14:paraId="44CE56F0"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Kamil Obiedzinski</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3AEA2116"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4304120C"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0E353406"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2A197F9B"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2F412458" w14:textId="77777777" w:rsidR="00351CEF" w:rsidRPr="00BD0B14" w:rsidRDefault="00351CEF" w:rsidP="00A046EC">
            <w:pPr>
              <w:rPr>
                <w:rFonts w:cstheme="minorHAnsi"/>
                <w:sz w:val="20"/>
                <w:szCs w:val="20"/>
              </w:rPr>
            </w:pPr>
          </w:p>
        </w:tc>
      </w:tr>
      <w:tr w:rsidR="00A046EC" w:rsidRPr="00BD0B14" w14:paraId="0ECA23C6" w14:textId="77777777">
        <w:tc>
          <w:tcPr>
            <w:tcW w:w="1696" w:type="dxa"/>
            <w:tcBorders>
              <w:top w:val="single" w:sz="4" w:space="0" w:color="auto"/>
              <w:left w:val="single" w:sz="4" w:space="0" w:color="auto"/>
              <w:bottom w:val="single" w:sz="4" w:space="0" w:color="auto"/>
              <w:right w:val="single" w:sz="4" w:space="0" w:color="auto"/>
            </w:tcBorders>
            <w:hideMark/>
          </w:tcPr>
          <w:p w14:paraId="5A101527" w14:textId="77777777" w:rsidR="00351CEF" w:rsidRPr="00BD0B14" w:rsidRDefault="00351CEF" w:rsidP="00A046EC">
            <w:pPr>
              <w:rPr>
                <w:rFonts w:cstheme="minorHAnsi"/>
                <w:sz w:val="20"/>
                <w:szCs w:val="20"/>
              </w:rPr>
            </w:pPr>
            <w:proofErr w:type="spellStart"/>
            <w:r w:rsidRPr="00BD0B14">
              <w:rPr>
                <w:rStyle w:val="normaltextrun"/>
                <w:rFonts w:cstheme="minorHAnsi"/>
                <w:color w:val="000000"/>
                <w:sz w:val="20"/>
                <w:szCs w:val="20"/>
                <w:shd w:val="clear" w:color="auto" w:fill="FFFFFF"/>
              </w:rPr>
              <w:t>Manasa</w:t>
            </w:r>
            <w:proofErr w:type="spellEnd"/>
            <w:r w:rsidRPr="00BD0B14">
              <w:rPr>
                <w:rStyle w:val="normaltextrun"/>
                <w:rFonts w:cstheme="minorHAnsi"/>
                <w:color w:val="000000"/>
                <w:sz w:val="20"/>
                <w:szCs w:val="20"/>
                <w:shd w:val="clear" w:color="auto" w:fill="FFFFFF"/>
              </w:rPr>
              <w:t xml:space="preserve"> </w:t>
            </w:r>
            <w:proofErr w:type="spellStart"/>
            <w:r w:rsidRPr="00BD0B14">
              <w:rPr>
                <w:rStyle w:val="normaltextrun"/>
                <w:rFonts w:cstheme="minorHAnsi"/>
                <w:color w:val="000000"/>
                <w:sz w:val="20"/>
                <w:szCs w:val="20"/>
                <w:shd w:val="clear" w:color="auto" w:fill="FFFFFF"/>
              </w:rPr>
              <w:t>Manohara</w:t>
            </w:r>
            <w:proofErr w:type="spellEnd"/>
            <w:r w:rsidRPr="00BD0B14">
              <w:rPr>
                <w:rStyle w:val="normaltextrun"/>
                <w:rFonts w:cstheme="minorHAnsi"/>
                <w:color w:val="000000"/>
                <w:sz w:val="20"/>
                <w:szCs w:val="20"/>
                <w:shd w:val="clear" w:color="auto" w:fill="FFFFFF"/>
              </w:rPr>
              <w:t xml:space="preserve"> Shetty</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36085C99"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79D534D7"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03592574"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0DFE84AC"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7834706E" w14:textId="77777777" w:rsidR="00351CEF" w:rsidRPr="00BD0B14" w:rsidRDefault="00351CEF" w:rsidP="00A046EC">
            <w:pPr>
              <w:rPr>
                <w:rFonts w:cstheme="minorHAnsi"/>
                <w:sz w:val="20"/>
                <w:szCs w:val="20"/>
              </w:rPr>
            </w:pPr>
          </w:p>
        </w:tc>
      </w:tr>
      <w:tr w:rsidR="00A046EC" w:rsidRPr="00BD0B14" w14:paraId="512E5E49" w14:textId="77777777">
        <w:tc>
          <w:tcPr>
            <w:tcW w:w="1696" w:type="dxa"/>
            <w:tcBorders>
              <w:top w:val="single" w:sz="4" w:space="0" w:color="auto"/>
              <w:left w:val="single" w:sz="4" w:space="0" w:color="auto"/>
              <w:bottom w:val="single" w:sz="4" w:space="0" w:color="auto"/>
              <w:right w:val="single" w:sz="4" w:space="0" w:color="auto"/>
            </w:tcBorders>
            <w:hideMark/>
          </w:tcPr>
          <w:p w14:paraId="7BCB277C" w14:textId="77777777" w:rsidR="00351CEF" w:rsidRPr="00BD0B14" w:rsidRDefault="00351CEF" w:rsidP="00A046EC">
            <w:pPr>
              <w:rPr>
                <w:rStyle w:val="normaltextrun"/>
                <w:rFonts w:cstheme="minorHAnsi"/>
                <w:color w:val="000000"/>
                <w:sz w:val="20"/>
                <w:szCs w:val="20"/>
                <w:shd w:val="clear" w:color="auto" w:fill="FFFFFF"/>
              </w:rPr>
            </w:pPr>
            <w:proofErr w:type="spellStart"/>
            <w:r w:rsidRPr="00BD0B14">
              <w:rPr>
                <w:rStyle w:val="normaltextrun"/>
                <w:rFonts w:cstheme="minorHAnsi"/>
                <w:color w:val="000000"/>
                <w:sz w:val="20"/>
                <w:szCs w:val="20"/>
                <w:shd w:val="clear" w:color="auto" w:fill="FFFFFF"/>
              </w:rPr>
              <w:t>Sik</w:t>
            </w:r>
            <w:proofErr w:type="spellEnd"/>
            <w:r w:rsidRPr="00BD0B14">
              <w:rPr>
                <w:rStyle w:val="normaltextrun"/>
                <w:rFonts w:cstheme="minorHAnsi"/>
                <w:color w:val="000000"/>
                <w:sz w:val="20"/>
                <w:szCs w:val="20"/>
                <w:shd w:val="clear" w:color="auto" w:fill="FFFFFF"/>
              </w:rPr>
              <w:t xml:space="preserve"> Lam Mo</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3BB6C7F8"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6E223BC0"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325B199B"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BF215AA"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41360A1A" w14:textId="77777777" w:rsidR="00351CEF" w:rsidRPr="00BD0B14" w:rsidRDefault="00351CEF" w:rsidP="00A046EC">
            <w:pPr>
              <w:rPr>
                <w:rFonts w:cstheme="minorHAnsi"/>
                <w:sz w:val="20"/>
                <w:szCs w:val="20"/>
              </w:rPr>
            </w:pPr>
          </w:p>
        </w:tc>
      </w:tr>
      <w:tr w:rsidR="00A046EC" w:rsidRPr="00BD0B14" w14:paraId="747181D6" w14:textId="77777777">
        <w:tc>
          <w:tcPr>
            <w:tcW w:w="1696" w:type="dxa"/>
            <w:tcBorders>
              <w:top w:val="single" w:sz="4" w:space="0" w:color="auto"/>
              <w:left w:val="single" w:sz="4" w:space="0" w:color="auto"/>
              <w:bottom w:val="single" w:sz="4" w:space="0" w:color="auto"/>
              <w:right w:val="single" w:sz="4" w:space="0" w:color="auto"/>
            </w:tcBorders>
            <w:hideMark/>
          </w:tcPr>
          <w:p w14:paraId="7AE4045C"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Hyemi Park</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18884891"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3F54A1FE"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2CD75368"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5BA79738"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47612266" w14:textId="77777777" w:rsidR="00351CEF" w:rsidRPr="00BD0B14" w:rsidRDefault="00351CEF" w:rsidP="00A046EC">
            <w:pPr>
              <w:rPr>
                <w:rFonts w:cstheme="minorHAnsi"/>
                <w:sz w:val="20"/>
                <w:szCs w:val="20"/>
              </w:rPr>
            </w:pPr>
          </w:p>
        </w:tc>
      </w:tr>
    </w:tbl>
    <w:p w14:paraId="2226FA76" w14:textId="77777777" w:rsidR="00351CEF" w:rsidRPr="00BD0B14" w:rsidRDefault="00351CEF" w:rsidP="00A046EC">
      <w:pPr>
        <w:rPr>
          <w:rFonts w:cstheme="minorHAnsi"/>
          <w:sz w:val="20"/>
          <w:szCs w:val="20"/>
        </w:rPr>
      </w:pPr>
    </w:p>
    <w:p w14:paraId="4C634174" w14:textId="77777777" w:rsidR="00351CEF" w:rsidRPr="00BD0B14" w:rsidRDefault="00351CEF" w:rsidP="00A046EC">
      <w:pPr>
        <w:rPr>
          <w:rFonts w:cstheme="minorHAnsi"/>
          <w:sz w:val="20"/>
          <w:szCs w:val="20"/>
          <w:u w:val="single"/>
        </w:rPr>
      </w:pPr>
      <w:r w:rsidRPr="00BD0B14">
        <w:rPr>
          <w:rFonts w:cstheme="minorHAnsi"/>
          <w:sz w:val="20"/>
          <w:szCs w:val="20"/>
          <w:u w:val="single"/>
        </w:rPr>
        <w:t>DAILY SCRUM</w:t>
      </w:r>
    </w:p>
    <w:p w14:paraId="16D2EF03" w14:textId="5842E548" w:rsidR="00351CEF" w:rsidRPr="00BD0B14" w:rsidRDefault="00351CEF" w:rsidP="00A046EC">
      <w:pPr>
        <w:rPr>
          <w:rFonts w:cstheme="minorHAnsi"/>
          <w:sz w:val="20"/>
          <w:szCs w:val="20"/>
        </w:rPr>
      </w:pPr>
    </w:p>
    <w:tbl>
      <w:tblPr>
        <w:tblStyle w:val="TableGrid"/>
        <w:tblW w:w="11134" w:type="dxa"/>
        <w:tblLook w:val="04A0" w:firstRow="1" w:lastRow="0" w:firstColumn="1" w:lastColumn="0" w:noHBand="0" w:noVBand="1"/>
      </w:tblPr>
      <w:tblGrid>
        <w:gridCol w:w="1838"/>
        <w:gridCol w:w="2998"/>
        <w:gridCol w:w="3149"/>
        <w:gridCol w:w="3149"/>
      </w:tblGrid>
      <w:tr w:rsidR="00351CEF" w:rsidRPr="00BD0B14" w14:paraId="4EF1D62B" w14:textId="77777777">
        <w:trPr>
          <w:trHeight w:val="525"/>
        </w:trPr>
        <w:tc>
          <w:tcPr>
            <w:tcW w:w="1838" w:type="dxa"/>
            <w:tcBorders>
              <w:top w:val="single" w:sz="4" w:space="0" w:color="auto"/>
              <w:left w:val="single" w:sz="4" w:space="0" w:color="auto"/>
              <w:bottom w:val="single" w:sz="4" w:space="0" w:color="auto"/>
              <w:right w:val="single" w:sz="4" w:space="0" w:color="auto"/>
            </w:tcBorders>
            <w:hideMark/>
          </w:tcPr>
          <w:p w14:paraId="352800D6" w14:textId="77777777" w:rsidR="00351CEF" w:rsidRPr="00BD0B14" w:rsidRDefault="00351CEF" w:rsidP="00A046EC">
            <w:pPr>
              <w:rPr>
                <w:rFonts w:cstheme="minorHAnsi"/>
                <w:sz w:val="20"/>
                <w:szCs w:val="20"/>
              </w:rPr>
            </w:pPr>
            <w:r w:rsidRPr="00BD0B14">
              <w:rPr>
                <w:rFonts w:cstheme="minorHAnsi"/>
                <w:sz w:val="20"/>
                <w:szCs w:val="20"/>
              </w:rPr>
              <w:t>Name</w:t>
            </w:r>
          </w:p>
        </w:tc>
        <w:tc>
          <w:tcPr>
            <w:tcW w:w="2998" w:type="dxa"/>
            <w:tcBorders>
              <w:top w:val="single" w:sz="4" w:space="0" w:color="auto"/>
              <w:left w:val="single" w:sz="4" w:space="0" w:color="auto"/>
              <w:bottom w:val="single" w:sz="4" w:space="0" w:color="auto"/>
              <w:right w:val="single" w:sz="4" w:space="0" w:color="auto"/>
            </w:tcBorders>
            <w:hideMark/>
          </w:tcPr>
          <w:p w14:paraId="5AB4D4CD" w14:textId="77777777" w:rsidR="00351CEF" w:rsidRPr="00BD0B14" w:rsidRDefault="00351CEF" w:rsidP="00A046EC">
            <w:pPr>
              <w:rPr>
                <w:rFonts w:cstheme="minorHAnsi"/>
                <w:sz w:val="20"/>
                <w:szCs w:val="20"/>
              </w:rPr>
            </w:pPr>
            <w:r w:rsidRPr="00BD0B14">
              <w:rPr>
                <w:rFonts w:cstheme="minorHAnsi"/>
                <w:sz w:val="20"/>
                <w:szCs w:val="20"/>
              </w:rPr>
              <w:t>What have I done since our last meeting</w:t>
            </w:r>
          </w:p>
        </w:tc>
        <w:tc>
          <w:tcPr>
            <w:tcW w:w="3149" w:type="dxa"/>
            <w:tcBorders>
              <w:top w:val="single" w:sz="4" w:space="0" w:color="auto"/>
              <w:left w:val="single" w:sz="4" w:space="0" w:color="auto"/>
              <w:bottom w:val="single" w:sz="4" w:space="0" w:color="auto"/>
              <w:right w:val="single" w:sz="4" w:space="0" w:color="auto"/>
            </w:tcBorders>
          </w:tcPr>
          <w:p w14:paraId="6654AC1D" w14:textId="77777777" w:rsidR="00351CEF" w:rsidRPr="00BD0B14" w:rsidRDefault="00351CEF" w:rsidP="00A046EC">
            <w:pPr>
              <w:rPr>
                <w:rFonts w:cstheme="minorHAnsi"/>
                <w:sz w:val="20"/>
                <w:szCs w:val="20"/>
              </w:rPr>
            </w:pPr>
            <w:r w:rsidRPr="00BD0B14">
              <w:rPr>
                <w:rFonts w:cstheme="minorHAnsi"/>
                <w:sz w:val="20"/>
                <w:szCs w:val="20"/>
              </w:rPr>
              <w:t xml:space="preserve">What am I doing until our next </w:t>
            </w:r>
            <w:proofErr w:type="gramStart"/>
            <w:r w:rsidRPr="00BD0B14">
              <w:rPr>
                <w:rFonts w:cstheme="minorHAnsi"/>
                <w:sz w:val="20"/>
                <w:szCs w:val="20"/>
              </w:rPr>
              <w:t>meeting</w:t>
            </w:r>
            <w:proofErr w:type="gramEnd"/>
          </w:p>
          <w:p w14:paraId="595BC719" w14:textId="77777777" w:rsidR="00351CEF" w:rsidRPr="00BD0B14" w:rsidRDefault="00351CEF" w:rsidP="00A046EC">
            <w:pPr>
              <w:rPr>
                <w:rFonts w:cstheme="minorHAnsi"/>
                <w:i/>
                <w:iCs/>
                <w:sz w:val="20"/>
                <w:szCs w:val="20"/>
              </w:rPr>
            </w:pPr>
          </w:p>
        </w:tc>
        <w:tc>
          <w:tcPr>
            <w:tcW w:w="3149" w:type="dxa"/>
            <w:tcBorders>
              <w:top w:val="single" w:sz="4" w:space="0" w:color="auto"/>
              <w:left w:val="single" w:sz="4" w:space="0" w:color="auto"/>
              <w:bottom w:val="single" w:sz="4" w:space="0" w:color="auto"/>
              <w:right w:val="single" w:sz="4" w:space="0" w:color="auto"/>
            </w:tcBorders>
            <w:hideMark/>
          </w:tcPr>
          <w:p w14:paraId="30F1FFDF" w14:textId="77777777" w:rsidR="00351CEF" w:rsidRPr="00BD0B14" w:rsidRDefault="00351CEF" w:rsidP="00A046EC">
            <w:pPr>
              <w:rPr>
                <w:rFonts w:cstheme="minorHAnsi"/>
                <w:sz w:val="20"/>
                <w:szCs w:val="20"/>
              </w:rPr>
            </w:pPr>
            <w:r w:rsidRPr="00BD0B14">
              <w:rPr>
                <w:rFonts w:cstheme="minorHAnsi"/>
                <w:sz w:val="20"/>
                <w:szCs w:val="20"/>
              </w:rPr>
              <w:t>What are my impediments</w:t>
            </w:r>
          </w:p>
        </w:tc>
      </w:tr>
      <w:tr w:rsidR="00351CEF" w:rsidRPr="00BD0B14" w14:paraId="312379ED"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2EB20664"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Kamil Obiedzinski</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7EABEAD6"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Rework on created user stories and acceptance criteria</w:t>
            </w:r>
            <w:r w:rsidRPr="00BD0B14">
              <w:rPr>
                <w:rStyle w:val="eop"/>
                <w:rFonts w:cstheme="minorHAnsi"/>
                <w:color w:val="000000"/>
                <w:sz w:val="20"/>
                <w:szCs w:val="20"/>
                <w:shd w:val="clear" w:color="auto" w:fill="FFFFFF"/>
              </w:rPr>
              <w:t> </w:t>
            </w:r>
          </w:p>
        </w:tc>
        <w:tc>
          <w:tcPr>
            <w:tcW w:w="3149" w:type="dxa"/>
            <w:tcBorders>
              <w:top w:val="single" w:sz="4" w:space="0" w:color="auto"/>
              <w:left w:val="single" w:sz="4" w:space="0" w:color="auto"/>
              <w:bottom w:val="single" w:sz="4" w:space="0" w:color="auto"/>
              <w:right w:val="single" w:sz="4" w:space="0" w:color="auto"/>
            </w:tcBorders>
          </w:tcPr>
          <w:p w14:paraId="245D2302" w14:textId="77777777" w:rsidR="00351CEF" w:rsidRPr="00BD0B14" w:rsidRDefault="00351CEF" w:rsidP="00A046EC">
            <w:pPr>
              <w:rPr>
                <w:rStyle w:val="normaltextrun"/>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 xml:space="preserve">Finalize acceptance criteria </w:t>
            </w:r>
          </w:p>
          <w:p w14:paraId="2414C298" w14:textId="77777777" w:rsidR="00351CEF" w:rsidRPr="00BD0B14" w:rsidRDefault="00351CEF" w:rsidP="00A046EC">
            <w:pPr>
              <w:rPr>
                <w:rStyle w:val="eop"/>
                <w:rFonts w:cstheme="minorHAnsi"/>
                <w:sz w:val="20"/>
                <w:szCs w:val="20"/>
              </w:rPr>
            </w:pPr>
            <w:r w:rsidRPr="00BD0B14">
              <w:rPr>
                <w:rStyle w:val="normaltextrun"/>
                <w:rFonts w:cstheme="minorHAnsi"/>
                <w:color w:val="000000"/>
                <w:sz w:val="20"/>
                <w:szCs w:val="20"/>
                <w:shd w:val="clear" w:color="auto" w:fill="FFFFFF"/>
              </w:rPr>
              <w:t>Rework draft of business case</w:t>
            </w:r>
            <w:r w:rsidRPr="00BD0B14">
              <w:rPr>
                <w:rStyle w:val="eop"/>
                <w:rFonts w:cstheme="minorHAnsi"/>
                <w:color w:val="000000"/>
                <w:sz w:val="20"/>
                <w:szCs w:val="20"/>
                <w:shd w:val="clear" w:color="auto" w:fill="FFFFFF"/>
              </w:rPr>
              <w:t> </w:t>
            </w:r>
          </w:p>
          <w:p w14:paraId="4B7A03E8" w14:textId="77777777" w:rsidR="00351CEF" w:rsidRPr="00BD0B14" w:rsidRDefault="00351CEF" w:rsidP="00A046EC">
            <w:pPr>
              <w:rPr>
                <w:rFonts w:cstheme="minorHAnsi"/>
                <w:sz w:val="20"/>
                <w:szCs w:val="20"/>
              </w:rPr>
            </w:pPr>
          </w:p>
        </w:tc>
        <w:tc>
          <w:tcPr>
            <w:tcW w:w="3149" w:type="dxa"/>
            <w:tcBorders>
              <w:top w:val="single" w:sz="4" w:space="0" w:color="auto"/>
              <w:left w:val="single" w:sz="4" w:space="0" w:color="auto"/>
              <w:bottom w:val="single" w:sz="4" w:space="0" w:color="auto"/>
              <w:right w:val="single" w:sz="4" w:space="0" w:color="auto"/>
            </w:tcBorders>
          </w:tcPr>
          <w:p w14:paraId="22F4A816" w14:textId="77777777" w:rsidR="00351CEF" w:rsidRPr="00BD0B14" w:rsidRDefault="00351CEF" w:rsidP="00A046EC">
            <w:pPr>
              <w:rPr>
                <w:rStyle w:val="normaltextrun"/>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 xml:space="preserve">Time-Management </w:t>
            </w:r>
          </w:p>
          <w:p w14:paraId="1EE10E70" w14:textId="77777777" w:rsidR="00351CEF" w:rsidRPr="00BD0B14" w:rsidRDefault="00351CEF" w:rsidP="00A046EC">
            <w:pPr>
              <w:rPr>
                <w:rStyle w:val="eop"/>
                <w:rFonts w:cstheme="minorHAnsi"/>
                <w:sz w:val="20"/>
                <w:szCs w:val="20"/>
              </w:rPr>
            </w:pPr>
            <w:r w:rsidRPr="00BD0B14">
              <w:rPr>
                <w:rStyle w:val="normaltextrun"/>
                <w:rFonts w:cstheme="minorHAnsi"/>
                <w:color w:val="000000"/>
                <w:sz w:val="20"/>
                <w:szCs w:val="20"/>
                <w:shd w:val="clear" w:color="auto" w:fill="FFFFFF"/>
              </w:rPr>
              <w:t>Homework from other classes</w:t>
            </w:r>
          </w:p>
          <w:p w14:paraId="3AF3AC3D" w14:textId="77777777" w:rsidR="00351CEF" w:rsidRPr="00BD0B14" w:rsidRDefault="00351CEF" w:rsidP="00A046EC">
            <w:pPr>
              <w:rPr>
                <w:rFonts w:cstheme="minorHAnsi"/>
                <w:sz w:val="20"/>
                <w:szCs w:val="20"/>
              </w:rPr>
            </w:pPr>
          </w:p>
        </w:tc>
      </w:tr>
      <w:tr w:rsidR="00351CEF" w:rsidRPr="00BD0B14" w14:paraId="15ED98A1"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390943CD" w14:textId="77777777" w:rsidR="00351CEF" w:rsidRPr="00BD0B14" w:rsidRDefault="00351CEF" w:rsidP="00A046EC">
            <w:pPr>
              <w:rPr>
                <w:rFonts w:cstheme="minorHAnsi"/>
                <w:sz w:val="20"/>
                <w:szCs w:val="20"/>
              </w:rPr>
            </w:pPr>
            <w:proofErr w:type="spellStart"/>
            <w:r w:rsidRPr="00BD0B14">
              <w:rPr>
                <w:rStyle w:val="normaltextrun"/>
                <w:rFonts w:cstheme="minorHAnsi"/>
                <w:color w:val="000000"/>
                <w:sz w:val="20"/>
                <w:szCs w:val="20"/>
                <w:shd w:val="clear" w:color="auto" w:fill="FFFFFF"/>
              </w:rPr>
              <w:t>Manasa</w:t>
            </w:r>
            <w:proofErr w:type="spellEnd"/>
            <w:r w:rsidRPr="00BD0B14">
              <w:rPr>
                <w:rStyle w:val="normaltextrun"/>
                <w:rFonts w:cstheme="minorHAnsi"/>
                <w:color w:val="000000"/>
                <w:sz w:val="20"/>
                <w:szCs w:val="20"/>
                <w:shd w:val="clear" w:color="auto" w:fill="FFFFFF"/>
              </w:rPr>
              <w:t xml:space="preserve"> </w:t>
            </w:r>
            <w:proofErr w:type="spellStart"/>
            <w:r w:rsidRPr="00BD0B14">
              <w:rPr>
                <w:rStyle w:val="normaltextrun"/>
                <w:rFonts w:cstheme="minorHAnsi"/>
                <w:color w:val="000000"/>
                <w:sz w:val="20"/>
                <w:szCs w:val="20"/>
                <w:shd w:val="clear" w:color="auto" w:fill="FFFFFF"/>
              </w:rPr>
              <w:t>Manohara</w:t>
            </w:r>
            <w:proofErr w:type="spellEnd"/>
            <w:r w:rsidRPr="00BD0B14">
              <w:rPr>
                <w:rStyle w:val="normaltextrun"/>
                <w:rFonts w:cstheme="minorHAnsi"/>
                <w:color w:val="000000"/>
                <w:sz w:val="20"/>
                <w:szCs w:val="20"/>
                <w:shd w:val="clear" w:color="auto" w:fill="FFFFFF"/>
              </w:rPr>
              <w:t xml:space="preserve"> Shetty</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337AECFC"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Rework on created user stories and acceptance criteria</w:t>
            </w:r>
            <w:r w:rsidRPr="00BD0B14">
              <w:rPr>
                <w:rStyle w:val="eop"/>
                <w:rFonts w:cstheme="minorHAnsi"/>
                <w:color w:val="000000"/>
                <w:sz w:val="20"/>
                <w:szCs w:val="20"/>
                <w:shd w:val="clear" w:color="auto" w:fill="FFFFFF"/>
              </w:rPr>
              <w:t> </w:t>
            </w:r>
          </w:p>
        </w:tc>
        <w:tc>
          <w:tcPr>
            <w:tcW w:w="3149" w:type="dxa"/>
            <w:tcBorders>
              <w:top w:val="single" w:sz="4" w:space="0" w:color="auto"/>
              <w:left w:val="single" w:sz="4" w:space="0" w:color="auto"/>
              <w:bottom w:val="single" w:sz="4" w:space="0" w:color="auto"/>
              <w:right w:val="single" w:sz="4" w:space="0" w:color="auto"/>
            </w:tcBorders>
            <w:hideMark/>
          </w:tcPr>
          <w:p w14:paraId="0DE24D67"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Finalize acceptance criteria</w:t>
            </w:r>
            <w:r w:rsidRPr="00BD0B14">
              <w:rPr>
                <w:rStyle w:val="eop"/>
                <w:rFonts w:cstheme="minorHAnsi"/>
                <w:color w:val="000000"/>
                <w:sz w:val="20"/>
                <w:szCs w:val="20"/>
                <w:shd w:val="clear" w:color="auto" w:fill="FFFFFF"/>
              </w:rPr>
              <w:t> </w:t>
            </w:r>
          </w:p>
          <w:p w14:paraId="3DC01154"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Finalize persona</w:t>
            </w:r>
          </w:p>
        </w:tc>
        <w:tc>
          <w:tcPr>
            <w:tcW w:w="3149" w:type="dxa"/>
            <w:tcBorders>
              <w:top w:val="single" w:sz="4" w:space="0" w:color="auto"/>
              <w:left w:val="single" w:sz="4" w:space="0" w:color="auto"/>
              <w:bottom w:val="single" w:sz="4" w:space="0" w:color="auto"/>
              <w:right w:val="single" w:sz="4" w:space="0" w:color="auto"/>
            </w:tcBorders>
          </w:tcPr>
          <w:p w14:paraId="0C65A41A"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Time-Management</w:t>
            </w:r>
            <w:r w:rsidRPr="00BD0B14">
              <w:rPr>
                <w:rStyle w:val="eop"/>
                <w:rFonts w:cstheme="minorHAnsi"/>
                <w:color w:val="000000"/>
                <w:sz w:val="20"/>
                <w:szCs w:val="20"/>
                <w:shd w:val="clear" w:color="auto" w:fill="FFFFFF"/>
              </w:rPr>
              <w:t> </w:t>
            </w:r>
          </w:p>
          <w:p w14:paraId="32553218"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Homework from other classes</w:t>
            </w:r>
          </w:p>
          <w:p w14:paraId="096F827D" w14:textId="77777777" w:rsidR="00351CEF" w:rsidRPr="00BD0B14" w:rsidRDefault="00351CEF" w:rsidP="00A046EC">
            <w:pPr>
              <w:rPr>
                <w:rFonts w:cstheme="minorHAnsi"/>
                <w:sz w:val="20"/>
                <w:szCs w:val="20"/>
              </w:rPr>
            </w:pPr>
          </w:p>
        </w:tc>
      </w:tr>
      <w:tr w:rsidR="00351CEF" w:rsidRPr="00BD0B14" w14:paraId="1B563ACF"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57051A33"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Hyemi Park</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79CAFBD4"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Rework on created user stories and acceptance criteria</w:t>
            </w:r>
            <w:r w:rsidRPr="00BD0B14">
              <w:rPr>
                <w:rStyle w:val="eop"/>
                <w:rFonts w:cstheme="minorHAnsi"/>
                <w:color w:val="000000"/>
                <w:sz w:val="20"/>
                <w:szCs w:val="20"/>
                <w:shd w:val="clear" w:color="auto" w:fill="FFFFFF"/>
              </w:rPr>
              <w:t> </w:t>
            </w:r>
          </w:p>
        </w:tc>
        <w:tc>
          <w:tcPr>
            <w:tcW w:w="3149" w:type="dxa"/>
            <w:tcBorders>
              <w:top w:val="single" w:sz="4" w:space="0" w:color="auto"/>
              <w:left w:val="single" w:sz="4" w:space="0" w:color="auto"/>
              <w:bottom w:val="single" w:sz="4" w:space="0" w:color="auto"/>
              <w:right w:val="single" w:sz="4" w:space="0" w:color="auto"/>
            </w:tcBorders>
            <w:hideMark/>
          </w:tcPr>
          <w:p w14:paraId="7B2BE408"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Finalize acceptance criteria</w:t>
            </w:r>
            <w:r w:rsidRPr="00BD0B14">
              <w:rPr>
                <w:rStyle w:val="eop"/>
                <w:rFonts w:cstheme="minorHAnsi"/>
                <w:color w:val="000000"/>
                <w:sz w:val="20"/>
                <w:szCs w:val="20"/>
                <w:shd w:val="clear" w:color="auto" w:fill="FFFFFF"/>
              </w:rPr>
              <w:t> </w:t>
            </w:r>
          </w:p>
        </w:tc>
        <w:tc>
          <w:tcPr>
            <w:tcW w:w="3149" w:type="dxa"/>
            <w:tcBorders>
              <w:top w:val="single" w:sz="4" w:space="0" w:color="auto"/>
              <w:left w:val="single" w:sz="4" w:space="0" w:color="auto"/>
              <w:bottom w:val="single" w:sz="4" w:space="0" w:color="auto"/>
              <w:right w:val="single" w:sz="4" w:space="0" w:color="auto"/>
            </w:tcBorders>
          </w:tcPr>
          <w:p w14:paraId="5DD7F606"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Time-Management</w:t>
            </w:r>
            <w:r w:rsidRPr="00BD0B14">
              <w:rPr>
                <w:rStyle w:val="eop"/>
                <w:rFonts w:cstheme="minorHAnsi"/>
                <w:color w:val="000000"/>
                <w:sz w:val="20"/>
                <w:szCs w:val="20"/>
                <w:shd w:val="clear" w:color="auto" w:fill="FFFFFF"/>
              </w:rPr>
              <w:t> </w:t>
            </w:r>
          </w:p>
          <w:p w14:paraId="41062C68"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Homework from other classes</w:t>
            </w:r>
          </w:p>
          <w:p w14:paraId="24E25EA9" w14:textId="77777777" w:rsidR="00351CEF" w:rsidRPr="00BD0B14" w:rsidRDefault="00351CEF" w:rsidP="00A046EC">
            <w:pPr>
              <w:rPr>
                <w:rFonts w:cstheme="minorHAnsi"/>
                <w:sz w:val="20"/>
                <w:szCs w:val="20"/>
              </w:rPr>
            </w:pPr>
          </w:p>
        </w:tc>
      </w:tr>
      <w:tr w:rsidR="00351CEF" w:rsidRPr="00BD0B14" w14:paraId="5FBE5065"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561AE0A1" w14:textId="77777777" w:rsidR="00351CEF" w:rsidRPr="00BD0B14" w:rsidRDefault="00351CEF" w:rsidP="00A046EC">
            <w:pPr>
              <w:rPr>
                <w:rFonts w:cstheme="minorHAnsi"/>
                <w:sz w:val="20"/>
                <w:szCs w:val="20"/>
              </w:rPr>
            </w:pPr>
            <w:proofErr w:type="spellStart"/>
            <w:r w:rsidRPr="00BD0B14">
              <w:rPr>
                <w:rStyle w:val="normaltextrun"/>
                <w:rFonts w:cstheme="minorHAnsi"/>
                <w:color w:val="000000"/>
                <w:sz w:val="20"/>
                <w:szCs w:val="20"/>
                <w:shd w:val="clear" w:color="auto" w:fill="FFFFFF"/>
              </w:rPr>
              <w:t>Sik</w:t>
            </w:r>
            <w:proofErr w:type="spellEnd"/>
            <w:r w:rsidRPr="00BD0B14">
              <w:rPr>
                <w:rStyle w:val="normaltextrun"/>
                <w:rFonts w:cstheme="minorHAnsi"/>
                <w:color w:val="000000"/>
                <w:sz w:val="20"/>
                <w:szCs w:val="20"/>
                <w:shd w:val="clear" w:color="auto" w:fill="FFFFFF"/>
              </w:rPr>
              <w:t xml:space="preserve"> Lam Mo</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60285AA0"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Rework on created user stories and acceptance criteria</w:t>
            </w:r>
            <w:r w:rsidRPr="00BD0B14">
              <w:rPr>
                <w:rStyle w:val="eop"/>
                <w:rFonts w:cstheme="minorHAnsi"/>
                <w:color w:val="000000"/>
                <w:sz w:val="20"/>
                <w:szCs w:val="20"/>
                <w:shd w:val="clear" w:color="auto" w:fill="FFFFFF"/>
              </w:rPr>
              <w:t> </w:t>
            </w:r>
          </w:p>
        </w:tc>
        <w:tc>
          <w:tcPr>
            <w:tcW w:w="3149" w:type="dxa"/>
            <w:tcBorders>
              <w:top w:val="single" w:sz="4" w:space="0" w:color="auto"/>
              <w:left w:val="single" w:sz="4" w:space="0" w:color="auto"/>
              <w:bottom w:val="single" w:sz="4" w:space="0" w:color="auto"/>
              <w:right w:val="single" w:sz="4" w:space="0" w:color="auto"/>
            </w:tcBorders>
            <w:hideMark/>
          </w:tcPr>
          <w:p w14:paraId="072999AD"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Finalize acceptance criteria</w:t>
            </w:r>
            <w:r w:rsidRPr="00BD0B14">
              <w:rPr>
                <w:rStyle w:val="eop"/>
                <w:rFonts w:cstheme="minorHAnsi"/>
                <w:color w:val="000000"/>
                <w:sz w:val="20"/>
                <w:szCs w:val="20"/>
                <w:shd w:val="clear" w:color="auto" w:fill="FFFFFF"/>
              </w:rPr>
              <w:t> </w:t>
            </w:r>
          </w:p>
        </w:tc>
        <w:tc>
          <w:tcPr>
            <w:tcW w:w="3149" w:type="dxa"/>
            <w:tcBorders>
              <w:top w:val="single" w:sz="4" w:space="0" w:color="auto"/>
              <w:left w:val="single" w:sz="4" w:space="0" w:color="auto"/>
              <w:bottom w:val="single" w:sz="4" w:space="0" w:color="auto"/>
              <w:right w:val="single" w:sz="4" w:space="0" w:color="auto"/>
            </w:tcBorders>
          </w:tcPr>
          <w:p w14:paraId="61F92463"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Time-Management</w:t>
            </w:r>
            <w:r w:rsidRPr="00BD0B14">
              <w:rPr>
                <w:rStyle w:val="eop"/>
                <w:rFonts w:cstheme="minorHAnsi"/>
                <w:color w:val="000000"/>
                <w:sz w:val="20"/>
                <w:szCs w:val="20"/>
                <w:shd w:val="clear" w:color="auto" w:fill="FFFFFF"/>
              </w:rPr>
              <w:t> </w:t>
            </w:r>
          </w:p>
          <w:p w14:paraId="2DF5E00E"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Homework from other classes</w:t>
            </w:r>
          </w:p>
          <w:p w14:paraId="4CA136C0" w14:textId="77777777" w:rsidR="00351CEF" w:rsidRPr="00BD0B14" w:rsidRDefault="00351CEF" w:rsidP="00A046EC">
            <w:pPr>
              <w:rPr>
                <w:rFonts w:cstheme="minorHAnsi"/>
                <w:sz w:val="20"/>
                <w:szCs w:val="20"/>
              </w:rPr>
            </w:pPr>
          </w:p>
        </w:tc>
      </w:tr>
    </w:tbl>
    <w:p w14:paraId="231F1B12" w14:textId="77777777" w:rsidR="00351CEF" w:rsidRPr="00A046EC" w:rsidRDefault="00351CEF" w:rsidP="00A046EC">
      <w:pPr>
        <w:rPr>
          <w:sz w:val="20"/>
          <w:szCs w:val="20"/>
          <w:u w:val="single"/>
        </w:rPr>
      </w:pPr>
    </w:p>
    <w:p w14:paraId="684A0A71" w14:textId="77777777" w:rsidR="00351CEF" w:rsidRPr="00A046EC" w:rsidRDefault="00351CEF" w:rsidP="00A046EC">
      <w:pPr>
        <w:rPr>
          <w:sz w:val="20"/>
          <w:szCs w:val="20"/>
          <w:u w:val="single"/>
        </w:rPr>
      </w:pPr>
      <w:r w:rsidRPr="00A046EC">
        <w:rPr>
          <w:sz w:val="20"/>
          <w:szCs w:val="20"/>
          <w:u w:val="single"/>
        </w:rPr>
        <w:lastRenderedPageBreak/>
        <w:t xml:space="preserve">PROJECT STATUS </w:t>
      </w:r>
      <w:r w:rsidRPr="00A046EC">
        <w:rPr>
          <w:sz w:val="20"/>
          <w:szCs w:val="20"/>
        </w:rPr>
        <w:t xml:space="preserve"> </w:t>
      </w:r>
    </w:p>
    <w:p w14:paraId="659E572F" w14:textId="77777777" w:rsidR="00351CEF" w:rsidRPr="00A046EC" w:rsidRDefault="00351CEF" w:rsidP="00A046EC">
      <w:pPr>
        <w:rPr>
          <w:sz w:val="20"/>
          <w:szCs w:val="20"/>
        </w:rPr>
      </w:pPr>
    </w:p>
    <w:tbl>
      <w:tblPr>
        <w:tblStyle w:val="TableGrid"/>
        <w:tblW w:w="0" w:type="auto"/>
        <w:tblLook w:val="04A0" w:firstRow="1" w:lastRow="0" w:firstColumn="1" w:lastColumn="0" w:noHBand="0" w:noVBand="1"/>
      </w:tblPr>
      <w:tblGrid>
        <w:gridCol w:w="2651"/>
        <w:gridCol w:w="1097"/>
        <w:gridCol w:w="1730"/>
        <w:gridCol w:w="1724"/>
        <w:gridCol w:w="708"/>
        <w:gridCol w:w="2880"/>
      </w:tblGrid>
      <w:tr w:rsidR="00A046EC" w:rsidRPr="00A046EC" w14:paraId="486810DE" w14:textId="77777777">
        <w:tc>
          <w:tcPr>
            <w:tcW w:w="2662" w:type="dxa"/>
            <w:tcBorders>
              <w:top w:val="single" w:sz="4" w:space="0" w:color="auto"/>
              <w:left w:val="single" w:sz="4" w:space="0" w:color="auto"/>
              <w:bottom w:val="single" w:sz="4" w:space="0" w:color="auto"/>
              <w:right w:val="single" w:sz="4" w:space="0" w:color="auto"/>
            </w:tcBorders>
            <w:hideMark/>
          </w:tcPr>
          <w:p w14:paraId="06838CCE" w14:textId="77777777" w:rsidR="00351CEF" w:rsidRPr="00A046EC" w:rsidRDefault="00351CEF" w:rsidP="00A046EC">
            <w:pPr>
              <w:rPr>
                <w:sz w:val="20"/>
                <w:szCs w:val="20"/>
              </w:rPr>
            </w:pPr>
            <w:r w:rsidRPr="00A046EC">
              <w:rPr>
                <w:sz w:val="20"/>
                <w:szCs w:val="20"/>
              </w:rPr>
              <w:t>Product/Project Component</w:t>
            </w:r>
          </w:p>
        </w:tc>
        <w:tc>
          <w:tcPr>
            <w:tcW w:w="1135" w:type="dxa"/>
            <w:tcBorders>
              <w:top w:val="single" w:sz="4" w:space="0" w:color="auto"/>
              <w:left w:val="single" w:sz="4" w:space="0" w:color="auto"/>
              <w:bottom w:val="single" w:sz="4" w:space="0" w:color="auto"/>
              <w:right w:val="single" w:sz="4" w:space="0" w:color="auto"/>
            </w:tcBorders>
            <w:hideMark/>
          </w:tcPr>
          <w:p w14:paraId="7FBD6F6F" w14:textId="77777777" w:rsidR="00351CEF" w:rsidRPr="00A046EC" w:rsidRDefault="00351CEF" w:rsidP="00A046EC">
            <w:pPr>
              <w:rPr>
                <w:sz w:val="20"/>
                <w:szCs w:val="20"/>
              </w:rPr>
            </w:pPr>
            <w:r w:rsidRPr="00A046EC">
              <w:rPr>
                <w:sz w:val="20"/>
                <w:szCs w:val="20"/>
              </w:rPr>
              <w:t>Not Yet</w:t>
            </w:r>
          </w:p>
        </w:tc>
        <w:tc>
          <w:tcPr>
            <w:tcW w:w="1814" w:type="dxa"/>
            <w:tcBorders>
              <w:top w:val="single" w:sz="4" w:space="0" w:color="auto"/>
              <w:left w:val="single" w:sz="4" w:space="0" w:color="auto"/>
              <w:bottom w:val="single" w:sz="4" w:space="0" w:color="auto"/>
              <w:right w:val="single" w:sz="4" w:space="0" w:color="auto"/>
            </w:tcBorders>
            <w:hideMark/>
          </w:tcPr>
          <w:p w14:paraId="2168E2CC" w14:textId="77777777" w:rsidR="00351CEF" w:rsidRPr="00A046EC" w:rsidRDefault="00351CEF" w:rsidP="00A046EC">
            <w:pPr>
              <w:rPr>
                <w:sz w:val="20"/>
                <w:szCs w:val="20"/>
              </w:rPr>
            </w:pPr>
            <w:r w:rsidRPr="00A046EC">
              <w:rPr>
                <w:sz w:val="20"/>
                <w:szCs w:val="20"/>
              </w:rPr>
              <w:t>To Do</w:t>
            </w:r>
          </w:p>
        </w:tc>
        <w:tc>
          <w:tcPr>
            <w:tcW w:w="1755" w:type="dxa"/>
            <w:tcBorders>
              <w:top w:val="single" w:sz="4" w:space="0" w:color="auto"/>
              <w:left w:val="single" w:sz="4" w:space="0" w:color="auto"/>
              <w:bottom w:val="single" w:sz="4" w:space="0" w:color="auto"/>
              <w:right w:val="single" w:sz="4" w:space="0" w:color="auto"/>
            </w:tcBorders>
            <w:hideMark/>
          </w:tcPr>
          <w:p w14:paraId="4FD16E1F" w14:textId="77777777" w:rsidR="00351CEF" w:rsidRPr="00A046EC" w:rsidRDefault="00351CEF" w:rsidP="00A046EC">
            <w:pPr>
              <w:rPr>
                <w:sz w:val="20"/>
                <w:szCs w:val="20"/>
              </w:rPr>
            </w:pPr>
            <w:r w:rsidRPr="00A046EC">
              <w:rPr>
                <w:sz w:val="20"/>
                <w:szCs w:val="20"/>
              </w:rPr>
              <w:t>In Progress (% of completion)</w:t>
            </w:r>
          </w:p>
        </w:tc>
        <w:tc>
          <w:tcPr>
            <w:tcW w:w="709" w:type="dxa"/>
            <w:tcBorders>
              <w:top w:val="single" w:sz="4" w:space="0" w:color="auto"/>
              <w:left w:val="single" w:sz="4" w:space="0" w:color="auto"/>
              <w:bottom w:val="single" w:sz="4" w:space="0" w:color="auto"/>
              <w:right w:val="single" w:sz="4" w:space="0" w:color="auto"/>
            </w:tcBorders>
            <w:hideMark/>
          </w:tcPr>
          <w:p w14:paraId="307A7613" w14:textId="77777777" w:rsidR="00351CEF" w:rsidRPr="00A046EC" w:rsidRDefault="00351CEF" w:rsidP="00A046EC">
            <w:pPr>
              <w:rPr>
                <w:sz w:val="20"/>
                <w:szCs w:val="20"/>
              </w:rPr>
            </w:pPr>
            <w:r w:rsidRPr="00A046EC">
              <w:rPr>
                <w:sz w:val="20"/>
                <w:szCs w:val="20"/>
              </w:rPr>
              <w:t>Done</w:t>
            </w:r>
          </w:p>
        </w:tc>
        <w:tc>
          <w:tcPr>
            <w:tcW w:w="3021" w:type="dxa"/>
            <w:tcBorders>
              <w:top w:val="single" w:sz="4" w:space="0" w:color="auto"/>
              <w:left w:val="single" w:sz="4" w:space="0" w:color="auto"/>
              <w:bottom w:val="single" w:sz="4" w:space="0" w:color="auto"/>
              <w:right w:val="single" w:sz="4" w:space="0" w:color="auto"/>
            </w:tcBorders>
            <w:hideMark/>
          </w:tcPr>
          <w:p w14:paraId="6510966F" w14:textId="77777777" w:rsidR="00351CEF" w:rsidRPr="00A046EC" w:rsidRDefault="00351CEF" w:rsidP="00A046EC">
            <w:pPr>
              <w:rPr>
                <w:sz w:val="20"/>
                <w:szCs w:val="20"/>
              </w:rPr>
            </w:pPr>
            <w:r w:rsidRPr="00A046EC">
              <w:rPr>
                <w:sz w:val="20"/>
                <w:szCs w:val="20"/>
              </w:rPr>
              <w:t>We have an Issue!</w:t>
            </w:r>
          </w:p>
        </w:tc>
      </w:tr>
      <w:tr w:rsidR="00A046EC" w:rsidRPr="00A046EC" w14:paraId="0A84A4C2"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5BE7BE" w14:textId="77777777" w:rsidR="00351CEF" w:rsidRPr="00A046EC" w:rsidRDefault="00351CEF" w:rsidP="00A046EC">
            <w:pPr>
              <w:rPr>
                <w:sz w:val="20"/>
                <w:szCs w:val="20"/>
              </w:rPr>
            </w:pPr>
            <w:r w:rsidRPr="00A046EC">
              <w:rPr>
                <w:sz w:val="20"/>
                <w:szCs w:val="20"/>
              </w:rPr>
              <w:t>Business Case</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D64EB8"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96DBDD"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7D59DE" w14:textId="77777777" w:rsidR="00351CEF" w:rsidRPr="00A046EC" w:rsidRDefault="00351CEF" w:rsidP="00A046EC">
            <w:pPr>
              <w:rPr>
                <w:sz w:val="20"/>
                <w:szCs w:val="20"/>
                <w:highlight w:val="lightGray"/>
              </w:rPr>
            </w:pPr>
            <w:r w:rsidRPr="00A046EC">
              <w:rPr>
                <w:sz w:val="20"/>
                <w:szCs w:val="20"/>
                <w:highlight w:val="lightGray"/>
              </w:rPr>
              <w:t>50%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ED7669"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E46F0A" w14:textId="77777777" w:rsidR="00351CEF" w:rsidRPr="00A046EC" w:rsidRDefault="00351CEF" w:rsidP="00A046EC">
            <w:pPr>
              <w:rPr>
                <w:sz w:val="20"/>
                <w:szCs w:val="20"/>
                <w:highlight w:val="lightGray"/>
              </w:rPr>
            </w:pPr>
          </w:p>
        </w:tc>
      </w:tr>
      <w:tr w:rsidR="00A046EC" w:rsidRPr="00A046EC" w14:paraId="123D1741"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B15CF4" w14:textId="77777777" w:rsidR="00351CEF" w:rsidRPr="00A046EC" w:rsidRDefault="00351CEF" w:rsidP="00A046EC">
            <w:pPr>
              <w:rPr>
                <w:sz w:val="20"/>
                <w:szCs w:val="20"/>
              </w:rPr>
            </w:pPr>
            <w:r w:rsidRPr="00A046EC">
              <w:rPr>
                <w:sz w:val="20"/>
                <w:szCs w:val="20"/>
              </w:rPr>
              <w:t>Product Vision &amp; Box</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47B224"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89DD14"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F3257B" w14:textId="77777777" w:rsidR="00351CEF" w:rsidRPr="00A046EC" w:rsidRDefault="00351CEF" w:rsidP="00A046EC">
            <w:pPr>
              <w:rPr>
                <w:sz w:val="20"/>
                <w:szCs w:val="20"/>
                <w:highlight w:val="lightGray"/>
              </w:rPr>
            </w:pPr>
            <w:r w:rsidRPr="00A046EC">
              <w:rPr>
                <w:sz w:val="20"/>
                <w:szCs w:val="20"/>
                <w:highlight w:val="lightGray"/>
              </w:rPr>
              <w:t>70%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F191A9"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6DE028" w14:textId="77777777" w:rsidR="00351CEF" w:rsidRPr="00A046EC" w:rsidRDefault="00351CEF" w:rsidP="00A046EC">
            <w:pPr>
              <w:rPr>
                <w:sz w:val="20"/>
                <w:szCs w:val="20"/>
                <w:highlight w:val="lightGray"/>
              </w:rPr>
            </w:pPr>
          </w:p>
        </w:tc>
      </w:tr>
      <w:tr w:rsidR="00A046EC" w:rsidRPr="00A046EC" w14:paraId="776C1802"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B1DF59" w14:textId="77777777" w:rsidR="00351CEF" w:rsidRPr="00A046EC" w:rsidRDefault="00351CEF" w:rsidP="00A046EC">
            <w:pPr>
              <w:rPr>
                <w:sz w:val="20"/>
                <w:szCs w:val="20"/>
              </w:rPr>
            </w:pPr>
            <w:r w:rsidRPr="00A046EC">
              <w:rPr>
                <w:sz w:val="20"/>
                <w:szCs w:val="20"/>
              </w:rPr>
              <w:t>Personas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D22A4A"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AD5005"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E3A24F"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D6B061"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9407E" w14:textId="77777777" w:rsidR="00351CEF" w:rsidRPr="00A046EC" w:rsidRDefault="00351CEF" w:rsidP="00A046EC">
            <w:pPr>
              <w:rPr>
                <w:sz w:val="20"/>
                <w:szCs w:val="20"/>
                <w:highlight w:val="lightGray"/>
              </w:rPr>
            </w:pPr>
          </w:p>
        </w:tc>
      </w:tr>
      <w:tr w:rsidR="00A046EC" w:rsidRPr="00A046EC" w14:paraId="548C890C"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E1F6B2" w14:textId="77777777" w:rsidR="00351CEF" w:rsidRPr="00A046EC" w:rsidRDefault="00351CEF" w:rsidP="00A046EC">
            <w:pPr>
              <w:rPr>
                <w:sz w:val="20"/>
                <w:szCs w:val="20"/>
              </w:rPr>
            </w:pPr>
            <w:r w:rsidRPr="00A046EC">
              <w:rPr>
                <w:sz w:val="20"/>
                <w:szCs w:val="20"/>
              </w:rPr>
              <w:t>User Stories Workshop (story and acceptance criteria)</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1C8C7"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406A63"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3E279D"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828F18"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B87C7D" w14:textId="77777777" w:rsidR="00351CEF" w:rsidRPr="00A046EC" w:rsidRDefault="00351CEF" w:rsidP="00A046EC">
            <w:pPr>
              <w:rPr>
                <w:sz w:val="20"/>
                <w:szCs w:val="20"/>
                <w:highlight w:val="lightGray"/>
              </w:rPr>
            </w:pPr>
          </w:p>
        </w:tc>
      </w:tr>
      <w:tr w:rsidR="00A046EC" w:rsidRPr="00A046EC" w14:paraId="5DC149B2"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726FB2" w14:textId="77777777" w:rsidR="00351CEF" w:rsidRPr="00A046EC" w:rsidRDefault="00351CEF" w:rsidP="00A046EC">
            <w:pPr>
              <w:rPr>
                <w:sz w:val="20"/>
                <w:szCs w:val="20"/>
              </w:rPr>
            </w:pPr>
            <w:r w:rsidRPr="00A046EC">
              <w:rPr>
                <w:sz w:val="20"/>
                <w:szCs w:val="20"/>
              </w:rPr>
              <w:t>Estimation Planning &amp; Moscow Prioritization</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33CD70"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5D305C"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14F7D7"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74B258"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EABF80" w14:textId="77777777" w:rsidR="00351CEF" w:rsidRPr="00A046EC" w:rsidRDefault="00351CEF" w:rsidP="00A046EC">
            <w:pPr>
              <w:rPr>
                <w:sz w:val="20"/>
                <w:szCs w:val="20"/>
                <w:highlight w:val="lightGray"/>
              </w:rPr>
            </w:pPr>
          </w:p>
        </w:tc>
      </w:tr>
      <w:tr w:rsidR="00A046EC" w:rsidRPr="00A046EC" w14:paraId="2EEF8A12"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351458" w14:textId="77777777" w:rsidR="00351CEF" w:rsidRPr="00A046EC" w:rsidRDefault="00351CEF" w:rsidP="00A046EC">
            <w:pPr>
              <w:rPr>
                <w:sz w:val="20"/>
                <w:szCs w:val="20"/>
              </w:rPr>
            </w:pPr>
            <w:r w:rsidRPr="00A046EC">
              <w:rPr>
                <w:sz w:val="20"/>
                <w:szCs w:val="20"/>
              </w:rPr>
              <w:t>TRELLO – final setup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5A5647"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ACA143"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B3350C" w14:textId="77777777" w:rsidR="00351CEF" w:rsidRPr="00A046EC" w:rsidRDefault="00351CEF" w:rsidP="00A046EC">
            <w:pPr>
              <w:rPr>
                <w:sz w:val="20"/>
                <w:szCs w:val="20"/>
                <w:highlight w:val="lightGray"/>
              </w:rPr>
            </w:pPr>
            <w:r w:rsidRPr="00A046EC">
              <w:rPr>
                <w:sz w:val="20"/>
                <w:szCs w:val="20"/>
                <w:highlight w:val="lightGray"/>
              </w:rPr>
              <w:t>30%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06DF8E"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BB2E64" w14:textId="77777777" w:rsidR="00351CEF" w:rsidRPr="00A046EC" w:rsidRDefault="00351CEF" w:rsidP="00A046EC">
            <w:pPr>
              <w:rPr>
                <w:sz w:val="20"/>
                <w:szCs w:val="20"/>
                <w:highlight w:val="lightGray"/>
              </w:rPr>
            </w:pPr>
          </w:p>
        </w:tc>
      </w:tr>
      <w:tr w:rsidR="00A046EC" w:rsidRPr="00A046EC" w14:paraId="62A10816" w14:textId="77777777">
        <w:trPr>
          <w:trHeight w:val="368"/>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90A2EA" w14:textId="77777777" w:rsidR="00351CEF" w:rsidRPr="00A046EC" w:rsidRDefault="00351CEF" w:rsidP="00A046EC">
            <w:pPr>
              <w:rPr>
                <w:sz w:val="20"/>
                <w:szCs w:val="20"/>
              </w:rPr>
            </w:pPr>
            <w:r w:rsidRPr="00A046EC">
              <w:rPr>
                <w:sz w:val="20"/>
                <w:szCs w:val="20"/>
              </w:rPr>
              <w:t>Product Roadmap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C6C4B2"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74CAC4"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937C79"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AFB70"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2CA420" w14:textId="77777777" w:rsidR="00351CEF" w:rsidRPr="00A046EC" w:rsidRDefault="00351CEF" w:rsidP="00A046EC">
            <w:pPr>
              <w:rPr>
                <w:sz w:val="20"/>
                <w:szCs w:val="20"/>
                <w:highlight w:val="lightGray"/>
              </w:rPr>
            </w:pPr>
          </w:p>
        </w:tc>
      </w:tr>
      <w:tr w:rsidR="00A046EC" w:rsidRPr="00A046EC" w14:paraId="618D95BA"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C01CA0" w14:textId="77777777" w:rsidR="00351CEF" w:rsidRPr="00A046EC" w:rsidRDefault="00351CEF" w:rsidP="00A046EC">
            <w:pPr>
              <w:rPr>
                <w:sz w:val="20"/>
                <w:szCs w:val="20"/>
              </w:rPr>
            </w:pPr>
            <w:r w:rsidRPr="00A046EC">
              <w:rPr>
                <w:sz w:val="20"/>
                <w:szCs w:val="20"/>
              </w:rPr>
              <w:t>Sprint Planning (Potential breakdown of user stories into requirements and/or tasks)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17158C"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A25328"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D0152" w14:textId="77777777" w:rsidR="00351CEF" w:rsidRPr="00A046EC" w:rsidRDefault="00351CEF" w:rsidP="00A046EC">
            <w:pPr>
              <w:rPr>
                <w:sz w:val="20"/>
                <w:szCs w:val="20"/>
                <w:highlight w:val="lightGray"/>
              </w:rPr>
            </w:pPr>
            <w:r w:rsidRPr="00A046EC">
              <w:rPr>
                <w:sz w:val="20"/>
                <w:szCs w:val="20"/>
                <w:highlight w:val="lightGray"/>
              </w:rPr>
              <w:t>30%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086DD2"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69F2A0" w14:textId="77777777" w:rsidR="00351CEF" w:rsidRPr="00A046EC" w:rsidRDefault="00351CEF" w:rsidP="00A046EC">
            <w:pPr>
              <w:rPr>
                <w:sz w:val="20"/>
                <w:szCs w:val="20"/>
                <w:highlight w:val="lightGray"/>
              </w:rPr>
            </w:pPr>
          </w:p>
        </w:tc>
      </w:tr>
      <w:tr w:rsidR="00A046EC" w:rsidRPr="00A046EC" w14:paraId="2ECE3FF6"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B5E3DB" w14:textId="77777777" w:rsidR="00351CEF" w:rsidRPr="00A046EC" w:rsidRDefault="00351CEF" w:rsidP="00A046EC">
            <w:pPr>
              <w:rPr>
                <w:sz w:val="20"/>
                <w:szCs w:val="20"/>
              </w:rPr>
            </w:pPr>
            <w:r w:rsidRPr="00A046EC">
              <w:rPr>
                <w:sz w:val="20"/>
                <w:szCs w:val="20"/>
              </w:rPr>
              <w:t>Design Mock-up (optional)</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2EF85"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DBAC8A"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770133"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75DDEA"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F326D" w14:textId="77777777" w:rsidR="00351CEF" w:rsidRPr="00A046EC" w:rsidRDefault="00351CEF" w:rsidP="00A046EC">
            <w:pPr>
              <w:rPr>
                <w:sz w:val="20"/>
                <w:szCs w:val="20"/>
                <w:highlight w:val="lightGray"/>
              </w:rPr>
            </w:pPr>
          </w:p>
        </w:tc>
      </w:tr>
      <w:tr w:rsidR="00A046EC" w:rsidRPr="00A046EC" w14:paraId="55AB297B"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789B55" w14:textId="77777777" w:rsidR="00351CEF" w:rsidRPr="00A046EC" w:rsidRDefault="00351CEF" w:rsidP="00A046EC">
            <w:pPr>
              <w:rPr>
                <w:sz w:val="20"/>
                <w:szCs w:val="20"/>
              </w:rPr>
            </w:pPr>
            <w:r w:rsidRPr="00A046EC">
              <w:rPr>
                <w:sz w:val="20"/>
                <w:szCs w:val="20"/>
              </w:rPr>
              <w:t>Team Charter</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EBD2FC"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C09F5DA"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2959AD"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E622580"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6458FD2" w14:textId="77777777" w:rsidR="00351CEF" w:rsidRPr="00A046EC" w:rsidRDefault="00351CEF" w:rsidP="00A046EC">
            <w:pPr>
              <w:rPr>
                <w:sz w:val="20"/>
                <w:szCs w:val="20"/>
                <w:highlight w:val="lightGray"/>
              </w:rPr>
            </w:pPr>
          </w:p>
        </w:tc>
      </w:tr>
      <w:tr w:rsidR="00A046EC" w:rsidRPr="00A046EC" w14:paraId="6339C77C"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2632462" w14:textId="77777777" w:rsidR="00351CEF" w:rsidRPr="00A046EC" w:rsidRDefault="00351CEF" w:rsidP="00A046EC">
            <w:pPr>
              <w:rPr>
                <w:sz w:val="20"/>
                <w:szCs w:val="20"/>
              </w:rPr>
            </w:pPr>
            <w:r w:rsidRPr="00A046EC">
              <w:rPr>
                <w:sz w:val="20"/>
                <w:szCs w:val="20"/>
              </w:rPr>
              <w:t>Meeting Logs</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0778F21"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5BAC26D"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C1967B" w14:textId="77777777" w:rsidR="00351CEF" w:rsidRPr="00A046EC" w:rsidRDefault="00351CEF" w:rsidP="00A046EC">
            <w:pPr>
              <w:rPr>
                <w:sz w:val="20"/>
                <w:szCs w:val="20"/>
                <w:highlight w:val="lightGray"/>
              </w:rPr>
            </w:pPr>
            <w:r w:rsidRPr="00A046EC">
              <w:rPr>
                <w:sz w:val="20"/>
                <w:szCs w:val="20"/>
                <w:highlight w:val="lightGray"/>
              </w:rPr>
              <w:t>40%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5B6C013"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EF39F78" w14:textId="77777777" w:rsidR="00351CEF" w:rsidRPr="00A046EC" w:rsidRDefault="00351CEF" w:rsidP="00A046EC">
            <w:pPr>
              <w:rPr>
                <w:sz w:val="20"/>
                <w:szCs w:val="20"/>
                <w:highlight w:val="lightGray"/>
              </w:rPr>
            </w:pPr>
          </w:p>
        </w:tc>
      </w:tr>
      <w:tr w:rsidR="00A046EC" w:rsidRPr="00A046EC" w14:paraId="5FBCE386"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AA6DADB" w14:textId="77777777" w:rsidR="00351CEF" w:rsidRPr="00A046EC" w:rsidRDefault="00351CEF" w:rsidP="00A046EC">
            <w:pPr>
              <w:rPr>
                <w:sz w:val="20"/>
                <w:szCs w:val="20"/>
              </w:rPr>
            </w:pPr>
            <w:r w:rsidRPr="00A046EC">
              <w:rPr>
                <w:sz w:val="20"/>
                <w:szCs w:val="20"/>
              </w:rPr>
              <w:t xml:space="preserve">Burndown Chart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26D23C"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25C1700"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1EB0E40"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8E9061"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45BEFF" w14:textId="77777777" w:rsidR="00351CEF" w:rsidRPr="00A046EC" w:rsidRDefault="00351CEF" w:rsidP="00A046EC">
            <w:pPr>
              <w:rPr>
                <w:sz w:val="20"/>
                <w:szCs w:val="20"/>
                <w:highlight w:val="lightGray"/>
              </w:rPr>
            </w:pPr>
          </w:p>
        </w:tc>
      </w:tr>
      <w:tr w:rsidR="00A046EC" w:rsidRPr="00A046EC" w14:paraId="7A602F12"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716FEE" w14:textId="77777777" w:rsidR="00351CEF" w:rsidRPr="00A046EC" w:rsidRDefault="00351CEF" w:rsidP="00A046EC">
            <w:pPr>
              <w:rPr>
                <w:sz w:val="20"/>
                <w:szCs w:val="20"/>
              </w:rPr>
            </w:pPr>
            <w:r w:rsidRPr="00A046EC">
              <w:rPr>
                <w:sz w:val="20"/>
                <w:szCs w:val="20"/>
              </w:rPr>
              <w:t xml:space="preserve">Retrospective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6DFFF03"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46F22D"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EC58B41"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B7C0D76"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11D4155" w14:textId="77777777" w:rsidR="00351CEF" w:rsidRPr="00A046EC" w:rsidRDefault="00351CEF" w:rsidP="00A046EC">
            <w:pPr>
              <w:rPr>
                <w:sz w:val="20"/>
                <w:szCs w:val="20"/>
                <w:highlight w:val="lightGray"/>
              </w:rPr>
            </w:pPr>
          </w:p>
        </w:tc>
      </w:tr>
      <w:tr w:rsidR="00A046EC" w:rsidRPr="00A046EC" w14:paraId="4096F2AC" w14:textId="77777777">
        <w:tc>
          <w:tcPr>
            <w:tcW w:w="2662" w:type="dxa"/>
            <w:tcBorders>
              <w:top w:val="single" w:sz="4" w:space="0" w:color="auto"/>
              <w:left w:val="single" w:sz="4" w:space="0" w:color="auto"/>
              <w:bottom w:val="single" w:sz="4" w:space="0" w:color="auto"/>
              <w:right w:val="single" w:sz="4" w:space="0" w:color="auto"/>
            </w:tcBorders>
            <w:hideMark/>
          </w:tcPr>
          <w:p w14:paraId="56FAB388" w14:textId="77777777" w:rsidR="00351CEF" w:rsidRPr="00A046EC" w:rsidRDefault="00351CEF" w:rsidP="00A046EC">
            <w:pPr>
              <w:rPr>
                <w:sz w:val="20"/>
                <w:szCs w:val="20"/>
              </w:rPr>
            </w:pPr>
            <w:r w:rsidRPr="00A046EC">
              <w:rPr>
                <w:sz w:val="20"/>
                <w:szCs w:val="20"/>
              </w:rPr>
              <w:t>Report (Outlining/Writing/Editing)</w:t>
            </w:r>
          </w:p>
        </w:tc>
        <w:tc>
          <w:tcPr>
            <w:tcW w:w="1135" w:type="dxa"/>
            <w:tcBorders>
              <w:top w:val="single" w:sz="4" w:space="0" w:color="auto"/>
              <w:left w:val="single" w:sz="4" w:space="0" w:color="auto"/>
              <w:bottom w:val="single" w:sz="4" w:space="0" w:color="auto"/>
              <w:right w:val="single" w:sz="4" w:space="0" w:color="auto"/>
            </w:tcBorders>
          </w:tcPr>
          <w:p w14:paraId="6AC65B1F" w14:textId="77777777" w:rsidR="00351CEF" w:rsidRPr="00A046EC" w:rsidRDefault="00351CEF" w:rsidP="00A046EC">
            <w:pPr>
              <w:rPr>
                <w:sz w:val="20"/>
                <w:szCs w:val="20"/>
              </w:rPr>
            </w:pPr>
          </w:p>
        </w:tc>
        <w:tc>
          <w:tcPr>
            <w:tcW w:w="1814" w:type="dxa"/>
            <w:tcBorders>
              <w:top w:val="single" w:sz="4" w:space="0" w:color="auto"/>
              <w:left w:val="single" w:sz="4" w:space="0" w:color="auto"/>
              <w:bottom w:val="single" w:sz="4" w:space="0" w:color="auto"/>
              <w:right w:val="single" w:sz="4" w:space="0" w:color="auto"/>
            </w:tcBorders>
            <w:hideMark/>
          </w:tcPr>
          <w:p w14:paraId="56A2919F" w14:textId="77777777" w:rsidR="00351CEF" w:rsidRPr="00A046EC" w:rsidRDefault="00351CEF" w:rsidP="00A046EC">
            <w:pPr>
              <w:rPr>
                <w:sz w:val="20"/>
                <w:szCs w:val="20"/>
              </w:rPr>
            </w:pPr>
            <w:r w:rsidRPr="00A046EC">
              <w:rPr>
                <w:sz w:val="20"/>
                <w:szCs w:val="20"/>
              </w:rPr>
              <w:t>X</w:t>
            </w:r>
          </w:p>
        </w:tc>
        <w:tc>
          <w:tcPr>
            <w:tcW w:w="1755" w:type="dxa"/>
            <w:tcBorders>
              <w:top w:val="single" w:sz="4" w:space="0" w:color="auto"/>
              <w:left w:val="single" w:sz="4" w:space="0" w:color="auto"/>
              <w:bottom w:val="single" w:sz="4" w:space="0" w:color="auto"/>
              <w:right w:val="single" w:sz="4" w:space="0" w:color="auto"/>
            </w:tcBorders>
          </w:tcPr>
          <w:p w14:paraId="35B96731"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24B881E4"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555BDF6B" w14:textId="77777777" w:rsidR="00351CEF" w:rsidRPr="00A046EC" w:rsidRDefault="00351CEF" w:rsidP="00A046EC">
            <w:pPr>
              <w:rPr>
                <w:sz w:val="20"/>
                <w:szCs w:val="20"/>
              </w:rPr>
            </w:pPr>
          </w:p>
        </w:tc>
      </w:tr>
      <w:tr w:rsidR="00A046EC" w:rsidRPr="00A046EC" w14:paraId="7F0DB9C4" w14:textId="77777777">
        <w:tc>
          <w:tcPr>
            <w:tcW w:w="2662" w:type="dxa"/>
            <w:tcBorders>
              <w:top w:val="single" w:sz="4" w:space="0" w:color="auto"/>
              <w:left w:val="single" w:sz="4" w:space="0" w:color="auto"/>
              <w:bottom w:val="single" w:sz="4" w:space="0" w:color="auto"/>
              <w:right w:val="single" w:sz="4" w:space="0" w:color="auto"/>
            </w:tcBorders>
            <w:hideMark/>
          </w:tcPr>
          <w:p w14:paraId="79E8926A" w14:textId="77777777" w:rsidR="00351CEF" w:rsidRPr="00A046EC" w:rsidRDefault="00351CEF" w:rsidP="00A046EC">
            <w:pPr>
              <w:rPr>
                <w:sz w:val="20"/>
                <w:szCs w:val="20"/>
              </w:rPr>
            </w:pPr>
            <w:r w:rsidRPr="00A046EC">
              <w:rPr>
                <w:sz w:val="20"/>
                <w:szCs w:val="20"/>
              </w:rPr>
              <w:t>Building Presentation Slides</w:t>
            </w:r>
          </w:p>
        </w:tc>
        <w:tc>
          <w:tcPr>
            <w:tcW w:w="1135" w:type="dxa"/>
            <w:tcBorders>
              <w:top w:val="single" w:sz="4" w:space="0" w:color="auto"/>
              <w:left w:val="single" w:sz="4" w:space="0" w:color="auto"/>
              <w:bottom w:val="single" w:sz="4" w:space="0" w:color="auto"/>
              <w:right w:val="single" w:sz="4" w:space="0" w:color="auto"/>
            </w:tcBorders>
            <w:hideMark/>
          </w:tcPr>
          <w:p w14:paraId="6A45D5DB"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142A1B63"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2E695CDD"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1B1C5118"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285FD226" w14:textId="77777777" w:rsidR="00351CEF" w:rsidRPr="00A046EC" w:rsidRDefault="00351CEF" w:rsidP="00A046EC">
            <w:pPr>
              <w:rPr>
                <w:sz w:val="20"/>
                <w:szCs w:val="20"/>
              </w:rPr>
            </w:pPr>
          </w:p>
        </w:tc>
      </w:tr>
      <w:tr w:rsidR="00A046EC" w:rsidRPr="00A046EC" w14:paraId="4885DD5C" w14:textId="77777777">
        <w:tc>
          <w:tcPr>
            <w:tcW w:w="2662" w:type="dxa"/>
            <w:tcBorders>
              <w:top w:val="single" w:sz="4" w:space="0" w:color="auto"/>
              <w:left w:val="single" w:sz="4" w:space="0" w:color="auto"/>
              <w:bottom w:val="single" w:sz="4" w:space="0" w:color="auto"/>
              <w:right w:val="single" w:sz="4" w:space="0" w:color="auto"/>
            </w:tcBorders>
            <w:hideMark/>
          </w:tcPr>
          <w:p w14:paraId="4C9C9CB9" w14:textId="77777777" w:rsidR="00351CEF" w:rsidRPr="00A046EC" w:rsidRDefault="00351CEF" w:rsidP="00A046EC">
            <w:pPr>
              <w:rPr>
                <w:sz w:val="20"/>
                <w:szCs w:val="20"/>
              </w:rPr>
            </w:pPr>
            <w:r w:rsidRPr="00A046EC">
              <w:rPr>
                <w:sz w:val="20"/>
                <w:szCs w:val="20"/>
              </w:rPr>
              <w:t>Dry Runs (practice presentation)</w:t>
            </w:r>
          </w:p>
        </w:tc>
        <w:tc>
          <w:tcPr>
            <w:tcW w:w="1135" w:type="dxa"/>
            <w:tcBorders>
              <w:top w:val="single" w:sz="4" w:space="0" w:color="auto"/>
              <w:left w:val="single" w:sz="4" w:space="0" w:color="auto"/>
              <w:bottom w:val="single" w:sz="4" w:space="0" w:color="auto"/>
              <w:right w:val="single" w:sz="4" w:space="0" w:color="auto"/>
            </w:tcBorders>
            <w:hideMark/>
          </w:tcPr>
          <w:p w14:paraId="2F353D40"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287B8423"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2588FBEC"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133551F9"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7F966AA3" w14:textId="77777777" w:rsidR="00351CEF" w:rsidRPr="00A046EC" w:rsidRDefault="00351CEF" w:rsidP="00A046EC">
            <w:pPr>
              <w:rPr>
                <w:sz w:val="20"/>
                <w:szCs w:val="20"/>
              </w:rPr>
            </w:pPr>
          </w:p>
        </w:tc>
      </w:tr>
    </w:tbl>
    <w:p w14:paraId="5289ECDC" w14:textId="77777777" w:rsidR="00351CEF" w:rsidRPr="00A046EC" w:rsidRDefault="00351CEF" w:rsidP="00A046EC">
      <w:pPr>
        <w:rPr>
          <w:sz w:val="20"/>
          <w:szCs w:val="20"/>
          <w:u w:val="single"/>
        </w:rPr>
      </w:pPr>
    </w:p>
    <w:p w14:paraId="105096FB" w14:textId="77777777" w:rsidR="00351CEF" w:rsidRPr="00A046EC" w:rsidRDefault="00351CEF" w:rsidP="00A046EC">
      <w:pPr>
        <w:rPr>
          <w:sz w:val="20"/>
          <w:szCs w:val="20"/>
          <w:u w:val="single"/>
        </w:rPr>
      </w:pPr>
      <w:r w:rsidRPr="00A046EC">
        <w:rPr>
          <w:sz w:val="20"/>
          <w:szCs w:val="20"/>
          <w:u w:val="single"/>
        </w:rPr>
        <w:t>IMPEDIMENTS</w:t>
      </w:r>
    </w:p>
    <w:p w14:paraId="2D0EB288" w14:textId="77777777" w:rsidR="00351CEF" w:rsidRPr="00A046EC" w:rsidRDefault="00351CEF" w:rsidP="00A046EC">
      <w:pPr>
        <w:rPr>
          <w:sz w:val="20"/>
          <w:szCs w:val="20"/>
        </w:rPr>
      </w:pPr>
    </w:p>
    <w:p w14:paraId="27E3E15A" w14:textId="77777777" w:rsidR="00351CEF" w:rsidRPr="00A046EC" w:rsidRDefault="00351CEF" w:rsidP="00A046EC">
      <w:pPr>
        <w:rPr>
          <w:sz w:val="20"/>
          <w:szCs w:val="20"/>
        </w:rPr>
      </w:pPr>
      <w:r w:rsidRPr="00A046EC">
        <w:rPr>
          <w:sz w:val="20"/>
          <w:szCs w:val="20"/>
        </w:rPr>
        <w:t>We had difficulty with visualizing the product with all it features. However, working with the users’ stories and acceptance criteria, the products has become a more concrete idea. The features are not just ideas but are now clear features.</w:t>
      </w:r>
    </w:p>
    <w:p w14:paraId="6C48FA48" w14:textId="77777777" w:rsidR="00351CEF" w:rsidRPr="00A046EC" w:rsidRDefault="00351CEF" w:rsidP="00A046EC">
      <w:pPr>
        <w:rPr>
          <w:sz w:val="20"/>
          <w:szCs w:val="20"/>
        </w:rPr>
      </w:pPr>
      <w:r w:rsidRPr="00A046EC">
        <w:rPr>
          <w:sz w:val="20"/>
          <w:szCs w:val="20"/>
        </w:rPr>
        <w:br w:type="page"/>
      </w:r>
    </w:p>
    <w:p w14:paraId="7D6F3277" w14:textId="77777777" w:rsidR="002E3462" w:rsidRPr="00A046EC" w:rsidRDefault="002E3462" w:rsidP="002E3462">
      <w:pPr>
        <w:jc w:val="center"/>
        <w:rPr>
          <w:i/>
          <w:iCs/>
          <w:sz w:val="20"/>
          <w:szCs w:val="20"/>
        </w:rPr>
      </w:pPr>
      <w:r w:rsidRPr="00A046EC">
        <w:rPr>
          <w:sz w:val="20"/>
          <w:szCs w:val="20"/>
        </w:rPr>
        <w:lastRenderedPageBreak/>
        <w:t>Scrum Master Log</w:t>
      </w:r>
    </w:p>
    <w:p w14:paraId="37C43698" w14:textId="77777777" w:rsidR="002E3462" w:rsidRDefault="002E3462" w:rsidP="00A046EC">
      <w:pPr>
        <w:rPr>
          <w:sz w:val="20"/>
          <w:szCs w:val="20"/>
        </w:rPr>
      </w:pPr>
    </w:p>
    <w:p w14:paraId="46B68C06" w14:textId="4484DAA1" w:rsidR="00351CEF" w:rsidRPr="00A046EC" w:rsidRDefault="00351CEF" w:rsidP="00A046EC">
      <w:pPr>
        <w:rPr>
          <w:sz w:val="20"/>
          <w:szCs w:val="20"/>
        </w:rPr>
      </w:pPr>
      <w:r w:rsidRPr="67D1DA29">
        <w:rPr>
          <w:sz w:val="20"/>
          <w:szCs w:val="20"/>
        </w:rPr>
        <w:t>Log Author: &lt;Kamil Obiedzinski &gt;</w:t>
      </w:r>
      <w:r>
        <w:br/>
      </w:r>
      <w:r w:rsidR="002E3462" w:rsidRPr="67D1DA29">
        <w:rPr>
          <w:sz w:val="20"/>
          <w:szCs w:val="20"/>
        </w:rPr>
        <w:t xml:space="preserve">Team/APP/Information System: &lt; Clinic </w:t>
      </w:r>
      <w:proofErr w:type="spellStart"/>
      <w:r w:rsidR="002E3462" w:rsidRPr="67D1DA29">
        <w:rPr>
          <w:sz w:val="20"/>
          <w:szCs w:val="20"/>
        </w:rPr>
        <w:t>Santé</w:t>
      </w:r>
      <w:proofErr w:type="spellEnd"/>
      <w:r w:rsidR="002E3462" w:rsidRPr="67D1DA29">
        <w:rPr>
          <w:sz w:val="20"/>
          <w:szCs w:val="20"/>
        </w:rPr>
        <w:t>&gt;</w:t>
      </w:r>
    </w:p>
    <w:p w14:paraId="31044716" w14:textId="77777777" w:rsidR="00351CEF" w:rsidRPr="00A046EC" w:rsidRDefault="00351CEF" w:rsidP="00A046EC">
      <w:pPr>
        <w:rPr>
          <w:sz w:val="20"/>
          <w:szCs w:val="20"/>
          <w:u w:val="single"/>
        </w:rPr>
      </w:pPr>
      <w:r w:rsidRPr="00A046EC">
        <w:rPr>
          <w:sz w:val="20"/>
          <w:szCs w:val="20"/>
        </w:rPr>
        <w:br/>
      </w:r>
      <w:r w:rsidRPr="00A046EC">
        <w:rPr>
          <w:sz w:val="20"/>
          <w:szCs w:val="20"/>
          <w:u w:val="single"/>
        </w:rPr>
        <w:t>MEETING SPECIFICS</w:t>
      </w:r>
      <w:r w:rsidRPr="00A046EC">
        <w:rPr>
          <w:sz w:val="20"/>
          <w:szCs w:val="20"/>
          <w:u w:val="single"/>
        </w:rPr>
        <w:br/>
      </w:r>
    </w:p>
    <w:tbl>
      <w:tblPr>
        <w:tblStyle w:val="TableGrid"/>
        <w:tblW w:w="0" w:type="auto"/>
        <w:tblLook w:val="04A0" w:firstRow="1" w:lastRow="0" w:firstColumn="1" w:lastColumn="0" w:noHBand="0" w:noVBand="1"/>
      </w:tblPr>
      <w:tblGrid>
        <w:gridCol w:w="2185"/>
        <w:gridCol w:w="2086"/>
        <w:gridCol w:w="2202"/>
        <w:gridCol w:w="2333"/>
        <w:gridCol w:w="1984"/>
      </w:tblGrid>
      <w:tr w:rsidR="00A046EC" w:rsidRPr="00A046EC" w14:paraId="2A46F3B4" w14:textId="77777777">
        <w:tc>
          <w:tcPr>
            <w:tcW w:w="2249" w:type="dxa"/>
            <w:tcBorders>
              <w:top w:val="single" w:sz="4" w:space="0" w:color="auto"/>
              <w:left w:val="single" w:sz="4" w:space="0" w:color="auto"/>
              <w:bottom w:val="single" w:sz="4" w:space="0" w:color="auto"/>
              <w:right w:val="single" w:sz="4" w:space="0" w:color="auto"/>
            </w:tcBorders>
            <w:hideMark/>
          </w:tcPr>
          <w:p w14:paraId="0C27E393" w14:textId="77777777" w:rsidR="00351CEF" w:rsidRPr="00A046EC" w:rsidRDefault="00351CEF" w:rsidP="00A046EC">
            <w:pPr>
              <w:rPr>
                <w:sz w:val="20"/>
                <w:szCs w:val="20"/>
              </w:rPr>
            </w:pPr>
            <w:r w:rsidRPr="00A046EC">
              <w:rPr>
                <w:sz w:val="20"/>
                <w:szCs w:val="20"/>
              </w:rPr>
              <w:t>Meeting #</w:t>
            </w:r>
          </w:p>
        </w:tc>
        <w:tc>
          <w:tcPr>
            <w:tcW w:w="2160" w:type="dxa"/>
            <w:tcBorders>
              <w:top w:val="single" w:sz="4" w:space="0" w:color="auto"/>
              <w:left w:val="single" w:sz="4" w:space="0" w:color="auto"/>
              <w:bottom w:val="single" w:sz="4" w:space="0" w:color="auto"/>
              <w:right w:val="single" w:sz="4" w:space="0" w:color="auto"/>
            </w:tcBorders>
            <w:hideMark/>
          </w:tcPr>
          <w:p w14:paraId="715223F0" w14:textId="77777777" w:rsidR="00351CEF" w:rsidRPr="00A046EC" w:rsidRDefault="00351CEF" w:rsidP="00A046EC">
            <w:pPr>
              <w:rPr>
                <w:sz w:val="20"/>
                <w:szCs w:val="20"/>
              </w:rPr>
            </w:pPr>
            <w:r w:rsidRPr="00A046EC">
              <w:rPr>
                <w:sz w:val="20"/>
                <w:szCs w:val="20"/>
              </w:rPr>
              <w:t>Date</w:t>
            </w:r>
          </w:p>
        </w:tc>
        <w:tc>
          <w:tcPr>
            <w:tcW w:w="2267" w:type="dxa"/>
            <w:tcBorders>
              <w:top w:val="single" w:sz="4" w:space="0" w:color="auto"/>
              <w:left w:val="single" w:sz="4" w:space="0" w:color="auto"/>
              <w:bottom w:val="single" w:sz="4" w:space="0" w:color="auto"/>
              <w:right w:val="single" w:sz="4" w:space="0" w:color="auto"/>
            </w:tcBorders>
            <w:hideMark/>
          </w:tcPr>
          <w:p w14:paraId="7739AE76" w14:textId="77777777" w:rsidR="00351CEF" w:rsidRPr="00A046EC" w:rsidRDefault="00351CEF" w:rsidP="00A046EC">
            <w:pPr>
              <w:rPr>
                <w:sz w:val="20"/>
                <w:szCs w:val="20"/>
              </w:rPr>
            </w:pPr>
            <w:r w:rsidRPr="00A046EC">
              <w:rPr>
                <w:sz w:val="20"/>
                <w:szCs w:val="20"/>
              </w:rPr>
              <w:t>Platform</w:t>
            </w:r>
          </w:p>
        </w:tc>
        <w:tc>
          <w:tcPr>
            <w:tcW w:w="2383" w:type="dxa"/>
            <w:tcBorders>
              <w:top w:val="single" w:sz="4" w:space="0" w:color="auto"/>
              <w:left w:val="single" w:sz="4" w:space="0" w:color="auto"/>
              <w:bottom w:val="single" w:sz="4" w:space="0" w:color="auto"/>
              <w:right w:val="single" w:sz="4" w:space="0" w:color="auto"/>
            </w:tcBorders>
            <w:hideMark/>
          </w:tcPr>
          <w:p w14:paraId="7AE6E3DE" w14:textId="77777777" w:rsidR="00351CEF" w:rsidRPr="00A046EC" w:rsidRDefault="00351CEF" w:rsidP="00A046EC">
            <w:pPr>
              <w:rPr>
                <w:sz w:val="20"/>
                <w:szCs w:val="20"/>
              </w:rPr>
            </w:pPr>
            <w:r w:rsidRPr="00A046EC">
              <w:rPr>
                <w:sz w:val="20"/>
                <w:szCs w:val="20"/>
              </w:rPr>
              <w:tab/>
            </w:r>
            <w:r w:rsidRPr="00A046EC">
              <w:rPr>
                <w:sz w:val="20"/>
                <w:szCs w:val="20"/>
              </w:rPr>
              <w:tab/>
              <w:t>Time</w:t>
            </w:r>
          </w:p>
        </w:tc>
        <w:tc>
          <w:tcPr>
            <w:tcW w:w="2037" w:type="dxa"/>
            <w:tcBorders>
              <w:top w:val="single" w:sz="4" w:space="0" w:color="auto"/>
              <w:left w:val="single" w:sz="4" w:space="0" w:color="auto"/>
              <w:bottom w:val="single" w:sz="4" w:space="0" w:color="auto"/>
              <w:right w:val="single" w:sz="4" w:space="0" w:color="auto"/>
            </w:tcBorders>
            <w:hideMark/>
          </w:tcPr>
          <w:p w14:paraId="06C0B75C" w14:textId="77777777" w:rsidR="00351CEF" w:rsidRPr="00A046EC" w:rsidRDefault="00351CEF" w:rsidP="00A046EC">
            <w:pPr>
              <w:rPr>
                <w:sz w:val="20"/>
                <w:szCs w:val="20"/>
              </w:rPr>
            </w:pPr>
            <w:r w:rsidRPr="00A046EC">
              <w:rPr>
                <w:sz w:val="20"/>
                <w:szCs w:val="20"/>
              </w:rPr>
              <w:t>Duration</w:t>
            </w:r>
          </w:p>
        </w:tc>
      </w:tr>
      <w:tr w:rsidR="00A046EC" w:rsidRPr="00A046EC" w14:paraId="1F6C6543" w14:textId="77777777">
        <w:tc>
          <w:tcPr>
            <w:tcW w:w="2249" w:type="dxa"/>
            <w:tcBorders>
              <w:top w:val="single" w:sz="4" w:space="0" w:color="auto"/>
              <w:left w:val="single" w:sz="4" w:space="0" w:color="auto"/>
              <w:bottom w:val="single" w:sz="4" w:space="0" w:color="auto"/>
              <w:right w:val="single" w:sz="4" w:space="0" w:color="auto"/>
            </w:tcBorders>
            <w:hideMark/>
          </w:tcPr>
          <w:p w14:paraId="7F000B77" w14:textId="2FBFF5C4" w:rsidR="00351CEF" w:rsidRPr="00A046EC" w:rsidRDefault="002E3462" w:rsidP="00A046EC">
            <w:pPr>
              <w:rPr>
                <w:rFonts w:cstheme="majorBidi"/>
                <w:sz w:val="20"/>
                <w:szCs w:val="20"/>
              </w:rPr>
            </w:pPr>
            <w:r>
              <w:rPr>
                <w:rFonts w:cstheme="majorBidi"/>
                <w:sz w:val="20"/>
                <w:szCs w:val="20"/>
              </w:rPr>
              <w:t>6</w:t>
            </w:r>
          </w:p>
        </w:tc>
        <w:tc>
          <w:tcPr>
            <w:tcW w:w="2160" w:type="dxa"/>
            <w:tcBorders>
              <w:top w:val="single" w:sz="4" w:space="0" w:color="auto"/>
              <w:left w:val="single" w:sz="4" w:space="0" w:color="auto"/>
              <w:bottom w:val="single" w:sz="4" w:space="0" w:color="auto"/>
              <w:right w:val="single" w:sz="4" w:space="0" w:color="auto"/>
            </w:tcBorders>
            <w:hideMark/>
          </w:tcPr>
          <w:p w14:paraId="3FC4D495" w14:textId="77777777" w:rsidR="00351CEF" w:rsidRPr="00A046EC" w:rsidRDefault="00351CEF" w:rsidP="00A046EC">
            <w:pPr>
              <w:rPr>
                <w:sz w:val="20"/>
                <w:szCs w:val="20"/>
              </w:rPr>
            </w:pPr>
            <w:r w:rsidRPr="00A046EC">
              <w:rPr>
                <w:sz w:val="20"/>
                <w:szCs w:val="20"/>
              </w:rPr>
              <w:t>07-07-2022</w:t>
            </w:r>
          </w:p>
        </w:tc>
        <w:tc>
          <w:tcPr>
            <w:tcW w:w="2267" w:type="dxa"/>
            <w:tcBorders>
              <w:top w:val="single" w:sz="4" w:space="0" w:color="auto"/>
              <w:left w:val="single" w:sz="4" w:space="0" w:color="auto"/>
              <w:bottom w:val="single" w:sz="4" w:space="0" w:color="auto"/>
              <w:right w:val="single" w:sz="4" w:space="0" w:color="auto"/>
            </w:tcBorders>
            <w:hideMark/>
          </w:tcPr>
          <w:p w14:paraId="7D1C37CF" w14:textId="77777777" w:rsidR="00351CEF" w:rsidRPr="00A046EC" w:rsidRDefault="00351CEF" w:rsidP="00A046EC">
            <w:pPr>
              <w:rPr>
                <w:sz w:val="20"/>
                <w:szCs w:val="20"/>
              </w:rPr>
            </w:pPr>
            <w:r w:rsidRPr="00A046EC">
              <w:rPr>
                <w:sz w:val="20"/>
                <w:szCs w:val="20"/>
              </w:rPr>
              <w:t>In person</w:t>
            </w:r>
          </w:p>
        </w:tc>
        <w:tc>
          <w:tcPr>
            <w:tcW w:w="2383" w:type="dxa"/>
            <w:tcBorders>
              <w:top w:val="single" w:sz="4" w:space="0" w:color="auto"/>
              <w:left w:val="single" w:sz="4" w:space="0" w:color="auto"/>
              <w:bottom w:val="single" w:sz="4" w:space="0" w:color="auto"/>
              <w:right w:val="single" w:sz="4" w:space="0" w:color="auto"/>
            </w:tcBorders>
            <w:hideMark/>
          </w:tcPr>
          <w:p w14:paraId="3E95FEAE" w14:textId="1B113477" w:rsidR="00351CEF" w:rsidRPr="00A046EC" w:rsidRDefault="00351CEF" w:rsidP="00A046EC">
            <w:pPr>
              <w:rPr>
                <w:sz w:val="20"/>
                <w:szCs w:val="20"/>
              </w:rPr>
            </w:pPr>
            <w:r w:rsidRPr="00A046EC">
              <w:rPr>
                <w:sz w:val="20"/>
                <w:szCs w:val="20"/>
              </w:rPr>
              <w:t>12:58</w:t>
            </w:r>
            <w:r w:rsidR="004B00C7">
              <w:rPr>
                <w:sz w:val="20"/>
                <w:szCs w:val="20"/>
              </w:rPr>
              <w:t>pm - 2:00pm</w:t>
            </w:r>
          </w:p>
        </w:tc>
        <w:tc>
          <w:tcPr>
            <w:tcW w:w="2037" w:type="dxa"/>
            <w:tcBorders>
              <w:top w:val="single" w:sz="4" w:space="0" w:color="auto"/>
              <w:left w:val="single" w:sz="4" w:space="0" w:color="auto"/>
              <w:bottom w:val="single" w:sz="4" w:space="0" w:color="auto"/>
              <w:right w:val="single" w:sz="4" w:space="0" w:color="auto"/>
            </w:tcBorders>
            <w:hideMark/>
          </w:tcPr>
          <w:p w14:paraId="1B582411" w14:textId="32029F03" w:rsidR="00351CEF" w:rsidRPr="00A046EC" w:rsidRDefault="004B00C7" w:rsidP="00A046EC">
            <w:pPr>
              <w:rPr>
                <w:sz w:val="20"/>
                <w:szCs w:val="20"/>
              </w:rPr>
            </w:pPr>
            <w:r>
              <w:rPr>
                <w:sz w:val="20"/>
                <w:szCs w:val="20"/>
              </w:rPr>
              <w:t>1 hour</w:t>
            </w:r>
          </w:p>
        </w:tc>
      </w:tr>
    </w:tbl>
    <w:p w14:paraId="62E0BA4D" w14:textId="77777777" w:rsidR="00351CEF" w:rsidRPr="00A046EC" w:rsidRDefault="00351CEF" w:rsidP="00A046EC">
      <w:pPr>
        <w:rPr>
          <w:sz w:val="20"/>
          <w:szCs w:val="20"/>
        </w:rPr>
      </w:pPr>
    </w:p>
    <w:p w14:paraId="6257F583" w14:textId="77777777" w:rsidR="00351CEF" w:rsidRPr="00A046EC" w:rsidRDefault="00351CEF" w:rsidP="00A046EC">
      <w:pPr>
        <w:rPr>
          <w:sz w:val="20"/>
          <w:szCs w:val="20"/>
          <w:u w:val="single"/>
        </w:rPr>
      </w:pPr>
      <w:r w:rsidRPr="00A046EC">
        <w:rPr>
          <w:sz w:val="20"/>
          <w:szCs w:val="20"/>
          <w:u w:val="single"/>
        </w:rPr>
        <w:t>ATTENDANCE</w:t>
      </w:r>
      <w:r w:rsidRPr="00A046EC">
        <w:rPr>
          <w:sz w:val="20"/>
          <w:szCs w:val="20"/>
          <w:u w:val="single"/>
        </w:rPr>
        <w:br/>
      </w:r>
    </w:p>
    <w:tbl>
      <w:tblPr>
        <w:tblStyle w:val="TableGrid"/>
        <w:tblW w:w="0" w:type="auto"/>
        <w:tblLook w:val="04A0" w:firstRow="1" w:lastRow="0" w:firstColumn="1" w:lastColumn="0" w:noHBand="0" w:noVBand="1"/>
      </w:tblPr>
      <w:tblGrid>
        <w:gridCol w:w="1672"/>
        <w:gridCol w:w="1122"/>
        <w:gridCol w:w="1789"/>
        <w:gridCol w:w="1789"/>
        <w:gridCol w:w="1117"/>
        <w:gridCol w:w="3301"/>
      </w:tblGrid>
      <w:tr w:rsidR="00A046EC" w:rsidRPr="00A046EC" w14:paraId="42A0450C" w14:textId="77777777">
        <w:tc>
          <w:tcPr>
            <w:tcW w:w="1696" w:type="dxa"/>
            <w:tcBorders>
              <w:top w:val="single" w:sz="4" w:space="0" w:color="auto"/>
              <w:left w:val="single" w:sz="4" w:space="0" w:color="auto"/>
              <w:bottom w:val="single" w:sz="4" w:space="0" w:color="auto"/>
              <w:right w:val="single" w:sz="4" w:space="0" w:color="auto"/>
            </w:tcBorders>
            <w:hideMark/>
          </w:tcPr>
          <w:p w14:paraId="63727EC0" w14:textId="77777777" w:rsidR="00351CEF" w:rsidRPr="00A046EC" w:rsidRDefault="00351CEF" w:rsidP="00A046EC">
            <w:pPr>
              <w:rPr>
                <w:sz w:val="20"/>
                <w:szCs w:val="20"/>
              </w:rPr>
            </w:pPr>
            <w:r w:rsidRPr="00A046EC">
              <w:rPr>
                <w:sz w:val="20"/>
                <w:szCs w:val="20"/>
              </w:rPr>
              <w:t>Name</w:t>
            </w:r>
          </w:p>
        </w:tc>
        <w:tc>
          <w:tcPr>
            <w:tcW w:w="1134" w:type="dxa"/>
            <w:tcBorders>
              <w:top w:val="single" w:sz="4" w:space="0" w:color="auto"/>
              <w:left w:val="single" w:sz="4" w:space="0" w:color="auto"/>
              <w:bottom w:val="single" w:sz="4" w:space="0" w:color="auto"/>
              <w:right w:val="single" w:sz="4" w:space="0" w:color="auto"/>
            </w:tcBorders>
            <w:hideMark/>
          </w:tcPr>
          <w:p w14:paraId="3A7575A0" w14:textId="77777777" w:rsidR="00351CEF" w:rsidRPr="00A046EC" w:rsidRDefault="00351CEF" w:rsidP="00A046EC">
            <w:pPr>
              <w:rPr>
                <w:sz w:val="20"/>
                <w:szCs w:val="20"/>
              </w:rPr>
            </w:pPr>
            <w:r w:rsidRPr="00A046EC">
              <w:rPr>
                <w:sz w:val="20"/>
                <w:szCs w:val="20"/>
              </w:rPr>
              <w:t>Whole Meeting</w:t>
            </w:r>
          </w:p>
        </w:tc>
        <w:tc>
          <w:tcPr>
            <w:tcW w:w="1843" w:type="dxa"/>
            <w:tcBorders>
              <w:top w:val="single" w:sz="4" w:space="0" w:color="auto"/>
              <w:left w:val="single" w:sz="4" w:space="0" w:color="auto"/>
              <w:bottom w:val="single" w:sz="4" w:space="0" w:color="auto"/>
              <w:right w:val="single" w:sz="4" w:space="0" w:color="auto"/>
            </w:tcBorders>
          </w:tcPr>
          <w:p w14:paraId="472E47DA" w14:textId="77777777" w:rsidR="00351CEF" w:rsidRPr="00A046EC" w:rsidRDefault="00351CEF" w:rsidP="00A046EC">
            <w:pPr>
              <w:rPr>
                <w:sz w:val="20"/>
                <w:szCs w:val="20"/>
              </w:rPr>
            </w:pPr>
            <w:r w:rsidRPr="00A046EC">
              <w:rPr>
                <w:sz w:val="20"/>
                <w:szCs w:val="20"/>
              </w:rPr>
              <w:t>Most of the Meeting</w:t>
            </w:r>
          </w:p>
          <w:p w14:paraId="55875009" w14:textId="77777777" w:rsidR="00351CEF" w:rsidRPr="00A046EC" w:rsidRDefault="00351CEF" w:rsidP="00A046EC">
            <w:pPr>
              <w:rPr>
                <w:i/>
                <w:iCs/>
                <w:sz w:val="20"/>
                <w:szCs w:val="20"/>
              </w:rPr>
            </w:pPr>
          </w:p>
        </w:tc>
        <w:tc>
          <w:tcPr>
            <w:tcW w:w="1843" w:type="dxa"/>
            <w:tcBorders>
              <w:top w:val="single" w:sz="4" w:space="0" w:color="auto"/>
              <w:left w:val="single" w:sz="4" w:space="0" w:color="auto"/>
              <w:bottom w:val="single" w:sz="4" w:space="0" w:color="auto"/>
              <w:right w:val="single" w:sz="4" w:space="0" w:color="auto"/>
            </w:tcBorders>
            <w:hideMark/>
          </w:tcPr>
          <w:p w14:paraId="43163AF1" w14:textId="77777777" w:rsidR="00351CEF" w:rsidRPr="00A046EC" w:rsidRDefault="00351CEF" w:rsidP="00A046EC">
            <w:pPr>
              <w:rPr>
                <w:sz w:val="20"/>
                <w:szCs w:val="20"/>
              </w:rPr>
            </w:pPr>
            <w:r w:rsidRPr="00A046EC">
              <w:rPr>
                <w:sz w:val="20"/>
                <w:szCs w:val="20"/>
              </w:rPr>
              <w:t>Parts of the Meeting</w:t>
            </w:r>
            <w:r w:rsidRPr="00A046EC">
              <w:rPr>
                <w:sz w:val="20"/>
                <w:szCs w:val="20"/>
              </w:rPr>
              <w:br/>
            </w:r>
            <w:r w:rsidRPr="00A046EC">
              <w:rPr>
                <w:i/>
                <w:iCs/>
                <w:sz w:val="20"/>
                <w:szCs w:val="20"/>
              </w:rPr>
              <w:t>-how long?</w:t>
            </w:r>
          </w:p>
        </w:tc>
        <w:tc>
          <w:tcPr>
            <w:tcW w:w="1134" w:type="dxa"/>
            <w:tcBorders>
              <w:top w:val="single" w:sz="4" w:space="0" w:color="auto"/>
              <w:left w:val="single" w:sz="4" w:space="0" w:color="auto"/>
              <w:bottom w:val="single" w:sz="4" w:space="0" w:color="auto"/>
              <w:right w:val="single" w:sz="4" w:space="0" w:color="auto"/>
            </w:tcBorders>
            <w:hideMark/>
          </w:tcPr>
          <w:p w14:paraId="46E008F1" w14:textId="77777777" w:rsidR="00351CEF" w:rsidRPr="00A046EC" w:rsidRDefault="00351CEF" w:rsidP="00A046EC">
            <w:pPr>
              <w:rPr>
                <w:sz w:val="20"/>
                <w:szCs w:val="20"/>
              </w:rPr>
            </w:pPr>
            <w:r w:rsidRPr="00A046EC">
              <w:rPr>
                <w:sz w:val="20"/>
                <w:szCs w:val="20"/>
              </w:rPr>
              <w:t>Absent</w:t>
            </w:r>
          </w:p>
        </w:tc>
        <w:tc>
          <w:tcPr>
            <w:tcW w:w="3446" w:type="dxa"/>
            <w:tcBorders>
              <w:top w:val="single" w:sz="4" w:space="0" w:color="auto"/>
              <w:left w:val="single" w:sz="4" w:space="0" w:color="auto"/>
              <w:bottom w:val="single" w:sz="4" w:space="0" w:color="auto"/>
              <w:right w:val="single" w:sz="4" w:space="0" w:color="auto"/>
            </w:tcBorders>
            <w:hideMark/>
          </w:tcPr>
          <w:p w14:paraId="1BC3D3C7" w14:textId="77777777" w:rsidR="00351CEF" w:rsidRPr="00A046EC" w:rsidRDefault="00351CEF" w:rsidP="00A046EC">
            <w:pPr>
              <w:rPr>
                <w:sz w:val="20"/>
                <w:szCs w:val="20"/>
              </w:rPr>
            </w:pPr>
            <w:r w:rsidRPr="00A046EC">
              <w:rPr>
                <w:sz w:val="20"/>
                <w:szCs w:val="20"/>
              </w:rPr>
              <w:t>If a team member did not attend the whole meeting, specify the reason why</w:t>
            </w:r>
          </w:p>
        </w:tc>
      </w:tr>
      <w:tr w:rsidR="00A046EC" w:rsidRPr="00BD0B14" w14:paraId="2E3B7FA7" w14:textId="77777777">
        <w:tc>
          <w:tcPr>
            <w:tcW w:w="1696" w:type="dxa"/>
            <w:tcBorders>
              <w:top w:val="single" w:sz="4" w:space="0" w:color="auto"/>
              <w:left w:val="single" w:sz="4" w:space="0" w:color="auto"/>
              <w:bottom w:val="single" w:sz="4" w:space="0" w:color="auto"/>
              <w:right w:val="single" w:sz="4" w:space="0" w:color="auto"/>
            </w:tcBorders>
            <w:hideMark/>
          </w:tcPr>
          <w:p w14:paraId="1985A957"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Kamil Obiedzinski</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37BE2920"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153C8526"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4DCCB215"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40D8C112"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5673A987" w14:textId="77777777" w:rsidR="00351CEF" w:rsidRPr="00BD0B14" w:rsidRDefault="00351CEF" w:rsidP="00A046EC">
            <w:pPr>
              <w:rPr>
                <w:rFonts w:cstheme="minorHAnsi"/>
                <w:sz w:val="20"/>
                <w:szCs w:val="20"/>
              </w:rPr>
            </w:pPr>
          </w:p>
        </w:tc>
      </w:tr>
      <w:tr w:rsidR="00A046EC" w:rsidRPr="00BD0B14" w14:paraId="3624EE06" w14:textId="77777777">
        <w:tc>
          <w:tcPr>
            <w:tcW w:w="1696" w:type="dxa"/>
            <w:tcBorders>
              <w:top w:val="single" w:sz="4" w:space="0" w:color="auto"/>
              <w:left w:val="single" w:sz="4" w:space="0" w:color="auto"/>
              <w:bottom w:val="single" w:sz="4" w:space="0" w:color="auto"/>
              <w:right w:val="single" w:sz="4" w:space="0" w:color="auto"/>
            </w:tcBorders>
            <w:hideMark/>
          </w:tcPr>
          <w:p w14:paraId="3B9CFAD1" w14:textId="77777777" w:rsidR="00351CEF" w:rsidRPr="00BD0B14" w:rsidRDefault="00351CEF" w:rsidP="00A046EC">
            <w:pPr>
              <w:rPr>
                <w:rFonts w:cstheme="minorHAnsi"/>
                <w:sz w:val="20"/>
                <w:szCs w:val="20"/>
              </w:rPr>
            </w:pPr>
            <w:proofErr w:type="spellStart"/>
            <w:r w:rsidRPr="00BD0B14">
              <w:rPr>
                <w:rStyle w:val="normaltextrun"/>
                <w:rFonts w:cstheme="minorHAnsi"/>
                <w:color w:val="000000"/>
                <w:sz w:val="20"/>
                <w:szCs w:val="20"/>
                <w:shd w:val="clear" w:color="auto" w:fill="FFFFFF"/>
              </w:rPr>
              <w:t>Manasa</w:t>
            </w:r>
            <w:proofErr w:type="spellEnd"/>
            <w:r w:rsidRPr="00BD0B14">
              <w:rPr>
                <w:rStyle w:val="normaltextrun"/>
                <w:rFonts w:cstheme="minorHAnsi"/>
                <w:color w:val="000000"/>
                <w:sz w:val="20"/>
                <w:szCs w:val="20"/>
                <w:shd w:val="clear" w:color="auto" w:fill="FFFFFF"/>
              </w:rPr>
              <w:t xml:space="preserve"> </w:t>
            </w:r>
            <w:proofErr w:type="spellStart"/>
            <w:r w:rsidRPr="00BD0B14">
              <w:rPr>
                <w:rStyle w:val="normaltextrun"/>
                <w:rFonts w:cstheme="minorHAnsi"/>
                <w:color w:val="000000"/>
                <w:sz w:val="20"/>
                <w:szCs w:val="20"/>
                <w:shd w:val="clear" w:color="auto" w:fill="FFFFFF"/>
              </w:rPr>
              <w:t>Manohara</w:t>
            </w:r>
            <w:proofErr w:type="spellEnd"/>
            <w:r w:rsidRPr="00BD0B14">
              <w:rPr>
                <w:rStyle w:val="normaltextrun"/>
                <w:rFonts w:cstheme="minorHAnsi"/>
                <w:color w:val="000000"/>
                <w:sz w:val="20"/>
                <w:szCs w:val="20"/>
                <w:shd w:val="clear" w:color="auto" w:fill="FFFFFF"/>
              </w:rPr>
              <w:t xml:space="preserve"> Shetty</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104EF2E7"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3FC94CA1"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288D859F"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584BE307"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72515B35" w14:textId="77777777" w:rsidR="00351CEF" w:rsidRPr="00BD0B14" w:rsidRDefault="00351CEF" w:rsidP="00A046EC">
            <w:pPr>
              <w:rPr>
                <w:rFonts w:cstheme="minorHAnsi"/>
                <w:sz w:val="20"/>
                <w:szCs w:val="20"/>
              </w:rPr>
            </w:pPr>
          </w:p>
        </w:tc>
      </w:tr>
      <w:tr w:rsidR="00A046EC" w:rsidRPr="00BD0B14" w14:paraId="642EBADB" w14:textId="77777777">
        <w:tc>
          <w:tcPr>
            <w:tcW w:w="1696" w:type="dxa"/>
            <w:tcBorders>
              <w:top w:val="single" w:sz="4" w:space="0" w:color="auto"/>
              <w:left w:val="single" w:sz="4" w:space="0" w:color="auto"/>
              <w:bottom w:val="single" w:sz="4" w:space="0" w:color="auto"/>
              <w:right w:val="single" w:sz="4" w:space="0" w:color="auto"/>
            </w:tcBorders>
            <w:hideMark/>
          </w:tcPr>
          <w:p w14:paraId="41CC3A11" w14:textId="77777777" w:rsidR="00351CEF" w:rsidRPr="00BD0B14" w:rsidRDefault="00351CEF" w:rsidP="00A046EC">
            <w:pPr>
              <w:rPr>
                <w:rStyle w:val="normaltextrun"/>
                <w:rFonts w:cstheme="minorHAnsi"/>
                <w:color w:val="000000"/>
                <w:sz w:val="20"/>
                <w:szCs w:val="20"/>
                <w:shd w:val="clear" w:color="auto" w:fill="FFFFFF"/>
              </w:rPr>
            </w:pPr>
            <w:proofErr w:type="spellStart"/>
            <w:r w:rsidRPr="00BD0B14">
              <w:rPr>
                <w:rStyle w:val="normaltextrun"/>
                <w:rFonts w:cstheme="minorHAnsi"/>
                <w:color w:val="000000"/>
                <w:sz w:val="20"/>
                <w:szCs w:val="20"/>
                <w:shd w:val="clear" w:color="auto" w:fill="FFFFFF"/>
              </w:rPr>
              <w:t>Sik</w:t>
            </w:r>
            <w:proofErr w:type="spellEnd"/>
            <w:r w:rsidRPr="00BD0B14">
              <w:rPr>
                <w:rStyle w:val="normaltextrun"/>
                <w:rFonts w:cstheme="minorHAnsi"/>
                <w:color w:val="000000"/>
                <w:sz w:val="20"/>
                <w:szCs w:val="20"/>
                <w:shd w:val="clear" w:color="auto" w:fill="FFFFFF"/>
              </w:rPr>
              <w:t xml:space="preserve"> Lam Mo</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52DC6881"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6CA1FDE5"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1D961CA6"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22D5D9DC"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01138054" w14:textId="77777777" w:rsidR="00351CEF" w:rsidRPr="00BD0B14" w:rsidRDefault="00351CEF" w:rsidP="00A046EC">
            <w:pPr>
              <w:rPr>
                <w:rFonts w:cstheme="minorHAnsi"/>
                <w:sz w:val="20"/>
                <w:szCs w:val="20"/>
              </w:rPr>
            </w:pPr>
          </w:p>
        </w:tc>
      </w:tr>
      <w:tr w:rsidR="00A046EC" w:rsidRPr="00BD0B14" w14:paraId="39DE8B55" w14:textId="77777777">
        <w:tc>
          <w:tcPr>
            <w:tcW w:w="1696" w:type="dxa"/>
            <w:tcBorders>
              <w:top w:val="single" w:sz="4" w:space="0" w:color="auto"/>
              <w:left w:val="single" w:sz="4" w:space="0" w:color="auto"/>
              <w:bottom w:val="single" w:sz="4" w:space="0" w:color="auto"/>
              <w:right w:val="single" w:sz="4" w:space="0" w:color="auto"/>
            </w:tcBorders>
            <w:hideMark/>
          </w:tcPr>
          <w:p w14:paraId="6FC34111"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Hyemi Park</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30A428DB"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24C020D1"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79B7C1CC"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1992A114"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293A3A62" w14:textId="77777777" w:rsidR="00351CEF" w:rsidRPr="00BD0B14" w:rsidRDefault="00351CEF" w:rsidP="00A046EC">
            <w:pPr>
              <w:rPr>
                <w:rFonts w:cstheme="minorHAnsi"/>
                <w:sz w:val="20"/>
                <w:szCs w:val="20"/>
              </w:rPr>
            </w:pPr>
          </w:p>
        </w:tc>
      </w:tr>
    </w:tbl>
    <w:p w14:paraId="2F8B171B" w14:textId="77777777" w:rsidR="00351CEF" w:rsidRPr="00BD0B14" w:rsidRDefault="00351CEF" w:rsidP="00A046EC">
      <w:pPr>
        <w:rPr>
          <w:rFonts w:cstheme="minorHAnsi"/>
          <w:sz w:val="20"/>
          <w:szCs w:val="20"/>
        </w:rPr>
      </w:pPr>
    </w:p>
    <w:p w14:paraId="06023137" w14:textId="77777777" w:rsidR="00351CEF" w:rsidRPr="00BD0B14" w:rsidRDefault="00351CEF" w:rsidP="00A046EC">
      <w:pPr>
        <w:rPr>
          <w:rFonts w:cstheme="minorHAnsi"/>
          <w:sz w:val="20"/>
          <w:szCs w:val="20"/>
          <w:u w:val="single"/>
        </w:rPr>
      </w:pPr>
      <w:r w:rsidRPr="00BD0B14">
        <w:rPr>
          <w:rFonts w:cstheme="minorHAnsi"/>
          <w:sz w:val="20"/>
          <w:szCs w:val="20"/>
          <w:u w:val="single"/>
        </w:rPr>
        <w:t>DAILY SCRUM</w:t>
      </w:r>
    </w:p>
    <w:p w14:paraId="1D26CC9F" w14:textId="724420F0" w:rsidR="00351CEF" w:rsidRPr="00BD0B14" w:rsidRDefault="00351CEF" w:rsidP="00A046EC">
      <w:pPr>
        <w:rPr>
          <w:rFonts w:cstheme="minorHAnsi"/>
          <w:sz w:val="20"/>
          <w:szCs w:val="20"/>
        </w:rPr>
      </w:pPr>
    </w:p>
    <w:tbl>
      <w:tblPr>
        <w:tblStyle w:val="TableGrid"/>
        <w:tblW w:w="11134" w:type="dxa"/>
        <w:tblLook w:val="04A0" w:firstRow="1" w:lastRow="0" w:firstColumn="1" w:lastColumn="0" w:noHBand="0" w:noVBand="1"/>
      </w:tblPr>
      <w:tblGrid>
        <w:gridCol w:w="1838"/>
        <w:gridCol w:w="2998"/>
        <w:gridCol w:w="3149"/>
        <w:gridCol w:w="3149"/>
      </w:tblGrid>
      <w:tr w:rsidR="00351CEF" w:rsidRPr="00BD0B14" w14:paraId="130E2F46" w14:textId="77777777">
        <w:trPr>
          <w:trHeight w:val="525"/>
        </w:trPr>
        <w:tc>
          <w:tcPr>
            <w:tcW w:w="1838" w:type="dxa"/>
            <w:tcBorders>
              <w:top w:val="single" w:sz="4" w:space="0" w:color="auto"/>
              <w:left w:val="single" w:sz="4" w:space="0" w:color="auto"/>
              <w:bottom w:val="single" w:sz="4" w:space="0" w:color="auto"/>
              <w:right w:val="single" w:sz="4" w:space="0" w:color="auto"/>
            </w:tcBorders>
            <w:hideMark/>
          </w:tcPr>
          <w:p w14:paraId="7484A7BB" w14:textId="77777777" w:rsidR="00351CEF" w:rsidRPr="00BD0B14" w:rsidRDefault="00351CEF" w:rsidP="00A046EC">
            <w:pPr>
              <w:rPr>
                <w:rFonts w:cstheme="minorHAnsi"/>
                <w:sz w:val="20"/>
                <w:szCs w:val="20"/>
              </w:rPr>
            </w:pPr>
            <w:r w:rsidRPr="00BD0B14">
              <w:rPr>
                <w:rFonts w:cstheme="minorHAnsi"/>
                <w:sz w:val="20"/>
                <w:szCs w:val="20"/>
              </w:rPr>
              <w:t>Name</w:t>
            </w:r>
          </w:p>
        </w:tc>
        <w:tc>
          <w:tcPr>
            <w:tcW w:w="2998" w:type="dxa"/>
            <w:tcBorders>
              <w:top w:val="single" w:sz="4" w:space="0" w:color="auto"/>
              <w:left w:val="single" w:sz="4" w:space="0" w:color="auto"/>
              <w:bottom w:val="single" w:sz="4" w:space="0" w:color="auto"/>
              <w:right w:val="single" w:sz="4" w:space="0" w:color="auto"/>
            </w:tcBorders>
            <w:hideMark/>
          </w:tcPr>
          <w:p w14:paraId="2023A513" w14:textId="77777777" w:rsidR="00351CEF" w:rsidRPr="00BD0B14" w:rsidRDefault="00351CEF" w:rsidP="00A046EC">
            <w:pPr>
              <w:rPr>
                <w:rFonts w:cstheme="minorHAnsi"/>
                <w:sz w:val="20"/>
                <w:szCs w:val="20"/>
              </w:rPr>
            </w:pPr>
            <w:r w:rsidRPr="00BD0B14">
              <w:rPr>
                <w:rFonts w:cstheme="minorHAnsi"/>
                <w:sz w:val="20"/>
                <w:szCs w:val="20"/>
              </w:rPr>
              <w:t>What have I done since our last meeting</w:t>
            </w:r>
          </w:p>
        </w:tc>
        <w:tc>
          <w:tcPr>
            <w:tcW w:w="3149" w:type="dxa"/>
            <w:tcBorders>
              <w:top w:val="single" w:sz="4" w:space="0" w:color="auto"/>
              <w:left w:val="single" w:sz="4" w:space="0" w:color="auto"/>
              <w:bottom w:val="single" w:sz="4" w:space="0" w:color="auto"/>
              <w:right w:val="single" w:sz="4" w:space="0" w:color="auto"/>
            </w:tcBorders>
          </w:tcPr>
          <w:p w14:paraId="1280925C" w14:textId="77777777" w:rsidR="00351CEF" w:rsidRPr="00BD0B14" w:rsidRDefault="00351CEF" w:rsidP="00A046EC">
            <w:pPr>
              <w:rPr>
                <w:rFonts w:cstheme="minorHAnsi"/>
                <w:sz w:val="20"/>
                <w:szCs w:val="20"/>
              </w:rPr>
            </w:pPr>
            <w:r w:rsidRPr="00BD0B14">
              <w:rPr>
                <w:rFonts w:cstheme="minorHAnsi"/>
                <w:sz w:val="20"/>
                <w:szCs w:val="20"/>
              </w:rPr>
              <w:t xml:space="preserve">What am I doing until our next </w:t>
            </w:r>
            <w:proofErr w:type="gramStart"/>
            <w:r w:rsidRPr="00BD0B14">
              <w:rPr>
                <w:rFonts w:cstheme="minorHAnsi"/>
                <w:sz w:val="20"/>
                <w:szCs w:val="20"/>
              </w:rPr>
              <w:t>meeting</w:t>
            </w:r>
            <w:proofErr w:type="gramEnd"/>
          </w:p>
          <w:p w14:paraId="697B9FB2" w14:textId="77777777" w:rsidR="00351CEF" w:rsidRPr="00BD0B14" w:rsidRDefault="00351CEF" w:rsidP="00A046EC">
            <w:pPr>
              <w:rPr>
                <w:rFonts w:cstheme="minorHAnsi"/>
                <w:i/>
                <w:iCs/>
                <w:sz w:val="20"/>
                <w:szCs w:val="20"/>
              </w:rPr>
            </w:pPr>
          </w:p>
        </w:tc>
        <w:tc>
          <w:tcPr>
            <w:tcW w:w="3149" w:type="dxa"/>
            <w:tcBorders>
              <w:top w:val="single" w:sz="4" w:space="0" w:color="auto"/>
              <w:left w:val="single" w:sz="4" w:space="0" w:color="auto"/>
              <w:bottom w:val="single" w:sz="4" w:space="0" w:color="auto"/>
              <w:right w:val="single" w:sz="4" w:space="0" w:color="auto"/>
            </w:tcBorders>
            <w:hideMark/>
          </w:tcPr>
          <w:p w14:paraId="46AA6C6B" w14:textId="77777777" w:rsidR="00351CEF" w:rsidRPr="00BD0B14" w:rsidRDefault="00351CEF" w:rsidP="00A046EC">
            <w:pPr>
              <w:rPr>
                <w:rFonts w:cstheme="minorHAnsi"/>
                <w:sz w:val="20"/>
                <w:szCs w:val="20"/>
              </w:rPr>
            </w:pPr>
            <w:r w:rsidRPr="00BD0B14">
              <w:rPr>
                <w:rFonts w:cstheme="minorHAnsi"/>
                <w:sz w:val="20"/>
                <w:szCs w:val="20"/>
              </w:rPr>
              <w:t>What are my impediments</w:t>
            </w:r>
          </w:p>
        </w:tc>
      </w:tr>
      <w:tr w:rsidR="00351CEF" w:rsidRPr="00BD0B14" w14:paraId="0FDDBC65"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22384136"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Kamil Obiedzinski</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632A719B"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Rework on Created user stories and Acceptance criteria</w:t>
            </w:r>
            <w:r w:rsidRPr="00BD0B14">
              <w:rPr>
                <w:rStyle w:val="eop"/>
                <w:rFonts w:cstheme="minorHAnsi"/>
                <w:color w:val="000000"/>
                <w:sz w:val="20"/>
                <w:szCs w:val="20"/>
                <w:shd w:val="clear" w:color="auto" w:fill="FFFFFF"/>
              </w:rPr>
              <w:t> </w:t>
            </w:r>
          </w:p>
          <w:p w14:paraId="6E5541F7" w14:textId="65580237" w:rsidR="00351CEF" w:rsidRPr="00BD0B14" w:rsidRDefault="00351CEF" w:rsidP="00A046EC">
            <w:pPr>
              <w:rPr>
                <w:rFonts w:cstheme="minorHAnsi"/>
                <w:sz w:val="20"/>
                <w:szCs w:val="20"/>
              </w:rPr>
            </w:pPr>
            <w:r w:rsidRPr="00BD0B14">
              <w:rPr>
                <w:rStyle w:val="eop"/>
                <w:rFonts w:cstheme="minorHAnsi"/>
                <w:color w:val="000000"/>
                <w:sz w:val="20"/>
                <w:szCs w:val="20"/>
                <w:shd w:val="clear" w:color="auto" w:fill="FFFFFF"/>
              </w:rPr>
              <w:t xml:space="preserve">Points, and </w:t>
            </w:r>
            <w:r w:rsidR="00B76B2D" w:rsidRPr="00BD0B14">
              <w:rPr>
                <w:rStyle w:val="eop"/>
                <w:rFonts w:cstheme="minorHAnsi"/>
                <w:color w:val="000000"/>
                <w:sz w:val="20"/>
                <w:szCs w:val="20"/>
                <w:shd w:val="clear" w:color="auto" w:fill="FFFFFF"/>
              </w:rPr>
              <w:t>Moscow</w:t>
            </w:r>
          </w:p>
        </w:tc>
        <w:tc>
          <w:tcPr>
            <w:tcW w:w="3149" w:type="dxa"/>
            <w:tcBorders>
              <w:top w:val="single" w:sz="4" w:space="0" w:color="auto"/>
              <w:left w:val="single" w:sz="4" w:space="0" w:color="auto"/>
              <w:bottom w:val="single" w:sz="4" w:space="0" w:color="auto"/>
              <w:right w:val="single" w:sz="4" w:space="0" w:color="auto"/>
            </w:tcBorders>
            <w:hideMark/>
          </w:tcPr>
          <w:p w14:paraId="57D087D5" w14:textId="77777777" w:rsidR="00351CEF" w:rsidRPr="00BD0B14" w:rsidRDefault="00351CEF" w:rsidP="00A046EC">
            <w:pPr>
              <w:rPr>
                <w:rFonts w:cstheme="minorHAnsi"/>
                <w:sz w:val="20"/>
                <w:szCs w:val="20"/>
              </w:rPr>
            </w:pPr>
            <w:r w:rsidRPr="00BD0B14">
              <w:rPr>
                <w:rFonts w:cstheme="minorHAnsi"/>
                <w:sz w:val="20"/>
                <w:szCs w:val="20"/>
              </w:rPr>
              <w:t>Work on final document</w:t>
            </w:r>
          </w:p>
        </w:tc>
        <w:tc>
          <w:tcPr>
            <w:tcW w:w="3149" w:type="dxa"/>
            <w:tcBorders>
              <w:top w:val="single" w:sz="4" w:space="0" w:color="auto"/>
              <w:left w:val="single" w:sz="4" w:space="0" w:color="auto"/>
              <w:bottom w:val="single" w:sz="4" w:space="0" w:color="auto"/>
              <w:right w:val="single" w:sz="4" w:space="0" w:color="auto"/>
            </w:tcBorders>
          </w:tcPr>
          <w:p w14:paraId="75F7CDD1"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Time-Management</w:t>
            </w:r>
            <w:r w:rsidRPr="00BD0B14">
              <w:rPr>
                <w:rStyle w:val="eop"/>
                <w:rFonts w:cstheme="minorHAnsi"/>
                <w:color w:val="000000"/>
                <w:sz w:val="20"/>
                <w:szCs w:val="20"/>
                <w:shd w:val="clear" w:color="auto" w:fill="FFFFFF"/>
              </w:rPr>
              <w:t> </w:t>
            </w:r>
          </w:p>
          <w:p w14:paraId="3E9FCA28" w14:textId="77777777" w:rsidR="00351CEF" w:rsidRPr="00BD0B14" w:rsidRDefault="00351CEF" w:rsidP="00A046EC">
            <w:pPr>
              <w:rPr>
                <w:rStyle w:val="normaltextrun"/>
                <w:rFonts w:cstheme="minorHAnsi"/>
                <w:sz w:val="20"/>
                <w:szCs w:val="20"/>
              </w:rPr>
            </w:pPr>
            <w:r w:rsidRPr="00BD0B14">
              <w:rPr>
                <w:rStyle w:val="normaltextrun"/>
                <w:rFonts w:cstheme="minorHAnsi"/>
                <w:color w:val="000000"/>
                <w:sz w:val="20"/>
                <w:szCs w:val="20"/>
                <w:shd w:val="clear" w:color="auto" w:fill="FFFFFF"/>
              </w:rPr>
              <w:t>Homework from other classes</w:t>
            </w:r>
          </w:p>
          <w:p w14:paraId="131B247F" w14:textId="0BA37A4D" w:rsidR="00351CEF" w:rsidRPr="00BD0B14" w:rsidRDefault="00351CEF" w:rsidP="00A046EC">
            <w:pPr>
              <w:rPr>
                <w:rStyle w:val="eop"/>
                <w:rFonts w:cstheme="minorHAnsi"/>
                <w:sz w:val="20"/>
                <w:szCs w:val="20"/>
              </w:rPr>
            </w:pPr>
            <w:r w:rsidRPr="00BD0B14">
              <w:rPr>
                <w:rStyle w:val="normaltextrun"/>
                <w:rFonts w:cstheme="minorHAnsi"/>
                <w:color w:val="000000"/>
                <w:sz w:val="20"/>
                <w:szCs w:val="20"/>
                <w:shd w:val="clear" w:color="auto" w:fill="FFFFFF"/>
              </w:rPr>
              <w:t xml:space="preserve">Studying </w:t>
            </w:r>
            <w:r w:rsidR="00B76B2D" w:rsidRPr="00BD0B14">
              <w:rPr>
                <w:rStyle w:val="normaltextrun"/>
                <w:rFonts w:cstheme="minorHAnsi"/>
                <w:color w:val="000000"/>
                <w:sz w:val="20"/>
                <w:szCs w:val="20"/>
                <w:shd w:val="clear" w:color="auto" w:fill="FFFFFF"/>
              </w:rPr>
              <w:t>for finals</w:t>
            </w:r>
          </w:p>
          <w:p w14:paraId="1353C5F3" w14:textId="77777777" w:rsidR="00351CEF" w:rsidRPr="00BD0B14" w:rsidRDefault="00351CEF" w:rsidP="00A046EC">
            <w:pPr>
              <w:rPr>
                <w:rFonts w:cstheme="minorHAnsi"/>
                <w:sz w:val="20"/>
                <w:szCs w:val="20"/>
              </w:rPr>
            </w:pPr>
          </w:p>
        </w:tc>
      </w:tr>
      <w:tr w:rsidR="00351CEF" w:rsidRPr="00BD0B14" w14:paraId="0A52C5AB"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48911C3F" w14:textId="77777777" w:rsidR="00351CEF" w:rsidRPr="00BD0B14" w:rsidRDefault="00351CEF" w:rsidP="00A046EC">
            <w:pPr>
              <w:rPr>
                <w:rFonts w:cstheme="minorHAnsi"/>
                <w:sz w:val="20"/>
                <w:szCs w:val="20"/>
              </w:rPr>
            </w:pPr>
            <w:proofErr w:type="spellStart"/>
            <w:r w:rsidRPr="00BD0B14">
              <w:rPr>
                <w:rStyle w:val="normaltextrun"/>
                <w:rFonts w:cstheme="minorHAnsi"/>
                <w:color w:val="000000"/>
                <w:sz w:val="20"/>
                <w:szCs w:val="20"/>
                <w:shd w:val="clear" w:color="auto" w:fill="FFFFFF"/>
              </w:rPr>
              <w:t>Manasa</w:t>
            </w:r>
            <w:proofErr w:type="spellEnd"/>
            <w:r w:rsidRPr="00BD0B14">
              <w:rPr>
                <w:rStyle w:val="normaltextrun"/>
                <w:rFonts w:cstheme="minorHAnsi"/>
                <w:color w:val="000000"/>
                <w:sz w:val="20"/>
                <w:szCs w:val="20"/>
                <w:shd w:val="clear" w:color="auto" w:fill="FFFFFF"/>
              </w:rPr>
              <w:t xml:space="preserve"> </w:t>
            </w:r>
            <w:proofErr w:type="spellStart"/>
            <w:r w:rsidRPr="00BD0B14">
              <w:rPr>
                <w:rStyle w:val="normaltextrun"/>
                <w:rFonts w:cstheme="minorHAnsi"/>
                <w:color w:val="000000"/>
                <w:sz w:val="20"/>
                <w:szCs w:val="20"/>
                <w:shd w:val="clear" w:color="auto" w:fill="FFFFFF"/>
              </w:rPr>
              <w:t>Manohara</w:t>
            </w:r>
            <w:proofErr w:type="spellEnd"/>
            <w:r w:rsidRPr="00BD0B14">
              <w:rPr>
                <w:rStyle w:val="normaltextrun"/>
                <w:rFonts w:cstheme="minorHAnsi"/>
                <w:color w:val="000000"/>
                <w:sz w:val="20"/>
                <w:szCs w:val="20"/>
                <w:shd w:val="clear" w:color="auto" w:fill="FFFFFF"/>
              </w:rPr>
              <w:t xml:space="preserve"> Shetty</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01F58784"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Rework on Created user stories and Acceptance criteria</w:t>
            </w:r>
            <w:r w:rsidRPr="00BD0B14">
              <w:rPr>
                <w:rStyle w:val="eop"/>
                <w:rFonts w:cstheme="minorHAnsi"/>
                <w:color w:val="000000"/>
                <w:sz w:val="20"/>
                <w:szCs w:val="20"/>
                <w:shd w:val="clear" w:color="auto" w:fill="FFFFFF"/>
              </w:rPr>
              <w:t> </w:t>
            </w:r>
          </w:p>
          <w:p w14:paraId="435C7246" w14:textId="1FA1D6A2" w:rsidR="00351CEF" w:rsidRPr="00BD0B14" w:rsidRDefault="00351CEF" w:rsidP="00A046EC">
            <w:pPr>
              <w:rPr>
                <w:rFonts w:cstheme="minorHAnsi"/>
                <w:sz w:val="20"/>
                <w:szCs w:val="20"/>
              </w:rPr>
            </w:pPr>
            <w:r w:rsidRPr="00BD0B14">
              <w:rPr>
                <w:rStyle w:val="eop"/>
                <w:rFonts w:cstheme="minorHAnsi"/>
                <w:color w:val="000000"/>
                <w:sz w:val="20"/>
                <w:szCs w:val="20"/>
                <w:shd w:val="clear" w:color="auto" w:fill="FFFFFF"/>
              </w:rPr>
              <w:t xml:space="preserve">Points, and </w:t>
            </w:r>
            <w:r w:rsidR="00B76B2D" w:rsidRPr="00BD0B14">
              <w:rPr>
                <w:rStyle w:val="eop"/>
                <w:rFonts w:cstheme="minorHAnsi"/>
                <w:color w:val="000000"/>
                <w:sz w:val="20"/>
                <w:szCs w:val="20"/>
                <w:shd w:val="clear" w:color="auto" w:fill="FFFFFF"/>
              </w:rPr>
              <w:t>Moscow</w:t>
            </w:r>
          </w:p>
        </w:tc>
        <w:tc>
          <w:tcPr>
            <w:tcW w:w="3149" w:type="dxa"/>
            <w:tcBorders>
              <w:top w:val="single" w:sz="4" w:space="0" w:color="auto"/>
              <w:left w:val="single" w:sz="4" w:space="0" w:color="auto"/>
              <w:bottom w:val="single" w:sz="4" w:space="0" w:color="auto"/>
              <w:right w:val="single" w:sz="4" w:space="0" w:color="auto"/>
            </w:tcBorders>
            <w:hideMark/>
          </w:tcPr>
          <w:p w14:paraId="4C98BE6C" w14:textId="1532C31B" w:rsidR="00351CEF" w:rsidRPr="00BD0B14" w:rsidRDefault="00B76B2D" w:rsidP="00A046EC">
            <w:pPr>
              <w:rPr>
                <w:rFonts w:cstheme="minorHAnsi"/>
                <w:sz w:val="20"/>
                <w:szCs w:val="20"/>
              </w:rPr>
            </w:pPr>
            <w:r w:rsidRPr="00BD0B14">
              <w:rPr>
                <w:rFonts w:cstheme="minorHAnsi"/>
                <w:sz w:val="20"/>
                <w:szCs w:val="20"/>
              </w:rPr>
              <w:t>Trello</w:t>
            </w:r>
          </w:p>
        </w:tc>
        <w:tc>
          <w:tcPr>
            <w:tcW w:w="3149" w:type="dxa"/>
            <w:tcBorders>
              <w:top w:val="single" w:sz="4" w:space="0" w:color="auto"/>
              <w:left w:val="single" w:sz="4" w:space="0" w:color="auto"/>
              <w:bottom w:val="single" w:sz="4" w:space="0" w:color="auto"/>
              <w:right w:val="single" w:sz="4" w:space="0" w:color="auto"/>
            </w:tcBorders>
          </w:tcPr>
          <w:p w14:paraId="1ACE21A9"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Time-Management</w:t>
            </w:r>
            <w:r w:rsidRPr="00BD0B14">
              <w:rPr>
                <w:rStyle w:val="eop"/>
                <w:rFonts w:cstheme="minorHAnsi"/>
                <w:color w:val="000000"/>
                <w:sz w:val="20"/>
                <w:szCs w:val="20"/>
                <w:shd w:val="clear" w:color="auto" w:fill="FFFFFF"/>
              </w:rPr>
              <w:t> </w:t>
            </w:r>
          </w:p>
          <w:p w14:paraId="70EDFD80" w14:textId="77777777" w:rsidR="00351CEF" w:rsidRPr="00BD0B14" w:rsidRDefault="00351CEF" w:rsidP="00A046EC">
            <w:pPr>
              <w:rPr>
                <w:rStyle w:val="normaltextrun"/>
                <w:rFonts w:cstheme="minorHAnsi"/>
                <w:sz w:val="20"/>
                <w:szCs w:val="20"/>
              </w:rPr>
            </w:pPr>
            <w:r w:rsidRPr="00BD0B14">
              <w:rPr>
                <w:rStyle w:val="normaltextrun"/>
                <w:rFonts w:cstheme="minorHAnsi"/>
                <w:color w:val="000000"/>
                <w:sz w:val="20"/>
                <w:szCs w:val="20"/>
                <w:shd w:val="clear" w:color="auto" w:fill="FFFFFF"/>
              </w:rPr>
              <w:t>Homework from other classes</w:t>
            </w:r>
          </w:p>
          <w:p w14:paraId="7522FEAC" w14:textId="695AFE6F" w:rsidR="00351CEF" w:rsidRPr="00BD0B14" w:rsidRDefault="00351CEF" w:rsidP="00A046EC">
            <w:pPr>
              <w:rPr>
                <w:rStyle w:val="eop"/>
                <w:rFonts w:cstheme="minorHAnsi"/>
                <w:sz w:val="20"/>
                <w:szCs w:val="20"/>
              </w:rPr>
            </w:pPr>
            <w:r w:rsidRPr="00BD0B14">
              <w:rPr>
                <w:rStyle w:val="normaltextrun"/>
                <w:rFonts w:cstheme="minorHAnsi"/>
                <w:color w:val="000000"/>
                <w:sz w:val="20"/>
                <w:szCs w:val="20"/>
                <w:shd w:val="clear" w:color="auto" w:fill="FFFFFF"/>
              </w:rPr>
              <w:t xml:space="preserve">Studying </w:t>
            </w:r>
            <w:r w:rsidR="00B76B2D" w:rsidRPr="00BD0B14">
              <w:rPr>
                <w:rStyle w:val="normaltextrun"/>
                <w:rFonts w:cstheme="minorHAnsi"/>
                <w:color w:val="000000"/>
                <w:sz w:val="20"/>
                <w:szCs w:val="20"/>
                <w:shd w:val="clear" w:color="auto" w:fill="FFFFFF"/>
              </w:rPr>
              <w:t>for finals</w:t>
            </w:r>
          </w:p>
          <w:p w14:paraId="5A911155" w14:textId="77777777" w:rsidR="00351CEF" w:rsidRPr="00BD0B14" w:rsidRDefault="00351CEF" w:rsidP="00A046EC">
            <w:pPr>
              <w:rPr>
                <w:rFonts w:cstheme="minorHAnsi"/>
                <w:sz w:val="20"/>
                <w:szCs w:val="20"/>
              </w:rPr>
            </w:pPr>
          </w:p>
        </w:tc>
      </w:tr>
      <w:tr w:rsidR="00351CEF" w:rsidRPr="00BD0B14" w14:paraId="10EEC218"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2475F828"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Hyemi Park</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5CBDD180"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Rework on Created user stories and Acceptance criteria</w:t>
            </w:r>
            <w:r w:rsidRPr="00BD0B14">
              <w:rPr>
                <w:rStyle w:val="eop"/>
                <w:rFonts w:cstheme="minorHAnsi"/>
                <w:color w:val="000000"/>
                <w:sz w:val="20"/>
                <w:szCs w:val="20"/>
                <w:shd w:val="clear" w:color="auto" w:fill="FFFFFF"/>
              </w:rPr>
              <w:t> </w:t>
            </w:r>
          </w:p>
          <w:p w14:paraId="791AF376" w14:textId="7076B764" w:rsidR="00351CEF" w:rsidRPr="00BD0B14" w:rsidRDefault="00351CEF" w:rsidP="00A046EC">
            <w:pPr>
              <w:rPr>
                <w:rFonts w:cstheme="minorHAnsi"/>
                <w:sz w:val="20"/>
                <w:szCs w:val="20"/>
              </w:rPr>
            </w:pPr>
            <w:r w:rsidRPr="00BD0B14">
              <w:rPr>
                <w:rStyle w:val="eop"/>
                <w:rFonts w:cstheme="minorHAnsi"/>
                <w:color w:val="000000"/>
                <w:sz w:val="20"/>
                <w:szCs w:val="20"/>
                <w:shd w:val="clear" w:color="auto" w:fill="FFFFFF"/>
              </w:rPr>
              <w:t xml:space="preserve">Points, and </w:t>
            </w:r>
            <w:r w:rsidR="00B76B2D" w:rsidRPr="00BD0B14">
              <w:rPr>
                <w:rStyle w:val="eop"/>
                <w:rFonts w:cstheme="minorHAnsi"/>
                <w:color w:val="000000"/>
                <w:sz w:val="20"/>
                <w:szCs w:val="20"/>
                <w:shd w:val="clear" w:color="auto" w:fill="FFFFFF"/>
              </w:rPr>
              <w:t>Moscow</w:t>
            </w:r>
          </w:p>
        </w:tc>
        <w:tc>
          <w:tcPr>
            <w:tcW w:w="3149" w:type="dxa"/>
            <w:tcBorders>
              <w:top w:val="single" w:sz="4" w:space="0" w:color="auto"/>
              <w:left w:val="single" w:sz="4" w:space="0" w:color="auto"/>
              <w:bottom w:val="single" w:sz="4" w:space="0" w:color="auto"/>
              <w:right w:val="single" w:sz="4" w:space="0" w:color="auto"/>
            </w:tcBorders>
            <w:hideMark/>
          </w:tcPr>
          <w:p w14:paraId="19FAFF83" w14:textId="77777777" w:rsidR="00351CEF" w:rsidRPr="00BD0B14" w:rsidRDefault="00351CEF" w:rsidP="00A046EC">
            <w:pPr>
              <w:rPr>
                <w:rFonts w:cstheme="minorHAnsi"/>
                <w:sz w:val="20"/>
                <w:szCs w:val="20"/>
              </w:rPr>
            </w:pPr>
            <w:r w:rsidRPr="00BD0B14">
              <w:rPr>
                <w:rFonts w:cstheme="minorHAnsi"/>
                <w:sz w:val="20"/>
                <w:szCs w:val="20"/>
              </w:rPr>
              <w:t>Vison box, mockup</w:t>
            </w:r>
          </w:p>
        </w:tc>
        <w:tc>
          <w:tcPr>
            <w:tcW w:w="3149" w:type="dxa"/>
            <w:tcBorders>
              <w:top w:val="single" w:sz="4" w:space="0" w:color="auto"/>
              <w:left w:val="single" w:sz="4" w:space="0" w:color="auto"/>
              <w:bottom w:val="single" w:sz="4" w:space="0" w:color="auto"/>
              <w:right w:val="single" w:sz="4" w:space="0" w:color="auto"/>
            </w:tcBorders>
            <w:hideMark/>
          </w:tcPr>
          <w:p w14:paraId="4D2911FE"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Time-Management</w:t>
            </w:r>
            <w:r w:rsidRPr="00BD0B14">
              <w:rPr>
                <w:rStyle w:val="eop"/>
                <w:rFonts w:cstheme="minorHAnsi"/>
                <w:color w:val="000000"/>
                <w:sz w:val="20"/>
                <w:szCs w:val="20"/>
                <w:shd w:val="clear" w:color="auto" w:fill="FFFFFF"/>
              </w:rPr>
              <w:t> </w:t>
            </w:r>
          </w:p>
          <w:p w14:paraId="3BA4091A" w14:textId="77777777" w:rsidR="00351CEF" w:rsidRPr="00BD0B14" w:rsidRDefault="00351CEF" w:rsidP="00A046EC">
            <w:pPr>
              <w:rPr>
                <w:rStyle w:val="normaltextrun"/>
                <w:rFonts w:cstheme="minorHAnsi"/>
                <w:sz w:val="20"/>
                <w:szCs w:val="20"/>
              </w:rPr>
            </w:pPr>
            <w:r w:rsidRPr="00BD0B14">
              <w:rPr>
                <w:rStyle w:val="normaltextrun"/>
                <w:rFonts w:cstheme="minorHAnsi"/>
                <w:color w:val="000000"/>
                <w:sz w:val="20"/>
                <w:szCs w:val="20"/>
                <w:shd w:val="clear" w:color="auto" w:fill="FFFFFF"/>
              </w:rPr>
              <w:t>Homework from other classes</w:t>
            </w:r>
          </w:p>
          <w:p w14:paraId="1EFDFD65" w14:textId="4164462D"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 xml:space="preserve">Studying </w:t>
            </w:r>
            <w:r w:rsidR="00B76B2D" w:rsidRPr="00BD0B14">
              <w:rPr>
                <w:rStyle w:val="normaltextrun"/>
                <w:rFonts w:cstheme="minorHAnsi"/>
                <w:color w:val="000000"/>
                <w:sz w:val="20"/>
                <w:szCs w:val="20"/>
                <w:shd w:val="clear" w:color="auto" w:fill="FFFFFF"/>
              </w:rPr>
              <w:t>for finals</w:t>
            </w:r>
          </w:p>
        </w:tc>
      </w:tr>
      <w:tr w:rsidR="00351CEF" w:rsidRPr="00BD0B14" w14:paraId="54C85B36"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3298C140" w14:textId="77777777" w:rsidR="00351CEF" w:rsidRPr="00BD0B14" w:rsidRDefault="00351CEF" w:rsidP="00A046EC">
            <w:pPr>
              <w:rPr>
                <w:rFonts w:cstheme="minorHAnsi"/>
                <w:sz w:val="20"/>
                <w:szCs w:val="20"/>
              </w:rPr>
            </w:pPr>
            <w:proofErr w:type="spellStart"/>
            <w:r w:rsidRPr="00BD0B14">
              <w:rPr>
                <w:rStyle w:val="normaltextrun"/>
                <w:rFonts w:cstheme="minorHAnsi"/>
                <w:color w:val="000000"/>
                <w:sz w:val="20"/>
                <w:szCs w:val="20"/>
                <w:shd w:val="clear" w:color="auto" w:fill="FFFFFF"/>
              </w:rPr>
              <w:t>Sik</w:t>
            </w:r>
            <w:proofErr w:type="spellEnd"/>
            <w:r w:rsidRPr="00BD0B14">
              <w:rPr>
                <w:rStyle w:val="normaltextrun"/>
                <w:rFonts w:cstheme="minorHAnsi"/>
                <w:color w:val="000000"/>
                <w:sz w:val="20"/>
                <w:szCs w:val="20"/>
                <w:shd w:val="clear" w:color="auto" w:fill="FFFFFF"/>
              </w:rPr>
              <w:t xml:space="preserve"> Lam Mo</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293A8660"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Rework on Created user stories and Acceptance criteria</w:t>
            </w:r>
            <w:r w:rsidRPr="00BD0B14">
              <w:rPr>
                <w:rStyle w:val="eop"/>
                <w:rFonts w:cstheme="minorHAnsi"/>
                <w:color w:val="000000"/>
                <w:sz w:val="20"/>
                <w:szCs w:val="20"/>
                <w:shd w:val="clear" w:color="auto" w:fill="FFFFFF"/>
              </w:rPr>
              <w:t> </w:t>
            </w:r>
          </w:p>
          <w:p w14:paraId="4541C759" w14:textId="5C4E98CE" w:rsidR="00351CEF" w:rsidRPr="00BD0B14" w:rsidRDefault="00351CEF" w:rsidP="00A046EC">
            <w:pPr>
              <w:rPr>
                <w:rFonts w:cstheme="minorHAnsi"/>
                <w:sz w:val="20"/>
                <w:szCs w:val="20"/>
              </w:rPr>
            </w:pPr>
            <w:r w:rsidRPr="00BD0B14">
              <w:rPr>
                <w:rStyle w:val="eop"/>
                <w:rFonts w:cstheme="minorHAnsi"/>
                <w:color w:val="000000"/>
                <w:sz w:val="20"/>
                <w:szCs w:val="20"/>
                <w:shd w:val="clear" w:color="auto" w:fill="FFFFFF"/>
              </w:rPr>
              <w:t xml:space="preserve">Points, and </w:t>
            </w:r>
            <w:r w:rsidR="00B76B2D" w:rsidRPr="00BD0B14">
              <w:rPr>
                <w:rStyle w:val="eop"/>
                <w:rFonts w:cstheme="minorHAnsi"/>
                <w:color w:val="000000"/>
                <w:sz w:val="20"/>
                <w:szCs w:val="20"/>
                <w:shd w:val="clear" w:color="auto" w:fill="FFFFFF"/>
              </w:rPr>
              <w:t>Moscow</w:t>
            </w:r>
          </w:p>
        </w:tc>
        <w:tc>
          <w:tcPr>
            <w:tcW w:w="3149" w:type="dxa"/>
            <w:tcBorders>
              <w:top w:val="single" w:sz="4" w:space="0" w:color="auto"/>
              <w:left w:val="single" w:sz="4" w:space="0" w:color="auto"/>
              <w:bottom w:val="single" w:sz="4" w:space="0" w:color="auto"/>
              <w:right w:val="single" w:sz="4" w:space="0" w:color="auto"/>
            </w:tcBorders>
            <w:hideMark/>
          </w:tcPr>
          <w:p w14:paraId="07897D33" w14:textId="77777777" w:rsidR="00351CEF" w:rsidRPr="00BD0B14" w:rsidRDefault="00351CEF" w:rsidP="00A046EC">
            <w:pPr>
              <w:rPr>
                <w:rFonts w:cstheme="minorHAnsi"/>
                <w:sz w:val="20"/>
                <w:szCs w:val="20"/>
              </w:rPr>
            </w:pPr>
            <w:r w:rsidRPr="00BD0B14">
              <w:rPr>
                <w:rFonts w:cstheme="minorHAnsi"/>
                <w:sz w:val="20"/>
                <w:szCs w:val="20"/>
              </w:rPr>
              <w:t xml:space="preserve">Extra user stories, roadmap </w:t>
            </w:r>
          </w:p>
        </w:tc>
        <w:tc>
          <w:tcPr>
            <w:tcW w:w="3149" w:type="dxa"/>
            <w:tcBorders>
              <w:top w:val="single" w:sz="4" w:space="0" w:color="auto"/>
              <w:left w:val="single" w:sz="4" w:space="0" w:color="auto"/>
              <w:bottom w:val="single" w:sz="4" w:space="0" w:color="auto"/>
              <w:right w:val="single" w:sz="4" w:space="0" w:color="auto"/>
            </w:tcBorders>
          </w:tcPr>
          <w:p w14:paraId="4094B52A"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Time-Management</w:t>
            </w:r>
            <w:r w:rsidRPr="00BD0B14">
              <w:rPr>
                <w:rStyle w:val="eop"/>
                <w:rFonts w:cstheme="minorHAnsi"/>
                <w:color w:val="000000"/>
                <w:sz w:val="20"/>
                <w:szCs w:val="20"/>
                <w:shd w:val="clear" w:color="auto" w:fill="FFFFFF"/>
              </w:rPr>
              <w:t> </w:t>
            </w:r>
          </w:p>
          <w:p w14:paraId="23F6E978" w14:textId="77777777" w:rsidR="00351CEF" w:rsidRPr="00BD0B14" w:rsidRDefault="00351CEF" w:rsidP="00A046EC">
            <w:pPr>
              <w:rPr>
                <w:rStyle w:val="normaltextrun"/>
                <w:rFonts w:cstheme="minorHAnsi"/>
                <w:sz w:val="20"/>
                <w:szCs w:val="20"/>
              </w:rPr>
            </w:pPr>
            <w:r w:rsidRPr="00BD0B14">
              <w:rPr>
                <w:rStyle w:val="normaltextrun"/>
                <w:rFonts w:cstheme="minorHAnsi"/>
                <w:color w:val="000000"/>
                <w:sz w:val="20"/>
                <w:szCs w:val="20"/>
                <w:shd w:val="clear" w:color="auto" w:fill="FFFFFF"/>
              </w:rPr>
              <w:t>Homework from other classes</w:t>
            </w:r>
          </w:p>
          <w:p w14:paraId="526778EF" w14:textId="7A3E159D" w:rsidR="00351CEF" w:rsidRPr="00BD0B14" w:rsidRDefault="00351CEF" w:rsidP="00A046EC">
            <w:pPr>
              <w:rPr>
                <w:rStyle w:val="eop"/>
                <w:rFonts w:cstheme="minorHAnsi"/>
                <w:sz w:val="20"/>
                <w:szCs w:val="20"/>
              </w:rPr>
            </w:pPr>
            <w:r w:rsidRPr="00BD0B14">
              <w:rPr>
                <w:rStyle w:val="normaltextrun"/>
                <w:rFonts w:cstheme="minorHAnsi"/>
                <w:color w:val="000000"/>
                <w:sz w:val="20"/>
                <w:szCs w:val="20"/>
                <w:shd w:val="clear" w:color="auto" w:fill="FFFFFF"/>
              </w:rPr>
              <w:t xml:space="preserve">Studying </w:t>
            </w:r>
            <w:r w:rsidR="00B76B2D" w:rsidRPr="00BD0B14">
              <w:rPr>
                <w:rStyle w:val="normaltextrun"/>
                <w:rFonts w:cstheme="minorHAnsi"/>
                <w:color w:val="000000"/>
                <w:sz w:val="20"/>
                <w:szCs w:val="20"/>
                <w:shd w:val="clear" w:color="auto" w:fill="FFFFFF"/>
              </w:rPr>
              <w:t>for finals</w:t>
            </w:r>
          </w:p>
          <w:p w14:paraId="66974895" w14:textId="77777777" w:rsidR="00351CEF" w:rsidRPr="00BD0B14" w:rsidRDefault="00351CEF" w:rsidP="00A046EC">
            <w:pPr>
              <w:rPr>
                <w:rFonts w:cstheme="minorHAnsi"/>
                <w:sz w:val="20"/>
                <w:szCs w:val="20"/>
              </w:rPr>
            </w:pPr>
          </w:p>
        </w:tc>
      </w:tr>
    </w:tbl>
    <w:p w14:paraId="2350AD37" w14:textId="77777777" w:rsidR="002E3462" w:rsidRDefault="002E3462" w:rsidP="00A046EC">
      <w:pPr>
        <w:rPr>
          <w:sz w:val="20"/>
          <w:szCs w:val="20"/>
          <w:u w:val="single"/>
        </w:rPr>
      </w:pPr>
    </w:p>
    <w:p w14:paraId="638697A3" w14:textId="3AB094FE" w:rsidR="00351CEF" w:rsidRPr="00A046EC" w:rsidRDefault="00351CEF" w:rsidP="00A046EC">
      <w:pPr>
        <w:rPr>
          <w:sz w:val="20"/>
          <w:szCs w:val="20"/>
          <w:u w:val="single"/>
        </w:rPr>
      </w:pPr>
      <w:r w:rsidRPr="00A046EC">
        <w:rPr>
          <w:sz w:val="20"/>
          <w:szCs w:val="20"/>
          <w:u w:val="single"/>
        </w:rPr>
        <w:t xml:space="preserve">PROJECT STATUS </w:t>
      </w:r>
      <w:r w:rsidRPr="00A046EC">
        <w:rPr>
          <w:sz w:val="20"/>
          <w:szCs w:val="20"/>
        </w:rPr>
        <w:t xml:space="preserve"> </w:t>
      </w:r>
    </w:p>
    <w:p w14:paraId="2C81B6CB" w14:textId="77777777" w:rsidR="00351CEF" w:rsidRPr="00A046EC" w:rsidRDefault="00351CEF" w:rsidP="00A046EC">
      <w:pPr>
        <w:rPr>
          <w:sz w:val="20"/>
          <w:szCs w:val="20"/>
        </w:rPr>
      </w:pPr>
    </w:p>
    <w:tbl>
      <w:tblPr>
        <w:tblStyle w:val="TableGrid"/>
        <w:tblW w:w="0" w:type="auto"/>
        <w:tblLook w:val="04A0" w:firstRow="1" w:lastRow="0" w:firstColumn="1" w:lastColumn="0" w:noHBand="0" w:noVBand="1"/>
      </w:tblPr>
      <w:tblGrid>
        <w:gridCol w:w="2651"/>
        <w:gridCol w:w="1097"/>
        <w:gridCol w:w="1730"/>
        <w:gridCol w:w="1724"/>
        <w:gridCol w:w="708"/>
        <w:gridCol w:w="2880"/>
      </w:tblGrid>
      <w:tr w:rsidR="00A046EC" w:rsidRPr="00A046EC" w14:paraId="60DEF165" w14:textId="77777777">
        <w:tc>
          <w:tcPr>
            <w:tcW w:w="2662" w:type="dxa"/>
            <w:tcBorders>
              <w:top w:val="single" w:sz="4" w:space="0" w:color="auto"/>
              <w:left w:val="single" w:sz="4" w:space="0" w:color="auto"/>
              <w:bottom w:val="single" w:sz="4" w:space="0" w:color="auto"/>
              <w:right w:val="single" w:sz="4" w:space="0" w:color="auto"/>
            </w:tcBorders>
            <w:hideMark/>
          </w:tcPr>
          <w:p w14:paraId="074E4C10" w14:textId="77777777" w:rsidR="00351CEF" w:rsidRPr="00A046EC" w:rsidRDefault="00351CEF" w:rsidP="00A046EC">
            <w:pPr>
              <w:rPr>
                <w:sz w:val="20"/>
                <w:szCs w:val="20"/>
              </w:rPr>
            </w:pPr>
            <w:r w:rsidRPr="00A046EC">
              <w:rPr>
                <w:sz w:val="20"/>
                <w:szCs w:val="20"/>
              </w:rPr>
              <w:t>Product/Project Component</w:t>
            </w:r>
          </w:p>
        </w:tc>
        <w:tc>
          <w:tcPr>
            <w:tcW w:w="1135" w:type="dxa"/>
            <w:tcBorders>
              <w:top w:val="single" w:sz="4" w:space="0" w:color="auto"/>
              <w:left w:val="single" w:sz="4" w:space="0" w:color="auto"/>
              <w:bottom w:val="single" w:sz="4" w:space="0" w:color="auto"/>
              <w:right w:val="single" w:sz="4" w:space="0" w:color="auto"/>
            </w:tcBorders>
            <w:hideMark/>
          </w:tcPr>
          <w:p w14:paraId="61C8ABC5" w14:textId="77777777" w:rsidR="00351CEF" w:rsidRPr="00A046EC" w:rsidRDefault="00351CEF" w:rsidP="00A046EC">
            <w:pPr>
              <w:rPr>
                <w:sz w:val="20"/>
                <w:szCs w:val="20"/>
              </w:rPr>
            </w:pPr>
            <w:r w:rsidRPr="00A046EC">
              <w:rPr>
                <w:sz w:val="20"/>
                <w:szCs w:val="20"/>
              </w:rPr>
              <w:t>Not Yet</w:t>
            </w:r>
          </w:p>
        </w:tc>
        <w:tc>
          <w:tcPr>
            <w:tcW w:w="1814" w:type="dxa"/>
            <w:tcBorders>
              <w:top w:val="single" w:sz="4" w:space="0" w:color="auto"/>
              <w:left w:val="single" w:sz="4" w:space="0" w:color="auto"/>
              <w:bottom w:val="single" w:sz="4" w:space="0" w:color="auto"/>
              <w:right w:val="single" w:sz="4" w:space="0" w:color="auto"/>
            </w:tcBorders>
            <w:hideMark/>
          </w:tcPr>
          <w:p w14:paraId="6A7299FA" w14:textId="77777777" w:rsidR="00351CEF" w:rsidRPr="00A046EC" w:rsidRDefault="00351CEF" w:rsidP="00A046EC">
            <w:pPr>
              <w:rPr>
                <w:sz w:val="20"/>
                <w:szCs w:val="20"/>
              </w:rPr>
            </w:pPr>
            <w:r w:rsidRPr="00A046EC">
              <w:rPr>
                <w:sz w:val="20"/>
                <w:szCs w:val="20"/>
              </w:rPr>
              <w:t>To Do</w:t>
            </w:r>
          </w:p>
        </w:tc>
        <w:tc>
          <w:tcPr>
            <w:tcW w:w="1755" w:type="dxa"/>
            <w:tcBorders>
              <w:top w:val="single" w:sz="4" w:space="0" w:color="auto"/>
              <w:left w:val="single" w:sz="4" w:space="0" w:color="auto"/>
              <w:bottom w:val="single" w:sz="4" w:space="0" w:color="auto"/>
              <w:right w:val="single" w:sz="4" w:space="0" w:color="auto"/>
            </w:tcBorders>
            <w:hideMark/>
          </w:tcPr>
          <w:p w14:paraId="4989FDDC" w14:textId="77777777" w:rsidR="00351CEF" w:rsidRPr="00A046EC" w:rsidRDefault="00351CEF" w:rsidP="00A046EC">
            <w:pPr>
              <w:rPr>
                <w:sz w:val="20"/>
                <w:szCs w:val="20"/>
              </w:rPr>
            </w:pPr>
            <w:r w:rsidRPr="00A046EC">
              <w:rPr>
                <w:sz w:val="20"/>
                <w:szCs w:val="20"/>
              </w:rPr>
              <w:t>In Progress (% of completion)</w:t>
            </w:r>
          </w:p>
        </w:tc>
        <w:tc>
          <w:tcPr>
            <w:tcW w:w="709" w:type="dxa"/>
            <w:tcBorders>
              <w:top w:val="single" w:sz="4" w:space="0" w:color="auto"/>
              <w:left w:val="single" w:sz="4" w:space="0" w:color="auto"/>
              <w:bottom w:val="single" w:sz="4" w:space="0" w:color="auto"/>
              <w:right w:val="single" w:sz="4" w:space="0" w:color="auto"/>
            </w:tcBorders>
            <w:hideMark/>
          </w:tcPr>
          <w:p w14:paraId="4DDCCC4B" w14:textId="77777777" w:rsidR="00351CEF" w:rsidRPr="00A046EC" w:rsidRDefault="00351CEF" w:rsidP="00A046EC">
            <w:pPr>
              <w:rPr>
                <w:sz w:val="20"/>
                <w:szCs w:val="20"/>
              </w:rPr>
            </w:pPr>
            <w:r w:rsidRPr="00A046EC">
              <w:rPr>
                <w:sz w:val="20"/>
                <w:szCs w:val="20"/>
              </w:rPr>
              <w:t>Done</w:t>
            </w:r>
          </w:p>
        </w:tc>
        <w:tc>
          <w:tcPr>
            <w:tcW w:w="3021" w:type="dxa"/>
            <w:tcBorders>
              <w:top w:val="single" w:sz="4" w:space="0" w:color="auto"/>
              <w:left w:val="single" w:sz="4" w:space="0" w:color="auto"/>
              <w:bottom w:val="single" w:sz="4" w:space="0" w:color="auto"/>
              <w:right w:val="single" w:sz="4" w:space="0" w:color="auto"/>
            </w:tcBorders>
            <w:hideMark/>
          </w:tcPr>
          <w:p w14:paraId="2A963E40" w14:textId="77777777" w:rsidR="00351CEF" w:rsidRPr="00A046EC" w:rsidRDefault="00351CEF" w:rsidP="00A046EC">
            <w:pPr>
              <w:rPr>
                <w:sz w:val="20"/>
                <w:szCs w:val="20"/>
              </w:rPr>
            </w:pPr>
            <w:r w:rsidRPr="00A046EC">
              <w:rPr>
                <w:sz w:val="20"/>
                <w:szCs w:val="20"/>
              </w:rPr>
              <w:t>We have an Issue!</w:t>
            </w:r>
          </w:p>
        </w:tc>
      </w:tr>
      <w:tr w:rsidR="00A046EC" w:rsidRPr="00A046EC" w14:paraId="0C533524"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DF88DB" w14:textId="77777777" w:rsidR="00351CEF" w:rsidRPr="00A046EC" w:rsidRDefault="00351CEF" w:rsidP="00A046EC">
            <w:pPr>
              <w:rPr>
                <w:sz w:val="20"/>
                <w:szCs w:val="20"/>
              </w:rPr>
            </w:pPr>
            <w:r w:rsidRPr="00A046EC">
              <w:rPr>
                <w:sz w:val="20"/>
                <w:szCs w:val="20"/>
              </w:rPr>
              <w:t>Business Case</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92193F"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DF37A4"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66596F" w14:textId="77777777" w:rsidR="00351CEF" w:rsidRPr="00A046EC" w:rsidRDefault="00351CEF" w:rsidP="00A046EC">
            <w:pPr>
              <w:rPr>
                <w:sz w:val="20"/>
                <w:szCs w:val="20"/>
                <w:highlight w:val="lightGray"/>
              </w:rPr>
            </w:pPr>
            <w:r w:rsidRPr="00A046EC">
              <w:rPr>
                <w:sz w:val="20"/>
                <w:szCs w:val="20"/>
                <w:highlight w:val="lightGray"/>
              </w:rPr>
              <w:t>50%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81BC69"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25CDC0" w14:textId="77777777" w:rsidR="00351CEF" w:rsidRPr="00A046EC" w:rsidRDefault="00351CEF" w:rsidP="00A046EC">
            <w:pPr>
              <w:rPr>
                <w:sz w:val="20"/>
                <w:szCs w:val="20"/>
                <w:highlight w:val="lightGray"/>
              </w:rPr>
            </w:pPr>
          </w:p>
        </w:tc>
      </w:tr>
      <w:tr w:rsidR="00A046EC" w:rsidRPr="00A046EC" w14:paraId="3F6DEC50"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2A5940" w14:textId="77777777" w:rsidR="00351CEF" w:rsidRPr="00A046EC" w:rsidRDefault="00351CEF" w:rsidP="00A046EC">
            <w:pPr>
              <w:rPr>
                <w:sz w:val="20"/>
                <w:szCs w:val="20"/>
              </w:rPr>
            </w:pPr>
            <w:r w:rsidRPr="00A046EC">
              <w:rPr>
                <w:sz w:val="20"/>
                <w:szCs w:val="20"/>
              </w:rPr>
              <w:t>Product Vision &amp; Box</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AEEEC6"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0B0BF4"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D66A4F" w14:textId="77777777" w:rsidR="00351CEF" w:rsidRPr="00A046EC" w:rsidRDefault="00351CEF" w:rsidP="00A046EC">
            <w:pPr>
              <w:rPr>
                <w:sz w:val="20"/>
                <w:szCs w:val="20"/>
                <w:highlight w:val="lightGray"/>
              </w:rPr>
            </w:pPr>
            <w:r w:rsidRPr="00A046EC">
              <w:rPr>
                <w:sz w:val="20"/>
                <w:szCs w:val="20"/>
                <w:highlight w:val="lightGray"/>
              </w:rPr>
              <w:t>80%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903EE"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2D8BA40" w14:textId="77777777" w:rsidR="00351CEF" w:rsidRPr="00A046EC" w:rsidRDefault="00351CEF" w:rsidP="00A046EC">
            <w:pPr>
              <w:rPr>
                <w:sz w:val="20"/>
                <w:szCs w:val="20"/>
                <w:highlight w:val="lightGray"/>
              </w:rPr>
            </w:pPr>
          </w:p>
        </w:tc>
      </w:tr>
      <w:tr w:rsidR="00A046EC" w:rsidRPr="00A046EC" w14:paraId="1F6E060A"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0F8257" w14:textId="77777777" w:rsidR="00351CEF" w:rsidRPr="00A046EC" w:rsidRDefault="00351CEF" w:rsidP="00A046EC">
            <w:pPr>
              <w:rPr>
                <w:sz w:val="20"/>
                <w:szCs w:val="20"/>
              </w:rPr>
            </w:pPr>
            <w:r w:rsidRPr="00A046EC">
              <w:rPr>
                <w:sz w:val="20"/>
                <w:szCs w:val="20"/>
              </w:rPr>
              <w:t>Personas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08362C"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13057C"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C6352B"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F2ABA1"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AF26BE" w14:textId="77777777" w:rsidR="00351CEF" w:rsidRPr="00A046EC" w:rsidRDefault="00351CEF" w:rsidP="00A046EC">
            <w:pPr>
              <w:rPr>
                <w:sz w:val="20"/>
                <w:szCs w:val="20"/>
                <w:highlight w:val="lightGray"/>
              </w:rPr>
            </w:pPr>
          </w:p>
        </w:tc>
      </w:tr>
      <w:tr w:rsidR="00A046EC" w:rsidRPr="00A046EC" w14:paraId="4C49E078"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EA7E41" w14:textId="77777777" w:rsidR="00351CEF" w:rsidRPr="00A046EC" w:rsidRDefault="00351CEF" w:rsidP="00A046EC">
            <w:pPr>
              <w:rPr>
                <w:sz w:val="20"/>
                <w:szCs w:val="20"/>
              </w:rPr>
            </w:pPr>
            <w:r w:rsidRPr="00A046EC">
              <w:rPr>
                <w:sz w:val="20"/>
                <w:szCs w:val="20"/>
              </w:rPr>
              <w:t>User Stories Workshop (story and acceptance criteria)</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FA6E89"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6F5F53"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8E02D"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ACDCD7"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A0EA51" w14:textId="77777777" w:rsidR="00351CEF" w:rsidRPr="00A046EC" w:rsidRDefault="00351CEF" w:rsidP="00A046EC">
            <w:pPr>
              <w:rPr>
                <w:sz w:val="20"/>
                <w:szCs w:val="20"/>
                <w:highlight w:val="lightGray"/>
              </w:rPr>
            </w:pPr>
          </w:p>
        </w:tc>
      </w:tr>
      <w:tr w:rsidR="00A046EC" w:rsidRPr="00A046EC" w14:paraId="75A05A75"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353A87" w14:textId="77777777" w:rsidR="00351CEF" w:rsidRPr="00A046EC" w:rsidRDefault="00351CEF" w:rsidP="00A046EC">
            <w:pPr>
              <w:rPr>
                <w:sz w:val="20"/>
                <w:szCs w:val="20"/>
              </w:rPr>
            </w:pPr>
            <w:r w:rsidRPr="00A046EC">
              <w:rPr>
                <w:sz w:val="20"/>
                <w:szCs w:val="20"/>
              </w:rPr>
              <w:t>Estimation Planning &amp; Moscow Prioritization</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132C34"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C939497"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B84C8E"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D5DCC69"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77B67A" w14:textId="77777777" w:rsidR="00351CEF" w:rsidRPr="00A046EC" w:rsidRDefault="00351CEF" w:rsidP="00A046EC">
            <w:pPr>
              <w:rPr>
                <w:sz w:val="20"/>
                <w:szCs w:val="20"/>
                <w:highlight w:val="lightGray"/>
              </w:rPr>
            </w:pPr>
          </w:p>
        </w:tc>
      </w:tr>
      <w:tr w:rsidR="00A046EC" w:rsidRPr="00A046EC" w14:paraId="426FF2FE"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BB2953" w14:textId="77777777" w:rsidR="00351CEF" w:rsidRPr="00A046EC" w:rsidRDefault="00351CEF" w:rsidP="00A046EC">
            <w:pPr>
              <w:rPr>
                <w:sz w:val="20"/>
                <w:szCs w:val="20"/>
              </w:rPr>
            </w:pPr>
            <w:r w:rsidRPr="00A046EC">
              <w:rPr>
                <w:sz w:val="20"/>
                <w:szCs w:val="20"/>
              </w:rPr>
              <w:t>TRELLO – final setup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2D2181"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6B2F3A"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FF83FD" w14:textId="77777777" w:rsidR="00351CEF" w:rsidRPr="00A046EC" w:rsidRDefault="00351CEF" w:rsidP="00A046EC">
            <w:pPr>
              <w:rPr>
                <w:sz w:val="20"/>
                <w:szCs w:val="20"/>
                <w:highlight w:val="lightGray"/>
              </w:rPr>
            </w:pPr>
            <w:r w:rsidRPr="00A046EC">
              <w:rPr>
                <w:sz w:val="20"/>
                <w:szCs w:val="20"/>
                <w:highlight w:val="lightGray"/>
              </w:rPr>
              <w:t>40%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773210"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C86FA6" w14:textId="77777777" w:rsidR="00351CEF" w:rsidRPr="00A046EC" w:rsidRDefault="00351CEF" w:rsidP="00A046EC">
            <w:pPr>
              <w:rPr>
                <w:sz w:val="20"/>
                <w:szCs w:val="20"/>
                <w:highlight w:val="lightGray"/>
              </w:rPr>
            </w:pPr>
          </w:p>
        </w:tc>
      </w:tr>
      <w:tr w:rsidR="00A046EC" w:rsidRPr="00A046EC" w14:paraId="0F9D3E7C" w14:textId="77777777">
        <w:trPr>
          <w:trHeight w:val="368"/>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C9E33F" w14:textId="77777777" w:rsidR="00351CEF" w:rsidRPr="00A046EC" w:rsidRDefault="00351CEF" w:rsidP="00A046EC">
            <w:pPr>
              <w:rPr>
                <w:sz w:val="20"/>
                <w:szCs w:val="20"/>
              </w:rPr>
            </w:pPr>
            <w:r w:rsidRPr="00A046EC">
              <w:rPr>
                <w:sz w:val="20"/>
                <w:szCs w:val="20"/>
              </w:rPr>
              <w:t>Product Roadmap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1FD415"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180E8F"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F35134" w14:textId="77777777" w:rsidR="00351CEF" w:rsidRPr="00A046EC" w:rsidRDefault="00351CEF" w:rsidP="00A046EC">
            <w:pPr>
              <w:rPr>
                <w:sz w:val="20"/>
                <w:szCs w:val="20"/>
                <w:highlight w:val="lightGray"/>
              </w:rPr>
            </w:pPr>
            <w:r w:rsidRPr="00A046EC">
              <w:rPr>
                <w:sz w:val="20"/>
                <w:szCs w:val="20"/>
                <w:highlight w:val="lightGray"/>
              </w:rPr>
              <w:t>30%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EF5C8"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A7D4D9" w14:textId="77777777" w:rsidR="00351CEF" w:rsidRPr="00A046EC" w:rsidRDefault="00351CEF" w:rsidP="00A046EC">
            <w:pPr>
              <w:rPr>
                <w:sz w:val="20"/>
                <w:szCs w:val="20"/>
                <w:highlight w:val="lightGray"/>
              </w:rPr>
            </w:pPr>
          </w:p>
        </w:tc>
      </w:tr>
      <w:tr w:rsidR="00A046EC" w:rsidRPr="00A046EC" w14:paraId="76BBF786"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72D09F" w14:textId="77777777" w:rsidR="00351CEF" w:rsidRPr="00A046EC" w:rsidRDefault="00351CEF" w:rsidP="00A046EC">
            <w:pPr>
              <w:rPr>
                <w:sz w:val="20"/>
                <w:szCs w:val="20"/>
              </w:rPr>
            </w:pPr>
            <w:r w:rsidRPr="00A046EC">
              <w:rPr>
                <w:sz w:val="20"/>
                <w:szCs w:val="20"/>
              </w:rPr>
              <w:t>Sprint Planning (Potential breakdown of user stories into requirements and/or tasks)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BA38BB"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1F3706"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8EB9E4" w14:textId="77777777" w:rsidR="00351CEF" w:rsidRPr="00A046EC" w:rsidRDefault="00351CEF" w:rsidP="00A046EC">
            <w:pPr>
              <w:rPr>
                <w:sz w:val="20"/>
                <w:szCs w:val="20"/>
                <w:highlight w:val="lightGray"/>
              </w:rPr>
            </w:pPr>
            <w:r w:rsidRPr="00A046EC">
              <w:rPr>
                <w:sz w:val="20"/>
                <w:szCs w:val="20"/>
                <w:highlight w:val="lightGray"/>
              </w:rPr>
              <w:t>30%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7E626F"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92E084" w14:textId="77777777" w:rsidR="00351CEF" w:rsidRPr="00A046EC" w:rsidRDefault="00351CEF" w:rsidP="00A046EC">
            <w:pPr>
              <w:rPr>
                <w:sz w:val="20"/>
                <w:szCs w:val="20"/>
                <w:highlight w:val="lightGray"/>
              </w:rPr>
            </w:pPr>
          </w:p>
        </w:tc>
      </w:tr>
      <w:tr w:rsidR="00A046EC" w:rsidRPr="00A046EC" w14:paraId="216CB080"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13CC23" w14:textId="77777777" w:rsidR="00351CEF" w:rsidRPr="00A046EC" w:rsidRDefault="00351CEF" w:rsidP="00A046EC">
            <w:pPr>
              <w:rPr>
                <w:sz w:val="20"/>
                <w:szCs w:val="20"/>
              </w:rPr>
            </w:pPr>
            <w:r w:rsidRPr="00A046EC">
              <w:rPr>
                <w:sz w:val="20"/>
                <w:szCs w:val="20"/>
              </w:rPr>
              <w:t>Design Mock-up (optional)</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8B2951"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BCD0A8"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9D9AC4" w14:textId="77777777" w:rsidR="00351CEF" w:rsidRPr="00A046EC" w:rsidRDefault="00351CEF" w:rsidP="00A046EC">
            <w:pPr>
              <w:rPr>
                <w:sz w:val="20"/>
                <w:szCs w:val="20"/>
                <w:highlight w:val="lightGray"/>
              </w:rPr>
            </w:pPr>
            <w:r w:rsidRPr="00A046EC">
              <w:rPr>
                <w:sz w:val="20"/>
                <w:szCs w:val="20"/>
                <w:highlight w:val="lightGray"/>
              </w:rPr>
              <w:t>10%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4733F5"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A12747" w14:textId="77777777" w:rsidR="00351CEF" w:rsidRPr="00A046EC" w:rsidRDefault="00351CEF" w:rsidP="00A046EC">
            <w:pPr>
              <w:rPr>
                <w:sz w:val="20"/>
                <w:szCs w:val="20"/>
                <w:highlight w:val="lightGray"/>
              </w:rPr>
            </w:pPr>
          </w:p>
        </w:tc>
      </w:tr>
      <w:tr w:rsidR="00A046EC" w:rsidRPr="00A046EC" w14:paraId="6AC8A9CB"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1BBF2F1" w14:textId="77777777" w:rsidR="00351CEF" w:rsidRPr="00A046EC" w:rsidRDefault="00351CEF" w:rsidP="00A046EC">
            <w:pPr>
              <w:rPr>
                <w:sz w:val="20"/>
                <w:szCs w:val="20"/>
              </w:rPr>
            </w:pPr>
            <w:r w:rsidRPr="00A046EC">
              <w:rPr>
                <w:sz w:val="20"/>
                <w:szCs w:val="20"/>
              </w:rPr>
              <w:t>Team Charter</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263FC98"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0DDFC0E"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F1B7EB3"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CD8932A"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9268BA" w14:textId="77777777" w:rsidR="00351CEF" w:rsidRPr="00A046EC" w:rsidRDefault="00351CEF" w:rsidP="00A046EC">
            <w:pPr>
              <w:rPr>
                <w:sz w:val="20"/>
                <w:szCs w:val="20"/>
                <w:highlight w:val="lightGray"/>
              </w:rPr>
            </w:pPr>
          </w:p>
        </w:tc>
      </w:tr>
      <w:tr w:rsidR="00A046EC" w:rsidRPr="00A046EC" w14:paraId="3F421515"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26C543" w14:textId="77777777" w:rsidR="00351CEF" w:rsidRPr="00A046EC" w:rsidRDefault="00351CEF" w:rsidP="00A046EC">
            <w:pPr>
              <w:rPr>
                <w:sz w:val="20"/>
                <w:szCs w:val="20"/>
              </w:rPr>
            </w:pPr>
            <w:r w:rsidRPr="00A046EC">
              <w:rPr>
                <w:sz w:val="20"/>
                <w:szCs w:val="20"/>
              </w:rPr>
              <w:t>Meeting Logs</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D6A6032"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4F95B97"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D3BB2C2" w14:textId="77777777" w:rsidR="00351CEF" w:rsidRPr="00A046EC" w:rsidRDefault="00351CEF" w:rsidP="00A046EC">
            <w:pPr>
              <w:rPr>
                <w:sz w:val="20"/>
                <w:szCs w:val="20"/>
                <w:highlight w:val="lightGray"/>
              </w:rPr>
            </w:pPr>
            <w:r w:rsidRPr="00A046EC">
              <w:rPr>
                <w:sz w:val="20"/>
                <w:szCs w:val="20"/>
                <w:highlight w:val="lightGray"/>
              </w:rPr>
              <w:t>50%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6457C8B"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2C79F97" w14:textId="77777777" w:rsidR="00351CEF" w:rsidRPr="00A046EC" w:rsidRDefault="00351CEF" w:rsidP="00A046EC">
            <w:pPr>
              <w:rPr>
                <w:sz w:val="20"/>
                <w:szCs w:val="20"/>
                <w:highlight w:val="lightGray"/>
              </w:rPr>
            </w:pPr>
          </w:p>
        </w:tc>
      </w:tr>
      <w:tr w:rsidR="00A046EC" w:rsidRPr="00A046EC" w14:paraId="41279B2A"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2FAD6E" w14:textId="77777777" w:rsidR="00351CEF" w:rsidRPr="00A046EC" w:rsidRDefault="00351CEF" w:rsidP="00A046EC">
            <w:pPr>
              <w:rPr>
                <w:sz w:val="20"/>
                <w:szCs w:val="20"/>
              </w:rPr>
            </w:pPr>
            <w:r w:rsidRPr="00A046EC">
              <w:rPr>
                <w:sz w:val="20"/>
                <w:szCs w:val="20"/>
              </w:rPr>
              <w:t xml:space="preserve">Burndown Chart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1D4DE4"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C422A7A"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1644D87"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FF319F"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C1F8B15" w14:textId="77777777" w:rsidR="00351CEF" w:rsidRPr="00A046EC" w:rsidRDefault="00351CEF" w:rsidP="00A046EC">
            <w:pPr>
              <w:rPr>
                <w:sz w:val="20"/>
                <w:szCs w:val="20"/>
                <w:highlight w:val="lightGray"/>
              </w:rPr>
            </w:pPr>
          </w:p>
        </w:tc>
      </w:tr>
      <w:tr w:rsidR="00A046EC" w:rsidRPr="00A046EC" w14:paraId="22AB2ABF"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7881BC" w14:textId="77777777" w:rsidR="00351CEF" w:rsidRPr="00A046EC" w:rsidRDefault="00351CEF" w:rsidP="00A046EC">
            <w:pPr>
              <w:rPr>
                <w:sz w:val="20"/>
                <w:szCs w:val="20"/>
              </w:rPr>
            </w:pPr>
            <w:r w:rsidRPr="00A046EC">
              <w:rPr>
                <w:sz w:val="20"/>
                <w:szCs w:val="20"/>
              </w:rPr>
              <w:t xml:space="preserve">Retrospective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515DD37"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D4719B"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170CFD"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E5A4343"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D35D33" w14:textId="77777777" w:rsidR="00351CEF" w:rsidRPr="00A046EC" w:rsidRDefault="00351CEF" w:rsidP="00A046EC">
            <w:pPr>
              <w:rPr>
                <w:sz w:val="20"/>
                <w:szCs w:val="20"/>
                <w:highlight w:val="lightGray"/>
              </w:rPr>
            </w:pPr>
          </w:p>
        </w:tc>
      </w:tr>
      <w:tr w:rsidR="00A046EC" w:rsidRPr="00A046EC" w14:paraId="489F017E" w14:textId="77777777">
        <w:tc>
          <w:tcPr>
            <w:tcW w:w="2662" w:type="dxa"/>
            <w:tcBorders>
              <w:top w:val="single" w:sz="4" w:space="0" w:color="auto"/>
              <w:left w:val="single" w:sz="4" w:space="0" w:color="auto"/>
              <w:bottom w:val="single" w:sz="4" w:space="0" w:color="auto"/>
              <w:right w:val="single" w:sz="4" w:space="0" w:color="auto"/>
            </w:tcBorders>
            <w:hideMark/>
          </w:tcPr>
          <w:p w14:paraId="1B93A43A" w14:textId="77777777" w:rsidR="00351CEF" w:rsidRPr="00A046EC" w:rsidRDefault="00351CEF" w:rsidP="00A046EC">
            <w:pPr>
              <w:rPr>
                <w:sz w:val="20"/>
                <w:szCs w:val="20"/>
              </w:rPr>
            </w:pPr>
            <w:r w:rsidRPr="00A046EC">
              <w:rPr>
                <w:sz w:val="20"/>
                <w:szCs w:val="20"/>
              </w:rPr>
              <w:t>Report (Outlining/Writing/Editing)</w:t>
            </w:r>
          </w:p>
        </w:tc>
        <w:tc>
          <w:tcPr>
            <w:tcW w:w="1135" w:type="dxa"/>
            <w:tcBorders>
              <w:top w:val="single" w:sz="4" w:space="0" w:color="auto"/>
              <w:left w:val="single" w:sz="4" w:space="0" w:color="auto"/>
              <w:bottom w:val="single" w:sz="4" w:space="0" w:color="auto"/>
              <w:right w:val="single" w:sz="4" w:space="0" w:color="auto"/>
            </w:tcBorders>
          </w:tcPr>
          <w:p w14:paraId="0A0FF973" w14:textId="77777777" w:rsidR="00351CEF" w:rsidRPr="00A046EC" w:rsidRDefault="00351CEF" w:rsidP="00A046EC">
            <w:pPr>
              <w:rPr>
                <w:sz w:val="20"/>
                <w:szCs w:val="20"/>
              </w:rPr>
            </w:pPr>
          </w:p>
        </w:tc>
        <w:tc>
          <w:tcPr>
            <w:tcW w:w="1814" w:type="dxa"/>
            <w:tcBorders>
              <w:top w:val="single" w:sz="4" w:space="0" w:color="auto"/>
              <w:left w:val="single" w:sz="4" w:space="0" w:color="auto"/>
              <w:bottom w:val="single" w:sz="4" w:space="0" w:color="auto"/>
              <w:right w:val="single" w:sz="4" w:space="0" w:color="auto"/>
            </w:tcBorders>
            <w:hideMark/>
          </w:tcPr>
          <w:p w14:paraId="21E162FB" w14:textId="77777777" w:rsidR="00351CEF" w:rsidRPr="00A046EC" w:rsidRDefault="00351CEF" w:rsidP="00A046EC">
            <w:pPr>
              <w:rPr>
                <w:sz w:val="20"/>
                <w:szCs w:val="20"/>
              </w:rPr>
            </w:pPr>
            <w:r w:rsidRPr="00A046EC">
              <w:rPr>
                <w:sz w:val="20"/>
                <w:szCs w:val="20"/>
              </w:rPr>
              <w:t>X</w:t>
            </w:r>
          </w:p>
        </w:tc>
        <w:tc>
          <w:tcPr>
            <w:tcW w:w="1755" w:type="dxa"/>
            <w:tcBorders>
              <w:top w:val="single" w:sz="4" w:space="0" w:color="auto"/>
              <w:left w:val="single" w:sz="4" w:space="0" w:color="auto"/>
              <w:bottom w:val="single" w:sz="4" w:space="0" w:color="auto"/>
              <w:right w:val="single" w:sz="4" w:space="0" w:color="auto"/>
            </w:tcBorders>
          </w:tcPr>
          <w:p w14:paraId="5E9F057B"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15A238C5"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0B68A56D" w14:textId="77777777" w:rsidR="00351CEF" w:rsidRPr="00A046EC" w:rsidRDefault="00351CEF" w:rsidP="00A046EC">
            <w:pPr>
              <w:rPr>
                <w:sz w:val="20"/>
                <w:szCs w:val="20"/>
              </w:rPr>
            </w:pPr>
          </w:p>
        </w:tc>
      </w:tr>
      <w:tr w:rsidR="00A046EC" w:rsidRPr="00A046EC" w14:paraId="79B66D59" w14:textId="77777777">
        <w:tc>
          <w:tcPr>
            <w:tcW w:w="2662" w:type="dxa"/>
            <w:tcBorders>
              <w:top w:val="single" w:sz="4" w:space="0" w:color="auto"/>
              <w:left w:val="single" w:sz="4" w:space="0" w:color="auto"/>
              <w:bottom w:val="single" w:sz="4" w:space="0" w:color="auto"/>
              <w:right w:val="single" w:sz="4" w:space="0" w:color="auto"/>
            </w:tcBorders>
            <w:hideMark/>
          </w:tcPr>
          <w:p w14:paraId="17090FC6" w14:textId="77777777" w:rsidR="00351CEF" w:rsidRPr="00A046EC" w:rsidRDefault="00351CEF" w:rsidP="00A046EC">
            <w:pPr>
              <w:rPr>
                <w:sz w:val="20"/>
                <w:szCs w:val="20"/>
              </w:rPr>
            </w:pPr>
            <w:r w:rsidRPr="00A046EC">
              <w:rPr>
                <w:sz w:val="20"/>
                <w:szCs w:val="20"/>
              </w:rPr>
              <w:t>Building Presentation Slides</w:t>
            </w:r>
          </w:p>
        </w:tc>
        <w:tc>
          <w:tcPr>
            <w:tcW w:w="1135" w:type="dxa"/>
            <w:tcBorders>
              <w:top w:val="single" w:sz="4" w:space="0" w:color="auto"/>
              <w:left w:val="single" w:sz="4" w:space="0" w:color="auto"/>
              <w:bottom w:val="single" w:sz="4" w:space="0" w:color="auto"/>
              <w:right w:val="single" w:sz="4" w:space="0" w:color="auto"/>
            </w:tcBorders>
            <w:hideMark/>
          </w:tcPr>
          <w:p w14:paraId="51AEDFF7"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3CD2FA0C"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04CF66BE"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23A54C56"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176E3365" w14:textId="77777777" w:rsidR="00351CEF" w:rsidRPr="00A046EC" w:rsidRDefault="00351CEF" w:rsidP="00A046EC">
            <w:pPr>
              <w:rPr>
                <w:sz w:val="20"/>
                <w:szCs w:val="20"/>
              </w:rPr>
            </w:pPr>
          </w:p>
        </w:tc>
      </w:tr>
      <w:tr w:rsidR="00A046EC" w:rsidRPr="00A046EC" w14:paraId="01C5248C" w14:textId="77777777">
        <w:tc>
          <w:tcPr>
            <w:tcW w:w="2662" w:type="dxa"/>
            <w:tcBorders>
              <w:top w:val="single" w:sz="4" w:space="0" w:color="auto"/>
              <w:left w:val="single" w:sz="4" w:space="0" w:color="auto"/>
              <w:bottom w:val="single" w:sz="4" w:space="0" w:color="auto"/>
              <w:right w:val="single" w:sz="4" w:space="0" w:color="auto"/>
            </w:tcBorders>
            <w:hideMark/>
          </w:tcPr>
          <w:p w14:paraId="668DF05B" w14:textId="77777777" w:rsidR="00351CEF" w:rsidRPr="00A046EC" w:rsidRDefault="00351CEF" w:rsidP="00A046EC">
            <w:pPr>
              <w:rPr>
                <w:sz w:val="20"/>
                <w:szCs w:val="20"/>
              </w:rPr>
            </w:pPr>
            <w:r w:rsidRPr="00A046EC">
              <w:rPr>
                <w:sz w:val="20"/>
                <w:szCs w:val="20"/>
              </w:rPr>
              <w:t>Dry Runs (practice presentation)</w:t>
            </w:r>
          </w:p>
        </w:tc>
        <w:tc>
          <w:tcPr>
            <w:tcW w:w="1135" w:type="dxa"/>
            <w:tcBorders>
              <w:top w:val="single" w:sz="4" w:space="0" w:color="auto"/>
              <w:left w:val="single" w:sz="4" w:space="0" w:color="auto"/>
              <w:bottom w:val="single" w:sz="4" w:space="0" w:color="auto"/>
              <w:right w:val="single" w:sz="4" w:space="0" w:color="auto"/>
            </w:tcBorders>
            <w:hideMark/>
          </w:tcPr>
          <w:p w14:paraId="6E4ACB2B"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466110FB"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14D53771"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52BC9DC0"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28FCB554" w14:textId="77777777" w:rsidR="00351CEF" w:rsidRPr="00A046EC" w:rsidRDefault="00351CEF" w:rsidP="00A046EC">
            <w:pPr>
              <w:rPr>
                <w:sz w:val="20"/>
                <w:szCs w:val="20"/>
              </w:rPr>
            </w:pPr>
          </w:p>
        </w:tc>
      </w:tr>
    </w:tbl>
    <w:p w14:paraId="0317B7D9" w14:textId="77777777" w:rsidR="00351CEF" w:rsidRPr="00A046EC" w:rsidRDefault="00351CEF" w:rsidP="00A046EC">
      <w:pPr>
        <w:rPr>
          <w:sz w:val="20"/>
          <w:szCs w:val="20"/>
          <w:u w:val="single"/>
        </w:rPr>
      </w:pPr>
    </w:p>
    <w:p w14:paraId="3FF4C106" w14:textId="77777777" w:rsidR="00351CEF" w:rsidRPr="00A046EC" w:rsidRDefault="00351CEF" w:rsidP="00A046EC">
      <w:pPr>
        <w:rPr>
          <w:sz w:val="20"/>
          <w:szCs w:val="20"/>
          <w:u w:val="single"/>
        </w:rPr>
      </w:pPr>
      <w:r w:rsidRPr="00A046EC">
        <w:rPr>
          <w:sz w:val="20"/>
          <w:szCs w:val="20"/>
          <w:u w:val="single"/>
        </w:rPr>
        <w:t>IMPEDIMENTS</w:t>
      </w:r>
    </w:p>
    <w:p w14:paraId="600FA52F" w14:textId="77777777" w:rsidR="00351CEF" w:rsidRPr="00A046EC" w:rsidRDefault="00351CEF" w:rsidP="00A046EC">
      <w:pPr>
        <w:rPr>
          <w:sz w:val="20"/>
          <w:szCs w:val="20"/>
        </w:rPr>
      </w:pPr>
    </w:p>
    <w:p w14:paraId="5340D517" w14:textId="6239EC81" w:rsidR="00351CEF" w:rsidRPr="00A046EC" w:rsidRDefault="00351CEF" w:rsidP="00A046EC">
      <w:pPr>
        <w:rPr>
          <w:sz w:val="20"/>
          <w:szCs w:val="20"/>
        </w:rPr>
      </w:pPr>
      <w:r w:rsidRPr="00A046EC">
        <w:rPr>
          <w:sz w:val="20"/>
          <w:szCs w:val="20"/>
        </w:rPr>
        <w:t xml:space="preserve">We had difficulty with doing the workshops because one of our </w:t>
      </w:r>
      <w:r w:rsidR="00B76B2D" w:rsidRPr="00A046EC">
        <w:rPr>
          <w:sz w:val="20"/>
          <w:szCs w:val="20"/>
        </w:rPr>
        <w:t>teammates</w:t>
      </w:r>
      <w:r w:rsidRPr="00A046EC">
        <w:rPr>
          <w:sz w:val="20"/>
          <w:szCs w:val="20"/>
        </w:rPr>
        <w:t xml:space="preserve"> was not a school. However, we used teams and video calling to allows us to work on the workshops. It was not ideal, but we got some work done.</w:t>
      </w:r>
    </w:p>
    <w:p w14:paraId="793BA519" w14:textId="77777777" w:rsidR="00351CEF" w:rsidRPr="00A046EC" w:rsidRDefault="00351CEF" w:rsidP="00A046EC">
      <w:pPr>
        <w:rPr>
          <w:sz w:val="20"/>
          <w:szCs w:val="20"/>
        </w:rPr>
      </w:pPr>
      <w:r w:rsidRPr="00A046EC">
        <w:rPr>
          <w:sz w:val="20"/>
          <w:szCs w:val="20"/>
        </w:rPr>
        <w:br w:type="page"/>
      </w:r>
    </w:p>
    <w:p w14:paraId="35EB4C92" w14:textId="77777777" w:rsidR="002E3462" w:rsidRPr="00A046EC" w:rsidRDefault="002E3462" w:rsidP="002E3462">
      <w:pPr>
        <w:jc w:val="center"/>
        <w:rPr>
          <w:i/>
          <w:iCs/>
          <w:sz w:val="20"/>
          <w:szCs w:val="20"/>
        </w:rPr>
      </w:pPr>
      <w:r w:rsidRPr="00A046EC">
        <w:rPr>
          <w:sz w:val="20"/>
          <w:szCs w:val="20"/>
        </w:rPr>
        <w:lastRenderedPageBreak/>
        <w:t>Scrum Master Log</w:t>
      </w:r>
    </w:p>
    <w:p w14:paraId="6CB6A52B" w14:textId="77777777" w:rsidR="002E3462" w:rsidRDefault="002E3462" w:rsidP="00A046EC">
      <w:pPr>
        <w:rPr>
          <w:sz w:val="20"/>
          <w:szCs w:val="20"/>
        </w:rPr>
      </w:pPr>
    </w:p>
    <w:p w14:paraId="0039B6CF" w14:textId="2DF009D9" w:rsidR="00351CEF" w:rsidRPr="00A046EC" w:rsidRDefault="00351CEF" w:rsidP="00A046EC">
      <w:pPr>
        <w:rPr>
          <w:sz w:val="20"/>
          <w:szCs w:val="20"/>
        </w:rPr>
      </w:pPr>
      <w:r w:rsidRPr="00A046EC">
        <w:rPr>
          <w:sz w:val="20"/>
          <w:szCs w:val="20"/>
        </w:rPr>
        <w:t xml:space="preserve">Log Author: &lt; </w:t>
      </w:r>
      <w:proofErr w:type="spellStart"/>
      <w:r w:rsidRPr="00A046EC">
        <w:rPr>
          <w:sz w:val="20"/>
          <w:szCs w:val="20"/>
        </w:rPr>
        <w:t>Sik</w:t>
      </w:r>
      <w:proofErr w:type="spellEnd"/>
      <w:r w:rsidRPr="00A046EC">
        <w:rPr>
          <w:sz w:val="20"/>
          <w:szCs w:val="20"/>
        </w:rPr>
        <w:t xml:space="preserve"> Lam Mo &gt;</w:t>
      </w:r>
      <w:r w:rsidRPr="00A046EC">
        <w:rPr>
          <w:i/>
          <w:iCs/>
          <w:sz w:val="20"/>
          <w:szCs w:val="20"/>
        </w:rPr>
        <w:br/>
      </w:r>
      <w:r w:rsidR="002E3462" w:rsidRPr="00A046EC">
        <w:rPr>
          <w:sz w:val="20"/>
          <w:szCs w:val="20"/>
        </w:rPr>
        <w:t xml:space="preserve">Team/APP/Information System: </w:t>
      </w:r>
      <w:r w:rsidR="002E3462" w:rsidRPr="002E3462">
        <w:rPr>
          <w:sz w:val="20"/>
          <w:szCs w:val="20"/>
        </w:rPr>
        <w:t xml:space="preserve">&lt; Clinic </w:t>
      </w:r>
      <w:proofErr w:type="spellStart"/>
      <w:r w:rsidR="002E3462" w:rsidRPr="002E3462">
        <w:rPr>
          <w:sz w:val="20"/>
          <w:szCs w:val="20"/>
        </w:rPr>
        <w:t>Santé</w:t>
      </w:r>
      <w:proofErr w:type="spellEnd"/>
      <w:r w:rsidR="002E3462" w:rsidRPr="002E3462">
        <w:rPr>
          <w:sz w:val="20"/>
          <w:szCs w:val="20"/>
        </w:rPr>
        <w:t>&gt;</w:t>
      </w:r>
    </w:p>
    <w:p w14:paraId="07B0976D" w14:textId="77777777" w:rsidR="00351CEF" w:rsidRPr="00A046EC" w:rsidRDefault="00351CEF" w:rsidP="00A046EC">
      <w:pPr>
        <w:rPr>
          <w:sz w:val="20"/>
          <w:szCs w:val="20"/>
          <w:u w:val="single"/>
        </w:rPr>
      </w:pPr>
      <w:r w:rsidRPr="00A046EC">
        <w:rPr>
          <w:sz w:val="20"/>
          <w:szCs w:val="20"/>
        </w:rPr>
        <w:br/>
      </w:r>
      <w:r w:rsidRPr="00A046EC">
        <w:rPr>
          <w:sz w:val="20"/>
          <w:szCs w:val="20"/>
          <w:u w:val="single"/>
        </w:rPr>
        <w:t>MEETING SPECIFICS</w:t>
      </w:r>
      <w:r w:rsidRPr="00A046EC">
        <w:rPr>
          <w:sz w:val="20"/>
          <w:szCs w:val="20"/>
          <w:u w:val="single"/>
        </w:rPr>
        <w:br/>
      </w:r>
    </w:p>
    <w:tbl>
      <w:tblPr>
        <w:tblStyle w:val="TableGrid"/>
        <w:tblW w:w="0" w:type="auto"/>
        <w:tblLook w:val="04A0" w:firstRow="1" w:lastRow="0" w:firstColumn="1" w:lastColumn="0" w:noHBand="0" w:noVBand="1"/>
      </w:tblPr>
      <w:tblGrid>
        <w:gridCol w:w="2185"/>
        <w:gridCol w:w="2086"/>
        <w:gridCol w:w="2202"/>
        <w:gridCol w:w="2333"/>
        <w:gridCol w:w="1984"/>
      </w:tblGrid>
      <w:tr w:rsidR="00A046EC" w:rsidRPr="00A046EC" w14:paraId="09D4DAA2" w14:textId="77777777">
        <w:tc>
          <w:tcPr>
            <w:tcW w:w="2249" w:type="dxa"/>
            <w:tcBorders>
              <w:top w:val="single" w:sz="4" w:space="0" w:color="auto"/>
              <w:left w:val="single" w:sz="4" w:space="0" w:color="auto"/>
              <w:bottom w:val="single" w:sz="4" w:space="0" w:color="auto"/>
              <w:right w:val="single" w:sz="4" w:space="0" w:color="auto"/>
            </w:tcBorders>
            <w:hideMark/>
          </w:tcPr>
          <w:p w14:paraId="1CADD8D6" w14:textId="77777777" w:rsidR="00351CEF" w:rsidRPr="00A046EC" w:rsidRDefault="00351CEF" w:rsidP="00A046EC">
            <w:pPr>
              <w:rPr>
                <w:sz w:val="20"/>
                <w:szCs w:val="20"/>
              </w:rPr>
            </w:pPr>
            <w:r w:rsidRPr="00A046EC">
              <w:rPr>
                <w:sz w:val="20"/>
                <w:szCs w:val="20"/>
              </w:rPr>
              <w:t>Meeting #</w:t>
            </w:r>
          </w:p>
        </w:tc>
        <w:tc>
          <w:tcPr>
            <w:tcW w:w="2160" w:type="dxa"/>
            <w:tcBorders>
              <w:top w:val="single" w:sz="4" w:space="0" w:color="auto"/>
              <w:left w:val="single" w:sz="4" w:space="0" w:color="auto"/>
              <w:bottom w:val="single" w:sz="4" w:space="0" w:color="auto"/>
              <w:right w:val="single" w:sz="4" w:space="0" w:color="auto"/>
            </w:tcBorders>
            <w:hideMark/>
          </w:tcPr>
          <w:p w14:paraId="546451F9" w14:textId="77777777" w:rsidR="00351CEF" w:rsidRPr="00A046EC" w:rsidRDefault="00351CEF" w:rsidP="00A046EC">
            <w:pPr>
              <w:rPr>
                <w:sz w:val="20"/>
                <w:szCs w:val="20"/>
              </w:rPr>
            </w:pPr>
            <w:r w:rsidRPr="00A046EC">
              <w:rPr>
                <w:sz w:val="20"/>
                <w:szCs w:val="20"/>
              </w:rPr>
              <w:t>Date</w:t>
            </w:r>
          </w:p>
        </w:tc>
        <w:tc>
          <w:tcPr>
            <w:tcW w:w="2267" w:type="dxa"/>
            <w:tcBorders>
              <w:top w:val="single" w:sz="4" w:space="0" w:color="auto"/>
              <w:left w:val="single" w:sz="4" w:space="0" w:color="auto"/>
              <w:bottom w:val="single" w:sz="4" w:space="0" w:color="auto"/>
              <w:right w:val="single" w:sz="4" w:space="0" w:color="auto"/>
            </w:tcBorders>
            <w:hideMark/>
          </w:tcPr>
          <w:p w14:paraId="27A99B32" w14:textId="77777777" w:rsidR="00351CEF" w:rsidRPr="00A046EC" w:rsidRDefault="00351CEF" w:rsidP="00A046EC">
            <w:pPr>
              <w:rPr>
                <w:sz w:val="20"/>
                <w:szCs w:val="20"/>
              </w:rPr>
            </w:pPr>
            <w:r w:rsidRPr="00A046EC">
              <w:rPr>
                <w:sz w:val="20"/>
                <w:szCs w:val="20"/>
              </w:rPr>
              <w:t>Platform</w:t>
            </w:r>
          </w:p>
        </w:tc>
        <w:tc>
          <w:tcPr>
            <w:tcW w:w="2383" w:type="dxa"/>
            <w:tcBorders>
              <w:top w:val="single" w:sz="4" w:space="0" w:color="auto"/>
              <w:left w:val="single" w:sz="4" w:space="0" w:color="auto"/>
              <w:bottom w:val="single" w:sz="4" w:space="0" w:color="auto"/>
              <w:right w:val="single" w:sz="4" w:space="0" w:color="auto"/>
            </w:tcBorders>
            <w:hideMark/>
          </w:tcPr>
          <w:p w14:paraId="30B3898F" w14:textId="77777777" w:rsidR="00351CEF" w:rsidRPr="00A046EC" w:rsidRDefault="00351CEF" w:rsidP="00A046EC">
            <w:pPr>
              <w:rPr>
                <w:sz w:val="20"/>
                <w:szCs w:val="20"/>
              </w:rPr>
            </w:pPr>
            <w:r w:rsidRPr="00A046EC">
              <w:rPr>
                <w:sz w:val="20"/>
                <w:szCs w:val="20"/>
              </w:rPr>
              <w:tab/>
            </w:r>
            <w:r w:rsidRPr="00A046EC">
              <w:rPr>
                <w:sz w:val="20"/>
                <w:szCs w:val="20"/>
              </w:rPr>
              <w:tab/>
              <w:t>Time</w:t>
            </w:r>
          </w:p>
        </w:tc>
        <w:tc>
          <w:tcPr>
            <w:tcW w:w="2037" w:type="dxa"/>
            <w:tcBorders>
              <w:top w:val="single" w:sz="4" w:space="0" w:color="auto"/>
              <w:left w:val="single" w:sz="4" w:space="0" w:color="auto"/>
              <w:bottom w:val="single" w:sz="4" w:space="0" w:color="auto"/>
              <w:right w:val="single" w:sz="4" w:space="0" w:color="auto"/>
            </w:tcBorders>
            <w:hideMark/>
          </w:tcPr>
          <w:p w14:paraId="72B0F5DB" w14:textId="77777777" w:rsidR="00351CEF" w:rsidRPr="00A046EC" w:rsidRDefault="00351CEF" w:rsidP="00A046EC">
            <w:pPr>
              <w:rPr>
                <w:sz w:val="20"/>
                <w:szCs w:val="20"/>
              </w:rPr>
            </w:pPr>
            <w:r w:rsidRPr="00A046EC">
              <w:rPr>
                <w:sz w:val="20"/>
                <w:szCs w:val="20"/>
              </w:rPr>
              <w:t>Duration</w:t>
            </w:r>
          </w:p>
        </w:tc>
      </w:tr>
      <w:tr w:rsidR="00A046EC" w:rsidRPr="00A046EC" w14:paraId="59F252E5" w14:textId="77777777">
        <w:tc>
          <w:tcPr>
            <w:tcW w:w="2249" w:type="dxa"/>
            <w:tcBorders>
              <w:top w:val="single" w:sz="4" w:space="0" w:color="auto"/>
              <w:left w:val="single" w:sz="4" w:space="0" w:color="auto"/>
              <w:bottom w:val="single" w:sz="4" w:space="0" w:color="auto"/>
              <w:right w:val="single" w:sz="4" w:space="0" w:color="auto"/>
            </w:tcBorders>
            <w:hideMark/>
          </w:tcPr>
          <w:p w14:paraId="45D426EF" w14:textId="6E0EB3F4" w:rsidR="00351CEF" w:rsidRPr="00A046EC" w:rsidRDefault="002E3462" w:rsidP="00A046EC">
            <w:pPr>
              <w:rPr>
                <w:sz w:val="20"/>
                <w:szCs w:val="20"/>
              </w:rPr>
            </w:pPr>
            <w:r>
              <w:rPr>
                <w:sz w:val="20"/>
                <w:szCs w:val="20"/>
              </w:rPr>
              <w:t>7</w:t>
            </w:r>
          </w:p>
        </w:tc>
        <w:tc>
          <w:tcPr>
            <w:tcW w:w="2160" w:type="dxa"/>
            <w:tcBorders>
              <w:top w:val="single" w:sz="4" w:space="0" w:color="auto"/>
              <w:left w:val="single" w:sz="4" w:space="0" w:color="auto"/>
              <w:bottom w:val="single" w:sz="4" w:space="0" w:color="auto"/>
              <w:right w:val="single" w:sz="4" w:space="0" w:color="auto"/>
            </w:tcBorders>
            <w:hideMark/>
          </w:tcPr>
          <w:p w14:paraId="76E66D7F" w14:textId="77777777" w:rsidR="00351CEF" w:rsidRPr="00A046EC" w:rsidRDefault="00351CEF" w:rsidP="00A046EC">
            <w:pPr>
              <w:rPr>
                <w:sz w:val="20"/>
                <w:szCs w:val="20"/>
              </w:rPr>
            </w:pPr>
            <w:r w:rsidRPr="00A046EC">
              <w:rPr>
                <w:sz w:val="20"/>
                <w:szCs w:val="20"/>
              </w:rPr>
              <w:t>07-14-2022</w:t>
            </w:r>
          </w:p>
        </w:tc>
        <w:tc>
          <w:tcPr>
            <w:tcW w:w="2267" w:type="dxa"/>
            <w:tcBorders>
              <w:top w:val="single" w:sz="4" w:space="0" w:color="auto"/>
              <w:left w:val="single" w:sz="4" w:space="0" w:color="auto"/>
              <w:bottom w:val="single" w:sz="4" w:space="0" w:color="auto"/>
              <w:right w:val="single" w:sz="4" w:space="0" w:color="auto"/>
            </w:tcBorders>
            <w:hideMark/>
          </w:tcPr>
          <w:p w14:paraId="010396B4" w14:textId="77777777" w:rsidR="00351CEF" w:rsidRPr="00A046EC" w:rsidRDefault="00351CEF" w:rsidP="00A046EC">
            <w:pPr>
              <w:rPr>
                <w:sz w:val="20"/>
                <w:szCs w:val="20"/>
              </w:rPr>
            </w:pPr>
            <w:r w:rsidRPr="00A046EC">
              <w:rPr>
                <w:sz w:val="20"/>
                <w:szCs w:val="20"/>
              </w:rPr>
              <w:t>Online Team</w:t>
            </w:r>
          </w:p>
        </w:tc>
        <w:tc>
          <w:tcPr>
            <w:tcW w:w="2383" w:type="dxa"/>
            <w:tcBorders>
              <w:top w:val="single" w:sz="4" w:space="0" w:color="auto"/>
              <w:left w:val="single" w:sz="4" w:space="0" w:color="auto"/>
              <w:bottom w:val="single" w:sz="4" w:space="0" w:color="auto"/>
              <w:right w:val="single" w:sz="4" w:space="0" w:color="auto"/>
            </w:tcBorders>
            <w:hideMark/>
          </w:tcPr>
          <w:p w14:paraId="01B92AB8" w14:textId="48D75363" w:rsidR="00351CEF" w:rsidRPr="00A046EC" w:rsidRDefault="00351CEF" w:rsidP="00A046EC">
            <w:pPr>
              <w:rPr>
                <w:sz w:val="20"/>
                <w:szCs w:val="20"/>
              </w:rPr>
            </w:pPr>
            <w:r w:rsidRPr="00A046EC">
              <w:rPr>
                <w:sz w:val="20"/>
                <w:szCs w:val="20"/>
              </w:rPr>
              <w:t>12:00</w:t>
            </w:r>
            <w:r w:rsidR="00BF4380">
              <w:rPr>
                <w:sz w:val="20"/>
                <w:szCs w:val="20"/>
              </w:rPr>
              <w:t>pm – 12:55pm</w:t>
            </w:r>
          </w:p>
        </w:tc>
        <w:tc>
          <w:tcPr>
            <w:tcW w:w="2037" w:type="dxa"/>
            <w:tcBorders>
              <w:top w:val="single" w:sz="4" w:space="0" w:color="auto"/>
              <w:left w:val="single" w:sz="4" w:space="0" w:color="auto"/>
              <w:bottom w:val="single" w:sz="4" w:space="0" w:color="auto"/>
              <w:right w:val="single" w:sz="4" w:space="0" w:color="auto"/>
            </w:tcBorders>
            <w:hideMark/>
          </w:tcPr>
          <w:p w14:paraId="37A89895" w14:textId="572EE875" w:rsidR="00351CEF" w:rsidRPr="00A046EC" w:rsidRDefault="00351CEF" w:rsidP="00A046EC">
            <w:pPr>
              <w:rPr>
                <w:sz w:val="20"/>
                <w:szCs w:val="20"/>
              </w:rPr>
            </w:pPr>
            <w:r w:rsidRPr="00A046EC">
              <w:rPr>
                <w:sz w:val="20"/>
                <w:szCs w:val="20"/>
              </w:rPr>
              <w:t>55</w:t>
            </w:r>
            <w:r w:rsidR="00BF4380">
              <w:rPr>
                <w:sz w:val="20"/>
                <w:szCs w:val="20"/>
              </w:rPr>
              <w:t xml:space="preserve"> minutes</w:t>
            </w:r>
          </w:p>
        </w:tc>
      </w:tr>
    </w:tbl>
    <w:p w14:paraId="406306B7" w14:textId="77777777" w:rsidR="00351CEF" w:rsidRPr="00A046EC" w:rsidRDefault="00351CEF" w:rsidP="00A046EC">
      <w:pPr>
        <w:rPr>
          <w:sz w:val="20"/>
          <w:szCs w:val="20"/>
        </w:rPr>
      </w:pPr>
    </w:p>
    <w:p w14:paraId="3205670F" w14:textId="77777777" w:rsidR="00351CEF" w:rsidRPr="00A046EC" w:rsidRDefault="00351CEF" w:rsidP="00A046EC">
      <w:pPr>
        <w:rPr>
          <w:sz w:val="20"/>
          <w:szCs w:val="20"/>
          <w:u w:val="single"/>
        </w:rPr>
      </w:pPr>
      <w:r w:rsidRPr="00A046EC">
        <w:rPr>
          <w:sz w:val="20"/>
          <w:szCs w:val="20"/>
          <w:u w:val="single"/>
        </w:rPr>
        <w:t>ATTENDANCE</w:t>
      </w:r>
    </w:p>
    <w:tbl>
      <w:tblPr>
        <w:tblStyle w:val="TableGrid"/>
        <w:tblW w:w="0" w:type="auto"/>
        <w:tblLook w:val="04A0" w:firstRow="1" w:lastRow="0" w:firstColumn="1" w:lastColumn="0" w:noHBand="0" w:noVBand="1"/>
      </w:tblPr>
      <w:tblGrid>
        <w:gridCol w:w="1672"/>
        <w:gridCol w:w="1122"/>
        <w:gridCol w:w="1789"/>
        <w:gridCol w:w="1789"/>
        <w:gridCol w:w="1117"/>
        <w:gridCol w:w="3301"/>
      </w:tblGrid>
      <w:tr w:rsidR="00A046EC" w:rsidRPr="00A046EC" w14:paraId="425641B7" w14:textId="77777777">
        <w:tc>
          <w:tcPr>
            <w:tcW w:w="1696" w:type="dxa"/>
            <w:tcBorders>
              <w:top w:val="single" w:sz="4" w:space="0" w:color="auto"/>
              <w:left w:val="single" w:sz="4" w:space="0" w:color="auto"/>
              <w:bottom w:val="single" w:sz="4" w:space="0" w:color="auto"/>
              <w:right w:val="single" w:sz="4" w:space="0" w:color="auto"/>
            </w:tcBorders>
            <w:hideMark/>
          </w:tcPr>
          <w:p w14:paraId="144F765B" w14:textId="77777777" w:rsidR="00351CEF" w:rsidRPr="00A046EC" w:rsidRDefault="00351CEF" w:rsidP="00A046EC">
            <w:pPr>
              <w:rPr>
                <w:sz w:val="20"/>
                <w:szCs w:val="20"/>
              </w:rPr>
            </w:pPr>
            <w:r w:rsidRPr="00A046EC">
              <w:rPr>
                <w:sz w:val="20"/>
                <w:szCs w:val="20"/>
              </w:rPr>
              <w:t>Name</w:t>
            </w:r>
          </w:p>
        </w:tc>
        <w:tc>
          <w:tcPr>
            <w:tcW w:w="1134" w:type="dxa"/>
            <w:tcBorders>
              <w:top w:val="single" w:sz="4" w:space="0" w:color="auto"/>
              <w:left w:val="single" w:sz="4" w:space="0" w:color="auto"/>
              <w:bottom w:val="single" w:sz="4" w:space="0" w:color="auto"/>
              <w:right w:val="single" w:sz="4" w:space="0" w:color="auto"/>
            </w:tcBorders>
            <w:hideMark/>
          </w:tcPr>
          <w:p w14:paraId="477C349C" w14:textId="77777777" w:rsidR="00351CEF" w:rsidRPr="00A046EC" w:rsidRDefault="00351CEF" w:rsidP="00A046EC">
            <w:pPr>
              <w:rPr>
                <w:sz w:val="20"/>
                <w:szCs w:val="20"/>
              </w:rPr>
            </w:pPr>
            <w:r w:rsidRPr="00A046EC">
              <w:rPr>
                <w:sz w:val="20"/>
                <w:szCs w:val="20"/>
              </w:rPr>
              <w:t>Whole Meeting</w:t>
            </w:r>
          </w:p>
        </w:tc>
        <w:tc>
          <w:tcPr>
            <w:tcW w:w="1843" w:type="dxa"/>
            <w:tcBorders>
              <w:top w:val="single" w:sz="4" w:space="0" w:color="auto"/>
              <w:left w:val="single" w:sz="4" w:space="0" w:color="auto"/>
              <w:bottom w:val="single" w:sz="4" w:space="0" w:color="auto"/>
              <w:right w:val="single" w:sz="4" w:space="0" w:color="auto"/>
            </w:tcBorders>
          </w:tcPr>
          <w:p w14:paraId="02FB1D51" w14:textId="77777777" w:rsidR="00351CEF" w:rsidRPr="00A046EC" w:rsidRDefault="00351CEF" w:rsidP="00A046EC">
            <w:pPr>
              <w:rPr>
                <w:sz w:val="20"/>
                <w:szCs w:val="20"/>
              </w:rPr>
            </w:pPr>
            <w:r w:rsidRPr="00A046EC">
              <w:rPr>
                <w:sz w:val="20"/>
                <w:szCs w:val="20"/>
              </w:rPr>
              <w:t>Most of the Meeting</w:t>
            </w:r>
          </w:p>
          <w:p w14:paraId="76A05B54" w14:textId="77777777" w:rsidR="00351CEF" w:rsidRPr="00A046EC" w:rsidRDefault="00351CEF" w:rsidP="00A046EC">
            <w:pPr>
              <w:rPr>
                <w:i/>
                <w:iCs/>
                <w:sz w:val="20"/>
                <w:szCs w:val="20"/>
              </w:rPr>
            </w:pPr>
          </w:p>
        </w:tc>
        <w:tc>
          <w:tcPr>
            <w:tcW w:w="1843" w:type="dxa"/>
            <w:tcBorders>
              <w:top w:val="single" w:sz="4" w:space="0" w:color="auto"/>
              <w:left w:val="single" w:sz="4" w:space="0" w:color="auto"/>
              <w:bottom w:val="single" w:sz="4" w:space="0" w:color="auto"/>
              <w:right w:val="single" w:sz="4" w:space="0" w:color="auto"/>
            </w:tcBorders>
            <w:hideMark/>
          </w:tcPr>
          <w:p w14:paraId="00DC9A7C" w14:textId="77777777" w:rsidR="00351CEF" w:rsidRPr="00A046EC" w:rsidRDefault="00351CEF" w:rsidP="00A046EC">
            <w:pPr>
              <w:rPr>
                <w:sz w:val="20"/>
                <w:szCs w:val="20"/>
              </w:rPr>
            </w:pPr>
            <w:r w:rsidRPr="00A046EC">
              <w:rPr>
                <w:sz w:val="20"/>
                <w:szCs w:val="20"/>
              </w:rPr>
              <w:t>Parts of the Meeting</w:t>
            </w:r>
            <w:r w:rsidRPr="00A046EC">
              <w:rPr>
                <w:sz w:val="20"/>
                <w:szCs w:val="20"/>
              </w:rPr>
              <w:br/>
            </w:r>
            <w:r w:rsidRPr="00A046EC">
              <w:rPr>
                <w:i/>
                <w:iCs/>
                <w:sz w:val="20"/>
                <w:szCs w:val="20"/>
              </w:rPr>
              <w:t>-how long?</w:t>
            </w:r>
          </w:p>
        </w:tc>
        <w:tc>
          <w:tcPr>
            <w:tcW w:w="1134" w:type="dxa"/>
            <w:tcBorders>
              <w:top w:val="single" w:sz="4" w:space="0" w:color="auto"/>
              <w:left w:val="single" w:sz="4" w:space="0" w:color="auto"/>
              <w:bottom w:val="single" w:sz="4" w:space="0" w:color="auto"/>
              <w:right w:val="single" w:sz="4" w:space="0" w:color="auto"/>
            </w:tcBorders>
            <w:hideMark/>
          </w:tcPr>
          <w:p w14:paraId="2A1F3FEB" w14:textId="77777777" w:rsidR="00351CEF" w:rsidRPr="00A046EC" w:rsidRDefault="00351CEF" w:rsidP="00A046EC">
            <w:pPr>
              <w:rPr>
                <w:sz w:val="20"/>
                <w:szCs w:val="20"/>
              </w:rPr>
            </w:pPr>
            <w:r w:rsidRPr="00A046EC">
              <w:rPr>
                <w:sz w:val="20"/>
                <w:szCs w:val="20"/>
              </w:rPr>
              <w:t>Absent</w:t>
            </w:r>
          </w:p>
        </w:tc>
        <w:tc>
          <w:tcPr>
            <w:tcW w:w="3446" w:type="dxa"/>
            <w:tcBorders>
              <w:top w:val="single" w:sz="4" w:space="0" w:color="auto"/>
              <w:left w:val="single" w:sz="4" w:space="0" w:color="auto"/>
              <w:bottom w:val="single" w:sz="4" w:space="0" w:color="auto"/>
              <w:right w:val="single" w:sz="4" w:space="0" w:color="auto"/>
            </w:tcBorders>
            <w:hideMark/>
          </w:tcPr>
          <w:p w14:paraId="0BE3EF0B" w14:textId="77777777" w:rsidR="00351CEF" w:rsidRPr="00A046EC" w:rsidRDefault="00351CEF" w:rsidP="00A046EC">
            <w:pPr>
              <w:rPr>
                <w:sz w:val="20"/>
                <w:szCs w:val="20"/>
              </w:rPr>
            </w:pPr>
            <w:r w:rsidRPr="00A046EC">
              <w:rPr>
                <w:sz w:val="20"/>
                <w:szCs w:val="20"/>
              </w:rPr>
              <w:t>If a team member did not attend the whole meeting, specify the reason why</w:t>
            </w:r>
          </w:p>
        </w:tc>
      </w:tr>
      <w:tr w:rsidR="00A046EC" w:rsidRPr="00BD0B14" w14:paraId="306836E7" w14:textId="77777777">
        <w:tc>
          <w:tcPr>
            <w:tcW w:w="1696" w:type="dxa"/>
            <w:tcBorders>
              <w:top w:val="single" w:sz="4" w:space="0" w:color="auto"/>
              <w:left w:val="single" w:sz="4" w:space="0" w:color="auto"/>
              <w:bottom w:val="single" w:sz="4" w:space="0" w:color="auto"/>
              <w:right w:val="single" w:sz="4" w:space="0" w:color="auto"/>
            </w:tcBorders>
            <w:hideMark/>
          </w:tcPr>
          <w:p w14:paraId="0223DAF8"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Kamil Obiedzinski</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349410D8"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2F570384"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382EAFA7"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72156531"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39D80C9A" w14:textId="77777777" w:rsidR="00351CEF" w:rsidRPr="00BD0B14" w:rsidRDefault="00351CEF" w:rsidP="00A046EC">
            <w:pPr>
              <w:rPr>
                <w:rFonts w:cstheme="minorHAnsi"/>
                <w:sz w:val="20"/>
                <w:szCs w:val="20"/>
              </w:rPr>
            </w:pPr>
          </w:p>
        </w:tc>
      </w:tr>
      <w:tr w:rsidR="00A046EC" w:rsidRPr="00BD0B14" w14:paraId="33550946" w14:textId="77777777">
        <w:tc>
          <w:tcPr>
            <w:tcW w:w="1696" w:type="dxa"/>
            <w:tcBorders>
              <w:top w:val="single" w:sz="4" w:space="0" w:color="auto"/>
              <w:left w:val="single" w:sz="4" w:space="0" w:color="auto"/>
              <w:bottom w:val="single" w:sz="4" w:space="0" w:color="auto"/>
              <w:right w:val="single" w:sz="4" w:space="0" w:color="auto"/>
            </w:tcBorders>
            <w:hideMark/>
          </w:tcPr>
          <w:p w14:paraId="290F1649" w14:textId="77777777" w:rsidR="00351CEF" w:rsidRPr="00BD0B14" w:rsidRDefault="00351CEF" w:rsidP="00A046EC">
            <w:pPr>
              <w:rPr>
                <w:rFonts w:cstheme="minorHAnsi"/>
                <w:sz w:val="20"/>
                <w:szCs w:val="20"/>
              </w:rPr>
            </w:pPr>
            <w:proofErr w:type="spellStart"/>
            <w:r w:rsidRPr="00BD0B14">
              <w:rPr>
                <w:rStyle w:val="normaltextrun"/>
                <w:rFonts w:cstheme="minorHAnsi"/>
                <w:color w:val="000000"/>
                <w:sz w:val="20"/>
                <w:szCs w:val="20"/>
                <w:shd w:val="clear" w:color="auto" w:fill="FFFFFF"/>
              </w:rPr>
              <w:t>Manasa</w:t>
            </w:r>
            <w:proofErr w:type="spellEnd"/>
            <w:r w:rsidRPr="00BD0B14">
              <w:rPr>
                <w:rStyle w:val="normaltextrun"/>
                <w:rFonts w:cstheme="minorHAnsi"/>
                <w:color w:val="000000"/>
                <w:sz w:val="20"/>
                <w:szCs w:val="20"/>
                <w:shd w:val="clear" w:color="auto" w:fill="FFFFFF"/>
              </w:rPr>
              <w:t xml:space="preserve"> </w:t>
            </w:r>
            <w:proofErr w:type="spellStart"/>
            <w:r w:rsidRPr="00BD0B14">
              <w:rPr>
                <w:rStyle w:val="normaltextrun"/>
                <w:rFonts w:cstheme="minorHAnsi"/>
                <w:color w:val="000000"/>
                <w:sz w:val="20"/>
                <w:szCs w:val="20"/>
                <w:shd w:val="clear" w:color="auto" w:fill="FFFFFF"/>
              </w:rPr>
              <w:t>Manohara</w:t>
            </w:r>
            <w:proofErr w:type="spellEnd"/>
            <w:r w:rsidRPr="00BD0B14">
              <w:rPr>
                <w:rStyle w:val="normaltextrun"/>
                <w:rFonts w:cstheme="minorHAnsi"/>
                <w:color w:val="000000"/>
                <w:sz w:val="20"/>
                <w:szCs w:val="20"/>
                <w:shd w:val="clear" w:color="auto" w:fill="FFFFFF"/>
              </w:rPr>
              <w:t xml:space="preserve"> Shetty</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42D6A43E"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3F67C16E"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0A7469D0"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2F0C03AA"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7AF565F3" w14:textId="77777777" w:rsidR="00351CEF" w:rsidRPr="00BD0B14" w:rsidRDefault="00351CEF" w:rsidP="00A046EC">
            <w:pPr>
              <w:rPr>
                <w:rFonts w:cstheme="minorHAnsi"/>
                <w:sz w:val="20"/>
                <w:szCs w:val="20"/>
              </w:rPr>
            </w:pPr>
          </w:p>
        </w:tc>
      </w:tr>
      <w:tr w:rsidR="00A046EC" w:rsidRPr="00BD0B14" w14:paraId="04053F30" w14:textId="77777777">
        <w:tc>
          <w:tcPr>
            <w:tcW w:w="1696" w:type="dxa"/>
            <w:tcBorders>
              <w:top w:val="single" w:sz="4" w:space="0" w:color="auto"/>
              <w:left w:val="single" w:sz="4" w:space="0" w:color="auto"/>
              <w:bottom w:val="single" w:sz="4" w:space="0" w:color="auto"/>
              <w:right w:val="single" w:sz="4" w:space="0" w:color="auto"/>
            </w:tcBorders>
            <w:hideMark/>
          </w:tcPr>
          <w:p w14:paraId="60518EC8" w14:textId="77777777" w:rsidR="00351CEF" w:rsidRPr="00BD0B14" w:rsidRDefault="00351CEF" w:rsidP="00A046EC">
            <w:pPr>
              <w:rPr>
                <w:rStyle w:val="normaltextrun"/>
                <w:rFonts w:cstheme="minorHAnsi"/>
                <w:color w:val="000000"/>
                <w:sz w:val="20"/>
                <w:szCs w:val="20"/>
                <w:shd w:val="clear" w:color="auto" w:fill="FFFFFF"/>
              </w:rPr>
            </w:pPr>
            <w:proofErr w:type="spellStart"/>
            <w:r w:rsidRPr="00BD0B14">
              <w:rPr>
                <w:rStyle w:val="normaltextrun"/>
                <w:rFonts w:cstheme="minorHAnsi"/>
                <w:color w:val="000000"/>
                <w:sz w:val="20"/>
                <w:szCs w:val="20"/>
                <w:shd w:val="clear" w:color="auto" w:fill="FFFFFF"/>
              </w:rPr>
              <w:t>Sik</w:t>
            </w:r>
            <w:proofErr w:type="spellEnd"/>
            <w:r w:rsidRPr="00BD0B14">
              <w:rPr>
                <w:rStyle w:val="normaltextrun"/>
                <w:rFonts w:cstheme="minorHAnsi"/>
                <w:color w:val="000000"/>
                <w:sz w:val="20"/>
                <w:szCs w:val="20"/>
                <w:shd w:val="clear" w:color="auto" w:fill="FFFFFF"/>
              </w:rPr>
              <w:t xml:space="preserve"> Lam Mo</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33DF6C05"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1D3FBBBC"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3111CC73"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12DD379D"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4BAB41B9" w14:textId="77777777" w:rsidR="00351CEF" w:rsidRPr="00BD0B14" w:rsidRDefault="00351CEF" w:rsidP="00A046EC">
            <w:pPr>
              <w:rPr>
                <w:rFonts w:cstheme="minorHAnsi"/>
                <w:sz w:val="20"/>
                <w:szCs w:val="20"/>
              </w:rPr>
            </w:pPr>
          </w:p>
        </w:tc>
      </w:tr>
      <w:tr w:rsidR="00A046EC" w:rsidRPr="00BD0B14" w14:paraId="7B27E542" w14:textId="77777777">
        <w:tc>
          <w:tcPr>
            <w:tcW w:w="1696" w:type="dxa"/>
            <w:tcBorders>
              <w:top w:val="single" w:sz="4" w:space="0" w:color="auto"/>
              <w:left w:val="single" w:sz="4" w:space="0" w:color="auto"/>
              <w:bottom w:val="single" w:sz="4" w:space="0" w:color="auto"/>
              <w:right w:val="single" w:sz="4" w:space="0" w:color="auto"/>
            </w:tcBorders>
            <w:hideMark/>
          </w:tcPr>
          <w:p w14:paraId="5855B3E8"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Hyemi Park</w:t>
            </w:r>
            <w:r w:rsidRPr="00BD0B14">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6AE3B035" w14:textId="77777777" w:rsidR="00351CEF" w:rsidRPr="00BD0B14" w:rsidRDefault="00351CEF" w:rsidP="00A046EC">
            <w:pPr>
              <w:rPr>
                <w:rFonts w:cstheme="minorHAnsi"/>
                <w:sz w:val="20"/>
                <w:szCs w:val="20"/>
              </w:rPr>
            </w:pPr>
            <w:r w:rsidRPr="00BD0B14">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3BEBD4CB" w14:textId="77777777" w:rsidR="00351CEF" w:rsidRPr="00BD0B14"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614F4D2E" w14:textId="77777777" w:rsidR="00351CEF" w:rsidRPr="00BD0B14"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3A50CAF5" w14:textId="77777777" w:rsidR="00351CEF" w:rsidRPr="00BD0B14"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4886EC66" w14:textId="77777777" w:rsidR="00351CEF" w:rsidRPr="00BD0B14" w:rsidRDefault="00351CEF" w:rsidP="00A046EC">
            <w:pPr>
              <w:rPr>
                <w:rFonts w:cstheme="minorHAnsi"/>
                <w:sz w:val="20"/>
                <w:szCs w:val="20"/>
              </w:rPr>
            </w:pPr>
          </w:p>
        </w:tc>
      </w:tr>
    </w:tbl>
    <w:p w14:paraId="44931DDF" w14:textId="77777777" w:rsidR="00351CEF" w:rsidRPr="00BD0B14" w:rsidRDefault="00351CEF" w:rsidP="00A046EC">
      <w:pPr>
        <w:rPr>
          <w:rFonts w:cstheme="minorHAnsi"/>
          <w:sz w:val="20"/>
          <w:szCs w:val="20"/>
        </w:rPr>
      </w:pPr>
    </w:p>
    <w:p w14:paraId="5AEDC874" w14:textId="77777777" w:rsidR="00351CEF" w:rsidRPr="00BD0B14" w:rsidRDefault="00351CEF" w:rsidP="00A046EC">
      <w:pPr>
        <w:rPr>
          <w:rFonts w:cstheme="minorHAnsi"/>
          <w:sz w:val="20"/>
          <w:szCs w:val="20"/>
          <w:u w:val="single"/>
        </w:rPr>
      </w:pPr>
      <w:r w:rsidRPr="00BD0B14">
        <w:rPr>
          <w:rFonts w:cstheme="minorHAnsi"/>
          <w:sz w:val="20"/>
          <w:szCs w:val="20"/>
          <w:u w:val="single"/>
        </w:rPr>
        <w:t>DAILY SCRUM</w:t>
      </w:r>
    </w:p>
    <w:p w14:paraId="6F2FFF2D" w14:textId="1ED54EFA" w:rsidR="00351CEF" w:rsidRPr="00BD0B14" w:rsidRDefault="00351CEF" w:rsidP="00A046EC">
      <w:pPr>
        <w:rPr>
          <w:rFonts w:cstheme="minorHAnsi"/>
          <w:sz w:val="20"/>
          <w:szCs w:val="20"/>
        </w:rPr>
      </w:pPr>
    </w:p>
    <w:tbl>
      <w:tblPr>
        <w:tblStyle w:val="TableGrid"/>
        <w:tblW w:w="11134" w:type="dxa"/>
        <w:tblLook w:val="04A0" w:firstRow="1" w:lastRow="0" w:firstColumn="1" w:lastColumn="0" w:noHBand="0" w:noVBand="1"/>
      </w:tblPr>
      <w:tblGrid>
        <w:gridCol w:w="1838"/>
        <w:gridCol w:w="2998"/>
        <w:gridCol w:w="3149"/>
        <w:gridCol w:w="3149"/>
      </w:tblGrid>
      <w:tr w:rsidR="00351CEF" w:rsidRPr="00BD0B14" w14:paraId="73308B31" w14:textId="77777777">
        <w:trPr>
          <w:trHeight w:val="525"/>
        </w:trPr>
        <w:tc>
          <w:tcPr>
            <w:tcW w:w="1838" w:type="dxa"/>
            <w:tcBorders>
              <w:top w:val="single" w:sz="4" w:space="0" w:color="auto"/>
              <w:left w:val="single" w:sz="4" w:space="0" w:color="auto"/>
              <w:bottom w:val="single" w:sz="4" w:space="0" w:color="auto"/>
              <w:right w:val="single" w:sz="4" w:space="0" w:color="auto"/>
            </w:tcBorders>
            <w:hideMark/>
          </w:tcPr>
          <w:p w14:paraId="1F5D56EA" w14:textId="77777777" w:rsidR="00351CEF" w:rsidRPr="00BD0B14" w:rsidRDefault="00351CEF" w:rsidP="00A046EC">
            <w:pPr>
              <w:rPr>
                <w:rFonts w:cstheme="minorHAnsi"/>
                <w:sz w:val="20"/>
                <w:szCs w:val="20"/>
              </w:rPr>
            </w:pPr>
            <w:r w:rsidRPr="00BD0B14">
              <w:rPr>
                <w:rFonts w:cstheme="minorHAnsi"/>
                <w:sz w:val="20"/>
                <w:szCs w:val="20"/>
              </w:rPr>
              <w:t>Name</w:t>
            </w:r>
          </w:p>
        </w:tc>
        <w:tc>
          <w:tcPr>
            <w:tcW w:w="2998" w:type="dxa"/>
            <w:tcBorders>
              <w:top w:val="single" w:sz="4" w:space="0" w:color="auto"/>
              <w:left w:val="single" w:sz="4" w:space="0" w:color="auto"/>
              <w:bottom w:val="single" w:sz="4" w:space="0" w:color="auto"/>
              <w:right w:val="single" w:sz="4" w:space="0" w:color="auto"/>
            </w:tcBorders>
            <w:hideMark/>
          </w:tcPr>
          <w:p w14:paraId="5ADC0255" w14:textId="77777777" w:rsidR="00351CEF" w:rsidRPr="00BD0B14" w:rsidRDefault="00351CEF" w:rsidP="00A046EC">
            <w:pPr>
              <w:rPr>
                <w:rFonts w:cstheme="minorHAnsi"/>
                <w:sz w:val="20"/>
                <w:szCs w:val="20"/>
              </w:rPr>
            </w:pPr>
            <w:r w:rsidRPr="00BD0B14">
              <w:rPr>
                <w:rFonts w:cstheme="minorHAnsi"/>
                <w:sz w:val="20"/>
                <w:szCs w:val="20"/>
              </w:rPr>
              <w:t>What have I done since our last meeting</w:t>
            </w:r>
          </w:p>
        </w:tc>
        <w:tc>
          <w:tcPr>
            <w:tcW w:w="3149" w:type="dxa"/>
            <w:tcBorders>
              <w:top w:val="single" w:sz="4" w:space="0" w:color="auto"/>
              <w:left w:val="single" w:sz="4" w:space="0" w:color="auto"/>
              <w:bottom w:val="single" w:sz="4" w:space="0" w:color="auto"/>
              <w:right w:val="single" w:sz="4" w:space="0" w:color="auto"/>
            </w:tcBorders>
          </w:tcPr>
          <w:p w14:paraId="455260FA" w14:textId="77777777" w:rsidR="00351CEF" w:rsidRPr="00BD0B14" w:rsidRDefault="00351CEF" w:rsidP="00A046EC">
            <w:pPr>
              <w:rPr>
                <w:rFonts w:cstheme="minorHAnsi"/>
                <w:sz w:val="20"/>
                <w:szCs w:val="20"/>
              </w:rPr>
            </w:pPr>
            <w:r w:rsidRPr="00BD0B14">
              <w:rPr>
                <w:rFonts w:cstheme="minorHAnsi"/>
                <w:sz w:val="20"/>
                <w:szCs w:val="20"/>
              </w:rPr>
              <w:t xml:space="preserve">What am I doing until our next </w:t>
            </w:r>
            <w:proofErr w:type="gramStart"/>
            <w:r w:rsidRPr="00BD0B14">
              <w:rPr>
                <w:rFonts w:cstheme="minorHAnsi"/>
                <w:sz w:val="20"/>
                <w:szCs w:val="20"/>
              </w:rPr>
              <w:t>meeting</w:t>
            </w:r>
            <w:proofErr w:type="gramEnd"/>
          </w:p>
          <w:p w14:paraId="045F3875" w14:textId="77777777" w:rsidR="00351CEF" w:rsidRPr="00BD0B14" w:rsidRDefault="00351CEF" w:rsidP="00A046EC">
            <w:pPr>
              <w:rPr>
                <w:rFonts w:cstheme="minorHAnsi"/>
                <w:i/>
                <w:iCs/>
                <w:sz w:val="20"/>
                <w:szCs w:val="20"/>
              </w:rPr>
            </w:pPr>
          </w:p>
        </w:tc>
        <w:tc>
          <w:tcPr>
            <w:tcW w:w="3149" w:type="dxa"/>
            <w:tcBorders>
              <w:top w:val="single" w:sz="4" w:space="0" w:color="auto"/>
              <w:left w:val="single" w:sz="4" w:space="0" w:color="auto"/>
              <w:bottom w:val="single" w:sz="4" w:space="0" w:color="auto"/>
              <w:right w:val="single" w:sz="4" w:space="0" w:color="auto"/>
            </w:tcBorders>
            <w:hideMark/>
          </w:tcPr>
          <w:p w14:paraId="5405879E" w14:textId="77777777" w:rsidR="00351CEF" w:rsidRPr="00BD0B14" w:rsidRDefault="00351CEF" w:rsidP="00A046EC">
            <w:pPr>
              <w:rPr>
                <w:rFonts w:cstheme="minorHAnsi"/>
                <w:sz w:val="20"/>
                <w:szCs w:val="20"/>
              </w:rPr>
            </w:pPr>
            <w:r w:rsidRPr="00BD0B14">
              <w:rPr>
                <w:rFonts w:cstheme="minorHAnsi"/>
                <w:sz w:val="20"/>
                <w:szCs w:val="20"/>
              </w:rPr>
              <w:t>What are my impediments</w:t>
            </w:r>
          </w:p>
        </w:tc>
      </w:tr>
      <w:tr w:rsidR="00351CEF" w:rsidRPr="00BD0B14" w14:paraId="30576267"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2858CBFE"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Kamil Obiedzinski</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7196860B"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Working on Business case, including the context, business need &amp; vision and budget</w:t>
            </w:r>
          </w:p>
        </w:tc>
        <w:tc>
          <w:tcPr>
            <w:tcW w:w="3149" w:type="dxa"/>
            <w:tcBorders>
              <w:top w:val="single" w:sz="4" w:space="0" w:color="auto"/>
              <w:left w:val="single" w:sz="4" w:space="0" w:color="auto"/>
              <w:bottom w:val="single" w:sz="4" w:space="0" w:color="auto"/>
              <w:right w:val="single" w:sz="4" w:space="0" w:color="auto"/>
            </w:tcBorders>
            <w:hideMark/>
          </w:tcPr>
          <w:p w14:paraId="36A14BBB"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Continue working on Business case, including the context, business need &amp; vision and budget and UML</w:t>
            </w:r>
          </w:p>
        </w:tc>
        <w:tc>
          <w:tcPr>
            <w:tcW w:w="3149" w:type="dxa"/>
            <w:tcBorders>
              <w:top w:val="single" w:sz="4" w:space="0" w:color="auto"/>
              <w:left w:val="single" w:sz="4" w:space="0" w:color="auto"/>
              <w:bottom w:val="single" w:sz="4" w:space="0" w:color="auto"/>
              <w:right w:val="single" w:sz="4" w:space="0" w:color="auto"/>
            </w:tcBorders>
          </w:tcPr>
          <w:p w14:paraId="64E328F6"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Time-Management</w:t>
            </w:r>
            <w:r w:rsidRPr="00BD0B14">
              <w:rPr>
                <w:rStyle w:val="eop"/>
                <w:rFonts w:cstheme="minorHAnsi"/>
                <w:color w:val="000000"/>
                <w:sz w:val="20"/>
                <w:szCs w:val="20"/>
                <w:shd w:val="clear" w:color="auto" w:fill="FFFFFF"/>
              </w:rPr>
              <w:t> </w:t>
            </w:r>
          </w:p>
          <w:p w14:paraId="79A75203" w14:textId="77777777" w:rsidR="00351CEF" w:rsidRPr="00BD0B14" w:rsidRDefault="00351CEF" w:rsidP="00A046EC">
            <w:pPr>
              <w:rPr>
                <w:rStyle w:val="normaltextrun"/>
                <w:rFonts w:cstheme="minorHAnsi"/>
                <w:sz w:val="20"/>
                <w:szCs w:val="20"/>
              </w:rPr>
            </w:pPr>
            <w:r w:rsidRPr="00BD0B14">
              <w:rPr>
                <w:rStyle w:val="normaltextrun"/>
                <w:rFonts w:cstheme="minorHAnsi"/>
                <w:color w:val="000000"/>
                <w:sz w:val="20"/>
                <w:szCs w:val="20"/>
                <w:shd w:val="clear" w:color="auto" w:fill="FFFFFF"/>
              </w:rPr>
              <w:t>Homework from other classes</w:t>
            </w:r>
          </w:p>
          <w:p w14:paraId="23022578" w14:textId="77777777" w:rsidR="00351CEF" w:rsidRPr="00BD0B14" w:rsidRDefault="00351CEF" w:rsidP="00A046EC">
            <w:pPr>
              <w:rPr>
                <w:rStyle w:val="eop"/>
                <w:rFonts w:cstheme="minorHAnsi"/>
                <w:sz w:val="20"/>
                <w:szCs w:val="20"/>
              </w:rPr>
            </w:pPr>
            <w:r w:rsidRPr="00BD0B14">
              <w:rPr>
                <w:rStyle w:val="normaltextrun"/>
                <w:rFonts w:cstheme="minorHAnsi"/>
                <w:color w:val="000000"/>
                <w:sz w:val="20"/>
                <w:szCs w:val="20"/>
                <w:shd w:val="clear" w:color="auto" w:fill="FFFFFF"/>
              </w:rPr>
              <w:t>Studying for finals</w:t>
            </w:r>
          </w:p>
          <w:p w14:paraId="2464211F" w14:textId="77777777" w:rsidR="00351CEF" w:rsidRPr="00BD0B14" w:rsidRDefault="00351CEF" w:rsidP="00A046EC">
            <w:pPr>
              <w:rPr>
                <w:rFonts w:cstheme="minorHAnsi"/>
                <w:sz w:val="20"/>
                <w:szCs w:val="20"/>
              </w:rPr>
            </w:pPr>
          </w:p>
        </w:tc>
      </w:tr>
      <w:tr w:rsidR="00351CEF" w:rsidRPr="00BD0B14" w14:paraId="4C57DC1F"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2366CF7A" w14:textId="77777777" w:rsidR="00351CEF" w:rsidRPr="00BD0B14" w:rsidRDefault="00351CEF" w:rsidP="00A046EC">
            <w:pPr>
              <w:rPr>
                <w:rFonts w:cstheme="minorHAnsi"/>
                <w:sz w:val="20"/>
                <w:szCs w:val="20"/>
              </w:rPr>
            </w:pPr>
            <w:proofErr w:type="spellStart"/>
            <w:r w:rsidRPr="00BD0B14">
              <w:rPr>
                <w:rStyle w:val="normaltextrun"/>
                <w:rFonts w:cstheme="minorHAnsi"/>
                <w:color w:val="000000"/>
                <w:sz w:val="20"/>
                <w:szCs w:val="20"/>
                <w:shd w:val="clear" w:color="auto" w:fill="FFFFFF"/>
              </w:rPr>
              <w:t>Manasa</w:t>
            </w:r>
            <w:proofErr w:type="spellEnd"/>
            <w:r w:rsidRPr="00BD0B14">
              <w:rPr>
                <w:rStyle w:val="normaltextrun"/>
                <w:rFonts w:cstheme="minorHAnsi"/>
                <w:color w:val="000000"/>
                <w:sz w:val="20"/>
                <w:szCs w:val="20"/>
                <w:shd w:val="clear" w:color="auto" w:fill="FFFFFF"/>
              </w:rPr>
              <w:t xml:space="preserve"> </w:t>
            </w:r>
            <w:proofErr w:type="spellStart"/>
            <w:r w:rsidRPr="00BD0B14">
              <w:rPr>
                <w:rStyle w:val="normaltextrun"/>
                <w:rFonts w:cstheme="minorHAnsi"/>
                <w:color w:val="000000"/>
                <w:sz w:val="20"/>
                <w:szCs w:val="20"/>
                <w:shd w:val="clear" w:color="auto" w:fill="FFFFFF"/>
              </w:rPr>
              <w:t>Manohara</w:t>
            </w:r>
            <w:proofErr w:type="spellEnd"/>
            <w:r w:rsidRPr="00BD0B14">
              <w:rPr>
                <w:rStyle w:val="normaltextrun"/>
                <w:rFonts w:cstheme="minorHAnsi"/>
                <w:color w:val="000000"/>
                <w:sz w:val="20"/>
                <w:szCs w:val="20"/>
                <w:shd w:val="clear" w:color="auto" w:fill="FFFFFF"/>
              </w:rPr>
              <w:t xml:space="preserve"> Shetty</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3A324ECB" w14:textId="77777777" w:rsidR="00351CEF" w:rsidRPr="00BD0B14" w:rsidRDefault="00351CEF" w:rsidP="00A046EC">
            <w:pPr>
              <w:rPr>
                <w:rFonts w:cstheme="minorHAnsi"/>
                <w:sz w:val="20"/>
                <w:szCs w:val="20"/>
              </w:rPr>
            </w:pPr>
            <w:r w:rsidRPr="00BD0B14">
              <w:rPr>
                <w:rFonts w:cstheme="minorHAnsi"/>
                <w:sz w:val="20"/>
                <w:szCs w:val="20"/>
              </w:rPr>
              <w:t>Trello board and acceptance criteria and Points</w:t>
            </w:r>
          </w:p>
        </w:tc>
        <w:tc>
          <w:tcPr>
            <w:tcW w:w="3149" w:type="dxa"/>
            <w:tcBorders>
              <w:top w:val="single" w:sz="4" w:space="0" w:color="auto"/>
              <w:left w:val="single" w:sz="4" w:space="0" w:color="auto"/>
              <w:bottom w:val="single" w:sz="4" w:space="0" w:color="auto"/>
              <w:right w:val="single" w:sz="4" w:space="0" w:color="auto"/>
            </w:tcBorders>
            <w:hideMark/>
          </w:tcPr>
          <w:p w14:paraId="3705828F" w14:textId="77777777" w:rsidR="00351CEF" w:rsidRPr="00BD0B14" w:rsidRDefault="00351CEF" w:rsidP="00A046EC">
            <w:pPr>
              <w:rPr>
                <w:rFonts w:cstheme="minorHAnsi"/>
                <w:sz w:val="20"/>
                <w:szCs w:val="20"/>
              </w:rPr>
            </w:pPr>
            <w:r w:rsidRPr="00BD0B14">
              <w:rPr>
                <w:rFonts w:cstheme="minorHAnsi"/>
                <w:sz w:val="20"/>
                <w:szCs w:val="20"/>
              </w:rPr>
              <w:t>Trello board – release/sprints</w:t>
            </w:r>
          </w:p>
        </w:tc>
        <w:tc>
          <w:tcPr>
            <w:tcW w:w="3149" w:type="dxa"/>
            <w:tcBorders>
              <w:top w:val="single" w:sz="4" w:space="0" w:color="auto"/>
              <w:left w:val="single" w:sz="4" w:space="0" w:color="auto"/>
              <w:bottom w:val="single" w:sz="4" w:space="0" w:color="auto"/>
              <w:right w:val="single" w:sz="4" w:space="0" w:color="auto"/>
            </w:tcBorders>
          </w:tcPr>
          <w:p w14:paraId="696E865B"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Time-Management</w:t>
            </w:r>
            <w:r w:rsidRPr="00BD0B14">
              <w:rPr>
                <w:rStyle w:val="eop"/>
                <w:rFonts w:cstheme="minorHAnsi"/>
                <w:color w:val="000000"/>
                <w:sz w:val="20"/>
                <w:szCs w:val="20"/>
                <w:shd w:val="clear" w:color="auto" w:fill="FFFFFF"/>
              </w:rPr>
              <w:t> </w:t>
            </w:r>
          </w:p>
          <w:p w14:paraId="50254C2A" w14:textId="77777777" w:rsidR="00351CEF" w:rsidRPr="00BD0B14" w:rsidRDefault="00351CEF" w:rsidP="00A046EC">
            <w:pPr>
              <w:rPr>
                <w:rStyle w:val="normaltextrun"/>
                <w:rFonts w:cstheme="minorHAnsi"/>
                <w:sz w:val="20"/>
                <w:szCs w:val="20"/>
              </w:rPr>
            </w:pPr>
            <w:r w:rsidRPr="00BD0B14">
              <w:rPr>
                <w:rStyle w:val="normaltextrun"/>
                <w:rFonts w:cstheme="minorHAnsi"/>
                <w:color w:val="000000"/>
                <w:sz w:val="20"/>
                <w:szCs w:val="20"/>
                <w:shd w:val="clear" w:color="auto" w:fill="FFFFFF"/>
              </w:rPr>
              <w:t>Homework from other classes</w:t>
            </w:r>
          </w:p>
          <w:p w14:paraId="41E7D1CE" w14:textId="77777777" w:rsidR="00351CEF" w:rsidRPr="00BD0B14" w:rsidRDefault="00351CEF" w:rsidP="00A046EC">
            <w:pPr>
              <w:rPr>
                <w:rStyle w:val="eop"/>
                <w:rFonts w:cstheme="minorHAnsi"/>
                <w:sz w:val="20"/>
                <w:szCs w:val="20"/>
              </w:rPr>
            </w:pPr>
            <w:r w:rsidRPr="00BD0B14">
              <w:rPr>
                <w:rStyle w:val="normaltextrun"/>
                <w:rFonts w:cstheme="minorHAnsi"/>
                <w:color w:val="000000"/>
                <w:sz w:val="20"/>
                <w:szCs w:val="20"/>
                <w:shd w:val="clear" w:color="auto" w:fill="FFFFFF"/>
              </w:rPr>
              <w:t>Studying for finals</w:t>
            </w:r>
          </w:p>
          <w:p w14:paraId="7568B0E9" w14:textId="77777777" w:rsidR="00351CEF" w:rsidRPr="00BD0B14" w:rsidRDefault="00351CEF" w:rsidP="00A046EC">
            <w:pPr>
              <w:rPr>
                <w:rFonts w:cstheme="minorHAnsi"/>
                <w:sz w:val="20"/>
                <w:szCs w:val="20"/>
              </w:rPr>
            </w:pPr>
          </w:p>
        </w:tc>
      </w:tr>
      <w:tr w:rsidR="00351CEF" w:rsidRPr="00BD0B14" w14:paraId="6684E41A"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61A4664E"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Hyemi Park</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7AF59E64"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Working on mock-up design</w:t>
            </w:r>
          </w:p>
        </w:tc>
        <w:tc>
          <w:tcPr>
            <w:tcW w:w="3149" w:type="dxa"/>
            <w:tcBorders>
              <w:top w:val="single" w:sz="4" w:space="0" w:color="auto"/>
              <w:left w:val="single" w:sz="4" w:space="0" w:color="auto"/>
              <w:bottom w:val="single" w:sz="4" w:space="0" w:color="auto"/>
              <w:right w:val="single" w:sz="4" w:space="0" w:color="auto"/>
            </w:tcBorders>
            <w:hideMark/>
          </w:tcPr>
          <w:p w14:paraId="3BCA5D49"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 xml:space="preserve">Continue </w:t>
            </w:r>
            <w:r w:rsidRPr="00BD0B14">
              <w:rPr>
                <w:rFonts w:cstheme="minorHAnsi"/>
                <w:sz w:val="20"/>
                <w:szCs w:val="20"/>
              </w:rPr>
              <w:t>Working on the mock-up design</w:t>
            </w:r>
          </w:p>
        </w:tc>
        <w:tc>
          <w:tcPr>
            <w:tcW w:w="3149" w:type="dxa"/>
            <w:tcBorders>
              <w:top w:val="single" w:sz="4" w:space="0" w:color="auto"/>
              <w:left w:val="single" w:sz="4" w:space="0" w:color="auto"/>
              <w:bottom w:val="single" w:sz="4" w:space="0" w:color="auto"/>
              <w:right w:val="single" w:sz="4" w:space="0" w:color="auto"/>
            </w:tcBorders>
            <w:hideMark/>
          </w:tcPr>
          <w:p w14:paraId="5D699634"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Time-Management</w:t>
            </w:r>
            <w:r w:rsidRPr="00BD0B14">
              <w:rPr>
                <w:rStyle w:val="eop"/>
                <w:rFonts w:cstheme="minorHAnsi"/>
                <w:color w:val="000000"/>
                <w:sz w:val="20"/>
                <w:szCs w:val="20"/>
                <w:shd w:val="clear" w:color="auto" w:fill="FFFFFF"/>
              </w:rPr>
              <w:t> </w:t>
            </w:r>
          </w:p>
          <w:p w14:paraId="36B43D2E" w14:textId="77777777" w:rsidR="00351CEF" w:rsidRPr="00BD0B14" w:rsidRDefault="00351CEF" w:rsidP="00A046EC">
            <w:pPr>
              <w:rPr>
                <w:rStyle w:val="normaltextrun"/>
                <w:rFonts w:cstheme="minorHAnsi"/>
                <w:sz w:val="20"/>
                <w:szCs w:val="20"/>
              </w:rPr>
            </w:pPr>
            <w:r w:rsidRPr="00BD0B14">
              <w:rPr>
                <w:rStyle w:val="normaltextrun"/>
                <w:rFonts w:cstheme="minorHAnsi"/>
                <w:color w:val="000000"/>
                <w:sz w:val="20"/>
                <w:szCs w:val="20"/>
                <w:shd w:val="clear" w:color="auto" w:fill="FFFFFF"/>
              </w:rPr>
              <w:t>Homework from other classes</w:t>
            </w:r>
          </w:p>
          <w:p w14:paraId="3B9BE3F4"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Studying for finals</w:t>
            </w:r>
          </w:p>
        </w:tc>
      </w:tr>
      <w:tr w:rsidR="00351CEF" w:rsidRPr="00BD0B14" w14:paraId="2352C5B5"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132F98D5" w14:textId="77777777" w:rsidR="00351CEF" w:rsidRPr="00BD0B14" w:rsidRDefault="00351CEF" w:rsidP="00A046EC">
            <w:pPr>
              <w:rPr>
                <w:rFonts w:cstheme="minorHAnsi"/>
                <w:sz w:val="20"/>
                <w:szCs w:val="20"/>
              </w:rPr>
            </w:pPr>
            <w:proofErr w:type="spellStart"/>
            <w:r w:rsidRPr="00BD0B14">
              <w:rPr>
                <w:rStyle w:val="normaltextrun"/>
                <w:rFonts w:cstheme="minorHAnsi"/>
                <w:color w:val="000000"/>
                <w:sz w:val="20"/>
                <w:szCs w:val="20"/>
                <w:shd w:val="clear" w:color="auto" w:fill="FFFFFF"/>
              </w:rPr>
              <w:t>Sik</w:t>
            </w:r>
            <w:proofErr w:type="spellEnd"/>
            <w:r w:rsidRPr="00BD0B14">
              <w:rPr>
                <w:rStyle w:val="normaltextrun"/>
                <w:rFonts w:cstheme="minorHAnsi"/>
                <w:color w:val="000000"/>
                <w:sz w:val="20"/>
                <w:szCs w:val="20"/>
                <w:shd w:val="clear" w:color="auto" w:fill="FFFFFF"/>
              </w:rPr>
              <w:t xml:space="preserve"> Lam Mo</w:t>
            </w:r>
            <w:r w:rsidRPr="00BD0B14">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2406DFA0"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Added few more user stories and Working on the Roadmap</w:t>
            </w:r>
          </w:p>
        </w:tc>
        <w:tc>
          <w:tcPr>
            <w:tcW w:w="3149" w:type="dxa"/>
            <w:tcBorders>
              <w:top w:val="single" w:sz="4" w:space="0" w:color="auto"/>
              <w:left w:val="single" w:sz="4" w:space="0" w:color="auto"/>
              <w:bottom w:val="single" w:sz="4" w:space="0" w:color="auto"/>
              <w:right w:val="single" w:sz="4" w:space="0" w:color="auto"/>
            </w:tcBorders>
            <w:hideMark/>
          </w:tcPr>
          <w:p w14:paraId="36BDB21A" w14:textId="77777777" w:rsidR="00351CEF" w:rsidRPr="00BD0B14" w:rsidRDefault="00351CEF" w:rsidP="00A046EC">
            <w:pPr>
              <w:rPr>
                <w:rFonts w:cstheme="minorHAnsi"/>
                <w:sz w:val="20"/>
                <w:szCs w:val="20"/>
              </w:rPr>
            </w:pPr>
            <w:r w:rsidRPr="00BD0B14">
              <w:rPr>
                <w:rStyle w:val="normaltextrun"/>
                <w:rFonts w:cstheme="minorHAnsi"/>
                <w:color w:val="000000"/>
                <w:sz w:val="20"/>
                <w:szCs w:val="20"/>
                <w:shd w:val="clear" w:color="auto" w:fill="FFFFFF"/>
              </w:rPr>
              <w:t>Continue w</w:t>
            </w:r>
            <w:r w:rsidRPr="00BD0B14">
              <w:rPr>
                <w:rFonts w:cstheme="minorHAnsi"/>
                <w:sz w:val="20"/>
                <w:szCs w:val="20"/>
              </w:rPr>
              <w:t xml:space="preserve">orking on the Product roadmap </w:t>
            </w:r>
          </w:p>
        </w:tc>
        <w:tc>
          <w:tcPr>
            <w:tcW w:w="3149" w:type="dxa"/>
            <w:tcBorders>
              <w:top w:val="single" w:sz="4" w:space="0" w:color="auto"/>
              <w:left w:val="single" w:sz="4" w:space="0" w:color="auto"/>
              <w:bottom w:val="single" w:sz="4" w:space="0" w:color="auto"/>
              <w:right w:val="single" w:sz="4" w:space="0" w:color="auto"/>
            </w:tcBorders>
          </w:tcPr>
          <w:p w14:paraId="26665308" w14:textId="77777777" w:rsidR="00351CEF" w:rsidRPr="00BD0B14" w:rsidRDefault="00351CEF" w:rsidP="00A046EC">
            <w:pPr>
              <w:rPr>
                <w:rStyle w:val="eop"/>
                <w:rFonts w:cstheme="minorHAnsi"/>
                <w:color w:val="000000"/>
                <w:sz w:val="20"/>
                <w:szCs w:val="20"/>
                <w:shd w:val="clear" w:color="auto" w:fill="FFFFFF"/>
              </w:rPr>
            </w:pPr>
            <w:r w:rsidRPr="00BD0B14">
              <w:rPr>
                <w:rStyle w:val="normaltextrun"/>
                <w:rFonts w:cstheme="minorHAnsi"/>
                <w:color w:val="000000"/>
                <w:sz w:val="20"/>
                <w:szCs w:val="20"/>
                <w:shd w:val="clear" w:color="auto" w:fill="FFFFFF"/>
              </w:rPr>
              <w:t>Time-Management</w:t>
            </w:r>
            <w:r w:rsidRPr="00BD0B14">
              <w:rPr>
                <w:rStyle w:val="eop"/>
                <w:rFonts w:cstheme="minorHAnsi"/>
                <w:color w:val="000000"/>
                <w:sz w:val="20"/>
                <w:szCs w:val="20"/>
                <w:shd w:val="clear" w:color="auto" w:fill="FFFFFF"/>
              </w:rPr>
              <w:t> </w:t>
            </w:r>
          </w:p>
          <w:p w14:paraId="3E8C2D9A" w14:textId="77777777" w:rsidR="00351CEF" w:rsidRPr="00BD0B14" w:rsidRDefault="00351CEF" w:rsidP="00A046EC">
            <w:pPr>
              <w:rPr>
                <w:rStyle w:val="normaltextrun"/>
                <w:rFonts w:cstheme="minorHAnsi"/>
                <w:sz w:val="20"/>
                <w:szCs w:val="20"/>
              </w:rPr>
            </w:pPr>
            <w:r w:rsidRPr="00BD0B14">
              <w:rPr>
                <w:rStyle w:val="normaltextrun"/>
                <w:rFonts w:cstheme="minorHAnsi"/>
                <w:color w:val="000000"/>
                <w:sz w:val="20"/>
                <w:szCs w:val="20"/>
                <w:shd w:val="clear" w:color="auto" w:fill="FFFFFF"/>
              </w:rPr>
              <w:t>Homework from other classes</w:t>
            </w:r>
          </w:p>
          <w:p w14:paraId="22BE42AA" w14:textId="77777777" w:rsidR="00351CEF" w:rsidRPr="00BD0B14" w:rsidRDefault="00351CEF" w:rsidP="00A046EC">
            <w:pPr>
              <w:rPr>
                <w:rStyle w:val="eop"/>
                <w:rFonts w:cstheme="minorHAnsi"/>
                <w:sz w:val="20"/>
                <w:szCs w:val="20"/>
              </w:rPr>
            </w:pPr>
            <w:r w:rsidRPr="00BD0B14">
              <w:rPr>
                <w:rStyle w:val="normaltextrun"/>
                <w:rFonts w:cstheme="minorHAnsi"/>
                <w:color w:val="000000"/>
                <w:sz w:val="20"/>
                <w:szCs w:val="20"/>
                <w:shd w:val="clear" w:color="auto" w:fill="FFFFFF"/>
              </w:rPr>
              <w:t>Studying for finals</w:t>
            </w:r>
          </w:p>
          <w:p w14:paraId="781045CD" w14:textId="77777777" w:rsidR="00351CEF" w:rsidRPr="00BD0B14" w:rsidRDefault="00351CEF" w:rsidP="00A046EC">
            <w:pPr>
              <w:rPr>
                <w:rFonts w:cstheme="minorHAnsi"/>
                <w:sz w:val="20"/>
                <w:szCs w:val="20"/>
              </w:rPr>
            </w:pPr>
          </w:p>
        </w:tc>
      </w:tr>
    </w:tbl>
    <w:p w14:paraId="39776A86" w14:textId="77777777" w:rsidR="00351CEF" w:rsidRPr="00A046EC" w:rsidRDefault="00351CEF" w:rsidP="00A046EC">
      <w:pPr>
        <w:rPr>
          <w:sz w:val="20"/>
          <w:szCs w:val="20"/>
          <w:u w:val="single"/>
        </w:rPr>
      </w:pPr>
    </w:p>
    <w:p w14:paraId="353E723E" w14:textId="77777777" w:rsidR="00351CEF" w:rsidRPr="00A046EC" w:rsidRDefault="00351CEF" w:rsidP="00A046EC">
      <w:pPr>
        <w:rPr>
          <w:sz w:val="20"/>
          <w:szCs w:val="20"/>
          <w:u w:val="single"/>
        </w:rPr>
      </w:pPr>
      <w:r w:rsidRPr="00A046EC">
        <w:rPr>
          <w:sz w:val="20"/>
          <w:szCs w:val="20"/>
          <w:u w:val="single"/>
        </w:rPr>
        <w:lastRenderedPageBreak/>
        <w:t xml:space="preserve">PROJECT STATUS </w:t>
      </w:r>
      <w:r w:rsidRPr="00A046EC">
        <w:rPr>
          <w:sz w:val="20"/>
          <w:szCs w:val="20"/>
        </w:rPr>
        <w:t xml:space="preserve"> </w:t>
      </w:r>
    </w:p>
    <w:p w14:paraId="317B99C9" w14:textId="77777777" w:rsidR="00351CEF" w:rsidRPr="00A046EC" w:rsidRDefault="00351CEF" w:rsidP="00A046EC">
      <w:pPr>
        <w:rPr>
          <w:sz w:val="20"/>
          <w:szCs w:val="20"/>
        </w:rPr>
      </w:pPr>
    </w:p>
    <w:tbl>
      <w:tblPr>
        <w:tblStyle w:val="TableGrid"/>
        <w:tblW w:w="0" w:type="auto"/>
        <w:tblLook w:val="04A0" w:firstRow="1" w:lastRow="0" w:firstColumn="1" w:lastColumn="0" w:noHBand="0" w:noVBand="1"/>
      </w:tblPr>
      <w:tblGrid>
        <w:gridCol w:w="2651"/>
        <w:gridCol w:w="1097"/>
        <w:gridCol w:w="1730"/>
        <w:gridCol w:w="1724"/>
        <w:gridCol w:w="708"/>
        <w:gridCol w:w="2880"/>
      </w:tblGrid>
      <w:tr w:rsidR="00A046EC" w:rsidRPr="00A046EC" w14:paraId="5CE24B4A" w14:textId="77777777">
        <w:tc>
          <w:tcPr>
            <w:tcW w:w="2662" w:type="dxa"/>
            <w:tcBorders>
              <w:top w:val="single" w:sz="4" w:space="0" w:color="auto"/>
              <w:left w:val="single" w:sz="4" w:space="0" w:color="auto"/>
              <w:bottom w:val="single" w:sz="4" w:space="0" w:color="auto"/>
              <w:right w:val="single" w:sz="4" w:space="0" w:color="auto"/>
            </w:tcBorders>
            <w:hideMark/>
          </w:tcPr>
          <w:p w14:paraId="6DC78ADC" w14:textId="77777777" w:rsidR="00351CEF" w:rsidRPr="00A046EC" w:rsidRDefault="00351CEF" w:rsidP="00A046EC">
            <w:pPr>
              <w:rPr>
                <w:sz w:val="20"/>
                <w:szCs w:val="20"/>
              </w:rPr>
            </w:pPr>
            <w:r w:rsidRPr="00A046EC">
              <w:rPr>
                <w:sz w:val="20"/>
                <w:szCs w:val="20"/>
              </w:rPr>
              <w:t>Product/Project Component</w:t>
            </w:r>
          </w:p>
        </w:tc>
        <w:tc>
          <w:tcPr>
            <w:tcW w:w="1135" w:type="dxa"/>
            <w:tcBorders>
              <w:top w:val="single" w:sz="4" w:space="0" w:color="auto"/>
              <w:left w:val="single" w:sz="4" w:space="0" w:color="auto"/>
              <w:bottom w:val="single" w:sz="4" w:space="0" w:color="auto"/>
              <w:right w:val="single" w:sz="4" w:space="0" w:color="auto"/>
            </w:tcBorders>
            <w:hideMark/>
          </w:tcPr>
          <w:p w14:paraId="1B2707C5" w14:textId="77777777" w:rsidR="00351CEF" w:rsidRPr="00A046EC" w:rsidRDefault="00351CEF" w:rsidP="00A046EC">
            <w:pPr>
              <w:rPr>
                <w:sz w:val="20"/>
                <w:szCs w:val="20"/>
              </w:rPr>
            </w:pPr>
            <w:r w:rsidRPr="00A046EC">
              <w:rPr>
                <w:sz w:val="20"/>
                <w:szCs w:val="20"/>
              </w:rPr>
              <w:t>Not Yet</w:t>
            </w:r>
          </w:p>
        </w:tc>
        <w:tc>
          <w:tcPr>
            <w:tcW w:w="1814" w:type="dxa"/>
            <w:tcBorders>
              <w:top w:val="single" w:sz="4" w:space="0" w:color="auto"/>
              <w:left w:val="single" w:sz="4" w:space="0" w:color="auto"/>
              <w:bottom w:val="single" w:sz="4" w:space="0" w:color="auto"/>
              <w:right w:val="single" w:sz="4" w:space="0" w:color="auto"/>
            </w:tcBorders>
            <w:hideMark/>
          </w:tcPr>
          <w:p w14:paraId="4361CF22" w14:textId="77777777" w:rsidR="00351CEF" w:rsidRPr="00A046EC" w:rsidRDefault="00351CEF" w:rsidP="00A046EC">
            <w:pPr>
              <w:rPr>
                <w:sz w:val="20"/>
                <w:szCs w:val="20"/>
              </w:rPr>
            </w:pPr>
            <w:r w:rsidRPr="00A046EC">
              <w:rPr>
                <w:sz w:val="20"/>
                <w:szCs w:val="20"/>
              </w:rPr>
              <w:t>To Do</w:t>
            </w:r>
          </w:p>
        </w:tc>
        <w:tc>
          <w:tcPr>
            <w:tcW w:w="1755" w:type="dxa"/>
            <w:tcBorders>
              <w:top w:val="single" w:sz="4" w:space="0" w:color="auto"/>
              <w:left w:val="single" w:sz="4" w:space="0" w:color="auto"/>
              <w:bottom w:val="single" w:sz="4" w:space="0" w:color="auto"/>
              <w:right w:val="single" w:sz="4" w:space="0" w:color="auto"/>
            </w:tcBorders>
            <w:hideMark/>
          </w:tcPr>
          <w:p w14:paraId="1A541888" w14:textId="77777777" w:rsidR="00351CEF" w:rsidRPr="00A046EC" w:rsidRDefault="00351CEF" w:rsidP="00A046EC">
            <w:pPr>
              <w:rPr>
                <w:sz w:val="20"/>
                <w:szCs w:val="20"/>
              </w:rPr>
            </w:pPr>
            <w:r w:rsidRPr="00A046EC">
              <w:rPr>
                <w:sz w:val="20"/>
                <w:szCs w:val="20"/>
              </w:rPr>
              <w:t>In Progress (% of completion)</w:t>
            </w:r>
          </w:p>
        </w:tc>
        <w:tc>
          <w:tcPr>
            <w:tcW w:w="709" w:type="dxa"/>
            <w:tcBorders>
              <w:top w:val="single" w:sz="4" w:space="0" w:color="auto"/>
              <w:left w:val="single" w:sz="4" w:space="0" w:color="auto"/>
              <w:bottom w:val="single" w:sz="4" w:space="0" w:color="auto"/>
              <w:right w:val="single" w:sz="4" w:space="0" w:color="auto"/>
            </w:tcBorders>
            <w:hideMark/>
          </w:tcPr>
          <w:p w14:paraId="273DD055" w14:textId="77777777" w:rsidR="00351CEF" w:rsidRPr="00A046EC" w:rsidRDefault="00351CEF" w:rsidP="00A046EC">
            <w:pPr>
              <w:rPr>
                <w:sz w:val="20"/>
                <w:szCs w:val="20"/>
              </w:rPr>
            </w:pPr>
            <w:r w:rsidRPr="00A046EC">
              <w:rPr>
                <w:sz w:val="20"/>
                <w:szCs w:val="20"/>
              </w:rPr>
              <w:t>Done</w:t>
            </w:r>
          </w:p>
        </w:tc>
        <w:tc>
          <w:tcPr>
            <w:tcW w:w="3021" w:type="dxa"/>
            <w:tcBorders>
              <w:top w:val="single" w:sz="4" w:space="0" w:color="auto"/>
              <w:left w:val="single" w:sz="4" w:space="0" w:color="auto"/>
              <w:bottom w:val="single" w:sz="4" w:space="0" w:color="auto"/>
              <w:right w:val="single" w:sz="4" w:space="0" w:color="auto"/>
            </w:tcBorders>
            <w:hideMark/>
          </w:tcPr>
          <w:p w14:paraId="096E05D4" w14:textId="77777777" w:rsidR="00351CEF" w:rsidRPr="00A046EC" w:rsidRDefault="00351CEF" w:rsidP="00A046EC">
            <w:pPr>
              <w:rPr>
                <w:sz w:val="20"/>
                <w:szCs w:val="20"/>
              </w:rPr>
            </w:pPr>
            <w:r w:rsidRPr="00A046EC">
              <w:rPr>
                <w:sz w:val="20"/>
                <w:szCs w:val="20"/>
              </w:rPr>
              <w:t>We have an Issue!</w:t>
            </w:r>
          </w:p>
        </w:tc>
      </w:tr>
      <w:tr w:rsidR="00A046EC" w:rsidRPr="00A046EC" w14:paraId="4D937478"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6F3557" w14:textId="77777777" w:rsidR="00351CEF" w:rsidRPr="00A046EC" w:rsidRDefault="00351CEF" w:rsidP="00A046EC">
            <w:pPr>
              <w:rPr>
                <w:sz w:val="20"/>
                <w:szCs w:val="20"/>
              </w:rPr>
            </w:pPr>
            <w:r w:rsidRPr="00A046EC">
              <w:rPr>
                <w:sz w:val="20"/>
                <w:szCs w:val="20"/>
              </w:rPr>
              <w:t>Business Case</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5E342D"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04A001"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7B115D" w14:textId="77777777" w:rsidR="00351CEF" w:rsidRPr="00A046EC" w:rsidRDefault="00351CEF" w:rsidP="00A046EC">
            <w:pPr>
              <w:rPr>
                <w:sz w:val="20"/>
                <w:szCs w:val="20"/>
                <w:highlight w:val="lightGray"/>
              </w:rPr>
            </w:pPr>
            <w:r w:rsidRPr="00A046EC">
              <w:rPr>
                <w:sz w:val="20"/>
                <w:szCs w:val="20"/>
                <w:highlight w:val="lightGray"/>
              </w:rPr>
              <w:t>70%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256162C"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9D535A" w14:textId="77777777" w:rsidR="00351CEF" w:rsidRPr="00A046EC" w:rsidRDefault="00351CEF" w:rsidP="00A046EC">
            <w:pPr>
              <w:rPr>
                <w:sz w:val="20"/>
                <w:szCs w:val="20"/>
                <w:highlight w:val="lightGray"/>
              </w:rPr>
            </w:pPr>
          </w:p>
        </w:tc>
      </w:tr>
      <w:tr w:rsidR="00A046EC" w:rsidRPr="00A046EC" w14:paraId="75E0E4D1"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E7F217" w14:textId="77777777" w:rsidR="00351CEF" w:rsidRPr="00A046EC" w:rsidRDefault="00351CEF" w:rsidP="00A046EC">
            <w:pPr>
              <w:rPr>
                <w:sz w:val="20"/>
                <w:szCs w:val="20"/>
              </w:rPr>
            </w:pPr>
            <w:r w:rsidRPr="00A046EC">
              <w:rPr>
                <w:sz w:val="20"/>
                <w:szCs w:val="20"/>
              </w:rPr>
              <w:t>Product Vision &amp; Box</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3F35AB"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FACEBD"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DA1EE5" w14:textId="77777777" w:rsidR="00351CEF" w:rsidRPr="00A046EC" w:rsidRDefault="00351CEF" w:rsidP="00A046EC">
            <w:pPr>
              <w:rPr>
                <w:sz w:val="20"/>
                <w:szCs w:val="20"/>
                <w:highlight w:val="lightGray"/>
              </w:rPr>
            </w:pPr>
            <w:r w:rsidRPr="00A046EC">
              <w:rPr>
                <w:sz w:val="20"/>
                <w:szCs w:val="20"/>
                <w:highlight w:val="lightGray"/>
              </w:rPr>
              <w:t>95%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E02928"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C97C802" w14:textId="77777777" w:rsidR="00351CEF" w:rsidRPr="00A046EC" w:rsidRDefault="00351CEF" w:rsidP="00A046EC">
            <w:pPr>
              <w:rPr>
                <w:sz w:val="20"/>
                <w:szCs w:val="20"/>
                <w:highlight w:val="lightGray"/>
              </w:rPr>
            </w:pPr>
          </w:p>
        </w:tc>
      </w:tr>
      <w:tr w:rsidR="00A046EC" w:rsidRPr="00A046EC" w14:paraId="4435BF5E"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B71BF0" w14:textId="77777777" w:rsidR="00351CEF" w:rsidRPr="00A046EC" w:rsidRDefault="00351CEF" w:rsidP="00A046EC">
            <w:pPr>
              <w:rPr>
                <w:sz w:val="20"/>
                <w:szCs w:val="20"/>
              </w:rPr>
            </w:pPr>
            <w:r w:rsidRPr="00A046EC">
              <w:rPr>
                <w:sz w:val="20"/>
                <w:szCs w:val="20"/>
              </w:rPr>
              <w:t>Personas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B7A353"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017887"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799090" w14:textId="77777777" w:rsidR="00351CEF" w:rsidRPr="00A046EC" w:rsidRDefault="00351CEF" w:rsidP="00A046EC">
            <w:pPr>
              <w:rPr>
                <w:sz w:val="20"/>
                <w:szCs w:val="20"/>
                <w:highlight w:val="lightGray"/>
              </w:rPr>
            </w:pPr>
            <w:r w:rsidRPr="00A046EC">
              <w:rPr>
                <w:sz w:val="20"/>
                <w:szCs w:val="20"/>
                <w:highlight w:val="lightGray"/>
              </w:rPr>
              <w:t>95%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AB9CA8"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A5C9A7" w14:textId="77777777" w:rsidR="00351CEF" w:rsidRPr="00A046EC" w:rsidRDefault="00351CEF" w:rsidP="00A046EC">
            <w:pPr>
              <w:rPr>
                <w:sz w:val="20"/>
                <w:szCs w:val="20"/>
                <w:highlight w:val="lightGray"/>
              </w:rPr>
            </w:pPr>
          </w:p>
        </w:tc>
      </w:tr>
      <w:tr w:rsidR="00A046EC" w:rsidRPr="00A046EC" w14:paraId="459400DD"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FB5FB9" w14:textId="77777777" w:rsidR="00351CEF" w:rsidRPr="00A046EC" w:rsidRDefault="00351CEF" w:rsidP="00A046EC">
            <w:pPr>
              <w:rPr>
                <w:sz w:val="20"/>
                <w:szCs w:val="20"/>
              </w:rPr>
            </w:pPr>
            <w:r w:rsidRPr="00A046EC">
              <w:rPr>
                <w:sz w:val="20"/>
                <w:szCs w:val="20"/>
              </w:rPr>
              <w:t>User Stories Workshop (story and acceptance criteria)</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2942F99"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9F2CFEE"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1FC502" w14:textId="77777777" w:rsidR="00351CEF" w:rsidRPr="00A046EC" w:rsidRDefault="00351CEF" w:rsidP="00A046EC">
            <w:pPr>
              <w:rPr>
                <w:sz w:val="20"/>
                <w:szCs w:val="20"/>
                <w:highlight w:val="lightGray"/>
              </w:rPr>
            </w:pPr>
            <w:r w:rsidRPr="00A046EC">
              <w:rPr>
                <w:sz w:val="20"/>
                <w:szCs w:val="20"/>
                <w:highlight w:val="lightGray"/>
              </w:rPr>
              <w:t>95%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D5DF21"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DDC324" w14:textId="77777777" w:rsidR="00351CEF" w:rsidRPr="00A046EC" w:rsidRDefault="00351CEF" w:rsidP="00A046EC">
            <w:pPr>
              <w:rPr>
                <w:sz w:val="20"/>
                <w:szCs w:val="20"/>
                <w:highlight w:val="lightGray"/>
              </w:rPr>
            </w:pPr>
          </w:p>
        </w:tc>
      </w:tr>
      <w:tr w:rsidR="00A046EC" w:rsidRPr="00A046EC" w14:paraId="76278F29"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F1EE62" w14:textId="77777777" w:rsidR="00351CEF" w:rsidRPr="00A046EC" w:rsidRDefault="00351CEF" w:rsidP="00A046EC">
            <w:pPr>
              <w:rPr>
                <w:sz w:val="20"/>
                <w:szCs w:val="20"/>
              </w:rPr>
            </w:pPr>
            <w:r w:rsidRPr="00A046EC">
              <w:rPr>
                <w:sz w:val="20"/>
                <w:szCs w:val="20"/>
              </w:rPr>
              <w:t>Estimation Planning &amp; Moscow Prioritization</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53061C"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1E3836"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5F59DD"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0762DB"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6830DE" w14:textId="77777777" w:rsidR="00351CEF" w:rsidRPr="00A046EC" w:rsidRDefault="00351CEF" w:rsidP="00A046EC">
            <w:pPr>
              <w:rPr>
                <w:sz w:val="20"/>
                <w:szCs w:val="20"/>
                <w:highlight w:val="lightGray"/>
              </w:rPr>
            </w:pPr>
          </w:p>
        </w:tc>
      </w:tr>
      <w:tr w:rsidR="00A046EC" w:rsidRPr="00A046EC" w14:paraId="647CB21D"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AC01EB" w14:textId="77777777" w:rsidR="00351CEF" w:rsidRPr="00A046EC" w:rsidRDefault="00351CEF" w:rsidP="00A046EC">
            <w:pPr>
              <w:rPr>
                <w:sz w:val="20"/>
                <w:szCs w:val="20"/>
              </w:rPr>
            </w:pPr>
            <w:r w:rsidRPr="00A046EC">
              <w:rPr>
                <w:sz w:val="20"/>
                <w:szCs w:val="20"/>
              </w:rPr>
              <w:t>TRELLO – final setup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D26F1B"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D5DBC"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01EA1B" w14:textId="77777777" w:rsidR="00351CEF" w:rsidRPr="00A046EC" w:rsidRDefault="00351CEF" w:rsidP="00A046EC">
            <w:pPr>
              <w:rPr>
                <w:sz w:val="20"/>
                <w:szCs w:val="20"/>
                <w:highlight w:val="lightGray"/>
              </w:rPr>
            </w:pPr>
            <w:r w:rsidRPr="00A046EC">
              <w:rPr>
                <w:sz w:val="20"/>
                <w:szCs w:val="20"/>
                <w:highlight w:val="lightGray"/>
              </w:rPr>
              <w:t>50%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7F14E7"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51CEF1" w14:textId="77777777" w:rsidR="00351CEF" w:rsidRPr="00A046EC" w:rsidRDefault="00351CEF" w:rsidP="00A046EC">
            <w:pPr>
              <w:rPr>
                <w:sz w:val="20"/>
                <w:szCs w:val="20"/>
                <w:highlight w:val="lightGray"/>
              </w:rPr>
            </w:pPr>
          </w:p>
        </w:tc>
      </w:tr>
      <w:tr w:rsidR="00A046EC" w:rsidRPr="00A046EC" w14:paraId="1745029A" w14:textId="77777777">
        <w:trPr>
          <w:trHeight w:val="368"/>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C9F614" w14:textId="77777777" w:rsidR="00351CEF" w:rsidRPr="00A046EC" w:rsidRDefault="00351CEF" w:rsidP="00A046EC">
            <w:pPr>
              <w:rPr>
                <w:sz w:val="20"/>
                <w:szCs w:val="20"/>
              </w:rPr>
            </w:pPr>
            <w:r w:rsidRPr="00A046EC">
              <w:rPr>
                <w:sz w:val="20"/>
                <w:szCs w:val="20"/>
              </w:rPr>
              <w:t>Product Roadmap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F21430"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FD54C0"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A8FF06" w14:textId="77777777" w:rsidR="00351CEF" w:rsidRPr="00A046EC" w:rsidRDefault="00351CEF" w:rsidP="00A046EC">
            <w:pPr>
              <w:rPr>
                <w:sz w:val="20"/>
                <w:szCs w:val="20"/>
                <w:highlight w:val="lightGray"/>
              </w:rPr>
            </w:pPr>
            <w:r w:rsidRPr="00A046EC">
              <w:rPr>
                <w:sz w:val="20"/>
                <w:szCs w:val="20"/>
                <w:highlight w:val="lightGray"/>
              </w:rPr>
              <w:t>30%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C68A4"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571ECA" w14:textId="77777777" w:rsidR="00351CEF" w:rsidRPr="00A046EC" w:rsidRDefault="00351CEF" w:rsidP="00A046EC">
            <w:pPr>
              <w:rPr>
                <w:sz w:val="20"/>
                <w:szCs w:val="20"/>
                <w:highlight w:val="lightGray"/>
              </w:rPr>
            </w:pPr>
          </w:p>
        </w:tc>
      </w:tr>
      <w:tr w:rsidR="00A046EC" w:rsidRPr="00A046EC" w14:paraId="0CDDDDFB"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191E8" w14:textId="77777777" w:rsidR="00351CEF" w:rsidRPr="00A046EC" w:rsidRDefault="00351CEF" w:rsidP="00A046EC">
            <w:pPr>
              <w:rPr>
                <w:sz w:val="20"/>
                <w:szCs w:val="20"/>
              </w:rPr>
            </w:pPr>
            <w:r w:rsidRPr="00A046EC">
              <w:rPr>
                <w:sz w:val="20"/>
                <w:szCs w:val="20"/>
              </w:rPr>
              <w:t>Sprint Planning (Potential breakdown of user stories into requirements and/or tasks)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C74173"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26E69E"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6A0F65" w14:textId="77777777" w:rsidR="00351CEF" w:rsidRPr="00A046EC" w:rsidRDefault="00351CEF" w:rsidP="00A046EC">
            <w:pPr>
              <w:rPr>
                <w:sz w:val="20"/>
                <w:szCs w:val="20"/>
                <w:highlight w:val="lightGray"/>
              </w:rPr>
            </w:pPr>
            <w:r w:rsidRPr="00A046EC">
              <w:rPr>
                <w:sz w:val="20"/>
                <w:szCs w:val="20"/>
                <w:highlight w:val="lightGray"/>
              </w:rPr>
              <w:t>40%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DD60EC"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DBFF4C" w14:textId="77777777" w:rsidR="00351CEF" w:rsidRPr="00A046EC" w:rsidRDefault="00351CEF" w:rsidP="00A046EC">
            <w:pPr>
              <w:rPr>
                <w:sz w:val="20"/>
                <w:szCs w:val="20"/>
                <w:highlight w:val="lightGray"/>
              </w:rPr>
            </w:pPr>
          </w:p>
        </w:tc>
      </w:tr>
      <w:tr w:rsidR="00A046EC" w:rsidRPr="00A046EC" w14:paraId="57E1C960"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9991B8" w14:textId="77777777" w:rsidR="00351CEF" w:rsidRPr="00A046EC" w:rsidRDefault="00351CEF" w:rsidP="00A046EC">
            <w:pPr>
              <w:rPr>
                <w:sz w:val="20"/>
                <w:szCs w:val="20"/>
              </w:rPr>
            </w:pPr>
            <w:r w:rsidRPr="00A046EC">
              <w:rPr>
                <w:sz w:val="20"/>
                <w:szCs w:val="20"/>
              </w:rPr>
              <w:t>Design Mock-up (optional)</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7807C7"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CF1F27"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EB0E69" w14:textId="77777777" w:rsidR="00351CEF" w:rsidRPr="00A046EC" w:rsidRDefault="00351CEF" w:rsidP="00A046EC">
            <w:pPr>
              <w:rPr>
                <w:sz w:val="20"/>
                <w:szCs w:val="20"/>
                <w:highlight w:val="lightGray"/>
              </w:rPr>
            </w:pPr>
            <w:r w:rsidRPr="00A046EC">
              <w:rPr>
                <w:sz w:val="20"/>
                <w:szCs w:val="20"/>
                <w:highlight w:val="lightGray"/>
              </w:rPr>
              <w:t>75%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4938F"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ED9E62" w14:textId="77777777" w:rsidR="00351CEF" w:rsidRPr="00A046EC" w:rsidRDefault="00351CEF" w:rsidP="00A046EC">
            <w:pPr>
              <w:rPr>
                <w:sz w:val="20"/>
                <w:szCs w:val="20"/>
                <w:highlight w:val="lightGray"/>
              </w:rPr>
            </w:pPr>
          </w:p>
        </w:tc>
      </w:tr>
      <w:tr w:rsidR="00A046EC" w:rsidRPr="00A046EC" w14:paraId="26C18BBE"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F7556C" w14:textId="77777777" w:rsidR="00351CEF" w:rsidRPr="00A046EC" w:rsidRDefault="00351CEF" w:rsidP="00A046EC">
            <w:pPr>
              <w:rPr>
                <w:sz w:val="20"/>
                <w:szCs w:val="20"/>
              </w:rPr>
            </w:pPr>
            <w:r w:rsidRPr="00A046EC">
              <w:rPr>
                <w:sz w:val="20"/>
                <w:szCs w:val="20"/>
              </w:rPr>
              <w:t>Team Charter</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94D924"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B5B09CE"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93E180"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A3ED825"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7F6EBD2" w14:textId="77777777" w:rsidR="00351CEF" w:rsidRPr="00A046EC" w:rsidRDefault="00351CEF" w:rsidP="00A046EC">
            <w:pPr>
              <w:rPr>
                <w:sz w:val="20"/>
                <w:szCs w:val="20"/>
                <w:highlight w:val="lightGray"/>
              </w:rPr>
            </w:pPr>
          </w:p>
        </w:tc>
      </w:tr>
      <w:tr w:rsidR="00A046EC" w:rsidRPr="00A046EC" w14:paraId="576ED37C"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1AB131" w14:textId="77777777" w:rsidR="00351CEF" w:rsidRPr="00A046EC" w:rsidRDefault="00351CEF" w:rsidP="00A046EC">
            <w:pPr>
              <w:rPr>
                <w:sz w:val="20"/>
                <w:szCs w:val="20"/>
              </w:rPr>
            </w:pPr>
            <w:r w:rsidRPr="00A046EC">
              <w:rPr>
                <w:sz w:val="20"/>
                <w:szCs w:val="20"/>
              </w:rPr>
              <w:t>Meeting Logs</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0C9558"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6CA2411"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D66483" w14:textId="77777777" w:rsidR="00351CEF" w:rsidRPr="00A046EC" w:rsidRDefault="00351CEF" w:rsidP="00A046EC">
            <w:pPr>
              <w:rPr>
                <w:sz w:val="20"/>
                <w:szCs w:val="20"/>
                <w:highlight w:val="lightGray"/>
              </w:rPr>
            </w:pPr>
            <w:r w:rsidRPr="00A046EC">
              <w:rPr>
                <w:sz w:val="20"/>
                <w:szCs w:val="20"/>
                <w:highlight w:val="lightGray"/>
              </w:rPr>
              <w:t>60%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2DAC23E"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5A9765" w14:textId="77777777" w:rsidR="00351CEF" w:rsidRPr="00A046EC" w:rsidRDefault="00351CEF" w:rsidP="00A046EC">
            <w:pPr>
              <w:rPr>
                <w:sz w:val="20"/>
                <w:szCs w:val="20"/>
                <w:highlight w:val="lightGray"/>
              </w:rPr>
            </w:pPr>
          </w:p>
        </w:tc>
      </w:tr>
      <w:tr w:rsidR="00A046EC" w:rsidRPr="00A046EC" w14:paraId="5F82C39B"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B41510" w14:textId="77777777" w:rsidR="00351CEF" w:rsidRPr="00A046EC" w:rsidRDefault="00351CEF" w:rsidP="00A046EC">
            <w:pPr>
              <w:rPr>
                <w:sz w:val="20"/>
                <w:szCs w:val="20"/>
              </w:rPr>
            </w:pPr>
            <w:r w:rsidRPr="00A046EC">
              <w:rPr>
                <w:sz w:val="20"/>
                <w:szCs w:val="20"/>
              </w:rPr>
              <w:t xml:space="preserve">Burndown Chart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498D890"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6B8C64E"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99C8ECE"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61F4109"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80EEC0F" w14:textId="77777777" w:rsidR="00351CEF" w:rsidRPr="00A046EC" w:rsidRDefault="00351CEF" w:rsidP="00A046EC">
            <w:pPr>
              <w:rPr>
                <w:sz w:val="20"/>
                <w:szCs w:val="20"/>
                <w:highlight w:val="lightGray"/>
              </w:rPr>
            </w:pPr>
          </w:p>
        </w:tc>
      </w:tr>
      <w:tr w:rsidR="00A046EC" w:rsidRPr="00A046EC" w14:paraId="5C0A189F"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96E814" w14:textId="77777777" w:rsidR="00351CEF" w:rsidRPr="00A046EC" w:rsidRDefault="00351CEF" w:rsidP="00A046EC">
            <w:pPr>
              <w:rPr>
                <w:sz w:val="20"/>
                <w:szCs w:val="20"/>
              </w:rPr>
            </w:pPr>
            <w:r w:rsidRPr="00A046EC">
              <w:rPr>
                <w:sz w:val="20"/>
                <w:szCs w:val="20"/>
              </w:rPr>
              <w:t xml:space="preserve">Retrospective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65207C7"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014632"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EEAB07"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241497"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36D806" w14:textId="77777777" w:rsidR="00351CEF" w:rsidRPr="00A046EC" w:rsidRDefault="00351CEF" w:rsidP="00A046EC">
            <w:pPr>
              <w:rPr>
                <w:sz w:val="20"/>
                <w:szCs w:val="20"/>
                <w:highlight w:val="lightGray"/>
              </w:rPr>
            </w:pPr>
          </w:p>
        </w:tc>
      </w:tr>
      <w:tr w:rsidR="00A046EC" w:rsidRPr="00A046EC" w14:paraId="02E8611E" w14:textId="77777777">
        <w:tc>
          <w:tcPr>
            <w:tcW w:w="2662" w:type="dxa"/>
            <w:tcBorders>
              <w:top w:val="single" w:sz="4" w:space="0" w:color="auto"/>
              <w:left w:val="single" w:sz="4" w:space="0" w:color="auto"/>
              <w:bottom w:val="single" w:sz="4" w:space="0" w:color="auto"/>
              <w:right w:val="single" w:sz="4" w:space="0" w:color="auto"/>
            </w:tcBorders>
            <w:hideMark/>
          </w:tcPr>
          <w:p w14:paraId="0A5F7FAE" w14:textId="77777777" w:rsidR="00351CEF" w:rsidRPr="00A046EC" w:rsidRDefault="00351CEF" w:rsidP="00A046EC">
            <w:pPr>
              <w:rPr>
                <w:sz w:val="20"/>
                <w:szCs w:val="20"/>
              </w:rPr>
            </w:pPr>
            <w:r w:rsidRPr="00A046EC">
              <w:rPr>
                <w:sz w:val="20"/>
                <w:szCs w:val="20"/>
              </w:rPr>
              <w:t>Report (Outlining/Writing/Editing)</w:t>
            </w:r>
          </w:p>
        </w:tc>
        <w:tc>
          <w:tcPr>
            <w:tcW w:w="1135" w:type="dxa"/>
            <w:tcBorders>
              <w:top w:val="single" w:sz="4" w:space="0" w:color="auto"/>
              <w:left w:val="single" w:sz="4" w:space="0" w:color="auto"/>
              <w:bottom w:val="single" w:sz="4" w:space="0" w:color="auto"/>
              <w:right w:val="single" w:sz="4" w:space="0" w:color="auto"/>
            </w:tcBorders>
          </w:tcPr>
          <w:p w14:paraId="0CB1E99D" w14:textId="77777777" w:rsidR="00351CEF" w:rsidRPr="00A046EC" w:rsidRDefault="00351CEF" w:rsidP="00A046EC">
            <w:pPr>
              <w:rPr>
                <w:sz w:val="20"/>
                <w:szCs w:val="20"/>
              </w:rPr>
            </w:pPr>
          </w:p>
        </w:tc>
        <w:tc>
          <w:tcPr>
            <w:tcW w:w="1814" w:type="dxa"/>
            <w:tcBorders>
              <w:top w:val="single" w:sz="4" w:space="0" w:color="auto"/>
              <w:left w:val="single" w:sz="4" w:space="0" w:color="auto"/>
              <w:bottom w:val="single" w:sz="4" w:space="0" w:color="auto"/>
              <w:right w:val="single" w:sz="4" w:space="0" w:color="auto"/>
            </w:tcBorders>
            <w:hideMark/>
          </w:tcPr>
          <w:p w14:paraId="205BF6BE" w14:textId="77777777" w:rsidR="00351CEF" w:rsidRPr="00A046EC" w:rsidRDefault="00351CEF" w:rsidP="00A046EC">
            <w:pPr>
              <w:rPr>
                <w:sz w:val="20"/>
                <w:szCs w:val="20"/>
              </w:rPr>
            </w:pPr>
            <w:r w:rsidRPr="00A046EC">
              <w:rPr>
                <w:sz w:val="20"/>
                <w:szCs w:val="20"/>
              </w:rPr>
              <w:t>X</w:t>
            </w:r>
          </w:p>
        </w:tc>
        <w:tc>
          <w:tcPr>
            <w:tcW w:w="1755" w:type="dxa"/>
            <w:tcBorders>
              <w:top w:val="single" w:sz="4" w:space="0" w:color="auto"/>
              <w:left w:val="single" w:sz="4" w:space="0" w:color="auto"/>
              <w:bottom w:val="single" w:sz="4" w:space="0" w:color="auto"/>
              <w:right w:val="single" w:sz="4" w:space="0" w:color="auto"/>
            </w:tcBorders>
          </w:tcPr>
          <w:p w14:paraId="03158E2D"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6CFBFBD5"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19F91005" w14:textId="77777777" w:rsidR="00351CEF" w:rsidRPr="00A046EC" w:rsidRDefault="00351CEF" w:rsidP="00A046EC">
            <w:pPr>
              <w:rPr>
                <w:sz w:val="20"/>
                <w:szCs w:val="20"/>
              </w:rPr>
            </w:pPr>
          </w:p>
        </w:tc>
      </w:tr>
      <w:tr w:rsidR="00A046EC" w:rsidRPr="00A046EC" w14:paraId="1182F53D" w14:textId="77777777">
        <w:tc>
          <w:tcPr>
            <w:tcW w:w="2662" w:type="dxa"/>
            <w:tcBorders>
              <w:top w:val="single" w:sz="4" w:space="0" w:color="auto"/>
              <w:left w:val="single" w:sz="4" w:space="0" w:color="auto"/>
              <w:bottom w:val="single" w:sz="4" w:space="0" w:color="auto"/>
              <w:right w:val="single" w:sz="4" w:space="0" w:color="auto"/>
            </w:tcBorders>
            <w:hideMark/>
          </w:tcPr>
          <w:p w14:paraId="27E27273" w14:textId="77777777" w:rsidR="00351CEF" w:rsidRPr="00A046EC" w:rsidRDefault="00351CEF" w:rsidP="00A046EC">
            <w:pPr>
              <w:rPr>
                <w:sz w:val="20"/>
                <w:szCs w:val="20"/>
              </w:rPr>
            </w:pPr>
            <w:r w:rsidRPr="00A046EC">
              <w:rPr>
                <w:sz w:val="20"/>
                <w:szCs w:val="20"/>
              </w:rPr>
              <w:t>Building Presentation Slides</w:t>
            </w:r>
          </w:p>
        </w:tc>
        <w:tc>
          <w:tcPr>
            <w:tcW w:w="1135" w:type="dxa"/>
            <w:tcBorders>
              <w:top w:val="single" w:sz="4" w:space="0" w:color="auto"/>
              <w:left w:val="single" w:sz="4" w:space="0" w:color="auto"/>
              <w:bottom w:val="single" w:sz="4" w:space="0" w:color="auto"/>
              <w:right w:val="single" w:sz="4" w:space="0" w:color="auto"/>
            </w:tcBorders>
            <w:hideMark/>
          </w:tcPr>
          <w:p w14:paraId="354D623F"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74BEEBC4"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5B67B916"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353456A3"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33EC764B" w14:textId="77777777" w:rsidR="00351CEF" w:rsidRPr="00A046EC" w:rsidRDefault="00351CEF" w:rsidP="00A046EC">
            <w:pPr>
              <w:rPr>
                <w:sz w:val="20"/>
                <w:szCs w:val="20"/>
              </w:rPr>
            </w:pPr>
          </w:p>
        </w:tc>
      </w:tr>
      <w:tr w:rsidR="00A046EC" w:rsidRPr="00A046EC" w14:paraId="5A6F6C21" w14:textId="77777777">
        <w:tc>
          <w:tcPr>
            <w:tcW w:w="2662" w:type="dxa"/>
            <w:tcBorders>
              <w:top w:val="single" w:sz="4" w:space="0" w:color="auto"/>
              <w:left w:val="single" w:sz="4" w:space="0" w:color="auto"/>
              <w:bottom w:val="single" w:sz="4" w:space="0" w:color="auto"/>
              <w:right w:val="single" w:sz="4" w:space="0" w:color="auto"/>
            </w:tcBorders>
            <w:hideMark/>
          </w:tcPr>
          <w:p w14:paraId="6806DE67" w14:textId="77777777" w:rsidR="00351CEF" w:rsidRPr="00A046EC" w:rsidRDefault="00351CEF" w:rsidP="00A046EC">
            <w:pPr>
              <w:rPr>
                <w:sz w:val="20"/>
                <w:szCs w:val="20"/>
              </w:rPr>
            </w:pPr>
            <w:r w:rsidRPr="00A046EC">
              <w:rPr>
                <w:sz w:val="20"/>
                <w:szCs w:val="20"/>
              </w:rPr>
              <w:t>Dry Runs (practice presentation)</w:t>
            </w:r>
          </w:p>
        </w:tc>
        <w:tc>
          <w:tcPr>
            <w:tcW w:w="1135" w:type="dxa"/>
            <w:tcBorders>
              <w:top w:val="single" w:sz="4" w:space="0" w:color="auto"/>
              <w:left w:val="single" w:sz="4" w:space="0" w:color="auto"/>
              <w:bottom w:val="single" w:sz="4" w:space="0" w:color="auto"/>
              <w:right w:val="single" w:sz="4" w:space="0" w:color="auto"/>
            </w:tcBorders>
            <w:hideMark/>
          </w:tcPr>
          <w:p w14:paraId="6A8F0CED"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0CEFD570"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67DBEE65"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7B55882E"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1B5657B5" w14:textId="77777777" w:rsidR="00351CEF" w:rsidRPr="00A046EC" w:rsidRDefault="00351CEF" w:rsidP="00A046EC">
            <w:pPr>
              <w:rPr>
                <w:sz w:val="20"/>
                <w:szCs w:val="20"/>
              </w:rPr>
            </w:pPr>
          </w:p>
        </w:tc>
      </w:tr>
    </w:tbl>
    <w:p w14:paraId="7F9422B9" w14:textId="77777777" w:rsidR="00351CEF" w:rsidRPr="00A046EC" w:rsidRDefault="00351CEF" w:rsidP="00A046EC">
      <w:pPr>
        <w:rPr>
          <w:sz w:val="20"/>
          <w:szCs w:val="20"/>
          <w:u w:val="single"/>
        </w:rPr>
      </w:pPr>
    </w:p>
    <w:p w14:paraId="71051342" w14:textId="77777777" w:rsidR="00351CEF" w:rsidRPr="00A046EC" w:rsidRDefault="00351CEF" w:rsidP="00A046EC">
      <w:pPr>
        <w:rPr>
          <w:sz w:val="20"/>
          <w:szCs w:val="20"/>
          <w:u w:val="single"/>
        </w:rPr>
      </w:pPr>
      <w:r w:rsidRPr="00A046EC">
        <w:rPr>
          <w:sz w:val="20"/>
          <w:szCs w:val="20"/>
          <w:u w:val="single"/>
        </w:rPr>
        <w:t>IMPEDIMENTS</w:t>
      </w:r>
    </w:p>
    <w:p w14:paraId="7DF25B7A" w14:textId="77777777" w:rsidR="00351CEF" w:rsidRPr="00A046EC" w:rsidRDefault="00351CEF" w:rsidP="00A046EC">
      <w:pPr>
        <w:rPr>
          <w:sz w:val="20"/>
          <w:szCs w:val="20"/>
        </w:rPr>
      </w:pPr>
    </w:p>
    <w:p w14:paraId="55AC4E01" w14:textId="77777777" w:rsidR="00351CEF" w:rsidRPr="00A046EC" w:rsidRDefault="00351CEF" w:rsidP="00A046EC">
      <w:pPr>
        <w:rPr>
          <w:sz w:val="20"/>
          <w:szCs w:val="20"/>
        </w:rPr>
      </w:pPr>
      <w:r w:rsidRPr="00A046EC">
        <w:rPr>
          <w:sz w:val="20"/>
          <w:szCs w:val="20"/>
        </w:rPr>
        <w:t xml:space="preserve">We had some difficulty with the direction of some of the content, and the time of the meeting. However, we used teams and video call to do the online meeting, also had the discussion of the content and keep continuing the project   </w:t>
      </w:r>
    </w:p>
    <w:p w14:paraId="4E3971C6" w14:textId="77777777" w:rsidR="00351CEF" w:rsidRPr="00A046EC" w:rsidRDefault="00351CEF" w:rsidP="00A046EC">
      <w:pPr>
        <w:rPr>
          <w:sz w:val="20"/>
          <w:szCs w:val="20"/>
        </w:rPr>
      </w:pPr>
      <w:r w:rsidRPr="00A046EC">
        <w:rPr>
          <w:sz w:val="20"/>
          <w:szCs w:val="20"/>
        </w:rPr>
        <w:br w:type="page"/>
      </w:r>
    </w:p>
    <w:p w14:paraId="5E5CD1C1" w14:textId="77777777" w:rsidR="002E3462" w:rsidRDefault="002E3462" w:rsidP="00A046EC">
      <w:pPr>
        <w:rPr>
          <w:sz w:val="20"/>
          <w:szCs w:val="20"/>
        </w:rPr>
      </w:pPr>
    </w:p>
    <w:p w14:paraId="29E7C948" w14:textId="77777777" w:rsidR="002E3462" w:rsidRPr="00A046EC" w:rsidRDefault="002E3462" w:rsidP="002E3462">
      <w:pPr>
        <w:jc w:val="center"/>
        <w:rPr>
          <w:i/>
          <w:iCs/>
          <w:sz w:val="20"/>
          <w:szCs w:val="20"/>
        </w:rPr>
      </w:pPr>
      <w:r w:rsidRPr="00A046EC">
        <w:rPr>
          <w:sz w:val="20"/>
          <w:szCs w:val="20"/>
        </w:rPr>
        <w:t>Scrum Master Log</w:t>
      </w:r>
    </w:p>
    <w:p w14:paraId="0CCEAAF9" w14:textId="1EE550E3" w:rsidR="00351CEF" w:rsidRPr="00A046EC" w:rsidRDefault="00351CEF" w:rsidP="00A046EC">
      <w:pPr>
        <w:rPr>
          <w:sz w:val="20"/>
          <w:szCs w:val="20"/>
        </w:rPr>
      </w:pPr>
      <w:r w:rsidRPr="00A046EC">
        <w:rPr>
          <w:sz w:val="20"/>
          <w:szCs w:val="20"/>
        </w:rPr>
        <w:t xml:space="preserve">Log Author: &lt; </w:t>
      </w:r>
      <w:proofErr w:type="spellStart"/>
      <w:r w:rsidRPr="00A046EC">
        <w:rPr>
          <w:sz w:val="20"/>
          <w:szCs w:val="20"/>
        </w:rPr>
        <w:t>Sik</w:t>
      </w:r>
      <w:proofErr w:type="spellEnd"/>
      <w:r w:rsidRPr="00A046EC">
        <w:rPr>
          <w:sz w:val="20"/>
          <w:szCs w:val="20"/>
        </w:rPr>
        <w:t xml:space="preserve"> Lam Mo &gt;</w:t>
      </w:r>
      <w:r w:rsidRPr="00A046EC">
        <w:rPr>
          <w:i/>
          <w:iCs/>
          <w:sz w:val="20"/>
          <w:szCs w:val="20"/>
        </w:rPr>
        <w:br/>
      </w:r>
      <w:r w:rsidR="002E3462" w:rsidRPr="00A046EC">
        <w:rPr>
          <w:sz w:val="20"/>
          <w:szCs w:val="20"/>
        </w:rPr>
        <w:t xml:space="preserve">Team/APP/Information System: </w:t>
      </w:r>
      <w:r w:rsidR="002E3462" w:rsidRPr="002E3462">
        <w:rPr>
          <w:sz w:val="20"/>
          <w:szCs w:val="20"/>
        </w:rPr>
        <w:t xml:space="preserve">&lt; Clinic </w:t>
      </w:r>
      <w:proofErr w:type="spellStart"/>
      <w:r w:rsidR="002E3462" w:rsidRPr="002E3462">
        <w:rPr>
          <w:sz w:val="20"/>
          <w:szCs w:val="20"/>
        </w:rPr>
        <w:t>Santé</w:t>
      </w:r>
      <w:proofErr w:type="spellEnd"/>
      <w:r w:rsidR="002E3462" w:rsidRPr="002E3462">
        <w:rPr>
          <w:sz w:val="20"/>
          <w:szCs w:val="20"/>
        </w:rPr>
        <w:t>&gt;</w:t>
      </w:r>
    </w:p>
    <w:p w14:paraId="6F81D777" w14:textId="4AE485A9" w:rsidR="00351CEF" w:rsidRPr="00A046EC" w:rsidRDefault="00351CEF" w:rsidP="00A046EC"/>
    <w:p w14:paraId="6333D53B" w14:textId="77777777" w:rsidR="00351CEF" w:rsidRPr="00A046EC" w:rsidRDefault="00351CEF" w:rsidP="00A046EC">
      <w:pPr>
        <w:rPr>
          <w:sz w:val="20"/>
          <w:szCs w:val="20"/>
          <w:u w:val="single"/>
        </w:rPr>
      </w:pPr>
      <w:r w:rsidRPr="00A046EC">
        <w:rPr>
          <w:sz w:val="20"/>
          <w:szCs w:val="20"/>
        </w:rPr>
        <w:br/>
      </w:r>
      <w:r w:rsidRPr="00A046EC">
        <w:rPr>
          <w:sz w:val="20"/>
          <w:szCs w:val="20"/>
          <w:u w:val="single"/>
        </w:rPr>
        <w:t>MEETING SPECIFICS</w:t>
      </w:r>
      <w:r w:rsidRPr="00A046EC">
        <w:rPr>
          <w:sz w:val="20"/>
          <w:szCs w:val="20"/>
          <w:u w:val="single"/>
        </w:rPr>
        <w:br/>
      </w:r>
    </w:p>
    <w:tbl>
      <w:tblPr>
        <w:tblStyle w:val="TableGrid"/>
        <w:tblW w:w="0" w:type="auto"/>
        <w:tblLook w:val="04A0" w:firstRow="1" w:lastRow="0" w:firstColumn="1" w:lastColumn="0" w:noHBand="0" w:noVBand="1"/>
      </w:tblPr>
      <w:tblGrid>
        <w:gridCol w:w="2185"/>
        <w:gridCol w:w="2086"/>
        <w:gridCol w:w="2202"/>
        <w:gridCol w:w="2333"/>
        <w:gridCol w:w="1984"/>
      </w:tblGrid>
      <w:tr w:rsidR="00A046EC" w:rsidRPr="00A046EC" w14:paraId="667E3B04" w14:textId="77777777">
        <w:tc>
          <w:tcPr>
            <w:tcW w:w="2249" w:type="dxa"/>
            <w:tcBorders>
              <w:top w:val="single" w:sz="4" w:space="0" w:color="auto"/>
              <w:left w:val="single" w:sz="4" w:space="0" w:color="auto"/>
              <w:bottom w:val="single" w:sz="4" w:space="0" w:color="auto"/>
              <w:right w:val="single" w:sz="4" w:space="0" w:color="auto"/>
            </w:tcBorders>
            <w:hideMark/>
          </w:tcPr>
          <w:p w14:paraId="568832F1" w14:textId="77777777" w:rsidR="00351CEF" w:rsidRPr="00A046EC" w:rsidRDefault="00351CEF" w:rsidP="00A046EC">
            <w:pPr>
              <w:rPr>
                <w:sz w:val="20"/>
                <w:szCs w:val="20"/>
              </w:rPr>
            </w:pPr>
            <w:r w:rsidRPr="00A046EC">
              <w:rPr>
                <w:sz w:val="20"/>
                <w:szCs w:val="20"/>
              </w:rPr>
              <w:t>Meeting #</w:t>
            </w:r>
          </w:p>
        </w:tc>
        <w:tc>
          <w:tcPr>
            <w:tcW w:w="2160" w:type="dxa"/>
            <w:tcBorders>
              <w:top w:val="single" w:sz="4" w:space="0" w:color="auto"/>
              <w:left w:val="single" w:sz="4" w:space="0" w:color="auto"/>
              <w:bottom w:val="single" w:sz="4" w:space="0" w:color="auto"/>
              <w:right w:val="single" w:sz="4" w:space="0" w:color="auto"/>
            </w:tcBorders>
            <w:hideMark/>
          </w:tcPr>
          <w:p w14:paraId="421720B7" w14:textId="77777777" w:rsidR="00351CEF" w:rsidRPr="00A046EC" w:rsidRDefault="00351CEF" w:rsidP="00A046EC">
            <w:pPr>
              <w:rPr>
                <w:sz w:val="20"/>
                <w:szCs w:val="20"/>
              </w:rPr>
            </w:pPr>
            <w:r w:rsidRPr="00A046EC">
              <w:rPr>
                <w:sz w:val="20"/>
                <w:szCs w:val="20"/>
              </w:rPr>
              <w:t>Date</w:t>
            </w:r>
          </w:p>
        </w:tc>
        <w:tc>
          <w:tcPr>
            <w:tcW w:w="2267" w:type="dxa"/>
            <w:tcBorders>
              <w:top w:val="single" w:sz="4" w:space="0" w:color="auto"/>
              <w:left w:val="single" w:sz="4" w:space="0" w:color="auto"/>
              <w:bottom w:val="single" w:sz="4" w:space="0" w:color="auto"/>
              <w:right w:val="single" w:sz="4" w:space="0" w:color="auto"/>
            </w:tcBorders>
            <w:hideMark/>
          </w:tcPr>
          <w:p w14:paraId="0C4EEC2B" w14:textId="77777777" w:rsidR="00351CEF" w:rsidRPr="00A046EC" w:rsidRDefault="00351CEF" w:rsidP="00A046EC">
            <w:pPr>
              <w:rPr>
                <w:sz w:val="20"/>
                <w:szCs w:val="20"/>
              </w:rPr>
            </w:pPr>
            <w:r w:rsidRPr="00A046EC">
              <w:rPr>
                <w:sz w:val="20"/>
                <w:szCs w:val="20"/>
              </w:rPr>
              <w:t>Platform</w:t>
            </w:r>
          </w:p>
        </w:tc>
        <w:tc>
          <w:tcPr>
            <w:tcW w:w="2383" w:type="dxa"/>
            <w:tcBorders>
              <w:top w:val="single" w:sz="4" w:space="0" w:color="auto"/>
              <w:left w:val="single" w:sz="4" w:space="0" w:color="auto"/>
              <w:bottom w:val="single" w:sz="4" w:space="0" w:color="auto"/>
              <w:right w:val="single" w:sz="4" w:space="0" w:color="auto"/>
            </w:tcBorders>
            <w:hideMark/>
          </w:tcPr>
          <w:p w14:paraId="4AC6DF60" w14:textId="77777777" w:rsidR="00351CEF" w:rsidRPr="00A046EC" w:rsidRDefault="00351CEF" w:rsidP="00A046EC">
            <w:pPr>
              <w:rPr>
                <w:sz w:val="20"/>
                <w:szCs w:val="20"/>
              </w:rPr>
            </w:pPr>
            <w:r w:rsidRPr="00A046EC">
              <w:rPr>
                <w:sz w:val="20"/>
                <w:szCs w:val="20"/>
              </w:rPr>
              <w:tab/>
            </w:r>
            <w:r w:rsidRPr="00A046EC">
              <w:rPr>
                <w:sz w:val="20"/>
                <w:szCs w:val="20"/>
              </w:rPr>
              <w:tab/>
              <w:t>Time</w:t>
            </w:r>
          </w:p>
        </w:tc>
        <w:tc>
          <w:tcPr>
            <w:tcW w:w="2037" w:type="dxa"/>
            <w:tcBorders>
              <w:top w:val="single" w:sz="4" w:space="0" w:color="auto"/>
              <w:left w:val="single" w:sz="4" w:space="0" w:color="auto"/>
              <w:bottom w:val="single" w:sz="4" w:space="0" w:color="auto"/>
              <w:right w:val="single" w:sz="4" w:space="0" w:color="auto"/>
            </w:tcBorders>
            <w:hideMark/>
          </w:tcPr>
          <w:p w14:paraId="4A7430BA" w14:textId="77777777" w:rsidR="00351CEF" w:rsidRPr="00A046EC" w:rsidRDefault="00351CEF" w:rsidP="00A046EC">
            <w:pPr>
              <w:rPr>
                <w:sz w:val="20"/>
                <w:szCs w:val="20"/>
              </w:rPr>
            </w:pPr>
            <w:r w:rsidRPr="00A046EC">
              <w:rPr>
                <w:sz w:val="20"/>
                <w:szCs w:val="20"/>
              </w:rPr>
              <w:t>Duration</w:t>
            </w:r>
          </w:p>
        </w:tc>
      </w:tr>
      <w:tr w:rsidR="00A046EC" w:rsidRPr="00A046EC" w14:paraId="5B698789" w14:textId="77777777">
        <w:tc>
          <w:tcPr>
            <w:tcW w:w="2249" w:type="dxa"/>
            <w:tcBorders>
              <w:top w:val="single" w:sz="4" w:space="0" w:color="auto"/>
              <w:left w:val="single" w:sz="4" w:space="0" w:color="auto"/>
              <w:bottom w:val="single" w:sz="4" w:space="0" w:color="auto"/>
              <w:right w:val="single" w:sz="4" w:space="0" w:color="auto"/>
            </w:tcBorders>
            <w:hideMark/>
          </w:tcPr>
          <w:p w14:paraId="13AAF46E" w14:textId="2B95FB22" w:rsidR="00351CEF" w:rsidRPr="00A046EC" w:rsidRDefault="002E3462" w:rsidP="00A046EC">
            <w:pPr>
              <w:rPr>
                <w:sz w:val="20"/>
                <w:szCs w:val="20"/>
              </w:rPr>
            </w:pPr>
            <w:r>
              <w:rPr>
                <w:sz w:val="20"/>
                <w:szCs w:val="20"/>
              </w:rPr>
              <w:t>8</w:t>
            </w:r>
          </w:p>
        </w:tc>
        <w:tc>
          <w:tcPr>
            <w:tcW w:w="2160" w:type="dxa"/>
            <w:tcBorders>
              <w:top w:val="single" w:sz="4" w:space="0" w:color="auto"/>
              <w:left w:val="single" w:sz="4" w:space="0" w:color="auto"/>
              <w:bottom w:val="single" w:sz="4" w:space="0" w:color="auto"/>
              <w:right w:val="single" w:sz="4" w:space="0" w:color="auto"/>
            </w:tcBorders>
            <w:hideMark/>
          </w:tcPr>
          <w:p w14:paraId="206FC9A0" w14:textId="77777777" w:rsidR="00351CEF" w:rsidRPr="00A046EC" w:rsidRDefault="00351CEF" w:rsidP="00A046EC">
            <w:pPr>
              <w:rPr>
                <w:sz w:val="20"/>
                <w:szCs w:val="20"/>
              </w:rPr>
            </w:pPr>
            <w:r w:rsidRPr="00A046EC">
              <w:rPr>
                <w:sz w:val="20"/>
                <w:szCs w:val="20"/>
              </w:rPr>
              <w:t>07-22-2022</w:t>
            </w:r>
          </w:p>
        </w:tc>
        <w:tc>
          <w:tcPr>
            <w:tcW w:w="2267" w:type="dxa"/>
            <w:tcBorders>
              <w:top w:val="single" w:sz="4" w:space="0" w:color="auto"/>
              <w:left w:val="single" w:sz="4" w:space="0" w:color="auto"/>
              <w:bottom w:val="single" w:sz="4" w:space="0" w:color="auto"/>
              <w:right w:val="single" w:sz="4" w:space="0" w:color="auto"/>
            </w:tcBorders>
            <w:hideMark/>
          </w:tcPr>
          <w:p w14:paraId="7B96B24C" w14:textId="77777777" w:rsidR="00351CEF" w:rsidRPr="00A046EC" w:rsidRDefault="00351CEF" w:rsidP="00A046EC">
            <w:pPr>
              <w:rPr>
                <w:sz w:val="20"/>
                <w:szCs w:val="20"/>
              </w:rPr>
            </w:pPr>
            <w:r w:rsidRPr="00A046EC">
              <w:rPr>
                <w:sz w:val="20"/>
                <w:szCs w:val="20"/>
              </w:rPr>
              <w:t>In person</w:t>
            </w:r>
          </w:p>
        </w:tc>
        <w:tc>
          <w:tcPr>
            <w:tcW w:w="2383" w:type="dxa"/>
            <w:tcBorders>
              <w:top w:val="single" w:sz="4" w:space="0" w:color="auto"/>
              <w:left w:val="single" w:sz="4" w:space="0" w:color="auto"/>
              <w:bottom w:val="single" w:sz="4" w:space="0" w:color="auto"/>
              <w:right w:val="single" w:sz="4" w:space="0" w:color="auto"/>
            </w:tcBorders>
            <w:hideMark/>
          </w:tcPr>
          <w:p w14:paraId="5F431022" w14:textId="4B21B481" w:rsidR="00351CEF" w:rsidRPr="00A046EC" w:rsidRDefault="00351CEF" w:rsidP="00A046EC">
            <w:pPr>
              <w:rPr>
                <w:sz w:val="20"/>
                <w:szCs w:val="20"/>
              </w:rPr>
            </w:pPr>
            <w:r w:rsidRPr="00A046EC">
              <w:rPr>
                <w:sz w:val="20"/>
                <w:szCs w:val="20"/>
              </w:rPr>
              <w:t>17:00</w:t>
            </w:r>
            <w:r w:rsidR="001651AA">
              <w:rPr>
                <w:sz w:val="20"/>
                <w:szCs w:val="20"/>
              </w:rPr>
              <w:t>pm – 18:00 pm</w:t>
            </w:r>
          </w:p>
        </w:tc>
        <w:tc>
          <w:tcPr>
            <w:tcW w:w="2037" w:type="dxa"/>
            <w:tcBorders>
              <w:top w:val="single" w:sz="4" w:space="0" w:color="auto"/>
              <w:left w:val="single" w:sz="4" w:space="0" w:color="auto"/>
              <w:bottom w:val="single" w:sz="4" w:space="0" w:color="auto"/>
              <w:right w:val="single" w:sz="4" w:space="0" w:color="auto"/>
            </w:tcBorders>
            <w:hideMark/>
          </w:tcPr>
          <w:p w14:paraId="2ACED260" w14:textId="6F28F6D1" w:rsidR="00351CEF" w:rsidRPr="00A046EC" w:rsidRDefault="00351CEF" w:rsidP="00A046EC">
            <w:pPr>
              <w:rPr>
                <w:sz w:val="20"/>
                <w:szCs w:val="20"/>
              </w:rPr>
            </w:pPr>
            <w:r w:rsidRPr="00A046EC">
              <w:rPr>
                <w:sz w:val="20"/>
                <w:szCs w:val="20"/>
              </w:rPr>
              <w:t>1</w:t>
            </w:r>
            <w:r w:rsidR="001651AA">
              <w:rPr>
                <w:sz w:val="20"/>
                <w:szCs w:val="20"/>
              </w:rPr>
              <w:t xml:space="preserve"> hour</w:t>
            </w:r>
          </w:p>
        </w:tc>
      </w:tr>
    </w:tbl>
    <w:p w14:paraId="7A818ABA" w14:textId="77777777" w:rsidR="00351CEF" w:rsidRPr="00A046EC" w:rsidRDefault="00351CEF" w:rsidP="00A046EC">
      <w:pPr>
        <w:rPr>
          <w:sz w:val="20"/>
          <w:szCs w:val="20"/>
        </w:rPr>
      </w:pPr>
    </w:p>
    <w:p w14:paraId="56B3FA5B" w14:textId="77777777" w:rsidR="00351CEF" w:rsidRPr="00A046EC" w:rsidRDefault="00351CEF" w:rsidP="00A046EC">
      <w:pPr>
        <w:rPr>
          <w:sz w:val="20"/>
          <w:szCs w:val="20"/>
          <w:u w:val="single"/>
        </w:rPr>
      </w:pPr>
      <w:r w:rsidRPr="00A046EC">
        <w:rPr>
          <w:sz w:val="20"/>
          <w:szCs w:val="20"/>
          <w:u w:val="single"/>
        </w:rPr>
        <w:t>ATTENDANCE</w:t>
      </w:r>
    </w:p>
    <w:tbl>
      <w:tblPr>
        <w:tblStyle w:val="TableGrid"/>
        <w:tblW w:w="0" w:type="auto"/>
        <w:tblLook w:val="04A0" w:firstRow="1" w:lastRow="0" w:firstColumn="1" w:lastColumn="0" w:noHBand="0" w:noVBand="1"/>
      </w:tblPr>
      <w:tblGrid>
        <w:gridCol w:w="1672"/>
        <w:gridCol w:w="1122"/>
        <w:gridCol w:w="1789"/>
        <w:gridCol w:w="1789"/>
        <w:gridCol w:w="1117"/>
        <w:gridCol w:w="3301"/>
      </w:tblGrid>
      <w:tr w:rsidR="00A046EC" w:rsidRPr="00A046EC" w14:paraId="70EE7E00" w14:textId="77777777">
        <w:tc>
          <w:tcPr>
            <w:tcW w:w="1696" w:type="dxa"/>
            <w:tcBorders>
              <w:top w:val="single" w:sz="4" w:space="0" w:color="auto"/>
              <w:left w:val="single" w:sz="4" w:space="0" w:color="auto"/>
              <w:bottom w:val="single" w:sz="4" w:space="0" w:color="auto"/>
              <w:right w:val="single" w:sz="4" w:space="0" w:color="auto"/>
            </w:tcBorders>
            <w:hideMark/>
          </w:tcPr>
          <w:p w14:paraId="51984767" w14:textId="77777777" w:rsidR="00351CEF" w:rsidRPr="00A046EC" w:rsidRDefault="00351CEF" w:rsidP="00A046EC">
            <w:pPr>
              <w:rPr>
                <w:sz w:val="20"/>
                <w:szCs w:val="20"/>
              </w:rPr>
            </w:pPr>
            <w:r w:rsidRPr="00A046EC">
              <w:rPr>
                <w:sz w:val="20"/>
                <w:szCs w:val="20"/>
              </w:rPr>
              <w:t>Name</w:t>
            </w:r>
          </w:p>
        </w:tc>
        <w:tc>
          <w:tcPr>
            <w:tcW w:w="1134" w:type="dxa"/>
            <w:tcBorders>
              <w:top w:val="single" w:sz="4" w:space="0" w:color="auto"/>
              <w:left w:val="single" w:sz="4" w:space="0" w:color="auto"/>
              <w:bottom w:val="single" w:sz="4" w:space="0" w:color="auto"/>
              <w:right w:val="single" w:sz="4" w:space="0" w:color="auto"/>
            </w:tcBorders>
            <w:hideMark/>
          </w:tcPr>
          <w:p w14:paraId="59F82C28" w14:textId="77777777" w:rsidR="00351CEF" w:rsidRPr="00A046EC" w:rsidRDefault="00351CEF" w:rsidP="00A046EC">
            <w:pPr>
              <w:rPr>
                <w:sz w:val="20"/>
                <w:szCs w:val="20"/>
              </w:rPr>
            </w:pPr>
            <w:r w:rsidRPr="00A046EC">
              <w:rPr>
                <w:sz w:val="20"/>
                <w:szCs w:val="20"/>
              </w:rPr>
              <w:t>Whole Meeting</w:t>
            </w:r>
          </w:p>
        </w:tc>
        <w:tc>
          <w:tcPr>
            <w:tcW w:w="1843" w:type="dxa"/>
            <w:tcBorders>
              <w:top w:val="single" w:sz="4" w:space="0" w:color="auto"/>
              <w:left w:val="single" w:sz="4" w:space="0" w:color="auto"/>
              <w:bottom w:val="single" w:sz="4" w:space="0" w:color="auto"/>
              <w:right w:val="single" w:sz="4" w:space="0" w:color="auto"/>
            </w:tcBorders>
          </w:tcPr>
          <w:p w14:paraId="20C2F065" w14:textId="77777777" w:rsidR="00351CEF" w:rsidRPr="00A046EC" w:rsidRDefault="00351CEF" w:rsidP="00A046EC">
            <w:pPr>
              <w:rPr>
                <w:sz w:val="20"/>
                <w:szCs w:val="20"/>
              </w:rPr>
            </w:pPr>
            <w:r w:rsidRPr="00A046EC">
              <w:rPr>
                <w:sz w:val="20"/>
                <w:szCs w:val="20"/>
              </w:rPr>
              <w:t>Most of the Meeting</w:t>
            </w:r>
          </w:p>
          <w:p w14:paraId="718D21D0" w14:textId="77777777" w:rsidR="00351CEF" w:rsidRPr="00A046EC" w:rsidRDefault="00351CEF" w:rsidP="00A046EC">
            <w:pPr>
              <w:rPr>
                <w:i/>
                <w:iCs/>
                <w:sz w:val="20"/>
                <w:szCs w:val="20"/>
              </w:rPr>
            </w:pPr>
          </w:p>
        </w:tc>
        <w:tc>
          <w:tcPr>
            <w:tcW w:w="1843" w:type="dxa"/>
            <w:tcBorders>
              <w:top w:val="single" w:sz="4" w:space="0" w:color="auto"/>
              <w:left w:val="single" w:sz="4" w:space="0" w:color="auto"/>
              <w:bottom w:val="single" w:sz="4" w:space="0" w:color="auto"/>
              <w:right w:val="single" w:sz="4" w:space="0" w:color="auto"/>
            </w:tcBorders>
            <w:hideMark/>
          </w:tcPr>
          <w:p w14:paraId="4E572192" w14:textId="77777777" w:rsidR="00351CEF" w:rsidRPr="00A046EC" w:rsidRDefault="00351CEF" w:rsidP="00A046EC">
            <w:pPr>
              <w:rPr>
                <w:sz w:val="20"/>
                <w:szCs w:val="20"/>
              </w:rPr>
            </w:pPr>
            <w:r w:rsidRPr="00A046EC">
              <w:rPr>
                <w:sz w:val="20"/>
                <w:szCs w:val="20"/>
              </w:rPr>
              <w:t>Parts of the Meeting</w:t>
            </w:r>
            <w:r w:rsidRPr="00A046EC">
              <w:rPr>
                <w:sz w:val="20"/>
                <w:szCs w:val="20"/>
              </w:rPr>
              <w:br/>
            </w:r>
            <w:r w:rsidRPr="00A046EC">
              <w:rPr>
                <w:i/>
                <w:iCs/>
                <w:sz w:val="20"/>
                <w:szCs w:val="20"/>
              </w:rPr>
              <w:t>-how long?</w:t>
            </w:r>
          </w:p>
        </w:tc>
        <w:tc>
          <w:tcPr>
            <w:tcW w:w="1134" w:type="dxa"/>
            <w:tcBorders>
              <w:top w:val="single" w:sz="4" w:space="0" w:color="auto"/>
              <w:left w:val="single" w:sz="4" w:space="0" w:color="auto"/>
              <w:bottom w:val="single" w:sz="4" w:space="0" w:color="auto"/>
              <w:right w:val="single" w:sz="4" w:space="0" w:color="auto"/>
            </w:tcBorders>
            <w:hideMark/>
          </w:tcPr>
          <w:p w14:paraId="7FAFC55D" w14:textId="77777777" w:rsidR="00351CEF" w:rsidRPr="00A046EC" w:rsidRDefault="00351CEF" w:rsidP="00A046EC">
            <w:pPr>
              <w:rPr>
                <w:sz w:val="20"/>
                <w:szCs w:val="20"/>
              </w:rPr>
            </w:pPr>
            <w:r w:rsidRPr="00A046EC">
              <w:rPr>
                <w:sz w:val="20"/>
                <w:szCs w:val="20"/>
              </w:rPr>
              <w:t>Absent</w:t>
            </w:r>
          </w:p>
        </w:tc>
        <w:tc>
          <w:tcPr>
            <w:tcW w:w="3446" w:type="dxa"/>
            <w:tcBorders>
              <w:top w:val="single" w:sz="4" w:space="0" w:color="auto"/>
              <w:left w:val="single" w:sz="4" w:space="0" w:color="auto"/>
              <w:bottom w:val="single" w:sz="4" w:space="0" w:color="auto"/>
              <w:right w:val="single" w:sz="4" w:space="0" w:color="auto"/>
            </w:tcBorders>
            <w:hideMark/>
          </w:tcPr>
          <w:p w14:paraId="15336D22" w14:textId="77777777" w:rsidR="00351CEF" w:rsidRPr="00A046EC" w:rsidRDefault="00351CEF" w:rsidP="00A046EC">
            <w:pPr>
              <w:rPr>
                <w:sz w:val="20"/>
                <w:szCs w:val="20"/>
              </w:rPr>
            </w:pPr>
            <w:r w:rsidRPr="00A046EC">
              <w:rPr>
                <w:sz w:val="20"/>
                <w:szCs w:val="20"/>
              </w:rPr>
              <w:t>If a team member did not attend the whole meeting, specify the reason why</w:t>
            </w:r>
          </w:p>
        </w:tc>
      </w:tr>
      <w:tr w:rsidR="00A046EC" w:rsidRPr="00384A9E" w14:paraId="21FB5AC6" w14:textId="77777777">
        <w:tc>
          <w:tcPr>
            <w:tcW w:w="1696" w:type="dxa"/>
            <w:tcBorders>
              <w:top w:val="single" w:sz="4" w:space="0" w:color="auto"/>
              <w:left w:val="single" w:sz="4" w:space="0" w:color="auto"/>
              <w:bottom w:val="single" w:sz="4" w:space="0" w:color="auto"/>
              <w:right w:val="single" w:sz="4" w:space="0" w:color="auto"/>
            </w:tcBorders>
            <w:hideMark/>
          </w:tcPr>
          <w:p w14:paraId="0864BF3D"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Kamil Obiedzinski</w:t>
            </w:r>
            <w:r w:rsidRPr="00384A9E">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1C0936BE" w14:textId="77777777" w:rsidR="00351CEF" w:rsidRPr="00384A9E" w:rsidRDefault="00351CEF" w:rsidP="00A046EC">
            <w:pPr>
              <w:rPr>
                <w:rFonts w:cstheme="minorHAnsi"/>
                <w:sz w:val="20"/>
                <w:szCs w:val="20"/>
              </w:rPr>
            </w:pPr>
            <w:r w:rsidRPr="00384A9E">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2885D79D" w14:textId="77777777" w:rsidR="00351CEF" w:rsidRPr="00384A9E"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31AD6B8A" w14:textId="77777777" w:rsidR="00351CEF" w:rsidRPr="00384A9E"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5036E3D" w14:textId="77777777" w:rsidR="00351CEF" w:rsidRPr="00384A9E"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4FA90395" w14:textId="77777777" w:rsidR="00351CEF" w:rsidRPr="00384A9E" w:rsidRDefault="00351CEF" w:rsidP="00A046EC">
            <w:pPr>
              <w:rPr>
                <w:rFonts w:cstheme="minorHAnsi"/>
                <w:sz w:val="20"/>
                <w:szCs w:val="20"/>
              </w:rPr>
            </w:pPr>
          </w:p>
        </w:tc>
      </w:tr>
      <w:tr w:rsidR="00A046EC" w:rsidRPr="00384A9E" w14:paraId="34A6EE60" w14:textId="77777777">
        <w:tc>
          <w:tcPr>
            <w:tcW w:w="1696" w:type="dxa"/>
            <w:tcBorders>
              <w:top w:val="single" w:sz="4" w:space="0" w:color="auto"/>
              <w:left w:val="single" w:sz="4" w:space="0" w:color="auto"/>
              <w:bottom w:val="single" w:sz="4" w:space="0" w:color="auto"/>
              <w:right w:val="single" w:sz="4" w:space="0" w:color="auto"/>
            </w:tcBorders>
            <w:hideMark/>
          </w:tcPr>
          <w:p w14:paraId="42D62A22" w14:textId="77777777" w:rsidR="00351CEF" w:rsidRPr="00384A9E" w:rsidRDefault="00351CEF" w:rsidP="00A046EC">
            <w:pPr>
              <w:rPr>
                <w:rFonts w:cstheme="minorHAnsi"/>
                <w:sz w:val="20"/>
                <w:szCs w:val="20"/>
              </w:rPr>
            </w:pPr>
            <w:proofErr w:type="spellStart"/>
            <w:r w:rsidRPr="00384A9E">
              <w:rPr>
                <w:rStyle w:val="normaltextrun"/>
                <w:rFonts w:cstheme="minorHAnsi"/>
                <w:color w:val="000000"/>
                <w:sz w:val="20"/>
                <w:szCs w:val="20"/>
                <w:shd w:val="clear" w:color="auto" w:fill="FFFFFF"/>
              </w:rPr>
              <w:t>Manasa</w:t>
            </w:r>
            <w:proofErr w:type="spellEnd"/>
            <w:r w:rsidRPr="00384A9E">
              <w:rPr>
                <w:rStyle w:val="normaltextrun"/>
                <w:rFonts w:cstheme="minorHAnsi"/>
                <w:color w:val="000000"/>
                <w:sz w:val="20"/>
                <w:szCs w:val="20"/>
                <w:shd w:val="clear" w:color="auto" w:fill="FFFFFF"/>
              </w:rPr>
              <w:t xml:space="preserve"> </w:t>
            </w:r>
            <w:proofErr w:type="spellStart"/>
            <w:r w:rsidRPr="00384A9E">
              <w:rPr>
                <w:rStyle w:val="normaltextrun"/>
                <w:rFonts w:cstheme="minorHAnsi"/>
                <w:color w:val="000000"/>
                <w:sz w:val="20"/>
                <w:szCs w:val="20"/>
                <w:shd w:val="clear" w:color="auto" w:fill="FFFFFF"/>
              </w:rPr>
              <w:t>Manohara</w:t>
            </w:r>
            <w:proofErr w:type="spellEnd"/>
            <w:r w:rsidRPr="00384A9E">
              <w:rPr>
                <w:rStyle w:val="normaltextrun"/>
                <w:rFonts w:cstheme="minorHAnsi"/>
                <w:color w:val="000000"/>
                <w:sz w:val="20"/>
                <w:szCs w:val="20"/>
                <w:shd w:val="clear" w:color="auto" w:fill="FFFFFF"/>
              </w:rPr>
              <w:t xml:space="preserve"> Shetty</w:t>
            </w:r>
            <w:r w:rsidRPr="00384A9E">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2D1B29C7" w14:textId="77777777" w:rsidR="00351CEF" w:rsidRPr="00384A9E" w:rsidRDefault="00351CEF" w:rsidP="00A046EC">
            <w:pPr>
              <w:rPr>
                <w:rFonts w:cstheme="minorHAnsi"/>
                <w:sz w:val="20"/>
                <w:szCs w:val="20"/>
              </w:rPr>
            </w:pPr>
            <w:r w:rsidRPr="00384A9E">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061E7F74" w14:textId="77777777" w:rsidR="00351CEF" w:rsidRPr="00384A9E"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5B0C358B" w14:textId="77777777" w:rsidR="00351CEF" w:rsidRPr="00384A9E"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7E6EFC5F" w14:textId="77777777" w:rsidR="00351CEF" w:rsidRPr="00384A9E"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02D4B16A" w14:textId="77777777" w:rsidR="00351CEF" w:rsidRPr="00384A9E" w:rsidRDefault="00351CEF" w:rsidP="00A046EC">
            <w:pPr>
              <w:rPr>
                <w:rFonts w:cstheme="minorHAnsi"/>
                <w:sz w:val="20"/>
                <w:szCs w:val="20"/>
              </w:rPr>
            </w:pPr>
          </w:p>
        </w:tc>
      </w:tr>
      <w:tr w:rsidR="00A046EC" w:rsidRPr="00384A9E" w14:paraId="5E21A6EA" w14:textId="77777777">
        <w:tc>
          <w:tcPr>
            <w:tcW w:w="1696" w:type="dxa"/>
            <w:tcBorders>
              <w:top w:val="single" w:sz="4" w:space="0" w:color="auto"/>
              <w:left w:val="single" w:sz="4" w:space="0" w:color="auto"/>
              <w:bottom w:val="single" w:sz="4" w:space="0" w:color="auto"/>
              <w:right w:val="single" w:sz="4" w:space="0" w:color="auto"/>
            </w:tcBorders>
            <w:hideMark/>
          </w:tcPr>
          <w:p w14:paraId="03139B91" w14:textId="77777777" w:rsidR="00351CEF" w:rsidRPr="00384A9E" w:rsidRDefault="00351CEF" w:rsidP="00A046EC">
            <w:pPr>
              <w:rPr>
                <w:rStyle w:val="normaltextrun"/>
                <w:rFonts w:cstheme="minorHAnsi"/>
                <w:color w:val="000000"/>
                <w:sz w:val="20"/>
                <w:szCs w:val="20"/>
                <w:shd w:val="clear" w:color="auto" w:fill="FFFFFF"/>
              </w:rPr>
            </w:pPr>
            <w:proofErr w:type="spellStart"/>
            <w:r w:rsidRPr="00384A9E">
              <w:rPr>
                <w:rStyle w:val="normaltextrun"/>
                <w:rFonts w:cstheme="minorHAnsi"/>
                <w:color w:val="000000"/>
                <w:sz w:val="20"/>
                <w:szCs w:val="20"/>
                <w:shd w:val="clear" w:color="auto" w:fill="FFFFFF"/>
              </w:rPr>
              <w:t>Sik</w:t>
            </w:r>
            <w:proofErr w:type="spellEnd"/>
            <w:r w:rsidRPr="00384A9E">
              <w:rPr>
                <w:rStyle w:val="normaltextrun"/>
                <w:rFonts w:cstheme="minorHAnsi"/>
                <w:color w:val="000000"/>
                <w:sz w:val="20"/>
                <w:szCs w:val="20"/>
                <w:shd w:val="clear" w:color="auto" w:fill="FFFFFF"/>
              </w:rPr>
              <w:t xml:space="preserve"> Lam Mo</w:t>
            </w:r>
            <w:r w:rsidRPr="00384A9E">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2243C71E" w14:textId="77777777" w:rsidR="00351CEF" w:rsidRPr="00384A9E" w:rsidRDefault="00351CEF" w:rsidP="00A046EC">
            <w:pPr>
              <w:rPr>
                <w:rFonts w:cstheme="minorHAnsi"/>
                <w:sz w:val="20"/>
                <w:szCs w:val="20"/>
              </w:rPr>
            </w:pPr>
            <w:r w:rsidRPr="00384A9E">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1D3AA1A5" w14:textId="77777777" w:rsidR="00351CEF" w:rsidRPr="00384A9E"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6D57F5F4" w14:textId="77777777" w:rsidR="00351CEF" w:rsidRPr="00384A9E"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28388A0" w14:textId="77777777" w:rsidR="00351CEF" w:rsidRPr="00384A9E"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6B1D4D0C" w14:textId="77777777" w:rsidR="00351CEF" w:rsidRPr="00384A9E" w:rsidRDefault="00351CEF" w:rsidP="00A046EC">
            <w:pPr>
              <w:rPr>
                <w:rFonts w:cstheme="minorHAnsi"/>
                <w:sz w:val="20"/>
                <w:szCs w:val="20"/>
              </w:rPr>
            </w:pPr>
          </w:p>
        </w:tc>
      </w:tr>
      <w:tr w:rsidR="00A046EC" w:rsidRPr="00384A9E" w14:paraId="60CDECD9" w14:textId="77777777">
        <w:tc>
          <w:tcPr>
            <w:tcW w:w="1696" w:type="dxa"/>
            <w:tcBorders>
              <w:top w:val="single" w:sz="4" w:space="0" w:color="auto"/>
              <w:left w:val="single" w:sz="4" w:space="0" w:color="auto"/>
              <w:bottom w:val="single" w:sz="4" w:space="0" w:color="auto"/>
              <w:right w:val="single" w:sz="4" w:space="0" w:color="auto"/>
            </w:tcBorders>
            <w:hideMark/>
          </w:tcPr>
          <w:p w14:paraId="4C0D4C07"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Hyemi Park</w:t>
            </w:r>
            <w:r w:rsidRPr="00384A9E">
              <w:rPr>
                <w:rStyle w:val="eop"/>
                <w:rFonts w:cstheme="minorHAnsi"/>
                <w:color w:val="000000"/>
                <w:sz w:val="20"/>
                <w:szCs w:val="20"/>
                <w:shd w:val="clear" w:color="auto" w:fill="FFFFFF"/>
              </w:rPr>
              <w:t> </w:t>
            </w:r>
          </w:p>
        </w:tc>
        <w:tc>
          <w:tcPr>
            <w:tcW w:w="1134" w:type="dxa"/>
            <w:tcBorders>
              <w:top w:val="single" w:sz="4" w:space="0" w:color="auto"/>
              <w:left w:val="single" w:sz="4" w:space="0" w:color="auto"/>
              <w:bottom w:val="single" w:sz="4" w:space="0" w:color="auto"/>
              <w:right w:val="single" w:sz="4" w:space="0" w:color="auto"/>
            </w:tcBorders>
            <w:hideMark/>
          </w:tcPr>
          <w:p w14:paraId="352A8D66" w14:textId="77777777" w:rsidR="00351CEF" w:rsidRPr="00384A9E" w:rsidRDefault="00351CEF" w:rsidP="00A046EC">
            <w:pPr>
              <w:rPr>
                <w:rFonts w:cstheme="minorHAnsi"/>
                <w:sz w:val="20"/>
                <w:szCs w:val="20"/>
              </w:rPr>
            </w:pPr>
            <w:r w:rsidRPr="00384A9E">
              <w:rPr>
                <w:rFonts w:cstheme="minorHAnsi"/>
                <w:sz w:val="20"/>
                <w:szCs w:val="20"/>
              </w:rPr>
              <w:t>x</w:t>
            </w:r>
          </w:p>
        </w:tc>
        <w:tc>
          <w:tcPr>
            <w:tcW w:w="1843" w:type="dxa"/>
            <w:tcBorders>
              <w:top w:val="single" w:sz="4" w:space="0" w:color="auto"/>
              <w:left w:val="single" w:sz="4" w:space="0" w:color="auto"/>
              <w:bottom w:val="single" w:sz="4" w:space="0" w:color="auto"/>
              <w:right w:val="single" w:sz="4" w:space="0" w:color="auto"/>
            </w:tcBorders>
          </w:tcPr>
          <w:p w14:paraId="3C7F4843" w14:textId="77777777" w:rsidR="00351CEF" w:rsidRPr="00384A9E" w:rsidRDefault="00351CEF" w:rsidP="00A046EC">
            <w:pPr>
              <w:rPr>
                <w:rFonts w:cstheme="minorHAnsi"/>
                <w:sz w:val="20"/>
                <w:szCs w:val="20"/>
              </w:rPr>
            </w:pPr>
          </w:p>
        </w:tc>
        <w:tc>
          <w:tcPr>
            <w:tcW w:w="1843" w:type="dxa"/>
            <w:tcBorders>
              <w:top w:val="single" w:sz="4" w:space="0" w:color="auto"/>
              <w:left w:val="single" w:sz="4" w:space="0" w:color="auto"/>
              <w:bottom w:val="single" w:sz="4" w:space="0" w:color="auto"/>
              <w:right w:val="single" w:sz="4" w:space="0" w:color="auto"/>
            </w:tcBorders>
          </w:tcPr>
          <w:p w14:paraId="7A0413BE" w14:textId="77777777" w:rsidR="00351CEF" w:rsidRPr="00384A9E" w:rsidRDefault="00351CEF" w:rsidP="00A046EC">
            <w:pP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tcPr>
          <w:p w14:paraId="09766553" w14:textId="77777777" w:rsidR="00351CEF" w:rsidRPr="00384A9E" w:rsidRDefault="00351CEF" w:rsidP="00A046EC">
            <w:pPr>
              <w:rPr>
                <w:rFonts w:cstheme="minorHAnsi"/>
                <w:sz w:val="20"/>
                <w:szCs w:val="20"/>
              </w:rPr>
            </w:pPr>
          </w:p>
        </w:tc>
        <w:tc>
          <w:tcPr>
            <w:tcW w:w="3446" w:type="dxa"/>
            <w:tcBorders>
              <w:top w:val="single" w:sz="4" w:space="0" w:color="auto"/>
              <w:left w:val="single" w:sz="4" w:space="0" w:color="auto"/>
              <w:bottom w:val="single" w:sz="4" w:space="0" w:color="auto"/>
              <w:right w:val="single" w:sz="4" w:space="0" w:color="auto"/>
            </w:tcBorders>
          </w:tcPr>
          <w:p w14:paraId="1E19DA06" w14:textId="77777777" w:rsidR="00351CEF" w:rsidRPr="00384A9E" w:rsidRDefault="00351CEF" w:rsidP="00A046EC">
            <w:pPr>
              <w:rPr>
                <w:rFonts w:cstheme="minorHAnsi"/>
                <w:sz w:val="20"/>
                <w:szCs w:val="20"/>
              </w:rPr>
            </w:pPr>
          </w:p>
        </w:tc>
      </w:tr>
    </w:tbl>
    <w:p w14:paraId="57042469" w14:textId="77777777" w:rsidR="00351CEF" w:rsidRPr="00384A9E" w:rsidRDefault="00351CEF" w:rsidP="00A046EC">
      <w:pPr>
        <w:rPr>
          <w:rFonts w:cstheme="minorHAnsi"/>
          <w:sz w:val="20"/>
          <w:szCs w:val="20"/>
        </w:rPr>
      </w:pPr>
    </w:p>
    <w:p w14:paraId="54F5B958" w14:textId="77777777" w:rsidR="00351CEF" w:rsidRPr="00384A9E" w:rsidRDefault="00351CEF" w:rsidP="00A046EC">
      <w:pPr>
        <w:rPr>
          <w:rFonts w:cstheme="minorHAnsi"/>
          <w:sz w:val="20"/>
          <w:szCs w:val="20"/>
          <w:u w:val="single"/>
        </w:rPr>
      </w:pPr>
      <w:r w:rsidRPr="00384A9E">
        <w:rPr>
          <w:rFonts w:cstheme="minorHAnsi"/>
          <w:sz w:val="20"/>
          <w:szCs w:val="20"/>
          <w:u w:val="single"/>
        </w:rPr>
        <w:t>DAILY SCRUM</w:t>
      </w:r>
    </w:p>
    <w:p w14:paraId="71D43FB4" w14:textId="4FF584BC" w:rsidR="00351CEF" w:rsidRPr="00384A9E" w:rsidRDefault="00351CEF" w:rsidP="00A046EC">
      <w:pPr>
        <w:rPr>
          <w:rFonts w:cstheme="minorHAnsi"/>
          <w:sz w:val="20"/>
          <w:szCs w:val="20"/>
        </w:rPr>
      </w:pPr>
    </w:p>
    <w:tbl>
      <w:tblPr>
        <w:tblStyle w:val="TableGrid"/>
        <w:tblW w:w="11134" w:type="dxa"/>
        <w:tblLook w:val="04A0" w:firstRow="1" w:lastRow="0" w:firstColumn="1" w:lastColumn="0" w:noHBand="0" w:noVBand="1"/>
      </w:tblPr>
      <w:tblGrid>
        <w:gridCol w:w="1838"/>
        <w:gridCol w:w="2998"/>
        <w:gridCol w:w="3149"/>
        <w:gridCol w:w="3149"/>
      </w:tblGrid>
      <w:tr w:rsidR="00351CEF" w:rsidRPr="00384A9E" w14:paraId="15EDD09D" w14:textId="77777777">
        <w:trPr>
          <w:trHeight w:val="525"/>
        </w:trPr>
        <w:tc>
          <w:tcPr>
            <w:tcW w:w="1838" w:type="dxa"/>
            <w:tcBorders>
              <w:top w:val="single" w:sz="4" w:space="0" w:color="auto"/>
              <w:left w:val="single" w:sz="4" w:space="0" w:color="auto"/>
              <w:bottom w:val="single" w:sz="4" w:space="0" w:color="auto"/>
              <w:right w:val="single" w:sz="4" w:space="0" w:color="auto"/>
            </w:tcBorders>
            <w:hideMark/>
          </w:tcPr>
          <w:p w14:paraId="769CDB51" w14:textId="77777777" w:rsidR="00351CEF" w:rsidRPr="00384A9E" w:rsidRDefault="00351CEF" w:rsidP="00A046EC">
            <w:pPr>
              <w:rPr>
                <w:rFonts w:cstheme="minorHAnsi"/>
                <w:sz w:val="20"/>
                <w:szCs w:val="20"/>
              </w:rPr>
            </w:pPr>
            <w:r w:rsidRPr="00384A9E">
              <w:rPr>
                <w:rFonts w:cstheme="minorHAnsi"/>
                <w:sz w:val="20"/>
                <w:szCs w:val="20"/>
              </w:rPr>
              <w:t>Name</w:t>
            </w:r>
          </w:p>
        </w:tc>
        <w:tc>
          <w:tcPr>
            <w:tcW w:w="2998" w:type="dxa"/>
            <w:tcBorders>
              <w:top w:val="single" w:sz="4" w:space="0" w:color="auto"/>
              <w:left w:val="single" w:sz="4" w:space="0" w:color="auto"/>
              <w:bottom w:val="single" w:sz="4" w:space="0" w:color="auto"/>
              <w:right w:val="single" w:sz="4" w:space="0" w:color="auto"/>
            </w:tcBorders>
            <w:hideMark/>
          </w:tcPr>
          <w:p w14:paraId="7A96A73C" w14:textId="77777777" w:rsidR="00351CEF" w:rsidRPr="00384A9E" w:rsidRDefault="00351CEF" w:rsidP="00A046EC">
            <w:pPr>
              <w:rPr>
                <w:rFonts w:cstheme="minorHAnsi"/>
                <w:sz w:val="20"/>
                <w:szCs w:val="20"/>
              </w:rPr>
            </w:pPr>
            <w:r w:rsidRPr="00384A9E">
              <w:rPr>
                <w:rFonts w:cstheme="minorHAnsi"/>
                <w:sz w:val="20"/>
                <w:szCs w:val="20"/>
              </w:rPr>
              <w:t>What have I done since our last meeting</w:t>
            </w:r>
          </w:p>
        </w:tc>
        <w:tc>
          <w:tcPr>
            <w:tcW w:w="3149" w:type="dxa"/>
            <w:tcBorders>
              <w:top w:val="single" w:sz="4" w:space="0" w:color="auto"/>
              <w:left w:val="single" w:sz="4" w:space="0" w:color="auto"/>
              <w:bottom w:val="single" w:sz="4" w:space="0" w:color="auto"/>
              <w:right w:val="single" w:sz="4" w:space="0" w:color="auto"/>
            </w:tcBorders>
          </w:tcPr>
          <w:p w14:paraId="009AAFE6" w14:textId="77777777" w:rsidR="00351CEF" w:rsidRPr="00384A9E" w:rsidRDefault="00351CEF" w:rsidP="00A046EC">
            <w:pPr>
              <w:rPr>
                <w:rFonts w:cstheme="minorHAnsi"/>
                <w:sz w:val="20"/>
                <w:szCs w:val="20"/>
              </w:rPr>
            </w:pPr>
            <w:r w:rsidRPr="00384A9E">
              <w:rPr>
                <w:rFonts w:cstheme="minorHAnsi"/>
                <w:sz w:val="20"/>
                <w:szCs w:val="20"/>
              </w:rPr>
              <w:t xml:space="preserve">What am I doing until our next </w:t>
            </w:r>
            <w:proofErr w:type="gramStart"/>
            <w:r w:rsidRPr="00384A9E">
              <w:rPr>
                <w:rFonts w:cstheme="minorHAnsi"/>
                <w:sz w:val="20"/>
                <w:szCs w:val="20"/>
              </w:rPr>
              <w:t>meeting</w:t>
            </w:r>
            <w:proofErr w:type="gramEnd"/>
          </w:p>
          <w:p w14:paraId="495AAAD9" w14:textId="77777777" w:rsidR="00351CEF" w:rsidRPr="00384A9E" w:rsidRDefault="00351CEF" w:rsidP="00A046EC">
            <w:pPr>
              <w:rPr>
                <w:rFonts w:cstheme="minorHAnsi"/>
                <w:i/>
                <w:iCs/>
                <w:sz w:val="20"/>
                <w:szCs w:val="20"/>
              </w:rPr>
            </w:pPr>
          </w:p>
        </w:tc>
        <w:tc>
          <w:tcPr>
            <w:tcW w:w="3149" w:type="dxa"/>
            <w:tcBorders>
              <w:top w:val="single" w:sz="4" w:space="0" w:color="auto"/>
              <w:left w:val="single" w:sz="4" w:space="0" w:color="auto"/>
              <w:bottom w:val="single" w:sz="4" w:space="0" w:color="auto"/>
              <w:right w:val="single" w:sz="4" w:space="0" w:color="auto"/>
            </w:tcBorders>
            <w:hideMark/>
          </w:tcPr>
          <w:p w14:paraId="36592BB0" w14:textId="77777777" w:rsidR="00351CEF" w:rsidRPr="00384A9E" w:rsidRDefault="00351CEF" w:rsidP="00A046EC">
            <w:pPr>
              <w:rPr>
                <w:rFonts w:cstheme="minorHAnsi"/>
                <w:sz w:val="20"/>
                <w:szCs w:val="20"/>
              </w:rPr>
            </w:pPr>
            <w:r w:rsidRPr="00384A9E">
              <w:rPr>
                <w:rFonts w:cstheme="minorHAnsi"/>
                <w:sz w:val="20"/>
                <w:szCs w:val="20"/>
              </w:rPr>
              <w:t>What are my impediments</w:t>
            </w:r>
          </w:p>
        </w:tc>
      </w:tr>
      <w:tr w:rsidR="00351CEF" w:rsidRPr="00384A9E" w14:paraId="7E29299C"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5F68CA0F"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Kamil Obiedzinski</w:t>
            </w:r>
            <w:r w:rsidRPr="00384A9E">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521C9609"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Working on UML and business case</w:t>
            </w:r>
          </w:p>
        </w:tc>
        <w:tc>
          <w:tcPr>
            <w:tcW w:w="3149" w:type="dxa"/>
            <w:tcBorders>
              <w:top w:val="single" w:sz="4" w:space="0" w:color="auto"/>
              <w:left w:val="single" w:sz="4" w:space="0" w:color="auto"/>
              <w:bottom w:val="single" w:sz="4" w:space="0" w:color="auto"/>
              <w:right w:val="single" w:sz="4" w:space="0" w:color="auto"/>
            </w:tcBorders>
            <w:hideMark/>
          </w:tcPr>
          <w:p w14:paraId="2DB4C963"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 xml:space="preserve">Continue working on UML and preparing on the presentation </w:t>
            </w:r>
          </w:p>
        </w:tc>
        <w:tc>
          <w:tcPr>
            <w:tcW w:w="3149" w:type="dxa"/>
            <w:tcBorders>
              <w:top w:val="single" w:sz="4" w:space="0" w:color="auto"/>
              <w:left w:val="single" w:sz="4" w:space="0" w:color="auto"/>
              <w:bottom w:val="single" w:sz="4" w:space="0" w:color="auto"/>
              <w:right w:val="single" w:sz="4" w:space="0" w:color="auto"/>
            </w:tcBorders>
          </w:tcPr>
          <w:p w14:paraId="0B9EA6F2" w14:textId="77777777" w:rsidR="00351CEF" w:rsidRPr="00384A9E" w:rsidRDefault="00351CEF" w:rsidP="00A046EC">
            <w:pPr>
              <w:rPr>
                <w:rStyle w:val="eop"/>
                <w:rFonts w:cstheme="minorHAnsi"/>
                <w:color w:val="000000"/>
                <w:sz w:val="20"/>
                <w:szCs w:val="20"/>
                <w:shd w:val="clear" w:color="auto" w:fill="FFFFFF"/>
              </w:rPr>
            </w:pPr>
            <w:r w:rsidRPr="00384A9E">
              <w:rPr>
                <w:rStyle w:val="normaltextrun"/>
                <w:rFonts w:cstheme="minorHAnsi"/>
                <w:color w:val="000000"/>
                <w:sz w:val="20"/>
                <w:szCs w:val="20"/>
                <w:shd w:val="clear" w:color="auto" w:fill="FFFFFF"/>
              </w:rPr>
              <w:t>Time-Management</w:t>
            </w:r>
            <w:r w:rsidRPr="00384A9E">
              <w:rPr>
                <w:rStyle w:val="eop"/>
                <w:rFonts w:cstheme="minorHAnsi"/>
                <w:color w:val="000000"/>
                <w:sz w:val="20"/>
                <w:szCs w:val="20"/>
                <w:shd w:val="clear" w:color="auto" w:fill="FFFFFF"/>
              </w:rPr>
              <w:t> </w:t>
            </w:r>
          </w:p>
          <w:p w14:paraId="60774C6E" w14:textId="77777777" w:rsidR="00351CEF" w:rsidRPr="00384A9E" w:rsidRDefault="00351CEF" w:rsidP="00A046EC">
            <w:pPr>
              <w:rPr>
                <w:rStyle w:val="normaltextrun"/>
                <w:rFonts w:cstheme="minorHAnsi"/>
                <w:sz w:val="20"/>
                <w:szCs w:val="20"/>
              </w:rPr>
            </w:pPr>
            <w:r w:rsidRPr="00384A9E">
              <w:rPr>
                <w:rStyle w:val="normaltextrun"/>
                <w:rFonts w:cstheme="minorHAnsi"/>
                <w:color w:val="000000"/>
                <w:sz w:val="20"/>
                <w:szCs w:val="20"/>
                <w:shd w:val="clear" w:color="auto" w:fill="FFFFFF"/>
              </w:rPr>
              <w:t>Homework from other classes</w:t>
            </w:r>
          </w:p>
          <w:p w14:paraId="5BBC12D8" w14:textId="77777777" w:rsidR="00351CEF" w:rsidRPr="00384A9E" w:rsidRDefault="00351CEF" w:rsidP="00A046EC">
            <w:pPr>
              <w:rPr>
                <w:rStyle w:val="eop"/>
                <w:rFonts w:cstheme="minorHAnsi"/>
                <w:sz w:val="20"/>
                <w:szCs w:val="20"/>
              </w:rPr>
            </w:pPr>
            <w:r w:rsidRPr="00384A9E">
              <w:rPr>
                <w:rStyle w:val="normaltextrun"/>
                <w:rFonts w:cstheme="minorHAnsi"/>
                <w:color w:val="000000"/>
                <w:sz w:val="20"/>
                <w:szCs w:val="20"/>
                <w:shd w:val="clear" w:color="auto" w:fill="FFFFFF"/>
              </w:rPr>
              <w:t>Studying for finals</w:t>
            </w:r>
          </w:p>
          <w:p w14:paraId="592BBE1C" w14:textId="77777777" w:rsidR="00351CEF" w:rsidRPr="00384A9E" w:rsidRDefault="00351CEF" w:rsidP="00A046EC">
            <w:pPr>
              <w:rPr>
                <w:rFonts w:cstheme="minorHAnsi"/>
                <w:sz w:val="20"/>
                <w:szCs w:val="20"/>
              </w:rPr>
            </w:pPr>
          </w:p>
        </w:tc>
      </w:tr>
      <w:tr w:rsidR="00351CEF" w:rsidRPr="00384A9E" w14:paraId="05D232BB"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0C2E4607" w14:textId="77777777" w:rsidR="00351CEF" w:rsidRPr="00384A9E" w:rsidRDefault="00351CEF" w:rsidP="00A046EC">
            <w:pPr>
              <w:rPr>
                <w:rFonts w:cstheme="minorHAnsi"/>
                <w:sz w:val="20"/>
                <w:szCs w:val="20"/>
              </w:rPr>
            </w:pPr>
            <w:proofErr w:type="spellStart"/>
            <w:r w:rsidRPr="00384A9E">
              <w:rPr>
                <w:rStyle w:val="normaltextrun"/>
                <w:rFonts w:cstheme="minorHAnsi"/>
                <w:color w:val="000000"/>
                <w:sz w:val="20"/>
                <w:szCs w:val="20"/>
                <w:shd w:val="clear" w:color="auto" w:fill="FFFFFF"/>
              </w:rPr>
              <w:t>Manasa</w:t>
            </w:r>
            <w:proofErr w:type="spellEnd"/>
            <w:r w:rsidRPr="00384A9E">
              <w:rPr>
                <w:rStyle w:val="normaltextrun"/>
                <w:rFonts w:cstheme="minorHAnsi"/>
                <w:color w:val="000000"/>
                <w:sz w:val="20"/>
                <w:szCs w:val="20"/>
                <w:shd w:val="clear" w:color="auto" w:fill="FFFFFF"/>
              </w:rPr>
              <w:t xml:space="preserve"> </w:t>
            </w:r>
            <w:proofErr w:type="spellStart"/>
            <w:r w:rsidRPr="00384A9E">
              <w:rPr>
                <w:rStyle w:val="normaltextrun"/>
                <w:rFonts w:cstheme="minorHAnsi"/>
                <w:color w:val="000000"/>
                <w:sz w:val="20"/>
                <w:szCs w:val="20"/>
                <w:shd w:val="clear" w:color="auto" w:fill="FFFFFF"/>
              </w:rPr>
              <w:t>Manohara</w:t>
            </w:r>
            <w:proofErr w:type="spellEnd"/>
            <w:r w:rsidRPr="00384A9E">
              <w:rPr>
                <w:rStyle w:val="normaltextrun"/>
                <w:rFonts w:cstheme="minorHAnsi"/>
                <w:color w:val="000000"/>
                <w:sz w:val="20"/>
                <w:szCs w:val="20"/>
                <w:shd w:val="clear" w:color="auto" w:fill="FFFFFF"/>
              </w:rPr>
              <w:t xml:space="preserve"> Shetty</w:t>
            </w:r>
            <w:r w:rsidRPr="00384A9E">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664133DC" w14:textId="77777777" w:rsidR="00351CEF" w:rsidRPr="00384A9E" w:rsidRDefault="00351CEF" w:rsidP="00A046EC">
            <w:pPr>
              <w:rPr>
                <w:rFonts w:cstheme="minorHAnsi"/>
                <w:sz w:val="20"/>
                <w:szCs w:val="20"/>
              </w:rPr>
            </w:pPr>
            <w:r w:rsidRPr="00384A9E">
              <w:rPr>
                <w:rFonts w:cstheme="minorHAnsi"/>
                <w:sz w:val="20"/>
                <w:szCs w:val="20"/>
              </w:rPr>
              <w:t>Continue working on Trello board</w:t>
            </w:r>
          </w:p>
        </w:tc>
        <w:tc>
          <w:tcPr>
            <w:tcW w:w="3149" w:type="dxa"/>
            <w:tcBorders>
              <w:top w:val="single" w:sz="4" w:space="0" w:color="auto"/>
              <w:left w:val="single" w:sz="4" w:space="0" w:color="auto"/>
              <w:bottom w:val="single" w:sz="4" w:space="0" w:color="auto"/>
              <w:right w:val="single" w:sz="4" w:space="0" w:color="auto"/>
            </w:tcBorders>
            <w:hideMark/>
          </w:tcPr>
          <w:p w14:paraId="6E6F7D66" w14:textId="77777777" w:rsidR="00351CEF" w:rsidRPr="00384A9E" w:rsidRDefault="00351CEF" w:rsidP="00A046EC">
            <w:pPr>
              <w:rPr>
                <w:rFonts w:cstheme="minorHAnsi"/>
                <w:sz w:val="20"/>
                <w:szCs w:val="20"/>
              </w:rPr>
            </w:pPr>
            <w:r w:rsidRPr="00384A9E">
              <w:rPr>
                <w:rFonts w:cstheme="minorHAnsi"/>
                <w:sz w:val="20"/>
                <w:szCs w:val="20"/>
              </w:rPr>
              <w:t>Continue working on Trello board and preparing on the presentation</w:t>
            </w:r>
          </w:p>
        </w:tc>
        <w:tc>
          <w:tcPr>
            <w:tcW w:w="3149" w:type="dxa"/>
            <w:tcBorders>
              <w:top w:val="single" w:sz="4" w:space="0" w:color="auto"/>
              <w:left w:val="single" w:sz="4" w:space="0" w:color="auto"/>
              <w:bottom w:val="single" w:sz="4" w:space="0" w:color="auto"/>
              <w:right w:val="single" w:sz="4" w:space="0" w:color="auto"/>
            </w:tcBorders>
          </w:tcPr>
          <w:p w14:paraId="462AA345" w14:textId="77777777" w:rsidR="00351CEF" w:rsidRPr="00384A9E" w:rsidRDefault="00351CEF" w:rsidP="00A046EC">
            <w:pPr>
              <w:rPr>
                <w:rStyle w:val="eop"/>
                <w:rFonts w:cstheme="minorHAnsi"/>
                <w:color w:val="000000"/>
                <w:sz w:val="20"/>
                <w:szCs w:val="20"/>
                <w:shd w:val="clear" w:color="auto" w:fill="FFFFFF"/>
              </w:rPr>
            </w:pPr>
            <w:r w:rsidRPr="00384A9E">
              <w:rPr>
                <w:rStyle w:val="normaltextrun"/>
                <w:rFonts w:cstheme="minorHAnsi"/>
                <w:color w:val="000000"/>
                <w:sz w:val="20"/>
                <w:szCs w:val="20"/>
                <w:shd w:val="clear" w:color="auto" w:fill="FFFFFF"/>
              </w:rPr>
              <w:t>Time-Management</w:t>
            </w:r>
            <w:r w:rsidRPr="00384A9E">
              <w:rPr>
                <w:rStyle w:val="eop"/>
                <w:rFonts w:cstheme="minorHAnsi"/>
                <w:color w:val="000000"/>
                <w:sz w:val="20"/>
                <w:szCs w:val="20"/>
                <w:shd w:val="clear" w:color="auto" w:fill="FFFFFF"/>
              </w:rPr>
              <w:t> </w:t>
            </w:r>
          </w:p>
          <w:p w14:paraId="6CC67996" w14:textId="77777777" w:rsidR="00351CEF" w:rsidRPr="00384A9E" w:rsidRDefault="00351CEF" w:rsidP="00A046EC">
            <w:pPr>
              <w:rPr>
                <w:rStyle w:val="normaltextrun"/>
                <w:rFonts w:cstheme="minorHAnsi"/>
                <w:sz w:val="20"/>
                <w:szCs w:val="20"/>
              </w:rPr>
            </w:pPr>
            <w:r w:rsidRPr="00384A9E">
              <w:rPr>
                <w:rStyle w:val="normaltextrun"/>
                <w:rFonts w:cstheme="minorHAnsi"/>
                <w:color w:val="000000"/>
                <w:sz w:val="20"/>
                <w:szCs w:val="20"/>
                <w:shd w:val="clear" w:color="auto" w:fill="FFFFFF"/>
              </w:rPr>
              <w:t>Homework from other classes</w:t>
            </w:r>
          </w:p>
          <w:p w14:paraId="1533626F" w14:textId="77777777" w:rsidR="00351CEF" w:rsidRPr="00384A9E" w:rsidRDefault="00351CEF" w:rsidP="00A046EC">
            <w:pPr>
              <w:rPr>
                <w:rStyle w:val="eop"/>
                <w:rFonts w:cstheme="minorHAnsi"/>
                <w:sz w:val="20"/>
                <w:szCs w:val="20"/>
              </w:rPr>
            </w:pPr>
            <w:r w:rsidRPr="00384A9E">
              <w:rPr>
                <w:rStyle w:val="normaltextrun"/>
                <w:rFonts w:cstheme="minorHAnsi"/>
                <w:color w:val="000000"/>
                <w:sz w:val="20"/>
                <w:szCs w:val="20"/>
                <w:shd w:val="clear" w:color="auto" w:fill="FFFFFF"/>
              </w:rPr>
              <w:t>Studying for finals</w:t>
            </w:r>
          </w:p>
          <w:p w14:paraId="6F540860" w14:textId="77777777" w:rsidR="00351CEF" w:rsidRPr="00384A9E" w:rsidRDefault="00351CEF" w:rsidP="00A046EC">
            <w:pPr>
              <w:rPr>
                <w:rFonts w:cstheme="minorHAnsi"/>
                <w:sz w:val="20"/>
                <w:szCs w:val="20"/>
              </w:rPr>
            </w:pPr>
          </w:p>
        </w:tc>
      </w:tr>
      <w:tr w:rsidR="00351CEF" w:rsidRPr="00384A9E" w14:paraId="2FE02916"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6BF0DA1E"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Hyemi Park</w:t>
            </w:r>
            <w:r w:rsidRPr="00384A9E">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11EC94DB"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Working on mock-up design</w:t>
            </w:r>
          </w:p>
        </w:tc>
        <w:tc>
          <w:tcPr>
            <w:tcW w:w="3149" w:type="dxa"/>
            <w:tcBorders>
              <w:top w:val="single" w:sz="4" w:space="0" w:color="auto"/>
              <w:left w:val="single" w:sz="4" w:space="0" w:color="auto"/>
              <w:bottom w:val="single" w:sz="4" w:space="0" w:color="auto"/>
              <w:right w:val="single" w:sz="4" w:space="0" w:color="auto"/>
            </w:tcBorders>
            <w:hideMark/>
          </w:tcPr>
          <w:p w14:paraId="3C175506"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 xml:space="preserve">Continue </w:t>
            </w:r>
            <w:r w:rsidRPr="00384A9E">
              <w:rPr>
                <w:rFonts w:cstheme="minorHAnsi"/>
                <w:sz w:val="20"/>
                <w:szCs w:val="20"/>
              </w:rPr>
              <w:t>Working on the mock-up design</w:t>
            </w:r>
          </w:p>
        </w:tc>
        <w:tc>
          <w:tcPr>
            <w:tcW w:w="3149" w:type="dxa"/>
            <w:tcBorders>
              <w:top w:val="single" w:sz="4" w:space="0" w:color="auto"/>
              <w:left w:val="single" w:sz="4" w:space="0" w:color="auto"/>
              <w:bottom w:val="single" w:sz="4" w:space="0" w:color="auto"/>
              <w:right w:val="single" w:sz="4" w:space="0" w:color="auto"/>
            </w:tcBorders>
            <w:hideMark/>
          </w:tcPr>
          <w:p w14:paraId="66259B3F" w14:textId="77777777" w:rsidR="00351CEF" w:rsidRPr="00384A9E" w:rsidRDefault="00351CEF" w:rsidP="00A046EC">
            <w:pPr>
              <w:rPr>
                <w:rStyle w:val="eop"/>
                <w:rFonts w:cstheme="minorHAnsi"/>
                <w:color w:val="000000"/>
                <w:sz w:val="20"/>
                <w:szCs w:val="20"/>
                <w:shd w:val="clear" w:color="auto" w:fill="FFFFFF"/>
              </w:rPr>
            </w:pPr>
            <w:r w:rsidRPr="00384A9E">
              <w:rPr>
                <w:rStyle w:val="normaltextrun"/>
                <w:rFonts w:cstheme="minorHAnsi"/>
                <w:color w:val="000000"/>
                <w:sz w:val="20"/>
                <w:szCs w:val="20"/>
                <w:shd w:val="clear" w:color="auto" w:fill="FFFFFF"/>
              </w:rPr>
              <w:t>Time-Management</w:t>
            </w:r>
            <w:r w:rsidRPr="00384A9E">
              <w:rPr>
                <w:rStyle w:val="eop"/>
                <w:rFonts w:cstheme="minorHAnsi"/>
                <w:color w:val="000000"/>
                <w:sz w:val="20"/>
                <w:szCs w:val="20"/>
                <w:shd w:val="clear" w:color="auto" w:fill="FFFFFF"/>
              </w:rPr>
              <w:t> </w:t>
            </w:r>
          </w:p>
          <w:p w14:paraId="4BC1B872" w14:textId="77777777" w:rsidR="00351CEF" w:rsidRPr="00384A9E" w:rsidRDefault="00351CEF" w:rsidP="00A046EC">
            <w:pPr>
              <w:rPr>
                <w:rStyle w:val="normaltextrun"/>
                <w:rFonts w:cstheme="minorHAnsi"/>
                <w:sz w:val="20"/>
                <w:szCs w:val="20"/>
              </w:rPr>
            </w:pPr>
            <w:r w:rsidRPr="00384A9E">
              <w:rPr>
                <w:rStyle w:val="normaltextrun"/>
                <w:rFonts w:cstheme="minorHAnsi"/>
                <w:color w:val="000000"/>
                <w:sz w:val="20"/>
                <w:szCs w:val="20"/>
                <w:shd w:val="clear" w:color="auto" w:fill="FFFFFF"/>
              </w:rPr>
              <w:t>Homework from other classes</w:t>
            </w:r>
          </w:p>
          <w:p w14:paraId="61CDD138"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Studying for finals</w:t>
            </w:r>
          </w:p>
        </w:tc>
      </w:tr>
      <w:tr w:rsidR="00351CEF" w:rsidRPr="00384A9E" w14:paraId="10E477B3" w14:textId="77777777">
        <w:trPr>
          <w:trHeight w:val="168"/>
        </w:trPr>
        <w:tc>
          <w:tcPr>
            <w:tcW w:w="1838" w:type="dxa"/>
            <w:tcBorders>
              <w:top w:val="single" w:sz="4" w:space="0" w:color="auto"/>
              <w:left w:val="single" w:sz="4" w:space="0" w:color="auto"/>
              <w:bottom w:val="single" w:sz="4" w:space="0" w:color="auto"/>
              <w:right w:val="single" w:sz="4" w:space="0" w:color="auto"/>
            </w:tcBorders>
            <w:hideMark/>
          </w:tcPr>
          <w:p w14:paraId="4594FF5E" w14:textId="77777777" w:rsidR="00351CEF" w:rsidRPr="00384A9E" w:rsidRDefault="00351CEF" w:rsidP="00A046EC">
            <w:pPr>
              <w:rPr>
                <w:rFonts w:cstheme="minorHAnsi"/>
                <w:sz w:val="20"/>
                <w:szCs w:val="20"/>
              </w:rPr>
            </w:pPr>
            <w:proofErr w:type="spellStart"/>
            <w:r w:rsidRPr="00384A9E">
              <w:rPr>
                <w:rStyle w:val="normaltextrun"/>
                <w:rFonts w:cstheme="minorHAnsi"/>
                <w:color w:val="000000"/>
                <w:sz w:val="20"/>
                <w:szCs w:val="20"/>
                <w:shd w:val="clear" w:color="auto" w:fill="FFFFFF"/>
              </w:rPr>
              <w:t>Sik</w:t>
            </w:r>
            <w:proofErr w:type="spellEnd"/>
            <w:r w:rsidRPr="00384A9E">
              <w:rPr>
                <w:rStyle w:val="normaltextrun"/>
                <w:rFonts w:cstheme="minorHAnsi"/>
                <w:color w:val="000000"/>
                <w:sz w:val="20"/>
                <w:szCs w:val="20"/>
                <w:shd w:val="clear" w:color="auto" w:fill="FFFFFF"/>
              </w:rPr>
              <w:t xml:space="preserve"> Lam Mo</w:t>
            </w:r>
            <w:r w:rsidRPr="00384A9E">
              <w:rPr>
                <w:rStyle w:val="eop"/>
                <w:rFonts w:cstheme="minorHAnsi"/>
                <w:color w:val="000000"/>
                <w:sz w:val="20"/>
                <w:szCs w:val="20"/>
                <w:shd w:val="clear" w:color="auto" w:fill="FFFFFF"/>
              </w:rPr>
              <w:t> </w:t>
            </w:r>
          </w:p>
        </w:tc>
        <w:tc>
          <w:tcPr>
            <w:tcW w:w="2998" w:type="dxa"/>
            <w:tcBorders>
              <w:top w:val="single" w:sz="4" w:space="0" w:color="auto"/>
              <w:left w:val="single" w:sz="4" w:space="0" w:color="auto"/>
              <w:bottom w:val="single" w:sz="4" w:space="0" w:color="auto"/>
              <w:right w:val="single" w:sz="4" w:space="0" w:color="auto"/>
            </w:tcBorders>
            <w:hideMark/>
          </w:tcPr>
          <w:p w14:paraId="001592D8"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Edit</w:t>
            </w:r>
            <w:r w:rsidRPr="00384A9E">
              <w:rPr>
                <w:rFonts w:cstheme="minorHAnsi"/>
                <w:sz w:val="20"/>
                <w:szCs w:val="20"/>
              </w:rPr>
              <w:t xml:space="preserve"> on the Product release and roadmap</w:t>
            </w:r>
          </w:p>
        </w:tc>
        <w:tc>
          <w:tcPr>
            <w:tcW w:w="3149" w:type="dxa"/>
            <w:tcBorders>
              <w:top w:val="single" w:sz="4" w:space="0" w:color="auto"/>
              <w:left w:val="single" w:sz="4" w:space="0" w:color="auto"/>
              <w:bottom w:val="single" w:sz="4" w:space="0" w:color="auto"/>
              <w:right w:val="single" w:sz="4" w:space="0" w:color="auto"/>
            </w:tcBorders>
            <w:hideMark/>
          </w:tcPr>
          <w:p w14:paraId="56AF05D7"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Continue w</w:t>
            </w:r>
            <w:r w:rsidRPr="00384A9E">
              <w:rPr>
                <w:rFonts w:cstheme="minorHAnsi"/>
                <w:sz w:val="20"/>
                <w:szCs w:val="20"/>
              </w:rPr>
              <w:t xml:space="preserve">orking on the Product roadmap </w:t>
            </w:r>
          </w:p>
        </w:tc>
        <w:tc>
          <w:tcPr>
            <w:tcW w:w="3149" w:type="dxa"/>
            <w:tcBorders>
              <w:top w:val="single" w:sz="4" w:space="0" w:color="auto"/>
              <w:left w:val="single" w:sz="4" w:space="0" w:color="auto"/>
              <w:bottom w:val="single" w:sz="4" w:space="0" w:color="auto"/>
              <w:right w:val="single" w:sz="4" w:space="0" w:color="auto"/>
            </w:tcBorders>
          </w:tcPr>
          <w:p w14:paraId="137FEABE" w14:textId="77777777" w:rsidR="00351CEF" w:rsidRPr="00384A9E" w:rsidRDefault="00351CEF" w:rsidP="00A046EC">
            <w:pPr>
              <w:rPr>
                <w:rStyle w:val="eop"/>
                <w:rFonts w:cstheme="minorHAnsi"/>
                <w:color w:val="000000"/>
                <w:sz w:val="20"/>
                <w:szCs w:val="20"/>
                <w:shd w:val="clear" w:color="auto" w:fill="FFFFFF"/>
              </w:rPr>
            </w:pPr>
            <w:r w:rsidRPr="00384A9E">
              <w:rPr>
                <w:rStyle w:val="normaltextrun"/>
                <w:rFonts w:cstheme="minorHAnsi"/>
                <w:color w:val="000000"/>
                <w:sz w:val="20"/>
                <w:szCs w:val="20"/>
                <w:shd w:val="clear" w:color="auto" w:fill="FFFFFF"/>
              </w:rPr>
              <w:t>Time-Management</w:t>
            </w:r>
            <w:r w:rsidRPr="00384A9E">
              <w:rPr>
                <w:rStyle w:val="eop"/>
                <w:rFonts w:cstheme="minorHAnsi"/>
                <w:color w:val="000000"/>
                <w:sz w:val="20"/>
                <w:szCs w:val="20"/>
                <w:shd w:val="clear" w:color="auto" w:fill="FFFFFF"/>
              </w:rPr>
              <w:t> </w:t>
            </w:r>
          </w:p>
          <w:p w14:paraId="2D5D2FC6" w14:textId="77777777" w:rsidR="00351CEF" w:rsidRPr="00384A9E" w:rsidRDefault="00351CEF" w:rsidP="00A046EC">
            <w:pPr>
              <w:rPr>
                <w:rStyle w:val="normaltextrun"/>
                <w:rFonts w:cstheme="minorHAnsi"/>
                <w:sz w:val="20"/>
                <w:szCs w:val="20"/>
              </w:rPr>
            </w:pPr>
            <w:r w:rsidRPr="00384A9E">
              <w:rPr>
                <w:rStyle w:val="normaltextrun"/>
                <w:rFonts w:cstheme="minorHAnsi"/>
                <w:color w:val="000000"/>
                <w:sz w:val="20"/>
                <w:szCs w:val="20"/>
                <w:shd w:val="clear" w:color="auto" w:fill="FFFFFF"/>
              </w:rPr>
              <w:t>Homework from other classes</w:t>
            </w:r>
          </w:p>
          <w:p w14:paraId="6AFE93F9" w14:textId="77777777" w:rsidR="00351CEF" w:rsidRPr="00384A9E" w:rsidRDefault="00351CEF" w:rsidP="00A046EC">
            <w:pPr>
              <w:rPr>
                <w:rStyle w:val="eop"/>
                <w:rFonts w:cstheme="minorHAnsi"/>
                <w:sz w:val="20"/>
                <w:szCs w:val="20"/>
              </w:rPr>
            </w:pPr>
            <w:r w:rsidRPr="00384A9E">
              <w:rPr>
                <w:rStyle w:val="normaltextrun"/>
                <w:rFonts w:cstheme="minorHAnsi"/>
                <w:color w:val="000000"/>
                <w:sz w:val="20"/>
                <w:szCs w:val="20"/>
                <w:shd w:val="clear" w:color="auto" w:fill="FFFFFF"/>
              </w:rPr>
              <w:t>Studying for finals</w:t>
            </w:r>
          </w:p>
          <w:p w14:paraId="437F9784" w14:textId="77777777" w:rsidR="00351CEF" w:rsidRPr="00384A9E" w:rsidRDefault="00351CEF" w:rsidP="00A046EC">
            <w:pPr>
              <w:rPr>
                <w:rFonts w:cstheme="minorHAnsi"/>
                <w:sz w:val="20"/>
                <w:szCs w:val="20"/>
              </w:rPr>
            </w:pPr>
          </w:p>
        </w:tc>
      </w:tr>
    </w:tbl>
    <w:p w14:paraId="27D0D237" w14:textId="13802335" w:rsidR="00351CEF" w:rsidRDefault="00351CEF" w:rsidP="00A046EC">
      <w:pPr>
        <w:rPr>
          <w:sz w:val="20"/>
          <w:szCs w:val="20"/>
          <w:u w:val="single"/>
        </w:rPr>
      </w:pPr>
    </w:p>
    <w:p w14:paraId="35D3512A" w14:textId="77777777" w:rsidR="00540929" w:rsidRPr="00A046EC" w:rsidRDefault="00540929" w:rsidP="00A046EC">
      <w:pPr>
        <w:rPr>
          <w:sz w:val="20"/>
          <w:szCs w:val="20"/>
          <w:u w:val="single"/>
        </w:rPr>
      </w:pPr>
    </w:p>
    <w:p w14:paraId="111D46B3" w14:textId="77777777" w:rsidR="00351CEF" w:rsidRPr="00A046EC" w:rsidRDefault="00351CEF" w:rsidP="00A046EC">
      <w:pPr>
        <w:rPr>
          <w:sz w:val="20"/>
          <w:szCs w:val="20"/>
          <w:u w:val="single"/>
        </w:rPr>
      </w:pPr>
      <w:r w:rsidRPr="00A046EC">
        <w:rPr>
          <w:sz w:val="20"/>
          <w:szCs w:val="20"/>
          <w:u w:val="single"/>
        </w:rPr>
        <w:t xml:space="preserve">PROJECT STATUS </w:t>
      </w:r>
      <w:r w:rsidRPr="00A046EC">
        <w:rPr>
          <w:sz w:val="20"/>
          <w:szCs w:val="20"/>
        </w:rPr>
        <w:t xml:space="preserve"> </w:t>
      </w:r>
    </w:p>
    <w:p w14:paraId="1D3AA857" w14:textId="77777777" w:rsidR="00351CEF" w:rsidRPr="00A046EC" w:rsidRDefault="00351CEF" w:rsidP="00A046EC">
      <w:pPr>
        <w:rPr>
          <w:sz w:val="20"/>
          <w:szCs w:val="20"/>
        </w:rPr>
      </w:pPr>
    </w:p>
    <w:tbl>
      <w:tblPr>
        <w:tblStyle w:val="TableGrid"/>
        <w:tblW w:w="0" w:type="auto"/>
        <w:tblLook w:val="04A0" w:firstRow="1" w:lastRow="0" w:firstColumn="1" w:lastColumn="0" w:noHBand="0" w:noVBand="1"/>
      </w:tblPr>
      <w:tblGrid>
        <w:gridCol w:w="2651"/>
        <w:gridCol w:w="1097"/>
        <w:gridCol w:w="1730"/>
        <w:gridCol w:w="1724"/>
        <w:gridCol w:w="708"/>
        <w:gridCol w:w="2880"/>
      </w:tblGrid>
      <w:tr w:rsidR="00A046EC" w:rsidRPr="00A046EC" w14:paraId="20E37B7D" w14:textId="77777777">
        <w:tc>
          <w:tcPr>
            <w:tcW w:w="2662" w:type="dxa"/>
            <w:tcBorders>
              <w:top w:val="single" w:sz="4" w:space="0" w:color="auto"/>
              <w:left w:val="single" w:sz="4" w:space="0" w:color="auto"/>
              <w:bottom w:val="single" w:sz="4" w:space="0" w:color="auto"/>
              <w:right w:val="single" w:sz="4" w:space="0" w:color="auto"/>
            </w:tcBorders>
            <w:hideMark/>
          </w:tcPr>
          <w:p w14:paraId="6E58CB4C" w14:textId="77777777" w:rsidR="00351CEF" w:rsidRPr="00A046EC" w:rsidRDefault="00351CEF" w:rsidP="00A046EC">
            <w:pPr>
              <w:rPr>
                <w:sz w:val="20"/>
                <w:szCs w:val="20"/>
              </w:rPr>
            </w:pPr>
            <w:r w:rsidRPr="00A046EC">
              <w:rPr>
                <w:sz w:val="20"/>
                <w:szCs w:val="20"/>
              </w:rPr>
              <w:t>Product/Project Component</w:t>
            </w:r>
          </w:p>
        </w:tc>
        <w:tc>
          <w:tcPr>
            <w:tcW w:w="1135" w:type="dxa"/>
            <w:tcBorders>
              <w:top w:val="single" w:sz="4" w:space="0" w:color="auto"/>
              <w:left w:val="single" w:sz="4" w:space="0" w:color="auto"/>
              <w:bottom w:val="single" w:sz="4" w:space="0" w:color="auto"/>
              <w:right w:val="single" w:sz="4" w:space="0" w:color="auto"/>
            </w:tcBorders>
            <w:hideMark/>
          </w:tcPr>
          <w:p w14:paraId="5F7C1D91" w14:textId="77777777" w:rsidR="00351CEF" w:rsidRPr="00A046EC" w:rsidRDefault="00351CEF" w:rsidP="00A046EC">
            <w:pPr>
              <w:rPr>
                <w:sz w:val="20"/>
                <w:szCs w:val="20"/>
              </w:rPr>
            </w:pPr>
            <w:r w:rsidRPr="00A046EC">
              <w:rPr>
                <w:sz w:val="20"/>
                <w:szCs w:val="20"/>
              </w:rPr>
              <w:t>Not Yet</w:t>
            </w:r>
          </w:p>
        </w:tc>
        <w:tc>
          <w:tcPr>
            <w:tcW w:w="1814" w:type="dxa"/>
            <w:tcBorders>
              <w:top w:val="single" w:sz="4" w:space="0" w:color="auto"/>
              <w:left w:val="single" w:sz="4" w:space="0" w:color="auto"/>
              <w:bottom w:val="single" w:sz="4" w:space="0" w:color="auto"/>
              <w:right w:val="single" w:sz="4" w:space="0" w:color="auto"/>
            </w:tcBorders>
            <w:hideMark/>
          </w:tcPr>
          <w:p w14:paraId="3787205D" w14:textId="77777777" w:rsidR="00351CEF" w:rsidRPr="00A046EC" w:rsidRDefault="00351CEF" w:rsidP="00A046EC">
            <w:pPr>
              <w:rPr>
                <w:sz w:val="20"/>
                <w:szCs w:val="20"/>
              </w:rPr>
            </w:pPr>
            <w:r w:rsidRPr="00A046EC">
              <w:rPr>
                <w:sz w:val="20"/>
                <w:szCs w:val="20"/>
              </w:rPr>
              <w:t>To Do</w:t>
            </w:r>
          </w:p>
        </w:tc>
        <w:tc>
          <w:tcPr>
            <w:tcW w:w="1755" w:type="dxa"/>
            <w:tcBorders>
              <w:top w:val="single" w:sz="4" w:space="0" w:color="auto"/>
              <w:left w:val="single" w:sz="4" w:space="0" w:color="auto"/>
              <w:bottom w:val="single" w:sz="4" w:space="0" w:color="auto"/>
              <w:right w:val="single" w:sz="4" w:space="0" w:color="auto"/>
            </w:tcBorders>
            <w:hideMark/>
          </w:tcPr>
          <w:p w14:paraId="55F15DB6" w14:textId="77777777" w:rsidR="00351CEF" w:rsidRPr="00A046EC" w:rsidRDefault="00351CEF" w:rsidP="00A046EC">
            <w:pPr>
              <w:rPr>
                <w:sz w:val="20"/>
                <w:szCs w:val="20"/>
              </w:rPr>
            </w:pPr>
            <w:r w:rsidRPr="00A046EC">
              <w:rPr>
                <w:sz w:val="20"/>
                <w:szCs w:val="20"/>
              </w:rPr>
              <w:t>In Progress (% of completion)</w:t>
            </w:r>
          </w:p>
        </w:tc>
        <w:tc>
          <w:tcPr>
            <w:tcW w:w="709" w:type="dxa"/>
            <w:tcBorders>
              <w:top w:val="single" w:sz="4" w:space="0" w:color="auto"/>
              <w:left w:val="single" w:sz="4" w:space="0" w:color="auto"/>
              <w:bottom w:val="single" w:sz="4" w:space="0" w:color="auto"/>
              <w:right w:val="single" w:sz="4" w:space="0" w:color="auto"/>
            </w:tcBorders>
            <w:hideMark/>
          </w:tcPr>
          <w:p w14:paraId="27A4E55D" w14:textId="77777777" w:rsidR="00351CEF" w:rsidRPr="00A046EC" w:rsidRDefault="00351CEF" w:rsidP="00A046EC">
            <w:pPr>
              <w:rPr>
                <w:sz w:val="20"/>
                <w:szCs w:val="20"/>
              </w:rPr>
            </w:pPr>
            <w:r w:rsidRPr="00A046EC">
              <w:rPr>
                <w:sz w:val="20"/>
                <w:szCs w:val="20"/>
              </w:rPr>
              <w:t>Done</w:t>
            </w:r>
          </w:p>
        </w:tc>
        <w:tc>
          <w:tcPr>
            <w:tcW w:w="3021" w:type="dxa"/>
            <w:tcBorders>
              <w:top w:val="single" w:sz="4" w:space="0" w:color="auto"/>
              <w:left w:val="single" w:sz="4" w:space="0" w:color="auto"/>
              <w:bottom w:val="single" w:sz="4" w:space="0" w:color="auto"/>
              <w:right w:val="single" w:sz="4" w:space="0" w:color="auto"/>
            </w:tcBorders>
            <w:hideMark/>
          </w:tcPr>
          <w:p w14:paraId="7BFFD6E1" w14:textId="77777777" w:rsidR="00351CEF" w:rsidRPr="00A046EC" w:rsidRDefault="00351CEF" w:rsidP="00A046EC">
            <w:pPr>
              <w:rPr>
                <w:sz w:val="20"/>
                <w:szCs w:val="20"/>
              </w:rPr>
            </w:pPr>
            <w:r w:rsidRPr="00A046EC">
              <w:rPr>
                <w:sz w:val="20"/>
                <w:szCs w:val="20"/>
              </w:rPr>
              <w:t>We have an Issue!</w:t>
            </w:r>
          </w:p>
        </w:tc>
      </w:tr>
      <w:tr w:rsidR="00A046EC" w:rsidRPr="00A046EC" w14:paraId="7D1AF5A3"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0526BA" w14:textId="77777777" w:rsidR="00351CEF" w:rsidRPr="00A046EC" w:rsidRDefault="00351CEF" w:rsidP="00A046EC">
            <w:pPr>
              <w:rPr>
                <w:sz w:val="20"/>
                <w:szCs w:val="20"/>
              </w:rPr>
            </w:pPr>
            <w:r w:rsidRPr="00A046EC">
              <w:rPr>
                <w:sz w:val="20"/>
                <w:szCs w:val="20"/>
              </w:rPr>
              <w:t>Business Case</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B8FE1"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BB6A35"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E620F6" w14:textId="77777777" w:rsidR="00351CEF" w:rsidRPr="00A046EC" w:rsidRDefault="00351CEF" w:rsidP="00A046EC">
            <w:pPr>
              <w:rPr>
                <w:sz w:val="20"/>
                <w:szCs w:val="20"/>
                <w:highlight w:val="lightGray"/>
              </w:rPr>
            </w:pPr>
            <w:r w:rsidRPr="00A046EC">
              <w:rPr>
                <w:sz w:val="20"/>
                <w:szCs w:val="20"/>
                <w:highlight w:val="lightGray"/>
              </w:rPr>
              <w:t>80%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8B4F91"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782B1E" w14:textId="77777777" w:rsidR="00351CEF" w:rsidRPr="00A046EC" w:rsidRDefault="00351CEF" w:rsidP="00A046EC">
            <w:pPr>
              <w:rPr>
                <w:sz w:val="20"/>
                <w:szCs w:val="20"/>
                <w:highlight w:val="lightGray"/>
              </w:rPr>
            </w:pPr>
          </w:p>
        </w:tc>
      </w:tr>
      <w:tr w:rsidR="00A046EC" w:rsidRPr="00A046EC" w14:paraId="74C80F5A"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4E62F5" w14:textId="77777777" w:rsidR="00351CEF" w:rsidRPr="00A046EC" w:rsidRDefault="00351CEF" w:rsidP="00A046EC">
            <w:pPr>
              <w:rPr>
                <w:sz w:val="20"/>
                <w:szCs w:val="20"/>
              </w:rPr>
            </w:pPr>
            <w:r w:rsidRPr="00A046EC">
              <w:rPr>
                <w:sz w:val="20"/>
                <w:szCs w:val="20"/>
              </w:rPr>
              <w:t>Product Vision &amp; Box</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37047A"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B3B45C"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1AE099" w14:textId="77777777" w:rsidR="00351CEF" w:rsidRPr="00A046EC" w:rsidRDefault="00351CEF" w:rsidP="00A046EC">
            <w:pPr>
              <w:rPr>
                <w:sz w:val="20"/>
                <w:szCs w:val="20"/>
                <w:highlight w:val="lightGray"/>
              </w:rPr>
            </w:pPr>
            <w:r w:rsidRPr="00A046EC">
              <w:rPr>
                <w:sz w:val="20"/>
                <w:szCs w:val="20"/>
                <w:highlight w:val="lightGray"/>
              </w:rPr>
              <w:t>95%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2729BE"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947E6" w14:textId="77777777" w:rsidR="00351CEF" w:rsidRPr="00A046EC" w:rsidRDefault="00351CEF" w:rsidP="00A046EC">
            <w:pPr>
              <w:rPr>
                <w:sz w:val="20"/>
                <w:szCs w:val="20"/>
                <w:highlight w:val="lightGray"/>
              </w:rPr>
            </w:pPr>
          </w:p>
        </w:tc>
      </w:tr>
      <w:tr w:rsidR="00A046EC" w:rsidRPr="00A046EC" w14:paraId="108EC47B" w14:textId="77777777">
        <w:trPr>
          <w:trHeight w:val="375"/>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01F6DE" w14:textId="77777777" w:rsidR="00351CEF" w:rsidRPr="00A046EC" w:rsidRDefault="00351CEF" w:rsidP="00A046EC">
            <w:pPr>
              <w:rPr>
                <w:sz w:val="20"/>
                <w:szCs w:val="20"/>
              </w:rPr>
            </w:pPr>
            <w:r w:rsidRPr="00A046EC">
              <w:rPr>
                <w:sz w:val="20"/>
                <w:szCs w:val="20"/>
              </w:rPr>
              <w:t>Personas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87032"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A52E4A"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EDBE1A" w14:textId="77777777" w:rsidR="00351CEF" w:rsidRPr="00A046EC" w:rsidRDefault="00351CEF" w:rsidP="00A046EC">
            <w:pPr>
              <w:rPr>
                <w:sz w:val="20"/>
                <w:szCs w:val="20"/>
                <w:highlight w:val="lightGray"/>
              </w:rPr>
            </w:pPr>
            <w:r w:rsidRPr="00A046EC">
              <w:rPr>
                <w:sz w:val="20"/>
                <w:szCs w:val="20"/>
                <w:highlight w:val="lightGray"/>
              </w:rPr>
              <w:t>95%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A2B088"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5B1704" w14:textId="77777777" w:rsidR="00351CEF" w:rsidRPr="00A046EC" w:rsidRDefault="00351CEF" w:rsidP="00A046EC">
            <w:pPr>
              <w:rPr>
                <w:sz w:val="20"/>
                <w:szCs w:val="20"/>
                <w:highlight w:val="lightGray"/>
              </w:rPr>
            </w:pPr>
          </w:p>
        </w:tc>
      </w:tr>
      <w:tr w:rsidR="00A046EC" w:rsidRPr="00A046EC" w14:paraId="06CAC1A3"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1455DC" w14:textId="77777777" w:rsidR="00351CEF" w:rsidRPr="00A046EC" w:rsidRDefault="00351CEF" w:rsidP="00A046EC">
            <w:pPr>
              <w:rPr>
                <w:sz w:val="20"/>
                <w:szCs w:val="20"/>
              </w:rPr>
            </w:pPr>
            <w:r w:rsidRPr="00A046EC">
              <w:rPr>
                <w:sz w:val="20"/>
                <w:szCs w:val="20"/>
              </w:rPr>
              <w:t>User Stories Workshop (story and acceptance criteria)</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2EB516"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E5D081"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7CB197" w14:textId="77777777" w:rsidR="00351CEF" w:rsidRPr="00A046EC" w:rsidRDefault="00351CEF" w:rsidP="00A046EC">
            <w:pPr>
              <w:rPr>
                <w:sz w:val="20"/>
                <w:szCs w:val="20"/>
                <w:highlight w:val="lightGray"/>
              </w:rPr>
            </w:pPr>
            <w:r w:rsidRPr="00A046EC">
              <w:rPr>
                <w:sz w:val="20"/>
                <w:szCs w:val="20"/>
                <w:highlight w:val="lightGray"/>
              </w:rPr>
              <w:t>95%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B5C7B2"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BAC956" w14:textId="77777777" w:rsidR="00351CEF" w:rsidRPr="00A046EC" w:rsidRDefault="00351CEF" w:rsidP="00A046EC">
            <w:pPr>
              <w:rPr>
                <w:sz w:val="20"/>
                <w:szCs w:val="20"/>
                <w:highlight w:val="lightGray"/>
              </w:rPr>
            </w:pPr>
          </w:p>
        </w:tc>
      </w:tr>
      <w:tr w:rsidR="00A046EC" w:rsidRPr="00A046EC" w14:paraId="263126FF"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733214" w14:textId="77777777" w:rsidR="00351CEF" w:rsidRPr="00A046EC" w:rsidRDefault="00351CEF" w:rsidP="00A046EC">
            <w:pPr>
              <w:rPr>
                <w:sz w:val="20"/>
                <w:szCs w:val="20"/>
              </w:rPr>
            </w:pPr>
            <w:r w:rsidRPr="00A046EC">
              <w:rPr>
                <w:sz w:val="20"/>
                <w:szCs w:val="20"/>
              </w:rPr>
              <w:t>Estimation Planning &amp; Moscow Prioritization</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54F504"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488CCB"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E28C7"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7F3CC0"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4A5F27" w14:textId="77777777" w:rsidR="00351CEF" w:rsidRPr="00A046EC" w:rsidRDefault="00351CEF" w:rsidP="00A046EC">
            <w:pPr>
              <w:rPr>
                <w:sz w:val="20"/>
                <w:szCs w:val="20"/>
                <w:highlight w:val="lightGray"/>
              </w:rPr>
            </w:pPr>
          </w:p>
        </w:tc>
      </w:tr>
      <w:tr w:rsidR="00A046EC" w:rsidRPr="00A046EC" w14:paraId="29E1D3F4"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B1D795" w14:textId="77777777" w:rsidR="00351CEF" w:rsidRPr="00A046EC" w:rsidRDefault="00351CEF" w:rsidP="00A046EC">
            <w:pPr>
              <w:rPr>
                <w:sz w:val="20"/>
                <w:szCs w:val="20"/>
              </w:rPr>
            </w:pPr>
            <w:r w:rsidRPr="00A046EC">
              <w:rPr>
                <w:sz w:val="20"/>
                <w:szCs w:val="20"/>
              </w:rPr>
              <w:t>TRELLO – final setup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FA84BE4"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743EB8"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971155" w14:textId="77777777" w:rsidR="00351CEF" w:rsidRPr="00A046EC" w:rsidRDefault="00351CEF" w:rsidP="00A046EC">
            <w:pPr>
              <w:rPr>
                <w:sz w:val="20"/>
                <w:szCs w:val="20"/>
                <w:highlight w:val="lightGray"/>
              </w:rPr>
            </w:pPr>
            <w:r w:rsidRPr="00A046EC">
              <w:rPr>
                <w:sz w:val="20"/>
                <w:szCs w:val="20"/>
                <w:highlight w:val="lightGray"/>
              </w:rPr>
              <w:t>70%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80A05B"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94788F" w14:textId="77777777" w:rsidR="00351CEF" w:rsidRPr="00A046EC" w:rsidRDefault="00351CEF" w:rsidP="00A046EC">
            <w:pPr>
              <w:rPr>
                <w:sz w:val="20"/>
                <w:szCs w:val="20"/>
                <w:highlight w:val="lightGray"/>
              </w:rPr>
            </w:pPr>
          </w:p>
        </w:tc>
      </w:tr>
      <w:tr w:rsidR="00A046EC" w:rsidRPr="00A046EC" w14:paraId="02BC948C" w14:textId="77777777">
        <w:trPr>
          <w:trHeight w:val="368"/>
        </w:trPr>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8D057D" w14:textId="77777777" w:rsidR="00351CEF" w:rsidRPr="00A046EC" w:rsidRDefault="00351CEF" w:rsidP="00A046EC">
            <w:pPr>
              <w:rPr>
                <w:sz w:val="20"/>
                <w:szCs w:val="20"/>
              </w:rPr>
            </w:pPr>
            <w:r w:rsidRPr="00A046EC">
              <w:rPr>
                <w:sz w:val="20"/>
                <w:szCs w:val="20"/>
              </w:rPr>
              <w:t>Product Roadmap</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18820C"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41E6F1"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458A8F" w14:textId="77777777" w:rsidR="00351CEF" w:rsidRPr="00A046EC" w:rsidRDefault="00351CEF" w:rsidP="00A046EC">
            <w:pPr>
              <w:rPr>
                <w:sz w:val="20"/>
                <w:szCs w:val="20"/>
                <w:highlight w:val="lightGray"/>
              </w:rPr>
            </w:pPr>
            <w:r w:rsidRPr="00A046EC">
              <w:rPr>
                <w:sz w:val="20"/>
                <w:szCs w:val="20"/>
                <w:highlight w:val="lightGray"/>
              </w:rPr>
              <w:t>65%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E17614"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7BA6D8" w14:textId="77777777" w:rsidR="00351CEF" w:rsidRPr="00A046EC" w:rsidRDefault="00351CEF" w:rsidP="00A046EC">
            <w:pPr>
              <w:rPr>
                <w:sz w:val="20"/>
                <w:szCs w:val="20"/>
                <w:highlight w:val="lightGray"/>
              </w:rPr>
            </w:pPr>
          </w:p>
        </w:tc>
      </w:tr>
      <w:tr w:rsidR="00A046EC" w:rsidRPr="00A046EC" w14:paraId="37E1106E"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B7DCD" w14:textId="77777777" w:rsidR="00351CEF" w:rsidRPr="00A046EC" w:rsidRDefault="00351CEF" w:rsidP="00A046EC">
            <w:pPr>
              <w:rPr>
                <w:sz w:val="20"/>
                <w:szCs w:val="20"/>
              </w:rPr>
            </w:pPr>
            <w:r w:rsidRPr="00A046EC">
              <w:rPr>
                <w:sz w:val="20"/>
                <w:szCs w:val="20"/>
              </w:rPr>
              <w:t>Sprint Planning (Potential breakdown of user stories into requirements and/or tasks)</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35EB21"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8A30AD"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7A0E99" w14:textId="77777777" w:rsidR="00351CEF" w:rsidRPr="00A046EC" w:rsidRDefault="00351CEF" w:rsidP="00A046EC">
            <w:pPr>
              <w:rPr>
                <w:sz w:val="20"/>
                <w:szCs w:val="20"/>
                <w:highlight w:val="lightGray"/>
              </w:rPr>
            </w:pPr>
            <w:r w:rsidRPr="00A046EC">
              <w:rPr>
                <w:sz w:val="20"/>
                <w:szCs w:val="20"/>
                <w:highlight w:val="lightGray"/>
              </w:rPr>
              <w:t>65%</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EF4CD"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5221A2" w14:textId="77777777" w:rsidR="00351CEF" w:rsidRPr="00A046EC" w:rsidRDefault="00351CEF" w:rsidP="00A046EC">
            <w:pPr>
              <w:rPr>
                <w:sz w:val="20"/>
                <w:szCs w:val="20"/>
                <w:highlight w:val="lightGray"/>
              </w:rPr>
            </w:pPr>
          </w:p>
        </w:tc>
      </w:tr>
      <w:tr w:rsidR="00A046EC" w:rsidRPr="00A046EC" w14:paraId="333AAC8A" w14:textId="77777777">
        <w:tc>
          <w:tcPr>
            <w:tcW w:w="2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17DD" w14:textId="77777777" w:rsidR="00351CEF" w:rsidRPr="00A046EC" w:rsidRDefault="00351CEF" w:rsidP="00A046EC">
            <w:pPr>
              <w:rPr>
                <w:sz w:val="20"/>
                <w:szCs w:val="20"/>
              </w:rPr>
            </w:pPr>
            <w:r w:rsidRPr="00A046EC">
              <w:rPr>
                <w:sz w:val="20"/>
                <w:szCs w:val="20"/>
              </w:rPr>
              <w:t>Design Mock-up (optional)</w:t>
            </w:r>
          </w:p>
        </w:tc>
        <w:tc>
          <w:tcPr>
            <w:tcW w:w="1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E05333"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E4A42B"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7ADAE3" w14:textId="77777777" w:rsidR="00351CEF" w:rsidRPr="00A046EC" w:rsidRDefault="00351CEF" w:rsidP="00A046EC">
            <w:pPr>
              <w:rPr>
                <w:sz w:val="20"/>
                <w:szCs w:val="20"/>
                <w:highlight w:val="lightGray"/>
              </w:rPr>
            </w:pPr>
            <w:r w:rsidRPr="00A046EC">
              <w:rPr>
                <w:sz w:val="20"/>
                <w:szCs w:val="20"/>
                <w:highlight w:val="lightGray"/>
              </w:rPr>
              <w:t>80%</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2C2B6D"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8AE331" w14:textId="77777777" w:rsidR="00351CEF" w:rsidRPr="00A046EC" w:rsidRDefault="00351CEF" w:rsidP="00A046EC">
            <w:pPr>
              <w:rPr>
                <w:sz w:val="20"/>
                <w:szCs w:val="20"/>
                <w:highlight w:val="lightGray"/>
              </w:rPr>
            </w:pPr>
          </w:p>
        </w:tc>
      </w:tr>
      <w:tr w:rsidR="00A046EC" w:rsidRPr="00A046EC" w14:paraId="039A963C"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F9E686" w14:textId="77777777" w:rsidR="00351CEF" w:rsidRPr="00A046EC" w:rsidRDefault="00351CEF" w:rsidP="00A046EC">
            <w:pPr>
              <w:rPr>
                <w:sz w:val="20"/>
                <w:szCs w:val="20"/>
              </w:rPr>
            </w:pPr>
            <w:r w:rsidRPr="00A046EC">
              <w:rPr>
                <w:sz w:val="20"/>
                <w:szCs w:val="20"/>
              </w:rPr>
              <w:t>Team Charter</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A0D8BF4"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4BEF16D"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4097A6"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0685DC"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64A187F" w14:textId="77777777" w:rsidR="00351CEF" w:rsidRPr="00A046EC" w:rsidRDefault="00351CEF" w:rsidP="00A046EC">
            <w:pPr>
              <w:rPr>
                <w:sz w:val="20"/>
                <w:szCs w:val="20"/>
                <w:highlight w:val="lightGray"/>
              </w:rPr>
            </w:pPr>
          </w:p>
        </w:tc>
      </w:tr>
      <w:tr w:rsidR="00A046EC" w:rsidRPr="00A046EC" w14:paraId="39132EC2"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C8223F5" w14:textId="77777777" w:rsidR="00351CEF" w:rsidRPr="00A046EC" w:rsidRDefault="00351CEF" w:rsidP="00A046EC">
            <w:pPr>
              <w:rPr>
                <w:sz w:val="20"/>
                <w:szCs w:val="20"/>
              </w:rPr>
            </w:pPr>
            <w:r w:rsidRPr="00A046EC">
              <w:rPr>
                <w:sz w:val="20"/>
                <w:szCs w:val="20"/>
              </w:rPr>
              <w:t>Meeting Logs</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7AA55A2"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CA3E359"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55895A" w14:textId="77777777" w:rsidR="00351CEF" w:rsidRPr="00A046EC" w:rsidRDefault="00351CEF" w:rsidP="00A046EC">
            <w:pPr>
              <w:rPr>
                <w:sz w:val="20"/>
                <w:szCs w:val="20"/>
                <w:highlight w:val="lightGray"/>
              </w:rPr>
            </w:pPr>
            <w:r w:rsidRPr="00A046EC">
              <w:rPr>
                <w:sz w:val="20"/>
                <w:szCs w:val="20"/>
                <w:highlight w:val="lightGray"/>
              </w:rPr>
              <w:t>70%</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A830821"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DBA9F0" w14:textId="77777777" w:rsidR="00351CEF" w:rsidRPr="00A046EC" w:rsidRDefault="00351CEF" w:rsidP="00A046EC">
            <w:pPr>
              <w:rPr>
                <w:sz w:val="20"/>
                <w:szCs w:val="20"/>
                <w:highlight w:val="lightGray"/>
              </w:rPr>
            </w:pPr>
          </w:p>
        </w:tc>
      </w:tr>
      <w:tr w:rsidR="00A046EC" w:rsidRPr="00A046EC" w14:paraId="2B0B8FA5"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F5A8C3" w14:textId="77777777" w:rsidR="00351CEF" w:rsidRPr="00A046EC" w:rsidRDefault="00351CEF" w:rsidP="00A046EC">
            <w:pPr>
              <w:rPr>
                <w:sz w:val="20"/>
                <w:szCs w:val="20"/>
              </w:rPr>
            </w:pPr>
            <w:r w:rsidRPr="00A046EC">
              <w:rPr>
                <w:sz w:val="20"/>
                <w:szCs w:val="20"/>
              </w:rPr>
              <w:t xml:space="preserve">Burndown Chart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E5803F9" w14:textId="77777777" w:rsidR="00351CEF" w:rsidRPr="00A046EC" w:rsidRDefault="00351CEF" w:rsidP="00A046EC">
            <w:pPr>
              <w:rPr>
                <w:sz w:val="20"/>
                <w:szCs w:val="20"/>
                <w:highlight w:val="lightGray"/>
              </w:rPr>
            </w:pPr>
            <w:r w:rsidRPr="00A046EC">
              <w:rPr>
                <w:sz w:val="20"/>
                <w:szCs w:val="20"/>
                <w:highlight w:val="lightGray"/>
              </w:rPr>
              <w:t>X</w:t>
            </w: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19D5E12" w14:textId="77777777" w:rsidR="00351CEF" w:rsidRPr="00A046EC" w:rsidRDefault="00351CEF" w:rsidP="00A046EC">
            <w:pPr>
              <w:rPr>
                <w:sz w:val="20"/>
                <w:szCs w:val="20"/>
                <w:highlight w:val="lightGray"/>
              </w:rPr>
            </w:pP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2EA0B2"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0D7A36E"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A599D6" w14:textId="77777777" w:rsidR="00351CEF" w:rsidRPr="00A046EC" w:rsidRDefault="00351CEF" w:rsidP="00A046EC">
            <w:pPr>
              <w:rPr>
                <w:sz w:val="20"/>
                <w:szCs w:val="20"/>
                <w:highlight w:val="lightGray"/>
              </w:rPr>
            </w:pPr>
          </w:p>
        </w:tc>
      </w:tr>
      <w:tr w:rsidR="00A046EC" w:rsidRPr="00A046EC" w14:paraId="12A308C9" w14:textId="77777777">
        <w:tc>
          <w:tcPr>
            <w:tcW w:w="26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926BCE" w14:textId="77777777" w:rsidR="00351CEF" w:rsidRPr="00A046EC" w:rsidRDefault="00351CEF" w:rsidP="00A046EC">
            <w:pPr>
              <w:rPr>
                <w:sz w:val="20"/>
                <w:szCs w:val="20"/>
              </w:rPr>
            </w:pPr>
            <w:r w:rsidRPr="00A046EC">
              <w:rPr>
                <w:sz w:val="20"/>
                <w:szCs w:val="20"/>
              </w:rPr>
              <w:t xml:space="preserve">Retrospective </w:t>
            </w:r>
          </w:p>
        </w:tc>
        <w:tc>
          <w:tcPr>
            <w:tcW w:w="11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3EA6E4" w14:textId="77777777" w:rsidR="00351CEF" w:rsidRPr="00A046EC" w:rsidRDefault="00351CEF" w:rsidP="00A046EC">
            <w:pPr>
              <w:rPr>
                <w:sz w:val="20"/>
                <w:szCs w:val="20"/>
                <w:highlight w:val="lightGray"/>
              </w:rPr>
            </w:pPr>
          </w:p>
        </w:tc>
        <w:tc>
          <w:tcPr>
            <w:tcW w:w="181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951F6B" w14:textId="77777777" w:rsidR="00351CEF" w:rsidRPr="00A046EC" w:rsidRDefault="00351CEF" w:rsidP="00A046EC">
            <w:pPr>
              <w:rPr>
                <w:sz w:val="20"/>
                <w:szCs w:val="20"/>
                <w:highlight w:val="lightGray"/>
              </w:rPr>
            </w:pPr>
            <w:r w:rsidRPr="00A046EC">
              <w:rPr>
                <w:sz w:val="20"/>
                <w:szCs w:val="20"/>
                <w:highlight w:val="lightGray"/>
              </w:rPr>
              <w:t>X</w:t>
            </w:r>
          </w:p>
        </w:tc>
        <w:tc>
          <w:tcPr>
            <w:tcW w:w="175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EE31440" w14:textId="77777777" w:rsidR="00351CEF" w:rsidRPr="00A046EC" w:rsidRDefault="00351CEF" w:rsidP="00A046EC">
            <w:pPr>
              <w:rPr>
                <w:sz w:val="20"/>
                <w:szCs w:val="20"/>
                <w:highlight w:val="lightGray"/>
              </w:rPr>
            </w:pP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88CC6ED" w14:textId="77777777" w:rsidR="00351CEF" w:rsidRPr="00A046EC" w:rsidRDefault="00351CEF" w:rsidP="00A046EC">
            <w:pPr>
              <w:rPr>
                <w:sz w:val="20"/>
                <w:szCs w:val="20"/>
                <w:highlight w:val="lightGray"/>
              </w:rPr>
            </w:pPr>
          </w:p>
        </w:tc>
        <w:tc>
          <w:tcPr>
            <w:tcW w:w="302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B82652" w14:textId="77777777" w:rsidR="00351CEF" w:rsidRPr="00A046EC" w:rsidRDefault="00351CEF" w:rsidP="00A046EC">
            <w:pPr>
              <w:rPr>
                <w:sz w:val="20"/>
                <w:szCs w:val="20"/>
                <w:highlight w:val="lightGray"/>
              </w:rPr>
            </w:pPr>
          </w:p>
        </w:tc>
      </w:tr>
      <w:tr w:rsidR="00A046EC" w:rsidRPr="00A046EC" w14:paraId="5D4A67DA" w14:textId="77777777">
        <w:tc>
          <w:tcPr>
            <w:tcW w:w="2662" w:type="dxa"/>
            <w:tcBorders>
              <w:top w:val="single" w:sz="4" w:space="0" w:color="auto"/>
              <w:left w:val="single" w:sz="4" w:space="0" w:color="auto"/>
              <w:bottom w:val="single" w:sz="4" w:space="0" w:color="auto"/>
              <w:right w:val="single" w:sz="4" w:space="0" w:color="auto"/>
            </w:tcBorders>
            <w:hideMark/>
          </w:tcPr>
          <w:p w14:paraId="1394B734" w14:textId="77777777" w:rsidR="00351CEF" w:rsidRPr="00A046EC" w:rsidRDefault="00351CEF" w:rsidP="00A046EC">
            <w:pPr>
              <w:rPr>
                <w:sz w:val="20"/>
                <w:szCs w:val="20"/>
              </w:rPr>
            </w:pPr>
            <w:r w:rsidRPr="00A046EC">
              <w:rPr>
                <w:sz w:val="20"/>
                <w:szCs w:val="20"/>
              </w:rPr>
              <w:t>Report (Outlining/Writing/Editing)</w:t>
            </w:r>
          </w:p>
        </w:tc>
        <w:tc>
          <w:tcPr>
            <w:tcW w:w="1135" w:type="dxa"/>
            <w:tcBorders>
              <w:top w:val="single" w:sz="4" w:space="0" w:color="auto"/>
              <w:left w:val="single" w:sz="4" w:space="0" w:color="auto"/>
              <w:bottom w:val="single" w:sz="4" w:space="0" w:color="auto"/>
              <w:right w:val="single" w:sz="4" w:space="0" w:color="auto"/>
            </w:tcBorders>
          </w:tcPr>
          <w:p w14:paraId="4B44F180" w14:textId="77777777" w:rsidR="00351CEF" w:rsidRPr="00A046EC" w:rsidRDefault="00351CEF" w:rsidP="00A046EC">
            <w:pPr>
              <w:rPr>
                <w:sz w:val="20"/>
                <w:szCs w:val="20"/>
              </w:rPr>
            </w:pPr>
          </w:p>
        </w:tc>
        <w:tc>
          <w:tcPr>
            <w:tcW w:w="1814" w:type="dxa"/>
            <w:tcBorders>
              <w:top w:val="single" w:sz="4" w:space="0" w:color="auto"/>
              <w:left w:val="single" w:sz="4" w:space="0" w:color="auto"/>
              <w:bottom w:val="single" w:sz="4" w:space="0" w:color="auto"/>
              <w:right w:val="single" w:sz="4" w:space="0" w:color="auto"/>
            </w:tcBorders>
            <w:hideMark/>
          </w:tcPr>
          <w:p w14:paraId="2EF18A67" w14:textId="77777777" w:rsidR="00351CEF" w:rsidRPr="00A046EC" w:rsidRDefault="00351CEF" w:rsidP="00A046EC">
            <w:pPr>
              <w:rPr>
                <w:sz w:val="20"/>
                <w:szCs w:val="20"/>
              </w:rPr>
            </w:pPr>
            <w:r w:rsidRPr="00A046EC">
              <w:rPr>
                <w:sz w:val="20"/>
                <w:szCs w:val="20"/>
              </w:rPr>
              <w:t>X</w:t>
            </w:r>
          </w:p>
        </w:tc>
        <w:tc>
          <w:tcPr>
            <w:tcW w:w="1755" w:type="dxa"/>
            <w:tcBorders>
              <w:top w:val="single" w:sz="4" w:space="0" w:color="auto"/>
              <w:left w:val="single" w:sz="4" w:space="0" w:color="auto"/>
              <w:bottom w:val="single" w:sz="4" w:space="0" w:color="auto"/>
              <w:right w:val="single" w:sz="4" w:space="0" w:color="auto"/>
            </w:tcBorders>
          </w:tcPr>
          <w:p w14:paraId="03574F2A"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4784A525"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46C060B2" w14:textId="77777777" w:rsidR="00351CEF" w:rsidRPr="00A046EC" w:rsidRDefault="00351CEF" w:rsidP="00A046EC">
            <w:pPr>
              <w:rPr>
                <w:sz w:val="20"/>
                <w:szCs w:val="20"/>
              </w:rPr>
            </w:pPr>
          </w:p>
        </w:tc>
      </w:tr>
      <w:tr w:rsidR="00A046EC" w:rsidRPr="00A046EC" w14:paraId="27468D9B" w14:textId="77777777">
        <w:tc>
          <w:tcPr>
            <w:tcW w:w="2662" w:type="dxa"/>
            <w:tcBorders>
              <w:top w:val="single" w:sz="4" w:space="0" w:color="auto"/>
              <w:left w:val="single" w:sz="4" w:space="0" w:color="auto"/>
              <w:bottom w:val="single" w:sz="4" w:space="0" w:color="auto"/>
              <w:right w:val="single" w:sz="4" w:space="0" w:color="auto"/>
            </w:tcBorders>
            <w:hideMark/>
          </w:tcPr>
          <w:p w14:paraId="0A7EF236" w14:textId="77777777" w:rsidR="00351CEF" w:rsidRPr="00A046EC" w:rsidRDefault="00351CEF" w:rsidP="00A046EC">
            <w:pPr>
              <w:rPr>
                <w:sz w:val="20"/>
                <w:szCs w:val="20"/>
              </w:rPr>
            </w:pPr>
            <w:r w:rsidRPr="00A046EC">
              <w:rPr>
                <w:sz w:val="20"/>
                <w:szCs w:val="20"/>
              </w:rPr>
              <w:t>Building Presentation Slides</w:t>
            </w:r>
          </w:p>
        </w:tc>
        <w:tc>
          <w:tcPr>
            <w:tcW w:w="1135" w:type="dxa"/>
            <w:tcBorders>
              <w:top w:val="single" w:sz="4" w:space="0" w:color="auto"/>
              <w:left w:val="single" w:sz="4" w:space="0" w:color="auto"/>
              <w:bottom w:val="single" w:sz="4" w:space="0" w:color="auto"/>
              <w:right w:val="single" w:sz="4" w:space="0" w:color="auto"/>
            </w:tcBorders>
            <w:hideMark/>
          </w:tcPr>
          <w:p w14:paraId="431EB731"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0C66A7C6"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593F09A8"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62624ABF"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6FDA5D9F" w14:textId="77777777" w:rsidR="00351CEF" w:rsidRPr="00A046EC" w:rsidRDefault="00351CEF" w:rsidP="00A046EC">
            <w:pPr>
              <w:rPr>
                <w:sz w:val="20"/>
                <w:szCs w:val="20"/>
              </w:rPr>
            </w:pPr>
          </w:p>
        </w:tc>
      </w:tr>
      <w:tr w:rsidR="00A046EC" w:rsidRPr="00A046EC" w14:paraId="33DA07D6" w14:textId="77777777">
        <w:tc>
          <w:tcPr>
            <w:tcW w:w="2662" w:type="dxa"/>
            <w:tcBorders>
              <w:top w:val="single" w:sz="4" w:space="0" w:color="auto"/>
              <w:left w:val="single" w:sz="4" w:space="0" w:color="auto"/>
              <w:bottom w:val="single" w:sz="4" w:space="0" w:color="auto"/>
              <w:right w:val="single" w:sz="4" w:space="0" w:color="auto"/>
            </w:tcBorders>
            <w:hideMark/>
          </w:tcPr>
          <w:p w14:paraId="58B33C10" w14:textId="77777777" w:rsidR="00351CEF" w:rsidRPr="00A046EC" w:rsidRDefault="00351CEF" w:rsidP="00A046EC">
            <w:pPr>
              <w:rPr>
                <w:sz w:val="20"/>
                <w:szCs w:val="20"/>
              </w:rPr>
            </w:pPr>
            <w:r w:rsidRPr="00A046EC">
              <w:rPr>
                <w:sz w:val="20"/>
                <w:szCs w:val="20"/>
              </w:rPr>
              <w:t>Dry Runs (practice presentation)</w:t>
            </w:r>
          </w:p>
        </w:tc>
        <w:tc>
          <w:tcPr>
            <w:tcW w:w="1135" w:type="dxa"/>
            <w:tcBorders>
              <w:top w:val="single" w:sz="4" w:space="0" w:color="auto"/>
              <w:left w:val="single" w:sz="4" w:space="0" w:color="auto"/>
              <w:bottom w:val="single" w:sz="4" w:space="0" w:color="auto"/>
              <w:right w:val="single" w:sz="4" w:space="0" w:color="auto"/>
            </w:tcBorders>
            <w:hideMark/>
          </w:tcPr>
          <w:p w14:paraId="6F1419F6" w14:textId="77777777" w:rsidR="00351CEF" w:rsidRPr="00A046EC" w:rsidRDefault="00351CEF" w:rsidP="00A046EC">
            <w:pPr>
              <w:rPr>
                <w:sz w:val="20"/>
                <w:szCs w:val="20"/>
              </w:rPr>
            </w:pPr>
            <w:r w:rsidRPr="00A046EC">
              <w:rPr>
                <w:sz w:val="20"/>
                <w:szCs w:val="20"/>
              </w:rPr>
              <w:t>X</w:t>
            </w:r>
          </w:p>
        </w:tc>
        <w:tc>
          <w:tcPr>
            <w:tcW w:w="1814" w:type="dxa"/>
            <w:tcBorders>
              <w:top w:val="single" w:sz="4" w:space="0" w:color="auto"/>
              <w:left w:val="single" w:sz="4" w:space="0" w:color="auto"/>
              <w:bottom w:val="single" w:sz="4" w:space="0" w:color="auto"/>
              <w:right w:val="single" w:sz="4" w:space="0" w:color="auto"/>
            </w:tcBorders>
          </w:tcPr>
          <w:p w14:paraId="7134DEA3" w14:textId="77777777" w:rsidR="00351CEF" w:rsidRPr="00A046EC" w:rsidRDefault="00351CEF" w:rsidP="00A046EC">
            <w:pPr>
              <w:rPr>
                <w:sz w:val="20"/>
                <w:szCs w:val="20"/>
              </w:rPr>
            </w:pPr>
          </w:p>
        </w:tc>
        <w:tc>
          <w:tcPr>
            <w:tcW w:w="1755" w:type="dxa"/>
            <w:tcBorders>
              <w:top w:val="single" w:sz="4" w:space="0" w:color="auto"/>
              <w:left w:val="single" w:sz="4" w:space="0" w:color="auto"/>
              <w:bottom w:val="single" w:sz="4" w:space="0" w:color="auto"/>
              <w:right w:val="single" w:sz="4" w:space="0" w:color="auto"/>
            </w:tcBorders>
          </w:tcPr>
          <w:p w14:paraId="144DFF31" w14:textId="77777777" w:rsidR="00351CEF" w:rsidRPr="00A046EC" w:rsidRDefault="00351CEF" w:rsidP="00A046EC">
            <w:pPr>
              <w:rPr>
                <w:sz w:val="20"/>
                <w:szCs w:val="20"/>
              </w:rPr>
            </w:pPr>
          </w:p>
        </w:tc>
        <w:tc>
          <w:tcPr>
            <w:tcW w:w="709" w:type="dxa"/>
            <w:tcBorders>
              <w:top w:val="single" w:sz="4" w:space="0" w:color="auto"/>
              <w:left w:val="single" w:sz="4" w:space="0" w:color="auto"/>
              <w:bottom w:val="single" w:sz="4" w:space="0" w:color="auto"/>
              <w:right w:val="single" w:sz="4" w:space="0" w:color="auto"/>
            </w:tcBorders>
          </w:tcPr>
          <w:p w14:paraId="0F43A48A" w14:textId="77777777" w:rsidR="00351CEF" w:rsidRPr="00A046EC" w:rsidRDefault="00351CEF" w:rsidP="00A046EC">
            <w:pPr>
              <w:rPr>
                <w:sz w:val="20"/>
                <w:szCs w:val="20"/>
              </w:rPr>
            </w:pPr>
          </w:p>
        </w:tc>
        <w:tc>
          <w:tcPr>
            <w:tcW w:w="3021" w:type="dxa"/>
            <w:tcBorders>
              <w:top w:val="single" w:sz="4" w:space="0" w:color="auto"/>
              <w:left w:val="single" w:sz="4" w:space="0" w:color="auto"/>
              <w:bottom w:val="single" w:sz="4" w:space="0" w:color="auto"/>
              <w:right w:val="single" w:sz="4" w:space="0" w:color="auto"/>
            </w:tcBorders>
          </w:tcPr>
          <w:p w14:paraId="310BFC47" w14:textId="77777777" w:rsidR="00351CEF" w:rsidRPr="00A046EC" w:rsidRDefault="00351CEF" w:rsidP="00A046EC">
            <w:pPr>
              <w:rPr>
                <w:sz w:val="20"/>
                <w:szCs w:val="20"/>
              </w:rPr>
            </w:pPr>
          </w:p>
        </w:tc>
      </w:tr>
    </w:tbl>
    <w:p w14:paraId="4E6B60A0" w14:textId="77777777" w:rsidR="00351CEF" w:rsidRPr="00A046EC" w:rsidRDefault="00351CEF" w:rsidP="00A046EC">
      <w:pPr>
        <w:rPr>
          <w:sz w:val="20"/>
          <w:szCs w:val="20"/>
          <w:u w:val="single"/>
        </w:rPr>
      </w:pPr>
    </w:p>
    <w:p w14:paraId="0866C9B2" w14:textId="77777777" w:rsidR="00351CEF" w:rsidRPr="00A046EC" w:rsidRDefault="00351CEF" w:rsidP="00A046EC">
      <w:pPr>
        <w:rPr>
          <w:sz w:val="20"/>
          <w:szCs w:val="20"/>
          <w:u w:val="single"/>
        </w:rPr>
      </w:pPr>
      <w:r w:rsidRPr="00A046EC">
        <w:rPr>
          <w:sz w:val="20"/>
          <w:szCs w:val="20"/>
          <w:u w:val="single"/>
        </w:rPr>
        <w:t>IMPEDIMENTS</w:t>
      </w:r>
    </w:p>
    <w:p w14:paraId="6A5476E5" w14:textId="296CF56C" w:rsidR="00351CEF" w:rsidRPr="00A046EC" w:rsidRDefault="00351CEF" w:rsidP="00A046EC">
      <w:pPr>
        <w:rPr>
          <w:sz w:val="20"/>
          <w:szCs w:val="20"/>
        </w:rPr>
      </w:pPr>
    </w:p>
    <w:p w14:paraId="4562291A" w14:textId="77777777" w:rsidR="00351CEF" w:rsidRPr="00A046EC" w:rsidRDefault="00351CEF" w:rsidP="00A046EC">
      <w:pPr>
        <w:rPr>
          <w:sz w:val="20"/>
          <w:szCs w:val="20"/>
        </w:rPr>
      </w:pPr>
    </w:p>
    <w:p w14:paraId="61CF923A" w14:textId="31B3508C" w:rsidR="00351CEF" w:rsidRPr="00A046EC" w:rsidRDefault="00351CEF" w:rsidP="00A046EC">
      <w:pPr>
        <w:rPr>
          <w:rFonts w:cstheme="majorBidi"/>
          <w:sz w:val="20"/>
          <w:szCs w:val="20"/>
        </w:rPr>
      </w:pPr>
      <w:r w:rsidRPr="00A046EC">
        <w:rPr>
          <w:rFonts w:cstheme="majorBidi"/>
          <w:sz w:val="20"/>
          <w:szCs w:val="20"/>
        </w:rPr>
        <w:t xml:space="preserve">We had some difficulty about the time management because we have lots of assignments and </w:t>
      </w:r>
      <w:r w:rsidR="00540929" w:rsidRPr="00A046EC">
        <w:rPr>
          <w:rFonts w:cstheme="majorBidi"/>
          <w:sz w:val="20"/>
          <w:szCs w:val="20"/>
        </w:rPr>
        <w:t>exam,</w:t>
      </w:r>
      <w:r w:rsidRPr="00A046EC">
        <w:rPr>
          <w:rFonts w:cstheme="majorBidi"/>
          <w:sz w:val="20"/>
          <w:szCs w:val="20"/>
        </w:rPr>
        <w:t xml:space="preserve"> but we still have finished 90% of our project.  we will be </w:t>
      </w:r>
      <w:r w:rsidR="00540929" w:rsidRPr="00A046EC">
        <w:rPr>
          <w:rFonts w:cstheme="majorBidi"/>
          <w:sz w:val="20"/>
          <w:szCs w:val="20"/>
        </w:rPr>
        <w:t>discussing</w:t>
      </w:r>
      <w:r w:rsidRPr="00A046EC">
        <w:rPr>
          <w:rFonts w:cstheme="majorBidi"/>
          <w:sz w:val="20"/>
          <w:szCs w:val="20"/>
        </w:rPr>
        <w:t xml:space="preserve"> the retrospective and the </w:t>
      </w:r>
      <w:r w:rsidR="007F49F9" w:rsidRPr="00A046EC">
        <w:rPr>
          <w:rFonts w:cstheme="majorBidi"/>
          <w:sz w:val="20"/>
          <w:szCs w:val="20"/>
        </w:rPr>
        <w:t>presentation and</w:t>
      </w:r>
      <w:r w:rsidRPr="00A046EC">
        <w:rPr>
          <w:rFonts w:cstheme="majorBidi"/>
          <w:sz w:val="20"/>
          <w:szCs w:val="20"/>
        </w:rPr>
        <w:t xml:space="preserve"> keep continuing the project.</w:t>
      </w:r>
    </w:p>
    <w:p w14:paraId="7329955B" w14:textId="77777777" w:rsidR="00351CEF" w:rsidRPr="00A046EC" w:rsidRDefault="00351CEF" w:rsidP="00A046EC">
      <w:pPr>
        <w:rPr>
          <w:rFonts w:cstheme="majorBidi"/>
          <w:sz w:val="20"/>
          <w:szCs w:val="20"/>
        </w:rPr>
      </w:pPr>
      <w:r w:rsidRPr="00A046EC">
        <w:rPr>
          <w:rFonts w:cstheme="majorBidi"/>
          <w:sz w:val="20"/>
          <w:szCs w:val="20"/>
        </w:rPr>
        <w:br w:type="page"/>
      </w:r>
    </w:p>
    <w:p w14:paraId="71E175DE" w14:textId="77777777" w:rsidR="002E3462" w:rsidRDefault="002E3462" w:rsidP="00A046EC">
      <w:pPr>
        <w:rPr>
          <w:sz w:val="20"/>
          <w:szCs w:val="20"/>
        </w:rPr>
      </w:pPr>
    </w:p>
    <w:p w14:paraId="7173B6CA" w14:textId="77777777" w:rsidR="002E3462" w:rsidRPr="00A046EC" w:rsidRDefault="002E3462" w:rsidP="002E3462">
      <w:pPr>
        <w:jc w:val="center"/>
        <w:rPr>
          <w:i/>
          <w:iCs/>
          <w:sz w:val="20"/>
          <w:szCs w:val="20"/>
        </w:rPr>
      </w:pPr>
      <w:r w:rsidRPr="00A046EC">
        <w:rPr>
          <w:sz w:val="20"/>
          <w:szCs w:val="20"/>
        </w:rPr>
        <w:t>Scrum Master Log</w:t>
      </w:r>
    </w:p>
    <w:p w14:paraId="7D81F4B2" w14:textId="17522E4F" w:rsidR="00351CEF" w:rsidRPr="00664B5B" w:rsidRDefault="00351CEF" w:rsidP="67D1DA29">
      <w:pPr>
        <w:rPr>
          <w:sz w:val="20"/>
          <w:szCs w:val="20"/>
        </w:rPr>
      </w:pPr>
      <w:r w:rsidRPr="67D1DA29">
        <w:rPr>
          <w:sz w:val="20"/>
          <w:szCs w:val="20"/>
        </w:rPr>
        <w:t xml:space="preserve">Log Author: &lt; </w:t>
      </w:r>
      <w:proofErr w:type="spellStart"/>
      <w:r w:rsidRPr="67D1DA29">
        <w:rPr>
          <w:sz w:val="20"/>
          <w:szCs w:val="20"/>
        </w:rPr>
        <w:t>Sik</w:t>
      </w:r>
      <w:proofErr w:type="spellEnd"/>
      <w:r w:rsidRPr="67D1DA29">
        <w:rPr>
          <w:sz w:val="20"/>
          <w:szCs w:val="20"/>
        </w:rPr>
        <w:t xml:space="preserve"> Lam Mo &gt;</w:t>
      </w:r>
      <w:r>
        <w:br/>
      </w:r>
      <w:r w:rsidR="002E3462" w:rsidRPr="67D1DA29">
        <w:rPr>
          <w:sz w:val="20"/>
          <w:szCs w:val="20"/>
        </w:rPr>
        <w:t xml:space="preserve">Team/APP/Information System: &lt; Clinic </w:t>
      </w:r>
      <w:proofErr w:type="spellStart"/>
      <w:r w:rsidR="002E3462" w:rsidRPr="67D1DA29">
        <w:rPr>
          <w:sz w:val="20"/>
          <w:szCs w:val="20"/>
        </w:rPr>
        <w:t>Santé</w:t>
      </w:r>
      <w:proofErr w:type="spellEnd"/>
      <w:r w:rsidR="002E3462" w:rsidRPr="67D1DA29">
        <w:rPr>
          <w:sz w:val="20"/>
          <w:szCs w:val="20"/>
        </w:rPr>
        <w:t>&gt;</w:t>
      </w:r>
    </w:p>
    <w:p w14:paraId="4E280D5E" w14:textId="4DACB493" w:rsidR="00351CEF" w:rsidRPr="00664B5B" w:rsidRDefault="00351CEF" w:rsidP="00A046EC">
      <w:pPr>
        <w:rPr>
          <w:sz w:val="20"/>
          <w:szCs w:val="20"/>
        </w:rPr>
      </w:pPr>
      <w:r>
        <w:br/>
      </w:r>
      <w:r w:rsidRPr="67D1DA29">
        <w:rPr>
          <w:sz w:val="20"/>
          <w:szCs w:val="20"/>
          <w:u w:val="single"/>
        </w:rPr>
        <w:t>MEETING SPECIFICS</w:t>
      </w:r>
      <w:r>
        <w:br/>
      </w:r>
    </w:p>
    <w:tbl>
      <w:tblPr>
        <w:tblStyle w:val="TableGrid"/>
        <w:tblW w:w="0" w:type="auto"/>
        <w:tblLook w:val="04A0" w:firstRow="1" w:lastRow="0" w:firstColumn="1" w:lastColumn="0" w:noHBand="0" w:noVBand="1"/>
      </w:tblPr>
      <w:tblGrid>
        <w:gridCol w:w="2185"/>
        <w:gridCol w:w="2086"/>
        <w:gridCol w:w="2202"/>
        <w:gridCol w:w="2333"/>
        <w:gridCol w:w="1984"/>
      </w:tblGrid>
      <w:tr w:rsidR="00A046EC" w:rsidRPr="00A046EC" w14:paraId="66C02D4C" w14:textId="77777777">
        <w:tc>
          <w:tcPr>
            <w:tcW w:w="2249" w:type="dxa"/>
          </w:tcPr>
          <w:p w14:paraId="7195AC22" w14:textId="77777777" w:rsidR="00351CEF" w:rsidRPr="00A046EC" w:rsidRDefault="00351CEF" w:rsidP="00A046EC">
            <w:pPr>
              <w:rPr>
                <w:sz w:val="20"/>
                <w:szCs w:val="20"/>
              </w:rPr>
            </w:pPr>
            <w:r w:rsidRPr="00A046EC">
              <w:rPr>
                <w:sz w:val="20"/>
                <w:szCs w:val="20"/>
              </w:rPr>
              <w:t>Meeting #</w:t>
            </w:r>
          </w:p>
        </w:tc>
        <w:tc>
          <w:tcPr>
            <w:tcW w:w="2160" w:type="dxa"/>
          </w:tcPr>
          <w:p w14:paraId="15F97E27" w14:textId="77777777" w:rsidR="00351CEF" w:rsidRPr="00A046EC" w:rsidRDefault="00351CEF" w:rsidP="00A046EC">
            <w:pPr>
              <w:rPr>
                <w:sz w:val="20"/>
                <w:szCs w:val="20"/>
              </w:rPr>
            </w:pPr>
            <w:r w:rsidRPr="00A046EC">
              <w:rPr>
                <w:sz w:val="20"/>
                <w:szCs w:val="20"/>
              </w:rPr>
              <w:t>Date</w:t>
            </w:r>
          </w:p>
        </w:tc>
        <w:tc>
          <w:tcPr>
            <w:tcW w:w="2267" w:type="dxa"/>
          </w:tcPr>
          <w:p w14:paraId="1F6963EE" w14:textId="77777777" w:rsidR="00351CEF" w:rsidRPr="00A046EC" w:rsidRDefault="00351CEF" w:rsidP="00A046EC">
            <w:pPr>
              <w:rPr>
                <w:sz w:val="20"/>
                <w:szCs w:val="20"/>
              </w:rPr>
            </w:pPr>
            <w:r w:rsidRPr="00A046EC">
              <w:rPr>
                <w:sz w:val="20"/>
                <w:szCs w:val="20"/>
              </w:rPr>
              <w:t>Platform</w:t>
            </w:r>
          </w:p>
        </w:tc>
        <w:tc>
          <w:tcPr>
            <w:tcW w:w="2383" w:type="dxa"/>
          </w:tcPr>
          <w:p w14:paraId="292B590F" w14:textId="77777777" w:rsidR="00351CEF" w:rsidRPr="00A046EC" w:rsidRDefault="00351CEF" w:rsidP="00A046EC">
            <w:pPr>
              <w:rPr>
                <w:sz w:val="20"/>
                <w:szCs w:val="20"/>
              </w:rPr>
            </w:pPr>
            <w:r w:rsidRPr="00A046EC">
              <w:rPr>
                <w:sz w:val="20"/>
                <w:szCs w:val="20"/>
              </w:rPr>
              <w:tab/>
            </w:r>
            <w:r w:rsidRPr="00A046EC">
              <w:rPr>
                <w:sz w:val="20"/>
                <w:szCs w:val="20"/>
              </w:rPr>
              <w:tab/>
              <w:t>Time</w:t>
            </w:r>
          </w:p>
        </w:tc>
        <w:tc>
          <w:tcPr>
            <w:tcW w:w="2037" w:type="dxa"/>
          </w:tcPr>
          <w:p w14:paraId="7F0465BE" w14:textId="77777777" w:rsidR="00351CEF" w:rsidRPr="00A046EC" w:rsidRDefault="00351CEF" w:rsidP="00A046EC">
            <w:pPr>
              <w:rPr>
                <w:sz w:val="20"/>
                <w:szCs w:val="20"/>
              </w:rPr>
            </w:pPr>
            <w:r w:rsidRPr="00A046EC">
              <w:rPr>
                <w:sz w:val="20"/>
                <w:szCs w:val="20"/>
              </w:rPr>
              <w:t>Duration</w:t>
            </w:r>
          </w:p>
        </w:tc>
      </w:tr>
      <w:tr w:rsidR="00A046EC" w:rsidRPr="00A046EC" w14:paraId="3BF3AEA6" w14:textId="77777777">
        <w:tc>
          <w:tcPr>
            <w:tcW w:w="2249" w:type="dxa"/>
          </w:tcPr>
          <w:p w14:paraId="75969F70" w14:textId="52CEE5C0" w:rsidR="00351CEF" w:rsidRPr="00A046EC" w:rsidRDefault="002E3462" w:rsidP="00A046EC">
            <w:pPr>
              <w:rPr>
                <w:sz w:val="20"/>
                <w:szCs w:val="20"/>
              </w:rPr>
            </w:pPr>
            <w:r>
              <w:rPr>
                <w:sz w:val="20"/>
                <w:szCs w:val="20"/>
              </w:rPr>
              <w:t>9</w:t>
            </w:r>
          </w:p>
        </w:tc>
        <w:tc>
          <w:tcPr>
            <w:tcW w:w="2160" w:type="dxa"/>
          </w:tcPr>
          <w:p w14:paraId="2E6F7BEE" w14:textId="77777777" w:rsidR="00351CEF" w:rsidRPr="00A046EC" w:rsidRDefault="00351CEF" w:rsidP="00A046EC">
            <w:pPr>
              <w:rPr>
                <w:sz w:val="20"/>
                <w:szCs w:val="20"/>
              </w:rPr>
            </w:pPr>
            <w:r w:rsidRPr="00A046EC">
              <w:rPr>
                <w:sz w:val="20"/>
                <w:szCs w:val="20"/>
              </w:rPr>
              <w:t>07-29-2022</w:t>
            </w:r>
          </w:p>
        </w:tc>
        <w:tc>
          <w:tcPr>
            <w:tcW w:w="2267" w:type="dxa"/>
          </w:tcPr>
          <w:p w14:paraId="05F23733" w14:textId="77777777" w:rsidR="00351CEF" w:rsidRPr="00A046EC" w:rsidRDefault="00351CEF" w:rsidP="00A046EC">
            <w:pPr>
              <w:rPr>
                <w:sz w:val="20"/>
                <w:szCs w:val="20"/>
              </w:rPr>
            </w:pPr>
            <w:r w:rsidRPr="00A046EC">
              <w:rPr>
                <w:sz w:val="20"/>
                <w:szCs w:val="20"/>
              </w:rPr>
              <w:t>In person</w:t>
            </w:r>
          </w:p>
        </w:tc>
        <w:tc>
          <w:tcPr>
            <w:tcW w:w="2383" w:type="dxa"/>
          </w:tcPr>
          <w:p w14:paraId="383C5BEC" w14:textId="6EFF030A" w:rsidR="00351CEF" w:rsidRPr="00A046EC" w:rsidRDefault="00351CEF" w:rsidP="00A046EC">
            <w:pPr>
              <w:rPr>
                <w:sz w:val="20"/>
                <w:szCs w:val="20"/>
              </w:rPr>
            </w:pPr>
            <w:r w:rsidRPr="00A046EC">
              <w:rPr>
                <w:sz w:val="20"/>
                <w:szCs w:val="20"/>
              </w:rPr>
              <w:t>17:00</w:t>
            </w:r>
            <w:r w:rsidR="007F49F9">
              <w:rPr>
                <w:sz w:val="20"/>
                <w:szCs w:val="20"/>
              </w:rPr>
              <w:t>pm – 18:30pm</w:t>
            </w:r>
          </w:p>
        </w:tc>
        <w:tc>
          <w:tcPr>
            <w:tcW w:w="2037" w:type="dxa"/>
          </w:tcPr>
          <w:p w14:paraId="7E9F2FA4" w14:textId="18F286A6" w:rsidR="00351CEF" w:rsidRPr="00A046EC" w:rsidRDefault="007F49F9" w:rsidP="00A046EC">
            <w:pPr>
              <w:rPr>
                <w:sz w:val="20"/>
                <w:szCs w:val="20"/>
              </w:rPr>
            </w:pPr>
            <w:r>
              <w:rPr>
                <w:sz w:val="20"/>
                <w:szCs w:val="20"/>
              </w:rPr>
              <w:t>90 minutes</w:t>
            </w:r>
          </w:p>
        </w:tc>
      </w:tr>
    </w:tbl>
    <w:p w14:paraId="0E7FEAC1" w14:textId="77777777" w:rsidR="00351CEF" w:rsidRPr="00A046EC" w:rsidRDefault="00351CEF" w:rsidP="00A046EC">
      <w:pPr>
        <w:rPr>
          <w:sz w:val="20"/>
          <w:szCs w:val="20"/>
        </w:rPr>
      </w:pPr>
    </w:p>
    <w:p w14:paraId="5C5D966C" w14:textId="77777777" w:rsidR="00351CEF" w:rsidRPr="00A046EC" w:rsidRDefault="00351CEF" w:rsidP="00A046EC">
      <w:pPr>
        <w:rPr>
          <w:sz w:val="20"/>
          <w:szCs w:val="20"/>
          <w:u w:val="single"/>
        </w:rPr>
      </w:pPr>
      <w:r w:rsidRPr="00A046EC">
        <w:rPr>
          <w:sz w:val="20"/>
          <w:szCs w:val="20"/>
          <w:u w:val="single"/>
        </w:rPr>
        <w:t>ATTENDANCE</w:t>
      </w:r>
    </w:p>
    <w:tbl>
      <w:tblPr>
        <w:tblStyle w:val="TableGrid"/>
        <w:tblW w:w="0" w:type="auto"/>
        <w:tblLook w:val="04A0" w:firstRow="1" w:lastRow="0" w:firstColumn="1" w:lastColumn="0" w:noHBand="0" w:noVBand="1"/>
      </w:tblPr>
      <w:tblGrid>
        <w:gridCol w:w="1672"/>
        <w:gridCol w:w="1122"/>
        <w:gridCol w:w="1789"/>
        <w:gridCol w:w="1789"/>
        <w:gridCol w:w="1117"/>
        <w:gridCol w:w="3301"/>
      </w:tblGrid>
      <w:tr w:rsidR="00A046EC" w:rsidRPr="00A046EC" w14:paraId="3BF87667" w14:textId="77777777">
        <w:tc>
          <w:tcPr>
            <w:tcW w:w="1696" w:type="dxa"/>
          </w:tcPr>
          <w:p w14:paraId="0D60A2CD" w14:textId="77777777" w:rsidR="00351CEF" w:rsidRPr="00A046EC" w:rsidRDefault="00351CEF" w:rsidP="00A046EC">
            <w:pPr>
              <w:rPr>
                <w:sz w:val="20"/>
                <w:szCs w:val="20"/>
              </w:rPr>
            </w:pPr>
            <w:r w:rsidRPr="00A046EC">
              <w:rPr>
                <w:sz w:val="20"/>
                <w:szCs w:val="20"/>
              </w:rPr>
              <w:t>Name</w:t>
            </w:r>
          </w:p>
        </w:tc>
        <w:tc>
          <w:tcPr>
            <w:tcW w:w="1134" w:type="dxa"/>
          </w:tcPr>
          <w:p w14:paraId="4F5245B9" w14:textId="77777777" w:rsidR="00351CEF" w:rsidRPr="00A046EC" w:rsidRDefault="00351CEF" w:rsidP="00A046EC">
            <w:pPr>
              <w:rPr>
                <w:sz w:val="20"/>
                <w:szCs w:val="20"/>
              </w:rPr>
            </w:pPr>
            <w:r w:rsidRPr="00A046EC">
              <w:rPr>
                <w:sz w:val="20"/>
                <w:szCs w:val="20"/>
              </w:rPr>
              <w:t>Whole Meeting</w:t>
            </w:r>
          </w:p>
        </w:tc>
        <w:tc>
          <w:tcPr>
            <w:tcW w:w="1843" w:type="dxa"/>
          </w:tcPr>
          <w:p w14:paraId="2249AD57" w14:textId="77777777" w:rsidR="00351CEF" w:rsidRPr="00A046EC" w:rsidRDefault="00351CEF" w:rsidP="00A046EC">
            <w:pPr>
              <w:rPr>
                <w:sz w:val="20"/>
                <w:szCs w:val="20"/>
              </w:rPr>
            </w:pPr>
            <w:r w:rsidRPr="00A046EC">
              <w:rPr>
                <w:sz w:val="20"/>
                <w:szCs w:val="20"/>
              </w:rPr>
              <w:t>Most of the Meeting</w:t>
            </w:r>
          </w:p>
          <w:p w14:paraId="7F8BA1FE" w14:textId="77777777" w:rsidR="00351CEF" w:rsidRPr="00A046EC" w:rsidRDefault="00351CEF" w:rsidP="00A046EC">
            <w:pPr>
              <w:rPr>
                <w:i/>
                <w:iCs/>
                <w:sz w:val="20"/>
                <w:szCs w:val="20"/>
              </w:rPr>
            </w:pPr>
          </w:p>
        </w:tc>
        <w:tc>
          <w:tcPr>
            <w:tcW w:w="1843" w:type="dxa"/>
          </w:tcPr>
          <w:p w14:paraId="2AD280BD" w14:textId="77777777" w:rsidR="00351CEF" w:rsidRPr="00A046EC" w:rsidRDefault="00351CEF" w:rsidP="00A046EC">
            <w:pPr>
              <w:rPr>
                <w:sz w:val="20"/>
                <w:szCs w:val="20"/>
              </w:rPr>
            </w:pPr>
            <w:r w:rsidRPr="00A046EC">
              <w:rPr>
                <w:sz w:val="20"/>
                <w:szCs w:val="20"/>
              </w:rPr>
              <w:t>Parts of the Meeting</w:t>
            </w:r>
            <w:r w:rsidRPr="00A046EC">
              <w:rPr>
                <w:sz w:val="20"/>
                <w:szCs w:val="20"/>
              </w:rPr>
              <w:br/>
            </w:r>
            <w:r w:rsidRPr="00A046EC">
              <w:rPr>
                <w:i/>
                <w:iCs/>
                <w:sz w:val="20"/>
                <w:szCs w:val="20"/>
              </w:rPr>
              <w:t>-how long?</w:t>
            </w:r>
          </w:p>
        </w:tc>
        <w:tc>
          <w:tcPr>
            <w:tcW w:w="1134" w:type="dxa"/>
          </w:tcPr>
          <w:p w14:paraId="68A1A90D" w14:textId="77777777" w:rsidR="00351CEF" w:rsidRPr="00A046EC" w:rsidRDefault="00351CEF" w:rsidP="00A046EC">
            <w:pPr>
              <w:rPr>
                <w:sz w:val="20"/>
                <w:szCs w:val="20"/>
              </w:rPr>
            </w:pPr>
            <w:r w:rsidRPr="00A046EC">
              <w:rPr>
                <w:sz w:val="20"/>
                <w:szCs w:val="20"/>
              </w:rPr>
              <w:t>Absent</w:t>
            </w:r>
          </w:p>
        </w:tc>
        <w:tc>
          <w:tcPr>
            <w:tcW w:w="3446" w:type="dxa"/>
          </w:tcPr>
          <w:p w14:paraId="1CDF4220" w14:textId="77777777" w:rsidR="00351CEF" w:rsidRPr="00A046EC" w:rsidRDefault="00351CEF" w:rsidP="00A046EC">
            <w:pPr>
              <w:rPr>
                <w:sz w:val="20"/>
                <w:szCs w:val="20"/>
              </w:rPr>
            </w:pPr>
            <w:r w:rsidRPr="00A046EC">
              <w:rPr>
                <w:sz w:val="20"/>
                <w:szCs w:val="20"/>
              </w:rPr>
              <w:t>If a team member did not attend the whole meeting, specify the reason why</w:t>
            </w:r>
          </w:p>
        </w:tc>
      </w:tr>
      <w:tr w:rsidR="00A046EC" w:rsidRPr="00A046EC" w14:paraId="1B7CD14F" w14:textId="77777777">
        <w:tc>
          <w:tcPr>
            <w:tcW w:w="1696" w:type="dxa"/>
          </w:tcPr>
          <w:p w14:paraId="45E330C6"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Kamil Obiedzinski</w:t>
            </w:r>
            <w:r w:rsidRPr="00384A9E">
              <w:rPr>
                <w:rStyle w:val="eop"/>
                <w:rFonts w:cstheme="minorHAnsi"/>
                <w:color w:val="000000"/>
                <w:sz w:val="20"/>
                <w:szCs w:val="20"/>
                <w:shd w:val="clear" w:color="auto" w:fill="FFFFFF"/>
              </w:rPr>
              <w:t> </w:t>
            </w:r>
          </w:p>
        </w:tc>
        <w:tc>
          <w:tcPr>
            <w:tcW w:w="1134" w:type="dxa"/>
          </w:tcPr>
          <w:p w14:paraId="37D2F03A" w14:textId="77777777" w:rsidR="00351CEF" w:rsidRPr="00A046EC" w:rsidRDefault="00351CEF" w:rsidP="00A046EC">
            <w:pPr>
              <w:rPr>
                <w:sz w:val="20"/>
                <w:szCs w:val="20"/>
              </w:rPr>
            </w:pPr>
            <w:r w:rsidRPr="00A046EC">
              <w:rPr>
                <w:sz w:val="20"/>
                <w:szCs w:val="20"/>
              </w:rPr>
              <w:t>x</w:t>
            </w:r>
          </w:p>
        </w:tc>
        <w:tc>
          <w:tcPr>
            <w:tcW w:w="1843" w:type="dxa"/>
          </w:tcPr>
          <w:p w14:paraId="3256A1CF" w14:textId="77777777" w:rsidR="00351CEF" w:rsidRPr="00A046EC" w:rsidRDefault="00351CEF" w:rsidP="00A046EC">
            <w:pPr>
              <w:rPr>
                <w:sz w:val="20"/>
                <w:szCs w:val="20"/>
              </w:rPr>
            </w:pPr>
          </w:p>
        </w:tc>
        <w:tc>
          <w:tcPr>
            <w:tcW w:w="1843" w:type="dxa"/>
          </w:tcPr>
          <w:p w14:paraId="408A59A4" w14:textId="77777777" w:rsidR="00351CEF" w:rsidRPr="00A046EC" w:rsidRDefault="00351CEF" w:rsidP="00A046EC">
            <w:pPr>
              <w:rPr>
                <w:sz w:val="20"/>
                <w:szCs w:val="20"/>
              </w:rPr>
            </w:pPr>
          </w:p>
        </w:tc>
        <w:tc>
          <w:tcPr>
            <w:tcW w:w="1134" w:type="dxa"/>
          </w:tcPr>
          <w:p w14:paraId="169DC172" w14:textId="77777777" w:rsidR="00351CEF" w:rsidRPr="00A046EC" w:rsidRDefault="00351CEF" w:rsidP="00A046EC">
            <w:pPr>
              <w:rPr>
                <w:sz w:val="20"/>
                <w:szCs w:val="20"/>
              </w:rPr>
            </w:pPr>
          </w:p>
        </w:tc>
        <w:tc>
          <w:tcPr>
            <w:tcW w:w="3446" w:type="dxa"/>
          </w:tcPr>
          <w:p w14:paraId="3D12F63A" w14:textId="77777777" w:rsidR="00351CEF" w:rsidRPr="00A046EC" w:rsidRDefault="00351CEF" w:rsidP="00A046EC">
            <w:pPr>
              <w:rPr>
                <w:sz w:val="20"/>
                <w:szCs w:val="20"/>
              </w:rPr>
            </w:pPr>
          </w:p>
        </w:tc>
      </w:tr>
      <w:tr w:rsidR="00A046EC" w:rsidRPr="00A046EC" w14:paraId="104568E5" w14:textId="77777777">
        <w:tc>
          <w:tcPr>
            <w:tcW w:w="1696" w:type="dxa"/>
          </w:tcPr>
          <w:p w14:paraId="1E768D0E" w14:textId="77777777" w:rsidR="00351CEF" w:rsidRPr="00384A9E" w:rsidRDefault="00351CEF" w:rsidP="00A046EC">
            <w:pPr>
              <w:rPr>
                <w:rFonts w:cstheme="minorHAnsi"/>
                <w:sz w:val="20"/>
                <w:szCs w:val="20"/>
              </w:rPr>
            </w:pPr>
            <w:proofErr w:type="spellStart"/>
            <w:r w:rsidRPr="00384A9E">
              <w:rPr>
                <w:rStyle w:val="normaltextrun"/>
                <w:rFonts w:cstheme="minorHAnsi"/>
                <w:color w:val="000000"/>
                <w:sz w:val="20"/>
                <w:szCs w:val="20"/>
                <w:shd w:val="clear" w:color="auto" w:fill="FFFFFF"/>
              </w:rPr>
              <w:t>Manasa</w:t>
            </w:r>
            <w:proofErr w:type="spellEnd"/>
            <w:r w:rsidRPr="00384A9E">
              <w:rPr>
                <w:rStyle w:val="normaltextrun"/>
                <w:rFonts w:cstheme="minorHAnsi"/>
                <w:color w:val="000000"/>
                <w:sz w:val="20"/>
                <w:szCs w:val="20"/>
                <w:shd w:val="clear" w:color="auto" w:fill="FFFFFF"/>
              </w:rPr>
              <w:t xml:space="preserve"> </w:t>
            </w:r>
            <w:proofErr w:type="spellStart"/>
            <w:r w:rsidRPr="00384A9E">
              <w:rPr>
                <w:rStyle w:val="normaltextrun"/>
                <w:rFonts w:cstheme="minorHAnsi"/>
                <w:color w:val="000000"/>
                <w:sz w:val="20"/>
                <w:szCs w:val="20"/>
                <w:shd w:val="clear" w:color="auto" w:fill="FFFFFF"/>
              </w:rPr>
              <w:t>Manohara</w:t>
            </w:r>
            <w:proofErr w:type="spellEnd"/>
            <w:r w:rsidRPr="00384A9E">
              <w:rPr>
                <w:rStyle w:val="normaltextrun"/>
                <w:rFonts w:cstheme="minorHAnsi"/>
                <w:color w:val="000000"/>
                <w:sz w:val="20"/>
                <w:szCs w:val="20"/>
                <w:shd w:val="clear" w:color="auto" w:fill="FFFFFF"/>
              </w:rPr>
              <w:t xml:space="preserve"> Shetty</w:t>
            </w:r>
            <w:r w:rsidRPr="00384A9E">
              <w:rPr>
                <w:rStyle w:val="eop"/>
                <w:rFonts w:cstheme="minorHAnsi"/>
                <w:color w:val="000000"/>
                <w:sz w:val="20"/>
                <w:szCs w:val="20"/>
                <w:shd w:val="clear" w:color="auto" w:fill="FFFFFF"/>
              </w:rPr>
              <w:t> </w:t>
            </w:r>
          </w:p>
        </w:tc>
        <w:tc>
          <w:tcPr>
            <w:tcW w:w="1134" w:type="dxa"/>
          </w:tcPr>
          <w:p w14:paraId="450E2542" w14:textId="77777777" w:rsidR="00351CEF" w:rsidRPr="00A046EC" w:rsidRDefault="00351CEF" w:rsidP="00A046EC">
            <w:pPr>
              <w:rPr>
                <w:sz w:val="20"/>
                <w:szCs w:val="20"/>
              </w:rPr>
            </w:pPr>
            <w:r w:rsidRPr="00A046EC">
              <w:rPr>
                <w:sz w:val="20"/>
                <w:szCs w:val="20"/>
              </w:rPr>
              <w:t>x</w:t>
            </w:r>
          </w:p>
        </w:tc>
        <w:tc>
          <w:tcPr>
            <w:tcW w:w="1843" w:type="dxa"/>
          </w:tcPr>
          <w:p w14:paraId="4AB82047" w14:textId="77777777" w:rsidR="00351CEF" w:rsidRPr="00A046EC" w:rsidRDefault="00351CEF" w:rsidP="00A046EC">
            <w:pPr>
              <w:rPr>
                <w:sz w:val="20"/>
                <w:szCs w:val="20"/>
              </w:rPr>
            </w:pPr>
          </w:p>
        </w:tc>
        <w:tc>
          <w:tcPr>
            <w:tcW w:w="1843" w:type="dxa"/>
          </w:tcPr>
          <w:p w14:paraId="14BB32B1" w14:textId="77777777" w:rsidR="00351CEF" w:rsidRPr="00A046EC" w:rsidRDefault="00351CEF" w:rsidP="00A046EC">
            <w:pPr>
              <w:rPr>
                <w:sz w:val="20"/>
                <w:szCs w:val="20"/>
              </w:rPr>
            </w:pPr>
          </w:p>
        </w:tc>
        <w:tc>
          <w:tcPr>
            <w:tcW w:w="1134" w:type="dxa"/>
          </w:tcPr>
          <w:p w14:paraId="6C945D2E" w14:textId="77777777" w:rsidR="00351CEF" w:rsidRPr="00A046EC" w:rsidRDefault="00351CEF" w:rsidP="00A046EC">
            <w:pPr>
              <w:rPr>
                <w:sz w:val="20"/>
                <w:szCs w:val="20"/>
              </w:rPr>
            </w:pPr>
          </w:p>
        </w:tc>
        <w:tc>
          <w:tcPr>
            <w:tcW w:w="3446" w:type="dxa"/>
          </w:tcPr>
          <w:p w14:paraId="12C7A659" w14:textId="77777777" w:rsidR="00351CEF" w:rsidRPr="00A046EC" w:rsidRDefault="00351CEF" w:rsidP="00A046EC">
            <w:pPr>
              <w:rPr>
                <w:sz w:val="20"/>
                <w:szCs w:val="20"/>
              </w:rPr>
            </w:pPr>
          </w:p>
        </w:tc>
      </w:tr>
      <w:tr w:rsidR="00A046EC" w:rsidRPr="00A046EC" w14:paraId="7E350497" w14:textId="77777777">
        <w:tc>
          <w:tcPr>
            <w:tcW w:w="1696" w:type="dxa"/>
          </w:tcPr>
          <w:p w14:paraId="51D5D462" w14:textId="77777777" w:rsidR="00351CEF" w:rsidRPr="00384A9E" w:rsidRDefault="00351CEF" w:rsidP="00A046EC">
            <w:pPr>
              <w:rPr>
                <w:rStyle w:val="normaltextrun"/>
                <w:rFonts w:cstheme="minorHAnsi"/>
                <w:color w:val="000000"/>
                <w:sz w:val="20"/>
                <w:szCs w:val="20"/>
                <w:shd w:val="clear" w:color="auto" w:fill="FFFFFF"/>
              </w:rPr>
            </w:pPr>
            <w:proofErr w:type="spellStart"/>
            <w:r w:rsidRPr="00384A9E">
              <w:rPr>
                <w:rStyle w:val="normaltextrun"/>
                <w:rFonts w:cstheme="minorHAnsi"/>
                <w:color w:val="000000"/>
                <w:sz w:val="20"/>
                <w:szCs w:val="20"/>
                <w:shd w:val="clear" w:color="auto" w:fill="FFFFFF"/>
              </w:rPr>
              <w:t>Sik</w:t>
            </w:r>
            <w:proofErr w:type="spellEnd"/>
            <w:r w:rsidRPr="00384A9E">
              <w:rPr>
                <w:rStyle w:val="normaltextrun"/>
                <w:rFonts w:cstheme="minorHAnsi"/>
                <w:color w:val="000000"/>
                <w:sz w:val="20"/>
                <w:szCs w:val="20"/>
                <w:shd w:val="clear" w:color="auto" w:fill="FFFFFF"/>
              </w:rPr>
              <w:t xml:space="preserve"> Lam Mo</w:t>
            </w:r>
            <w:r w:rsidRPr="00384A9E">
              <w:rPr>
                <w:rStyle w:val="eop"/>
                <w:rFonts w:cstheme="minorHAnsi"/>
                <w:color w:val="000000"/>
                <w:sz w:val="20"/>
                <w:szCs w:val="20"/>
                <w:shd w:val="clear" w:color="auto" w:fill="FFFFFF"/>
              </w:rPr>
              <w:t> </w:t>
            </w:r>
          </w:p>
        </w:tc>
        <w:tc>
          <w:tcPr>
            <w:tcW w:w="1134" w:type="dxa"/>
          </w:tcPr>
          <w:p w14:paraId="1341A07A" w14:textId="77777777" w:rsidR="00351CEF" w:rsidRPr="00A046EC" w:rsidRDefault="00351CEF" w:rsidP="00A046EC">
            <w:pPr>
              <w:rPr>
                <w:sz w:val="20"/>
                <w:szCs w:val="20"/>
              </w:rPr>
            </w:pPr>
            <w:r w:rsidRPr="00A046EC">
              <w:rPr>
                <w:sz w:val="20"/>
                <w:szCs w:val="20"/>
              </w:rPr>
              <w:t>x</w:t>
            </w:r>
          </w:p>
        </w:tc>
        <w:tc>
          <w:tcPr>
            <w:tcW w:w="1843" w:type="dxa"/>
          </w:tcPr>
          <w:p w14:paraId="57B618DF" w14:textId="77777777" w:rsidR="00351CEF" w:rsidRPr="00A046EC" w:rsidRDefault="00351CEF" w:rsidP="00A046EC">
            <w:pPr>
              <w:rPr>
                <w:sz w:val="20"/>
                <w:szCs w:val="20"/>
              </w:rPr>
            </w:pPr>
          </w:p>
        </w:tc>
        <w:tc>
          <w:tcPr>
            <w:tcW w:w="1843" w:type="dxa"/>
          </w:tcPr>
          <w:p w14:paraId="7FE517D2" w14:textId="77777777" w:rsidR="00351CEF" w:rsidRPr="00A046EC" w:rsidRDefault="00351CEF" w:rsidP="00A046EC">
            <w:pPr>
              <w:rPr>
                <w:sz w:val="20"/>
                <w:szCs w:val="20"/>
              </w:rPr>
            </w:pPr>
          </w:p>
        </w:tc>
        <w:tc>
          <w:tcPr>
            <w:tcW w:w="1134" w:type="dxa"/>
          </w:tcPr>
          <w:p w14:paraId="12CFDA50" w14:textId="77777777" w:rsidR="00351CEF" w:rsidRPr="00A046EC" w:rsidRDefault="00351CEF" w:rsidP="00A046EC">
            <w:pPr>
              <w:rPr>
                <w:sz w:val="20"/>
                <w:szCs w:val="20"/>
              </w:rPr>
            </w:pPr>
          </w:p>
        </w:tc>
        <w:tc>
          <w:tcPr>
            <w:tcW w:w="3446" w:type="dxa"/>
          </w:tcPr>
          <w:p w14:paraId="4AF6EED3" w14:textId="77777777" w:rsidR="00351CEF" w:rsidRPr="00A046EC" w:rsidRDefault="00351CEF" w:rsidP="00A046EC">
            <w:pPr>
              <w:rPr>
                <w:sz w:val="20"/>
                <w:szCs w:val="20"/>
              </w:rPr>
            </w:pPr>
          </w:p>
        </w:tc>
      </w:tr>
      <w:tr w:rsidR="00A046EC" w:rsidRPr="00A046EC" w14:paraId="2C9D90DB" w14:textId="77777777">
        <w:tc>
          <w:tcPr>
            <w:tcW w:w="1696" w:type="dxa"/>
          </w:tcPr>
          <w:p w14:paraId="52FE234B" w14:textId="77777777" w:rsidR="00351CEF" w:rsidRPr="00384A9E" w:rsidRDefault="00351CEF" w:rsidP="00A046EC">
            <w:pPr>
              <w:rPr>
                <w:rFonts w:cstheme="minorHAnsi"/>
                <w:sz w:val="20"/>
                <w:szCs w:val="20"/>
              </w:rPr>
            </w:pPr>
            <w:r w:rsidRPr="00384A9E">
              <w:rPr>
                <w:rStyle w:val="normaltextrun"/>
                <w:rFonts w:cstheme="minorHAnsi"/>
                <w:color w:val="000000"/>
                <w:sz w:val="20"/>
                <w:szCs w:val="20"/>
                <w:shd w:val="clear" w:color="auto" w:fill="FFFFFF"/>
              </w:rPr>
              <w:t>Hyemi Park</w:t>
            </w:r>
            <w:r w:rsidRPr="00384A9E">
              <w:rPr>
                <w:rStyle w:val="eop"/>
                <w:rFonts w:cstheme="minorHAnsi"/>
                <w:color w:val="000000"/>
                <w:sz w:val="20"/>
                <w:szCs w:val="20"/>
                <w:shd w:val="clear" w:color="auto" w:fill="FFFFFF"/>
              </w:rPr>
              <w:t> </w:t>
            </w:r>
          </w:p>
        </w:tc>
        <w:tc>
          <w:tcPr>
            <w:tcW w:w="1134" w:type="dxa"/>
          </w:tcPr>
          <w:p w14:paraId="7A9CD99F" w14:textId="77777777" w:rsidR="00351CEF" w:rsidRPr="00A046EC" w:rsidRDefault="00351CEF" w:rsidP="00A046EC">
            <w:pPr>
              <w:rPr>
                <w:sz w:val="20"/>
                <w:szCs w:val="20"/>
              </w:rPr>
            </w:pPr>
            <w:r w:rsidRPr="00A046EC">
              <w:rPr>
                <w:sz w:val="20"/>
                <w:szCs w:val="20"/>
              </w:rPr>
              <w:t>x</w:t>
            </w:r>
          </w:p>
        </w:tc>
        <w:tc>
          <w:tcPr>
            <w:tcW w:w="1843" w:type="dxa"/>
          </w:tcPr>
          <w:p w14:paraId="6E559FBF" w14:textId="77777777" w:rsidR="00351CEF" w:rsidRPr="00A046EC" w:rsidRDefault="00351CEF" w:rsidP="00A046EC">
            <w:pPr>
              <w:rPr>
                <w:sz w:val="20"/>
                <w:szCs w:val="20"/>
              </w:rPr>
            </w:pPr>
          </w:p>
        </w:tc>
        <w:tc>
          <w:tcPr>
            <w:tcW w:w="1843" w:type="dxa"/>
          </w:tcPr>
          <w:p w14:paraId="65DE4D4F" w14:textId="77777777" w:rsidR="00351CEF" w:rsidRPr="00A046EC" w:rsidRDefault="00351CEF" w:rsidP="00A046EC">
            <w:pPr>
              <w:rPr>
                <w:sz w:val="20"/>
                <w:szCs w:val="20"/>
              </w:rPr>
            </w:pPr>
          </w:p>
        </w:tc>
        <w:tc>
          <w:tcPr>
            <w:tcW w:w="1134" w:type="dxa"/>
          </w:tcPr>
          <w:p w14:paraId="1C48B155" w14:textId="77777777" w:rsidR="00351CEF" w:rsidRPr="00A046EC" w:rsidRDefault="00351CEF" w:rsidP="00A046EC">
            <w:pPr>
              <w:rPr>
                <w:sz w:val="20"/>
                <w:szCs w:val="20"/>
              </w:rPr>
            </w:pPr>
          </w:p>
        </w:tc>
        <w:tc>
          <w:tcPr>
            <w:tcW w:w="3446" w:type="dxa"/>
          </w:tcPr>
          <w:p w14:paraId="2BC7D75B" w14:textId="77777777" w:rsidR="00351CEF" w:rsidRPr="00A046EC" w:rsidRDefault="00351CEF" w:rsidP="00A046EC">
            <w:pPr>
              <w:rPr>
                <w:sz w:val="20"/>
                <w:szCs w:val="20"/>
              </w:rPr>
            </w:pPr>
          </w:p>
        </w:tc>
      </w:tr>
    </w:tbl>
    <w:p w14:paraId="33CAF062" w14:textId="77777777" w:rsidR="00351CEF" w:rsidRPr="00A046EC" w:rsidRDefault="00351CEF" w:rsidP="00A046EC">
      <w:pPr>
        <w:rPr>
          <w:sz w:val="20"/>
          <w:szCs w:val="20"/>
        </w:rPr>
      </w:pPr>
    </w:p>
    <w:p w14:paraId="0B74BCBE" w14:textId="77777777" w:rsidR="00351CEF" w:rsidRPr="00A046EC" w:rsidRDefault="00351CEF" w:rsidP="00384A9E">
      <w:r w:rsidRPr="00A046EC">
        <w:t>DAILY SCRUM</w:t>
      </w:r>
    </w:p>
    <w:p w14:paraId="18797009" w14:textId="1DBA8520" w:rsidR="00351CEF" w:rsidRPr="00A046EC" w:rsidRDefault="00351CEF" w:rsidP="00384A9E"/>
    <w:tbl>
      <w:tblPr>
        <w:tblStyle w:val="TableGrid"/>
        <w:tblW w:w="11134" w:type="dxa"/>
        <w:tblLook w:val="04A0" w:firstRow="1" w:lastRow="0" w:firstColumn="1" w:lastColumn="0" w:noHBand="0" w:noVBand="1"/>
      </w:tblPr>
      <w:tblGrid>
        <w:gridCol w:w="1838"/>
        <w:gridCol w:w="2998"/>
        <w:gridCol w:w="3149"/>
        <w:gridCol w:w="3149"/>
      </w:tblGrid>
      <w:tr w:rsidR="00351CEF" w:rsidRPr="00A046EC" w14:paraId="7635652E" w14:textId="77777777" w:rsidTr="67D1DA29">
        <w:trPr>
          <w:trHeight w:val="525"/>
        </w:trPr>
        <w:tc>
          <w:tcPr>
            <w:tcW w:w="1838" w:type="dxa"/>
          </w:tcPr>
          <w:p w14:paraId="05CBC6CA" w14:textId="77777777" w:rsidR="00351CEF" w:rsidRPr="00A046EC" w:rsidRDefault="00351CEF" w:rsidP="00384A9E">
            <w:r w:rsidRPr="00A046EC">
              <w:t>Name</w:t>
            </w:r>
          </w:p>
        </w:tc>
        <w:tc>
          <w:tcPr>
            <w:tcW w:w="2998" w:type="dxa"/>
          </w:tcPr>
          <w:p w14:paraId="7595EBBA" w14:textId="77777777" w:rsidR="00351CEF" w:rsidRPr="00664B5B" w:rsidRDefault="00351CEF" w:rsidP="00384A9E">
            <w:pPr>
              <w:rPr>
                <w:sz w:val="20"/>
                <w:szCs w:val="20"/>
              </w:rPr>
            </w:pPr>
            <w:r w:rsidRPr="00664B5B">
              <w:rPr>
                <w:sz w:val="20"/>
                <w:szCs w:val="20"/>
              </w:rPr>
              <w:t>What have I done since our last meeting</w:t>
            </w:r>
          </w:p>
        </w:tc>
        <w:tc>
          <w:tcPr>
            <w:tcW w:w="3149" w:type="dxa"/>
          </w:tcPr>
          <w:p w14:paraId="13812F31" w14:textId="77777777" w:rsidR="00351CEF" w:rsidRPr="00664B5B" w:rsidRDefault="00351CEF" w:rsidP="00384A9E">
            <w:pPr>
              <w:rPr>
                <w:sz w:val="20"/>
                <w:szCs w:val="20"/>
              </w:rPr>
            </w:pPr>
            <w:r w:rsidRPr="00664B5B">
              <w:rPr>
                <w:sz w:val="20"/>
                <w:szCs w:val="20"/>
              </w:rPr>
              <w:t xml:space="preserve">What am I doing until our next </w:t>
            </w:r>
            <w:proofErr w:type="gramStart"/>
            <w:r w:rsidRPr="00664B5B">
              <w:rPr>
                <w:sz w:val="20"/>
                <w:szCs w:val="20"/>
              </w:rPr>
              <w:t>meeting</w:t>
            </w:r>
            <w:proofErr w:type="gramEnd"/>
          </w:p>
          <w:p w14:paraId="5DFC1E93" w14:textId="77777777" w:rsidR="00351CEF" w:rsidRPr="00664B5B" w:rsidRDefault="00351CEF" w:rsidP="00384A9E">
            <w:pPr>
              <w:rPr>
                <w:i/>
                <w:iCs/>
                <w:sz w:val="20"/>
                <w:szCs w:val="20"/>
              </w:rPr>
            </w:pPr>
          </w:p>
        </w:tc>
        <w:tc>
          <w:tcPr>
            <w:tcW w:w="3149" w:type="dxa"/>
          </w:tcPr>
          <w:p w14:paraId="2C2DDAF3" w14:textId="77777777" w:rsidR="00351CEF" w:rsidRPr="00664B5B" w:rsidRDefault="00351CEF" w:rsidP="00384A9E">
            <w:pPr>
              <w:rPr>
                <w:sz w:val="20"/>
                <w:szCs w:val="20"/>
              </w:rPr>
            </w:pPr>
            <w:r w:rsidRPr="00664B5B">
              <w:rPr>
                <w:sz w:val="20"/>
                <w:szCs w:val="20"/>
              </w:rPr>
              <w:t>What are my impediments</w:t>
            </w:r>
          </w:p>
        </w:tc>
      </w:tr>
      <w:tr w:rsidR="00351CEF" w:rsidRPr="00A046EC" w14:paraId="3D554CE9" w14:textId="77777777" w:rsidTr="67D1DA29">
        <w:trPr>
          <w:trHeight w:val="168"/>
        </w:trPr>
        <w:tc>
          <w:tcPr>
            <w:tcW w:w="1838" w:type="dxa"/>
          </w:tcPr>
          <w:p w14:paraId="79778BCB" w14:textId="77777777" w:rsidR="00351CEF" w:rsidRPr="00384A9E" w:rsidRDefault="00351CEF" w:rsidP="00384A9E">
            <w:pPr>
              <w:rPr>
                <w:rFonts w:cstheme="minorHAnsi"/>
              </w:rPr>
            </w:pPr>
            <w:r w:rsidRPr="00384A9E">
              <w:rPr>
                <w:rStyle w:val="normaltextrun"/>
                <w:rFonts w:cstheme="minorHAnsi"/>
                <w:color w:val="000000"/>
                <w:sz w:val="20"/>
                <w:szCs w:val="20"/>
                <w:shd w:val="clear" w:color="auto" w:fill="FFFFFF"/>
              </w:rPr>
              <w:t>Kamil Obiedzinski</w:t>
            </w:r>
            <w:r w:rsidRPr="00384A9E">
              <w:rPr>
                <w:rStyle w:val="eop"/>
                <w:rFonts w:cstheme="minorHAnsi"/>
                <w:color w:val="000000"/>
                <w:sz w:val="20"/>
                <w:szCs w:val="20"/>
                <w:shd w:val="clear" w:color="auto" w:fill="FFFFFF"/>
              </w:rPr>
              <w:t> </w:t>
            </w:r>
          </w:p>
        </w:tc>
        <w:tc>
          <w:tcPr>
            <w:tcW w:w="2998" w:type="dxa"/>
          </w:tcPr>
          <w:p w14:paraId="7A3AF523" w14:textId="77777777" w:rsidR="00351CEF" w:rsidRPr="00664B5B" w:rsidRDefault="00351CEF" w:rsidP="00384A9E">
            <w:pPr>
              <w:rPr>
                <w:rStyle w:val="normaltextrun"/>
                <w:rFonts w:cstheme="minorHAnsi"/>
                <w:color w:val="000000"/>
                <w:sz w:val="20"/>
                <w:szCs w:val="20"/>
                <w:shd w:val="clear" w:color="auto" w:fill="FFFFFF"/>
              </w:rPr>
            </w:pPr>
            <w:r w:rsidRPr="00384A9E">
              <w:rPr>
                <w:rStyle w:val="normaltextrun"/>
                <w:rFonts w:cstheme="minorHAnsi"/>
                <w:color w:val="000000"/>
                <w:sz w:val="20"/>
                <w:szCs w:val="20"/>
                <w:shd w:val="clear" w:color="auto" w:fill="FFFFFF"/>
              </w:rPr>
              <w:t xml:space="preserve">Finalize the UML and merge all the scrum report into one </w:t>
            </w:r>
            <w:r w:rsidRPr="00664B5B">
              <w:rPr>
                <w:rStyle w:val="normaltextrun"/>
                <w:rFonts w:cstheme="minorHAnsi"/>
                <w:color w:val="000000"/>
                <w:sz w:val="20"/>
                <w:szCs w:val="20"/>
                <w:shd w:val="clear" w:color="auto" w:fill="FFFFFF"/>
              </w:rPr>
              <w:t>document.</w:t>
            </w:r>
          </w:p>
          <w:p w14:paraId="42DB2C70" w14:textId="77777777" w:rsidR="00351CEF" w:rsidRPr="00384A9E" w:rsidRDefault="00351CEF" w:rsidP="00384A9E">
            <w:pPr>
              <w:rPr>
                <w:rFonts w:cstheme="minorHAnsi"/>
              </w:rPr>
            </w:pPr>
            <w:r w:rsidRPr="00664B5B">
              <w:rPr>
                <w:rFonts w:cstheme="minorHAnsi"/>
                <w:sz w:val="20"/>
                <w:szCs w:val="20"/>
              </w:rPr>
              <w:t>Working on retrospective</w:t>
            </w:r>
          </w:p>
        </w:tc>
        <w:tc>
          <w:tcPr>
            <w:tcW w:w="3149" w:type="dxa"/>
          </w:tcPr>
          <w:p w14:paraId="6D448DBD" w14:textId="77777777" w:rsidR="00351CEF" w:rsidRPr="00384A9E" w:rsidRDefault="00351CEF" w:rsidP="00384A9E">
            <w:pPr>
              <w:rPr>
                <w:rFonts w:cstheme="minorHAnsi"/>
                <w:color w:val="000000"/>
                <w:shd w:val="clear" w:color="auto" w:fill="FFFFFF"/>
                <w:lang w:eastAsia="zh-TW"/>
              </w:rPr>
            </w:pPr>
            <w:r w:rsidRPr="00384A9E">
              <w:rPr>
                <w:rStyle w:val="normaltextrun"/>
                <w:rFonts w:cstheme="minorHAnsi"/>
                <w:color w:val="000000"/>
                <w:sz w:val="20"/>
                <w:szCs w:val="20"/>
                <w:shd w:val="clear" w:color="auto" w:fill="FFFFFF"/>
              </w:rPr>
              <w:t xml:space="preserve">working on content of the presentation </w:t>
            </w:r>
            <w:r w:rsidRPr="00384A9E">
              <w:rPr>
                <w:rStyle w:val="normaltextrun"/>
                <w:rFonts w:cstheme="minorHAnsi"/>
                <w:color w:val="000000"/>
                <w:sz w:val="20"/>
                <w:szCs w:val="20"/>
                <w:shd w:val="clear" w:color="auto" w:fill="FFFFFF"/>
                <w:lang w:eastAsia="zh-TW"/>
              </w:rPr>
              <w:t>and verify that all the documents are correct</w:t>
            </w:r>
          </w:p>
        </w:tc>
        <w:tc>
          <w:tcPr>
            <w:tcW w:w="3149" w:type="dxa"/>
          </w:tcPr>
          <w:p w14:paraId="79FE8FAE" w14:textId="77777777" w:rsidR="00351CEF" w:rsidRPr="00384A9E" w:rsidRDefault="00351CEF" w:rsidP="00384A9E">
            <w:pPr>
              <w:rPr>
                <w:rStyle w:val="eop"/>
                <w:rFonts w:cstheme="minorHAnsi"/>
                <w:color w:val="000000"/>
                <w:sz w:val="20"/>
                <w:szCs w:val="20"/>
                <w:shd w:val="clear" w:color="auto" w:fill="FFFFFF"/>
              </w:rPr>
            </w:pPr>
            <w:r w:rsidRPr="00384A9E">
              <w:rPr>
                <w:rStyle w:val="normaltextrun"/>
                <w:rFonts w:cstheme="minorHAnsi"/>
                <w:color w:val="000000"/>
                <w:sz w:val="20"/>
                <w:szCs w:val="20"/>
                <w:shd w:val="clear" w:color="auto" w:fill="FFFFFF"/>
              </w:rPr>
              <w:t>Time-Management</w:t>
            </w:r>
            <w:r w:rsidRPr="00384A9E">
              <w:rPr>
                <w:rStyle w:val="eop"/>
                <w:rFonts w:cstheme="minorHAnsi"/>
                <w:color w:val="000000"/>
                <w:sz w:val="20"/>
                <w:szCs w:val="20"/>
                <w:shd w:val="clear" w:color="auto" w:fill="FFFFFF"/>
              </w:rPr>
              <w:t> </w:t>
            </w:r>
          </w:p>
          <w:p w14:paraId="35DB0883" w14:textId="77777777" w:rsidR="00351CEF" w:rsidRPr="00384A9E" w:rsidRDefault="00351CEF" w:rsidP="00384A9E">
            <w:pPr>
              <w:rPr>
                <w:rStyle w:val="normaltextrun"/>
                <w:rFonts w:cstheme="minorHAnsi"/>
                <w:color w:val="000000"/>
                <w:sz w:val="20"/>
                <w:szCs w:val="20"/>
                <w:shd w:val="clear" w:color="auto" w:fill="FFFFFF"/>
              </w:rPr>
            </w:pPr>
            <w:r w:rsidRPr="00384A9E">
              <w:rPr>
                <w:rStyle w:val="normaltextrun"/>
                <w:rFonts w:cstheme="minorHAnsi"/>
                <w:color w:val="000000"/>
                <w:sz w:val="20"/>
                <w:szCs w:val="20"/>
                <w:shd w:val="clear" w:color="auto" w:fill="FFFFFF"/>
              </w:rPr>
              <w:t>Final exam and assignment from other classes</w:t>
            </w:r>
          </w:p>
          <w:p w14:paraId="2EE25EA3" w14:textId="77777777" w:rsidR="00351CEF" w:rsidRPr="00384A9E" w:rsidRDefault="00351CEF" w:rsidP="00384A9E">
            <w:pPr>
              <w:rPr>
                <w:rFonts w:cstheme="minorHAnsi"/>
                <w:color w:val="000000"/>
                <w:shd w:val="clear" w:color="auto" w:fill="FFFFFF"/>
              </w:rPr>
            </w:pPr>
            <w:r w:rsidRPr="00384A9E">
              <w:rPr>
                <w:rStyle w:val="eop"/>
                <w:rFonts w:cstheme="minorHAnsi"/>
                <w:color w:val="000000"/>
                <w:sz w:val="20"/>
                <w:szCs w:val="20"/>
                <w:shd w:val="clear" w:color="auto" w:fill="FFFFFF"/>
              </w:rPr>
              <w:t>C</w:t>
            </w:r>
            <w:r w:rsidRPr="00384A9E">
              <w:rPr>
                <w:rStyle w:val="eop"/>
                <w:rFonts w:cstheme="minorHAnsi"/>
                <w:sz w:val="20"/>
                <w:szCs w:val="20"/>
              </w:rPr>
              <w:t>ommunication problem</w:t>
            </w:r>
          </w:p>
        </w:tc>
      </w:tr>
      <w:tr w:rsidR="00351CEF" w:rsidRPr="00A046EC" w14:paraId="3315FF50" w14:textId="77777777" w:rsidTr="67D1DA29">
        <w:trPr>
          <w:trHeight w:val="168"/>
        </w:trPr>
        <w:tc>
          <w:tcPr>
            <w:tcW w:w="1838" w:type="dxa"/>
          </w:tcPr>
          <w:p w14:paraId="0C745B3E" w14:textId="77777777" w:rsidR="00351CEF" w:rsidRPr="00384A9E" w:rsidRDefault="00351CEF" w:rsidP="00384A9E">
            <w:pPr>
              <w:rPr>
                <w:rFonts w:cstheme="minorHAnsi"/>
              </w:rPr>
            </w:pPr>
            <w:proofErr w:type="spellStart"/>
            <w:r w:rsidRPr="00384A9E">
              <w:rPr>
                <w:rStyle w:val="normaltextrun"/>
                <w:rFonts w:cstheme="minorHAnsi"/>
                <w:color w:val="000000"/>
                <w:sz w:val="20"/>
                <w:szCs w:val="20"/>
                <w:shd w:val="clear" w:color="auto" w:fill="FFFFFF"/>
              </w:rPr>
              <w:t>Manasa</w:t>
            </w:r>
            <w:proofErr w:type="spellEnd"/>
            <w:r w:rsidRPr="00384A9E">
              <w:rPr>
                <w:rStyle w:val="normaltextrun"/>
                <w:rFonts w:cstheme="minorHAnsi"/>
                <w:color w:val="000000"/>
                <w:sz w:val="20"/>
                <w:szCs w:val="20"/>
                <w:shd w:val="clear" w:color="auto" w:fill="FFFFFF"/>
              </w:rPr>
              <w:t xml:space="preserve"> </w:t>
            </w:r>
            <w:proofErr w:type="spellStart"/>
            <w:r w:rsidRPr="00384A9E">
              <w:rPr>
                <w:rStyle w:val="normaltextrun"/>
                <w:rFonts w:cstheme="minorHAnsi"/>
                <w:color w:val="000000"/>
                <w:sz w:val="20"/>
                <w:szCs w:val="20"/>
                <w:shd w:val="clear" w:color="auto" w:fill="FFFFFF"/>
              </w:rPr>
              <w:t>Manohara</w:t>
            </w:r>
            <w:proofErr w:type="spellEnd"/>
            <w:r w:rsidRPr="00384A9E">
              <w:rPr>
                <w:rStyle w:val="normaltextrun"/>
                <w:rFonts w:cstheme="minorHAnsi"/>
                <w:color w:val="000000"/>
                <w:sz w:val="20"/>
                <w:szCs w:val="20"/>
                <w:shd w:val="clear" w:color="auto" w:fill="FFFFFF"/>
              </w:rPr>
              <w:t xml:space="preserve"> Shetty</w:t>
            </w:r>
            <w:r w:rsidRPr="00384A9E">
              <w:rPr>
                <w:rStyle w:val="eop"/>
                <w:rFonts w:cstheme="minorHAnsi"/>
                <w:color w:val="000000"/>
                <w:sz w:val="20"/>
                <w:szCs w:val="20"/>
                <w:shd w:val="clear" w:color="auto" w:fill="FFFFFF"/>
              </w:rPr>
              <w:t> </w:t>
            </w:r>
          </w:p>
        </w:tc>
        <w:tc>
          <w:tcPr>
            <w:tcW w:w="2998" w:type="dxa"/>
          </w:tcPr>
          <w:p w14:paraId="66DD0FC5" w14:textId="77777777" w:rsidR="00351CEF" w:rsidRPr="00664B5B" w:rsidRDefault="00351CEF" w:rsidP="00384A9E">
            <w:pPr>
              <w:rPr>
                <w:rFonts w:cstheme="minorHAnsi"/>
                <w:sz w:val="20"/>
                <w:szCs w:val="20"/>
              </w:rPr>
            </w:pPr>
            <w:r w:rsidRPr="00664B5B">
              <w:rPr>
                <w:rFonts w:cstheme="minorHAnsi"/>
                <w:sz w:val="20"/>
                <w:szCs w:val="20"/>
              </w:rPr>
              <w:t>Finalize the Kanban board and merge in one document</w:t>
            </w:r>
          </w:p>
          <w:p w14:paraId="49B2E5E3" w14:textId="77777777" w:rsidR="00351CEF" w:rsidRPr="00664B5B" w:rsidRDefault="00351CEF" w:rsidP="00384A9E">
            <w:pPr>
              <w:rPr>
                <w:rFonts w:cstheme="minorHAnsi"/>
                <w:sz w:val="20"/>
                <w:szCs w:val="20"/>
              </w:rPr>
            </w:pPr>
            <w:r w:rsidRPr="00664B5B">
              <w:rPr>
                <w:rFonts w:cstheme="minorHAnsi"/>
                <w:sz w:val="20"/>
                <w:szCs w:val="20"/>
              </w:rPr>
              <w:t>Working on retrospective</w:t>
            </w:r>
          </w:p>
          <w:p w14:paraId="6F2A0FD3" w14:textId="77777777" w:rsidR="00351CEF" w:rsidRPr="00664B5B" w:rsidRDefault="00351CEF" w:rsidP="00384A9E">
            <w:pPr>
              <w:rPr>
                <w:rFonts w:cstheme="minorHAnsi"/>
                <w:sz w:val="20"/>
                <w:szCs w:val="20"/>
              </w:rPr>
            </w:pPr>
          </w:p>
        </w:tc>
        <w:tc>
          <w:tcPr>
            <w:tcW w:w="3149" w:type="dxa"/>
          </w:tcPr>
          <w:p w14:paraId="3BAE141A" w14:textId="77777777" w:rsidR="00351CEF" w:rsidRPr="00664B5B" w:rsidRDefault="00351CEF" w:rsidP="00384A9E">
            <w:pPr>
              <w:rPr>
                <w:rFonts w:cstheme="minorHAnsi"/>
                <w:sz w:val="20"/>
                <w:szCs w:val="20"/>
              </w:rPr>
            </w:pPr>
            <w:r w:rsidRPr="00664B5B">
              <w:rPr>
                <w:rStyle w:val="normaltextrun"/>
                <w:rFonts w:cstheme="minorHAnsi"/>
                <w:color w:val="000000"/>
                <w:sz w:val="20"/>
                <w:szCs w:val="20"/>
                <w:shd w:val="clear" w:color="auto" w:fill="FFFFFF"/>
              </w:rPr>
              <w:t>working on content of the presentation and PowerPoint</w:t>
            </w:r>
          </w:p>
          <w:p w14:paraId="20460C6E" w14:textId="77777777" w:rsidR="00351CEF" w:rsidRPr="00664B5B" w:rsidRDefault="00351CEF" w:rsidP="00384A9E">
            <w:pPr>
              <w:rPr>
                <w:rFonts w:cstheme="minorHAnsi"/>
                <w:sz w:val="20"/>
                <w:szCs w:val="20"/>
              </w:rPr>
            </w:pPr>
          </w:p>
        </w:tc>
        <w:tc>
          <w:tcPr>
            <w:tcW w:w="3149" w:type="dxa"/>
          </w:tcPr>
          <w:p w14:paraId="3A57896A" w14:textId="77777777" w:rsidR="00351CEF" w:rsidRPr="00384A9E" w:rsidRDefault="00351CEF" w:rsidP="00384A9E">
            <w:pPr>
              <w:rPr>
                <w:rStyle w:val="eop"/>
                <w:rFonts w:cstheme="minorHAnsi"/>
                <w:color w:val="000000"/>
                <w:sz w:val="20"/>
                <w:szCs w:val="20"/>
                <w:shd w:val="clear" w:color="auto" w:fill="FFFFFF"/>
              </w:rPr>
            </w:pPr>
            <w:r w:rsidRPr="00384A9E">
              <w:rPr>
                <w:rStyle w:val="normaltextrun"/>
                <w:rFonts w:cstheme="minorHAnsi"/>
                <w:color w:val="000000"/>
                <w:sz w:val="20"/>
                <w:szCs w:val="20"/>
                <w:shd w:val="clear" w:color="auto" w:fill="FFFFFF"/>
              </w:rPr>
              <w:t>Time-Management</w:t>
            </w:r>
            <w:r w:rsidRPr="00384A9E">
              <w:rPr>
                <w:rStyle w:val="eop"/>
                <w:rFonts w:cstheme="minorHAnsi"/>
                <w:color w:val="000000"/>
                <w:sz w:val="20"/>
                <w:szCs w:val="20"/>
                <w:shd w:val="clear" w:color="auto" w:fill="FFFFFF"/>
              </w:rPr>
              <w:t> </w:t>
            </w:r>
          </w:p>
          <w:p w14:paraId="4B3F7CDA" w14:textId="77777777" w:rsidR="00351CEF" w:rsidRPr="00384A9E" w:rsidRDefault="00351CEF" w:rsidP="00384A9E">
            <w:pPr>
              <w:rPr>
                <w:rStyle w:val="normaltextrun"/>
                <w:rFonts w:cstheme="minorHAnsi"/>
                <w:color w:val="000000"/>
                <w:sz w:val="20"/>
                <w:szCs w:val="20"/>
                <w:shd w:val="clear" w:color="auto" w:fill="FFFFFF"/>
              </w:rPr>
            </w:pPr>
            <w:r w:rsidRPr="00384A9E">
              <w:rPr>
                <w:rStyle w:val="normaltextrun"/>
                <w:rFonts w:cstheme="minorHAnsi"/>
                <w:color w:val="000000"/>
                <w:sz w:val="20"/>
                <w:szCs w:val="20"/>
                <w:shd w:val="clear" w:color="auto" w:fill="FFFFFF"/>
              </w:rPr>
              <w:t>Final exam and assignment from other classes</w:t>
            </w:r>
          </w:p>
          <w:p w14:paraId="5DA58CC3" w14:textId="6FCCE656" w:rsidR="00351CEF" w:rsidRPr="00384A9E" w:rsidRDefault="00384A9E" w:rsidP="00384A9E">
            <w:pPr>
              <w:rPr>
                <w:rFonts w:cstheme="minorHAnsi"/>
                <w:color w:val="000000"/>
                <w:shd w:val="clear" w:color="auto" w:fill="FFFFFF"/>
              </w:rPr>
            </w:pPr>
            <w:r w:rsidRPr="00384A9E">
              <w:rPr>
                <w:rStyle w:val="eop"/>
                <w:rFonts w:cstheme="minorHAnsi"/>
                <w:color w:val="000000"/>
                <w:sz w:val="20"/>
                <w:szCs w:val="20"/>
                <w:shd w:val="clear" w:color="auto" w:fill="FFFFFF"/>
              </w:rPr>
              <w:t>C</w:t>
            </w:r>
            <w:r w:rsidRPr="00384A9E">
              <w:rPr>
                <w:rStyle w:val="eop"/>
                <w:rFonts w:cstheme="minorHAnsi"/>
                <w:sz w:val="20"/>
                <w:szCs w:val="20"/>
              </w:rPr>
              <w:t>ommunication problem</w:t>
            </w:r>
          </w:p>
        </w:tc>
      </w:tr>
      <w:tr w:rsidR="00351CEF" w:rsidRPr="00A046EC" w14:paraId="3B354155" w14:textId="77777777" w:rsidTr="67D1DA29">
        <w:trPr>
          <w:trHeight w:val="168"/>
        </w:trPr>
        <w:tc>
          <w:tcPr>
            <w:tcW w:w="1838" w:type="dxa"/>
          </w:tcPr>
          <w:p w14:paraId="6DF07E2C" w14:textId="77777777" w:rsidR="00351CEF" w:rsidRPr="00384A9E" w:rsidRDefault="00351CEF" w:rsidP="00384A9E">
            <w:pPr>
              <w:rPr>
                <w:rFonts w:cstheme="minorHAnsi"/>
              </w:rPr>
            </w:pPr>
            <w:r w:rsidRPr="00384A9E">
              <w:rPr>
                <w:rStyle w:val="normaltextrun"/>
                <w:rFonts w:cstheme="minorHAnsi"/>
                <w:color w:val="000000"/>
                <w:sz w:val="20"/>
                <w:szCs w:val="20"/>
                <w:shd w:val="clear" w:color="auto" w:fill="FFFFFF"/>
              </w:rPr>
              <w:t>Hyemi Park</w:t>
            </w:r>
            <w:r w:rsidRPr="00384A9E">
              <w:rPr>
                <w:rStyle w:val="eop"/>
                <w:rFonts w:cstheme="minorHAnsi"/>
                <w:color w:val="000000"/>
                <w:sz w:val="20"/>
                <w:szCs w:val="20"/>
                <w:shd w:val="clear" w:color="auto" w:fill="FFFFFF"/>
              </w:rPr>
              <w:t> </w:t>
            </w:r>
          </w:p>
        </w:tc>
        <w:tc>
          <w:tcPr>
            <w:tcW w:w="2998" w:type="dxa"/>
          </w:tcPr>
          <w:p w14:paraId="3E253D38" w14:textId="77777777" w:rsidR="00351CEF" w:rsidRPr="00664B5B" w:rsidRDefault="00351CEF" w:rsidP="00384A9E">
            <w:pPr>
              <w:rPr>
                <w:rStyle w:val="normaltextrun"/>
                <w:rFonts w:cstheme="minorHAnsi"/>
                <w:color w:val="000000"/>
                <w:sz w:val="20"/>
                <w:szCs w:val="20"/>
                <w:shd w:val="clear" w:color="auto" w:fill="FFFFFF"/>
              </w:rPr>
            </w:pPr>
            <w:r w:rsidRPr="00664B5B">
              <w:rPr>
                <w:rStyle w:val="normaltextrun"/>
                <w:rFonts w:cstheme="minorHAnsi"/>
                <w:color w:val="000000"/>
                <w:sz w:val="20"/>
                <w:szCs w:val="20"/>
                <w:shd w:val="clear" w:color="auto" w:fill="FFFFFF"/>
              </w:rPr>
              <w:t>finalize the f</w:t>
            </w:r>
            <w:r w:rsidRPr="00664B5B">
              <w:rPr>
                <w:rStyle w:val="normaltextrun"/>
                <w:rFonts w:cstheme="minorHAnsi"/>
                <w:sz w:val="20"/>
                <w:szCs w:val="20"/>
              </w:rPr>
              <w:t xml:space="preserve">inal </w:t>
            </w:r>
            <w:r w:rsidRPr="00664B5B">
              <w:rPr>
                <w:rStyle w:val="normaltextrun"/>
                <w:rFonts w:cstheme="minorHAnsi"/>
                <w:color w:val="000000"/>
                <w:sz w:val="20"/>
                <w:szCs w:val="20"/>
                <w:shd w:val="clear" w:color="auto" w:fill="FFFFFF"/>
              </w:rPr>
              <w:t>mock-up design</w:t>
            </w:r>
          </w:p>
          <w:p w14:paraId="35AA6217" w14:textId="77777777" w:rsidR="00351CEF" w:rsidRPr="00664B5B" w:rsidRDefault="00351CEF" w:rsidP="00384A9E">
            <w:pPr>
              <w:rPr>
                <w:rFonts w:cstheme="minorHAnsi"/>
                <w:sz w:val="20"/>
                <w:szCs w:val="20"/>
              </w:rPr>
            </w:pPr>
            <w:r w:rsidRPr="00664B5B">
              <w:rPr>
                <w:rFonts w:cstheme="minorHAnsi"/>
                <w:sz w:val="20"/>
                <w:szCs w:val="20"/>
              </w:rPr>
              <w:t>Working on retrospective</w:t>
            </w:r>
          </w:p>
        </w:tc>
        <w:tc>
          <w:tcPr>
            <w:tcW w:w="3149" w:type="dxa"/>
          </w:tcPr>
          <w:p w14:paraId="6481D08A" w14:textId="77777777" w:rsidR="00351CEF" w:rsidRPr="00664B5B" w:rsidRDefault="00351CEF" w:rsidP="00384A9E">
            <w:pPr>
              <w:rPr>
                <w:rFonts w:cstheme="minorHAnsi"/>
                <w:sz w:val="20"/>
                <w:szCs w:val="20"/>
              </w:rPr>
            </w:pPr>
            <w:r w:rsidRPr="00664B5B">
              <w:rPr>
                <w:rStyle w:val="normaltextrun"/>
                <w:rFonts w:cstheme="minorHAnsi"/>
                <w:color w:val="000000"/>
                <w:sz w:val="20"/>
                <w:szCs w:val="20"/>
                <w:shd w:val="clear" w:color="auto" w:fill="FFFFFF"/>
              </w:rPr>
              <w:t>working on content of the presentation and PowerPoint</w:t>
            </w:r>
          </w:p>
          <w:p w14:paraId="632A2336" w14:textId="77777777" w:rsidR="00351CEF" w:rsidRPr="00664B5B" w:rsidRDefault="00351CEF" w:rsidP="00384A9E">
            <w:pPr>
              <w:rPr>
                <w:rFonts w:cstheme="minorHAnsi"/>
                <w:sz w:val="20"/>
                <w:szCs w:val="20"/>
              </w:rPr>
            </w:pPr>
          </w:p>
        </w:tc>
        <w:tc>
          <w:tcPr>
            <w:tcW w:w="3149" w:type="dxa"/>
          </w:tcPr>
          <w:p w14:paraId="6295A9BA" w14:textId="77777777" w:rsidR="00351CEF" w:rsidRPr="00384A9E" w:rsidRDefault="00351CEF" w:rsidP="00384A9E">
            <w:pPr>
              <w:rPr>
                <w:rStyle w:val="eop"/>
                <w:rFonts w:cstheme="minorHAnsi"/>
                <w:color w:val="000000"/>
                <w:sz w:val="20"/>
                <w:szCs w:val="20"/>
                <w:shd w:val="clear" w:color="auto" w:fill="FFFFFF"/>
              </w:rPr>
            </w:pPr>
            <w:r w:rsidRPr="00384A9E">
              <w:rPr>
                <w:rStyle w:val="normaltextrun"/>
                <w:rFonts w:cstheme="minorHAnsi"/>
                <w:color w:val="000000"/>
                <w:sz w:val="20"/>
                <w:szCs w:val="20"/>
                <w:shd w:val="clear" w:color="auto" w:fill="FFFFFF"/>
              </w:rPr>
              <w:t>Time-Management</w:t>
            </w:r>
            <w:r w:rsidRPr="00384A9E">
              <w:rPr>
                <w:rStyle w:val="eop"/>
                <w:rFonts w:cstheme="minorHAnsi"/>
                <w:color w:val="000000"/>
                <w:sz w:val="20"/>
                <w:szCs w:val="20"/>
                <w:shd w:val="clear" w:color="auto" w:fill="FFFFFF"/>
              </w:rPr>
              <w:t> </w:t>
            </w:r>
          </w:p>
          <w:p w14:paraId="229D3FFB" w14:textId="77777777" w:rsidR="00351CEF" w:rsidRPr="00384A9E" w:rsidRDefault="00351CEF" w:rsidP="00384A9E">
            <w:pPr>
              <w:rPr>
                <w:rStyle w:val="normaltextrun"/>
                <w:rFonts w:cstheme="minorHAnsi"/>
                <w:color w:val="000000"/>
                <w:sz w:val="20"/>
                <w:szCs w:val="20"/>
                <w:shd w:val="clear" w:color="auto" w:fill="FFFFFF"/>
              </w:rPr>
            </w:pPr>
            <w:r w:rsidRPr="00384A9E">
              <w:rPr>
                <w:rStyle w:val="normaltextrun"/>
                <w:rFonts w:cstheme="minorHAnsi"/>
                <w:color w:val="000000"/>
                <w:sz w:val="20"/>
                <w:szCs w:val="20"/>
                <w:shd w:val="clear" w:color="auto" w:fill="FFFFFF"/>
              </w:rPr>
              <w:t>Final exam and assignment from other classes</w:t>
            </w:r>
          </w:p>
          <w:p w14:paraId="05AC39E2" w14:textId="6FB598E3" w:rsidR="00351CEF" w:rsidRPr="00384A9E" w:rsidRDefault="00384A9E" w:rsidP="00384A9E">
            <w:pPr>
              <w:rPr>
                <w:rFonts w:cstheme="minorHAnsi"/>
                <w:color w:val="000000"/>
                <w:shd w:val="clear" w:color="auto" w:fill="FFFFFF"/>
              </w:rPr>
            </w:pPr>
            <w:r w:rsidRPr="00384A9E">
              <w:rPr>
                <w:rStyle w:val="eop"/>
                <w:rFonts w:cstheme="minorHAnsi"/>
                <w:color w:val="000000"/>
                <w:sz w:val="20"/>
                <w:szCs w:val="20"/>
                <w:shd w:val="clear" w:color="auto" w:fill="FFFFFF"/>
              </w:rPr>
              <w:t>C</w:t>
            </w:r>
            <w:r w:rsidRPr="00384A9E">
              <w:rPr>
                <w:rStyle w:val="eop"/>
                <w:rFonts w:cstheme="minorHAnsi"/>
                <w:sz w:val="20"/>
                <w:szCs w:val="20"/>
              </w:rPr>
              <w:t>ommunication problem</w:t>
            </w:r>
          </w:p>
        </w:tc>
      </w:tr>
      <w:tr w:rsidR="00351CEF" w:rsidRPr="00A046EC" w14:paraId="6A2631A7" w14:textId="77777777" w:rsidTr="67D1DA29">
        <w:trPr>
          <w:trHeight w:val="168"/>
        </w:trPr>
        <w:tc>
          <w:tcPr>
            <w:tcW w:w="1838" w:type="dxa"/>
          </w:tcPr>
          <w:p w14:paraId="0518367F" w14:textId="77777777" w:rsidR="00351CEF" w:rsidRPr="00384A9E" w:rsidRDefault="00351CEF" w:rsidP="00384A9E">
            <w:pPr>
              <w:rPr>
                <w:rFonts w:cstheme="minorHAnsi"/>
              </w:rPr>
            </w:pPr>
            <w:proofErr w:type="spellStart"/>
            <w:r w:rsidRPr="00384A9E">
              <w:rPr>
                <w:rStyle w:val="normaltextrun"/>
                <w:rFonts w:cstheme="minorHAnsi"/>
                <w:color w:val="000000"/>
                <w:sz w:val="20"/>
                <w:szCs w:val="20"/>
                <w:shd w:val="clear" w:color="auto" w:fill="FFFFFF"/>
              </w:rPr>
              <w:t>Sik</w:t>
            </w:r>
            <w:proofErr w:type="spellEnd"/>
            <w:r w:rsidRPr="00384A9E">
              <w:rPr>
                <w:rStyle w:val="normaltextrun"/>
                <w:rFonts w:cstheme="minorHAnsi"/>
                <w:color w:val="000000"/>
                <w:sz w:val="20"/>
                <w:szCs w:val="20"/>
                <w:shd w:val="clear" w:color="auto" w:fill="FFFFFF"/>
              </w:rPr>
              <w:t xml:space="preserve"> Lam Mo</w:t>
            </w:r>
            <w:r w:rsidRPr="00384A9E">
              <w:rPr>
                <w:rStyle w:val="eop"/>
                <w:rFonts w:cstheme="minorHAnsi"/>
                <w:color w:val="000000"/>
                <w:sz w:val="20"/>
                <w:szCs w:val="20"/>
                <w:shd w:val="clear" w:color="auto" w:fill="FFFFFF"/>
              </w:rPr>
              <w:t> </w:t>
            </w:r>
          </w:p>
        </w:tc>
        <w:tc>
          <w:tcPr>
            <w:tcW w:w="2998" w:type="dxa"/>
          </w:tcPr>
          <w:p w14:paraId="0CEF46BC" w14:textId="77777777" w:rsidR="00351CEF" w:rsidRPr="00664B5B" w:rsidRDefault="00351CEF" w:rsidP="00384A9E">
            <w:pPr>
              <w:rPr>
                <w:rFonts w:ascii="Arial" w:hAnsi="Arial" w:cs="Arial"/>
                <w:sz w:val="20"/>
                <w:szCs w:val="20"/>
              </w:rPr>
            </w:pPr>
            <w:r w:rsidRPr="00664B5B">
              <w:rPr>
                <w:rFonts w:ascii="Arial" w:hAnsi="Arial" w:cs="Arial"/>
                <w:sz w:val="20"/>
                <w:szCs w:val="20"/>
              </w:rPr>
              <w:t>finalize the Product release and roadmap. Working on retrospective</w:t>
            </w:r>
          </w:p>
        </w:tc>
        <w:tc>
          <w:tcPr>
            <w:tcW w:w="3149" w:type="dxa"/>
          </w:tcPr>
          <w:p w14:paraId="52794E4C" w14:textId="77777777" w:rsidR="00351CEF" w:rsidRPr="00664B5B" w:rsidRDefault="00351CEF" w:rsidP="00384A9E">
            <w:pPr>
              <w:rPr>
                <w:rFonts w:ascii="Arial" w:hAnsi="Arial" w:cs="Arial"/>
                <w:sz w:val="20"/>
                <w:szCs w:val="20"/>
              </w:rPr>
            </w:pPr>
            <w:r w:rsidRPr="00664B5B">
              <w:rPr>
                <w:rStyle w:val="normaltextrun"/>
                <w:rFonts w:ascii="Arial" w:hAnsi="Arial" w:cs="Arial"/>
                <w:color w:val="000000"/>
                <w:sz w:val="20"/>
                <w:szCs w:val="20"/>
                <w:shd w:val="clear" w:color="auto" w:fill="FFFFFF"/>
              </w:rPr>
              <w:t>working on content of the presentation and PowerPoint</w:t>
            </w:r>
          </w:p>
          <w:p w14:paraId="12BD95B3" w14:textId="77777777" w:rsidR="00351CEF" w:rsidRPr="00664B5B" w:rsidRDefault="00351CEF" w:rsidP="00384A9E">
            <w:pPr>
              <w:rPr>
                <w:rFonts w:ascii="Arial" w:hAnsi="Arial" w:cs="Arial"/>
                <w:sz w:val="20"/>
                <w:szCs w:val="20"/>
              </w:rPr>
            </w:pPr>
            <w:r w:rsidRPr="00664B5B">
              <w:rPr>
                <w:rFonts w:ascii="Arial" w:hAnsi="Arial" w:cs="Arial"/>
                <w:sz w:val="20"/>
                <w:szCs w:val="20"/>
              </w:rPr>
              <w:t>merge and arrange the final document</w:t>
            </w:r>
          </w:p>
        </w:tc>
        <w:tc>
          <w:tcPr>
            <w:tcW w:w="3149" w:type="dxa"/>
          </w:tcPr>
          <w:p w14:paraId="0E24B093" w14:textId="77777777" w:rsidR="00351CEF" w:rsidRPr="00384A9E" w:rsidRDefault="00351CEF" w:rsidP="00384A9E">
            <w:pPr>
              <w:rPr>
                <w:rStyle w:val="eop"/>
                <w:rFonts w:ascii="Arial" w:hAnsi="Arial" w:cs="Arial"/>
                <w:color w:val="000000"/>
                <w:sz w:val="20"/>
                <w:szCs w:val="20"/>
                <w:shd w:val="clear" w:color="auto" w:fill="FFFFFF"/>
              </w:rPr>
            </w:pPr>
            <w:r w:rsidRPr="00384A9E">
              <w:rPr>
                <w:rStyle w:val="normaltextrun"/>
                <w:rFonts w:ascii="Arial" w:hAnsi="Arial" w:cs="Arial"/>
                <w:color w:val="000000"/>
                <w:sz w:val="20"/>
                <w:szCs w:val="20"/>
                <w:shd w:val="clear" w:color="auto" w:fill="FFFFFF"/>
              </w:rPr>
              <w:t>Time-Management</w:t>
            </w:r>
            <w:r w:rsidRPr="00384A9E">
              <w:rPr>
                <w:rStyle w:val="eop"/>
                <w:rFonts w:ascii="Arial" w:hAnsi="Arial" w:cs="Arial"/>
                <w:color w:val="000000"/>
                <w:sz w:val="20"/>
                <w:szCs w:val="20"/>
                <w:shd w:val="clear" w:color="auto" w:fill="FFFFFF"/>
              </w:rPr>
              <w:t> </w:t>
            </w:r>
          </w:p>
          <w:p w14:paraId="3096A1E3" w14:textId="77777777" w:rsidR="00351CEF" w:rsidRPr="00384A9E" w:rsidRDefault="00351CEF" w:rsidP="00384A9E">
            <w:pPr>
              <w:rPr>
                <w:rStyle w:val="normaltextrun"/>
                <w:rFonts w:ascii="Arial" w:hAnsi="Arial" w:cs="Arial"/>
                <w:color w:val="000000"/>
                <w:sz w:val="20"/>
                <w:szCs w:val="20"/>
                <w:shd w:val="clear" w:color="auto" w:fill="FFFFFF"/>
              </w:rPr>
            </w:pPr>
            <w:r w:rsidRPr="00384A9E">
              <w:rPr>
                <w:rStyle w:val="normaltextrun"/>
                <w:rFonts w:ascii="Arial" w:hAnsi="Arial" w:cs="Arial"/>
                <w:color w:val="000000"/>
                <w:sz w:val="20"/>
                <w:szCs w:val="20"/>
                <w:shd w:val="clear" w:color="auto" w:fill="FFFFFF"/>
              </w:rPr>
              <w:t>Final exam and assignment from other classes</w:t>
            </w:r>
          </w:p>
          <w:p w14:paraId="1DCD5AEE" w14:textId="22C4F349" w:rsidR="00351CEF" w:rsidRPr="00384A9E" w:rsidRDefault="00384A9E" w:rsidP="00384A9E">
            <w:pPr>
              <w:rPr>
                <w:rFonts w:ascii="Arial" w:hAnsi="Arial" w:cs="Arial"/>
                <w:color w:val="000000"/>
                <w:shd w:val="clear" w:color="auto" w:fill="FFFFFF"/>
              </w:rPr>
            </w:pPr>
            <w:r w:rsidRPr="00384A9E">
              <w:rPr>
                <w:rStyle w:val="eop"/>
                <w:rFonts w:ascii="Arial" w:hAnsi="Arial" w:cs="Arial"/>
                <w:color w:val="000000"/>
                <w:sz w:val="20"/>
                <w:szCs w:val="20"/>
                <w:shd w:val="clear" w:color="auto" w:fill="FFFFFF"/>
              </w:rPr>
              <w:t>C</w:t>
            </w:r>
            <w:r w:rsidRPr="00384A9E">
              <w:rPr>
                <w:rStyle w:val="eop"/>
                <w:rFonts w:ascii="Arial" w:hAnsi="Arial" w:cs="Arial"/>
                <w:sz w:val="20"/>
                <w:szCs w:val="20"/>
              </w:rPr>
              <w:t>ommunication problem</w:t>
            </w:r>
          </w:p>
        </w:tc>
      </w:tr>
    </w:tbl>
    <w:p w14:paraId="5C8299B9" w14:textId="1DF22D90" w:rsidR="67D1DA29" w:rsidRDefault="67D1DA29" w:rsidP="67D1DA29">
      <w:pPr>
        <w:rPr>
          <w:sz w:val="20"/>
          <w:szCs w:val="20"/>
          <w:u w:val="single"/>
        </w:rPr>
      </w:pPr>
    </w:p>
    <w:p w14:paraId="3351631C" w14:textId="77777777" w:rsidR="00351CEF" w:rsidRPr="00A046EC" w:rsidRDefault="00351CEF" w:rsidP="00A046EC">
      <w:pPr>
        <w:rPr>
          <w:sz w:val="20"/>
          <w:szCs w:val="20"/>
          <w:u w:val="single"/>
        </w:rPr>
      </w:pPr>
      <w:r w:rsidRPr="00A046EC">
        <w:rPr>
          <w:sz w:val="20"/>
          <w:szCs w:val="20"/>
          <w:u w:val="single"/>
        </w:rPr>
        <w:lastRenderedPageBreak/>
        <w:t xml:space="preserve">PROJECT STATUS </w:t>
      </w:r>
      <w:r w:rsidRPr="00A046EC">
        <w:rPr>
          <w:sz w:val="20"/>
          <w:szCs w:val="20"/>
        </w:rPr>
        <w:t xml:space="preserve"> </w:t>
      </w:r>
    </w:p>
    <w:p w14:paraId="368B75AF" w14:textId="77777777" w:rsidR="00351CEF" w:rsidRPr="00A046EC" w:rsidRDefault="00351CEF" w:rsidP="00A046EC">
      <w:pPr>
        <w:rPr>
          <w:sz w:val="20"/>
          <w:szCs w:val="20"/>
        </w:rPr>
      </w:pPr>
    </w:p>
    <w:tbl>
      <w:tblPr>
        <w:tblStyle w:val="TableGrid"/>
        <w:tblW w:w="0" w:type="auto"/>
        <w:tblLook w:val="04A0" w:firstRow="1" w:lastRow="0" w:firstColumn="1" w:lastColumn="0" w:noHBand="0" w:noVBand="1"/>
      </w:tblPr>
      <w:tblGrid>
        <w:gridCol w:w="2651"/>
        <w:gridCol w:w="1097"/>
        <w:gridCol w:w="1730"/>
        <w:gridCol w:w="1724"/>
        <w:gridCol w:w="708"/>
        <w:gridCol w:w="2880"/>
      </w:tblGrid>
      <w:tr w:rsidR="00A046EC" w:rsidRPr="00A046EC" w14:paraId="3B8461CF" w14:textId="77777777" w:rsidTr="63ACF94F">
        <w:tc>
          <w:tcPr>
            <w:tcW w:w="2662" w:type="dxa"/>
          </w:tcPr>
          <w:p w14:paraId="1F2E9218" w14:textId="77777777" w:rsidR="00351CEF" w:rsidRPr="00A046EC" w:rsidRDefault="00351CEF" w:rsidP="00A046EC">
            <w:pPr>
              <w:rPr>
                <w:sz w:val="20"/>
                <w:szCs w:val="20"/>
              </w:rPr>
            </w:pPr>
            <w:r w:rsidRPr="00A046EC">
              <w:rPr>
                <w:sz w:val="20"/>
                <w:szCs w:val="20"/>
              </w:rPr>
              <w:t>Product/Project Component</w:t>
            </w:r>
          </w:p>
        </w:tc>
        <w:tc>
          <w:tcPr>
            <w:tcW w:w="1135" w:type="dxa"/>
          </w:tcPr>
          <w:p w14:paraId="58A75C30" w14:textId="77777777" w:rsidR="00351CEF" w:rsidRPr="00A046EC" w:rsidRDefault="00351CEF" w:rsidP="00A046EC">
            <w:pPr>
              <w:rPr>
                <w:sz w:val="20"/>
                <w:szCs w:val="20"/>
              </w:rPr>
            </w:pPr>
            <w:r w:rsidRPr="00A046EC">
              <w:rPr>
                <w:sz w:val="20"/>
                <w:szCs w:val="20"/>
              </w:rPr>
              <w:t>Not Yet</w:t>
            </w:r>
          </w:p>
        </w:tc>
        <w:tc>
          <w:tcPr>
            <w:tcW w:w="1814" w:type="dxa"/>
          </w:tcPr>
          <w:p w14:paraId="2788837E" w14:textId="77777777" w:rsidR="00351CEF" w:rsidRPr="00A046EC" w:rsidRDefault="00351CEF" w:rsidP="00A046EC">
            <w:pPr>
              <w:rPr>
                <w:sz w:val="20"/>
                <w:szCs w:val="20"/>
              </w:rPr>
            </w:pPr>
            <w:r w:rsidRPr="00A046EC">
              <w:rPr>
                <w:sz w:val="20"/>
                <w:szCs w:val="20"/>
              </w:rPr>
              <w:t>To Do</w:t>
            </w:r>
          </w:p>
        </w:tc>
        <w:tc>
          <w:tcPr>
            <w:tcW w:w="1755" w:type="dxa"/>
          </w:tcPr>
          <w:p w14:paraId="3B293B63" w14:textId="77777777" w:rsidR="00351CEF" w:rsidRPr="00A046EC" w:rsidRDefault="00351CEF" w:rsidP="00A046EC">
            <w:pPr>
              <w:rPr>
                <w:sz w:val="20"/>
                <w:szCs w:val="20"/>
              </w:rPr>
            </w:pPr>
            <w:r w:rsidRPr="00A046EC">
              <w:rPr>
                <w:sz w:val="20"/>
                <w:szCs w:val="20"/>
              </w:rPr>
              <w:t>In Progress (% of completion)</w:t>
            </w:r>
          </w:p>
        </w:tc>
        <w:tc>
          <w:tcPr>
            <w:tcW w:w="709" w:type="dxa"/>
          </w:tcPr>
          <w:p w14:paraId="37D80ACD" w14:textId="77777777" w:rsidR="00351CEF" w:rsidRPr="00A046EC" w:rsidRDefault="00351CEF" w:rsidP="00A046EC">
            <w:pPr>
              <w:rPr>
                <w:sz w:val="20"/>
                <w:szCs w:val="20"/>
              </w:rPr>
            </w:pPr>
            <w:r w:rsidRPr="00A046EC">
              <w:rPr>
                <w:sz w:val="20"/>
                <w:szCs w:val="20"/>
              </w:rPr>
              <w:t>Done</w:t>
            </w:r>
          </w:p>
        </w:tc>
        <w:tc>
          <w:tcPr>
            <w:tcW w:w="3021" w:type="dxa"/>
          </w:tcPr>
          <w:p w14:paraId="76231909" w14:textId="77777777" w:rsidR="00351CEF" w:rsidRPr="00A046EC" w:rsidRDefault="00351CEF" w:rsidP="00A046EC">
            <w:pPr>
              <w:rPr>
                <w:sz w:val="20"/>
                <w:szCs w:val="20"/>
              </w:rPr>
            </w:pPr>
            <w:r w:rsidRPr="00A046EC">
              <w:rPr>
                <w:sz w:val="20"/>
                <w:szCs w:val="20"/>
              </w:rPr>
              <w:t>We have an Issue!</w:t>
            </w:r>
          </w:p>
        </w:tc>
      </w:tr>
      <w:tr w:rsidR="00A046EC" w:rsidRPr="00A046EC" w14:paraId="2034ECA3" w14:textId="77777777" w:rsidTr="63ACF94F">
        <w:trPr>
          <w:trHeight w:val="375"/>
        </w:trPr>
        <w:tc>
          <w:tcPr>
            <w:tcW w:w="2662" w:type="dxa"/>
            <w:shd w:val="clear" w:color="auto" w:fill="D9D9D9" w:themeFill="background1" w:themeFillShade="D9"/>
          </w:tcPr>
          <w:p w14:paraId="60A91FA2" w14:textId="77777777" w:rsidR="00351CEF" w:rsidRPr="00A046EC" w:rsidRDefault="00351CEF" w:rsidP="00A046EC">
            <w:pPr>
              <w:rPr>
                <w:sz w:val="20"/>
                <w:szCs w:val="20"/>
              </w:rPr>
            </w:pPr>
            <w:r w:rsidRPr="00A046EC">
              <w:rPr>
                <w:sz w:val="20"/>
                <w:szCs w:val="20"/>
              </w:rPr>
              <w:t>Business Case</w:t>
            </w:r>
          </w:p>
        </w:tc>
        <w:tc>
          <w:tcPr>
            <w:tcW w:w="1135" w:type="dxa"/>
            <w:shd w:val="clear" w:color="auto" w:fill="D9D9D9" w:themeFill="background1" w:themeFillShade="D9"/>
          </w:tcPr>
          <w:p w14:paraId="532F7719"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5EF8CD7A"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09EFA188" w14:textId="77777777" w:rsidR="00351CEF" w:rsidRPr="00A046EC" w:rsidRDefault="00351CEF" w:rsidP="00A046EC">
            <w:pPr>
              <w:rPr>
                <w:sz w:val="20"/>
                <w:szCs w:val="20"/>
                <w:highlight w:val="lightGray"/>
              </w:rPr>
            </w:pPr>
            <w:r w:rsidRPr="00A046EC">
              <w:rPr>
                <w:sz w:val="20"/>
                <w:szCs w:val="20"/>
                <w:highlight w:val="lightGray"/>
              </w:rPr>
              <w:t>100%</w:t>
            </w:r>
          </w:p>
        </w:tc>
        <w:tc>
          <w:tcPr>
            <w:tcW w:w="709" w:type="dxa"/>
            <w:shd w:val="clear" w:color="auto" w:fill="D9D9D9" w:themeFill="background1" w:themeFillShade="D9"/>
          </w:tcPr>
          <w:p w14:paraId="49149A93"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367ACDC6" w14:textId="77777777" w:rsidR="00351CEF" w:rsidRPr="00A046EC" w:rsidRDefault="00351CEF" w:rsidP="00A046EC">
            <w:pPr>
              <w:rPr>
                <w:sz w:val="20"/>
                <w:szCs w:val="20"/>
                <w:highlight w:val="lightGray"/>
              </w:rPr>
            </w:pPr>
          </w:p>
        </w:tc>
      </w:tr>
      <w:tr w:rsidR="00A046EC" w:rsidRPr="00A046EC" w14:paraId="48757179" w14:textId="77777777" w:rsidTr="63ACF94F">
        <w:trPr>
          <w:trHeight w:val="375"/>
        </w:trPr>
        <w:tc>
          <w:tcPr>
            <w:tcW w:w="2662" w:type="dxa"/>
            <w:shd w:val="clear" w:color="auto" w:fill="D9D9D9" w:themeFill="background1" w:themeFillShade="D9"/>
          </w:tcPr>
          <w:p w14:paraId="2966FC89" w14:textId="77777777" w:rsidR="00351CEF" w:rsidRPr="00A046EC" w:rsidRDefault="00351CEF" w:rsidP="00A046EC">
            <w:pPr>
              <w:rPr>
                <w:sz w:val="20"/>
                <w:szCs w:val="20"/>
              </w:rPr>
            </w:pPr>
            <w:r w:rsidRPr="00A046EC">
              <w:rPr>
                <w:sz w:val="20"/>
                <w:szCs w:val="20"/>
              </w:rPr>
              <w:t>Product Vision &amp; Box</w:t>
            </w:r>
          </w:p>
        </w:tc>
        <w:tc>
          <w:tcPr>
            <w:tcW w:w="1135" w:type="dxa"/>
            <w:shd w:val="clear" w:color="auto" w:fill="D9D9D9" w:themeFill="background1" w:themeFillShade="D9"/>
          </w:tcPr>
          <w:p w14:paraId="6EF2ED02"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787B4C60"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2D2DF962" w14:textId="77777777" w:rsidR="00351CEF" w:rsidRPr="00A046EC" w:rsidRDefault="00351CEF" w:rsidP="00A046EC">
            <w:pPr>
              <w:rPr>
                <w:sz w:val="20"/>
                <w:szCs w:val="20"/>
                <w:highlight w:val="lightGray"/>
              </w:rPr>
            </w:pPr>
            <w:r w:rsidRPr="00A046EC">
              <w:rPr>
                <w:sz w:val="20"/>
                <w:szCs w:val="20"/>
                <w:highlight w:val="lightGray"/>
              </w:rPr>
              <w:t>100%</w:t>
            </w:r>
          </w:p>
        </w:tc>
        <w:tc>
          <w:tcPr>
            <w:tcW w:w="709" w:type="dxa"/>
            <w:shd w:val="clear" w:color="auto" w:fill="D9D9D9" w:themeFill="background1" w:themeFillShade="D9"/>
          </w:tcPr>
          <w:p w14:paraId="57C4FDD7"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3B4B07C2" w14:textId="77777777" w:rsidR="00351CEF" w:rsidRPr="00A046EC" w:rsidRDefault="00351CEF" w:rsidP="00A046EC">
            <w:pPr>
              <w:rPr>
                <w:sz w:val="20"/>
                <w:szCs w:val="20"/>
                <w:highlight w:val="lightGray"/>
              </w:rPr>
            </w:pPr>
          </w:p>
        </w:tc>
      </w:tr>
      <w:tr w:rsidR="00A046EC" w:rsidRPr="00A046EC" w14:paraId="54B6E674" w14:textId="77777777" w:rsidTr="63ACF94F">
        <w:trPr>
          <w:trHeight w:val="375"/>
        </w:trPr>
        <w:tc>
          <w:tcPr>
            <w:tcW w:w="2662" w:type="dxa"/>
            <w:shd w:val="clear" w:color="auto" w:fill="D9D9D9" w:themeFill="background1" w:themeFillShade="D9"/>
          </w:tcPr>
          <w:p w14:paraId="5C8EFA2F" w14:textId="77777777" w:rsidR="00351CEF" w:rsidRPr="00A046EC" w:rsidRDefault="00351CEF" w:rsidP="00A046EC">
            <w:pPr>
              <w:rPr>
                <w:sz w:val="20"/>
                <w:szCs w:val="20"/>
              </w:rPr>
            </w:pPr>
            <w:r w:rsidRPr="00A046EC">
              <w:rPr>
                <w:sz w:val="20"/>
                <w:szCs w:val="20"/>
              </w:rPr>
              <w:t>Personas</w:t>
            </w:r>
          </w:p>
        </w:tc>
        <w:tc>
          <w:tcPr>
            <w:tcW w:w="1135" w:type="dxa"/>
            <w:shd w:val="clear" w:color="auto" w:fill="D9D9D9" w:themeFill="background1" w:themeFillShade="D9"/>
          </w:tcPr>
          <w:p w14:paraId="7420C4FF"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2832685E"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30DAB032" w14:textId="77777777" w:rsidR="00351CEF" w:rsidRPr="00A046EC" w:rsidRDefault="00351CEF" w:rsidP="00A046EC">
            <w:pPr>
              <w:rPr>
                <w:sz w:val="20"/>
                <w:szCs w:val="20"/>
                <w:highlight w:val="lightGray"/>
              </w:rPr>
            </w:pPr>
            <w:r w:rsidRPr="00A046EC">
              <w:rPr>
                <w:sz w:val="20"/>
                <w:szCs w:val="20"/>
                <w:highlight w:val="lightGray"/>
              </w:rPr>
              <w:t>100%</w:t>
            </w:r>
          </w:p>
        </w:tc>
        <w:tc>
          <w:tcPr>
            <w:tcW w:w="709" w:type="dxa"/>
            <w:shd w:val="clear" w:color="auto" w:fill="D9D9D9" w:themeFill="background1" w:themeFillShade="D9"/>
          </w:tcPr>
          <w:p w14:paraId="50A64408"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158CC6E4" w14:textId="77777777" w:rsidR="00351CEF" w:rsidRPr="00A046EC" w:rsidRDefault="00351CEF" w:rsidP="00A046EC">
            <w:pPr>
              <w:rPr>
                <w:sz w:val="20"/>
                <w:szCs w:val="20"/>
                <w:highlight w:val="lightGray"/>
              </w:rPr>
            </w:pPr>
          </w:p>
        </w:tc>
      </w:tr>
      <w:tr w:rsidR="00A046EC" w:rsidRPr="00A046EC" w14:paraId="2F59BFF8" w14:textId="77777777" w:rsidTr="63ACF94F">
        <w:tc>
          <w:tcPr>
            <w:tcW w:w="2662" w:type="dxa"/>
            <w:shd w:val="clear" w:color="auto" w:fill="D9D9D9" w:themeFill="background1" w:themeFillShade="D9"/>
          </w:tcPr>
          <w:p w14:paraId="07B3D0E0" w14:textId="77777777" w:rsidR="00351CEF" w:rsidRPr="00A046EC" w:rsidRDefault="00351CEF" w:rsidP="00A046EC">
            <w:pPr>
              <w:rPr>
                <w:sz w:val="20"/>
                <w:szCs w:val="20"/>
              </w:rPr>
            </w:pPr>
            <w:r w:rsidRPr="00A046EC">
              <w:rPr>
                <w:sz w:val="20"/>
                <w:szCs w:val="20"/>
              </w:rPr>
              <w:t>User Stories Workshop (story and acceptance criteria)</w:t>
            </w:r>
          </w:p>
        </w:tc>
        <w:tc>
          <w:tcPr>
            <w:tcW w:w="1135" w:type="dxa"/>
            <w:shd w:val="clear" w:color="auto" w:fill="D9D9D9" w:themeFill="background1" w:themeFillShade="D9"/>
          </w:tcPr>
          <w:p w14:paraId="1860E7F6"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58AF7FE3"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5FCA1828" w14:textId="77777777" w:rsidR="00351CEF" w:rsidRPr="00A046EC" w:rsidRDefault="00351CEF" w:rsidP="00A046EC">
            <w:pPr>
              <w:rPr>
                <w:sz w:val="20"/>
                <w:szCs w:val="20"/>
                <w:highlight w:val="lightGray"/>
              </w:rPr>
            </w:pPr>
            <w:r w:rsidRPr="00A046EC">
              <w:rPr>
                <w:sz w:val="20"/>
                <w:szCs w:val="20"/>
                <w:highlight w:val="lightGray"/>
              </w:rPr>
              <w:t>100%</w:t>
            </w:r>
          </w:p>
        </w:tc>
        <w:tc>
          <w:tcPr>
            <w:tcW w:w="709" w:type="dxa"/>
            <w:shd w:val="clear" w:color="auto" w:fill="D9D9D9" w:themeFill="background1" w:themeFillShade="D9"/>
          </w:tcPr>
          <w:p w14:paraId="670D9790"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0F7C51C6" w14:textId="77777777" w:rsidR="00351CEF" w:rsidRPr="00A046EC" w:rsidRDefault="00351CEF" w:rsidP="00A046EC">
            <w:pPr>
              <w:rPr>
                <w:sz w:val="20"/>
                <w:szCs w:val="20"/>
                <w:highlight w:val="lightGray"/>
              </w:rPr>
            </w:pPr>
          </w:p>
        </w:tc>
      </w:tr>
      <w:tr w:rsidR="00A046EC" w:rsidRPr="00A046EC" w14:paraId="2237E8B4" w14:textId="77777777" w:rsidTr="63ACF94F">
        <w:tc>
          <w:tcPr>
            <w:tcW w:w="2662" w:type="dxa"/>
            <w:shd w:val="clear" w:color="auto" w:fill="D9D9D9" w:themeFill="background1" w:themeFillShade="D9"/>
          </w:tcPr>
          <w:p w14:paraId="212658EC" w14:textId="77777777" w:rsidR="00351CEF" w:rsidRPr="00A046EC" w:rsidRDefault="00351CEF" w:rsidP="00A046EC">
            <w:pPr>
              <w:rPr>
                <w:sz w:val="20"/>
                <w:szCs w:val="20"/>
              </w:rPr>
            </w:pPr>
            <w:r w:rsidRPr="00A046EC">
              <w:rPr>
                <w:sz w:val="20"/>
                <w:szCs w:val="20"/>
              </w:rPr>
              <w:t>Estimation Planning &amp; Moscow Prioritization</w:t>
            </w:r>
          </w:p>
        </w:tc>
        <w:tc>
          <w:tcPr>
            <w:tcW w:w="1135" w:type="dxa"/>
            <w:shd w:val="clear" w:color="auto" w:fill="D9D9D9" w:themeFill="background1" w:themeFillShade="D9"/>
          </w:tcPr>
          <w:p w14:paraId="572E28AE"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20DB77F9"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1E96605A" w14:textId="77777777" w:rsidR="00351CEF" w:rsidRPr="00A046EC" w:rsidRDefault="00351CEF" w:rsidP="00A046EC">
            <w:pPr>
              <w:rPr>
                <w:sz w:val="20"/>
                <w:szCs w:val="20"/>
                <w:highlight w:val="lightGray"/>
              </w:rPr>
            </w:pPr>
            <w:r w:rsidRPr="00A046EC">
              <w:rPr>
                <w:sz w:val="20"/>
                <w:szCs w:val="20"/>
                <w:highlight w:val="lightGray"/>
              </w:rPr>
              <w:t>100%</w:t>
            </w:r>
          </w:p>
        </w:tc>
        <w:tc>
          <w:tcPr>
            <w:tcW w:w="709" w:type="dxa"/>
            <w:shd w:val="clear" w:color="auto" w:fill="D9D9D9" w:themeFill="background1" w:themeFillShade="D9"/>
          </w:tcPr>
          <w:p w14:paraId="09FB2ED2"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043FE4C4" w14:textId="77777777" w:rsidR="00351CEF" w:rsidRPr="00A046EC" w:rsidRDefault="00351CEF" w:rsidP="00A046EC">
            <w:pPr>
              <w:rPr>
                <w:sz w:val="20"/>
                <w:szCs w:val="20"/>
                <w:highlight w:val="lightGray"/>
              </w:rPr>
            </w:pPr>
          </w:p>
        </w:tc>
      </w:tr>
      <w:tr w:rsidR="00A046EC" w:rsidRPr="00A046EC" w14:paraId="085D089B" w14:textId="77777777" w:rsidTr="63ACF94F">
        <w:tc>
          <w:tcPr>
            <w:tcW w:w="2662" w:type="dxa"/>
            <w:shd w:val="clear" w:color="auto" w:fill="D9D9D9" w:themeFill="background1" w:themeFillShade="D9"/>
          </w:tcPr>
          <w:p w14:paraId="55E70F64" w14:textId="77777777" w:rsidR="00351CEF" w:rsidRPr="00A046EC" w:rsidRDefault="00351CEF" w:rsidP="00A046EC">
            <w:pPr>
              <w:rPr>
                <w:sz w:val="20"/>
                <w:szCs w:val="20"/>
              </w:rPr>
            </w:pPr>
            <w:r w:rsidRPr="00A046EC">
              <w:rPr>
                <w:sz w:val="20"/>
                <w:szCs w:val="20"/>
              </w:rPr>
              <w:t>TRELLO – final setup</w:t>
            </w:r>
          </w:p>
        </w:tc>
        <w:tc>
          <w:tcPr>
            <w:tcW w:w="1135" w:type="dxa"/>
            <w:shd w:val="clear" w:color="auto" w:fill="D9D9D9" w:themeFill="background1" w:themeFillShade="D9"/>
          </w:tcPr>
          <w:p w14:paraId="1C464C8B"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4FF32279"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3D7E5BB7" w14:textId="77777777" w:rsidR="00351CEF" w:rsidRPr="00A046EC" w:rsidRDefault="00351CEF" w:rsidP="00A046EC">
            <w:pPr>
              <w:rPr>
                <w:sz w:val="20"/>
                <w:szCs w:val="20"/>
                <w:highlight w:val="lightGray"/>
              </w:rPr>
            </w:pPr>
            <w:r w:rsidRPr="00A046EC">
              <w:rPr>
                <w:sz w:val="20"/>
                <w:szCs w:val="20"/>
                <w:highlight w:val="lightGray"/>
              </w:rPr>
              <w:t>100%</w:t>
            </w:r>
          </w:p>
        </w:tc>
        <w:tc>
          <w:tcPr>
            <w:tcW w:w="709" w:type="dxa"/>
            <w:shd w:val="clear" w:color="auto" w:fill="D9D9D9" w:themeFill="background1" w:themeFillShade="D9"/>
          </w:tcPr>
          <w:p w14:paraId="33915A91"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6A4C3368" w14:textId="77777777" w:rsidR="00351CEF" w:rsidRPr="00A046EC" w:rsidRDefault="00351CEF" w:rsidP="00A046EC">
            <w:pPr>
              <w:rPr>
                <w:sz w:val="20"/>
                <w:szCs w:val="20"/>
                <w:highlight w:val="lightGray"/>
              </w:rPr>
            </w:pPr>
          </w:p>
        </w:tc>
      </w:tr>
      <w:tr w:rsidR="00A046EC" w:rsidRPr="00A046EC" w14:paraId="657E6E5C" w14:textId="77777777" w:rsidTr="63ACF94F">
        <w:trPr>
          <w:trHeight w:val="368"/>
        </w:trPr>
        <w:tc>
          <w:tcPr>
            <w:tcW w:w="2662" w:type="dxa"/>
            <w:shd w:val="clear" w:color="auto" w:fill="D9D9D9" w:themeFill="background1" w:themeFillShade="D9"/>
          </w:tcPr>
          <w:p w14:paraId="741FE464" w14:textId="77777777" w:rsidR="00351CEF" w:rsidRPr="00A046EC" w:rsidRDefault="00351CEF" w:rsidP="00A046EC">
            <w:pPr>
              <w:rPr>
                <w:sz w:val="20"/>
                <w:szCs w:val="20"/>
              </w:rPr>
            </w:pPr>
            <w:r w:rsidRPr="00A046EC">
              <w:rPr>
                <w:sz w:val="20"/>
                <w:szCs w:val="20"/>
              </w:rPr>
              <w:t>Product Roadmap</w:t>
            </w:r>
          </w:p>
        </w:tc>
        <w:tc>
          <w:tcPr>
            <w:tcW w:w="1135" w:type="dxa"/>
            <w:shd w:val="clear" w:color="auto" w:fill="D9D9D9" w:themeFill="background1" w:themeFillShade="D9"/>
          </w:tcPr>
          <w:p w14:paraId="0689D87A"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71427571"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1DA067F0" w14:textId="77777777" w:rsidR="00351CEF" w:rsidRPr="00A046EC" w:rsidRDefault="00351CEF" w:rsidP="00A046EC">
            <w:pPr>
              <w:rPr>
                <w:sz w:val="20"/>
                <w:szCs w:val="20"/>
                <w:highlight w:val="lightGray"/>
              </w:rPr>
            </w:pPr>
            <w:r w:rsidRPr="00A046EC">
              <w:rPr>
                <w:sz w:val="20"/>
                <w:szCs w:val="20"/>
                <w:highlight w:val="lightGray"/>
              </w:rPr>
              <w:t>100%</w:t>
            </w:r>
          </w:p>
        </w:tc>
        <w:tc>
          <w:tcPr>
            <w:tcW w:w="709" w:type="dxa"/>
            <w:shd w:val="clear" w:color="auto" w:fill="D9D9D9" w:themeFill="background1" w:themeFillShade="D9"/>
          </w:tcPr>
          <w:p w14:paraId="2DC02DA4"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40A3C30C" w14:textId="77777777" w:rsidR="00351CEF" w:rsidRPr="00A046EC" w:rsidRDefault="00351CEF" w:rsidP="00A046EC">
            <w:pPr>
              <w:rPr>
                <w:sz w:val="20"/>
                <w:szCs w:val="20"/>
                <w:highlight w:val="lightGray"/>
              </w:rPr>
            </w:pPr>
          </w:p>
        </w:tc>
      </w:tr>
      <w:tr w:rsidR="00A046EC" w:rsidRPr="00A046EC" w14:paraId="6C5370D0" w14:textId="77777777" w:rsidTr="63ACF94F">
        <w:tc>
          <w:tcPr>
            <w:tcW w:w="2662" w:type="dxa"/>
            <w:shd w:val="clear" w:color="auto" w:fill="D9D9D9" w:themeFill="background1" w:themeFillShade="D9"/>
          </w:tcPr>
          <w:p w14:paraId="3E5CB8CE" w14:textId="77777777" w:rsidR="00351CEF" w:rsidRPr="00A046EC" w:rsidRDefault="00351CEF" w:rsidP="00A046EC">
            <w:pPr>
              <w:rPr>
                <w:sz w:val="20"/>
                <w:szCs w:val="20"/>
              </w:rPr>
            </w:pPr>
            <w:r w:rsidRPr="00A046EC">
              <w:rPr>
                <w:sz w:val="20"/>
                <w:szCs w:val="20"/>
              </w:rPr>
              <w:t>Sprint Planning (Potential breakdown of user stories into requirements and/or tasks)</w:t>
            </w:r>
          </w:p>
        </w:tc>
        <w:tc>
          <w:tcPr>
            <w:tcW w:w="1135" w:type="dxa"/>
            <w:shd w:val="clear" w:color="auto" w:fill="D9D9D9" w:themeFill="background1" w:themeFillShade="D9"/>
          </w:tcPr>
          <w:p w14:paraId="062A9A92"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2B787D73"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48717746" w14:textId="77777777" w:rsidR="00351CEF" w:rsidRPr="00A046EC" w:rsidRDefault="00351CEF" w:rsidP="00A046EC">
            <w:pPr>
              <w:rPr>
                <w:sz w:val="20"/>
                <w:szCs w:val="20"/>
                <w:highlight w:val="lightGray"/>
              </w:rPr>
            </w:pPr>
            <w:r w:rsidRPr="00A046EC">
              <w:rPr>
                <w:sz w:val="20"/>
                <w:szCs w:val="20"/>
                <w:highlight w:val="lightGray"/>
              </w:rPr>
              <w:t>100%</w:t>
            </w:r>
          </w:p>
        </w:tc>
        <w:tc>
          <w:tcPr>
            <w:tcW w:w="709" w:type="dxa"/>
            <w:shd w:val="clear" w:color="auto" w:fill="D9D9D9" w:themeFill="background1" w:themeFillShade="D9"/>
          </w:tcPr>
          <w:p w14:paraId="43F991BF"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585913A4" w14:textId="77777777" w:rsidR="00351CEF" w:rsidRPr="00A046EC" w:rsidRDefault="00351CEF" w:rsidP="00A046EC">
            <w:pPr>
              <w:rPr>
                <w:sz w:val="20"/>
                <w:szCs w:val="20"/>
                <w:highlight w:val="lightGray"/>
              </w:rPr>
            </w:pPr>
          </w:p>
        </w:tc>
      </w:tr>
      <w:tr w:rsidR="00A046EC" w:rsidRPr="00A046EC" w14:paraId="34EE63F2" w14:textId="77777777" w:rsidTr="63ACF94F">
        <w:tc>
          <w:tcPr>
            <w:tcW w:w="2662" w:type="dxa"/>
            <w:shd w:val="clear" w:color="auto" w:fill="D9D9D9" w:themeFill="background1" w:themeFillShade="D9"/>
          </w:tcPr>
          <w:p w14:paraId="581BCD87" w14:textId="77777777" w:rsidR="00351CEF" w:rsidRPr="00A046EC" w:rsidRDefault="00351CEF" w:rsidP="00A046EC">
            <w:pPr>
              <w:rPr>
                <w:sz w:val="20"/>
                <w:szCs w:val="20"/>
              </w:rPr>
            </w:pPr>
            <w:r w:rsidRPr="00A046EC">
              <w:rPr>
                <w:sz w:val="20"/>
                <w:szCs w:val="20"/>
              </w:rPr>
              <w:t>Design Mock-up (optional)</w:t>
            </w:r>
          </w:p>
        </w:tc>
        <w:tc>
          <w:tcPr>
            <w:tcW w:w="1135" w:type="dxa"/>
            <w:shd w:val="clear" w:color="auto" w:fill="D9D9D9" w:themeFill="background1" w:themeFillShade="D9"/>
          </w:tcPr>
          <w:p w14:paraId="3DA89886" w14:textId="77777777" w:rsidR="00351CEF" w:rsidRPr="00A046EC" w:rsidRDefault="00351CEF" w:rsidP="00A046EC">
            <w:pPr>
              <w:rPr>
                <w:sz w:val="20"/>
                <w:szCs w:val="20"/>
                <w:highlight w:val="lightGray"/>
              </w:rPr>
            </w:pPr>
          </w:p>
        </w:tc>
        <w:tc>
          <w:tcPr>
            <w:tcW w:w="1814" w:type="dxa"/>
            <w:shd w:val="clear" w:color="auto" w:fill="D9D9D9" w:themeFill="background1" w:themeFillShade="D9"/>
          </w:tcPr>
          <w:p w14:paraId="07F0166A" w14:textId="77777777" w:rsidR="00351CEF" w:rsidRPr="00A046EC" w:rsidRDefault="00351CEF" w:rsidP="00A046EC">
            <w:pPr>
              <w:rPr>
                <w:sz w:val="20"/>
                <w:szCs w:val="20"/>
                <w:highlight w:val="lightGray"/>
              </w:rPr>
            </w:pPr>
          </w:p>
        </w:tc>
        <w:tc>
          <w:tcPr>
            <w:tcW w:w="1755" w:type="dxa"/>
            <w:shd w:val="clear" w:color="auto" w:fill="D9D9D9" w:themeFill="background1" w:themeFillShade="D9"/>
          </w:tcPr>
          <w:p w14:paraId="209889CC" w14:textId="77777777" w:rsidR="00351CEF" w:rsidRPr="00A046EC" w:rsidRDefault="00351CEF" w:rsidP="00A046EC">
            <w:pPr>
              <w:rPr>
                <w:sz w:val="20"/>
                <w:szCs w:val="20"/>
                <w:highlight w:val="lightGray"/>
              </w:rPr>
            </w:pPr>
            <w:r w:rsidRPr="00A046EC">
              <w:rPr>
                <w:sz w:val="20"/>
                <w:szCs w:val="20"/>
                <w:highlight w:val="lightGray"/>
              </w:rPr>
              <w:t>100%</w:t>
            </w:r>
          </w:p>
        </w:tc>
        <w:tc>
          <w:tcPr>
            <w:tcW w:w="709" w:type="dxa"/>
            <w:shd w:val="clear" w:color="auto" w:fill="D9D9D9" w:themeFill="background1" w:themeFillShade="D9"/>
          </w:tcPr>
          <w:p w14:paraId="16EB0DCF" w14:textId="77777777" w:rsidR="00351CEF" w:rsidRPr="00A046EC" w:rsidRDefault="00351CEF" w:rsidP="00A046EC">
            <w:pPr>
              <w:rPr>
                <w:sz w:val="20"/>
                <w:szCs w:val="20"/>
                <w:highlight w:val="lightGray"/>
              </w:rPr>
            </w:pPr>
          </w:p>
        </w:tc>
        <w:tc>
          <w:tcPr>
            <w:tcW w:w="3021" w:type="dxa"/>
            <w:shd w:val="clear" w:color="auto" w:fill="D9D9D9" w:themeFill="background1" w:themeFillShade="D9"/>
          </w:tcPr>
          <w:p w14:paraId="527D889A" w14:textId="77777777" w:rsidR="00351CEF" w:rsidRPr="00A046EC" w:rsidRDefault="00351CEF" w:rsidP="00A046EC">
            <w:pPr>
              <w:rPr>
                <w:sz w:val="20"/>
                <w:szCs w:val="20"/>
                <w:highlight w:val="lightGray"/>
              </w:rPr>
            </w:pPr>
          </w:p>
        </w:tc>
      </w:tr>
      <w:tr w:rsidR="00A046EC" w:rsidRPr="00A046EC" w14:paraId="3E08E85C" w14:textId="77777777" w:rsidTr="63ACF94F">
        <w:tc>
          <w:tcPr>
            <w:tcW w:w="2662" w:type="dxa"/>
            <w:shd w:val="clear" w:color="auto" w:fill="F2F2F2" w:themeFill="background1" w:themeFillShade="F2"/>
          </w:tcPr>
          <w:p w14:paraId="387D1940" w14:textId="77777777" w:rsidR="00351CEF" w:rsidRPr="00A046EC" w:rsidRDefault="00351CEF" w:rsidP="00A046EC">
            <w:pPr>
              <w:rPr>
                <w:sz w:val="20"/>
                <w:szCs w:val="20"/>
              </w:rPr>
            </w:pPr>
            <w:r w:rsidRPr="00A046EC">
              <w:rPr>
                <w:sz w:val="20"/>
                <w:szCs w:val="20"/>
              </w:rPr>
              <w:t>Team Charter</w:t>
            </w:r>
          </w:p>
        </w:tc>
        <w:tc>
          <w:tcPr>
            <w:tcW w:w="1135" w:type="dxa"/>
            <w:shd w:val="clear" w:color="auto" w:fill="F2F2F2" w:themeFill="background1" w:themeFillShade="F2"/>
          </w:tcPr>
          <w:p w14:paraId="323E7A07" w14:textId="77777777" w:rsidR="00351CEF" w:rsidRPr="00A046EC" w:rsidRDefault="00351CEF" w:rsidP="00A046EC">
            <w:pPr>
              <w:rPr>
                <w:sz w:val="20"/>
                <w:szCs w:val="20"/>
                <w:highlight w:val="lightGray"/>
              </w:rPr>
            </w:pPr>
          </w:p>
        </w:tc>
        <w:tc>
          <w:tcPr>
            <w:tcW w:w="1814" w:type="dxa"/>
            <w:shd w:val="clear" w:color="auto" w:fill="F2F2F2" w:themeFill="background1" w:themeFillShade="F2"/>
          </w:tcPr>
          <w:p w14:paraId="21DC26DA" w14:textId="77777777" w:rsidR="00351CEF" w:rsidRPr="00A046EC" w:rsidRDefault="00351CEF" w:rsidP="00A046EC">
            <w:pPr>
              <w:rPr>
                <w:sz w:val="20"/>
                <w:szCs w:val="20"/>
                <w:highlight w:val="lightGray"/>
              </w:rPr>
            </w:pPr>
          </w:p>
        </w:tc>
        <w:tc>
          <w:tcPr>
            <w:tcW w:w="1755" w:type="dxa"/>
            <w:shd w:val="clear" w:color="auto" w:fill="F2F2F2" w:themeFill="background1" w:themeFillShade="F2"/>
          </w:tcPr>
          <w:p w14:paraId="15CB378A" w14:textId="77777777" w:rsidR="00351CEF" w:rsidRPr="00A046EC" w:rsidRDefault="00351CEF" w:rsidP="00A046EC">
            <w:pPr>
              <w:rPr>
                <w:sz w:val="20"/>
                <w:szCs w:val="20"/>
                <w:highlight w:val="lightGray"/>
              </w:rPr>
            </w:pPr>
            <w:r w:rsidRPr="00A046EC">
              <w:rPr>
                <w:sz w:val="20"/>
                <w:szCs w:val="20"/>
                <w:highlight w:val="lightGray"/>
              </w:rPr>
              <w:t>100%</w:t>
            </w:r>
          </w:p>
        </w:tc>
        <w:tc>
          <w:tcPr>
            <w:tcW w:w="709" w:type="dxa"/>
            <w:shd w:val="clear" w:color="auto" w:fill="F2F2F2" w:themeFill="background1" w:themeFillShade="F2"/>
          </w:tcPr>
          <w:p w14:paraId="301E6168"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188B9612" w14:textId="77777777" w:rsidR="00351CEF" w:rsidRPr="00A046EC" w:rsidRDefault="00351CEF" w:rsidP="00A046EC">
            <w:pPr>
              <w:rPr>
                <w:sz w:val="20"/>
                <w:szCs w:val="20"/>
                <w:highlight w:val="lightGray"/>
              </w:rPr>
            </w:pPr>
          </w:p>
        </w:tc>
      </w:tr>
      <w:tr w:rsidR="00A046EC" w:rsidRPr="00A046EC" w14:paraId="5D3622A4" w14:textId="77777777" w:rsidTr="63ACF94F">
        <w:tc>
          <w:tcPr>
            <w:tcW w:w="2662" w:type="dxa"/>
            <w:shd w:val="clear" w:color="auto" w:fill="F2F2F2" w:themeFill="background1" w:themeFillShade="F2"/>
          </w:tcPr>
          <w:p w14:paraId="76C6F79F" w14:textId="77777777" w:rsidR="00351CEF" w:rsidRPr="00A046EC" w:rsidRDefault="00351CEF" w:rsidP="00A046EC">
            <w:pPr>
              <w:rPr>
                <w:sz w:val="20"/>
                <w:szCs w:val="20"/>
              </w:rPr>
            </w:pPr>
            <w:r w:rsidRPr="00A046EC">
              <w:rPr>
                <w:sz w:val="20"/>
                <w:szCs w:val="20"/>
              </w:rPr>
              <w:t>Meeting Logs</w:t>
            </w:r>
          </w:p>
        </w:tc>
        <w:tc>
          <w:tcPr>
            <w:tcW w:w="1135" w:type="dxa"/>
            <w:shd w:val="clear" w:color="auto" w:fill="F2F2F2" w:themeFill="background1" w:themeFillShade="F2"/>
          </w:tcPr>
          <w:p w14:paraId="4A1685AC" w14:textId="77777777" w:rsidR="00351CEF" w:rsidRPr="00A046EC" w:rsidRDefault="00351CEF" w:rsidP="00A046EC">
            <w:pPr>
              <w:rPr>
                <w:sz w:val="20"/>
                <w:szCs w:val="20"/>
                <w:highlight w:val="lightGray"/>
              </w:rPr>
            </w:pPr>
          </w:p>
        </w:tc>
        <w:tc>
          <w:tcPr>
            <w:tcW w:w="1814" w:type="dxa"/>
            <w:shd w:val="clear" w:color="auto" w:fill="F2F2F2" w:themeFill="background1" w:themeFillShade="F2"/>
          </w:tcPr>
          <w:p w14:paraId="5D12FB83" w14:textId="77777777" w:rsidR="00351CEF" w:rsidRPr="00A046EC" w:rsidRDefault="00351CEF" w:rsidP="00A046EC">
            <w:pPr>
              <w:rPr>
                <w:sz w:val="20"/>
                <w:szCs w:val="20"/>
                <w:highlight w:val="lightGray"/>
              </w:rPr>
            </w:pPr>
          </w:p>
        </w:tc>
        <w:tc>
          <w:tcPr>
            <w:tcW w:w="1755" w:type="dxa"/>
            <w:shd w:val="clear" w:color="auto" w:fill="F2F2F2" w:themeFill="background1" w:themeFillShade="F2"/>
          </w:tcPr>
          <w:p w14:paraId="3C47BD3D" w14:textId="77777777" w:rsidR="00351CEF" w:rsidRPr="00A046EC" w:rsidRDefault="00351CEF" w:rsidP="00A046EC">
            <w:pPr>
              <w:rPr>
                <w:sz w:val="20"/>
                <w:szCs w:val="20"/>
                <w:highlight w:val="lightGray"/>
              </w:rPr>
            </w:pPr>
            <w:r w:rsidRPr="00A046EC">
              <w:rPr>
                <w:sz w:val="20"/>
                <w:szCs w:val="20"/>
                <w:highlight w:val="lightGray"/>
              </w:rPr>
              <w:t>90%</w:t>
            </w:r>
          </w:p>
        </w:tc>
        <w:tc>
          <w:tcPr>
            <w:tcW w:w="709" w:type="dxa"/>
            <w:shd w:val="clear" w:color="auto" w:fill="F2F2F2" w:themeFill="background1" w:themeFillShade="F2"/>
          </w:tcPr>
          <w:p w14:paraId="27338F2C"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000865CD" w14:textId="77777777" w:rsidR="00351CEF" w:rsidRPr="00A046EC" w:rsidRDefault="00351CEF" w:rsidP="00A046EC">
            <w:pPr>
              <w:rPr>
                <w:sz w:val="20"/>
                <w:szCs w:val="20"/>
                <w:highlight w:val="lightGray"/>
              </w:rPr>
            </w:pPr>
          </w:p>
        </w:tc>
      </w:tr>
      <w:tr w:rsidR="00A046EC" w:rsidRPr="00A046EC" w14:paraId="126B18A9" w14:textId="77777777" w:rsidTr="63ACF94F">
        <w:tc>
          <w:tcPr>
            <w:tcW w:w="2662" w:type="dxa"/>
            <w:shd w:val="clear" w:color="auto" w:fill="F2F2F2" w:themeFill="background1" w:themeFillShade="F2"/>
          </w:tcPr>
          <w:p w14:paraId="00DBDE20" w14:textId="77777777" w:rsidR="00351CEF" w:rsidRPr="00A046EC" w:rsidRDefault="00351CEF" w:rsidP="00A046EC">
            <w:pPr>
              <w:rPr>
                <w:sz w:val="20"/>
                <w:szCs w:val="20"/>
              </w:rPr>
            </w:pPr>
            <w:r w:rsidRPr="00A046EC">
              <w:rPr>
                <w:sz w:val="20"/>
                <w:szCs w:val="20"/>
              </w:rPr>
              <w:t xml:space="preserve">Burndown Chart </w:t>
            </w:r>
          </w:p>
        </w:tc>
        <w:tc>
          <w:tcPr>
            <w:tcW w:w="1135" w:type="dxa"/>
            <w:shd w:val="clear" w:color="auto" w:fill="F2F2F2" w:themeFill="background1" w:themeFillShade="F2"/>
          </w:tcPr>
          <w:p w14:paraId="0DE52BFF" w14:textId="45031827" w:rsidR="00351CEF" w:rsidRPr="00A046EC" w:rsidRDefault="63ACF94F" w:rsidP="63ACF94F">
            <w:pPr>
              <w:spacing w:after="200" w:line="264" w:lineRule="auto"/>
              <w:rPr>
                <w:sz w:val="20"/>
                <w:szCs w:val="20"/>
                <w:highlight w:val="lightGray"/>
              </w:rPr>
            </w:pPr>
            <w:r w:rsidRPr="63ACF94F">
              <w:rPr>
                <w:sz w:val="20"/>
                <w:szCs w:val="20"/>
                <w:highlight w:val="lightGray"/>
              </w:rPr>
              <w:t>X</w:t>
            </w:r>
          </w:p>
        </w:tc>
        <w:tc>
          <w:tcPr>
            <w:tcW w:w="1814" w:type="dxa"/>
            <w:shd w:val="clear" w:color="auto" w:fill="F2F2F2" w:themeFill="background1" w:themeFillShade="F2"/>
          </w:tcPr>
          <w:p w14:paraId="2BD59C39" w14:textId="24DCDC40" w:rsidR="00351CEF" w:rsidRPr="00A046EC" w:rsidRDefault="00351CEF" w:rsidP="00A046EC">
            <w:pPr>
              <w:rPr>
                <w:sz w:val="20"/>
                <w:szCs w:val="20"/>
                <w:highlight w:val="lightGray"/>
              </w:rPr>
            </w:pPr>
          </w:p>
        </w:tc>
        <w:tc>
          <w:tcPr>
            <w:tcW w:w="1755" w:type="dxa"/>
            <w:shd w:val="clear" w:color="auto" w:fill="F2F2F2" w:themeFill="background1" w:themeFillShade="F2"/>
          </w:tcPr>
          <w:p w14:paraId="3CD6F9BB" w14:textId="34D1DC07" w:rsidR="00351CEF" w:rsidRPr="00A046EC" w:rsidRDefault="00351CEF" w:rsidP="00A046EC">
            <w:pPr>
              <w:rPr>
                <w:sz w:val="20"/>
                <w:szCs w:val="20"/>
                <w:highlight w:val="lightGray"/>
              </w:rPr>
            </w:pPr>
          </w:p>
        </w:tc>
        <w:tc>
          <w:tcPr>
            <w:tcW w:w="709" w:type="dxa"/>
            <w:shd w:val="clear" w:color="auto" w:fill="F2F2F2" w:themeFill="background1" w:themeFillShade="F2"/>
          </w:tcPr>
          <w:p w14:paraId="1E3753EA"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4B9AF30D" w14:textId="77777777" w:rsidR="00351CEF" w:rsidRPr="00A046EC" w:rsidRDefault="00351CEF" w:rsidP="00A046EC">
            <w:pPr>
              <w:rPr>
                <w:sz w:val="20"/>
                <w:szCs w:val="20"/>
                <w:highlight w:val="lightGray"/>
              </w:rPr>
            </w:pPr>
          </w:p>
        </w:tc>
      </w:tr>
      <w:tr w:rsidR="00A046EC" w:rsidRPr="00A046EC" w14:paraId="2FEC26FE" w14:textId="77777777" w:rsidTr="63ACF94F">
        <w:tc>
          <w:tcPr>
            <w:tcW w:w="2662" w:type="dxa"/>
            <w:shd w:val="clear" w:color="auto" w:fill="F2F2F2" w:themeFill="background1" w:themeFillShade="F2"/>
          </w:tcPr>
          <w:p w14:paraId="319DC431" w14:textId="77777777" w:rsidR="00351CEF" w:rsidRPr="00A046EC" w:rsidRDefault="00351CEF" w:rsidP="00A046EC">
            <w:pPr>
              <w:rPr>
                <w:sz w:val="20"/>
                <w:szCs w:val="20"/>
              </w:rPr>
            </w:pPr>
            <w:r w:rsidRPr="00A046EC">
              <w:rPr>
                <w:sz w:val="20"/>
                <w:szCs w:val="20"/>
              </w:rPr>
              <w:t xml:space="preserve">Retrospective </w:t>
            </w:r>
          </w:p>
        </w:tc>
        <w:tc>
          <w:tcPr>
            <w:tcW w:w="1135" w:type="dxa"/>
            <w:shd w:val="clear" w:color="auto" w:fill="F2F2F2" w:themeFill="background1" w:themeFillShade="F2"/>
          </w:tcPr>
          <w:p w14:paraId="0C7C5981" w14:textId="77777777" w:rsidR="00351CEF" w:rsidRPr="00A046EC" w:rsidRDefault="00351CEF" w:rsidP="00A046EC">
            <w:pPr>
              <w:rPr>
                <w:sz w:val="20"/>
                <w:szCs w:val="20"/>
                <w:highlight w:val="lightGray"/>
              </w:rPr>
            </w:pPr>
          </w:p>
        </w:tc>
        <w:tc>
          <w:tcPr>
            <w:tcW w:w="1814" w:type="dxa"/>
            <w:shd w:val="clear" w:color="auto" w:fill="F2F2F2" w:themeFill="background1" w:themeFillShade="F2"/>
          </w:tcPr>
          <w:p w14:paraId="19826B34" w14:textId="77777777" w:rsidR="00351CEF" w:rsidRPr="00A046EC" w:rsidRDefault="00351CEF" w:rsidP="00A046EC">
            <w:pPr>
              <w:rPr>
                <w:sz w:val="20"/>
                <w:szCs w:val="20"/>
                <w:highlight w:val="lightGray"/>
              </w:rPr>
            </w:pPr>
          </w:p>
        </w:tc>
        <w:tc>
          <w:tcPr>
            <w:tcW w:w="1755" w:type="dxa"/>
            <w:shd w:val="clear" w:color="auto" w:fill="F2F2F2" w:themeFill="background1" w:themeFillShade="F2"/>
          </w:tcPr>
          <w:p w14:paraId="3B576C5A" w14:textId="77777777" w:rsidR="00351CEF" w:rsidRPr="00A046EC" w:rsidRDefault="00351CEF" w:rsidP="00A046EC">
            <w:pPr>
              <w:rPr>
                <w:sz w:val="20"/>
                <w:szCs w:val="20"/>
                <w:highlight w:val="lightGray"/>
              </w:rPr>
            </w:pPr>
            <w:r w:rsidRPr="00A046EC">
              <w:rPr>
                <w:sz w:val="20"/>
                <w:szCs w:val="20"/>
                <w:highlight w:val="lightGray"/>
              </w:rPr>
              <w:t>50%</w:t>
            </w:r>
          </w:p>
        </w:tc>
        <w:tc>
          <w:tcPr>
            <w:tcW w:w="709" w:type="dxa"/>
            <w:shd w:val="clear" w:color="auto" w:fill="F2F2F2" w:themeFill="background1" w:themeFillShade="F2"/>
          </w:tcPr>
          <w:p w14:paraId="23E496F5" w14:textId="77777777" w:rsidR="00351CEF" w:rsidRPr="00A046EC" w:rsidRDefault="00351CEF" w:rsidP="00A046EC">
            <w:pPr>
              <w:rPr>
                <w:sz w:val="20"/>
                <w:szCs w:val="20"/>
                <w:highlight w:val="lightGray"/>
              </w:rPr>
            </w:pPr>
          </w:p>
        </w:tc>
        <w:tc>
          <w:tcPr>
            <w:tcW w:w="3021" w:type="dxa"/>
            <w:shd w:val="clear" w:color="auto" w:fill="F2F2F2" w:themeFill="background1" w:themeFillShade="F2"/>
          </w:tcPr>
          <w:p w14:paraId="137FFBD0" w14:textId="77777777" w:rsidR="00351CEF" w:rsidRPr="00A046EC" w:rsidRDefault="00351CEF" w:rsidP="00A046EC">
            <w:pPr>
              <w:rPr>
                <w:sz w:val="20"/>
                <w:szCs w:val="20"/>
                <w:highlight w:val="lightGray"/>
              </w:rPr>
            </w:pPr>
          </w:p>
        </w:tc>
      </w:tr>
      <w:tr w:rsidR="00A046EC" w:rsidRPr="00A046EC" w14:paraId="6306599E" w14:textId="77777777" w:rsidTr="63ACF94F">
        <w:tc>
          <w:tcPr>
            <w:tcW w:w="2662" w:type="dxa"/>
          </w:tcPr>
          <w:p w14:paraId="11A09C3E" w14:textId="77777777" w:rsidR="00351CEF" w:rsidRPr="00A046EC" w:rsidRDefault="00351CEF" w:rsidP="00A046EC">
            <w:pPr>
              <w:rPr>
                <w:sz w:val="20"/>
                <w:szCs w:val="20"/>
              </w:rPr>
            </w:pPr>
            <w:r w:rsidRPr="00A046EC">
              <w:rPr>
                <w:sz w:val="20"/>
                <w:szCs w:val="20"/>
              </w:rPr>
              <w:t>Report (Outlining/Writing/Editing)</w:t>
            </w:r>
          </w:p>
        </w:tc>
        <w:tc>
          <w:tcPr>
            <w:tcW w:w="1135" w:type="dxa"/>
          </w:tcPr>
          <w:p w14:paraId="5996B251" w14:textId="77777777" w:rsidR="00351CEF" w:rsidRPr="00A046EC" w:rsidRDefault="00351CEF" w:rsidP="00A046EC">
            <w:pPr>
              <w:rPr>
                <w:sz w:val="20"/>
                <w:szCs w:val="20"/>
              </w:rPr>
            </w:pPr>
          </w:p>
        </w:tc>
        <w:tc>
          <w:tcPr>
            <w:tcW w:w="1814" w:type="dxa"/>
          </w:tcPr>
          <w:p w14:paraId="0543A552" w14:textId="77777777" w:rsidR="00351CEF" w:rsidRPr="00A046EC" w:rsidRDefault="00351CEF" w:rsidP="00A046EC">
            <w:pPr>
              <w:rPr>
                <w:sz w:val="20"/>
                <w:szCs w:val="20"/>
              </w:rPr>
            </w:pPr>
          </w:p>
        </w:tc>
        <w:tc>
          <w:tcPr>
            <w:tcW w:w="1755" w:type="dxa"/>
          </w:tcPr>
          <w:p w14:paraId="0F29F0BE" w14:textId="77777777" w:rsidR="00351CEF" w:rsidRPr="00A046EC" w:rsidRDefault="00351CEF" w:rsidP="00A046EC">
            <w:pPr>
              <w:rPr>
                <w:sz w:val="20"/>
                <w:szCs w:val="20"/>
              </w:rPr>
            </w:pPr>
            <w:r w:rsidRPr="00A046EC">
              <w:rPr>
                <w:sz w:val="20"/>
                <w:szCs w:val="20"/>
              </w:rPr>
              <w:t>70%</w:t>
            </w:r>
          </w:p>
        </w:tc>
        <w:tc>
          <w:tcPr>
            <w:tcW w:w="709" w:type="dxa"/>
          </w:tcPr>
          <w:p w14:paraId="5705541B" w14:textId="77777777" w:rsidR="00351CEF" w:rsidRPr="00A046EC" w:rsidRDefault="00351CEF" w:rsidP="00A046EC">
            <w:pPr>
              <w:rPr>
                <w:sz w:val="20"/>
                <w:szCs w:val="20"/>
              </w:rPr>
            </w:pPr>
          </w:p>
        </w:tc>
        <w:tc>
          <w:tcPr>
            <w:tcW w:w="3021" w:type="dxa"/>
          </w:tcPr>
          <w:p w14:paraId="02787AA9" w14:textId="77777777" w:rsidR="00351CEF" w:rsidRPr="00A046EC" w:rsidRDefault="00351CEF" w:rsidP="00A046EC">
            <w:pPr>
              <w:rPr>
                <w:sz w:val="20"/>
                <w:szCs w:val="20"/>
              </w:rPr>
            </w:pPr>
          </w:p>
        </w:tc>
      </w:tr>
      <w:tr w:rsidR="00A046EC" w:rsidRPr="00A046EC" w14:paraId="56A42614" w14:textId="77777777" w:rsidTr="63ACF94F">
        <w:tc>
          <w:tcPr>
            <w:tcW w:w="2662" w:type="dxa"/>
          </w:tcPr>
          <w:p w14:paraId="05A8F366" w14:textId="77777777" w:rsidR="00351CEF" w:rsidRPr="00A046EC" w:rsidRDefault="00351CEF" w:rsidP="00A046EC">
            <w:pPr>
              <w:rPr>
                <w:sz w:val="20"/>
                <w:szCs w:val="20"/>
              </w:rPr>
            </w:pPr>
            <w:r w:rsidRPr="00A046EC">
              <w:rPr>
                <w:sz w:val="20"/>
                <w:szCs w:val="20"/>
              </w:rPr>
              <w:t>Building Presentation Slides</w:t>
            </w:r>
          </w:p>
        </w:tc>
        <w:tc>
          <w:tcPr>
            <w:tcW w:w="1135" w:type="dxa"/>
          </w:tcPr>
          <w:p w14:paraId="3D8E30E0" w14:textId="77777777" w:rsidR="00351CEF" w:rsidRPr="00A046EC" w:rsidRDefault="00351CEF" w:rsidP="00A046EC">
            <w:pPr>
              <w:rPr>
                <w:sz w:val="20"/>
                <w:szCs w:val="20"/>
              </w:rPr>
            </w:pPr>
          </w:p>
        </w:tc>
        <w:tc>
          <w:tcPr>
            <w:tcW w:w="1814" w:type="dxa"/>
          </w:tcPr>
          <w:p w14:paraId="12F5CA49" w14:textId="77777777" w:rsidR="00351CEF" w:rsidRPr="00A046EC" w:rsidRDefault="00351CEF" w:rsidP="00A046EC">
            <w:pPr>
              <w:rPr>
                <w:sz w:val="20"/>
                <w:szCs w:val="20"/>
              </w:rPr>
            </w:pPr>
          </w:p>
        </w:tc>
        <w:tc>
          <w:tcPr>
            <w:tcW w:w="1755" w:type="dxa"/>
          </w:tcPr>
          <w:p w14:paraId="7A5DFBE0" w14:textId="77777777" w:rsidR="00351CEF" w:rsidRPr="00A046EC" w:rsidRDefault="00351CEF" w:rsidP="00A046EC">
            <w:pPr>
              <w:rPr>
                <w:sz w:val="20"/>
                <w:szCs w:val="20"/>
              </w:rPr>
            </w:pPr>
            <w:r w:rsidRPr="00A046EC">
              <w:rPr>
                <w:sz w:val="20"/>
                <w:szCs w:val="20"/>
              </w:rPr>
              <w:t>10%</w:t>
            </w:r>
          </w:p>
        </w:tc>
        <w:tc>
          <w:tcPr>
            <w:tcW w:w="709" w:type="dxa"/>
          </w:tcPr>
          <w:p w14:paraId="0294CAC6" w14:textId="77777777" w:rsidR="00351CEF" w:rsidRPr="00A046EC" w:rsidRDefault="00351CEF" w:rsidP="00A046EC">
            <w:pPr>
              <w:rPr>
                <w:sz w:val="20"/>
                <w:szCs w:val="20"/>
              </w:rPr>
            </w:pPr>
          </w:p>
        </w:tc>
        <w:tc>
          <w:tcPr>
            <w:tcW w:w="3021" w:type="dxa"/>
          </w:tcPr>
          <w:p w14:paraId="2133ADED" w14:textId="77777777" w:rsidR="00351CEF" w:rsidRPr="00A046EC" w:rsidRDefault="00351CEF" w:rsidP="00A046EC">
            <w:pPr>
              <w:rPr>
                <w:sz w:val="20"/>
                <w:szCs w:val="20"/>
              </w:rPr>
            </w:pPr>
          </w:p>
        </w:tc>
      </w:tr>
      <w:tr w:rsidR="00A046EC" w:rsidRPr="00A046EC" w14:paraId="32190A2F" w14:textId="77777777" w:rsidTr="63ACF94F">
        <w:tc>
          <w:tcPr>
            <w:tcW w:w="2662" w:type="dxa"/>
          </w:tcPr>
          <w:p w14:paraId="7255BAF5" w14:textId="77777777" w:rsidR="00351CEF" w:rsidRPr="00A046EC" w:rsidRDefault="00351CEF" w:rsidP="00A046EC">
            <w:pPr>
              <w:rPr>
                <w:sz w:val="20"/>
                <w:szCs w:val="20"/>
              </w:rPr>
            </w:pPr>
            <w:r w:rsidRPr="00A046EC">
              <w:rPr>
                <w:sz w:val="20"/>
                <w:szCs w:val="20"/>
              </w:rPr>
              <w:t>Dry Runs (practice presentation)</w:t>
            </w:r>
          </w:p>
        </w:tc>
        <w:tc>
          <w:tcPr>
            <w:tcW w:w="1135" w:type="dxa"/>
          </w:tcPr>
          <w:p w14:paraId="5DF24635" w14:textId="77777777" w:rsidR="00351CEF" w:rsidRPr="00A046EC" w:rsidRDefault="00351CEF" w:rsidP="00A046EC">
            <w:pPr>
              <w:rPr>
                <w:sz w:val="20"/>
                <w:szCs w:val="20"/>
              </w:rPr>
            </w:pPr>
          </w:p>
        </w:tc>
        <w:tc>
          <w:tcPr>
            <w:tcW w:w="1814" w:type="dxa"/>
          </w:tcPr>
          <w:p w14:paraId="327C4D2D" w14:textId="77777777" w:rsidR="00351CEF" w:rsidRPr="00A046EC" w:rsidRDefault="00351CEF" w:rsidP="00A046EC">
            <w:pPr>
              <w:rPr>
                <w:sz w:val="20"/>
                <w:szCs w:val="20"/>
              </w:rPr>
            </w:pPr>
            <w:r w:rsidRPr="00A046EC">
              <w:rPr>
                <w:sz w:val="20"/>
                <w:szCs w:val="20"/>
              </w:rPr>
              <w:t>X</w:t>
            </w:r>
          </w:p>
        </w:tc>
        <w:tc>
          <w:tcPr>
            <w:tcW w:w="1755" w:type="dxa"/>
          </w:tcPr>
          <w:p w14:paraId="65A97CBB" w14:textId="77777777" w:rsidR="00351CEF" w:rsidRPr="00A046EC" w:rsidRDefault="00351CEF" w:rsidP="00A046EC">
            <w:pPr>
              <w:rPr>
                <w:sz w:val="20"/>
                <w:szCs w:val="20"/>
              </w:rPr>
            </w:pPr>
          </w:p>
        </w:tc>
        <w:tc>
          <w:tcPr>
            <w:tcW w:w="709" w:type="dxa"/>
          </w:tcPr>
          <w:p w14:paraId="3222F36B" w14:textId="77777777" w:rsidR="00351CEF" w:rsidRPr="00A046EC" w:rsidRDefault="00351CEF" w:rsidP="00A046EC">
            <w:pPr>
              <w:rPr>
                <w:sz w:val="20"/>
                <w:szCs w:val="20"/>
              </w:rPr>
            </w:pPr>
          </w:p>
        </w:tc>
        <w:tc>
          <w:tcPr>
            <w:tcW w:w="3021" w:type="dxa"/>
          </w:tcPr>
          <w:p w14:paraId="01E10F6A" w14:textId="77777777" w:rsidR="00351CEF" w:rsidRPr="00A046EC" w:rsidRDefault="00351CEF" w:rsidP="00A046EC">
            <w:pPr>
              <w:rPr>
                <w:sz w:val="20"/>
                <w:szCs w:val="20"/>
              </w:rPr>
            </w:pPr>
          </w:p>
        </w:tc>
      </w:tr>
    </w:tbl>
    <w:p w14:paraId="05A87B28" w14:textId="77777777" w:rsidR="00351CEF" w:rsidRPr="00A046EC" w:rsidRDefault="00351CEF" w:rsidP="00A046EC">
      <w:pPr>
        <w:rPr>
          <w:sz w:val="20"/>
          <w:szCs w:val="20"/>
          <w:u w:val="single"/>
        </w:rPr>
      </w:pPr>
    </w:p>
    <w:p w14:paraId="2B895BFD" w14:textId="77777777" w:rsidR="00351CEF" w:rsidRPr="00A046EC" w:rsidRDefault="00351CEF" w:rsidP="00A046EC">
      <w:pPr>
        <w:rPr>
          <w:sz w:val="20"/>
          <w:szCs w:val="20"/>
          <w:u w:val="single"/>
        </w:rPr>
      </w:pPr>
      <w:r w:rsidRPr="00A046EC">
        <w:rPr>
          <w:sz w:val="20"/>
          <w:szCs w:val="20"/>
          <w:u w:val="single"/>
        </w:rPr>
        <w:t>IMPEDIMENTS</w:t>
      </w:r>
    </w:p>
    <w:p w14:paraId="100FD709" w14:textId="015FD717" w:rsidR="00470768" w:rsidRDefault="00351CEF">
      <w:pPr>
        <w:rPr>
          <w:sz w:val="20"/>
          <w:szCs w:val="20"/>
        </w:rPr>
      </w:pPr>
      <w:r w:rsidRPr="00A046EC">
        <w:rPr>
          <w:sz w:val="20"/>
          <w:szCs w:val="20"/>
        </w:rPr>
        <w:t xml:space="preserve">We had some difficulty on communication about the content of the presentation. Because of the stress of the exam and assignments that from the other class, so our emotion is unstable that cause us a fight/argument during the class. After we cool down, we are back to our project and have a very good discussion about the content of the presentation. </w:t>
      </w:r>
      <w:r w:rsidR="00470768">
        <w:rPr>
          <w:sz w:val="20"/>
          <w:szCs w:val="20"/>
        </w:rPr>
        <w:br w:type="page"/>
      </w:r>
    </w:p>
    <w:p w14:paraId="3D7271BA" w14:textId="5BE1E06D" w:rsidR="00351CEF" w:rsidRDefault="33E72EAB" w:rsidP="00470768">
      <w:pPr>
        <w:pStyle w:val="Heading2"/>
      </w:pPr>
      <w:bookmarkStart w:id="111" w:name="_Toc110339378"/>
      <w:r>
        <w:lastRenderedPageBreak/>
        <w:t>R</w:t>
      </w:r>
      <w:r w:rsidR="00F73A50">
        <w:t>etrospective</w:t>
      </w:r>
      <w:bookmarkEnd w:id="111"/>
    </w:p>
    <w:tbl>
      <w:tblPr>
        <w:tblStyle w:val="ListTable7Colorful-Accent4"/>
        <w:tblW w:w="9660" w:type="dxa"/>
        <w:tblLook w:val="04A0" w:firstRow="1" w:lastRow="0" w:firstColumn="1" w:lastColumn="0" w:noHBand="0" w:noVBand="1"/>
      </w:tblPr>
      <w:tblGrid>
        <w:gridCol w:w="1835"/>
        <w:gridCol w:w="2552"/>
        <w:gridCol w:w="2858"/>
        <w:gridCol w:w="2415"/>
      </w:tblGrid>
      <w:tr w:rsidR="00820865" w:rsidRPr="00820865" w14:paraId="1F582C11" w14:textId="77777777" w:rsidTr="4EC51F7A">
        <w:trPr>
          <w:cnfStyle w:val="100000000000" w:firstRow="1" w:lastRow="0" w:firstColumn="0" w:lastColumn="0" w:oddVBand="0" w:evenVBand="0" w:oddHBand="0" w:evenHBand="0" w:firstRowFirstColumn="0" w:firstRowLastColumn="0" w:lastRowFirstColumn="0" w:lastRowLastColumn="0"/>
          <w:trHeight w:val="780"/>
        </w:trPr>
        <w:tc>
          <w:tcPr>
            <w:cnfStyle w:val="001000000100" w:firstRow="0" w:lastRow="0" w:firstColumn="1" w:lastColumn="0" w:oddVBand="0" w:evenVBand="0" w:oddHBand="0" w:evenHBand="0" w:firstRowFirstColumn="1" w:firstRowLastColumn="0" w:lastRowFirstColumn="0" w:lastRowLastColumn="0"/>
            <w:tcW w:w="1835" w:type="dxa"/>
            <w:hideMark/>
          </w:tcPr>
          <w:p w14:paraId="7FADA1F4" w14:textId="77777777" w:rsidR="00820865" w:rsidRPr="00820865" w:rsidRDefault="00820865" w:rsidP="00820865">
            <w:pPr>
              <w:textAlignment w:val="baseline"/>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Name </w:t>
            </w:r>
          </w:p>
        </w:tc>
        <w:tc>
          <w:tcPr>
            <w:tcW w:w="2552" w:type="dxa"/>
            <w:hideMark/>
          </w:tcPr>
          <w:p w14:paraId="432B04C7" w14:textId="77777777" w:rsidR="00820865" w:rsidRPr="00820865" w:rsidRDefault="00820865" w:rsidP="00820865">
            <w:pP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Liked </w:t>
            </w:r>
          </w:p>
        </w:tc>
        <w:tc>
          <w:tcPr>
            <w:tcW w:w="2858" w:type="dxa"/>
            <w:hideMark/>
          </w:tcPr>
          <w:p w14:paraId="646318F0" w14:textId="77777777" w:rsidR="00820865" w:rsidRPr="00820865" w:rsidRDefault="00820865" w:rsidP="00820865">
            <w:pP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Learned </w:t>
            </w:r>
          </w:p>
        </w:tc>
        <w:tc>
          <w:tcPr>
            <w:tcW w:w="2415" w:type="dxa"/>
            <w:hideMark/>
          </w:tcPr>
          <w:p w14:paraId="48C09670" w14:textId="77777777" w:rsidR="00820865" w:rsidRPr="00820865" w:rsidRDefault="00820865" w:rsidP="00820865">
            <w:pP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Lacked </w:t>
            </w:r>
          </w:p>
        </w:tc>
      </w:tr>
      <w:tr w:rsidR="00820865" w:rsidRPr="00820865" w14:paraId="4303AB00" w14:textId="77777777" w:rsidTr="4EC51F7A">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835" w:type="dxa"/>
            <w:hideMark/>
          </w:tcPr>
          <w:p w14:paraId="149F58CD" w14:textId="7B9C1C41" w:rsidR="00820865" w:rsidRPr="00820865" w:rsidRDefault="00820865" w:rsidP="00820865">
            <w:pPr>
              <w:textAlignment w:val="baseline"/>
              <w:rPr>
                <w:rFonts w:ascii="Segoe UI" w:eastAsia="Times New Roman" w:hAnsi="Segoe UI" w:cs="Segoe UI"/>
                <w:color w:val="auto"/>
                <w:sz w:val="18"/>
                <w:szCs w:val="18"/>
                <w:lang w:val="en-CA" w:eastAsia="zh-TW"/>
              </w:rPr>
            </w:pPr>
            <w:proofErr w:type="spellStart"/>
            <w:r w:rsidRPr="00820865">
              <w:rPr>
                <w:rFonts w:ascii="Calibri" w:eastAsia="Times New Roman" w:hAnsi="Calibri" w:cs="Calibri"/>
                <w:color w:val="auto"/>
                <w:lang w:val="en-CA" w:eastAsia="zh-TW"/>
              </w:rPr>
              <w:t>Manasa</w:t>
            </w:r>
            <w:proofErr w:type="spellEnd"/>
            <w:r w:rsidRPr="00820865">
              <w:rPr>
                <w:rFonts w:ascii="Calibri" w:eastAsia="Times New Roman" w:hAnsi="Calibri" w:cs="Calibri"/>
                <w:color w:val="auto"/>
                <w:lang w:val="en-CA" w:eastAsia="zh-TW"/>
              </w:rPr>
              <w:t xml:space="preserve"> </w:t>
            </w:r>
            <w:proofErr w:type="spellStart"/>
            <w:r w:rsidRPr="00820865">
              <w:rPr>
                <w:rFonts w:ascii="Calibri" w:eastAsia="Times New Roman" w:hAnsi="Calibri" w:cs="Calibri"/>
                <w:color w:val="auto"/>
                <w:lang w:val="en-CA" w:eastAsia="zh-TW"/>
              </w:rPr>
              <w:t>Manohara</w:t>
            </w:r>
            <w:proofErr w:type="spellEnd"/>
            <w:r w:rsidRPr="00820865">
              <w:rPr>
                <w:rFonts w:ascii="Calibri" w:eastAsia="Times New Roman" w:hAnsi="Calibri" w:cs="Calibri"/>
                <w:color w:val="auto"/>
                <w:lang w:val="en-CA" w:eastAsia="zh-TW"/>
              </w:rPr>
              <w:t xml:space="preserve"> Shetty </w:t>
            </w:r>
          </w:p>
        </w:tc>
        <w:tc>
          <w:tcPr>
            <w:tcW w:w="2552" w:type="dxa"/>
            <w:hideMark/>
          </w:tcPr>
          <w:p w14:paraId="401E7508" w14:textId="0E8ECB8A"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-Team work</w:t>
            </w:r>
          </w:p>
          <w:p w14:paraId="6B7C9576"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-Coordination from the team members </w:t>
            </w:r>
          </w:p>
          <w:p w14:paraId="257EBCBD" w14:textId="163B6C3B"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-Agile planning</w:t>
            </w:r>
          </w:p>
          <w:p w14:paraId="0A1B75A8"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w:t>
            </w:r>
          </w:p>
          <w:p w14:paraId="5A7D5D16"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w:t>
            </w:r>
          </w:p>
          <w:p w14:paraId="1668F188"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w:t>
            </w:r>
          </w:p>
        </w:tc>
        <w:tc>
          <w:tcPr>
            <w:tcW w:w="2858" w:type="dxa"/>
            <w:hideMark/>
          </w:tcPr>
          <w:p w14:paraId="5306AE65" w14:textId="411C0DF5"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-Support between team members to achieve the goal</w:t>
            </w:r>
          </w:p>
          <w:p w14:paraId="425D372D" w14:textId="5C7EB40C"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-Try to finish the tasks on time</w:t>
            </w:r>
          </w:p>
          <w:p w14:paraId="0D1A9510"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-Agile planning </w:t>
            </w:r>
          </w:p>
          <w:p w14:paraId="4FD546E0"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-scrum master roles </w:t>
            </w:r>
          </w:p>
          <w:p w14:paraId="440CE4D4"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-sprint planning ideas </w:t>
            </w:r>
          </w:p>
          <w:p w14:paraId="3DB3709B"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-Trello board </w:t>
            </w:r>
          </w:p>
          <w:p w14:paraId="27F3D11D"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w:t>
            </w:r>
          </w:p>
        </w:tc>
        <w:tc>
          <w:tcPr>
            <w:tcW w:w="2415" w:type="dxa"/>
            <w:hideMark/>
          </w:tcPr>
          <w:p w14:paraId="4FAA011A" w14:textId="6B190331"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4EC51F7A">
              <w:rPr>
                <w:rFonts w:ascii="Calibri" w:eastAsia="Times New Roman" w:hAnsi="Calibri" w:cs="Calibri"/>
                <w:color w:val="auto"/>
                <w:lang w:val="en-CA" w:eastAsia="zh-TW"/>
              </w:rPr>
              <w:t>-Time management </w:t>
            </w:r>
          </w:p>
          <w:p w14:paraId="4F0BE9E1" w14:textId="6893044E" w:rsidR="4EC51F7A" w:rsidRDefault="4EC51F7A" w:rsidP="4EC51F7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val="en-CA" w:eastAsia="zh-TW"/>
              </w:rPr>
            </w:pPr>
            <w:r w:rsidRPr="4EC51F7A">
              <w:rPr>
                <w:rFonts w:ascii="Calibri" w:eastAsia="Times New Roman" w:hAnsi="Calibri" w:cs="Calibri"/>
                <w:color w:val="auto"/>
                <w:lang w:val="en-CA" w:eastAsia="zh-TW"/>
              </w:rPr>
              <w:t>-</w:t>
            </w:r>
            <w:r w:rsidR="003D39EA" w:rsidRPr="4EC51F7A">
              <w:rPr>
                <w:rFonts w:ascii="Calibri" w:eastAsia="Times New Roman" w:hAnsi="Calibri" w:cs="Calibri"/>
                <w:color w:val="auto"/>
                <w:lang w:val="en-CA" w:eastAsia="zh-TW"/>
              </w:rPr>
              <w:t>Communication</w:t>
            </w:r>
          </w:p>
          <w:p w14:paraId="47F92BCB" w14:textId="6CBA7A06"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p>
          <w:p w14:paraId="3D11F36C"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w:t>
            </w:r>
          </w:p>
          <w:p w14:paraId="74B4468E"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w:t>
            </w:r>
          </w:p>
        </w:tc>
      </w:tr>
      <w:tr w:rsidR="00820865" w:rsidRPr="00820865" w14:paraId="6A1A07E0" w14:textId="77777777" w:rsidTr="4EC51F7A">
        <w:trPr>
          <w:trHeight w:val="1854"/>
        </w:trPr>
        <w:tc>
          <w:tcPr>
            <w:cnfStyle w:val="001000000000" w:firstRow="0" w:lastRow="0" w:firstColumn="1" w:lastColumn="0" w:oddVBand="0" w:evenVBand="0" w:oddHBand="0" w:evenHBand="0" w:firstRowFirstColumn="0" w:firstRowLastColumn="0" w:lastRowFirstColumn="0" w:lastRowLastColumn="0"/>
            <w:tcW w:w="1835" w:type="dxa"/>
            <w:hideMark/>
          </w:tcPr>
          <w:p w14:paraId="7EC3EAC0" w14:textId="2EF4E0AD" w:rsidR="00820865" w:rsidRPr="00820865" w:rsidRDefault="00820865" w:rsidP="00820865">
            <w:pPr>
              <w:textAlignment w:val="baseline"/>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Kamil Obiedzinski</w:t>
            </w:r>
            <w:r w:rsidRPr="00820865">
              <w:rPr>
                <w:rFonts w:ascii="Calibri" w:eastAsia="Times New Roman" w:hAnsi="Calibri" w:cs="Calibri"/>
                <w:color w:val="auto"/>
                <w:lang w:eastAsia="zh-TW"/>
              </w:rPr>
              <w:t> </w:t>
            </w:r>
            <w:r w:rsidRPr="00820865">
              <w:rPr>
                <w:rFonts w:ascii="Calibri" w:eastAsia="Times New Roman" w:hAnsi="Calibri" w:cs="Calibri"/>
                <w:color w:val="auto"/>
                <w:lang w:val="en-CA" w:eastAsia="zh-TW"/>
              </w:rPr>
              <w:t> </w:t>
            </w:r>
          </w:p>
        </w:tc>
        <w:tc>
          <w:tcPr>
            <w:tcW w:w="2552" w:type="dxa"/>
            <w:hideMark/>
          </w:tcPr>
          <w:p w14:paraId="3D11BA17"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Positive Attitude </w:t>
            </w:r>
          </w:p>
          <w:p w14:paraId="6C1CE563"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Interesting Ideas </w:t>
            </w:r>
          </w:p>
          <w:p w14:paraId="2B98E96C"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Brain Storming </w:t>
            </w:r>
          </w:p>
          <w:p w14:paraId="243FA1CA"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Communication </w:t>
            </w:r>
          </w:p>
        </w:tc>
        <w:tc>
          <w:tcPr>
            <w:tcW w:w="2858" w:type="dxa"/>
            <w:hideMark/>
          </w:tcPr>
          <w:p w14:paraId="382E75C9"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Letting others have control </w:t>
            </w:r>
          </w:p>
          <w:p w14:paraId="69696AB9"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Manage the group </w:t>
            </w:r>
          </w:p>
          <w:p w14:paraId="0C3018B9"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Adapting to evolving workflow </w:t>
            </w:r>
          </w:p>
          <w:p w14:paraId="2C3118B2" w14:textId="34C3BC39"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Learned basics of Plant Text UML </w:t>
            </w:r>
          </w:p>
        </w:tc>
        <w:tc>
          <w:tcPr>
            <w:tcW w:w="2415" w:type="dxa"/>
            <w:hideMark/>
          </w:tcPr>
          <w:p w14:paraId="728D33EF"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Time  </w:t>
            </w:r>
          </w:p>
          <w:p w14:paraId="2E0E5EC6"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Confidants </w:t>
            </w:r>
          </w:p>
          <w:p w14:paraId="78568AA6"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eastAsia="zh-TW"/>
              </w:rPr>
              <w:t xml:space="preserve">- </w:t>
            </w:r>
            <w:r w:rsidRPr="00820865">
              <w:rPr>
                <w:rFonts w:ascii="Calibri" w:eastAsia="Times New Roman" w:hAnsi="Calibri" w:cs="Calibri"/>
                <w:color w:val="auto"/>
                <w:lang w:val="en-CA" w:eastAsia="zh-TW"/>
              </w:rPr>
              <w:t>Organization of ideas </w:t>
            </w:r>
          </w:p>
          <w:p w14:paraId="2B11EF67"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Fast Feed Back </w:t>
            </w:r>
          </w:p>
        </w:tc>
      </w:tr>
      <w:tr w:rsidR="00820865" w:rsidRPr="00820865" w14:paraId="6CB86A61" w14:textId="77777777" w:rsidTr="4EC51F7A">
        <w:trPr>
          <w:cnfStyle w:val="000000100000" w:firstRow="0" w:lastRow="0" w:firstColumn="0" w:lastColumn="0" w:oddVBand="0" w:evenVBand="0" w:oddHBand="1" w:evenHBand="0" w:firstRowFirstColumn="0" w:firstRowLastColumn="0" w:lastRowFirstColumn="0" w:lastRowLastColumn="0"/>
          <w:trHeight w:val="1824"/>
        </w:trPr>
        <w:tc>
          <w:tcPr>
            <w:cnfStyle w:val="001000000000" w:firstRow="0" w:lastRow="0" w:firstColumn="1" w:lastColumn="0" w:oddVBand="0" w:evenVBand="0" w:oddHBand="0" w:evenHBand="0" w:firstRowFirstColumn="0" w:firstRowLastColumn="0" w:lastRowFirstColumn="0" w:lastRowLastColumn="0"/>
            <w:tcW w:w="1835" w:type="dxa"/>
            <w:hideMark/>
          </w:tcPr>
          <w:p w14:paraId="03AD04D4" w14:textId="5D5AB344" w:rsidR="00820865" w:rsidRPr="00820865" w:rsidRDefault="00820865" w:rsidP="00820865">
            <w:pPr>
              <w:textAlignment w:val="baseline"/>
              <w:rPr>
                <w:rFonts w:ascii="Segoe UI" w:eastAsia="Times New Roman" w:hAnsi="Segoe UI" w:cs="Segoe UI"/>
                <w:color w:val="auto"/>
                <w:sz w:val="18"/>
                <w:szCs w:val="18"/>
                <w:lang w:val="en-CA" w:eastAsia="zh-TW"/>
              </w:rPr>
            </w:pPr>
            <w:proofErr w:type="spellStart"/>
            <w:r w:rsidRPr="00820865">
              <w:rPr>
                <w:rFonts w:ascii="Calibri" w:eastAsia="Times New Roman" w:hAnsi="Calibri" w:cs="Calibri"/>
                <w:color w:val="auto"/>
                <w:lang w:val="en-CA" w:eastAsia="zh-TW"/>
              </w:rPr>
              <w:t>Heymi</w:t>
            </w:r>
            <w:proofErr w:type="spellEnd"/>
            <w:r w:rsidRPr="00820865">
              <w:rPr>
                <w:rFonts w:ascii="Calibri" w:eastAsia="Times New Roman" w:hAnsi="Calibri" w:cs="Calibri"/>
                <w:color w:val="auto"/>
                <w:lang w:val="en-CA" w:eastAsia="zh-TW"/>
              </w:rPr>
              <w:t xml:space="preserve"> Park </w:t>
            </w:r>
          </w:p>
        </w:tc>
        <w:tc>
          <w:tcPr>
            <w:tcW w:w="2552" w:type="dxa"/>
            <w:hideMark/>
          </w:tcPr>
          <w:p w14:paraId="1F9EF470" w14:textId="7F22D82D"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Good Teamwork </w:t>
            </w:r>
          </w:p>
          <w:p w14:paraId="301421BD"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To share the Ideas &amp; discuss </w:t>
            </w:r>
          </w:p>
          <w:p w14:paraId="0F5F1A38"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Follow the work steps </w:t>
            </w:r>
          </w:p>
          <w:p w14:paraId="4E7D7F8E"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Visualizing design work </w:t>
            </w:r>
          </w:p>
          <w:p w14:paraId="3F9340AE"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w:t>
            </w:r>
          </w:p>
        </w:tc>
        <w:tc>
          <w:tcPr>
            <w:tcW w:w="2858" w:type="dxa"/>
            <w:hideMark/>
          </w:tcPr>
          <w:p w14:paraId="0F2521BD"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-Harmonized with Team member </w:t>
            </w:r>
          </w:p>
          <w:p w14:paraId="1E8C10ED"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Agile Process </w:t>
            </w:r>
          </w:p>
          <w:p w14:paraId="7E720F96"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New work tools </w:t>
            </w:r>
          </w:p>
          <w:p w14:paraId="78CCF63C"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eastAsia="zh-TW"/>
              </w:rPr>
              <w:t xml:space="preserve">- </w:t>
            </w:r>
            <w:r w:rsidRPr="00820865">
              <w:rPr>
                <w:rFonts w:ascii="Calibri" w:eastAsia="Times New Roman" w:hAnsi="Calibri" w:cs="Calibri"/>
                <w:color w:val="auto"/>
                <w:lang w:val="en-CA" w:eastAsia="zh-TW"/>
              </w:rPr>
              <w:t>Conflict Control </w:t>
            </w:r>
          </w:p>
        </w:tc>
        <w:tc>
          <w:tcPr>
            <w:tcW w:w="2415" w:type="dxa"/>
            <w:hideMark/>
          </w:tcPr>
          <w:p w14:paraId="6A0F48AA"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Time management. </w:t>
            </w:r>
          </w:p>
          <w:p w14:paraId="67639F1C"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Conflict management </w:t>
            </w:r>
          </w:p>
          <w:p w14:paraId="73DBF0F3"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Finish work on time, in advance </w:t>
            </w:r>
          </w:p>
          <w:p w14:paraId="57B79D2D"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Conversation skills </w:t>
            </w:r>
          </w:p>
          <w:p w14:paraId="3A15ADC6" w14:textId="77777777" w:rsidR="00820865" w:rsidRPr="00820865" w:rsidRDefault="00820865" w:rsidP="00820865">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w:t>
            </w:r>
          </w:p>
        </w:tc>
      </w:tr>
      <w:tr w:rsidR="00820865" w:rsidRPr="00820865" w14:paraId="38968346" w14:textId="77777777" w:rsidTr="4EC51F7A">
        <w:trPr>
          <w:trHeight w:val="1479"/>
        </w:trPr>
        <w:tc>
          <w:tcPr>
            <w:cnfStyle w:val="001000000000" w:firstRow="0" w:lastRow="0" w:firstColumn="1" w:lastColumn="0" w:oddVBand="0" w:evenVBand="0" w:oddHBand="0" w:evenHBand="0" w:firstRowFirstColumn="0" w:firstRowLastColumn="0" w:lastRowFirstColumn="0" w:lastRowLastColumn="0"/>
            <w:tcW w:w="1835" w:type="dxa"/>
            <w:hideMark/>
          </w:tcPr>
          <w:p w14:paraId="79D60931" w14:textId="77777777" w:rsidR="00820865" w:rsidRPr="00820865" w:rsidRDefault="00820865" w:rsidP="00820865">
            <w:pPr>
              <w:textAlignment w:val="baseline"/>
              <w:rPr>
                <w:rFonts w:ascii="Segoe UI" w:eastAsia="Times New Roman" w:hAnsi="Segoe UI" w:cs="Segoe UI"/>
                <w:color w:val="auto"/>
                <w:sz w:val="18"/>
                <w:szCs w:val="18"/>
                <w:lang w:val="en-CA" w:eastAsia="zh-TW"/>
              </w:rPr>
            </w:pPr>
            <w:proofErr w:type="spellStart"/>
            <w:r w:rsidRPr="00820865">
              <w:rPr>
                <w:rFonts w:ascii="Calibri" w:eastAsia="Times New Roman" w:hAnsi="Calibri" w:cs="Calibri"/>
                <w:color w:val="auto"/>
                <w:lang w:val="en-CA" w:eastAsia="zh-TW"/>
              </w:rPr>
              <w:t>Sik</w:t>
            </w:r>
            <w:proofErr w:type="spellEnd"/>
            <w:r w:rsidRPr="00820865">
              <w:rPr>
                <w:rFonts w:ascii="Calibri" w:eastAsia="Times New Roman" w:hAnsi="Calibri" w:cs="Calibri"/>
                <w:color w:val="auto"/>
                <w:lang w:val="en-CA" w:eastAsia="zh-TW"/>
              </w:rPr>
              <w:t xml:space="preserve"> Lam Mo </w:t>
            </w:r>
          </w:p>
        </w:tc>
        <w:tc>
          <w:tcPr>
            <w:tcW w:w="2552" w:type="dxa"/>
            <w:hideMark/>
          </w:tcPr>
          <w:p w14:paraId="232B83AE"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Everything in order </w:t>
            </w:r>
          </w:p>
          <w:p w14:paraId="57676CD2"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Good Collaboration </w:t>
            </w:r>
          </w:p>
          <w:p w14:paraId="35C6A07D"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Good discussion on every meeting </w:t>
            </w:r>
          </w:p>
          <w:p w14:paraId="200799FA"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Finish task on time </w:t>
            </w:r>
          </w:p>
        </w:tc>
        <w:tc>
          <w:tcPr>
            <w:tcW w:w="2858" w:type="dxa"/>
            <w:hideMark/>
          </w:tcPr>
          <w:p w14:paraId="5EAAD8FF"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Understanding of agile process, better use of Kanban board, user story, acceptance criteria and scrum </w:t>
            </w:r>
          </w:p>
        </w:tc>
        <w:tc>
          <w:tcPr>
            <w:tcW w:w="2415" w:type="dxa"/>
            <w:hideMark/>
          </w:tcPr>
          <w:p w14:paraId="5B538BEC"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Time management </w:t>
            </w:r>
          </w:p>
          <w:p w14:paraId="2F2BBC0B"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Communication </w:t>
            </w:r>
          </w:p>
          <w:p w14:paraId="3BD9CDA2" w14:textId="3C13C1E9"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val="en-CA" w:eastAsia="zh-TW"/>
              </w:rPr>
              <w:t xml:space="preserve">- </w:t>
            </w:r>
            <w:r w:rsidR="003D39EA">
              <w:rPr>
                <w:rFonts w:ascii="Calibri" w:eastAsia="Times New Roman" w:hAnsi="Calibri" w:cs="Calibri"/>
                <w:color w:val="auto"/>
                <w:lang w:val="en-CA" w:eastAsia="zh-TW"/>
              </w:rPr>
              <w:t>F</w:t>
            </w:r>
            <w:r w:rsidRPr="00820865">
              <w:rPr>
                <w:rFonts w:ascii="Calibri" w:eastAsia="Times New Roman" w:hAnsi="Calibri" w:cs="Calibri"/>
                <w:color w:val="auto"/>
                <w:lang w:val="en-CA" w:eastAsia="zh-TW"/>
              </w:rPr>
              <w:t>ixability </w:t>
            </w:r>
          </w:p>
          <w:p w14:paraId="2DB29F50" w14:textId="77777777" w:rsidR="00820865" w:rsidRPr="00820865" w:rsidRDefault="00820865" w:rsidP="00820865">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18"/>
                <w:szCs w:val="18"/>
                <w:lang w:val="en-CA" w:eastAsia="zh-TW"/>
              </w:rPr>
            </w:pPr>
            <w:r w:rsidRPr="00820865">
              <w:rPr>
                <w:rFonts w:ascii="Calibri" w:eastAsia="Times New Roman" w:hAnsi="Calibri" w:cs="Calibri"/>
                <w:color w:val="auto"/>
                <w:lang w:eastAsia="zh-TW"/>
              </w:rPr>
              <w:t> </w:t>
            </w:r>
            <w:r w:rsidRPr="00820865">
              <w:rPr>
                <w:rFonts w:ascii="Calibri" w:eastAsia="Times New Roman" w:hAnsi="Calibri" w:cs="Calibri"/>
                <w:color w:val="auto"/>
                <w:lang w:val="en-CA" w:eastAsia="zh-TW"/>
              </w:rPr>
              <w:t> </w:t>
            </w:r>
          </w:p>
        </w:tc>
      </w:tr>
    </w:tbl>
    <w:p w14:paraId="0EC95674" w14:textId="5DF6F8D1" w:rsidR="00113530" w:rsidRDefault="00113530" w:rsidP="00820865"/>
    <w:p w14:paraId="66B45E96" w14:textId="77777777" w:rsidR="00113530" w:rsidRDefault="00113530">
      <w:r>
        <w:br w:type="page"/>
      </w:r>
    </w:p>
    <w:p w14:paraId="1409FB36" w14:textId="77777777" w:rsidR="00820865" w:rsidRPr="00820865" w:rsidRDefault="00820865" w:rsidP="00820865"/>
    <w:sectPr w:rsidR="00820865" w:rsidRPr="00820865" w:rsidSect="008553BB">
      <w:pgSz w:w="12240" w:h="15840" w:code="1"/>
      <w:pgMar w:top="1701" w:right="720" w:bottom="1673" w:left="72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64101" w14:textId="77777777" w:rsidR="00470615" w:rsidRDefault="00470615" w:rsidP="008F1194">
      <w:pPr>
        <w:spacing w:after="0" w:line="240" w:lineRule="auto"/>
      </w:pPr>
      <w:r>
        <w:separator/>
      </w:r>
    </w:p>
  </w:endnote>
  <w:endnote w:type="continuationSeparator" w:id="0">
    <w:p w14:paraId="10B5E3B3" w14:textId="77777777" w:rsidR="00470615" w:rsidRDefault="00470615" w:rsidP="008F1194">
      <w:pPr>
        <w:spacing w:after="0" w:line="240" w:lineRule="auto"/>
      </w:pPr>
      <w:r>
        <w:continuationSeparator/>
      </w:r>
    </w:p>
  </w:endnote>
  <w:endnote w:type="continuationNotice" w:id="1">
    <w:p w14:paraId="1ADFEE60" w14:textId="77777777" w:rsidR="00470615" w:rsidRDefault="004706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quot;&quot;Courier New&quot;&quot;,serif&quot;,serif">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ot;&quot;Courier New&quot;&quot;,serif">
    <w:altName w:val="Cambria"/>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Times New Roman (Body CS)">
    <w:altName w:val="Times New Roman"/>
    <w:charset w:val="00"/>
    <w:family w:val="roman"/>
    <w:pitch w:val="variable"/>
    <w:sig w:usb0="E0002AEF" w:usb1="C0007841"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icrosoft JhengHei">
    <w:altName w:val="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5077175"/>
      <w:docPartObj>
        <w:docPartGallery w:val="Page Numbers (Bottom of Page)"/>
        <w:docPartUnique/>
      </w:docPartObj>
    </w:sdtPr>
    <w:sdtEndPr>
      <w:rPr>
        <w:noProof/>
      </w:rPr>
    </w:sdtEndPr>
    <w:sdtContent>
      <w:p w14:paraId="1B4025EE" w14:textId="77777777" w:rsidR="005235DF" w:rsidRDefault="005235DF" w:rsidP="009544F4">
        <w:pPr>
          <w:pStyle w:val="Footer"/>
          <w:jc w:val="center"/>
        </w:pPr>
        <w:r>
          <w:rPr>
            <w:noProof/>
          </w:rPr>
          <mc:AlternateContent>
            <mc:Choice Requires="wps">
              <w:drawing>
                <wp:anchor distT="0" distB="0" distL="114300" distR="114300" simplePos="0" relativeHeight="251658240" behindDoc="1" locked="0" layoutInCell="1" allowOverlap="1" wp14:anchorId="053788FB" wp14:editId="3E8EC7A5">
                  <wp:simplePos x="0" y="0"/>
                  <wp:positionH relativeFrom="margin">
                    <wp:align>center</wp:align>
                  </wp:positionH>
                  <wp:positionV relativeFrom="page">
                    <wp:align>bottom</wp:align>
                  </wp:positionV>
                  <wp:extent cx="6858000" cy="859536"/>
                  <wp:effectExtent l="0" t="0" r="2540" b="0"/>
                  <wp:wrapNone/>
                  <wp:docPr id="36" name="Rectangl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8000" cy="859536"/>
                          </a:xfrm>
                          <a:prstGeom prst="rect">
                            <a:avLst/>
                          </a:prstGeom>
                          <a:solidFill>
                            <a:schemeClr val="accent1"/>
                          </a:solidFill>
                          <a:ln w="12700">
                            <a:miter lim="400000"/>
                          </a:ln>
                        </wps:spPr>
                        <wps:bodyPr lIns="38100" tIns="38100" rIns="38100" bIns="38100" anchor="ctr"/>
                      </wps:wsp>
                    </a:graphicData>
                  </a:graphic>
                  <wp14:sizeRelH relativeFrom="margin">
                    <wp14:pctWidth>100000</wp14:pctWidth>
                  </wp14:sizeRelH>
                  <wp14:sizeRelV relativeFrom="margin">
                    <wp14:pctHeight>0</wp14:pctHeight>
                  </wp14:sizeRelV>
                </wp:anchor>
              </w:drawing>
            </mc:Choice>
            <mc:Fallback xmlns:arto="http://schemas.microsoft.com/office/word/2006/arto" xmlns:adec="http://schemas.microsoft.com/office/drawing/2017/decorative" xmlns:a="http://schemas.openxmlformats.org/drawingml/2006/main">
              <w:pict w14:anchorId="4C42676B">
                <v:rect id="Rectangle" style="position:absolute;margin-left:0;margin-top:0;width:540pt;height:67.7pt;z-index:-251682819;visibility:visible;mso-wrap-style:square;mso-width-percent:1000;mso-height-percent:0;mso-wrap-distance-left:9pt;mso-wrap-distance-top:0;mso-wrap-distance-right:9pt;mso-wrap-distance-bottom:0;mso-position-horizontal:center;mso-position-horizontal-relative:margin;mso-position-vertical:bottom;mso-position-vertical-relative:page;mso-width-percent:1000;mso-height-percent:0;mso-width-relative:margin;mso-height-relative:margin;v-text-anchor:middle" alt="&quot;&quot;" o:spid="_x0000_s1026" fillcolor="#264d2b [3204]" stroked="f" strokeweight="1pt" w14:anchorId="5CCC0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">
                  <v:stroke miterlimit="4"/>
                  <v:textbox inset="3pt,3pt,3pt,3pt"/>
                  <w10:wrap anchorx="margin" anchory="page"/>
                </v:rect>
              </w:pict>
            </mc:Fallback>
          </mc:AlternateContent>
        </w:r>
        <w:r>
          <w:rPr>
            <w:noProof/>
          </w:rPr>
          <mc:AlternateContent>
            <mc:Choice Requires="wps">
              <w:drawing>
                <wp:anchor distT="0" distB="0" distL="114300" distR="114300" simplePos="0" relativeHeight="251658241" behindDoc="1" locked="0" layoutInCell="1" allowOverlap="1" wp14:anchorId="068DE334" wp14:editId="0C5208B4">
                  <wp:simplePos x="0" y="0"/>
                  <wp:positionH relativeFrom="margin">
                    <wp:align>center</wp:align>
                  </wp:positionH>
                  <wp:positionV relativeFrom="page">
                    <wp:align>bottom</wp:align>
                  </wp:positionV>
                  <wp:extent cx="6858000" cy="914664"/>
                  <wp:effectExtent l="0" t="0" r="2540" b="0"/>
                  <wp:wrapNone/>
                  <wp:docPr id="37"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8000" cy="914664"/>
                          </a:xfrm>
                          <a:custGeom>
                            <a:avLst/>
                            <a:gdLst/>
                            <a:ahLst/>
                            <a:cxnLst>
                              <a:cxn ang="0">
                                <a:pos x="wd2" y="hd2"/>
                              </a:cxn>
                              <a:cxn ang="5400000">
                                <a:pos x="wd2" y="hd2"/>
                              </a:cxn>
                              <a:cxn ang="10800000">
                                <a:pos x="wd2" y="hd2"/>
                              </a:cxn>
                              <a:cxn ang="16200000">
                                <a:pos x="wd2" y="hd2"/>
                              </a:cxn>
                            </a:cxnLst>
                            <a:rect l="0" t="0" r="r" b="b"/>
                            <a:pathLst>
                              <a:path w="21600" h="21600" extrusionOk="0">
                                <a:moveTo>
                                  <a:pt x="18904" y="14889"/>
                                </a:moveTo>
                                <a:lnTo>
                                  <a:pt x="18836" y="14889"/>
                                </a:lnTo>
                                <a:lnTo>
                                  <a:pt x="18836" y="14380"/>
                                </a:lnTo>
                                <a:cubicBezTo>
                                  <a:pt x="18836" y="14320"/>
                                  <a:pt x="18828" y="14260"/>
                                  <a:pt x="18820" y="14260"/>
                                </a:cubicBezTo>
                                <a:lnTo>
                                  <a:pt x="18700" y="14260"/>
                                </a:lnTo>
                                <a:cubicBezTo>
                                  <a:pt x="18692" y="14260"/>
                                  <a:pt x="18684" y="14320"/>
                                  <a:pt x="18684" y="14380"/>
                                </a:cubicBezTo>
                                <a:lnTo>
                                  <a:pt x="18684" y="14889"/>
                                </a:lnTo>
                                <a:lnTo>
                                  <a:pt x="18616" y="14889"/>
                                </a:lnTo>
                                <a:cubicBezTo>
                                  <a:pt x="18608" y="14889"/>
                                  <a:pt x="18600" y="14949"/>
                                  <a:pt x="18600" y="15009"/>
                                </a:cubicBezTo>
                                <a:lnTo>
                                  <a:pt x="18600" y="15908"/>
                                </a:lnTo>
                                <a:cubicBezTo>
                                  <a:pt x="18600" y="15968"/>
                                  <a:pt x="18608" y="16028"/>
                                  <a:pt x="18616" y="16028"/>
                                </a:cubicBezTo>
                                <a:lnTo>
                                  <a:pt x="18684" y="16028"/>
                                </a:lnTo>
                                <a:lnTo>
                                  <a:pt x="18684" y="16537"/>
                                </a:lnTo>
                                <a:cubicBezTo>
                                  <a:pt x="18684" y="16597"/>
                                  <a:pt x="18692" y="16657"/>
                                  <a:pt x="18700" y="16657"/>
                                </a:cubicBezTo>
                                <a:lnTo>
                                  <a:pt x="18820" y="16657"/>
                                </a:lnTo>
                                <a:cubicBezTo>
                                  <a:pt x="18828" y="16657"/>
                                  <a:pt x="18836" y="16597"/>
                                  <a:pt x="18836" y="16537"/>
                                </a:cubicBezTo>
                                <a:lnTo>
                                  <a:pt x="18836" y="16028"/>
                                </a:lnTo>
                                <a:lnTo>
                                  <a:pt x="18904" y="16028"/>
                                </a:lnTo>
                                <a:cubicBezTo>
                                  <a:pt x="18912" y="16028"/>
                                  <a:pt x="18920" y="15968"/>
                                  <a:pt x="18920" y="15908"/>
                                </a:cubicBezTo>
                                <a:lnTo>
                                  <a:pt x="18920" y="15009"/>
                                </a:lnTo>
                                <a:cubicBezTo>
                                  <a:pt x="18916" y="14919"/>
                                  <a:pt x="18912" y="14889"/>
                                  <a:pt x="18904" y="14889"/>
                                </a:cubicBezTo>
                                <a:close/>
                                <a:moveTo>
                                  <a:pt x="18484" y="6022"/>
                                </a:moveTo>
                                <a:lnTo>
                                  <a:pt x="18420" y="6022"/>
                                </a:lnTo>
                                <a:lnTo>
                                  <a:pt x="18420" y="5542"/>
                                </a:lnTo>
                                <a:cubicBezTo>
                                  <a:pt x="18420" y="5482"/>
                                  <a:pt x="18416" y="5452"/>
                                  <a:pt x="18408" y="5452"/>
                                </a:cubicBezTo>
                                <a:lnTo>
                                  <a:pt x="18300" y="5452"/>
                                </a:lnTo>
                                <a:cubicBezTo>
                                  <a:pt x="18292" y="5452"/>
                                  <a:pt x="18288" y="5482"/>
                                  <a:pt x="18288" y="5542"/>
                                </a:cubicBezTo>
                                <a:lnTo>
                                  <a:pt x="18288" y="6022"/>
                                </a:lnTo>
                                <a:lnTo>
                                  <a:pt x="18224" y="6022"/>
                                </a:lnTo>
                                <a:cubicBezTo>
                                  <a:pt x="18216" y="6022"/>
                                  <a:pt x="18212" y="6052"/>
                                  <a:pt x="18212" y="6111"/>
                                </a:cubicBezTo>
                                <a:lnTo>
                                  <a:pt x="18212" y="6920"/>
                                </a:lnTo>
                                <a:cubicBezTo>
                                  <a:pt x="18212" y="6980"/>
                                  <a:pt x="18216" y="7010"/>
                                  <a:pt x="18224" y="7010"/>
                                </a:cubicBezTo>
                                <a:lnTo>
                                  <a:pt x="18288" y="7010"/>
                                </a:lnTo>
                                <a:lnTo>
                                  <a:pt x="18288" y="7490"/>
                                </a:lnTo>
                                <a:cubicBezTo>
                                  <a:pt x="18288" y="7549"/>
                                  <a:pt x="18292" y="7579"/>
                                  <a:pt x="18300" y="7579"/>
                                </a:cubicBezTo>
                                <a:lnTo>
                                  <a:pt x="18408" y="7579"/>
                                </a:lnTo>
                                <a:cubicBezTo>
                                  <a:pt x="18416" y="7579"/>
                                  <a:pt x="18420" y="7549"/>
                                  <a:pt x="18420" y="7490"/>
                                </a:cubicBezTo>
                                <a:lnTo>
                                  <a:pt x="18420" y="7010"/>
                                </a:lnTo>
                                <a:lnTo>
                                  <a:pt x="18484" y="7010"/>
                                </a:lnTo>
                                <a:cubicBezTo>
                                  <a:pt x="18492" y="7010"/>
                                  <a:pt x="18496" y="6980"/>
                                  <a:pt x="18496" y="6920"/>
                                </a:cubicBezTo>
                                <a:lnTo>
                                  <a:pt x="18496" y="6111"/>
                                </a:lnTo>
                                <a:cubicBezTo>
                                  <a:pt x="18500" y="6052"/>
                                  <a:pt x="18492" y="6022"/>
                                  <a:pt x="18484" y="6022"/>
                                </a:cubicBezTo>
                                <a:close/>
                                <a:moveTo>
                                  <a:pt x="18904" y="20761"/>
                                </a:moveTo>
                                <a:lnTo>
                                  <a:pt x="18836" y="20761"/>
                                </a:lnTo>
                                <a:lnTo>
                                  <a:pt x="18836" y="20252"/>
                                </a:lnTo>
                                <a:cubicBezTo>
                                  <a:pt x="18836" y="20192"/>
                                  <a:pt x="18828" y="20132"/>
                                  <a:pt x="18820" y="20132"/>
                                </a:cubicBezTo>
                                <a:lnTo>
                                  <a:pt x="18700" y="20132"/>
                                </a:lnTo>
                                <a:cubicBezTo>
                                  <a:pt x="18692" y="20132"/>
                                  <a:pt x="18684" y="20192"/>
                                  <a:pt x="18684" y="20252"/>
                                </a:cubicBezTo>
                                <a:lnTo>
                                  <a:pt x="18684" y="20761"/>
                                </a:lnTo>
                                <a:lnTo>
                                  <a:pt x="18616" y="20761"/>
                                </a:lnTo>
                                <a:cubicBezTo>
                                  <a:pt x="18608" y="20761"/>
                                  <a:pt x="18600" y="20821"/>
                                  <a:pt x="18600" y="20881"/>
                                </a:cubicBezTo>
                                <a:lnTo>
                                  <a:pt x="18600" y="21600"/>
                                </a:lnTo>
                                <a:lnTo>
                                  <a:pt x="18916" y="21600"/>
                                </a:lnTo>
                                <a:lnTo>
                                  <a:pt x="18916" y="20881"/>
                                </a:lnTo>
                                <a:cubicBezTo>
                                  <a:pt x="18916" y="20821"/>
                                  <a:pt x="18912" y="20761"/>
                                  <a:pt x="18904" y="20761"/>
                                </a:cubicBezTo>
                                <a:close/>
                                <a:moveTo>
                                  <a:pt x="18904" y="9017"/>
                                </a:moveTo>
                                <a:lnTo>
                                  <a:pt x="18836" y="9017"/>
                                </a:lnTo>
                                <a:lnTo>
                                  <a:pt x="18836" y="8508"/>
                                </a:lnTo>
                                <a:cubicBezTo>
                                  <a:pt x="18836" y="8448"/>
                                  <a:pt x="18828" y="8388"/>
                                  <a:pt x="18820" y="8388"/>
                                </a:cubicBezTo>
                                <a:lnTo>
                                  <a:pt x="18700" y="8388"/>
                                </a:lnTo>
                                <a:cubicBezTo>
                                  <a:pt x="18692" y="8388"/>
                                  <a:pt x="18684" y="8448"/>
                                  <a:pt x="18684" y="8508"/>
                                </a:cubicBezTo>
                                <a:lnTo>
                                  <a:pt x="18684" y="9017"/>
                                </a:lnTo>
                                <a:lnTo>
                                  <a:pt x="18616" y="9017"/>
                                </a:lnTo>
                                <a:cubicBezTo>
                                  <a:pt x="18608" y="9017"/>
                                  <a:pt x="18600" y="9077"/>
                                  <a:pt x="18600" y="9137"/>
                                </a:cubicBezTo>
                                <a:lnTo>
                                  <a:pt x="18600" y="10036"/>
                                </a:lnTo>
                                <a:cubicBezTo>
                                  <a:pt x="18600" y="10096"/>
                                  <a:pt x="18608" y="10156"/>
                                  <a:pt x="18616" y="10156"/>
                                </a:cubicBezTo>
                                <a:lnTo>
                                  <a:pt x="18684" y="10156"/>
                                </a:lnTo>
                                <a:lnTo>
                                  <a:pt x="18684" y="10665"/>
                                </a:lnTo>
                                <a:cubicBezTo>
                                  <a:pt x="18684" y="10725"/>
                                  <a:pt x="18692" y="10785"/>
                                  <a:pt x="18700" y="10785"/>
                                </a:cubicBezTo>
                                <a:lnTo>
                                  <a:pt x="18820" y="10785"/>
                                </a:lnTo>
                                <a:cubicBezTo>
                                  <a:pt x="18828" y="10785"/>
                                  <a:pt x="18836" y="10725"/>
                                  <a:pt x="18836" y="10665"/>
                                </a:cubicBezTo>
                                <a:lnTo>
                                  <a:pt x="18836" y="10156"/>
                                </a:lnTo>
                                <a:lnTo>
                                  <a:pt x="18904" y="10156"/>
                                </a:lnTo>
                                <a:cubicBezTo>
                                  <a:pt x="18912" y="10156"/>
                                  <a:pt x="18920" y="10096"/>
                                  <a:pt x="18920" y="10036"/>
                                </a:cubicBezTo>
                                <a:lnTo>
                                  <a:pt x="18920" y="9137"/>
                                </a:lnTo>
                                <a:cubicBezTo>
                                  <a:pt x="18916" y="9047"/>
                                  <a:pt x="18912" y="9017"/>
                                  <a:pt x="18904" y="9017"/>
                                </a:cubicBezTo>
                                <a:close/>
                                <a:moveTo>
                                  <a:pt x="18904" y="3116"/>
                                </a:moveTo>
                                <a:lnTo>
                                  <a:pt x="18836" y="3116"/>
                                </a:lnTo>
                                <a:lnTo>
                                  <a:pt x="18836" y="2606"/>
                                </a:lnTo>
                                <a:cubicBezTo>
                                  <a:pt x="18836" y="2546"/>
                                  <a:pt x="18828" y="2487"/>
                                  <a:pt x="18820" y="2487"/>
                                </a:cubicBezTo>
                                <a:lnTo>
                                  <a:pt x="18700" y="2487"/>
                                </a:lnTo>
                                <a:cubicBezTo>
                                  <a:pt x="18692" y="2487"/>
                                  <a:pt x="18684" y="2546"/>
                                  <a:pt x="18684" y="2606"/>
                                </a:cubicBezTo>
                                <a:lnTo>
                                  <a:pt x="18684" y="3116"/>
                                </a:lnTo>
                                <a:lnTo>
                                  <a:pt x="18616" y="3116"/>
                                </a:lnTo>
                                <a:cubicBezTo>
                                  <a:pt x="18608" y="3116"/>
                                  <a:pt x="18600" y="3176"/>
                                  <a:pt x="18600" y="3236"/>
                                </a:cubicBezTo>
                                <a:lnTo>
                                  <a:pt x="18600" y="4134"/>
                                </a:lnTo>
                                <a:cubicBezTo>
                                  <a:pt x="18600" y="4194"/>
                                  <a:pt x="18608" y="4254"/>
                                  <a:pt x="18616" y="4254"/>
                                </a:cubicBezTo>
                                <a:lnTo>
                                  <a:pt x="18684" y="4254"/>
                                </a:lnTo>
                                <a:lnTo>
                                  <a:pt x="18684" y="4763"/>
                                </a:lnTo>
                                <a:cubicBezTo>
                                  <a:pt x="18684" y="4823"/>
                                  <a:pt x="18692" y="4883"/>
                                  <a:pt x="18700" y="4883"/>
                                </a:cubicBezTo>
                                <a:lnTo>
                                  <a:pt x="18820" y="4883"/>
                                </a:lnTo>
                                <a:cubicBezTo>
                                  <a:pt x="18828" y="4883"/>
                                  <a:pt x="18836" y="4823"/>
                                  <a:pt x="18836" y="4763"/>
                                </a:cubicBezTo>
                                <a:lnTo>
                                  <a:pt x="18836" y="4254"/>
                                </a:lnTo>
                                <a:lnTo>
                                  <a:pt x="18904" y="4254"/>
                                </a:lnTo>
                                <a:cubicBezTo>
                                  <a:pt x="18912" y="4254"/>
                                  <a:pt x="18920" y="4194"/>
                                  <a:pt x="18920" y="4134"/>
                                </a:cubicBezTo>
                                <a:lnTo>
                                  <a:pt x="18920" y="3236"/>
                                </a:lnTo>
                                <a:cubicBezTo>
                                  <a:pt x="18916" y="3176"/>
                                  <a:pt x="18912" y="3116"/>
                                  <a:pt x="18904" y="3116"/>
                                </a:cubicBezTo>
                                <a:close/>
                                <a:moveTo>
                                  <a:pt x="18484" y="17825"/>
                                </a:moveTo>
                                <a:lnTo>
                                  <a:pt x="18420" y="17825"/>
                                </a:lnTo>
                                <a:lnTo>
                                  <a:pt x="18420" y="17346"/>
                                </a:lnTo>
                                <a:cubicBezTo>
                                  <a:pt x="18420" y="17286"/>
                                  <a:pt x="18416" y="17256"/>
                                  <a:pt x="18408" y="17256"/>
                                </a:cubicBezTo>
                                <a:lnTo>
                                  <a:pt x="18300" y="17256"/>
                                </a:lnTo>
                                <a:cubicBezTo>
                                  <a:pt x="18292" y="17256"/>
                                  <a:pt x="18288" y="17286"/>
                                  <a:pt x="18288" y="17346"/>
                                </a:cubicBezTo>
                                <a:lnTo>
                                  <a:pt x="18288" y="17825"/>
                                </a:lnTo>
                                <a:lnTo>
                                  <a:pt x="18224" y="17825"/>
                                </a:lnTo>
                                <a:cubicBezTo>
                                  <a:pt x="18216" y="17825"/>
                                  <a:pt x="18212" y="17855"/>
                                  <a:pt x="18212" y="17915"/>
                                </a:cubicBezTo>
                                <a:lnTo>
                                  <a:pt x="18212" y="18724"/>
                                </a:lnTo>
                                <a:cubicBezTo>
                                  <a:pt x="18212" y="18784"/>
                                  <a:pt x="18216" y="18814"/>
                                  <a:pt x="18224" y="18814"/>
                                </a:cubicBezTo>
                                <a:lnTo>
                                  <a:pt x="18288" y="18814"/>
                                </a:lnTo>
                                <a:lnTo>
                                  <a:pt x="18288" y="19293"/>
                                </a:lnTo>
                                <a:cubicBezTo>
                                  <a:pt x="18288" y="19353"/>
                                  <a:pt x="18292" y="19383"/>
                                  <a:pt x="18300" y="19383"/>
                                </a:cubicBezTo>
                                <a:lnTo>
                                  <a:pt x="18408" y="19383"/>
                                </a:lnTo>
                                <a:cubicBezTo>
                                  <a:pt x="18416" y="19383"/>
                                  <a:pt x="18420" y="19353"/>
                                  <a:pt x="18420" y="19293"/>
                                </a:cubicBezTo>
                                <a:lnTo>
                                  <a:pt x="18420" y="18814"/>
                                </a:lnTo>
                                <a:lnTo>
                                  <a:pt x="18484" y="18814"/>
                                </a:lnTo>
                                <a:cubicBezTo>
                                  <a:pt x="18492" y="18814"/>
                                  <a:pt x="18496" y="18784"/>
                                  <a:pt x="18496" y="18724"/>
                                </a:cubicBezTo>
                                <a:lnTo>
                                  <a:pt x="18496" y="17915"/>
                                </a:lnTo>
                                <a:cubicBezTo>
                                  <a:pt x="18500" y="17855"/>
                                  <a:pt x="18492" y="17825"/>
                                  <a:pt x="18484" y="17825"/>
                                </a:cubicBezTo>
                                <a:close/>
                                <a:moveTo>
                                  <a:pt x="18484" y="11893"/>
                                </a:moveTo>
                                <a:lnTo>
                                  <a:pt x="18420" y="11893"/>
                                </a:lnTo>
                                <a:lnTo>
                                  <a:pt x="18420" y="11414"/>
                                </a:lnTo>
                                <a:cubicBezTo>
                                  <a:pt x="18420" y="11354"/>
                                  <a:pt x="18416" y="11324"/>
                                  <a:pt x="18408" y="11324"/>
                                </a:cubicBezTo>
                                <a:lnTo>
                                  <a:pt x="18300" y="11324"/>
                                </a:lnTo>
                                <a:cubicBezTo>
                                  <a:pt x="18292" y="11324"/>
                                  <a:pt x="18288" y="11354"/>
                                  <a:pt x="18288" y="11414"/>
                                </a:cubicBezTo>
                                <a:lnTo>
                                  <a:pt x="18288" y="11893"/>
                                </a:lnTo>
                                <a:lnTo>
                                  <a:pt x="18224" y="11893"/>
                                </a:lnTo>
                                <a:cubicBezTo>
                                  <a:pt x="18216" y="11893"/>
                                  <a:pt x="18212" y="11923"/>
                                  <a:pt x="18212" y="11983"/>
                                </a:cubicBezTo>
                                <a:lnTo>
                                  <a:pt x="18212" y="12792"/>
                                </a:lnTo>
                                <a:cubicBezTo>
                                  <a:pt x="18212" y="12852"/>
                                  <a:pt x="18216" y="12882"/>
                                  <a:pt x="18224" y="12882"/>
                                </a:cubicBezTo>
                                <a:lnTo>
                                  <a:pt x="18288" y="12882"/>
                                </a:lnTo>
                                <a:lnTo>
                                  <a:pt x="18288" y="13361"/>
                                </a:lnTo>
                                <a:cubicBezTo>
                                  <a:pt x="18288" y="13421"/>
                                  <a:pt x="18292" y="13451"/>
                                  <a:pt x="18300" y="13451"/>
                                </a:cubicBezTo>
                                <a:lnTo>
                                  <a:pt x="18408" y="13451"/>
                                </a:lnTo>
                                <a:cubicBezTo>
                                  <a:pt x="18416" y="13451"/>
                                  <a:pt x="18420" y="13421"/>
                                  <a:pt x="18420" y="13361"/>
                                </a:cubicBezTo>
                                <a:lnTo>
                                  <a:pt x="18420" y="12882"/>
                                </a:lnTo>
                                <a:lnTo>
                                  <a:pt x="18484" y="12882"/>
                                </a:lnTo>
                                <a:cubicBezTo>
                                  <a:pt x="18492" y="12882"/>
                                  <a:pt x="18496" y="12852"/>
                                  <a:pt x="18496" y="12792"/>
                                </a:cubicBezTo>
                                <a:lnTo>
                                  <a:pt x="18496" y="11983"/>
                                </a:lnTo>
                                <a:cubicBezTo>
                                  <a:pt x="18500" y="11923"/>
                                  <a:pt x="18492" y="11893"/>
                                  <a:pt x="18484" y="11893"/>
                                </a:cubicBezTo>
                                <a:close/>
                                <a:moveTo>
                                  <a:pt x="18072" y="14979"/>
                                </a:moveTo>
                                <a:lnTo>
                                  <a:pt x="18016" y="14979"/>
                                </a:lnTo>
                                <a:lnTo>
                                  <a:pt x="18016" y="14560"/>
                                </a:lnTo>
                                <a:cubicBezTo>
                                  <a:pt x="18016" y="14500"/>
                                  <a:pt x="18012" y="14470"/>
                                  <a:pt x="18004" y="14470"/>
                                </a:cubicBezTo>
                                <a:lnTo>
                                  <a:pt x="17908" y="14470"/>
                                </a:lnTo>
                                <a:cubicBezTo>
                                  <a:pt x="17900" y="14470"/>
                                  <a:pt x="17896" y="14500"/>
                                  <a:pt x="17896" y="14560"/>
                                </a:cubicBezTo>
                                <a:lnTo>
                                  <a:pt x="17896" y="14979"/>
                                </a:lnTo>
                                <a:lnTo>
                                  <a:pt x="17840" y="14979"/>
                                </a:lnTo>
                                <a:cubicBezTo>
                                  <a:pt x="17832" y="14979"/>
                                  <a:pt x="17828" y="15009"/>
                                  <a:pt x="17828" y="15069"/>
                                </a:cubicBezTo>
                                <a:lnTo>
                                  <a:pt x="17828" y="15788"/>
                                </a:lnTo>
                                <a:cubicBezTo>
                                  <a:pt x="17828" y="15848"/>
                                  <a:pt x="17832" y="15878"/>
                                  <a:pt x="17840" y="15878"/>
                                </a:cubicBezTo>
                                <a:lnTo>
                                  <a:pt x="17896" y="15878"/>
                                </a:lnTo>
                                <a:lnTo>
                                  <a:pt x="17896" y="16297"/>
                                </a:lnTo>
                                <a:cubicBezTo>
                                  <a:pt x="17896" y="16357"/>
                                  <a:pt x="17900" y="16387"/>
                                  <a:pt x="17908" y="16387"/>
                                </a:cubicBezTo>
                                <a:lnTo>
                                  <a:pt x="18004" y="16387"/>
                                </a:lnTo>
                                <a:cubicBezTo>
                                  <a:pt x="18012" y="16387"/>
                                  <a:pt x="18016" y="16357"/>
                                  <a:pt x="18016" y="16297"/>
                                </a:cubicBezTo>
                                <a:lnTo>
                                  <a:pt x="18016" y="15878"/>
                                </a:lnTo>
                                <a:lnTo>
                                  <a:pt x="18072" y="15878"/>
                                </a:lnTo>
                                <a:cubicBezTo>
                                  <a:pt x="18080" y="15878"/>
                                  <a:pt x="18084" y="15848"/>
                                  <a:pt x="18084" y="15788"/>
                                </a:cubicBezTo>
                                <a:lnTo>
                                  <a:pt x="18084" y="15069"/>
                                </a:lnTo>
                                <a:cubicBezTo>
                                  <a:pt x="18080" y="15039"/>
                                  <a:pt x="18076" y="14979"/>
                                  <a:pt x="18072" y="14979"/>
                                </a:cubicBezTo>
                                <a:close/>
                                <a:moveTo>
                                  <a:pt x="18072" y="20881"/>
                                </a:moveTo>
                                <a:lnTo>
                                  <a:pt x="18016" y="20881"/>
                                </a:lnTo>
                                <a:lnTo>
                                  <a:pt x="18016" y="20462"/>
                                </a:lnTo>
                                <a:cubicBezTo>
                                  <a:pt x="18016" y="20402"/>
                                  <a:pt x="18012" y="20372"/>
                                  <a:pt x="18004" y="20372"/>
                                </a:cubicBezTo>
                                <a:lnTo>
                                  <a:pt x="17908" y="20372"/>
                                </a:lnTo>
                                <a:cubicBezTo>
                                  <a:pt x="17900" y="20372"/>
                                  <a:pt x="17896" y="20402"/>
                                  <a:pt x="17896" y="20462"/>
                                </a:cubicBezTo>
                                <a:lnTo>
                                  <a:pt x="17896" y="20881"/>
                                </a:lnTo>
                                <a:lnTo>
                                  <a:pt x="17840" y="20881"/>
                                </a:lnTo>
                                <a:cubicBezTo>
                                  <a:pt x="17832" y="20881"/>
                                  <a:pt x="17828" y="20911"/>
                                  <a:pt x="17828" y="20971"/>
                                </a:cubicBezTo>
                                <a:lnTo>
                                  <a:pt x="17828" y="21600"/>
                                </a:lnTo>
                                <a:lnTo>
                                  <a:pt x="18084" y="21600"/>
                                </a:lnTo>
                                <a:lnTo>
                                  <a:pt x="18084" y="20971"/>
                                </a:lnTo>
                                <a:cubicBezTo>
                                  <a:pt x="18080" y="20911"/>
                                  <a:pt x="18076" y="20881"/>
                                  <a:pt x="18072" y="20881"/>
                                </a:cubicBezTo>
                                <a:close/>
                                <a:moveTo>
                                  <a:pt x="18072" y="9107"/>
                                </a:moveTo>
                                <a:lnTo>
                                  <a:pt x="18016" y="9107"/>
                                </a:lnTo>
                                <a:lnTo>
                                  <a:pt x="18016" y="8688"/>
                                </a:lnTo>
                                <a:cubicBezTo>
                                  <a:pt x="18016" y="8628"/>
                                  <a:pt x="18012" y="8598"/>
                                  <a:pt x="18004" y="8598"/>
                                </a:cubicBezTo>
                                <a:lnTo>
                                  <a:pt x="17908" y="8598"/>
                                </a:lnTo>
                                <a:cubicBezTo>
                                  <a:pt x="17900" y="8598"/>
                                  <a:pt x="17896" y="8628"/>
                                  <a:pt x="17896" y="8688"/>
                                </a:cubicBezTo>
                                <a:lnTo>
                                  <a:pt x="17896" y="9107"/>
                                </a:lnTo>
                                <a:lnTo>
                                  <a:pt x="17840" y="9107"/>
                                </a:lnTo>
                                <a:cubicBezTo>
                                  <a:pt x="17832" y="9107"/>
                                  <a:pt x="17828" y="9137"/>
                                  <a:pt x="17828" y="9197"/>
                                </a:cubicBezTo>
                                <a:lnTo>
                                  <a:pt x="17828" y="9916"/>
                                </a:lnTo>
                                <a:cubicBezTo>
                                  <a:pt x="17828" y="9976"/>
                                  <a:pt x="17832" y="10006"/>
                                  <a:pt x="17840" y="10006"/>
                                </a:cubicBezTo>
                                <a:lnTo>
                                  <a:pt x="17896" y="10006"/>
                                </a:lnTo>
                                <a:lnTo>
                                  <a:pt x="17896" y="10426"/>
                                </a:lnTo>
                                <a:cubicBezTo>
                                  <a:pt x="17896" y="10485"/>
                                  <a:pt x="17900" y="10515"/>
                                  <a:pt x="17908" y="10515"/>
                                </a:cubicBezTo>
                                <a:lnTo>
                                  <a:pt x="18004" y="10515"/>
                                </a:lnTo>
                                <a:cubicBezTo>
                                  <a:pt x="18012" y="10515"/>
                                  <a:pt x="18016" y="10485"/>
                                  <a:pt x="18016" y="10426"/>
                                </a:cubicBezTo>
                                <a:lnTo>
                                  <a:pt x="18016" y="10006"/>
                                </a:lnTo>
                                <a:lnTo>
                                  <a:pt x="18072" y="10006"/>
                                </a:lnTo>
                                <a:cubicBezTo>
                                  <a:pt x="18080" y="10006"/>
                                  <a:pt x="18084" y="9976"/>
                                  <a:pt x="18084" y="9916"/>
                                </a:cubicBezTo>
                                <a:lnTo>
                                  <a:pt x="18084" y="9197"/>
                                </a:lnTo>
                                <a:cubicBezTo>
                                  <a:pt x="18080" y="9137"/>
                                  <a:pt x="18076" y="9107"/>
                                  <a:pt x="18072" y="9107"/>
                                </a:cubicBezTo>
                                <a:close/>
                                <a:moveTo>
                                  <a:pt x="19320" y="11774"/>
                                </a:moveTo>
                                <a:lnTo>
                                  <a:pt x="19244" y="11774"/>
                                </a:lnTo>
                                <a:lnTo>
                                  <a:pt x="19244" y="11204"/>
                                </a:lnTo>
                                <a:cubicBezTo>
                                  <a:pt x="19244" y="11145"/>
                                  <a:pt x="19236" y="11085"/>
                                  <a:pt x="19228" y="11085"/>
                                </a:cubicBezTo>
                                <a:lnTo>
                                  <a:pt x="19096" y="11085"/>
                                </a:lnTo>
                                <a:cubicBezTo>
                                  <a:pt x="19088" y="11085"/>
                                  <a:pt x="19080" y="11145"/>
                                  <a:pt x="19080" y="11204"/>
                                </a:cubicBezTo>
                                <a:lnTo>
                                  <a:pt x="19080" y="11774"/>
                                </a:lnTo>
                                <a:lnTo>
                                  <a:pt x="19004" y="11774"/>
                                </a:lnTo>
                                <a:cubicBezTo>
                                  <a:pt x="18996" y="11774"/>
                                  <a:pt x="18988" y="11834"/>
                                  <a:pt x="18988" y="11893"/>
                                </a:cubicBezTo>
                                <a:lnTo>
                                  <a:pt x="18988" y="12912"/>
                                </a:lnTo>
                                <a:cubicBezTo>
                                  <a:pt x="18988" y="12972"/>
                                  <a:pt x="18996" y="13032"/>
                                  <a:pt x="19004" y="13032"/>
                                </a:cubicBezTo>
                                <a:lnTo>
                                  <a:pt x="19080" y="13032"/>
                                </a:lnTo>
                                <a:lnTo>
                                  <a:pt x="19080" y="13601"/>
                                </a:lnTo>
                                <a:cubicBezTo>
                                  <a:pt x="19080" y="13661"/>
                                  <a:pt x="19088" y="13721"/>
                                  <a:pt x="19096" y="13721"/>
                                </a:cubicBezTo>
                                <a:lnTo>
                                  <a:pt x="19232" y="13721"/>
                                </a:lnTo>
                                <a:cubicBezTo>
                                  <a:pt x="19240" y="13721"/>
                                  <a:pt x="19248" y="13661"/>
                                  <a:pt x="19248" y="13601"/>
                                </a:cubicBezTo>
                                <a:lnTo>
                                  <a:pt x="19248" y="13032"/>
                                </a:lnTo>
                                <a:lnTo>
                                  <a:pt x="19324" y="13032"/>
                                </a:lnTo>
                                <a:cubicBezTo>
                                  <a:pt x="19332" y="13032"/>
                                  <a:pt x="19340" y="12972"/>
                                  <a:pt x="19340" y="12912"/>
                                </a:cubicBezTo>
                                <a:lnTo>
                                  <a:pt x="19340" y="11893"/>
                                </a:lnTo>
                                <a:cubicBezTo>
                                  <a:pt x="19336" y="11834"/>
                                  <a:pt x="19328" y="11774"/>
                                  <a:pt x="19320" y="11774"/>
                                </a:cubicBezTo>
                                <a:close/>
                                <a:moveTo>
                                  <a:pt x="18072" y="3236"/>
                                </a:moveTo>
                                <a:lnTo>
                                  <a:pt x="18016" y="3236"/>
                                </a:lnTo>
                                <a:lnTo>
                                  <a:pt x="18016" y="2816"/>
                                </a:lnTo>
                                <a:cubicBezTo>
                                  <a:pt x="18016" y="2756"/>
                                  <a:pt x="18012" y="2726"/>
                                  <a:pt x="18004" y="2726"/>
                                </a:cubicBezTo>
                                <a:lnTo>
                                  <a:pt x="17908" y="2726"/>
                                </a:lnTo>
                                <a:cubicBezTo>
                                  <a:pt x="17900" y="2726"/>
                                  <a:pt x="17896" y="2756"/>
                                  <a:pt x="17896" y="2816"/>
                                </a:cubicBezTo>
                                <a:lnTo>
                                  <a:pt x="17896" y="3236"/>
                                </a:lnTo>
                                <a:lnTo>
                                  <a:pt x="17840" y="3236"/>
                                </a:lnTo>
                                <a:cubicBezTo>
                                  <a:pt x="17832" y="3236"/>
                                  <a:pt x="17828" y="3265"/>
                                  <a:pt x="17828" y="3325"/>
                                </a:cubicBezTo>
                                <a:lnTo>
                                  <a:pt x="17828" y="4044"/>
                                </a:lnTo>
                                <a:cubicBezTo>
                                  <a:pt x="17828" y="4104"/>
                                  <a:pt x="17832" y="4134"/>
                                  <a:pt x="17840" y="4134"/>
                                </a:cubicBezTo>
                                <a:lnTo>
                                  <a:pt x="17896" y="4134"/>
                                </a:lnTo>
                                <a:lnTo>
                                  <a:pt x="17896" y="4554"/>
                                </a:lnTo>
                                <a:cubicBezTo>
                                  <a:pt x="17896" y="4614"/>
                                  <a:pt x="17900" y="4644"/>
                                  <a:pt x="17908" y="4644"/>
                                </a:cubicBezTo>
                                <a:lnTo>
                                  <a:pt x="18004" y="4644"/>
                                </a:lnTo>
                                <a:cubicBezTo>
                                  <a:pt x="18012" y="4644"/>
                                  <a:pt x="18016" y="4614"/>
                                  <a:pt x="18016" y="4554"/>
                                </a:cubicBezTo>
                                <a:lnTo>
                                  <a:pt x="18016" y="4134"/>
                                </a:lnTo>
                                <a:lnTo>
                                  <a:pt x="18072" y="4134"/>
                                </a:lnTo>
                                <a:cubicBezTo>
                                  <a:pt x="18080" y="4134"/>
                                  <a:pt x="18084" y="4104"/>
                                  <a:pt x="18084" y="4044"/>
                                </a:cubicBezTo>
                                <a:lnTo>
                                  <a:pt x="18084" y="3325"/>
                                </a:lnTo>
                                <a:cubicBezTo>
                                  <a:pt x="18080" y="3265"/>
                                  <a:pt x="18076" y="3236"/>
                                  <a:pt x="18072" y="3236"/>
                                </a:cubicBezTo>
                                <a:close/>
                                <a:moveTo>
                                  <a:pt x="19320" y="17705"/>
                                </a:moveTo>
                                <a:lnTo>
                                  <a:pt x="19244" y="17705"/>
                                </a:lnTo>
                                <a:lnTo>
                                  <a:pt x="19244" y="17136"/>
                                </a:lnTo>
                                <a:cubicBezTo>
                                  <a:pt x="19244" y="17076"/>
                                  <a:pt x="19236" y="17016"/>
                                  <a:pt x="19228" y="17016"/>
                                </a:cubicBezTo>
                                <a:lnTo>
                                  <a:pt x="19096" y="17016"/>
                                </a:lnTo>
                                <a:cubicBezTo>
                                  <a:pt x="19088" y="17016"/>
                                  <a:pt x="19080" y="17076"/>
                                  <a:pt x="19080" y="17136"/>
                                </a:cubicBezTo>
                                <a:lnTo>
                                  <a:pt x="19080" y="17705"/>
                                </a:lnTo>
                                <a:lnTo>
                                  <a:pt x="19004" y="17705"/>
                                </a:lnTo>
                                <a:cubicBezTo>
                                  <a:pt x="18996" y="17705"/>
                                  <a:pt x="18988" y="17765"/>
                                  <a:pt x="18988" y="17825"/>
                                </a:cubicBezTo>
                                <a:lnTo>
                                  <a:pt x="18988" y="18844"/>
                                </a:lnTo>
                                <a:cubicBezTo>
                                  <a:pt x="18988" y="18904"/>
                                  <a:pt x="18996" y="18964"/>
                                  <a:pt x="19004" y="18964"/>
                                </a:cubicBezTo>
                                <a:lnTo>
                                  <a:pt x="19080" y="18964"/>
                                </a:lnTo>
                                <a:lnTo>
                                  <a:pt x="19080" y="19533"/>
                                </a:lnTo>
                                <a:cubicBezTo>
                                  <a:pt x="19080" y="19593"/>
                                  <a:pt x="19088" y="19653"/>
                                  <a:pt x="19096" y="19653"/>
                                </a:cubicBezTo>
                                <a:lnTo>
                                  <a:pt x="19232" y="19653"/>
                                </a:lnTo>
                                <a:cubicBezTo>
                                  <a:pt x="19240" y="19653"/>
                                  <a:pt x="19248" y="19593"/>
                                  <a:pt x="19248" y="19533"/>
                                </a:cubicBezTo>
                                <a:lnTo>
                                  <a:pt x="19248" y="18964"/>
                                </a:lnTo>
                                <a:lnTo>
                                  <a:pt x="19324" y="18964"/>
                                </a:lnTo>
                                <a:cubicBezTo>
                                  <a:pt x="19332" y="18964"/>
                                  <a:pt x="19340" y="18904"/>
                                  <a:pt x="19340" y="18844"/>
                                </a:cubicBezTo>
                                <a:lnTo>
                                  <a:pt x="19340" y="17825"/>
                                </a:lnTo>
                                <a:cubicBezTo>
                                  <a:pt x="19336" y="17765"/>
                                  <a:pt x="19328" y="17705"/>
                                  <a:pt x="19320" y="17705"/>
                                </a:cubicBezTo>
                                <a:close/>
                                <a:moveTo>
                                  <a:pt x="19884" y="14110"/>
                                </a:moveTo>
                                <a:lnTo>
                                  <a:pt x="20048" y="14110"/>
                                </a:lnTo>
                                <a:cubicBezTo>
                                  <a:pt x="20060" y="14110"/>
                                  <a:pt x="20068" y="14050"/>
                                  <a:pt x="20068" y="13961"/>
                                </a:cubicBezTo>
                                <a:lnTo>
                                  <a:pt x="20068" y="13242"/>
                                </a:lnTo>
                                <a:lnTo>
                                  <a:pt x="20164" y="13242"/>
                                </a:lnTo>
                                <a:cubicBezTo>
                                  <a:pt x="20176" y="13242"/>
                                  <a:pt x="20184" y="13182"/>
                                  <a:pt x="20184" y="13092"/>
                                </a:cubicBezTo>
                                <a:lnTo>
                                  <a:pt x="20184" y="11864"/>
                                </a:lnTo>
                                <a:cubicBezTo>
                                  <a:pt x="20184" y="11774"/>
                                  <a:pt x="20176" y="11714"/>
                                  <a:pt x="20164" y="11714"/>
                                </a:cubicBezTo>
                                <a:lnTo>
                                  <a:pt x="20068" y="11714"/>
                                </a:lnTo>
                                <a:lnTo>
                                  <a:pt x="20068" y="10995"/>
                                </a:lnTo>
                                <a:cubicBezTo>
                                  <a:pt x="20068" y="10905"/>
                                  <a:pt x="20060" y="10845"/>
                                  <a:pt x="20048" y="10845"/>
                                </a:cubicBezTo>
                                <a:lnTo>
                                  <a:pt x="19884" y="10845"/>
                                </a:lnTo>
                                <a:cubicBezTo>
                                  <a:pt x="19872" y="10845"/>
                                  <a:pt x="19864" y="10905"/>
                                  <a:pt x="19864" y="10995"/>
                                </a:cubicBezTo>
                                <a:lnTo>
                                  <a:pt x="19864" y="11714"/>
                                </a:lnTo>
                                <a:lnTo>
                                  <a:pt x="19768" y="11714"/>
                                </a:lnTo>
                                <a:cubicBezTo>
                                  <a:pt x="19756" y="11714"/>
                                  <a:pt x="19748" y="11774"/>
                                  <a:pt x="19748" y="11864"/>
                                </a:cubicBezTo>
                                <a:lnTo>
                                  <a:pt x="19748" y="12433"/>
                                </a:lnTo>
                                <a:lnTo>
                                  <a:pt x="19748" y="12433"/>
                                </a:lnTo>
                                <a:lnTo>
                                  <a:pt x="19748" y="13122"/>
                                </a:lnTo>
                                <a:cubicBezTo>
                                  <a:pt x="19748" y="13212"/>
                                  <a:pt x="19756" y="13272"/>
                                  <a:pt x="19768" y="13272"/>
                                </a:cubicBezTo>
                                <a:lnTo>
                                  <a:pt x="19864" y="13272"/>
                                </a:lnTo>
                                <a:lnTo>
                                  <a:pt x="19864" y="13991"/>
                                </a:lnTo>
                                <a:cubicBezTo>
                                  <a:pt x="19864" y="14050"/>
                                  <a:pt x="19872" y="14110"/>
                                  <a:pt x="19884" y="14110"/>
                                </a:cubicBezTo>
                                <a:close/>
                                <a:moveTo>
                                  <a:pt x="20184" y="19054"/>
                                </a:moveTo>
                                <a:lnTo>
                                  <a:pt x="20184" y="17825"/>
                                </a:lnTo>
                                <a:cubicBezTo>
                                  <a:pt x="20184" y="17735"/>
                                  <a:pt x="20176" y="17675"/>
                                  <a:pt x="20164" y="17675"/>
                                </a:cubicBezTo>
                                <a:lnTo>
                                  <a:pt x="20068" y="17675"/>
                                </a:lnTo>
                                <a:lnTo>
                                  <a:pt x="20068" y="16956"/>
                                </a:lnTo>
                                <a:cubicBezTo>
                                  <a:pt x="20068" y="16867"/>
                                  <a:pt x="20060" y="16807"/>
                                  <a:pt x="20048" y="16807"/>
                                </a:cubicBezTo>
                                <a:lnTo>
                                  <a:pt x="19884" y="16807"/>
                                </a:lnTo>
                                <a:cubicBezTo>
                                  <a:pt x="19872" y="16807"/>
                                  <a:pt x="19864" y="16867"/>
                                  <a:pt x="19864" y="16956"/>
                                </a:cubicBezTo>
                                <a:lnTo>
                                  <a:pt x="19864" y="17675"/>
                                </a:lnTo>
                                <a:lnTo>
                                  <a:pt x="19768" y="17675"/>
                                </a:lnTo>
                                <a:cubicBezTo>
                                  <a:pt x="19756" y="17675"/>
                                  <a:pt x="19748" y="17735"/>
                                  <a:pt x="19748" y="17825"/>
                                </a:cubicBezTo>
                                <a:lnTo>
                                  <a:pt x="19748" y="18394"/>
                                </a:lnTo>
                                <a:lnTo>
                                  <a:pt x="19748" y="18394"/>
                                </a:lnTo>
                                <a:lnTo>
                                  <a:pt x="19748" y="19083"/>
                                </a:lnTo>
                                <a:cubicBezTo>
                                  <a:pt x="19748" y="19173"/>
                                  <a:pt x="19756" y="19233"/>
                                  <a:pt x="19768" y="19233"/>
                                </a:cubicBezTo>
                                <a:lnTo>
                                  <a:pt x="19864" y="19233"/>
                                </a:lnTo>
                                <a:lnTo>
                                  <a:pt x="19864" y="19952"/>
                                </a:lnTo>
                                <a:cubicBezTo>
                                  <a:pt x="19864" y="20042"/>
                                  <a:pt x="19872" y="20102"/>
                                  <a:pt x="19884" y="20102"/>
                                </a:cubicBezTo>
                                <a:lnTo>
                                  <a:pt x="20048" y="20102"/>
                                </a:lnTo>
                                <a:cubicBezTo>
                                  <a:pt x="20060" y="20102"/>
                                  <a:pt x="20068" y="20042"/>
                                  <a:pt x="20068" y="19952"/>
                                </a:cubicBezTo>
                                <a:lnTo>
                                  <a:pt x="20068" y="19233"/>
                                </a:lnTo>
                                <a:lnTo>
                                  <a:pt x="20164" y="19233"/>
                                </a:lnTo>
                                <a:cubicBezTo>
                                  <a:pt x="20172" y="19203"/>
                                  <a:pt x="20184" y="19143"/>
                                  <a:pt x="20184" y="19054"/>
                                </a:cubicBezTo>
                                <a:close/>
                                <a:moveTo>
                                  <a:pt x="19368" y="10126"/>
                                </a:moveTo>
                                <a:cubicBezTo>
                                  <a:pt x="19368" y="10186"/>
                                  <a:pt x="19376" y="10246"/>
                                  <a:pt x="19384" y="10246"/>
                                </a:cubicBezTo>
                                <a:lnTo>
                                  <a:pt x="19468" y="10246"/>
                                </a:lnTo>
                                <a:lnTo>
                                  <a:pt x="19468" y="10875"/>
                                </a:lnTo>
                                <a:cubicBezTo>
                                  <a:pt x="19468" y="10935"/>
                                  <a:pt x="19476" y="10995"/>
                                  <a:pt x="19484" y="10995"/>
                                </a:cubicBezTo>
                                <a:lnTo>
                                  <a:pt x="19632" y="10995"/>
                                </a:lnTo>
                                <a:cubicBezTo>
                                  <a:pt x="19640" y="10995"/>
                                  <a:pt x="19648" y="10935"/>
                                  <a:pt x="19648" y="10875"/>
                                </a:cubicBezTo>
                                <a:lnTo>
                                  <a:pt x="19648" y="10246"/>
                                </a:lnTo>
                                <a:lnTo>
                                  <a:pt x="19732" y="10246"/>
                                </a:lnTo>
                                <a:cubicBezTo>
                                  <a:pt x="19740" y="10246"/>
                                  <a:pt x="19748" y="10186"/>
                                  <a:pt x="19748" y="10126"/>
                                </a:cubicBezTo>
                                <a:lnTo>
                                  <a:pt x="19748" y="9017"/>
                                </a:lnTo>
                                <a:cubicBezTo>
                                  <a:pt x="19748" y="8958"/>
                                  <a:pt x="19740" y="8898"/>
                                  <a:pt x="19732" y="8898"/>
                                </a:cubicBezTo>
                                <a:lnTo>
                                  <a:pt x="19656" y="8898"/>
                                </a:lnTo>
                                <a:lnTo>
                                  <a:pt x="19656" y="8269"/>
                                </a:lnTo>
                                <a:cubicBezTo>
                                  <a:pt x="19656" y="8209"/>
                                  <a:pt x="19648" y="8149"/>
                                  <a:pt x="19640" y="8149"/>
                                </a:cubicBezTo>
                                <a:lnTo>
                                  <a:pt x="19492" y="8149"/>
                                </a:lnTo>
                                <a:cubicBezTo>
                                  <a:pt x="19484" y="8149"/>
                                  <a:pt x="19476" y="8209"/>
                                  <a:pt x="19476" y="8269"/>
                                </a:cubicBezTo>
                                <a:lnTo>
                                  <a:pt x="19476" y="8898"/>
                                </a:lnTo>
                                <a:lnTo>
                                  <a:pt x="19392" y="8898"/>
                                </a:lnTo>
                                <a:cubicBezTo>
                                  <a:pt x="19384" y="8898"/>
                                  <a:pt x="19376" y="8958"/>
                                  <a:pt x="19376" y="9017"/>
                                </a:cubicBezTo>
                                <a:lnTo>
                                  <a:pt x="19376" y="10126"/>
                                </a:lnTo>
                                <a:close/>
                                <a:moveTo>
                                  <a:pt x="19368" y="15998"/>
                                </a:moveTo>
                                <a:cubicBezTo>
                                  <a:pt x="19368" y="16058"/>
                                  <a:pt x="19376" y="16118"/>
                                  <a:pt x="19384" y="16118"/>
                                </a:cubicBezTo>
                                <a:lnTo>
                                  <a:pt x="19468" y="16118"/>
                                </a:lnTo>
                                <a:lnTo>
                                  <a:pt x="19468" y="16747"/>
                                </a:lnTo>
                                <a:cubicBezTo>
                                  <a:pt x="19468" y="16807"/>
                                  <a:pt x="19476" y="16867"/>
                                  <a:pt x="19484" y="16867"/>
                                </a:cubicBezTo>
                                <a:lnTo>
                                  <a:pt x="19632" y="16867"/>
                                </a:lnTo>
                                <a:cubicBezTo>
                                  <a:pt x="19640" y="16867"/>
                                  <a:pt x="19648" y="16807"/>
                                  <a:pt x="19648" y="16747"/>
                                </a:cubicBezTo>
                                <a:lnTo>
                                  <a:pt x="19648" y="16118"/>
                                </a:lnTo>
                                <a:lnTo>
                                  <a:pt x="19732" y="16118"/>
                                </a:lnTo>
                                <a:cubicBezTo>
                                  <a:pt x="19740" y="16118"/>
                                  <a:pt x="19748" y="16058"/>
                                  <a:pt x="19748" y="15998"/>
                                </a:cubicBezTo>
                                <a:lnTo>
                                  <a:pt x="19748" y="14889"/>
                                </a:lnTo>
                                <a:cubicBezTo>
                                  <a:pt x="19748" y="14829"/>
                                  <a:pt x="19740" y="14769"/>
                                  <a:pt x="19732" y="14769"/>
                                </a:cubicBezTo>
                                <a:lnTo>
                                  <a:pt x="19656" y="14769"/>
                                </a:lnTo>
                                <a:lnTo>
                                  <a:pt x="19656" y="14140"/>
                                </a:lnTo>
                                <a:cubicBezTo>
                                  <a:pt x="19656" y="14080"/>
                                  <a:pt x="19648" y="14021"/>
                                  <a:pt x="19640" y="14021"/>
                                </a:cubicBezTo>
                                <a:lnTo>
                                  <a:pt x="19492" y="14021"/>
                                </a:lnTo>
                                <a:cubicBezTo>
                                  <a:pt x="19484" y="14021"/>
                                  <a:pt x="19476" y="14080"/>
                                  <a:pt x="19476" y="14140"/>
                                </a:cubicBezTo>
                                <a:lnTo>
                                  <a:pt x="19476" y="14769"/>
                                </a:lnTo>
                                <a:lnTo>
                                  <a:pt x="19392" y="14769"/>
                                </a:lnTo>
                                <a:cubicBezTo>
                                  <a:pt x="19384" y="14769"/>
                                  <a:pt x="19376" y="14829"/>
                                  <a:pt x="19376" y="14889"/>
                                </a:cubicBezTo>
                                <a:lnTo>
                                  <a:pt x="19376" y="15998"/>
                                </a:lnTo>
                                <a:close/>
                                <a:moveTo>
                                  <a:pt x="0" y="0"/>
                                </a:moveTo>
                                <a:lnTo>
                                  <a:pt x="0" y="2127"/>
                                </a:lnTo>
                                <a:lnTo>
                                  <a:pt x="19864" y="2127"/>
                                </a:lnTo>
                                <a:lnTo>
                                  <a:pt x="19864" y="2277"/>
                                </a:lnTo>
                                <a:cubicBezTo>
                                  <a:pt x="19864" y="2367"/>
                                  <a:pt x="19872" y="2427"/>
                                  <a:pt x="19884" y="2427"/>
                                </a:cubicBezTo>
                                <a:lnTo>
                                  <a:pt x="20048" y="2427"/>
                                </a:lnTo>
                                <a:cubicBezTo>
                                  <a:pt x="20060" y="2427"/>
                                  <a:pt x="20068" y="2367"/>
                                  <a:pt x="20068" y="2277"/>
                                </a:cubicBezTo>
                                <a:lnTo>
                                  <a:pt x="20068" y="2127"/>
                                </a:lnTo>
                                <a:lnTo>
                                  <a:pt x="20256" y="2127"/>
                                </a:lnTo>
                                <a:lnTo>
                                  <a:pt x="20256" y="2846"/>
                                </a:lnTo>
                                <a:lnTo>
                                  <a:pt x="20152" y="2846"/>
                                </a:lnTo>
                                <a:cubicBezTo>
                                  <a:pt x="20140" y="2846"/>
                                  <a:pt x="20132" y="2906"/>
                                  <a:pt x="20132" y="2996"/>
                                </a:cubicBezTo>
                                <a:lnTo>
                                  <a:pt x="20132" y="3625"/>
                                </a:lnTo>
                                <a:lnTo>
                                  <a:pt x="20132" y="3625"/>
                                </a:lnTo>
                                <a:lnTo>
                                  <a:pt x="20132" y="4374"/>
                                </a:lnTo>
                                <a:cubicBezTo>
                                  <a:pt x="20132" y="4464"/>
                                  <a:pt x="20140" y="4524"/>
                                  <a:pt x="20152" y="4524"/>
                                </a:cubicBezTo>
                                <a:lnTo>
                                  <a:pt x="20256" y="4524"/>
                                </a:lnTo>
                                <a:lnTo>
                                  <a:pt x="20256" y="5303"/>
                                </a:lnTo>
                                <a:cubicBezTo>
                                  <a:pt x="20256" y="5392"/>
                                  <a:pt x="20264" y="5452"/>
                                  <a:pt x="20276" y="5452"/>
                                </a:cubicBezTo>
                                <a:lnTo>
                                  <a:pt x="20460" y="5452"/>
                                </a:lnTo>
                                <a:cubicBezTo>
                                  <a:pt x="20472" y="5452"/>
                                  <a:pt x="20480" y="5392"/>
                                  <a:pt x="20480" y="5303"/>
                                </a:cubicBezTo>
                                <a:lnTo>
                                  <a:pt x="20480" y="4524"/>
                                </a:lnTo>
                                <a:lnTo>
                                  <a:pt x="20584" y="4524"/>
                                </a:lnTo>
                                <a:cubicBezTo>
                                  <a:pt x="20596" y="4524"/>
                                  <a:pt x="20604" y="4464"/>
                                  <a:pt x="20604" y="4374"/>
                                </a:cubicBezTo>
                                <a:lnTo>
                                  <a:pt x="20604" y="2996"/>
                                </a:lnTo>
                                <a:cubicBezTo>
                                  <a:pt x="20604" y="2906"/>
                                  <a:pt x="20596" y="2846"/>
                                  <a:pt x="20584" y="2846"/>
                                </a:cubicBezTo>
                                <a:lnTo>
                                  <a:pt x="20480" y="2846"/>
                                </a:lnTo>
                                <a:lnTo>
                                  <a:pt x="20480" y="2127"/>
                                </a:lnTo>
                                <a:lnTo>
                                  <a:pt x="20644" y="2127"/>
                                </a:lnTo>
                                <a:lnTo>
                                  <a:pt x="20644" y="2636"/>
                                </a:lnTo>
                                <a:cubicBezTo>
                                  <a:pt x="20644" y="2726"/>
                                  <a:pt x="20656" y="2816"/>
                                  <a:pt x="20668" y="2816"/>
                                </a:cubicBezTo>
                                <a:lnTo>
                                  <a:pt x="20872" y="2816"/>
                                </a:lnTo>
                                <a:cubicBezTo>
                                  <a:pt x="20872" y="2816"/>
                                  <a:pt x="20876" y="2816"/>
                                  <a:pt x="20876" y="2816"/>
                                </a:cubicBezTo>
                                <a:cubicBezTo>
                                  <a:pt x="20876" y="2816"/>
                                  <a:pt x="20876" y="2846"/>
                                  <a:pt x="20876" y="2846"/>
                                </a:cubicBezTo>
                                <a:lnTo>
                                  <a:pt x="20876" y="4554"/>
                                </a:lnTo>
                                <a:cubicBezTo>
                                  <a:pt x="20876" y="4673"/>
                                  <a:pt x="20888" y="4763"/>
                                  <a:pt x="20904" y="4763"/>
                                </a:cubicBezTo>
                                <a:lnTo>
                                  <a:pt x="21036" y="4763"/>
                                </a:lnTo>
                                <a:lnTo>
                                  <a:pt x="21036" y="5752"/>
                                </a:lnTo>
                                <a:cubicBezTo>
                                  <a:pt x="21036" y="5872"/>
                                  <a:pt x="21048" y="5962"/>
                                  <a:pt x="21064" y="5962"/>
                                </a:cubicBezTo>
                                <a:lnTo>
                                  <a:pt x="21248" y="5962"/>
                                </a:lnTo>
                                <a:lnTo>
                                  <a:pt x="21248" y="7400"/>
                                </a:lnTo>
                                <a:lnTo>
                                  <a:pt x="21064" y="7400"/>
                                </a:lnTo>
                                <a:cubicBezTo>
                                  <a:pt x="21056" y="7400"/>
                                  <a:pt x="21048" y="7430"/>
                                  <a:pt x="21044" y="7490"/>
                                </a:cubicBezTo>
                                <a:lnTo>
                                  <a:pt x="21044" y="6022"/>
                                </a:lnTo>
                                <a:cubicBezTo>
                                  <a:pt x="21044" y="5932"/>
                                  <a:pt x="21032" y="5842"/>
                                  <a:pt x="21020" y="5842"/>
                                </a:cubicBezTo>
                                <a:lnTo>
                                  <a:pt x="20896" y="5842"/>
                                </a:lnTo>
                                <a:lnTo>
                                  <a:pt x="20896" y="4973"/>
                                </a:lnTo>
                                <a:cubicBezTo>
                                  <a:pt x="20896" y="4883"/>
                                  <a:pt x="20884" y="4793"/>
                                  <a:pt x="20872" y="4793"/>
                                </a:cubicBezTo>
                                <a:lnTo>
                                  <a:pt x="20668" y="4793"/>
                                </a:lnTo>
                                <a:cubicBezTo>
                                  <a:pt x="20656" y="4793"/>
                                  <a:pt x="20644" y="4883"/>
                                  <a:pt x="20644" y="4973"/>
                                </a:cubicBezTo>
                                <a:lnTo>
                                  <a:pt x="20644" y="5842"/>
                                </a:lnTo>
                                <a:lnTo>
                                  <a:pt x="20528" y="5842"/>
                                </a:lnTo>
                                <a:cubicBezTo>
                                  <a:pt x="20516" y="5842"/>
                                  <a:pt x="20504" y="5932"/>
                                  <a:pt x="20504" y="6022"/>
                                </a:cubicBezTo>
                                <a:lnTo>
                                  <a:pt x="20504" y="7549"/>
                                </a:lnTo>
                                <a:cubicBezTo>
                                  <a:pt x="20504" y="7639"/>
                                  <a:pt x="20516" y="7729"/>
                                  <a:pt x="20528" y="7729"/>
                                </a:cubicBezTo>
                                <a:lnTo>
                                  <a:pt x="20644" y="7729"/>
                                </a:lnTo>
                                <a:lnTo>
                                  <a:pt x="20644" y="8598"/>
                                </a:lnTo>
                                <a:cubicBezTo>
                                  <a:pt x="20644" y="8688"/>
                                  <a:pt x="20656" y="8778"/>
                                  <a:pt x="20668" y="8778"/>
                                </a:cubicBezTo>
                                <a:lnTo>
                                  <a:pt x="20872" y="8778"/>
                                </a:lnTo>
                                <a:cubicBezTo>
                                  <a:pt x="20872" y="8778"/>
                                  <a:pt x="20876" y="8778"/>
                                  <a:pt x="20876" y="8778"/>
                                </a:cubicBezTo>
                                <a:lnTo>
                                  <a:pt x="20876" y="10455"/>
                                </a:lnTo>
                                <a:cubicBezTo>
                                  <a:pt x="20876" y="10575"/>
                                  <a:pt x="20888" y="10665"/>
                                  <a:pt x="20904" y="10665"/>
                                </a:cubicBezTo>
                                <a:lnTo>
                                  <a:pt x="21036" y="10665"/>
                                </a:lnTo>
                                <a:lnTo>
                                  <a:pt x="21036" y="11654"/>
                                </a:lnTo>
                                <a:cubicBezTo>
                                  <a:pt x="21036" y="11774"/>
                                  <a:pt x="21048" y="11863"/>
                                  <a:pt x="21064" y="11863"/>
                                </a:cubicBezTo>
                                <a:lnTo>
                                  <a:pt x="21248" y="11863"/>
                                </a:lnTo>
                                <a:lnTo>
                                  <a:pt x="21248" y="13301"/>
                                </a:lnTo>
                                <a:lnTo>
                                  <a:pt x="21064" y="13301"/>
                                </a:lnTo>
                                <a:cubicBezTo>
                                  <a:pt x="21056" y="13301"/>
                                  <a:pt x="21048" y="13331"/>
                                  <a:pt x="21044" y="13391"/>
                                </a:cubicBezTo>
                                <a:lnTo>
                                  <a:pt x="21044" y="11923"/>
                                </a:lnTo>
                                <a:cubicBezTo>
                                  <a:pt x="21044" y="11834"/>
                                  <a:pt x="21032" y="11744"/>
                                  <a:pt x="21020" y="11744"/>
                                </a:cubicBezTo>
                                <a:lnTo>
                                  <a:pt x="20896" y="11744"/>
                                </a:lnTo>
                                <a:lnTo>
                                  <a:pt x="20896" y="10785"/>
                                </a:lnTo>
                                <a:cubicBezTo>
                                  <a:pt x="20896" y="10695"/>
                                  <a:pt x="20884" y="10605"/>
                                  <a:pt x="20872" y="10605"/>
                                </a:cubicBezTo>
                                <a:lnTo>
                                  <a:pt x="20668" y="10605"/>
                                </a:lnTo>
                                <a:cubicBezTo>
                                  <a:pt x="20656" y="10605"/>
                                  <a:pt x="20644" y="10695"/>
                                  <a:pt x="20644" y="10785"/>
                                </a:cubicBezTo>
                                <a:lnTo>
                                  <a:pt x="20644" y="11654"/>
                                </a:lnTo>
                                <a:lnTo>
                                  <a:pt x="20528" y="11654"/>
                                </a:lnTo>
                                <a:cubicBezTo>
                                  <a:pt x="20516" y="11654"/>
                                  <a:pt x="20504" y="11744"/>
                                  <a:pt x="20504" y="11834"/>
                                </a:cubicBezTo>
                                <a:lnTo>
                                  <a:pt x="20504" y="13361"/>
                                </a:lnTo>
                                <a:cubicBezTo>
                                  <a:pt x="20504" y="13451"/>
                                  <a:pt x="20516" y="13541"/>
                                  <a:pt x="20528" y="13541"/>
                                </a:cubicBezTo>
                                <a:lnTo>
                                  <a:pt x="20644" y="13541"/>
                                </a:lnTo>
                                <a:lnTo>
                                  <a:pt x="20644" y="14410"/>
                                </a:lnTo>
                                <a:cubicBezTo>
                                  <a:pt x="20644" y="14500"/>
                                  <a:pt x="20656" y="14590"/>
                                  <a:pt x="20668" y="14590"/>
                                </a:cubicBezTo>
                                <a:lnTo>
                                  <a:pt x="20872" y="14590"/>
                                </a:lnTo>
                                <a:cubicBezTo>
                                  <a:pt x="20872" y="14590"/>
                                  <a:pt x="20876" y="14590"/>
                                  <a:pt x="20876" y="14590"/>
                                </a:cubicBezTo>
                                <a:lnTo>
                                  <a:pt x="20876" y="16267"/>
                                </a:lnTo>
                                <a:cubicBezTo>
                                  <a:pt x="20876" y="16387"/>
                                  <a:pt x="20888" y="16477"/>
                                  <a:pt x="20904" y="16477"/>
                                </a:cubicBezTo>
                                <a:lnTo>
                                  <a:pt x="21036" y="16477"/>
                                </a:lnTo>
                                <a:lnTo>
                                  <a:pt x="21036" y="17466"/>
                                </a:lnTo>
                                <a:cubicBezTo>
                                  <a:pt x="21036" y="17586"/>
                                  <a:pt x="21048" y="17675"/>
                                  <a:pt x="21064" y="17675"/>
                                </a:cubicBezTo>
                                <a:lnTo>
                                  <a:pt x="21248" y="17675"/>
                                </a:lnTo>
                                <a:lnTo>
                                  <a:pt x="21248" y="19113"/>
                                </a:lnTo>
                                <a:lnTo>
                                  <a:pt x="21064" y="19113"/>
                                </a:lnTo>
                                <a:cubicBezTo>
                                  <a:pt x="21056" y="19113"/>
                                  <a:pt x="21048" y="19143"/>
                                  <a:pt x="21044" y="19203"/>
                                </a:cubicBezTo>
                                <a:lnTo>
                                  <a:pt x="21044" y="17675"/>
                                </a:lnTo>
                                <a:cubicBezTo>
                                  <a:pt x="21044" y="17586"/>
                                  <a:pt x="21032" y="17496"/>
                                  <a:pt x="21020" y="17496"/>
                                </a:cubicBezTo>
                                <a:lnTo>
                                  <a:pt x="20896" y="17496"/>
                                </a:lnTo>
                                <a:lnTo>
                                  <a:pt x="20896" y="16627"/>
                                </a:lnTo>
                                <a:cubicBezTo>
                                  <a:pt x="20896" y="16537"/>
                                  <a:pt x="20884" y="16447"/>
                                  <a:pt x="20872" y="16447"/>
                                </a:cubicBezTo>
                                <a:lnTo>
                                  <a:pt x="20668" y="16447"/>
                                </a:lnTo>
                                <a:cubicBezTo>
                                  <a:pt x="20656" y="16447"/>
                                  <a:pt x="20644" y="16537"/>
                                  <a:pt x="20644" y="16627"/>
                                </a:cubicBezTo>
                                <a:lnTo>
                                  <a:pt x="20644" y="17496"/>
                                </a:lnTo>
                                <a:lnTo>
                                  <a:pt x="20528" y="17496"/>
                                </a:lnTo>
                                <a:cubicBezTo>
                                  <a:pt x="20516" y="17496"/>
                                  <a:pt x="20504" y="17586"/>
                                  <a:pt x="20504" y="17675"/>
                                </a:cubicBezTo>
                                <a:lnTo>
                                  <a:pt x="20504" y="19203"/>
                                </a:lnTo>
                                <a:cubicBezTo>
                                  <a:pt x="20504" y="19293"/>
                                  <a:pt x="20516" y="19383"/>
                                  <a:pt x="20528" y="19383"/>
                                </a:cubicBezTo>
                                <a:lnTo>
                                  <a:pt x="20644" y="19383"/>
                                </a:lnTo>
                                <a:lnTo>
                                  <a:pt x="20644" y="20252"/>
                                </a:lnTo>
                                <a:cubicBezTo>
                                  <a:pt x="20644" y="20342"/>
                                  <a:pt x="20656" y="20432"/>
                                  <a:pt x="20668" y="20432"/>
                                </a:cubicBezTo>
                                <a:lnTo>
                                  <a:pt x="20872" y="20432"/>
                                </a:lnTo>
                                <a:cubicBezTo>
                                  <a:pt x="20872" y="20432"/>
                                  <a:pt x="20876" y="20432"/>
                                  <a:pt x="20876" y="20432"/>
                                </a:cubicBezTo>
                                <a:cubicBezTo>
                                  <a:pt x="20876" y="20432"/>
                                  <a:pt x="20876" y="20462"/>
                                  <a:pt x="20876" y="20462"/>
                                </a:cubicBezTo>
                                <a:lnTo>
                                  <a:pt x="20876" y="21570"/>
                                </a:lnTo>
                                <a:lnTo>
                                  <a:pt x="21472" y="21570"/>
                                </a:lnTo>
                                <a:lnTo>
                                  <a:pt x="21472" y="20881"/>
                                </a:lnTo>
                                <a:lnTo>
                                  <a:pt x="21600" y="20881"/>
                                </a:lnTo>
                                <a:lnTo>
                                  <a:pt x="21600" y="15938"/>
                                </a:lnTo>
                                <a:lnTo>
                                  <a:pt x="21472" y="15938"/>
                                </a:lnTo>
                                <a:lnTo>
                                  <a:pt x="21472" y="15039"/>
                                </a:lnTo>
                                <a:lnTo>
                                  <a:pt x="21600" y="15039"/>
                                </a:lnTo>
                                <a:lnTo>
                                  <a:pt x="21600" y="10096"/>
                                </a:lnTo>
                                <a:lnTo>
                                  <a:pt x="21472" y="10096"/>
                                </a:lnTo>
                                <a:lnTo>
                                  <a:pt x="21472" y="9167"/>
                                </a:lnTo>
                                <a:lnTo>
                                  <a:pt x="21600" y="9167"/>
                                </a:lnTo>
                                <a:lnTo>
                                  <a:pt x="21600" y="4224"/>
                                </a:lnTo>
                                <a:lnTo>
                                  <a:pt x="21472" y="4224"/>
                                </a:lnTo>
                                <a:lnTo>
                                  <a:pt x="21472" y="3236"/>
                                </a:lnTo>
                                <a:lnTo>
                                  <a:pt x="21600" y="3236"/>
                                </a:lnTo>
                                <a:lnTo>
                                  <a:pt x="21600" y="2097"/>
                                </a:lnTo>
                                <a:lnTo>
                                  <a:pt x="21600" y="2097"/>
                                </a:lnTo>
                                <a:lnTo>
                                  <a:pt x="21600" y="0"/>
                                </a:lnTo>
                                <a:lnTo>
                                  <a:pt x="0" y="0"/>
                                </a:lnTo>
                                <a:close/>
                                <a:moveTo>
                                  <a:pt x="21032" y="2636"/>
                                </a:moveTo>
                                <a:lnTo>
                                  <a:pt x="20900" y="2636"/>
                                </a:lnTo>
                                <a:cubicBezTo>
                                  <a:pt x="20896" y="2636"/>
                                  <a:pt x="20896" y="2636"/>
                                  <a:pt x="20892" y="2636"/>
                                </a:cubicBezTo>
                                <a:cubicBezTo>
                                  <a:pt x="20892" y="2636"/>
                                  <a:pt x="20892" y="2606"/>
                                  <a:pt x="20892" y="2606"/>
                                </a:cubicBezTo>
                                <a:lnTo>
                                  <a:pt x="20892" y="2097"/>
                                </a:lnTo>
                                <a:lnTo>
                                  <a:pt x="21028" y="2097"/>
                                </a:lnTo>
                                <a:lnTo>
                                  <a:pt x="21028" y="2636"/>
                                </a:lnTo>
                                <a:close/>
                                <a:moveTo>
                                  <a:pt x="21032" y="8508"/>
                                </a:moveTo>
                                <a:lnTo>
                                  <a:pt x="20900" y="8508"/>
                                </a:lnTo>
                                <a:cubicBezTo>
                                  <a:pt x="20896" y="8508"/>
                                  <a:pt x="20896" y="8508"/>
                                  <a:pt x="20896" y="8508"/>
                                </a:cubicBezTo>
                                <a:lnTo>
                                  <a:pt x="20896" y="7669"/>
                                </a:lnTo>
                                <a:lnTo>
                                  <a:pt x="21012" y="7669"/>
                                </a:lnTo>
                                <a:cubicBezTo>
                                  <a:pt x="21020" y="7669"/>
                                  <a:pt x="21028" y="7639"/>
                                  <a:pt x="21032" y="7579"/>
                                </a:cubicBezTo>
                                <a:lnTo>
                                  <a:pt x="21032" y="8508"/>
                                </a:lnTo>
                                <a:close/>
                                <a:moveTo>
                                  <a:pt x="21032" y="14410"/>
                                </a:moveTo>
                                <a:lnTo>
                                  <a:pt x="20900" y="14410"/>
                                </a:lnTo>
                                <a:cubicBezTo>
                                  <a:pt x="20896" y="14410"/>
                                  <a:pt x="20896" y="14410"/>
                                  <a:pt x="20896" y="14410"/>
                                </a:cubicBezTo>
                                <a:lnTo>
                                  <a:pt x="20896" y="13571"/>
                                </a:lnTo>
                                <a:lnTo>
                                  <a:pt x="21012" y="13571"/>
                                </a:lnTo>
                                <a:cubicBezTo>
                                  <a:pt x="21020" y="13571"/>
                                  <a:pt x="21028" y="13541"/>
                                  <a:pt x="21032" y="13481"/>
                                </a:cubicBezTo>
                                <a:lnTo>
                                  <a:pt x="21032" y="14410"/>
                                </a:lnTo>
                                <a:close/>
                                <a:moveTo>
                                  <a:pt x="21032" y="20282"/>
                                </a:moveTo>
                                <a:lnTo>
                                  <a:pt x="20900" y="20282"/>
                                </a:lnTo>
                                <a:cubicBezTo>
                                  <a:pt x="20896" y="20282"/>
                                  <a:pt x="20896" y="20282"/>
                                  <a:pt x="20892" y="20282"/>
                                </a:cubicBezTo>
                                <a:cubicBezTo>
                                  <a:pt x="20892" y="20282"/>
                                  <a:pt x="20892" y="20252"/>
                                  <a:pt x="20892" y="20252"/>
                                </a:cubicBezTo>
                                <a:lnTo>
                                  <a:pt x="20892" y="19383"/>
                                </a:lnTo>
                                <a:lnTo>
                                  <a:pt x="21008" y="19383"/>
                                </a:lnTo>
                                <a:cubicBezTo>
                                  <a:pt x="21016" y="19383"/>
                                  <a:pt x="21024" y="19353"/>
                                  <a:pt x="21028" y="19293"/>
                                </a:cubicBezTo>
                                <a:lnTo>
                                  <a:pt x="21028" y="20282"/>
                                </a:lnTo>
                                <a:close/>
                                <a:moveTo>
                                  <a:pt x="21420" y="20282"/>
                                </a:moveTo>
                                <a:lnTo>
                                  <a:pt x="21312" y="20282"/>
                                </a:lnTo>
                                <a:lnTo>
                                  <a:pt x="21312" y="19623"/>
                                </a:lnTo>
                                <a:lnTo>
                                  <a:pt x="21420" y="19623"/>
                                </a:lnTo>
                                <a:lnTo>
                                  <a:pt x="21420" y="20282"/>
                                </a:lnTo>
                                <a:close/>
                                <a:moveTo>
                                  <a:pt x="21420" y="17286"/>
                                </a:moveTo>
                                <a:lnTo>
                                  <a:pt x="21312" y="17286"/>
                                </a:lnTo>
                                <a:lnTo>
                                  <a:pt x="21312" y="16507"/>
                                </a:lnTo>
                                <a:lnTo>
                                  <a:pt x="21420" y="16507"/>
                                </a:lnTo>
                                <a:lnTo>
                                  <a:pt x="21420" y="17286"/>
                                </a:lnTo>
                                <a:close/>
                                <a:moveTo>
                                  <a:pt x="21420" y="14410"/>
                                </a:moveTo>
                                <a:lnTo>
                                  <a:pt x="21312" y="14410"/>
                                </a:lnTo>
                                <a:lnTo>
                                  <a:pt x="21312" y="13781"/>
                                </a:lnTo>
                                <a:lnTo>
                                  <a:pt x="21420" y="13781"/>
                                </a:lnTo>
                                <a:lnTo>
                                  <a:pt x="21420" y="14410"/>
                                </a:lnTo>
                                <a:close/>
                                <a:moveTo>
                                  <a:pt x="21420" y="11444"/>
                                </a:moveTo>
                                <a:lnTo>
                                  <a:pt x="21312" y="11444"/>
                                </a:lnTo>
                                <a:lnTo>
                                  <a:pt x="21312" y="10605"/>
                                </a:lnTo>
                                <a:lnTo>
                                  <a:pt x="21420" y="10605"/>
                                </a:lnTo>
                                <a:lnTo>
                                  <a:pt x="21420" y="11444"/>
                                </a:lnTo>
                                <a:close/>
                                <a:moveTo>
                                  <a:pt x="21420" y="8508"/>
                                </a:moveTo>
                                <a:lnTo>
                                  <a:pt x="21312" y="8508"/>
                                </a:lnTo>
                                <a:lnTo>
                                  <a:pt x="21312" y="7879"/>
                                </a:lnTo>
                                <a:lnTo>
                                  <a:pt x="21420" y="7879"/>
                                </a:lnTo>
                                <a:lnTo>
                                  <a:pt x="21420" y="8508"/>
                                </a:lnTo>
                                <a:close/>
                                <a:moveTo>
                                  <a:pt x="21420" y="5572"/>
                                </a:moveTo>
                                <a:lnTo>
                                  <a:pt x="21312" y="5572"/>
                                </a:lnTo>
                                <a:lnTo>
                                  <a:pt x="21312" y="4733"/>
                                </a:lnTo>
                                <a:lnTo>
                                  <a:pt x="21420" y="4733"/>
                                </a:lnTo>
                                <a:lnTo>
                                  <a:pt x="21420" y="5572"/>
                                </a:lnTo>
                                <a:close/>
                                <a:moveTo>
                                  <a:pt x="21420" y="2636"/>
                                </a:moveTo>
                                <a:lnTo>
                                  <a:pt x="21312" y="2636"/>
                                </a:lnTo>
                                <a:lnTo>
                                  <a:pt x="21312" y="2127"/>
                                </a:lnTo>
                                <a:lnTo>
                                  <a:pt x="21420" y="2127"/>
                                </a:lnTo>
                                <a:lnTo>
                                  <a:pt x="21420" y="2636"/>
                                </a:lnTo>
                                <a:close/>
                                <a:moveTo>
                                  <a:pt x="19320" y="5902"/>
                                </a:moveTo>
                                <a:lnTo>
                                  <a:pt x="19244" y="5902"/>
                                </a:lnTo>
                                <a:lnTo>
                                  <a:pt x="19244" y="5333"/>
                                </a:lnTo>
                                <a:cubicBezTo>
                                  <a:pt x="19244" y="5273"/>
                                  <a:pt x="19236" y="5213"/>
                                  <a:pt x="19228" y="5213"/>
                                </a:cubicBezTo>
                                <a:lnTo>
                                  <a:pt x="19096" y="5213"/>
                                </a:lnTo>
                                <a:cubicBezTo>
                                  <a:pt x="19088" y="5213"/>
                                  <a:pt x="19080" y="5273"/>
                                  <a:pt x="19080" y="5333"/>
                                </a:cubicBezTo>
                                <a:lnTo>
                                  <a:pt x="19080" y="5902"/>
                                </a:lnTo>
                                <a:lnTo>
                                  <a:pt x="19004" y="5902"/>
                                </a:lnTo>
                                <a:cubicBezTo>
                                  <a:pt x="18996" y="5902"/>
                                  <a:pt x="18988" y="5962"/>
                                  <a:pt x="18988" y="6022"/>
                                </a:cubicBezTo>
                                <a:lnTo>
                                  <a:pt x="18988" y="7040"/>
                                </a:lnTo>
                                <a:cubicBezTo>
                                  <a:pt x="18988" y="7100"/>
                                  <a:pt x="18996" y="7160"/>
                                  <a:pt x="19004" y="7160"/>
                                </a:cubicBezTo>
                                <a:lnTo>
                                  <a:pt x="19080" y="7160"/>
                                </a:lnTo>
                                <a:lnTo>
                                  <a:pt x="19080" y="7729"/>
                                </a:lnTo>
                                <a:cubicBezTo>
                                  <a:pt x="19080" y="7789"/>
                                  <a:pt x="19088" y="7849"/>
                                  <a:pt x="19096" y="7849"/>
                                </a:cubicBezTo>
                                <a:lnTo>
                                  <a:pt x="19232" y="7849"/>
                                </a:lnTo>
                                <a:cubicBezTo>
                                  <a:pt x="19240" y="7849"/>
                                  <a:pt x="19248" y="7789"/>
                                  <a:pt x="19248" y="7729"/>
                                </a:cubicBezTo>
                                <a:lnTo>
                                  <a:pt x="19248" y="7160"/>
                                </a:lnTo>
                                <a:lnTo>
                                  <a:pt x="19324" y="7160"/>
                                </a:lnTo>
                                <a:cubicBezTo>
                                  <a:pt x="19332" y="7160"/>
                                  <a:pt x="19340" y="7100"/>
                                  <a:pt x="19340" y="7040"/>
                                </a:cubicBezTo>
                                <a:lnTo>
                                  <a:pt x="19340" y="6022"/>
                                </a:lnTo>
                                <a:cubicBezTo>
                                  <a:pt x="19336" y="5932"/>
                                  <a:pt x="19328" y="5902"/>
                                  <a:pt x="19320" y="5902"/>
                                </a:cubicBezTo>
                                <a:close/>
                                <a:moveTo>
                                  <a:pt x="20588" y="20462"/>
                                </a:moveTo>
                                <a:lnTo>
                                  <a:pt x="20484" y="20462"/>
                                </a:lnTo>
                                <a:lnTo>
                                  <a:pt x="20484" y="19683"/>
                                </a:lnTo>
                                <a:cubicBezTo>
                                  <a:pt x="20484" y="19593"/>
                                  <a:pt x="20476" y="19533"/>
                                  <a:pt x="20464" y="19533"/>
                                </a:cubicBezTo>
                                <a:lnTo>
                                  <a:pt x="20280" y="19533"/>
                                </a:lnTo>
                                <a:cubicBezTo>
                                  <a:pt x="20268" y="19533"/>
                                  <a:pt x="20260" y="19593"/>
                                  <a:pt x="20260" y="19683"/>
                                </a:cubicBezTo>
                                <a:lnTo>
                                  <a:pt x="20260" y="20462"/>
                                </a:lnTo>
                                <a:lnTo>
                                  <a:pt x="20156" y="20462"/>
                                </a:lnTo>
                                <a:cubicBezTo>
                                  <a:pt x="20144" y="20462"/>
                                  <a:pt x="20136" y="20521"/>
                                  <a:pt x="20136" y="20611"/>
                                </a:cubicBezTo>
                                <a:lnTo>
                                  <a:pt x="20136" y="21240"/>
                                </a:lnTo>
                                <a:lnTo>
                                  <a:pt x="20136" y="21240"/>
                                </a:lnTo>
                                <a:lnTo>
                                  <a:pt x="20136" y="21570"/>
                                </a:lnTo>
                                <a:lnTo>
                                  <a:pt x="20616" y="21570"/>
                                </a:lnTo>
                                <a:lnTo>
                                  <a:pt x="20616" y="20611"/>
                                </a:lnTo>
                                <a:cubicBezTo>
                                  <a:pt x="20608" y="20551"/>
                                  <a:pt x="20600" y="20462"/>
                                  <a:pt x="20588" y="20462"/>
                                </a:cubicBezTo>
                                <a:close/>
                                <a:moveTo>
                                  <a:pt x="19640" y="2217"/>
                                </a:moveTo>
                                <a:lnTo>
                                  <a:pt x="19492" y="2217"/>
                                </a:lnTo>
                                <a:cubicBezTo>
                                  <a:pt x="19484" y="2217"/>
                                  <a:pt x="19476" y="2277"/>
                                  <a:pt x="19476" y="2337"/>
                                </a:cubicBezTo>
                                <a:lnTo>
                                  <a:pt x="19476" y="2966"/>
                                </a:lnTo>
                                <a:lnTo>
                                  <a:pt x="19392" y="2966"/>
                                </a:lnTo>
                                <a:cubicBezTo>
                                  <a:pt x="19384" y="2966"/>
                                  <a:pt x="19376" y="3026"/>
                                  <a:pt x="19376" y="3086"/>
                                </a:cubicBezTo>
                                <a:lnTo>
                                  <a:pt x="19376" y="4194"/>
                                </a:lnTo>
                                <a:cubicBezTo>
                                  <a:pt x="19376" y="4254"/>
                                  <a:pt x="19384" y="4314"/>
                                  <a:pt x="19392" y="4314"/>
                                </a:cubicBezTo>
                                <a:lnTo>
                                  <a:pt x="19476" y="4314"/>
                                </a:lnTo>
                                <a:lnTo>
                                  <a:pt x="19476" y="4943"/>
                                </a:lnTo>
                                <a:cubicBezTo>
                                  <a:pt x="19476" y="5003"/>
                                  <a:pt x="19484" y="5063"/>
                                  <a:pt x="19492" y="5063"/>
                                </a:cubicBezTo>
                                <a:lnTo>
                                  <a:pt x="19640" y="5063"/>
                                </a:lnTo>
                                <a:cubicBezTo>
                                  <a:pt x="19648" y="5063"/>
                                  <a:pt x="19656" y="5003"/>
                                  <a:pt x="19656" y="4943"/>
                                </a:cubicBezTo>
                                <a:lnTo>
                                  <a:pt x="19656" y="4314"/>
                                </a:lnTo>
                                <a:lnTo>
                                  <a:pt x="19740" y="4314"/>
                                </a:lnTo>
                                <a:cubicBezTo>
                                  <a:pt x="19748" y="4314"/>
                                  <a:pt x="19756" y="4254"/>
                                  <a:pt x="19756" y="4194"/>
                                </a:cubicBezTo>
                                <a:lnTo>
                                  <a:pt x="19756" y="3086"/>
                                </a:lnTo>
                                <a:cubicBezTo>
                                  <a:pt x="19756" y="3026"/>
                                  <a:pt x="19748" y="2966"/>
                                  <a:pt x="19740" y="2966"/>
                                </a:cubicBezTo>
                                <a:lnTo>
                                  <a:pt x="19656" y="2966"/>
                                </a:lnTo>
                                <a:lnTo>
                                  <a:pt x="19656" y="2337"/>
                                </a:lnTo>
                                <a:cubicBezTo>
                                  <a:pt x="19656" y="2277"/>
                                  <a:pt x="19648" y="2217"/>
                                  <a:pt x="19640" y="2217"/>
                                </a:cubicBezTo>
                                <a:close/>
                                <a:moveTo>
                                  <a:pt x="19740" y="20641"/>
                                </a:moveTo>
                                <a:lnTo>
                                  <a:pt x="19656" y="20641"/>
                                </a:lnTo>
                                <a:lnTo>
                                  <a:pt x="19656" y="20012"/>
                                </a:lnTo>
                                <a:cubicBezTo>
                                  <a:pt x="19656" y="19952"/>
                                  <a:pt x="19648" y="19892"/>
                                  <a:pt x="19640" y="19892"/>
                                </a:cubicBezTo>
                                <a:lnTo>
                                  <a:pt x="19492" y="19892"/>
                                </a:lnTo>
                                <a:cubicBezTo>
                                  <a:pt x="19484" y="19892"/>
                                  <a:pt x="19476" y="19952"/>
                                  <a:pt x="19476" y="20012"/>
                                </a:cubicBezTo>
                                <a:lnTo>
                                  <a:pt x="19476" y="20641"/>
                                </a:lnTo>
                                <a:lnTo>
                                  <a:pt x="19392" y="20641"/>
                                </a:lnTo>
                                <a:cubicBezTo>
                                  <a:pt x="19384" y="20641"/>
                                  <a:pt x="19376" y="20701"/>
                                  <a:pt x="19376" y="20761"/>
                                </a:cubicBezTo>
                                <a:lnTo>
                                  <a:pt x="19376" y="21600"/>
                                </a:lnTo>
                                <a:lnTo>
                                  <a:pt x="19764" y="21600"/>
                                </a:lnTo>
                                <a:lnTo>
                                  <a:pt x="19764" y="20761"/>
                                </a:lnTo>
                                <a:cubicBezTo>
                                  <a:pt x="19760" y="20701"/>
                                  <a:pt x="19752" y="20641"/>
                                  <a:pt x="19740" y="20641"/>
                                </a:cubicBezTo>
                                <a:close/>
                                <a:moveTo>
                                  <a:pt x="20048" y="5003"/>
                                </a:moveTo>
                                <a:lnTo>
                                  <a:pt x="19884" y="5003"/>
                                </a:lnTo>
                                <a:cubicBezTo>
                                  <a:pt x="19872" y="5003"/>
                                  <a:pt x="19864" y="5063"/>
                                  <a:pt x="19864" y="5153"/>
                                </a:cubicBezTo>
                                <a:lnTo>
                                  <a:pt x="19864" y="5872"/>
                                </a:lnTo>
                                <a:lnTo>
                                  <a:pt x="19768" y="5872"/>
                                </a:lnTo>
                                <a:cubicBezTo>
                                  <a:pt x="19756" y="5872"/>
                                  <a:pt x="19748" y="5932"/>
                                  <a:pt x="19748" y="6022"/>
                                </a:cubicBezTo>
                                <a:lnTo>
                                  <a:pt x="19748" y="6591"/>
                                </a:lnTo>
                                <a:lnTo>
                                  <a:pt x="19748" y="6591"/>
                                </a:lnTo>
                                <a:lnTo>
                                  <a:pt x="19748" y="7280"/>
                                </a:lnTo>
                                <a:cubicBezTo>
                                  <a:pt x="19748" y="7370"/>
                                  <a:pt x="19756" y="7430"/>
                                  <a:pt x="19768" y="7430"/>
                                </a:cubicBezTo>
                                <a:lnTo>
                                  <a:pt x="19864" y="7430"/>
                                </a:lnTo>
                                <a:lnTo>
                                  <a:pt x="19864" y="8149"/>
                                </a:lnTo>
                                <a:cubicBezTo>
                                  <a:pt x="19864" y="8239"/>
                                  <a:pt x="19872" y="8298"/>
                                  <a:pt x="19884" y="8298"/>
                                </a:cubicBezTo>
                                <a:lnTo>
                                  <a:pt x="20048" y="8298"/>
                                </a:lnTo>
                                <a:cubicBezTo>
                                  <a:pt x="20060" y="8298"/>
                                  <a:pt x="20068" y="8239"/>
                                  <a:pt x="20068" y="8149"/>
                                </a:cubicBezTo>
                                <a:lnTo>
                                  <a:pt x="20068" y="7430"/>
                                </a:lnTo>
                                <a:lnTo>
                                  <a:pt x="20164" y="7430"/>
                                </a:lnTo>
                                <a:cubicBezTo>
                                  <a:pt x="20176" y="7430"/>
                                  <a:pt x="20184" y="7370"/>
                                  <a:pt x="20184" y="7280"/>
                                </a:cubicBezTo>
                                <a:lnTo>
                                  <a:pt x="20184" y="5992"/>
                                </a:lnTo>
                                <a:cubicBezTo>
                                  <a:pt x="20184" y="5902"/>
                                  <a:pt x="20176" y="5842"/>
                                  <a:pt x="20164" y="5842"/>
                                </a:cubicBezTo>
                                <a:lnTo>
                                  <a:pt x="20068" y="5842"/>
                                </a:lnTo>
                                <a:lnTo>
                                  <a:pt x="20068" y="5123"/>
                                </a:lnTo>
                                <a:cubicBezTo>
                                  <a:pt x="20068" y="5063"/>
                                  <a:pt x="20060" y="5003"/>
                                  <a:pt x="20048" y="5003"/>
                                </a:cubicBezTo>
                                <a:close/>
                                <a:moveTo>
                                  <a:pt x="20460" y="7759"/>
                                </a:moveTo>
                                <a:lnTo>
                                  <a:pt x="20276" y="7759"/>
                                </a:lnTo>
                                <a:cubicBezTo>
                                  <a:pt x="20264" y="7759"/>
                                  <a:pt x="20256" y="7819"/>
                                  <a:pt x="20256" y="7909"/>
                                </a:cubicBezTo>
                                <a:lnTo>
                                  <a:pt x="20256" y="8688"/>
                                </a:lnTo>
                                <a:lnTo>
                                  <a:pt x="20152" y="8688"/>
                                </a:lnTo>
                                <a:cubicBezTo>
                                  <a:pt x="20140" y="8688"/>
                                  <a:pt x="20132" y="8748"/>
                                  <a:pt x="20132" y="8838"/>
                                </a:cubicBezTo>
                                <a:lnTo>
                                  <a:pt x="20132" y="9467"/>
                                </a:lnTo>
                                <a:lnTo>
                                  <a:pt x="20132" y="9467"/>
                                </a:lnTo>
                                <a:lnTo>
                                  <a:pt x="20132" y="10216"/>
                                </a:lnTo>
                                <a:cubicBezTo>
                                  <a:pt x="20132" y="10306"/>
                                  <a:pt x="20140" y="10366"/>
                                  <a:pt x="20152" y="10366"/>
                                </a:cubicBezTo>
                                <a:lnTo>
                                  <a:pt x="20256" y="10366"/>
                                </a:lnTo>
                                <a:lnTo>
                                  <a:pt x="20256" y="11145"/>
                                </a:lnTo>
                                <a:cubicBezTo>
                                  <a:pt x="20256" y="11234"/>
                                  <a:pt x="20264" y="11294"/>
                                  <a:pt x="20276" y="11294"/>
                                </a:cubicBezTo>
                                <a:lnTo>
                                  <a:pt x="20460" y="11294"/>
                                </a:lnTo>
                                <a:cubicBezTo>
                                  <a:pt x="20472" y="11294"/>
                                  <a:pt x="20480" y="11234"/>
                                  <a:pt x="20480" y="11145"/>
                                </a:cubicBezTo>
                                <a:lnTo>
                                  <a:pt x="20480" y="10366"/>
                                </a:lnTo>
                                <a:lnTo>
                                  <a:pt x="20584" y="10366"/>
                                </a:lnTo>
                                <a:cubicBezTo>
                                  <a:pt x="20596" y="10366"/>
                                  <a:pt x="20604" y="10306"/>
                                  <a:pt x="20604" y="10216"/>
                                </a:cubicBezTo>
                                <a:lnTo>
                                  <a:pt x="20604" y="8838"/>
                                </a:lnTo>
                                <a:cubicBezTo>
                                  <a:pt x="20604" y="8748"/>
                                  <a:pt x="20596" y="8688"/>
                                  <a:pt x="20584" y="8688"/>
                                </a:cubicBezTo>
                                <a:lnTo>
                                  <a:pt x="20480" y="8688"/>
                                </a:lnTo>
                                <a:lnTo>
                                  <a:pt x="20480" y="7909"/>
                                </a:lnTo>
                                <a:cubicBezTo>
                                  <a:pt x="20480" y="7849"/>
                                  <a:pt x="20472" y="7759"/>
                                  <a:pt x="20460" y="7759"/>
                                </a:cubicBezTo>
                                <a:close/>
                                <a:moveTo>
                                  <a:pt x="20276" y="17256"/>
                                </a:moveTo>
                                <a:lnTo>
                                  <a:pt x="20460" y="17256"/>
                                </a:lnTo>
                                <a:cubicBezTo>
                                  <a:pt x="20472" y="17256"/>
                                  <a:pt x="20480" y="17196"/>
                                  <a:pt x="20480" y="17106"/>
                                </a:cubicBezTo>
                                <a:lnTo>
                                  <a:pt x="20480" y="16327"/>
                                </a:lnTo>
                                <a:lnTo>
                                  <a:pt x="20584" y="16327"/>
                                </a:lnTo>
                                <a:cubicBezTo>
                                  <a:pt x="20596" y="16327"/>
                                  <a:pt x="20604" y="16267"/>
                                  <a:pt x="20604" y="16178"/>
                                </a:cubicBezTo>
                                <a:lnTo>
                                  <a:pt x="20604" y="14799"/>
                                </a:lnTo>
                                <a:cubicBezTo>
                                  <a:pt x="20604" y="14710"/>
                                  <a:pt x="20596" y="14650"/>
                                  <a:pt x="20584" y="14650"/>
                                </a:cubicBezTo>
                                <a:lnTo>
                                  <a:pt x="20480" y="14650"/>
                                </a:lnTo>
                                <a:lnTo>
                                  <a:pt x="20480" y="13871"/>
                                </a:lnTo>
                                <a:cubicBezTo>
                                  <a:pt x="20480" y="13781"/>
                                  <a:pt x="20472" y="13721"/>
                                  <a:pt x="20460" y="13721"/>
                                </a:cubicBezTo>
                                <a:lnTo>
                                  <a:pt x="20276" y="13721"/>
                                </a:lnTo>
                                <a:cubicBezTo>
                                  <a:pt x="20264" y="13721"/>
                                  <a:pt x="20256" y="13781"/>
                                  <a:pt x="20256" y="13871"/>
                                </a:cubicBezTo>
                                <a:lnTo>
                                  <a:pt x="20256" y="14650"/>
                                </a:lnTo>
                                <a:lnTo>
                                  <a:pt x="20152" y="14650"/>
                                </a:lnTo>
                                <a:cubicBezTo>
                                  <a:pt x="20140" y="14650"/>
                                  <a:pt x="20132" y="14710"/>
                                  <a:pt x="20132" y="14799"/>
                                </a:cubicBezTo>
                                <a:lnTo>
                                  <a:pt x="20132" y="15429"/>
                                </a:lnTo>
                                <a:lnTo>
                                  <a:pt x="20132" y="15429"/>
                                </a:lnTo>
                                <a:lnTo>
                                  <a:pt x="20132" y="16178"/>
                                </a:lnTo>
                                <a:cubicBezTo>
                                  <a:pt x="20132" y="16267"/>
                                  <a:pt x="20140" y="16327"/>
                                  <a:pt x="20152" y="16327"/>
                                </a:cubicBezTo>
                                <a:lnTo>
                                  <a:pt x="20256" y="16327"/>
                                </a:lnTo>
                                <a:lnTo>
                                  <a:pt x="20256" y="17106"/>
                                </a:lnTo>
                                <a:cubicBezTo>
                                  <a:pt x="20256" y="17166"/>
                                  <a:pt x="20264" y="17256"/>
                                  <a:pt x="20276" y="17256"/>
                                </a:cubicBezTo>
                                <a:close/>
                              </a:path>
                            </a:pathLst>
                          </a:custGeom>
                          <a:solidFill>
                            <a:schemeClr val="accent2"/>
                          </a:solidFill>
                          <a:ln w="12700">
                            <a:miter lim="400000"/>
                          </a:ln>
                        </wps:spPr>
                        <wps:bodyPr lIns="38100" tIns="38100" rIns="38100" bIns="38100" anchor="ctr"/>
                      </wps:wsp>
                    </a:graphicData>
                  </a:graphic>
                  <wp14:sizeRelH relativeFrom="margin">
                    <wp14:pctWidth>100000</wp14:pctWidth>
                  </wp14:sizeRelH>
                </wp:anchor>
              </w:drawing>
            </mc:Choice>
            <mc:Fallback xmlns:arto="http://schemas.microsoft.com/office/word/2006/arto" xmlns:adec="http://schemas.microsoft.com/office/drawing/2017/decorative" xmlns:a="http://schemas.openxmlformats.org/drawingml/2006/main">
              <w:pict w14:anchorId="1BC53E51">
                <v:shape id="Shape" style="position:absolute;margin-left:0;margin-top:0;width:540pt;height:1in;z-index:-251681795;visibility:visible;mso-wrap-style:square;mso-width-percent:1000;mso-wrap-distance-left:9pt;mso-wrap-distance-top:0;mso-wrap-distance-right:9pt;mso-wrap-distance-bottom:0;mso-position-horizontal:center;mso-position-horizontal-relative:margin;mso-position-vertical:bottom;mso-position-vertical-relative:page;mso-width-percent:1000;mso-width-relative:margin;v-text-anchor:middle" alt="&quot;&quot;" coordsize="21600,21600" o:spid="_x0000_s1026" fillcolor="#60b966 [3205]" stroked="f" strokeweight="1pt" path="m18904,14889r-68,l18836,14380v,-60,-8,-120,-16,-120l18700,14260v-8,,-16,60,-16,120l18684,14889r-68,c18608,14889,18600,14949,18600,15009r,899c18600,15968,18608,16028,18616,16028r68,l18684,16537v,60,8,120,16,120l18820,16657v8,,16,-60,16,-120l18836,16028r68,c18912,16028,18920,15968,18920,15908r,-899c18916,14919,18912,14889,18904,14889xm18484,6022r-64,l18420,5542v,-60,-4,-90,-12,-90l18300,5452v-8,,-12,30,-12,90l18288,6022r-64,c18216,6022,18212,6052,18212,6111r,809c18212,6980,18216,7010,18224,7010r64,l18288,7490v,59,4,89,12,89l18408,7579v8,,12,-30,12,-89l18420,7010r64,c18492,7010,18496,6980,18496,6920r,-809c18500,6052,18492,6022,18484,6022xm18904,20761r-68,l18836,20252v,-60,-8,-120,-16,-120l18700,20132v-8,,-16,60,-16,120l18684,20761r-68,c18608,20761,18600,20821,18600,20881r,719l18916,21600r,-719c18916,20821,18912,20761,18904,20761xm18904,9017r-68,l18836,8508v,-60,-8,-120,-16,-120l18700,8388v-8,,-16,60,-16,120l18684,9017r-68,c18608,9017,18600,9077,18600,9137r,899c18600,10096,18608,10156,18616,10156r68,l18684,10665v,60,8,120,16,120l18820,10785v8,,16,-60,16,-120l18836,10156r68,c18912,10156,18920,10096,18920,10036r,-899c18916,9047,18912,9017,18904,9017xm18904,3116r-68,l18836,2606v,-60,-8,-119,-16,-119l18700,2487v-8,,-16,59,-16,119l18684,3116r-68,c18608,3116,18600,3176,18600,3236r,898c18600,4194,18608,4254,18616,4254r68,l18684,4763v,60,8,120,16,120l18820,4883v8,,16,-60,16,-120l18836,4254r68,c18912,4254,18920,4194,18920,4134r,-898c18916,3176,18912,3116,18904,3116xm18484,17825r-64,l18420,17346v,-60,-4,-90,-12,-90l18300,17256v-8,,-12,30,-12,90l18288,17825r-64,c18216,17825,18212,17855,18212,17915r,809c18212,18784,18216,18814,18224,18814r64,l18288,19293v,60,4,90,12,90l18408,19383v8,,12,-30,12,-90l18420,18814r64,c18492,18814,18496,18784,18496,18724r,-809c18500,17855,18492,17825,18484,17825xm18484,11893r-64,l18420,11414v,-60,-4,-90,-12,-90l18300,11324v-8,,-12,30,-12,90l18288,11893r-64,c18216,11893,18212,11923,18212,11983r,809c18212,12852,18216,12882,18224,12882r64,l18288,13361v,60,4,90,12,90l18408,13451v8,,12,-30,12,-90l18420,12882r64,c18492,12882,18496,12852,18496,12792r,-809c18500,11923,18492,11893,18484,11893xm18072,14979r-56,l18016,14560v,-60,-4,-90,-12,-90l17908,14470v-8,,-12,30,-12,90l17896,14979r-56,c17832,14979,17828,15009,17828,15069r,719c17828,15848,17832,15878,17840,15878r56,l17896,16297v,60,4,90,12,90l18004,16387v8,,12,-30,12,-90l18016,15878r56,c18080,15878,18084,15848,18084,15788r,-719c18080,15039,18076,14979,18072,14979xm18072,20881r-56,l18016,20462v,-60,-4,-90,-12,-90l17908,20372v-8,,-12,30,-12,90l17896,20881r-56,c17832,20881,17828,20911,17828,20971r,629l18084,21600r,-629c18080,20911,18076,20881,18072,20881xm18072,9107r-56,l18016,8688v,-60,-4,-90,-12,-90l17908,8598v-8,,-12,30,-12,90l17896,9107r-56,c17832,9107,17828,9137,17828,9197r,719c17828,9976,17832,10006,17840,10006r56,l17896,10426v,59,4,89,12,89l18004,10515v8,,12,-30,12,-89l18016,10006r56,c18080,10006,18084,9976,18084,9916r,-719c18080,9137,18076,9107,18072,9107xm19320,11774r-76,l19244,11204v,-59,-8,-119,-16,-119l19096,11085v-8,,-16,60,-16,119l19080,11774r-76,c18996,11774,18988,11834,18988,11893r,1019c18988,12972,18996,13032,19004,13032r76,l19080,13601v,60,8,120,16,120l19232,13721v8,,16,-60,16,-120l19248,13032r76,c19332,13032,19340,12972,19340,12912r,-1019c19336,11834,19328,11774,19320,11774xm18072,3236r-56,l18016,2816v,-60,-4,-90,-12,-90l17908,2726v-8,,-12,30,-12,90l17896,3236r-56,c17832,3236,17828,3265,17828,3325r,719c17828,4104,17832,4134,17840,4134r56,l17896,4554v,60,4,90,12,90l18004,4644v8,,12,-30,12,-90l18016,4134r56,c18080,4134,18084,4104,18084,4044r,-719c18080,3265,18076,3236,18072,3236xm19320,17705r-76,l19244,17136v,-60,-8,-120,-16,-120l19096,17016v-8,,-16,60,-16,120l19080,17705r-76,c18996,17705,18988,17765,18988,17825r,1019c18988,18904,18996,18964,19004,18964r76,l19080,19533v,60,8,120,16,120l19232,19653v8,,16,-60,16,-120l19248,18964r76,c19332,18964,19340,18904,19340,18844r,-1019c19336,17765,19328,17705,19320,17705xm19884,14110r164,c20060,14110,20068,14050,20068,13961r,-719l20164,13242v12,,20,-60,20,-150l20184,11864v,-90,-8,-150,-20,-150l20068,11714r,-719c20068,10905,20060,10845,20048,10845r-164,c19872,10845,19864,10905,19864,10995r,719l19768,11714v-12,,-20,60,-20,150l19748,12433r,l19748,13122v,90,8,150,20,150l19864,13272r,719c19864,14050,19872,14110,19884,14110xm20184,19054r,-1229c20184,17735,20176,17675,20164,17675r-96,l20068,16956v,-89,-8,-149,-20,-149l19884,16807v-12,,-20,60,-20,149l19864,17675r-96,c19756,17675,19748,17735,19748,17825r,569l19748,18394r,689c19748,19173,19756,19233,19768,19233r96,l19864,19952v,90,8,150,20,150l20048,20102v12,,20,-60,20,-150l20068,19233r96,c20172,19203,20184,19143,20184,19054xm19368,10126v,60,8,120,16,120l19468,10246r,629c19468,10935,19476,10995,19484,10995r148,c19640,10995,19648,10935,19648,10875r,-629l19732,10246v8,,16,-60,16,-120l19748,9017v,-59,-8,-119,-16,-119l19656,8898r,-629c19656,8209,19648,8149,19640,8149r-148,c19484,8149,19476,8209,19476,8269r,629l19392,8898v-8,,-16,60,-16,119l19376,10126r-8,xm19368,15998v,60,8,120,16,120l19468,16118r,629c19468,16807,19476,16867,19484,16867r148,c19640,16867,19648,16807,19648,16747r,-629l19732,16118v8,,16,-60,16,-120l19748,14889v,-60,-8,-120,-16,-120l19656,14769r,-629c19656,14080,19648,14021,19640,14021r-148,c19484,14021,19476,14080,19476,14140r,629l19392,14769v-8,,-16,60,-16,120l19376,15998r-8,xm,l,2127r19864,l19864,2277v,90,8,150,20,150l20048,2427v12,,20,-60,20,-150l20068,2127r188,l20256,2846r-104,c20140,2846,20132,2906,20132,2996r,629l20132,3625r,749c20132,4464,20140,4524,20152,4524r104,l20256,5303v,89,8,149,20,149l20460,5452v12,,20,-60,20,-149l20480,4524r104,c20596,4524,20604,4464,20604,4374r,-1378c20604,2906,20596,2846,20584,2846r-104,l20480,2127r164,l20644,2636v,90,12,180,24,180l20872,2816v,,4,,4,c20876,2816,20876,2846,20876,2846r,1708c20876,4673,20888,4763,20904,4763r132,l21036,5752v,120,12,210,28,210l21248,5962r,1438l21064,7400v-8,,-16,30,-20,90l21044,6022v,-90,-12,-180,-24,-180l20896,5842r,-869c20896,4883,20884,4793,20872,4793r-204,c20656,4793,20644,4883,20644,4973r,869l20528,5842v-12,,-24,90,-24,180l20504,7549v,90,12,180,24,180l20644,7729r,869c20644,8688,20656,8778,20668,8778r204,c20872,8778,20876,8778,20876,8778r,1677c20876,10575,20888,10665,20904,10665r132,l21036,11654v,120,12,209,28,209l21248,11863r,1438l21064,13301v-8,,-16,30,-20,90l21044,11923v,-89,-12,-179,-24,-179l20896,11744r,-959c20896,10695,20884,10605,20872,10605r-204,c20656,10605,20644,10695,20644,10785r,869l20528,11654v-12,,-24,90,-24,180l20504,13361v,90,12,180,24,180l20644,13541r,869c20644,14500,20656,14590,20668,14590r204,c20872,14590,20876,14590,20876,14590r,1677c20876,16387,20888,16477,20904,16477r132,l21036,17466v,120,12,209,28,209l21248,17675r,1438l21064,19113v-8,,-16,30,-20,90l21044,17675v,-89,-12,-179,-24,-179l20896,17496r,-869c20896,16537,20884,16447,20872,16447r-204,c20656,16447,20644,16537,20644,16627r,869l20528,17496v-12,,-24,90,-24,179l20504,19203v,90,12,180,24,180l20644,19383r,869c20644,20342,20656,20432,20668,20432r204,c20872,20432,20876,20432,20876,20432v,,,30,,30l20876,21570r596,l21472,20881r128,l21600,15938r-128,l21472,15039r128,l21600,10096r-128,l21472,9167r128,l21600,4224r-128,l21472,3236r128,l21600,2097r,l21600,,,xm21032,2636r-132,c20896,2636,20896,2636,20892,2636v,,,-30,,-30l20892,2097r136,l21028,2636r4,xm21032,8508r-132,c20896,8508,20896,8508,20896,8508r,-839l21012,7669v8,,16,-30,20,-90l21032,8508xm21032,14410r-132,c20896,14410,20896,14410,20896,14410r,-839l21012,13571v8,,16,-30,20,-90l21032,14410xm21032,20282r-132,c20896,20282,20896,20282,20892,20282v,,,-30,,-30l20892,19383r116,c21016,19383,21024,19353,21028,19293r,989l21032,20282xm21420,20282r-108,l21312,19623r108,l21420,20282xm21420,17286r-108,l21312,16507r108,l21420,17286xm21420,14410r-108,l21312,13781r108,l21420,14410xm21420,11444r-108,l21312,10605r108,l21420,11444xm21420,8508r-108,l21312,7879r108,l21420,8508xm21420,5572r-108,l21312,4733r108,l21420,5572xm21420,2636r-108,l21312,2127r108,l21420,2636xm19320,5902r-76,l19244,5333v,-60,-8,-120,-16,-120l19096,5213v-8,,-16,60,-16,120l19080,5902r-76,c18996,5902,18988,5962,18988,6022r,1018c18988,7100,18996,7160,19004,7160r76,l19080,7729v,60,8,120,16,120l19232,7849v8,,16,-60,16,-120l19248,7160r76,c19332,7160,19340,7100,19340,7040r,-1018c19336,5932,19328,5902,19320,5902xm20588,20462r-104,l20484,19683v,-90,-8,-150,-20,-150l20280,19533v-12,,-20,60,-20,150l20260,20462r-104,c20144,20462,20136,20521,20136,20611r,629l20136,21240r,330l20616,21570r,-959c20608,20551,20600,20462,20588,20462xm19640,2217r-148,c19484,2217,19476,2277,19476,2337r,629l19392,2966v-8,,-16,60,-16,120l19376,4194v,60,8,120,16,120l19476,4314r,629c19476,5003,19484,5063,19492,5063r148,c19648,5063,19656,5003,19656,4943r,-629l19740,4314v8,,16,-60,16,-120l19756,3086v,-60,-8,-120,-16,-120l19656,2966r,-629c19656,2277,19648,2217,19640,2217xm19740,20641r-84,l19656,20012v,-60,-8,-120,-16,-120l19492,19892v-8,,-16,60,-16,120l19476,20641r-84,c19384,20641,19376,20701,19376,20761r,839l19764,21600r,-839c19760,20701,19752,20641,19740,20641xm20048,5003r-164,c19872,5003,19864,5063,19864,5153r,719l19768,5872v-12,,-20,60,-20,150l19748,6591r,l19748,7280v,90,8,150,20,150l19864,7430r,719c19864,8239,19872,8298,19884,8298r164,c20060,8298,20068,8239,20068,8149r,-719l20164,7430v12,,20,-60,20,-150l20184,5992v,-90,-8,-150,-20,-150l20068,5842r,-719c20068,5063,20060,5003,20048,5003xm20460,7759r-184,c20264,7759,20256,7819,20256,7909r,779l20152,8688v-12,,-20,60,-20,150l20132,9467r,l20132,10216v,90,8,150,20,150l20256,10366r,779c20256,11234,20264,11294,20276,11294r184,c20472,11294,20480,11234,20480,11145r,-779l20584,10366v12,,20,-60,20,-150l20604,8838v,-90,-8,-150,-20,-150l20480,8688r,-779c20480,7849,20472,7759,20460,7759xm20276,17256r184,c20472,17256,20480,17196,20480,17106r,-779l20584,16327v12,,20,-60,20,-149l20604,14799v,-89,-8,-149,-20,-149l20480,14650r,-779c20480,13781,20472,13721,20460,13721r-184,c20264,13721,20256,13781,20256,13871r,779l20152,14650v-12,,-20,60,-20,149l20132,15429r,l20132,16178v,89,8,149,20,149l20256,16327r,779c20256,17166,20264,17256,20276,1725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" w14:anchorId="73714D9F">
                  <v:stroke miterlimit="4" joinstyle="miter"/>
                  <v:path arrowok="t" o:connecttype="custom" o:connectlocs="3429000,457332;3429000,457332;3429000,457332;3429000,457332" o:connectangles="0,90,180,270" o:extrusionok="f"/>
                  <w10:wrap anchorx="margin" anchory="page"/>
                </v:shape>
              </w:pict>
            </mc:Fallback>
          </mc:AlternateContent>
        </w:r>
        <w:r>
          <w:fldChar w:fldCharType="begin"/>
        </w:r>
        <w:r>
          <w:instrText xml:space="preserve"> PAGE   \* MERGEFORMAT </w:instrText>
        </w:r>
        <w:r>
          <w:fldChar w:fldCharType="separate"/>
        </w:r>
        <w:r>
          <w:rPr>
            <w:noProof/>
          </w:rPr>
          <w:t>11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25F6" w14:textId="77777777" w:rsidR="005235DF" w:rsidRDefault="005235DF">
    <w:pPr>
      <w:pStyle w:val="Footer"/>
    </w:pPr>
    <w:r>
      <w:rPr>
        <w:noProof/>
      </w:rPr>
      <mc:AlternateContent>
        <mc:Choice Requires="wpg">
          <w:drawing>
            <wp:anchor distT="0" distB="0" distL="114300" distR="114300" simplePos="0" relativeHeight="251658250" behindDoc="1" locked="0" layoutInCell="1" allowOverlap="1" wp14:anchorId="12DB4AC1" wp14:editId="01CF7FA5">
              <wp:simplePos x="0" y="0"/>
              <wp:positionH relativeFrom="margin">
                <wp:align>center</wp:align>
              </wp:positionH>
              <wp:positionV relativeFrom="page">
                <wp:align>bottom</wp:align>
              </wp:positionV>
              <wp:extent cx="6858000" cy="923544"/>
              <wp:effectExtent l="0" t="0" r="0" b="0"/>
              <wp:wrapNone/>
              <wp:docPr id="199" name="Group 1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23544"/>
                        <a:chOff x="0" y="0"/>
                        <a:chExt cx="6858000" cy="924560"/>
                      </a:xfrm>
                    </wpg:grpSpPr>
                    <wps:wsp>
                      <wps:cNvPr id="200" name="Rectangle"/>
                      <wps:cNvSpPr/>
                      <wps:spPr>
                        <a:xfrm>
                          <a:off x="0" y="60960"/>
                          <a:ext cx="6858000" cy="863600"/>
                        </a:xfrm>
                        <a:prstGeom prst="rect">
                          <a:avLst/>
                        </a:prstGeom>
                        <a:solidFill>
                          <a:schemeClr val="accent1"/>
                        </a:solidFill>
                        <a:ln w="12700">
                          <a:miter lim="400000"/>
                        </a:ln>
                      </wps:spPr>
                      <wps:bodyPr lIns="38100" tIns="38100" rIns="38100" bIns="38100" anchor="ctr"/>
                    </wps:wsp>
                    <wps:wsp>
                      <wps:cNvPr id="201" name="Shape">
                        <a:extLst>
                          <a:ext uri="{C183D7F6-B498-43B3-948B-1728B52AA6E4}">
                            <adec:decorative xmlns:adec="http://schemas.microsoft.com/office/drawing/2017/decorative" val="1"/>
                          </a:ext>
                        </a:extLst>
                      </wps:cNvPr>
                      <wps:cNvSpPr/>
                      <wps:spPr>
                        <a:xfrm>
                          <a:off x="0" y="0"/>
                          <a:ext cx="6858000" cy="915670"/>
                        </a:xfrm>
                        <a:custGeom>
                          <a:avLst/>
                          <a:gdLst/>
                          <a:ahLst/>
                          <a:cxnLst>
                            <a:cxn ang="0">
                              <a:pos x="wd2" y="hd2"/>
                            </a:cxn>
                            <a:cxn ang="5400000">
                              <a:pos x="wd2" y="hd2"/>
                            </a:cxn>
                            <a:cxn ang="10800000">
                              <a:pos x="wd2" y="hd2"/>
                            </a:cxn>
                            <a:cxn ang="16200000">
                              <a:pos x="wd2" y="hd2"/>
                            </a:cxn>
                          </a:cxnLst>
                          <a:rect l="0" t="0" r="r" b="b"/>
                          <a:pathLst>
                            <a:path w="21600" h="21600" extrusionOk="0">
                              <a:moveTo>
                                <a:pt x="18904" y="14889"/>
                              </a:moveTo>
                              <a:lnTo>
                                <a:pt x="18836" y="14889"/>
                              </a:lnTo>
                              <a:lnTo>
                                <a:pt x="18836" y="14380"/>
                              </a:lnTo>
                              <a:cubicBezTo>
                                <a:pt x="18836" y="14320"/>
                                <a:pt x="18828" y="14260"/>
                                <a:pt x="18820" y="14260"/>
                              </a:cubicBezTo>
                              <a:lnTo>
                                <a:pt x="18700" y="14260"/>
                              </a:lnTo>
                              <a:cubicBezTo>
                                <a:pt x="18692" y="14260"/>
                                <a:pt x="18684" y="14320"/>
                                <a:pt x="18684" y="14380"/>
                              </a:cubicBezTo>
                              <a:lnTo>
                                <a:pt x="18684" y="14889"/>
                              </a:lnTo>
                              <a:lnTo>
                                <a:pt x="18616" y="14889"/>
                              </a:lnTo>
                              <a:cubicBezTo>
                                <a:pt x="18608" y="14889"/>
                                <a:pt x="18600" y="14949"/>
                                <a:pt x="18600" y="15009"/>
                              </a:cubicBezTo>
                              <a:lnTo>
                                <a:pt x="18600" y="15908"/>
                              </a:lnTo>
                              <a:cubicBezTo>
                                <a:pt x="18600" y="15968"/>
                                <a:pt x="18608" y="16028"/>
                                <a:pt x="18616" y="16028"/>
                              </a:cubicBezTo>
                              <a:lnTo>
                                <a:pt x="18684" y="16028"/>
                              </a:lnTo>
                              <a:lnTo>
                                <a:pt x="18684" y="16537"/>
                              </a:lnTo>
                              <a:cubicBezTo>
                                <a:pt x="18684" y="16597"/>
                                <a:pt x="18692" y="16657"/>
                                <a:pt x="18700" y="16657"/>
                              </a:cubicBezTo>
                              <a:lnTo>
                                <a:pt x="18820" y="16657"/>
                              </a:lnTo>
                              <a:cubicBezTo>
                                <a:pt x="18828" y="16657"/>
                                <a:pt x="18836" y="16597"/>
                                <a:pt x="18836" y="16537"/>
                              </a:cubicBezTo>
                              <a:lnTo>
                                <a:pt x="18836" y="16028"/>
                              </a:lnTo>
                              <a:lnTo>
                                <a:pt x="18904" y="16028"/>
                              </a:lnTo>
                              <a:cubicBezTo>
                                <a:pt x="18912" y="16028"/>
                                <a:pt x="18920" y="15968"/>
                                <a:pt x="18920" y="15908"/>
                              </a:cubicBezTo>
                              <a:lnTo>
                                <a:pt x="18920" y="15009"/>
                              </a:lnTo>
                              <a:cubicBezTo>
                                <a:pt x="18916" y="14919"/>
                                <a:pt x="18912" y="14889"/>
                                <a:pt x="18904" y="14889"/>
                              </a:cubicBezTo>
                              <a:close/>
                              <a:moveTo>
                                <a:pt x="18484" y="6022"/>
                              </a:moveTo>
                              <a:lnTo>
                                <a:pt x="18420" y="6022"/>
                              </a:lnTo>
                              <a:lnTo>
                                <a:pt x="18420" y="5542"/>
                              </a:lnTo>
                              <a:cubicBezTo>
                                <a:pt x="18420" y="5482"/>
                                <a:pt x="18416" y="5452"/>
                                <a:pt x="18408" y="5452"/>
                              </a:cubicBezTo>
                              <a:lnTo>
                                <a:pt x="18300" y="5452"/>
                              </a:lnTo>
                              <a:cubicBezTo>
                                <a:pt x="18292" y="5452"/>
                                <a:pt x="18288" y="5482"/>
                                <a:pt x="18288" y="5542"/>
                              </a:cubicBezTo>
                              <a:lnTo>
                                <a:pt x="18288" y="6022"/>
                              </a:lnTo>
                              <a:lnTo>
                                <a:pt x="18224" y="6022"/>
                              </a:lnTo>
                              <a:cubicBezTo>
                                <a:pt x="18216" y="6022"/>
                                <a:pt x="18212" y="6052"/>
                                <a:pt x="18212" y="6111"/>
                              </a:cubicBezTo>
                              <a:lnTo>
                                <a:pt x="18212" y="6920"/>
                              </a:lnTo>
                              <a:cubicBezTo>
                                <a:pt x="18212" y="6980"/>
                                <a:pt x="18216" y="7010"/>
                                <a:pt x="18224" y="7010"/>
                              </a:cubicBezTo>
                              <a:lnTo>
                                <a:pt x="18288" y="7010"/>
                              </a:lnTo>
                              <a:lnTo>
                                <a:pt x="18288" y="7490"/>
                              </a:lnTo>
                              <a:cubicBezTo>
                                <a:pt x="18288" y="7549"/>
                                <a:pt x="18292" y="7579"/>
                                <a:pt x="18300" y="7579"/>
                              </a:cubicBezTo>
                              <a:lnTo>
                                <a:pt x="18408" y="7579"/>
                              </a:lnTo>
                              <a:cubicBezTo>
                                <a:pt x="18416" y="7579"/>
                                <a:pt x="18420" y="7549"/>
                                <a:pt x="18420" y="7490"/>
                              </a:cubicBezTo>
                              <a:lnTo>
                                <a:pt x="18420" y="7010"/>
                              </a:lnTo>
                              <a:lnTo>
                                <a:pt x="18484" y="7010"/>
                              </a:lnTo>
                              <a:cubicBezTo>
                                <a:pt x="18492" y="7010"/>
                                <a:pt x="18496" y="6980"/>
                                <a:pt x="18496" y="6920"/>
                              </a:cubicBezTo>
                              <a:lnTo>
                                <a:pt x="18496" y="6111"/>
                              </a:lnTo>
                              <a:cubicBezTo>
                                <a:pt x="18500" y="6052"/>
                                <a:pt x="18492" y="6022"/>
                                <a:pt x="18484" y="6022"/>
                              </a:cubicBezTo>
                              <a:close/>
                              <a:moveTo>
                                <a:pt x="18904" y="20761"/>
                              </a:moveTo>
                              <a:lnTo>
                                <a:pt x="18836" y="20761"/>
                              </a:lnTo>
                              <a:lnTo>
                                <a:pt x="18836" y="20252"/>
                              </a:lnTo>
                              <a:cubicBezTo>
                                <a:pt x="18836" y="20192"/>
                                <a:pt x="18828" y="20132"/>
                                <a:pt x="18820" y="20132"/>
                              </a:cubicBezTo>
                              <a:lnTo>
                                <a:pt x="18700" y="20132"/>
                              </a:lnTo>
                              <a:cubicBezTo>
                                <a:pt x="18692" y="20132"/>
                                <a:pt x="18684" y="20192"/>
                                <a:pt x="18684" y="20252"/>
                              </a:cubicBezTo>
                              <a:lnTo>
                                <a:pt x="18684" y="20761"/>
                              </a:lnTo>
                              <a:lnTo>
                                <a:pt x="18616" y="20761"/>
                              </a:lnTo>
                              <a:cubicBezTo>
                                <a:pt x="18608" y="20761"/>
                                <a:pt x="18600" y="20821"/>
                                <a:pt x="18600" y="20881"/>
                              </a:cubicBezTo>
                              <a:lnTo>
                                <a:pt x="18600" y="21600"/>
                              </a:lnTo>
                              <a:lnTo>
                                <a:pt x="18916" y="21600"/>
                              </a:lnTo>
                              <a:lnTo>
                                <a:pt x="18916" y="20881"/>
                              </a:lnTo>
                              <a:cubicBezTo>
                                <a:pt x="18916" y="20821"/>
                                <a:pt x="18912" y="20761"/>
                                <a:pt x="18904" y="20761"/>
                              </a:cubicBezTo>
                              <a:close/>
                              <a:moveTo>
                                <a:pt x="18904" y="9017"/>
                              </a:moveTo>
                              <a:lnTo>
                                <a:pt x="18836" y="9017"/>
                              </a:lnTo>
                              <a:lnTo>
                                <a:pt x="18836" y="8508"/>
                              </a:lnTo>
                              <a:cubicBezTo>
                                <a:pt x="18836" y="8448"/>
                                <a:pt x="18828" y="8388"/>
                                <a:pt x="18820" y="8388"/>
                              </a:cubicBezTo>
                              <a:lnTo>
                                <a:pt x="18700" y="8388"/>
                              </a:lnTo>
                              <a:cubicBezTo>
                                <a:pt x="18692" y="8388"/>
                                <a:pt x="18684" y="8448"/>
                                <a:pt x="18684" y="8508"/>
                              </a:cubicBezTo>
                              <a:lnTo>
                                <a:pt x="18684" y="9017"/>
                              </a:lnTo>
                              <a:lnTo>
                                <a:pt x="18616" y="9017"/>
                              </a:lnTo>
                              <a:cubicBezTo>
                                <a:pt x="18608" y="9017"/>
                                <a:pt x="18600" y="9077"/>
                                <a:pt x="18600" y="9137"/>
                              </a:cubicBezTo>
                              <a:lnTo>
                                <a:pt x="18600" y="10036"/>
                              </a:lnTo>
                              <a:cubicBezTo>
                                <a:pt x="18600" y="10096"/>
                                <a:pt x="18608" y="10156"/>
                                <a:pt x="18616" y="10156"/>
                              </a:cubicBezTo>
                              <a:lnTo>
                                <a:pt x="18684" y="10156"/>
                              </a:lnTo>
                              <a:lnTo>
                                <a:pt x="18684" y="10665"/>
                              </a:lnTo>
                              <a:cubicBezTo>
                                <a:pt x="18684" y="10725"/>
                                <a:pt x="18692" y="10785"/>
                                <a:pt x="18700" y="10785"/>
                              </a:cubicBezTo>
                              <a:lnTo>
                                <a:pt x="18820" y="10785"/>
                              </a:lnTo>
                              <a:cubicBezTo>
                                <a:pt x="18828" y="10785"/>
                                <a:pt x="18836" y="10725"/>
                                <a:pt x="18836" y="10665"/>
                              </a:cubicBezTo>
                              <a:lnTo>
                                <a:pt x="18836" y="10156"/>
                              </a:lnTo>
                              <a:lnTo>
                                <a:pt x="18904" y="10156"/>
                              </a:lnTo>
                              <a:cubicBezTo>
                                <a:pt x="18912" y="10156"/>
                                <a:pt x="18920" y="10096"/>
                                <a:pt x="18920" y="10036"/>
                              </a:cubicBezTo>
                              <a:lnTo>
                                <a:pt x="18920" y="9137"/>
                              </a:lnTo>
                              <a:cubicBezTo>
                                <a:pt x="18916" y="9047"/>
                                <a:pt x="18912" y="9017"/>
                                <a:pt x="18904" y="9017"/>
                              </a:cubicBezTo>
                              <a:close/>
                              <a:moveTo>
                                <a:pt x="18904" y="3116"/>
                              </a:moveTo>
                              <a:lnTo>
                                <a:pt x="18836" y="3116"/>
                              </a:lnTo>
                              <a:lnTo>
                                <a:pt x="18836" y="2606"/>
                              </a:lnTo>
                              <a:cubicBezTo>
                                <a:pt x="18836" y="2546"/>
                                <a:pt x="18828" y="2487"/>
                                <a:pt x="18820" y="2487"/>
                              </a:cubicBezTo>
                              <a:lnTo>
                                <a:pt x="18700" y="2487"/>
                              </a:lnTo>
                              <a:cubicBezTo>
                                <a:pt x="18692" y="2487"/>
                                <a:pt x="18684" y="2546"/>
                                <a:pt x="18684" y="2606"/>
                              </a:cubicBezTo>
                              <a:lnTo>
                                <a:pt x="18684" y="3116"/>
                              </a:lnTo>
                              <a:lnTo>
                                <a:pt x="18616" y="3116"/>
                              </a:lnTo>
                              <a:cubicBezTo>
                                <a:pt x="18608" y="3116"/>
                                <a:pt x="18600" y="3176"/>
                                <a:pt x="18600" y="3236"/>
                              </a:cubicBezTo>
                              <a:lnTo>
                                <a:pt x="18600" y="4134"/>
                              </a:lnTo>
                              <a:cubicBezTo>
                                <a:pt x="18600" y="4194"/>
                                <a:pt x="18608" y="4254"/>
                                <a:pt x="18616" y="4254"/>
                              </a:cubicBezTo>
                              <a:lnTo>
                                <a:pt x="18684" y="4254"/>
                              </a:lnTo>
                              <a:lnTo>
                                <a:pt x="18684" y="4763"/>
                              </a:lnTo>
                              <a:cubicBezTo>
                                <a:pt x="18684" y="4823"/>
                                <a:pt x="18692" y="4883"/>
                                <a:pt x="18700" y="4883"/>
                              </a:cubicBezTo>
                              <a:lnTo>
                                <a:pt x="18820" y="4883"/>
                              </a:lnTo>
                              <a:cubicBezTo>
                                <a:pt x="18828" y="4883"/>
                                <a:pt x="18836" y="4823"/>
                                <a:pt x="18836" y="4763"/>
                              </a:cubicBezTo>
                              <a:lnTo>
                                <a:pt x="18836" y="4254"/>
                              </a:lnTo>
                              <a:lnTo>
                                <a:pt x="18904" y="4254"/>
                              </a:lnTo>
                              <a:cubicBezTo>
                                <a:pt x="18912" y="4254"/>
                                <a:pt x="18920" y="4194"/>
                                <a:pt x="18920" y="4134"/>
                              </a:cubicBezTo>
                              <a:lnTo>
                                <a:pt x="18920" y="3236"/>
                              </a:lnTo>
                              <a:cubicBezTo>
                                <a:pt x="18916" y="3176"/>
                                <a:pt x="18912" y="3116"/>
                                <a:pt x="18904" y="3116"/>
                              </a:cubicBezTo>
                              <a:close/>
                              <a:moveTo>
                                <a:pt x="18484" y="17825"/>
                              </a:moveTo>
                              <a:lnTo>
                                <a:pt x="18420" y="17825"/>
                              </a:lnTo>
                              <a:lnTo>
                                <a:pt x="18420" y="17346"/>
                              </a:lnTo>
                              <a:cubicBezTo>
                                <a:pt x="18420" y="17286"/>
                                <a:pt x="18416" y="17256"/>
                                <a:pt x="18408" y="17256"/>
                              </a:cubicBezTo>
                              <a:lnTo>
                                <a:pt x="18300" y="17256"/>
                              </a:lnTo>
                              <a:cubicBezTo>
                                <a:pt x="18292" y="17256"/>
                                <a:pt x="18288" y="17286"/>
                                <a:pt x="18288" y="17346"/>
                              </a:cubicBezTo>
                              <a:lnTo>
                                <a:pt x="18288" y="17825"/>
                              </a:lnTo>
                              <a:lnTo>
                                <a:pt x="18224" y="17825"/>
                              </a:lnTo>
                              <a:cubicBezTo>
                                <a:pt x="18216" y="17825"/>
                                <a:pt x="18212" y="17855"/>
                                <a:pt x="18212" y="17915"/>
                              </a:cubicBezTo>
                              <a:lnTo>
                                <a:pt x="18212" y="18724"/>
                              </a:lnTo>
                              <a:cubicBezTo>
                                <a:pt x="18212" y="18784"/>
                                <a:pt x="18216" y="18814"/>
                                <a:pt x="18224" y="18814"/>
                              </a:cubicBezTo>
                              <a:lnTo>
                                <a:pt x="18288" y="18814"/>
                              </a:lnTo>
                              <a:lnTo>
                                <a:pt x="18288" y="19293"/>
                              </a:lnTo>
                              <a:cubicBezTo>
                                <a:pt x="18288" y="19353"/>
                                <a:pt x="18292" y="19383"/>
                                <a:pt x="18300" y="19383"/>
                              </a:cubicBezTo>
                              <a:lnTo>
                                <a:pt x="18408" y="19383"/>
                              </a:lnTo>
                              <a:cubicBezTo>
                                <a:pt x="18416" y="19383"/>
                                <a:pt x="18420" y="19353"/>
                                <a:pt x="18420" y="19293"/>
                              </a:cubicBezTo>
                              <a:lnTo>
                                <a:pt x="18420" y="18814"/>
                              </a:lnTo>
                              <a:lnTo>
                                <a:pt x="18484" y="18814"/>
                              </a:lnTo>
                              <a:cubicBezTo>
                                <a:pt x="18492" y="18814"/>
                                <a:pt x="18496" y="18784"/>
                                <a:pt x="18496" y="18724"/>
                              </a:cubicBezTo>
                              <a:lnTo>
                                <a:pt x="18496" y="17915"/>
                              </a:lnTo>
                              <a:cubicBezTo>
                                <a:pt x="18500" y="17855"/>
                                <a:pt x="18492" y="17825"/>
                                <a:pt x="18484" y="17825"/>
                              </a:cubicBezTo>
                              <a:close/>
                              <a:moveTo>
                                <a:pt x="18484" y="11893"/>
                              </a:moveTo>
                              <a:lnTo>
                                <a:pt x="18420" y="11893"/>
                              </a:lnTo>
                              <a:lnTo>
                                <a:pt x="18420" y="11414"/>
                              </a:lnTo>
                              <a:cubicBezTo>
                                <a:pt x="18420" y="11354"/>
                                <a:pt x="18416" y="11324"/>
                                <a:pt x="18408" y="11324"/>
                              </a:cubicBezTo>
                              <a:lnTo>
                                <a:pt x="18300" y="11324"/>
                              </a:lnTo>
                              <a:cubicBezTo>
                                <a:pt x="18292" y="11324"/>
                                <a:pt x="18288" y="11354"/>
                                <a:pt x="18288" y="11414"/>
                              </a:cubicBezTo>
                              <a:lnTo>
                                <a:pt x="18288" y="11893"/>
                              </a:lnTo>
                              <a:lnTo>
                                <a:pt x="18224" y="11893"/>
                              </a:lnTo>
                              <a:cubicBezTo>
                                <a:pt x="18216" y="11893"/>
                                <a:pt x="18212" y="11923"/>
                                <a:pt x="18212" y="11983"/>
                              </a:cubicBezTo>
                              <a:lnTo>
                                <a:pt x="18212" y="12792"/>
                              </a:lnTo>
                              <a:cubicBezTo>
                                <a:pt x="18212" y="12852"/>
                                <a:pt x="18216" y="12882"/>
                                <a:pt x="18224" y="12882"/>
                              </a:cubicBezTo>
                              <a:lnTo>
                                <a:pt x="18288" y="12882"/>
                              </a:lnTo>
                              <a:lnTo>
                                <a:pt x="18288" y="13361"/>
                              </a:lnTo>
                              <a:cubicBezTo>
                                <a:pt x="18288" y="13421"/>
                                <a:pt x="18292" y="13451"/>
                                <a:pt x="18300" y="13451"/>
                              </a:cubicBezTo>
                              <a:lnTo>
                                <a:pt x="18408" y="13451"/>
                              </a:lnTo>
                              <a:cubicBezTo>
                                <a:pt x="18416" y="13451"/>
                                <a:pt x="18420" y="13421"/>
                                <a:pt x="18420" y="13361"/>
                              </a:cubicBezTo>
                              <a:lnTo>
                                <a:pt x="18420" y="12882"/>
                              </a:lnTo>
                              <a:lnTo>
                                <a:pt x="18484" y="12882"/>
                              </a:lnTo>
                              <a:cubicBezTo>
                                <a:pt x="18492" y="12882"/>
                                <a:pt x="18496" y="12852"/>
                                <a:pt x="18496" y="12792"/>
                              </a:cubicBezTo>
                              <a:lnTo>
                                <a:pt x="18496" y="11983"/>
                              </a:lnTo>
                              <a:cubicBezTo>
                                <a:pt x="18500" y="11923"/>
                                <a:pt x="18492" y="11893"/>
                                <a:pt x="18484" y="11893"/>
                              </a:cubicBezTo>
                              <a:close/>
                              <a:moveTo>
                                <a:pt x="18072" y="14979"/>
                              </a:moveTo>
                              <a:lnTo>
                                <a:pt x="18016" y="14979"/>
                              </a:lnTo>
                              <a:lnTo>
                                <a:pt x="18016" y="14560"/>
                              </a:lnTo>
                              <a:cubicBezTo>
                                <a:pt x="18016" y="14500"/>
                                <a:pt x="18012" y="14470"/>
                                <a:pt x="18004" y="14470"/>
                              </a:cubicBezTo>
                              <a:lnTo>
                                <a:pt x="17908" y="14470"/>
                              </a:lnTo>
                              <a:cubicBezTo>
                                <a:pt x="17900" y="14470"/>
                                <a:pt x="17896" y="14500"/>
                                <a:pt x="17896" y="14560"/>
                              </a:cubicBezTo>
                              <a:lnTo>
                                <a:pt x="17896" y="14979"/>
                              </a:lnTo>
                              <a:lnTo>
                                <a:pt x="17840" y="14979"/>
                              </a:lnTo>
                              <a:cubicBezTo>
                                <a:pt x="17832" y="14979"/>
                                <a:pt x="17828" y="15009"/>
                                <a:pt x="17828" y="15069"/>
                              </a:cubicBezTo>
                              <a:lnTo>
                                <a:pt x="17828" y="15788"/>
                              </a:lnTo>
                              <a:cubicBezTo>
                                <a:pt x="17828" y="15848"/>
                                <a:pt x="17832" y="15878"/>
                                <a:pt x="17840" y="15878"/>
                              </a:cubicBezTo>
                              <a:lnTo>
                                <a:pt x="17896" y="15878"/>
                              </a:lnTo>
                              <a:lnTo>
                                <a:pt x="17896" y="16297"/>
                              </a:lnTo>
                              <a:cubicBezTo>
                                <a:pt x="17896" y="16357"/>
                                <a:pt x="17900" y="16387"/>
                                <a:pt x="17908" y="16387"/>
                              </a:cubicBezTo>
                              <a:lnTo>
                                <a:pt x="18004" y="16387"/>
                              </a:lnTo>
                              <a:cubicBezTo>
                                <a:pt x="18012" y="16387"/>
                                <a:pt x="18016" y="16357"/>
                                <a:pt x="18016" y="16297"/>
                              </a:cubicBezTo>
                              <a:lnTo>
                                <a:pt x="18016" y="15878"/>
                              </a:lnTo>
                              <a:lnTo>
                                <a:pt x="18072" y="15878"/>
                              </a:lnTo>
                              <a:cubicBezTo>
                                <a:pt x="18080" y="15878"/>
                                <a:pt x="18084" y="15848"/>
                                <a:pt x="18084" y="15788"/>
                              </a:cubicBezTo>
                              <a:lnTo>
                                <a:pt x="18084" y="15069"/>
                              </a:lnTo>
                              <a:cubicBezTo>
                                <a:pt x="18080" y="15039"/>
                                <a:pt x="18076" y="14979"/>
                                <a:pt x="18072" y="14979"/>
                              </a:cubicBezTo>
                              <a:close/>
                              <a:moveTo>
                                <a:pt x="18072" y="20881"/>
                              </a:moveTo>
                              <a:lnTo>
                                <a:pt x="18016" y="20881"/>
                              </a:lnTo>
                              <a:lnTo>
                                <a:pt x="18016" y="20462"/>
                              </a:lnTo>
                              <a:cubicBezTo>
                                <a:pt x="18016" y="20402"/>
                                <a:pt x="18012" y="20372"/>
                                <a:pt x="18004" y="20372"/>
                              </a:cubicBezTo>
                              <a:lnTo>
                                <a:pt x="17908" y="20372"/>
                              </a:lnTo>
                              <a:cubicBezTo>
                                <a:pt x="17900" y="20372"/>
                                <a:pt x="17896" y="20402"/>
                                <a:pt x="17896" y="20462"/>
                              </a:cubicBezTo>
                              <a:lnTo>
                                <a:pt x="17896" y="20881"/>
                              </a:lnTo>
                              <a:lnTo>
                                <a:pt x="17840" y="20881"/>
                              </a:lnTo>
                              <a:cubicBezTo>
                                <a:pt x="17832" y="20881"/>
                                <a:pt x="17828" y="20911"/>
                                <a:pt x="17828" y="20971"/>
                              </a:cubicBezTo>
                              <a:lnTo>
                                <a:pt x="17828" y="21600"/>
                              </a:lnTo>
                              <a:lnTo>
                                <a:pt x="18084" y="21600"/>
                              </a:lnTo>
                              <a:lnTo>
                                <a:pt x="18084" y="20971"/>
                              </a:lnTo>
                              <a:cubicBezTo>
                                <a:pt x="18080" y="20911"/>
                                <a:pt x="18076" y="20881"/>
                                <a:pt x="18072" y="20881"/>
                              </a:cubicBezTo>
                              <a:close/>
                              <a:moveTo>
                                <a:pt x="18072" y="9107"/>
                              </a:moveTo>
                              <a:lnTo>
                                <a:pt x="18016" y="9107"/>
                              </a:lnTo>
                              <a:lnTo>
                                <a:pt x="18016" y="8688"/>
                              </a:lnTo>
                              <a:cubicBezTo>
                                <a:pt x="18016" y="8628"/>
                                <a:pt x="18012" y="8598"/>
                                <a:pt x="18004" y="8598"/>
                              </a:cubicBezTo>
                              <a:lnTo>
                                <a:pt x="17908" y="8598"/>
                              </a:lnTo>
                              <a:cubicBezTo>
                                <a:pt x="17900" y="8598"/>
                                <a:pt x="17896" y="8628"/>
                                <a:pt x="17896" y="8688"/>
                              </a:cubicBezTo>
                              <a:lnTo>
                                <a:pt x="17896" y="9107"/>
                              </a:lnTo>
                              <a:lnTo>
                                <a:pt x="17840" y="9107"/>
                              </a:lnTo>
                              <a:cubicBezTo>
                                <a:pt x="17832" y="9107"/>
                                <a:pt x="17828" y="9137"/>
                                <a:pt x="17828" y="9197"/>
                              </a:cubicBezTo>
                              <a:lnTo>
                                <a:pt x="17828" y="9916"/>
                              </a:lnTo>
                              <a:cubicBezTo>
                                <a:pt x="17828" y="9976"/>
                                <a:pt x="17832" y="10006"/>
                                <a:pt x="17840" y="10006"/>
                              </a:cubicBezTo>
                              <a:lnTo>
                                <a:pt x="17896" y="10006"/>
                              </a:lnTo>
                              <a:lnTo>
                                <a:pt x="17896" y="10426"/>
                              </a:lnTo>
                              <a:cubicBezTo>
                                <a:pt x="17896" y="10485"/>
                                <a:pt x="17900" y="10515"/>
                                <a:pt x="17908" y="10515"/>
                              </a:cubicBezTo>
                              <a:lnTo>
                                <a:pt x="18004" y="10515"/>
                              </a:lnTo>
                              <a:cubicBezTo>
                                <a:pt x="18012" y="10515"/>
                                <a:pt x="18016" y="10485"/>
                                <a:pt x="18016" y="10426"/>
                              </a:cubicBezTo>
                              <a:lnTo>
                                <a:pt x="18016" y="10006"/>
                              </a:lnTo>
                              <a:lnTo>
                                <a:pt x="18072" y="10006"/>
                              </a:lnTo>
                              <a:cubicBezTo>
                                <a:pt x="18080" y="10006"/>
                                <a:pt x="18084" y="9976"/>
                                <a:pt x="18084" y="9916"/>
                              </a:cubicBezTo>
                              <a:lnTo>
                                <a:pt x="18084" y="9197"/>
                              </a:lnTo>
                              <a:cubicBezTo>
                                <a:pt x="18080" y="9137"/>
                                <a:pt x="18076" y="9107"/>
                                <a:pt x="18072" y="9107"/>
                              </a:cubicBezTo>
                              <a:close/>
                              <a:moveTo>
                                <a:pt x="19320" y="11774"/>
                              </a:moveTo>
                              <a:lnTo>
                                <a:pt x="19244" y="11774"/>
                              </a:lnTo>
                              <a:lnTo>
                                <a:pt x="19244" y="11204"/>
                              </a:lnTo>
                              <a:cubicBezTo>
                                <a:pt x="19244" y="11145"/>
                                <a:pt x="19236" y="11085"/>
                                <a:pt x="19228" y="11085"/>
                              </a:cubicBezTo>
                              <a:lnTo>
                                <a:pt x="19096" y="11085"/>
                              </a:lnTo>
                              <a:cubicBezTo>
                                <a:pt x="19088" y="11085"/>
                                <a:pt x="19080" y="11145"/>
                                <a:pt x="19080" y="11204"/>
                              </a:cubicBezTo>
                              <a:lnTo>
                                <a:pt x="19080" y="11774"/>
                              </a:lnTo>
                              <a:lnTo>
                                <a:pt x="19004" y="11774"/>
                              </a:lnTo>
                              <a:cubicBezTo>
                                <a:pt x="18996" y="11774"/>
                                <a:pt x="18988" y="11834"/>
                                <a:pt x="18988" y="11893"/>
                              </a:cubicBezTo>
                              <a:lnTo>
                                <a:pt x="18988" y="12912"/>
                              </a:lnTo>
                              <a:cubicBezTo>
                                <a:pt x="18988" y="12972"/>
                                <a:pt x="18996" y="13032"/>
                                <a:pt x="19004" y="13032"/>
                              </a:cubicBezTo>
                              <a:lnTo>
                                <a:pt x="19080" y="13032"/>
                              </a:lnTo>
                              <a:lnTo>
                                <a:pt x="19080" y="13601"/>
                              </a:lnTo>
                              <a:cubicBezTo>
                                <a:pt x="19080" y="13661"/>
                                <a:pt x="19088" y="13721"/>
                                <a:pt x="19096" y="13721"/>
                              </a:cubicBezTo>
                              <a:lnTo>
                                <a:pt x="19232" y="13721"/>
                              </a:lnTo>
                              <a:cubicBezTo>
                                <a:pt x="19240" y="13721"/>
                                <a:pt x="19248" y="13661"/>
                                <a:pt x="19248" y="13601"/>
                              </a:cubicBezTo>
                              <a:lnTo>
                                <a:pt x="19248" y="13032"/>
                              </a:lnTo>
                              <a:lnTo>
                                <a:pt x="19324" y="13032"/>
                              </a:lnTo>
                              <a:cubicBezTo>
                                <a:pt x="19332" y="13032"/>
                                <a:pt x="19340" y="12972"/>
                                <a:pt x="19340" y="12912"/>
                              </a:cubicBezTo>
                              <a:lnTo>
                                <a:pt x="19340" y="11893"/>
                              </a:lnTo>
                              <a:cubicBezTo>
                                <a:pt x="19336" y="11834"/>
                                <a:pt x="19328" y="11774"/>
                                <a:pt x="19320" y="11774"/>
                              </a:cubicBezTo>
                              <a:close/>
                              <a:moveTo>
                                <a:pt x="18072" y="3236"/>
                              </a:moveTo>
                              <a:lnTo>
                                <a:pt x="18016" y="3236"/>
                              </a:lnTo>
                              <a:lnTo>
                                <a:pt x="18016" y="2816"/>
                              </a:lnTo>
                              <a:cubicBezTo>
                                <a:pt x="18016" y="2756"/>
                                <a:pt x="18012" y="2726"/>
                                <a:pt x="18004" y="2726"/>
                              </a:cubicBezTo>
                              <a:lnTo>
                                <a:pt x="17908" y="2726"/>
                              </a:lnTo>
                              <a:cubicBezTo>
                                <a:pt x="17900" y="2726"/>
                                <a:pt x="17896" y="2756"/>
                                <a:pt x="17896" y="2816"/>
                              </a:cubicBezTo>
                              <a:lnTo>
                                <a:pt x="17896" y="3236"/>
                              </a:lnTo>
                              <a:lnTo>
                                <a:pt x="17840" y="3236"/>
                              </a:lnTo>
                              <a:cubicBezTo>
                                <a:pt x="17832" y="3236"/>
                                <a:pt x="17828" y="3265"/>
                                <a:pt x="17828" y="3325"/>
                              </a:cubicBezTo>
                              <a:lnTo>
                                <a:pt x="17828" y="4044"/>
                              </a:lnTo>
                              <a:cubicBezTo>
                                <a:pt x="17828" y="4104"/>
                                <a:pt x="17832" y="4134"/>
                                <a:pt x="17840" y="4134"/>
                              </a:cubicBezTo>
                              <a:lnTo>
                                <a:pt x="17896" y="4134"/>
                              </a:lnTo>
                              <a:lnTo>
                                <a:pt x="17896" y="4554"/>
                              </a:lnTo>
                              <a:cubicBezTo>
                                <a:pt x="17896" y="4614"/>
                                <a:pt x="17900" y="4644"/>
                                <a:pt x="17908" y="4644"/>
                              </a:cubicBezTo>
                              <a:lnTo>
                                <a:pt x="18004" y="4644"/>
                              </a:lnTo>
                              <a:cubicBezTo>
                                <a:pt x="18012" y="4644"/>
                                <a:pt x="18016" y="4614"/>
                                <a:pt x="18016" y="4554"/>
                              </a:cubicBezTo>
                              <a:lnTo>
                                <a:pt x="18016" y="4134"/>
                              </a:lnTo>
                              <a:lnTo>
                                <a:pt x="18072" y="4134"/>
                              </a:lnTo>
                              <a:cubicBezTo>
                                <a:pt x="18080" y="4134"/>
                                <a:pt x="18084" y="4104"/>
                                <a:pt x="18084" y="4044"/>
                              </a:cubicBezTo>
                              <a:lnTo>
                                <a:pt x="18084" y="3325"/>
                              </a:lnTo>
                              <a:cubicBezTo>
                                <a:pt x="18080" y="3265"/>
                                <a:pt x="18076" y="3236"/>
                                <a:pt x="18072" y="3236"/>
                              </a:cubicBezTo>
                              <a:close/>
                              <a:moveTo>
                                <a:pt x="19320" y="17705"/>
                              </a:moveTo>
                              <a:lnTo>
                                <a:pt x="19244" y="17705"/>
                              </a:lnTo>
                              <a:lnTo>
                                <a:pt x="19244" y="17136"/>
                              </a:lnTo>
                              <a:cubicBezTo>
                                <a:pt x="19244" y="17076"/>
                                <a:pt x="19236" y="17016"/>
                                <a:pt x="19228" y="17016"/>
                              </a:cubicBezTo>
                              <a:lnTo>
                                <a:pt x="19096" y="17016"/>
                              </a:lnTo>
                              <a:cubicBezTo>
                                <a:pt x="19088" y="17016"/>
                                <a:pt x="19080" y="17076"/>
                                <a:pt x="19080" y="17136"/>
                              </a:cubicBezTo>
                              <a:lnTo>
                                <a:pt x="19080" y="17705"/>
                              </a:lnTo>
                              <a:lnTo>
                                <a:pt x="19004" y="17705"/>
                              </a:lnTo>
                              <a:cubicBezTo>
                                <a:pt x="18996" y="17705"/>
                                <a:pt x="18988" y="17765"/>
                                <a:pt x="18988" y="17825"/>
                              </a:cubicBezTo>
                              <a:lnTo>
                                <a:pt x="18988" y="18844"/>
                              </a:lnTo>
                              <a:cubicBezTo>
                                <a:pt x="18988" y="18904"/>
                                <a:pt x="18996" y="18964"/>
                                <a:pt x="19004" y="18964"/>
                              </a:cubicBezTo>
                              <a:lnTo>
                                <a:pt x="19080" y="18964"/>
                              </a:lnTo>
                              <a:lnTo>
                                <a:pt x="19080" y="19533"/>
                              </a:lnTo>
                              <a:cubicBezTo>
                                <a:pt x="19080" y="19593"/>
                                <a:pt x="19088" y="19653"/>
                                <a:pt x="19096" y="19653"/>
                              </a:cubicBezTo>
                              <a:lnTo>
                                <a:pt x="19232" y="19653"/>
                              </a:lnTo>
                              <a:cubicBezTo>
                                <a:pt x="19240" y="19653"/>
                                <a:pt x="19248" y="19593"/>
                                <a:pt x="19248" y="19533"/>
                              </a:cubicBezTo>
                              <a:lnTo>
                                <a:pt x="19248" y="18964"/>
                              </a:lnTo>
                              <a:lnTo>
                                <a:pt x="19324" y="18964"/>
                              </a:lnTo>
                              <a:cubicBezTo>
                                <a:pt x="19332" y="18964"/>
                                <a:pt x="19340" y="18904"/>
                                <a:pt x="19340" y="18844"/>
                              </a:cubicBezTo>
                              <a:lnTo>
                                <a:pt x="19340" y="17825"/>
                              </a:lnTo>
                              <a:cubicBezTo>
                                <a:pt x="19336" y="17765"/>
                                <a:pt x="19328" y="17705"/>
                                <a:pt x="19320" y="17705"/>
                              </a:cubicBezTo>
                              <a:close/>
                              <a:moveTo>
                                <a:pt x="19884" y="14110"/>
                              </a:moveTo>
                              <a:lnTo>
                                <a:pt x="20048" y="14110"/>
                              </a:lnTo>
                              <a:cubicBezTo>
                                <a:pt x="20060" y="14110"/>
                                <a:pt x="20068" y="14050"/>
                                <a:pt x="20068" y="13961"/>
                              </a:cubicBezTo>
                              <a:lnTo>
                                <a:pt x="20068" y="13242"/>
                              </a:lnTo>
                              <a:lnTo>
                                <a:pt x="20164" y="13242"/>
                              </a:lnTo>
                              <a:cubicBezTo>
                                <a:pt x="20176" y="13242"/>
                                <a:pt x="20184" y="13182"/>
                                <a:pt x="20184" y="13092"/>
                              </a:cubicBezTo>
                              <a:lnTo>
                                <a:pt x="20184" y="11864"/>
                              </a:lnTo>
                              <a:cubicBezTo>
                                <a:pt x="20184" y="11774"/>
                                <a:pt x="20176" y="11714"/>
                                <a:pt x="20164" y="11714"/>
                              </a:cubicBezTo>
                              <a:lnTo>
                                <a:pt x="20068" y="11714"/>
                              </a:lnTo>
                              <a:lnTo>
                                <a:pt x="20068" y="10995"/>
                              </a:lnTo>
                              <a:cubicBezTo>
                                <a:pt x="20068" y="10905"/>
                                <a:pt x="20060" y="10845"/>
                                <a:pt x="20048" y="10845"/>
                              </a:cubicBezTo>
                              <a:lnTo>
                                <a:pt x="19884" y="10845"/>
                              </a:lnTo>
                              <a:cubicBezTo>
                                <a:pt x="19872" y="10845"/>
                                <a:pt x="19864" y="10905"/>
                                <a:pt x="19864" y="10995"/>
                              </a:cubicBezTo>
                              <a:lnTo>
                                <a:pt x="19864" y="11714"/>
                              </a:lnTo>
                              <a:lnTo>
                                <a:pt x="19768" y="11714"/>
                              </a:lnTo>
                              <a:cubicBezTo>
                                <a:pt x="19756" y="11714"/>
                                <a:pt x="19748" y="11774"/>
                                <a:pt x="19748" y="11864"/>
                              </a:cubicBezTo>
                              <a:lnTo>
                                <a:pt x="19748" y="12433"/>
                              </a:lnTo>
                              <a:lnTo>
                                <a:pt x="19748" y="12433"/>
                              </a:lnTo>
                              <a:lnTo>
                                <a:pt x="19748" y="13122"/>
                              </a:lnTo>
                              <a:cubicBezTo>
                                <a:pt x="19748" y="13212"/>
                                <a:pt x="19756" y="13272"/>
                                <a:pt x="19768" y="13272"/>
                              </a:cubicBezTo>
                              <a:lnTo>
                                <a:pt x="19864" y="13272"/>
                              </a:lnTo>
                              <a:lnTo>
                                <a:pt x="19864" y="13991"/>
                              </a:lnTo>
                              <a:cubicBezTo>
                                <a:pt x="19864" y="14050"/>
                                <a:pt x="19872" y="14110"/>
                                <a:pt x="19884" y="14110"/>
                              </a:cubicBezTo>
                              <a:close/>
                              <a:moveTo>
                                <a:pt x="20184" y="19054"/>
                              </a:moveTo>
                              <a:lnTo>
                                <a:pt x="20184" y="17825"/>
                              </a:lnTo>
                              <a:cubicBezTo>
                                <a:pt x="20184" y="17735"/>
                                <a:pt x="20176" y="17675"/>
                                <a:pt x="20164" y="17675"/>
                              </a:cubicBezTo>
                              <a:lnTo>
                                <a:pt x="20068" y="17675"/>
                              </a:lnTo>
                              <a:lnTo>
                                <a:pt x="20068" y="16956"/>
                              </a:lnTo>
                              <a:cubicBezTo>
                                <a:pt x="20068" y="16867"/>
                                <a:pt x="20060" y="16807"/>
                                <a:pt x="20048" y="16807"/>
                              </a:cubicBezTo>
                              <a:lnTo>
                                <a:pt x="19884" y="16807"/>
                              </a:lnTo>
                              <a:cubicBezTo>
                                <a:pt x="19872" y="16807"/>
                                <a:pt x="19864" y="16867"/>
                                <a:pt x="19864" y="16956"/>
                              </a:cubicBezTo>
                              <a:lnTo>
                                <a:pt x="19864" y="17675"/>
                              </a:lnTo>
                              <a:lnTo>
                                <a:pt x="19768" y="17675"/>
                              </a:lnTo>
                              <a:cubicBezTo>
                                <a:pt x="19756" y="17675"/>
                                <a:pt x="19748" y="17735"/>
                                <a:pt x="19748" y="17825"/>
                              </a:cubicBezTo>
                              <a:lnTo>
                                <a:pt x="19748" y="18394"/>
                              </a:lnTo>
                              <a:lnTo>
                                <a:pt x="19748" y="18394"/>
                              </a:lnTo>
                              <a:lnTo>
                                <a:pt x="19748" y="19083"/>
                              </a:lnTo>
                              <a:cubicBezTo>
                                <a:pt x="19748" y="19173"/>
                                <a:pt x="19756" y="19233"/>
                                <a:pt x="19768" y="19233"/>
                              </a:cubicBezTo>
                              <a:lnTo>
                                <a:pt x="19864" y="19233"/>
                              </a:lnTo>
                              <a:lnTo>
                                <a:pt x="19864" y="19952"/>
                              </a:lnTo>
                              <a:cubicBezTo>
                                <a:pt x="19864" y="20042"/>
                                <a:pt x="19872" y="20102"/>
                                <a:pt x="19884" y="20102"/>
                              </a:cubicBezTo>
                              <a:lnTo>
                                <a:pt x="20048" y="20102"/>
                              </a:lnTo>
                              <a:cubicBezTo>
                                <a:pt x="20060" y="20102"/>
                                <a:pt x="20068" y="20042"/>
                                <a:pt x="20068" y="19952"/>
                              </a:cubicBezTo>
                              <a:lnTo>
                                <a:pt x="20068" y="19233"/>
                              </a:lnTo>
                              <a:lnTo>
                                <a:pt x="20164" y="19233"/>
                              </a:lnTo>
                              <a:cubicBezTo>
                                <a:pt x="20172" y="19203"/>
                                <a:pt x="20184" y="19143"/>
                                <a:pt x="20184" y="19054"/>
                              </a:cubicBezTo>
                              <a:close/>
                              <a:moveTo>
                                <a:pt x="19368" y="10126"/>
                              </a:moveTo>
                              <a:cubicBezTo>
                                <a:pt x="19368" y="10186"/>
                                <a:pt x="19376" y="10246"/>
                                <a:pt x="19384" y="10246"/>
                              </a:cubicBezTo>
                              <a:lnTo>
                                <a:pt x="19468" y="10246"/>
                              </a:lnTo>
                              <a:lnTo>
                                <a:pt x="19468" y="10875"/>
                              </a:lnTo>
                              <a:cubicBezTo>
                                <a:pt x="19468" y="10935"/>
                                <a:pt x="19476" y="10995"/>
                                <a:pt x="19484" y="10995"/>
                              </a:cubicBezTo>
                              <a:lnTo>
                                <a:pt x="19632" y="10995"/>
                              </a:lnTo>
                              <a:cubicBezTo>
                                <a:pt x="19640" y="10995"/>
                                <a:pt x="19648" y="10935"/>
                                <a:pt x="19648" y="10875"/>
                              </a:cubicBezTo>
                              <a:lnTo>
                                <a:pt x="19648" y="10246"/>
                              </a:lnTo>
                              <a:lnTo>
                                <a:pt x="19732" y="10246"/>
                              </a:lnTo>
                              <a:cubicBezTo>
                                <a:pt x="19740" y="10246"/>
                                <a:pt x="19748" y="10186"/>
                                <a:pt x="19748" y="10126"/>
                              </a:cubicBezTo>
                              <a:lnTo>
                                <a:pt x="19748" y="9017"/>
                              </a:lnTo>
                              <a:cubicBezTo>
                                <a:pt x="19748" y="8958"/>
                                <a:pt x="19740" y="8898"/>
                                <a:pt x="19732" y="8898"/>
                              </a:cubicBezTo>
                              <a:lnTo>
                                <a:pt x="19656" y="8898"/>
                              </a:lnTo>
                              <a:lnTo>
                                <a:pt x="19656" y="8269"/>
                              </a:lnTo>
                              <a:cubicBezTo>
                                <a:pt x="19656" y="8209"/>
                                <a:pt x="19648" y="8149"/>
                                <a:pt x="19640" y="8149"/>
                              </a:cubicBezTo>
                              <a:lnTo>
                                <a:pt x="19492" y="8149"/>
                              </a:lnTo>
                              <a:cubicBezTo>
                                <a:pt x="19484" y="8149"/>
                                <a:pt x="19476" y="8209"/>
                                <a:pt x="19476" y="8269"/>
                              </a:cubicBezTo>
                              <a:lnTo>
                                <a:pt x="19476" y="8898"/>
                              </a:lnTo>
                              <a:lnTo>
                                <a:pt x="19392" y="8898"/>
                              </a:lnTo>
                              <a:cubicBezTo>
                                <a:pt x="19384" y="8898"/>
                                <a:pt x="19376" y="8958"/>
                                <a:pt x="19376" y="9017"/>
                              </a:cubicBezTo>
                              <a:lnTo>
                                <a:pt x="19376" y="10126"/>
                              </a:lnTo>
                              <a:close/>
                              <a:moveTo>
                                <a:pt x="19368" y="15998"/>
                              </a:moveTo>
                              <a:cubicBezTo>
                                <a:pt x="19368" y="16058"/>
                                <a:pt x="19376" y="16118"/>
                                <a:pt x="19384" y="16118"/>
                              </a:cubicBezTo>
                              <a:lnTo>
                                <a:pt x="19468" y="16118"/>
                              </a:lnTo>
                              <a:lnTo>
                                <a:pt x="19468" y="16747"/>
                              </a:lnTo>
                              <a:cubicBezTo>
                                <a:pt x="19468" y="16807"/>
                                <a:pt x="19476" y="16867"/>
                                <a:pt x="19484" y="16867"/>
                              </a:cubicBezTo>
                              <a:lnTo>
                                <a:pt x="19632" y="16867"/>
                              </a:lnTo>
                              <a:cubicBezTo>
                                <a:pt x="19640" y="16867"/>
                                <a:pt x="19648" y="16807"/>
                                <a:pt x="19648" y="16747"/>
                              </a:cubicBezTo>
                              <a:lnTo>
                                <a:pt x="19648" y="16118"/>
                              </a:lnTo>
                              <a:lnTo>
                                <a:pt x="19732" y="16118"/>
                              </a:lnTo>
                              <a:cubicBezTo>
                                <a:pt x="19740" y="16118"/>
                                <a:pt x="19748" y="16058"/>
                                <a:pt x="19748" y="15998"/>
                              </a:cubicBezTo>
                              <a:lnTo>
                                <a:pt x="19748" y="14889"/>
                              </a:lnTo>
                              <a:cubicBezTo>
                                <a:pt x="19748" y="14829"/>
                                <a:pt x="19740" y="14769"/>
                                <a:pt x="19732" y="14769"/>
                              </a:cubicBezTo>
                              <a:lnTo>
                                <a:pt x="19656" y="14769"/>
                              </a:lnTo>
                              <a:lnTo>
                                <a:pt x="19656" y="14140"/>
                              </a:lnTo>
                              <a:cubicBezTo>
                                <a:pt x="19656" y="14080"/>
                                <a:pt x="19648" y="14021"/>
                                <a:pt x="19640" y="14021"/>
                              </a:cubicBezTo>
                              <a:lnTo>
                                <a:pt x="19492" y="14021"/>
                              </a:lnTo>
                              <a:cubicBezTo>
                                <a:pt x="19484" y="14021"/>
                                <a:pt x="19476" y="14080"/>
                                <a:pt x="19476" y="14140"/>
                              </a:cubicBezTo>
                              <a:lnTo>
                                <a:pt x="19476" y="14769"/>
                              </a:lnTo>
                              <a:lnTo>
                                <a:pt x="19392" y="14769"/>
                              </a:lnTo>
                              <a:cubicBezTo>
                                <a:pt x="19384" y="14769"/>
                                <a:pt x="19376" y="14829"/>
                                <a:pt x="19376" y="14889"/>
                              </a:cubicBezTo>
                              <a:lnTo>
                                <a:pt x="19376" y="15998"/>
                              </a:lnTo>
                              <a:close/>
                              <a:moveTo>
                                <a:pt x="0" y="0"/>
                              </a:moveTo>
                              <a:lnTo>
                                <a:pt x="0" y="2127"/>
                              </a:lnTo>
                              <a:lnTo>
                                <a:pt x="19864" y="2127"/>
                              </a:lnTo>
                              <a:lnTo>
                                <a:pt x="19864" y="2277"/>
                              </a:lnTo>
                              <a:cubicBezTo>
                                <a:pt x="19864" y="2367"/>
                                <a:pt x="19872" y="2427"/>
                                <a:pt x="19884" y="2427"/>
                              </a:cubicBezTo>
                              <a:lnTo>
                                <a:pt x="20048" y="2427"/>
                              </a:lnTo>
                              <a:cubicBezTo>
                                <a:pt x="20060" y="2427"/>
                                <a:pt x="20068" y="2367"/>
                                <a:pt x="20068" y="2277"/>
                              </a:cubicBezTo>
                              <a:lnTo>
                                <a:pt x="20068" y="2127"/>
                              </a:lnTo>
                              <a:lnTo>
                                <a:pt x="20256" y="2127"/>
                              </a:lnTo>
                              <a:lnTo>
                                <a:pt x="20256" y="2846"/>
                              </a:lnTo>
                              <a:lnTo>
                                <a:pt x="20152" y="2846"/>
                              </a:lnTo>
                              <a:cubicBezTo>
                                <a:pt x="20140" y="2846"/>
                                <a:pt x="20132" y="2906"/>
                                <a:pt x="20132" y="2996"/>
                              </a:cubicBezTo>
                              <a:lnTo>
                                <a:pt x="20132" y="3625"/>
                              </a:lnTo>
                              <a:lnTo>
                                <a:pt x="20132" y="3625"/>
                              </a:lnTo>
                              <a:lnTo>
                                <a:pt x="20132" y="4374"/>
                              </a:lnTo>
                              <a:cubicBezTo>
                                <a:pt x="20132" y="4464"/>
                                <a:pt x="20140" y="4524"/>
                                <a:pt x="20152" y="4524"/>
                              </a:cubicBezTo>
                              <a:lnTo>
                                <a:pt x="20256" y="4524"/>
                              </a:lnTo>
                              <a:lnTo>
                                <a:pt x="20256" y="5303"/>
                              </a:lnTo>
                              <a:cubicBezTo>
                                <a:pt x="20256" y="5392"/>
                                <a:pt x="20264" y="5452"/>
                                <a:pt x="20276" y="5452"/>
                              </a:cubicBezTo>
                              <a:lnTo>
                                <a:pt x="20460" y="5452"/>
                              </a:lnTo>
                              <a:cubicBezTo>
                                <a:pt x="20472" y="5452"/>
                                <a:pt x="20480" y="5392"/>
                                <a:pt x="20480" y="5303"/>
                              </a:cubicBezTo>
                              <a:lnTo>
                                <a:pt x="20480" y="4524"/>
                              </a:lnTo>
                              <a:lnTo>
                                <a:pt x="20584" y="4524"/>
                              </a:lnTo>
                              <a:cubicBezTo>
                                <a:pt x="20596" y="4524"/>
                                <a:pt x="20604" y="4464"/>
                                <a:pt x="20604" y="4374"/>
                              </a:cubicBezTo>
                              <a:lnTo>
                                <a:pt x="20604" y="2996"/>
                              </a:lnTo>
                              <a:cubicBezTo>
                                <a:pt x="20604" y="2906"/>
                                <a:pt x="20596" y="2846"/>
                                <a:pt x="20584" y="2846"/>
                              </a:cubicBezTo>
                              <a:lnTo>
                                <a:pt x="20480" y="2846"/>
                              </a:lnTo>
                              <a:lnTo>
                                <a:pt x="20480" y="2127"/>
                              </a:lnTo>
                              <a:lnTo>
                                <a:pt x="20644" y="2127"/>
                              </a:lnTo>
                              <a:lnTo>
                                <a:pt x="20644" y="2636"/>
                              </a:lnTo>
                              <a:cubicBezTo>
                                <a:pt x="20644" y="2726"/>
                                <a:pt x="20656" y="2816"/>
                                <a:pt x="20668" y="2816"/>
                              </a:cubicBezTo>
                              <a:lnTo>
                                <a:pt x="20872" y="2816"/>
                              </a:lnTo>
                              <a:cubicBezTo>
                                <a:pt x="20872" y="2816"/>
                                <a:pt x="20876" y="2816"/>
                                <a:pt x="20876" y="2816"/>
                              </a:cubicBezTo>
                              <a:cubicBezTo>
                                <a:pt x="20876" y="2816"/>
                                <a:pt x="20876" y="2846"/>
                                <a:pt x="20876" y="2846"/>
                              </a:cubicBezTo>
                              <a:lnTo>
                                <a:pt x="20876" y="4554"/>
                              </a:lnTo>
                              <a:cubicBezTo>
                                <a:pt x="20876" y="4673"/>
                                <a:pt x="20888" y="4763"/>
                                <a:pt x="20904" y="4763"/>
                              </a:cubicBezTo>
                              <a:lnTo>
                                <a:pt x="21036" y="4763"/>
                              </a:lnTo>
                              <a:lnTo>
                                <a:pt x="21036" y="5752"/>
                              </a:lnTo>
                              <a:cubicBezTo>
                                <a:pt x="21036" y="5872"/>
                                <a:pt x="21048" y="5962"/>
                                <a:pt x="21064" y="5962"/>
                              </a:cubicBezTo>
                              <a:lnTo>
                                <a:pt x="21248" y="5962"/>
                              </a:lnTo>
                              <a:lnTo>
                                <a:pt x="21248" y="7400"/>
                              </a:lnTo>
                              <a:lnTo>
                                <a:pt x="21064" y="7400"/>
                              </a:lnTo>
                              <a:cubicBezTo>
                                <a:pt x="21056" y="7400"/>
                                <a:pt x="21048" y="7430"/>
                                <a:pt x="21044" y="7490"/>
                              </a:cubicBezTo>
                              <a:lnTo>
                                <a:pt x="21044" y="6022"/>
                              </a:lnTo>
                              <a:cubicBezTo>
                                <a:pt x="21044" y="5932"/>
                                <a:pt x="21032" y="5842"/>
                                <a:pt x="21020" y="5842"/>
                              </a:cubicBezTo>
                              <a:lnTo>
                                <a:pt x="20896" y="5842"/>
                              </a:lnTo>
                              <a:lnTo>
                                <a:pt x="20896" y="4973"/>
                              </a:lnTo>
                              <a:cubicBezTo>
                                <a:pt x="20896" y="4883"/>
                                <a:pt x="20884" y="4793"/>
                                <a:pt x="20872" y="4793"/>
                              </a:cubicBezTo>
                              <a:lnTo>
                                <a:pt x="20668" y="4793"/>
                              </a:lnTo>
                              <a:cubicBezTo>
                                <a:pt x="20656" y="4793"/>
                                <a:pt x="20644" y="4883"/>
                                <a:pt x="20644" y="4973"/>
                              </a:cubicBezTo>
                              <a:lnTo>
                                <a:pt x="20644" y="5842"/>
                              </a:lnTo>
                              <a:lnTo>
                                <a:pt x="20528" y="5842"/>
                              </a:lnTo>
                              <a:cubicBezTo>
                                <a:pt x="20516" y="5842"/>
                                <a:pt x="20504" y="5932"/>
                                <a:pt x="20504" y="6022"/>
                              </a:cubicBezTo>
                              <a:lnTo>
                                <a:pt x="20504" y="7549"/>
                              </a:lnTo>
                              <a:cubicBezTo>
                                <a:pt x="20504" y="7639"/>
                                <a:pt x="20516" y="7729"/>
                                <a:pt x="20528" y="7729"/>
                              </a:cubicBezTo>
                              <a:lnTo>
                                <a:pt x="20644" y="7729"/>
                              </a:lnTo>
                              <a:lnTo>
                                <a:pt x="20644" y="8598"/>
                              </a:lnTo>
                              <a:cubicBezTo>
                                <a:pt x="20644" y="8688"/>
                                <a:pt x="20656" y="8778"/>
                                <a:pt x="20668" y="8778"/>
                              </a:cubicBezTo>
                              <a:lnTo>
                                <a:pt x="20872" y="8778"/>
                              </a:lnTo>
                              <a:cubicBezTo>
                                <a:pt x="20872" y="8778"/>
                                <a:pt x="20876" y="8778"/>
                                <a:pt x="20876" y="8778"/>
                              </a:cubicBezTo>
                              <a:lnTo>
                                <a:pt x="20876" y="10455"/>
                              </a:lnTo>
                              <a:cubicBezTo>
                                <a:pt x="20876" y="10575"/>
                                <a:pt x="20888" y="10665"/>
                                <a:pt x="20904" y="10665"/>
                              </a:cubicBezTo>
                              <a:lnTo>
                                <a:pt x="21036" y="10665"/>
                              </a:lnTo>
                              <a:lnTo>
                                <a:pt x="21036" y="11654"/>
                              </a:lnTo>
                              <a:cubicBezTo>
                                <a:pt x="21036" y="11774"/>
                                <a:pt x="21048" y="11863"/>
                                <a:pt x="21064" y="11863"/>
                              </a:cubicBezTo>
                              <a:lnTo>
                                <a:pt x="21248" y="11863"/>
                              </a:lnTo>
                              <a:lnTo>
                                <a:pt x="21248" y="13301"/>
                              </a:lnTo>
                              <a:lnTo>
                                <a:pt x="21064" y="13301"/>
                              </a:lnTo>
                              <a:cubicBezTo>
                                <a:pt x="21056" y="13301"/>
                                <a:pt x="21048" y="13331"/>
                                <a:pt x="21044" y="13391"/>
                              </a:cubicBezTo>
                              <a:lnTo>
                                <a:pt x="21044" y="11923"/>
                              </a:lnTo>
                              <a:cubicBezTo>
                                <a:pt x="21044" y="11834"/>
                                <a:pt x="21032" y="11744"/>
                                <a:pt x="21020" y="11744"/>
                              </a:cubicBezTo>
                              <a:lnTo>
                                <a:pt x="20896" y="11744"/>
                              </a:lnTo>
                              <a:lnTo>
                                <a:pt x="20896" y="10785"/>
                              </a:lnTo>
                              <a:cubicBezTo>
                                <a:pt x="20896" y="10695"/>
                                <a:pt x="20884" y="10605"/>
                                <a:pt x="20872" y="10605"/>
                              </a:cubicBezTo>
                              <a:lnTo>
                                <a:pt x="20668" y="10605"/>
                              </a:lnTo>
                              <a:cubicBezTo>
                                <a:pt x="20656" y="10605"/>
                                <a:pt x="20644" y="10695"/>
                                <a:pt x="20644" y="10785"/>
                              </a:cubicBezTo>
                              <a:lnTo>
                                <a:pt x="20644" y="11654"/>
                              </a:lnTo>
                              <a:lnTo>
                                <a:pt x="20528" y="11654"/>
                              </a:lnTo>
                              <a:cubicBezTo>
                                <a:pt x="20516" y="11654"/>
                                <a:pt x="20504" y="11744"/>
                                <a:pt x="20504" y="11834"/>
                              </a:cubicBezTo>
                              <a:lnTo>
                                <a:pt x="20504" y="13361"/>
                              </a:lnTo>
                              <a:cubicBezTo>
                                <a:pt x="20504" y="13451"/>
                                <a:pt x="20516" y="13541"/>
                                <a:pt x="20528" y="13541"/>
                              </a:cubicBezTo>
                              <a:lnTo>
                                <a:pt x="20644" y="13541"/>
                              </a:lnTo>
                              <a:lnTo>
                                <a:pt x="20644" y="14410"/>
                              </a:lnTo>
                              <a:cubicBezTo>
                                <a:pt x="20644" y="14500"/>
                                <a:pt x="20656" y="14590"/>
                                <a:pt x="20668" y="14590"/>
                              </a:cubicBezTo>
                              <a:lnTo>
                                <a:pt x="20872" y="14590"/>
                              </a:lnTo>
                              <a:cubicBezTo>
                                <a:pt x="20872" y="14590"/>
                                <a:pt x="20876" y="14590"/>
                                <a:pt x="20876" y="14590"/>
                              </a:cubicBezTo>
                              <a:lnTo>
                                <a:pt x="20876" y="16267"/>
                              </a:lnTo>
                              <a:cubicBezTo>
                                <a:pt x="20876" y="16387"/>
                                <a:pt x="20888" y="16477"/>
                                <a:pt x="20904" y="16477"/>
                              </a:cubicBezTo>
                              <a:lnTo>
                                <a:pt x="21036" y="16477"/>
                              </a:lnTo>
                              <a:lnTo>
                                <a:pt x="21036" y="17466"/>
                              </a:lnTo>
                              <a:cubicBezTo>
                                <a:pt x="21036" y="17586"/>
                                <a:pt x="21048" y="17675"/>
                                <a:pt x="21064" y="17675"/>
                              </a:cubicBezTo>
                              <a:lnTo>
                                <a:pt x="21248" y="17675"/>
                              </a:lnTo>
                              <a:lnTo>
                                <a:pt x="21248" y="19113"/>
                              </a:lnTo>
                              <a:lnTo>
                                <a:pt x="21064" y="19113"/>
                              </a:lnTo>
                              <a:cubicBezTo>
                                <a:pt x="21056" y="19113"/>
                                <a:pt x="21048" y="19143"/>
                                <a:pt x="21044" y="19203"/>
                              </a:cubicBezTo>
                              <a:lnTo>
                                <a:pt x="21044" y="17675"/>
                              </a:lnTo>
                              <a:cubicBezTo>
                                <a:pt x="21044" y="17586"/>
                                <a:pt x="21032" y="17496"/>
                                <a:pt x="21020" y="17496"/>
                              </a:cubicBezTo>
                              <a:lnTo>
                                <a:pt x="20896" y="17496"/>
                              </a:lnTo>
                              <a:lnTo>
                                <a:pt x="20896" y="16627"/>
                              </a:lnTo>
                              <a:cubicBezTo>
                                <a:pt x="20896" y="16537"/>
                                <a:pt x="20884" y="16447"/>
                                <a:pt x="20872" y="16447"/>
                              </a:cubicBezTo>
                              <a:lnTo>
                                <a:pt x="20668" y="16447"/>
                              </a:lnTo>
                              <a:cubicBezTo>
                                <a:pt x="20656" y="16447"/>
                                <a:pt x="20644" y="16537"/>
                                <a:pt x="20644" y="16627"/>
                              </a:cubicBezTo>
                              <a:lnTo>
                                <a:pt x="20644" y="17496"/>
                              </a:lnTo>
                              <a:lnTo>
                                <a:pt x="20528" y="17496"/>
                              </a:lnTo>
                              <a:cubicBezTo>
                                <a:pt x="20516" y="17496"/>
                                <a:pt x="20504" y="17586"/>
                                <a:pt x="20504" y="17675"/>
                              </a:cubicBezTo>
                              <a:lnTo>
                                <a:pt x="20504" y="19203"/>
                              </a:lnTo>
                              <a:cubicBezTo>
                                <a:pt x="20504" y="19293"/>
                                <a:pt x="20516" y="19383"/>
                                <a:pt x="20528" y="19383"/>
                              </a:cubicBezTo>
                              <a:lnTo>
                                <a:pt x="20644" y="19383"/>
                              </a:lnTo>
                              <a:lnTo>
                                <a:pt x="20644" y="20252"/>
                              </a:lnTo>
                              <a:cubicBezTo>
                                <a:pt x="20644" y="20342"/>
                                <a:pt x="20656" y="20432"/>
                                <a:pt x="20668" y="20432"/>
                              </a:cubicBezTo>
                              <a:lnTo>
                                <a:pt x="20872" y="20432"/>
                              </a:lnTo>
                              <a:cubicBezTo>
                                <a:pt x="20872" y="20432"/>
                                <a:pt x="20876" y="20432"/>
                                <a:pt x="20876" y="20432"/>
                              </a:cubicBezTo>
                              <a:cubicBezTo>
                                <a:pt x="20876" y="20432"/>
                                <a:pt x="20876" y="20462"/>
                                <a:pt x="20876" y="20462"/>
                              </a:cubicBezTo>
                              <a:lnTo>
                                <a:pt x="20876" y="21570"/>
                              </a:lnTo>
                              <a:lnTo>
                                <a:pt x="21472" y="21570"/>
                              </a:lnTo>
                              <a:lnTo>
                                <a:pt x="21472" y="20881"/>
                              </a:lnTo>
                              <a:lnTo>
                                <a:pt x="21600" y="20881"/>
                              </a:lnTo>
                              <a:lnTo>
                                <a:pt x="21600" y="15938"/>
                              </a:lnTo>
                              <a:lnTo>
                                <a:pt x="21472" y="15938"/>
                              </a:lnTo>
                              <a:lnTo>
                                <a:pt x="21472" y="15039"/>
                              </a:lnTo>
                              <a:lnTo>
                                <a:pt x="21600" y="15039"/>
                              </a:lnTo>
                              <a:lnTo>
                                <a:pt x="21600" y="10096"/>
                              </a:lnTo>
                              <a:lnTo>
                                <a:pt x="21472" y="10096"/>
                              </a:lnTo>
                              <a:lnTo>
                                <a:pt x="21472" y="9167"/>
                              </a:lnTo>
                              <a:lnTo>
                                <a:pt x="21600" y="9167"/>
                              </a:lnTo>
                              <a:lnTo>
                                <a:pt x="21600" y="4224"/>
                              </a:lnTo>
                              <a:lnTo>
                                <a:pt x="21472" y="4224"/>
                              </a:lnTo>
                              <a:lnTo>
                                <a:pt x="21472" y="3236"/>
                              </a:lnTo>
                              <a:lnTo>
                                <a:pt x="21600" y="3236"/>
                              </a:lnTo>
                              <a:lnTo>
                                <a:pt x="21600" y="2097"/>
                              </a:lnTo>
                              <a:lnTo>
                                <a:pt x="21600" y="2097"/>
                              </a:lnTo>
                              <a:lnTo>
                                <a:pt x="21600" y="0"/>
                              </a:lnTo>
                              <a:lnTo>
                                <a:pt x="0" y="0"/>
                              </a:lnTo>
                              <a:close/>
                              <a:moveTo>
                                <a:pt x="21032" y="2636"/>
                              </a:moveTo>
                              <a:lnTo>
                                <a:pt x="20900" y="2636"/>
                              </a:lnTo>
                              <a:cubicBezTo>
                                <a:pt x="20896" y="2636"/>
                                <a:pt x="20896" y="2636"/>
                                <a:pt x="20892" y="2636"/>
                              </a:cubicBezTo>
                              <a:cubicBezTo>
                                <a:pt x="20892" y="2636"/>
                                <a:pt x="20892" y="2606"/>
                                <a:pt x="20892" y="2606"/>
                              </a:cubicBezTo>
                              <a:lnTo>
                                <a:pt x="20892" y="2097"/>
                              </a:lnTo>
                              <a:lnTo>
                                <a:pt x="21028" y="2097"/>
                              </a:lnTo>
                              <a:lnTo>
                                <a:pt x="21028" y="2636"/>
                              </a:lnTo>
                              <a:close/>
                              <a:moveTo>
                                <a:pt x="21032" y="8508"/>
                              </a:moveTo>
                              <a:lnTo>
                                <a:pt x="20900" y="8508"/>
                              </a:lnTo>
                              <a:cubicBezTo>
                                <a:pt x="20896" y="8508"/>
                                <a:pt x="20896" y="8508"/>
                                <a:pt x="20896" y="8508"/>
                              </a:cubicBezTo>
                              <a:lnTo>
                                <a:pt x="20896" y="7669"/>
                              </a:lnTo>
                              <a:lnTo>
                                <a:pt x="21012" y="7669"/>
                              </a:lnTo>
                              <a:cubicBezTo>
                                <a:pt x="21020" y="7669"/>
                                <a:pt x="21028" y="7639"/>
                                <a:pt x="21032" y="7579"/>
                              </a:cubicBezTo>
                              <a:lnTo>
                                <a:pt x="21032" y="8508"/>
                              </a:lnTo>
                              <a:close/>
                              <a:moveTo>
                                <a:pt x="21032" y="14410"/>
                              </a:moveTo>
                              <a:lnTo>
                                <a:pt x="20900" y="14410"/>
                              </a:lnTo>
                              <a:cubicBezTo>
                                <a:pt x="20896" y="14410"/>
                                <a:pt x="20896" y="14410"/>
                                <a:pt x="20896" y="14410"/>
                              </a:cubicBezTo>
                              <a:lnTo>
                                <a:pt x="20896" y="13571"/>
                              </a:lnTo>
                              <a:lnTo>
                                <a:pt x="21012" y="13571"/>
                              </a:lnTo>
                              <a:cubicBezTo>
                                <a:pt x="21020" y="13571"/>
                                <a:pt x="21028" y="13541"/>
                                <a:pt x="21032" y="13481"/>
                              </a:cubicBezTo>
                              <a:lnTo>
                                <a:pt x="21032" y="14410"/>
                              </a:lnTo>
                              <a:close/>
                              <a:moveTo>
                                <a:pt x="21032" y="20282"/>
                              </a:moveTo>
                              <a:lnTo>
                                <a:pt x="20900" y="20282"/>
                              </a:lnTo>
                              <a:cubicBezTo>
                                <a:pt x="20896" y="20282"/>
                                <a:pt x="20896" y="20282"/>
                                <a:pt x="20892" y="20282"/>
                              </a:cubicBezTo>
                              <a:cubicBezTo>
                                <a:pt x="20892" y="20282"/>
                                <a:pt x="20892" y="20252"/>
                                <a:pt x="20892" y="20252"/>
                              </a:cubicBezTo>
                              <a:lnTo>
                                <a:pt x="20892" y="19383"/>
                              </a:lnTo>
                              <a:lnTo>
                                <a:pt x="21008" y="19383"/>
                              </a:lnTo>
                              <a:cubicBezTo>
                                <a:pt x="21016" y="19383"/>
                                <a:pt x="21024" y="19353"/>
                                <a:pt x="21028" y="19293"/>
                              </a:cubicBezTo>
                              <a:lnTo>
                                <a:pt x="21028" y="20282"/>
                              </a:lnTo>
                              <a:close/>
                              <a:moveTo>
                                <a:pt x="21420" y="20282"/>
                              </a:moveTo>
                              <a:lnTo>
                                <a:pt x="21312" y="20282"/>
                              </a:lnTo>
                              <a:lnTo>
                                <a:pt x="21312" y="19623"/>
                              </a:lnTo>
                              <a:lnTo>
                                <a:pt x="21420" y="19623"/>
                              </a:lnTo>
                              <a:lnTo>
                                <a:pt x="21420" y="20282"/>
                              </a:lnTo>
                              <a:close/>
                              <a:moveTo>
                                <a:pt x="21420" y="17286"/>
                              </a:moveTo>
                              <a:lnTo>
                                <a:pt x="21312" y="17286"/>
                              </a:lnTo>
                              <a:lnTo>
                                <a:pt x="21312" y="16507"/>
                              </a:lnTo>
                              <a:lnTo>
                                <a:pt x="21420" y="16507"/>
                              </a:lnTo>
                              <a:lnTo>
                                <a:pt x="21420" y="17286"/>
                              </a:lnTo>
                              <a:close/>
                              <a:moveTo>
                                <a:pt x="21420" y="14410"/>
                              </a:moveTo>
                              <a:lnTo>
                                <a:pt x="21312" y="14410"/>
                              </a:lnTo>
                              <a:lnTo>
                                <a:pt x="21312" y="13781"/>
                              </a:lnTo>
                              <a:lnTo>
                                <a:pt x="21420" y="13781"/>
                              </a:lnTo>
                              <a:lnTo>
                                <a:pt x="21420" y="14410"/>
                              </a:lnTo>
                              <a:close/>
                              <a:moveTo>
                                <a:pt x="21420" y="11444"/>
                              </a:moveTo>
                              <a:lnTo>
                                <a:pt x="21312" y="11444"/>
                              </a:lnTo>
                              <a:lnTo>
                                <a:pt x="21312" y="10605"/>
                              </a:lnTo>
                              <a:lnTo>
                                <a:pt x="21420" y="10605"/>
                              </a:lnTo>
                              <a:lnTo>
                                <a:pt x="21420" y="11444"/>
                              </a:lnTo>
                              <a:close/>
                              <a:moveTo>
                                <a:pt x="21420" y="8508"/>
                              </a:moveTo>
                              <a:lnTo>
                                <a:pt x="21312" y="8508"/>
                              </a:lnTo>
                              <a:lnTo>
                                <a:pt x="21312" y="7879"/>
                              </a:lnTo>
                              <a:lnTo>
                                <a:pt x="21420" y="7879"/>
                              </a:lnTo>
                              <a:lnTo>
                                <a:pt x="21420" y="8508"/>
                              </a:lnTo>
                              <a:close/>
                              <a:moveTo>
                                <a:pt x="21420" y="5572"/>
                              </a:moveTo>
                              <a:lnTo>
                                <a:pt x="21312" y="5572"/>
                              </a:lnTo>
                              <a:lnTo>
                                <a:pt x="21312" y="4733"/>
                              </a:lnTo>
                              <a:lnTo>
                                <a:pt x="21420" y="4733"/>
                              </a:lnTo>
                              <a:lnTo>
                                <a:pt x="21420" y="5572"/>
                              </a:lnTo>
                              <a:close/>
                              <a:moveTo>
                                <a:pt x="21420" y="2636"/>
                              </a:moveTo>
                              <a:lnTo>
                                <a:pt x="21312" y="2636"/>
                              </a:lnTo>
                              <a:lnTo>
                                <a:pt x="21312" y="2127"/>
                              </a:lnTo>
                              <a:lnTo>
                                <a:pt x="21420" y="2127"/>
                              </a:lnTo>
                              <a:lnTo>
                                <a:pt x="21420" y="2636"/>
                              </a:lnTo>
                              <a:close/>
                              <a:moveTo>
                                <a:pt x="19320" y="5902"/>
                              </a:moveTo>
                              <a:lnTo>
                                <a:pt x="19244" y="5902"/>
                              </a:lnTo>
                              <a:lnTo>
                                <a:pt x="19244" y="5333"/>
                              </a:lnTo>
                              <a:cubicBezTo>
                                <a:pt x="19244" y="5273"/>
                                <a:pt x="19236" y="5213"/>
                                <a:pt x="19228" y="5213"/>
                              </a:cubicBezTo>
                              <a:lnTo>
                                <a:pt x="19096" y="5213"/>
                              </a:lnTo>
                              <a:cubicBezTo>
                                <a:pt x="19088" y="5213"/>
                                <a:pt x="19080" y="5273"/>
                                <a:pt x="19080" y="5333"/>
                              </a:cubicBezTo>
                              <a:lnTo>
                                <a:pt x="19080" y="5902"/>
                              </a:lnTo>
                              <a:lnTo>
                                <a:pt x="19004" y="5902"/>
                              </a:lnTo>
                              <a:cubicBezTo>
                                <a:pt x="18996" y="5902"/>
                                <a:pt x="18988" y="5962"/>
                                <a:pt x="18988" y="6022"/>
                              </a:cubicBezTo>
                              <a:lnTo>
                                <a:pt x="18988" y="7040"/>
                              </a:lnTo>
                              <a:cubicBezTo>
                                <a:pt x="18988" y="7100"/>
                                <a:pt x="18996" y="7160"/>
                                <a:pt x="19004" y="7160"/>
                              </a:cubicBezTo>
                              <a:lnTo>
                                <a:pt x="19080" y="7160"/>
                              </a:lnTo>
                              <a:lnTo>
                                <a:pt x="19080" y="7729"/>
                              </a:lnTo>
                              <a:cubicBezTo>
                                <a:pt x="19080" y="7789"/>
                                <a:pt x="19088" y="7849"/>
                                <a:pt x="19096" y="7849"/>
                              </a:cubicBezTo>
                              <a:lnTo>
                                <a:pt x="19232" y="7849"/>
                              </a:lnTo>
                              <a:cubicBezTo>
                                <a:pt x="19240" y="7849"/>
                                <a:pt x="19248" y="7789"/>
                                <a:pt x="19248" y="7729"/>
                              </a:cubicBezTo>
                              <a:lnTo>
                                <a:pt x="19248" y="7160"/>
                              </a:lnTo>
                              <a:lnTo>
                                <a:pt x="19324" y="7160"/>
                              </a:lnTo>
                              <a:cubicBezTo>
                                <a:pt x="19332" y="7160"/>
                                <a:pt x="19340" y="7100"/>
                                <a:pt x="19340" y="7040"/>
                              </a:cubicBezTo>
                              <a:lnTo>
                                <a:pt x="19340" y="6022"/>
                              </a:lnTo>
                              <a:cubicBezTo>
                                <a:pt x="19336" y="5932"/>
                                <a:pt x="19328" y="5902"/>
                                <a:pt x="19320" y="5902"/>
                              </a:cubicBezTo>
                              <a:close/>
                              <a:moveTo>
                                <a:pt x="20588" y="20462"/>
                              </a:moveTo>
                              <a:lnTo>
                                <a:pt x="20484" y="20462"/>
                              </a:lnTo>
                              <a:lnTo>
                                <a:pt x="20484" y="19683"/>
                              </a:lnTo>
                              <a:cubicBezTo>
                                <a:pt x="20484" y="19593"/>
                                <a:pt x="20476" y="19533"/>
                                <a:pt x="20464" y="19533"/>
                              </a:cubicBezTo>
                              <a:lnTo>
                                <a:pt x="20280" y="19533"/>
                              </a:lnTo>
                              <a:cubicBezTo>
                                <a:pt x="20268" y="19533"/>
                                <a:pt x="20260" y="19593"/>
                                <a:pt x="20260" y="19683"/>
                              </a:cubicBezTo>
                              <a:lnTo>
                                <a:pt x="20260" y="20462"/>
                              </a:lnTo>
                              <a:lnTo>
                                <a:pt x="20156" y="20462"/>
                              </a:lnTo>
                              <a:cubicBezTo>
                                <a:pt x="20144" y="20462"/>
                                <a:pt x="20136" y="20521"/>
                                <a:pt x="20136" y="20611"/>
                              </a:cubicBezTo>
                              <a:lnTo>
                                <a:pt x="20136" y="21240"/>
                              </a:lnTo>
                              <a:lnTo>
                                <a:pt x="20136" y="21240"/>
                              </a:lnTo>
                              <a:lnTo>
                                <a:pt x="20136" y="21570"/>
                              </a:lnTo>
                              <a:lnTo>
                                <a:pt x="20616" y="21570"/>
                              </a:lnTo>
                              <a:lnTo>
                                <a:pt x="20616" y="20611"/>
                              </a:lnTo>
                              <a:cubicBezTo>
                                <a:pt x="20608" y="20551"/>
                                <a:pt x="20600" y="20462"/>
                                <a:pt x="20588" y="20462"/>
                              </a:cubicBezTo>
                              <a:close/>
                              <a:moveTo>
                                <a:pt x="19640" y="2217"/>
                              </a:moveTo>
                              <a:lnTo>
                                <a:pt x="19492" y="2217"/>
                              </a:lnTo>
                              <a:cubicBezTo>
                                <a:pt x="19484" y="2217"/>
                                <a:pt x="19476" y="2277"/>
                                <a:pt x="19476" y="2337"/>
                              </a:cubicBezTo>
                              <a:lnTo>
                                <a:pt x="19476" y="2966"/>
                              </a:lnTo>
                              <a:lnTo>
                                <a:pt x="19392" y="2966"/>
                              </a:lnTo>
                              <a:cubicBezTo>
                                <a:pt x="19384" y="2966"/>
                                <a:pt x="19376" y="3026"/>
                                <a:pt x="19376" y="3086"/>
                              </a:cubicBezTo>
                              <a:lnTo>
                                <a:pt x="19376" y="4194"/>
                              </a:lnTo>
                              <a:cubicBezTo>
                                <a:pt x="19376" y="4254"/>
                                <a:pt x="19384" y="4314"/>
                                <a:pt x="19392" y="4314"/>
                              </a:cubicBezTo>
                              <a:lnTo>
                                <a:pt x="19476" y="4314"/>
                              </a:lnTo>
                              <a:lnTo>
                                <a:pt x="19476" y="4943"/>
                              </a:lnTo>
                              <a:cubicBezTo>
                                <a:pt x="19476" y="5003"/>
                                <a:pt x="19484" y="5063"/>
                                <a:pt x="19492" y="5063"/>
                              </a:cubicBezTo>
                              <a:lnTo>
                                <a:pt x="19640" y="5063"/>
                              </a:lnTo>
                              <a:cubicBezTo>
                                <a:pt x="19648" y="5063"/>
                                <a:pt x="19656" y="5003"/>
                                <a:pt x="19656" y="4943"/>
                              </a:cubicBezTo>
                              <a:lnTo>
                                <a:pt x="19656" y="4314"/>
                              </a:lnTo>
                              <a:lnTo>
                                <a:pt x="19740" y="4314"/>
                              </a:lnTo>
                              <a:cubicBezTo>
                                <a:pt x="19748" y="4314"/>
                                <a:pt x="19756" y="4254"/>
                                <a:pt x="19756" y="4194"/>
                              </a:cubicBezTo>
                              <a:lnTo>
                                <a:pt x="19756" y="3086"/>
                              </a:lnTo>
                              <a:cubicBezTo>
                                <a:pt x="19756" y="3026"/>
                                <a:pt x="19748" y="2966"/>
                                <a:pt x="19740" y="2966"/>
                              </a:cubicBezTo>
                              <a:lnTo>
                                <a:pt x="19656" y="2966"/>
                              </a:lnTo>
                              <a:lnTo>
                                <a:pt x="19656" y="2337"/>
                              </a:lnTo>
                              <a:cubicBezTo>
                                <a:pt x="19656" y="2277"/>
                                <a:pt x="19648" y="2217"/>
                                <a:pt x="19640" y="2217"/>
                              </a:cubicBezTo>
                              <a:close/>
                              <a:moveTo>
                                <a:pt x="19740" y="20641"/>
                              </a:moveTo>
                              <a:lnTo>
                                <a:pt x="19656" y="20641"/>
                              </a:lnTo>
                              <a:lnTo>
                                <a:pt x="19656" y="20012"/>
                              </a:lnTo>
                              <a:cubicBezTo>
                                <a:pt x="19656" y="19952"/>
                                <a:pt x="19648" y="19892"/>
                                <a:pt x="19640" y="19892"/>
                              </a:cubicBezTo>
                              <a:lnTo>
                                <a:pt x="19492" y="19892"/>
                              </a:lnTo>
                              <a:cubicBezTo>
                                <a:pt x="19484" y="19892"/>
                                <a:pt x="19476" y="19952"/>
                                <a:pt x="19476" y="20012"/>
                              </a:cubicBezTo>
                              <a:lnTo>
                                <a:pt x="19476" y="20641"/>
                              </a:lnTo>
                              <a:lnTo>
                                <a:pt x="19392" y="20641"/>
                              </a:lnTo>
                              <a:cubicBezTo>
                                <a:pt x="19384" y="20641"/>
                                <a:pt x="19376" y="20701"/>
                                <a:pt x="19376" y="20761"/>
                              </a:cubicBezTo>
                              <a:lnTo>
                                <a:pt x="19376" y="21600"/>
                              </a:lnTo>
                              <a:lnTo>
                                <a:pt x="19764" y="21600"/>
                              </a:lnTo>
                              <a:lnTo>
                                <a:pt x="19764" y="20761"/>
                              </a:lnTo>
                              <a:cubicBezTo>
                                <a:pt x="19760" y="20701"/>
                                <a:pt x="19752" y="20641"/>
                                <a:pt x="19740" y="20641"/>
                              </a:cubicBezTo>
                              <a:close/>
                              <a:moveTo>
                                <a:pt x="20048" y="5003"/>
                              </a:moveTo>
                              <a:lnTo>
                                <a:pt x="19884" y="5003"/>
                              </a:lnTo>
                              <a:cubicBezTo>
                                <a:pt x="19872" y="5003"/>
                                <a:pt x="19864" y="5063"/>
                                <a:pt x="19864" y="5153"/>
                              </a:cubicBezTo>
                              <a:lnTo>
                                <a:pt x="19864" y="5872"/>
                              </a:lnTo>
                              <a:lnTo>
                                <a:pt x="19768" y="5872"/>
                              </a:lnTo>
                              <a:cubicBezTo>
                                <a:pt x="19756" y="5872"/>
                                <a:pt x="19748" y="5932"/>
                                <a:pt x="19748" y="6022"/>
                              </a:cubicBezTo>
                              <a:lnTo>
                                <a:pt x="19748" y="6591"/>
                              </a:lnTo>
                              <a:lnTo>
                                <a:pt x="19748" y="6591"/>
                              </a:lnTo>
                              <a:lnTo>
                                <a:pt x="19748" y="7280"/>
                              </a:lnTo>
                              <a:cubicBezTo>
                                <a:pt x="19748" y="7370"/>
                                <a:pt x="19756" y="7430"/>
                                <a:pt x="19768" y="7430"/>
                              </a:cubicBezTo>
                              <a:lnTo>
                                <a:pt x="19864" y="7430"/>
                              </a:lnTo>
                              <a:lnTo>
                                <a:pt x="19864" y="8149"/>
                              </a:lnTo>
                              <a:cubicBezTo>
                                <a:pt x="19864" y="8239"/>
                                <a:pt x="19872" y="8298"/>
                                <a:pt x="19884" y="8298"/>
                              </a:cubicBezTo>
                              <a:lnTo>
                                <a:pt x="20048" y="8298"/>
                              </a:lnTo>
                              <a:cubicBezTo>
                                <a:pt x="20060" y="8298"/>
                                <a:pt x="20068" y="8239"/>
                                <a:pt x="20068" y="8149"/>
                              </a:cubicBezTo>
                              <a:lnTo>
                                <a:pt x="20068" y="7430"/>
                              </a:lnTo>
                              <a:lnTo>
                                <a:pt x="20164" y="7430"/>
                              </a:lnTo>
                              <a:cubicBezTo>
                                <a:pt x="20176" y="7430"/>
                                <a:pt x="20184" y="7370"/>
                                <a:pt x="20184" y="7280"/>
                              </a:cubicBezTo>
                              <a:lnTo>
                                <a:pt x="20184" y="5992"/>
                              </a:lnTo>
                              <a:cubicBezTo>
                                <a:pt x="20184" y="5902"/>
                                <a:pt x="20176" y="5842"/>
                                <a:pt x="20164" y="5842"/>
                              </a:cubicBezTo>
                              <a:lnTo>
                                <a:pt x="20068" y="5842"/>
                              </a:lnTo>
                              <a:lnTo>
                                <a:pt x="20068" y="5123"/>
                              </a:lnTo>
                              <a:cubicBezTo>
                                <a:pt x="20068" y="5063"/>
                                <a:pt x="20060" y="5003"/>
                                <a:pt x="20048" y="5003"/>
                              </a:cubicBezTo>
                              <a:close/>
                              <a:moveTo>
                                <a:pt x="20460" y="7759"/>
                              </a:moveTo>
                              <a:lnTo>
                                <a:pt x="20276" y="7759"/>
                              </a:lnTo>
                              <a:cubicBezTo>
                                <a:pt x="20264" y="7759"/>
                                <a:pt x="20256" y="7819"/>
                                <a:pt x="20256" y="7909"/>
                              </a:cubicBezTo>
                              <a:lnTo>
                                <a:pt x="20256" y="8688"/>
                              </a:lnTo>
                              <a:lnTo>
                                <a:pt x="20152" y="8688"/>
                              </a:lnTo>
                              <a:cubicBezTo>
                                <a:pt x="20140" y="8688"/>
                                <a:pt x="20132" y="8748"/>
                                <a:pt x="20132" y="8838"/>
                              </a:cubicBezTo>
                              <a:lnTo>
                                <a:pt x="20132" y="9467"/>
                              </a:lnTo>
                              <a:lnTo>
                                <a:pt x="20132" y="9467"/>
                              </a:lnTo>
                              <a:lnTo>
                                <a:pt x="20132" y="10216"/>
                              </a:lnTo>
                              <a:cubicBezTo>
                                <a:pt x="20132" y="10306"/>
                                <a:pt x="20140" y="10366"/>
                                <a:pt x="20152" y="10366"/>
                              </a:cubicBezTo>
                              <a:lnTo>
                                <a:pt x="20256" y="10366"/>
                              </a:lnTo>
                              <a:lnTo>
                                <a:pt x="20256" y="11145"/>
                              </a:lnTo>
                              <a:cubicBezTo>
                                <a:pt x="20256" y="11234"/>
                                <a:pt x="20264" y="11294"/>
                                <a:pt x="20276" y="11294"/>
                              </a:cubicBezTo>
                              <a:lnTo>
                                <a:pt x="20460" y="11294"/>
                              </a:lnTo>
                              <a:cubicBezTo>
                                <a:pt x="20472" y="11294"/>
                                <a:pt x="20480" y="11234"/>
                                <a:pt x="20480" y="11145"/>
                              </a:cubicBezTo>
                              <a:lnTo>
                                <a:pt x="20480" y="10366"/>
                              </a:lnTo>
                              <a:lnTo>
                                <a:pt x="20584" y="10366"/>
                              </a:lnTo>
                              <a:cubicBezTo>
                                <a:pt x="20596" y="10366"/>
                                <a:pt x="20604" y="10306"/>
                                <a:pt x="20604" y="10216"/>
                              </a:cubicBezTo>
                              <a:lnTo>
                                <a:pt x="20604" y="8838"/>
                              </a:lnTo>
                              <a:cubicBezTo>
                                <a:pt x="20604" y="8748"/>
                                <a:pt x="20596" y="8688"/>
                                <a:pt x="20584" y="8688"/>
                              </a:cubicBezTo>
                              <a:lnTo>
                                <a:pt x="20480" y="8688"/>
                              </a:lnTo>
                              <a:lnTo>
                                <a:pt x="20480" y="7909"/>
                              </a:lnTo>
                              <a:cubicBezTo>
                                <a:pt x="20480" y="7849"/>
                                <a:pt x="20472" y="7759"/>
                                <a:pt x="20460" y="7759"/>
                              </a:cubicBezTo>
                              <a:close/>
                              <a:moveTo>
                                <a:pt x="20276" y="17256"/>
                              </a:moveTo>
                              <a:lnTo>
                                <a:pt x="20460" y="17256"/>
                              </a:lnTo>
                              <a:cubicBezTo>
                                <a:pt x="20472" y="17256"/>
                                <a:pt x="20480" y="17196"/>
                                <a:pt x="20480" y="17106"/>
                              </a:cubicBezTo>
                              <a:lnTo>
                                <a:pt x="20480" y="16327"/>
                              </a:lnTo>
                              <a:lnTo>
                                <a:pt x="20584" y="16327"/>
                              </a:lnTo>
                              <a:cubicBezTo>
                                <a:pt x="20596" y="16327"/>
                                <a:pt x="20604" y="16267"/>
                                <a:pt x="20604" y="16178"/>
                              </a:cubicBezTo>
                              <a:lnTo>
                                <a:pt x="20604" y="14799"/>
                              </a:lnTo>
                              <a:cubicBezTo>
                                <a:pt x="20604" y="14710"/>
                                <a:pt x="20596" y="14650"/>
                                <a:pt x="20584" y="14650"/>
                              </a:cubicBezTo>
                              <a:lnTo>
                                <a:pt x="20480" y="14650"/>
                              </a:lnTo>
                              <a:lnTo>
                                <a:pt x="20480" y="13871"/>
                              </a:lnTo>
                              <a:cubicBezTo>
                                <a:pt x="20480" y="13781"/>
                                <a:pt x="20472" y="13721"/>
                                <a:pt x="20460" y="13721"/>
                              </a:cubicBezTo>
                              <a:lnTo>
                                <a:pt x="20276" y="13721"/>
                              </a:lnTo>
                              <a:cubicBezTo>
                                <a:pt x="20264" y="13721"/>
                                <a:pt x="20256" y="13781"/>
                                <a:pt x="20256" y="13871"/>
                              </a:cubicBezTo>
                              <a:lnTo>
                                <a:pt x="20256" y="14650"/>
                              </a:lnTo>
                              <a:lnTo>
                                <a:pt x="20152" y="14650"/>
                              </a:lnTo>
                              <a:cubicBezTo>
                                <a:pt x="20140" y="14650"/>
                                <a:pt x="20132" y="14710"/>
                                <a:pt x="20132" y="14799"/>
                              </a:cubicBezTo>
                              <a:lnTo>
                                <a:pt x="20132" y="15429"/>
                              </a:lnTo>
                              <a:lnTo>
                                <a:pt x="20132" y="15429"/>
                              </a:lnTo>
                              <a:lnTo>
                                <a:pt x="20132" y="16178"/>
                              </a:lnTo>
                              <a:cubicBezTo>
                                <a:pt x="20132" y="16267"/>
                                <a:pt x="20140" y="16327"/>
                                <a:pt x="20152" y="16327"/>
                              </a:cubicBezTo>
                              <a:lnTo>
                                <a:pt x="20256" y="16327"/>
                              </a:lnTo>
                              <a:lnTo>
                                <a:pt x="20256" y="17106"/>
                              </a:lnTo>
                              <a:cubicBezTo>
                                <a:pt x="20256" y="17166"/>
                                <a:pt x="20264" y="17256"/>
                                <a:pt x="20276" y="17256"/>
                              </a:cubicBezTo>
                              <a:close/>
                            </a:path>
                          </a:pathLst>
                        </a:custGeom>
                        <a:solidFill>
                          <a:schemeClr val="accent2"/>
                        </a:solidFill>
                        <a:ln w="12700">
                          <a:miter lim="400000"/>
                        </a:ln>
                      </wps:spPr>
                      <wps:bodyPr lIns="38100" tIns="38100" rIns="38100" bIns="38100" anchor="ctr"/>
                    </wps:wsp>
                  </wpg:wgp>
                </a:graphicData>
              </a:graphic>
              <wp14:sizeRelH relativeFrom="margin">
                <wp14:pctWidth>100000</wp14:pctWidth>
              </wp14:sizeRelH>
              <wp14:sizeRelV relativeFrom="margin">
                <wp14:pctHeight>0</wp14:pctHeight>
              </wp14:sizeRelV>
            </wp:anchor>
          </w:drawing>
        </mc:Choice>
        <mc:Fallback xmlns:arto="http://schemas.microsoft.com/office/word/2006/arto" xmlns:adec="http://schemas.microsoft.com/office/drawing/2017/decorative" xmlns:a="http://schemas.openxmlformats.org/drawingml/2006/main">
          <w:pict w14:anchorId="0927B892">
            <v:group id="Group 199" style="position:absolute;margin-left:0;margin-top:0;width:540pt;height:72.7pt;z-index:-251582464;mso-width-percent:1000;mso-position-horizontal:center;mso-position-horizontal-relative:margin;mso-position-vertical:bottom;mso-position-vertical-relative:page;mso-width-percent:1000;mso-width-relative:margin;mso-height-relative:margin" alt="&quot;&quot;" coordsize="68580,9245" o:spid="_x0000_s1026" w14:anchorId="59993A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">
              <v:rect id="Rectangle" style="position:absolute;top:609;width:68580;height:8636;visibility:visible;mso-wrap-style:square;v-text-anchor:middle" o:spid="_x0000_s1027" fillcolor="#264d2b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">
                <v:stroke miterlimit="4"/>
                <v:textbox inset="3pt,3pt,3pt,3pt"/>
              </v:rect>
              <v:shape id="Shape" style="position:absolute;width:68580;height:9156;visibility:visible;mso-wrap-style:square;v-text-anchor:middle" alt="&quot;&quot;" coordsize="21600,21600" o:spid="_x0000_s1028" fillcolor="#60b966 [3205]" stroked="f" strokeweight="1pt" path="m18904,14889r-68,l18836,14380v,-60,-8,-120,-16,-120l18700,14260v-8,,-16,60,-16,120l18684,14889r-68,c18608,14889,18600,14949,18600,15009r,899c18600,15968,18608,16028,18616,16028r68,l18684,16537v,60,8,120,16,120l18820,16657v8,,16,-60,16,-120l18836,16028r68,c18912,16028,18920,15968,18920,15908r,-899c18916,14919,18912,14889,18904,14889xm18484,6022r-64,l18420,5542v,-60,-4,-90,-12,-90l18300,5452v-8,,-12,30,-12,90l18288,6022r-64,c18216,6022,18212,6052,18212,6111r,809c18212,6980,18216,7010,18224,7010r64,l18288,7490v,59,4,89,12,89l18408,7579v8,,12,-30,12,-89l18420,7010r64,c18492,7010,18496,6980,18496,6920r,-809c18500,6052,18492,6022,18484,6022xm18904,20761r-68,l18836,20252v,-60,-8,-120,-16,-120l18700,20132v-8,,-16,60,-16,120l18684,20761r-68,c18608,20761,18600,20821,18600,20881r,719l18916,21600r,-719c18916,20821,18912,20761,18904,20761xm18904,9017r-68,l18836,8508v,-60,-8,-120,-16,-120l18700,8388v-8,,-16,60,-16,120l18684,9017r-68,c18608,9017,18600,9077,18600,9137r,899c18600,10096,18608,10156,18616,10156r68,l18684,10665v,60,8,120,16,120l18820,10785v8,,16,-60,16,-120l18836,10156r68,c18912,10156,18920,10096,18920,10036r,-899c18916,9047,18912,9017,18904,9017xm18904,3116r-68,l18836,2606v,-60,-8,-119,-16,-119l18700,2487v-8,,-16,59,-16,119l18684,3116r-68,c18608,3116,18600,3176,18600,3236r,898c18600,4194,18608,4254,18616,4254r68,l18684,4763v,60,8,120,16,120l18820,4883v8,,16,-60,16,-120l18836,4254r68,c18912,4254,18920,4194,18920,4134r,-898c18916,3176,18912,3116,18904,3116xm18484,17825r-64,l18420,17346v,-60,-4,-90,-12,-90l18300,17256v-8,,-12,30,-12,90l18288,17825r-64,c18216,17825,18212,17855,18212,17915r,809c18212,18784,18216,18814,18224,18814r64,l18288,19293v,60,4,90,12,90l18408,19383v8,,12,-30,12,-90l18420,18814r64,c18492,18814,18496,18784,18496,18724r,-809c18500,17855,18492,17825,18484,17825xm18484,11893r-64,l18420,11414v,-60,-4,-90,-12,-90l18300,11324v-8,,-12,30,-12,90l18288,11893r-64,c18216,11893,18212,11923,18212,11983r,809c18212,12852,18216,12882,18224,12882r64,l18288,13361v,60,4,90,12,90l18408,13451v8,,12,-30,12,-90l18420,12882r64,c18492,12882,18496,12852,18496,12792r,-809c18500,11923,18492,11893,18484,11893xm18072,14979r-56,l18016,14560v,-60,-4,-90,-12,-90l17908,14470v-8,,-12,30,-12,90l17896,14979r-56,c17832,14979,17828,15009,17828,15069r,719c17828,15848,17832,15878,17840,15878r56,l17896,16297v,60,4,90,12,90l18004,16387v8,,12,-30,12,-90l18016,15878r56,c18080,15878,18084,15848,18084,15788r,-719c18080,15039,18076,14979,18072,14979xm18072,20881r-56,l18016,20462v,-60,-4,-90,-12,-90l17908,20372v-8,,-12,30,-12,90l17896,20881r-56,c17832,20881,17828,20911,17828,20971r,629l18084,21600r,-629c18080,20911,18076,20881,18072,20881xm18072,9107r-56,l18016,8688v,-60,-4,-90,-12,-90l17908,8598v-8,,-12,30,-12,90l17896,9107r-56,c17832,9107,17828,9137,17828,9197r,719c17828,9976,17832,10006,17840,10006r56,l17896,10426v,59,4,89,12,89l18004,10515v8,,12,-30,12,-89l18016,10006r56,c18080,10006,18084,9976,18084,9916r,-719c18080,9137,18076,9107,18072,9107xm19320,11774r-76,l19244,11204v,-59,-8,-119,-16,-119l19096,11085v-8,,-16,60,-16,119l19080,11774r-76,c18996,11774,18988,11834,18988,11893r,1019c18988,12972,18996,13032,19004,13032r76,l19080,13601v,60,8,120,16,120l19232,13721v8,,16,-60,16,-120l19248,13032r76,c19332,13032,19340,12972,19340,12912r,-1019c19336,11834,19328,11774,19320,11774xm18072,3236r-56,l18016,2816v,-60,-4,-90,-12,-90l17908,2726v-8,,-12,30,-12,90l17896,3236r-56,c17832,3236,17828,3265,17828,3325r,719c17828,4104,17832,4134,17840,4134r56,l17896,4554v,60,4,90,12,90l18004,4644v8,,12,-30,12,-90l18016,4134r56,c18080,4134,18084,4104,18084,4044r,-719c18080,3265,18076,3236,18072,3236xm19320,17705r-76,l19244,17136v,-60,-8,-120,-16,-120l19096,17016v-8,,-16,60,-16,120l19080,17705r-76,c18996,17705,18988,17765,18988,17825r,1019c18988,18904,18996,18964,19004,18964r76,l19080,19533v,60,8,120,16,120l19232,19653v8,,16,-60,16,-120l19248,18964r76,c19332,18964,19340,18904,19340,18844r,-1019c19336,17765,19328,17705,19320,17705xm19884,14110r164,c20060,14110,20068,14050,20068,13961r,-719l20164,13242v12,,20,-60,20,-150l20184,11864v,-90,-8,-150,-20,-150l20068,11714r,-719c20068,10905,20060,10845,20048,10845r-164,c19872,10845,19864,10905,19864,10995r,719l19768,11714v-12,,-20,60,-20,150l19748,12433r,l19748,13122v,90,8,150,20,150l19864,13272r,719c19864,14050,19872,14110,19884,14110xm20184,19054r,-1229c20184,17735,20176,17675,20164,17675r-96,l20068,16956v,-89,-8,-149,-20,-149l19884,16807v-12,,-20,60,-20,149l19864,17675r-96,c19756,17675,19748,17735,19748,17825r,569l19748,18394r,689c19748,19173,19756,19233,19768,19233r96,l19864,19952v,90,8,150,20,150l20048,20102v12,,20,-60,20,-150l20068,19233r96,c20172,19203,20184,19143,20184,19054xm19368,10126v,60,8,120,16,120l19468,10246r,629c19468,10935,19476,10995,19484,10995r148,c19640,10995,19648,10935,19648,10875r,-629l19732,10246v8,,16,-60,16,-120l19748,9017v,-59,-8,-119,-16,-119l19656,8898r,-629c19656,8209,19648,8149,19640,8149r-148,c19484,8149,19476,8209,19476,8269r,629l19392,8898v-8,,-16,60,-16,119l19376,10126r-8,xm19368,15998v,60,8,120,16,120l19468,16118r,629c19468,16807,19476,16867,19484,16867r148,c19640,16867,19648,16807,19648,16747r,-629l19732,16118v8,,16,-60,16,-120l19748,14889v,-60,-8,-120,-16,-120l19656,14769r,-629c19656,14080,19648,14021,19640,14021r-148,c19484,14021,19476,14080,19476,14140r,629l19392,14769v-8,,-16,60,-16,120l19376,15998r-8,xm,l,2127r19864,l19864,2277v,90,8,150,20,150l20048,2427v12,,20,-60,20,-150l20068,2127r188,l20256,2846r-104,c20140,2846,20132,2906,20132,2996r,629l20132,3625r,749c20132,4464,20140,4524,20152,4524r104,l20256,5303v,89,8,149,20,149l20460,5452v12,,20,-60,20,-149l20480,4524r104,c20596,4524,20604,4464,20604,4374r,-1378c20604,2906,20596,2846,20584,2846r-104,l20480,2127r164,l20644,2636v,90,12,180,24,180l20872,2816v,,4,,4,c20876,2816,20876,2846,20876,2846r,1708c20876,4673,20888,4763,20904,4763r132,l21036,5752v,120,12,210,28,210l21248,5962r,1438l21064,7400v-8,,-16,30,-20,90l21044,6022v,-90,-12,-180,-24,-180l20896,5842r,-869c20896,4883,20884,4793,20872,4793r-204,c20656,4793,20644,4883,20644,4973r,869l20528,5842v-12,,-24,90,-24,180l20504,7549v,90,12,180,24,180l20644,7729r,869c20644,8688,20656,8778,20668,8778r204,c20872,8778,20876,8778,20876,8778r,1677c20876,10575,20888,10665,20904,10665r132,l21036,11654v,120,12,209,28,209l21248,11863r,1438l21064,13301v-8,,-16,30,-20,90l21044,11923v,-89,-12,-179,-24,-179l20896,11744r,-959c20896,10695,20884,10605,20872,10605r-204,c20656,10605,20644,10695,20644,10785r,869l20528,11654v-12,,-24,90,-24,180l20504,13361v,90,12,180,24,180l20644,13541r,869c20644,14500,20656,14590,20668,14590r204,c20872,14590,20876,14590,20876,14590r,1677c20876,16387,20888,16477,20904,16477r132,l21036,17466v,120,12,209,28,209l21248,17675r,1438l21064,19113v-8,,-16,30,-20,90l21044,17675v,-89,-12,-179,-24,-179l20896,17496r,-869c20896,16537,20884,16447,20872,16447r-204,c20656,16447,20644,16537,20644,16627r,869l20528,17496v-12,,-24,90,-24,179l20504,19203v,90,12,180,24,180l20644,19383r,869c20644,20342,20656,20432,20668,20432r204,c20872,20432,20876,20432,20876,20432v,,,30,,30l20876,21570r596,l21472,20881r128,l21600,15938r-128,l21472,15039r128,l21600,10096r-128,l21472,9167r128,l21600,4224r-128,l21472,3236r128,l21600,2097r,l21600,,,xm21032,2636r-132,c20896,2636,20896,2636,20892,2636v,,,-30,,-30l20892,2097r136,l21028,2636r4,xm21032,8508r-132,c20896,8508,20896,8508,20896,8508r,-839l21012,7669v8,,16,-30,20,-90l21032,8508xm21032,14410r-132,c20896,14410,20896,14410,20896,14410r,-839l21012,13571v8,,16,-30,20,-90l21032,14410xm21032,20282r-132,c20896,20282,20896,20282,20892,20282v,,,-30,,-30l20892,19383r116,c21016,19383,21024,19353,21028,19293r,989l21032,20282xm21420,20282r-108,l21312,19623r108,l21420,20282xm21420,17286r-108,l21312,16507r108,l21420,17286xm21420,14410r-108,l21312,13781r108,l21420,14410xm21420,11444r-108,l21312,10605r108,l21420,11444xm21420,8508r-108,l21312,7879r108,l21420,8508xm21420,5572r-108,l21312,4733r108,l21420,5572xm21420,2636r-108,l21312,2127r108,l21420,2636xm19320,5902r-76,l19244,5333v,-60,-8,-120,-16,-120l19096,5213v-8,,-16,60,-16,120l19080,5902r-76,c18996,5902,18988,5962,18988,6022r,1018c18988,7100,18996,7160,19004,7160r76,l19080,7729v,60,8,120,16,120l19232,7849v8,,16,-60,16,-120l19248,7160r76,c19332,7160,19340,7100,19340,7040r,-1018c19336,5932,19328,5902,19320,5902xm20588,20462r-104,l20484,19683v,-90,-8,-150,-20,-150l20280,19533v-12,,-20,60,-20,150l20260,20462r-104,c20144,20462,20136,20521,20136,20611r,629l20136,21240r,330l20616,21570r,-959c20608,20551,20600,20462,20588,20462xm19640,2217r-148,c19484,2217,19476,2277,19476,2337r,629l19392,2966v-8,,-16,60,-16,120l19376,4194v,60,8,120,16,120l19476,4314r,629c19476,5003,19484,5063,19492,5063r148,c19648,5063,19656,5003,19656,4943r,-629l19740,4314v8,,16,-60,16,-120l19756,3086v,-60,-8,-120,-16,-120l19656,2966r,-629c19656,2277,19648,2217,19640,2217xm19740,20641r-84,l19656,20012v,-60,-8,-120,-16,-120l19492,19892v-8,,-16,60,-16,120l19476,20641r-84,c19384,20641,19376,20701,19376,20761r,839l19764,21600r,-839c19760,20701,19752,20641,19740,20641xm20048,5003r-164,c19872,5003,19864,5063,19864,5153r,719l19768,5872v-12,,-20,60,-20,150l19748,6591r,l19748,7280v,90,8,150,20,150l19864,7430r,719c19864,8239,19872,8298,19884,8298r164,c20060,8298,20068,8239,20068,8149r,-719l20164,7430v12,,20,-60,20,-150l20184,5992v,-90,-8,-150,-20,-150l20068,5842r,-719c20068,5063,20060,5003,20048,5003xm20460,7759r-184,c20264,7759,20256,7819,20256,7909r,779l20152,8688v-12,,-20,60,-20,150l20132,9467r,l20132,10216v,90,8,150,20,150l20256,10366r,779c20256,11234,20264,11294,20276,11294r184,c20472,11294,20480,11234,20480,11145r,-779l20584,10366v12,,20,-60,20,-150l20604,8838v,-90,-8,-150,-20,-150l20480,8688r,-779c20480,7849,20472,7759,20460,7759xm20276,17256r184,c20472,17256,20480,17196,20480,17106r,-779l20584,16327v12,,20,-60,20,-149l20604,14799v,-89,-8,-149,-20,-149l20480,14650r,-779c20480,13781,20472,13721,20460,13721r-184,c20264,13721,20256,13781,20256,13871r,779l20152,14650v-12,,-20,60,-20,149l20132,15429r,l20132,16178v,89,8,149,20,149l20256,16327r,779c20256,17166,20264,17256,20276,172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">
                <v:stroke miterlimit="4" joinstyle="miter"/>
                <v:path arrowok="t" o:connecttype="custom" o:connectlocs="3429000,457835;3429000,457835;3429000,457835;3429000,457835" o:connectangles="0,90,180,270" o:extrusionok="f"/>
              </v:shape>
              <w10:wrap anchorx="margin"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543192"/>
      <w:docPartObj>
        <w:docPartGallery w:val="Page Numbers (Bottom of Page)"/>
        <w:docPartUnique/>
      </w:docPartObj>
    </w:sdtPr>
    <w:sdtEndPr>
      <w:rPr>
        <w:noProof/>
      </w:rPr>
    </w:sdtEndPr>
    <w:sdtContent>
      <w:p w14:paraId="1AAE50F3" w14:textId="77777777" w:rsidR="005235DF" w:rsidRDefault="005235DF" w:rsidP="009544F4">
        <w:pPr>
          <w:pStyle w:val="Footer"/>
          <w:jc w:val="center"/>
        </w:pPr>
        <w:r>
          <w:rPr>
            <w:noProof/>
          </w:rPr>
          <mc:AlternateContent>
            <mc:Choice Requires="wpg">
              <w:drawing>
                <wp:anchor distT="0" distB="0" distL="114300" distR="114300" simplePos="0" relativeHeight="251658243" behindDoc="1" locked="0" layoutInCell="1" allowOverlap="1" wp14:anchorId="3D5202AA" wp14:editId="0E3D0A3A">
                  <wp:simplePos x="0" y="0"/>
                  <wp:positionH relativeFrom="margin">
                    <wp:align>center</wp:align>
                  </wp:positionH>
                  <wp:positionV relativeFrom="page">
                    <wp:align>bottom</wp:align>
                  </wp:positionV>
                  <wp:extent cx="9244584" cy="914400"/>
                  <wp:effectExtent l="0" t="0" r="0" b="0"/>
                  <wp:wrapNone/>
                  <wp:docPr id="9" name="Gro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9244584" cy="914400"/>
                            <a:chOff x="0" y="0"/>
                            <a:chExt cx="9245600" cy="914400"/>
                          </a:xfrm>
                        </wpg:grpSpPr>
                        <wps:wsp>
                          <wps:cNvPr id="39" name="Rectangle">
                            <a:extLst>
                              <a:ext uri="{C183D7F6-B498-43B3-948B-1728B52AA6E4}">
                                <adec:decorative xmlns:adec="http://schemas.microsoft.com/office/drawing/2017/decorative" val="1"/>
                              </a:ext>
                            </a:extLst>
                          </wps:cNvPr>
                          <wps:cNvSpPr/>
                          <wps:spPr>
                            <a:xfrm>
                              <a:off x="0" y="50105"/>
                              <a:ext cx="9245600" cy="859155"/>
                            </a:xfrm>
                            <a:prstGeom prst="rect">
                              <a:avLst/>
                            </a:prstGeom>
                            <a:solidFill>
                              <a:schemeClr val="accent1"/>
                            </a:solidFill>
                            <a:ln w="12700">
                              <a:miter lim="400000"/>
                            </a:ln>
                          </wps:spPr>
                          <wps:bodyPr lIns="38100" tIns="38100" rIns="38100" bIns="38100" anchor="ctr"/>
                        </wps:wsp>
                        <wps:wsp>
                          <wps:cNvPr id="38" name="Shape">
                            <a:extLst>
                              <a:ext uri="{C183D7F6-B498-43B3-948B-1728B52AA6E4}">
                                <adec:decorative xmlns:adec="http://schemas.microsoft.com/office/drawing/2017/decorative" val="1"/>
                              </a:ext>
                            </a:extLst>
                          </wps:cNvPr>
                          <wps:cNvSpPr/>
                          <wps:spPr>
                            <a:xfrm>
                              <a:off x="0" y="0"/>
                              <a:ext cx="9245600" cy="914400"/>
                            </a:xfrm>
                            <a:custGeom>
                              <a:avLst/>
                              <a:gdLst>
                                <a:gd name="connsiteX0" fmla="*/ 24293 w 26989"/>
                                <a:gd name="connsiteY0" fmla="*/ 14889 h 21600"/>
                                <a:gd name="connsiteX1" fmla="*/ 24225 w 26989"/>
                                <a:gd name="connsiteY1" fmla="*/ 14889 h 21600"/>
                                <a:gd name="connsiteX2" fmla="*/ 24225 w 26989"/>
                                <a:gd name="connsiteY2" fmla="*/ 14380 h 21600"/>
                                <a:gd name="connsiteX3" fmla="*/ 24209 w 26989"/>
                                <a:gd name="connsiteY3" fmla="*/ 14260 h 21600"/>
                                <a:gd name="connsiteX4" fmla="*/ 24089 w 26989"/>
                                <a:gd name="connsiteY4" fmla="*/ 14260 h 21600"/>
                                <a:gd name="connsiteX5" fmla="*/ 24073 w 26989"/>
                                <a:gd name="connsiteY5" fmla="*/ 14380 h 21600"/>
                                <a:gd name="connsiteX6" fmla="*/ 24073 w 26989"/>
                                <a:gd name="connsiteY6" fmla="*/ 14889 h 21600"/>
                                <a:gd name="connsiteX7" fmla="*/ 24005 w 26989"/>
                                <a:gd name="connsiteY7" fmla="*/ 14889 h 21600"/>
                                <a:gd name="connsiteX8" fmla="*/ 23989 w 26989"/>
                                <a:gd name="connsiteY8" fmla="*/ 15009 h 21600"/>
                                <a:gd name="connsiteX9" fmla="*/ 23989 w 26989"/>
                                <a:gd name="connsiteY9" fmla="*/ 15908 h 21600"/>
                                <a:gd name="connsiteX10" fmla="*/ 24005 w 26989"/>
                                <a:gd name="connsiteY10" fmla="*/ 16028 h 21600"/>
                                <a:gd name="connsiteX11" fmla="*/ 24073 w 26989"/>
                                <a:gd name="connsiteY11" fmla="*/ 16028 h 21600"/>
                                <a:gd name="connsiteX12" fmla="*/ 24073 w 26989"/>
                                <a:gd name="connsiteY12" fmla="*/ 16537 h 21600"/>
                                <a:gd name="connsiteX13" fmla="*/ 24089 w 26989"/>
                                <a:gd name="connsiteY13" fmla="*/ 16657 h 21600"/>
                                <a:gd name="connsiteX14" fmla="*/ 24209 w 26989"/>
                                <a:gd name="connsiteY14" fmla="*/ 16657 h 21600"/>
                                <a:gd name="connsiteX15" fmla="*/ 24225 w 26989"/>
                                <a:gd name="connsiteY15" fmla="*/ 16537 h 21600"/>
                                <a:gd name="connsiteX16" fmla="*/ 24225 w 26989"/>
                                <a:gd name="connsiteY16" fmla="*/ 16028 h 21600"/>
                                <a:gd name="connsiteX17" fmla="*/ 24293 w 26989"/>
                                <a:gd name="connsiteY17" fmla="*/ 16028 h 21600"/>
                                <a:gd name="connsiteX18" fmla="*/ 24309 w 26989"/>
                                <a:gd name="connsiteY18" fmla="*/ 15908 h 21600"/>
                                <a:gd name="connsiteX19" fmla="*/ 24309 w 26989"/>
                                <a:gd name="connsiteY19" fmla="*/ 15009 h 21600"/>
                                <a:gd name="connsiteX20" fmla="*/ 24293 w 26989"/>
                                <a:gd name="connsiteY20" fmla="*/ 14889 h 21600"/>
                                <a:gd name="connsiteX21" fmla="*/ 23873 w 26989"/>
                                <a:gd name="connsiteY21" fmla="*/ 6022 h 21600"/>
                                <a:gd name="connsiteX22" fmla="*/ 23809 w 26989"/>
                                <a:gd name="connsiteY22" fmla="*/ 6022 h 21600"/>
                                <a:gd name="connsiteX23" fmla="*/ 23809 w 26989"/>
                                <a:gd name="connsiteY23" fmla="*/ 5542 h 21600"/>
                                <a:gd name="connsiteX24" fmla="*/ 23797 w 26989"/>
                                <a:gd name="connsiteY24" fmla="*/ 5452 h 21600"/>
                                <a:gd name="connsiteX25" fmla="*/ 23689 w 26989"/>
                                <a:gd name="connsiteY25" fmla="*/ 5452 h 21600"/>
                                <a:gd name="connsiteX26" fmla="*/ 23677 w 26989"/>
                                <a:gd name="connsiteY26" fmla="*/ 5542 h 21600"/>
                                <a:gd name="connsiteX27" fmla="*/ 23677 w 26989"/>
                                <a:gd name="connsiteY27" fmla="*/ 6022 h 21600"/>
                                <a:gd name="connsiteX28" fmla="*/ 23613 w 26989"/>
                                <a:gd name="connsiteY28" fmla="*/ 6022 h 21600"/>
                                <a:gd name="connsiteX29" fmla="*/ 23601 w 26989"/>
                                <a:gd name="connsiteY29" fmla="*/ 6111 h 21600"/>
                                <a:gd name="connsiteX30" fmla="*/ 23601 w 26989"/>
                                <a:gd name="connsiteY30" fmla="*/ 6920 h 21600"/>
                                <a:gd name="connsiteX31" fmla="*/ 23613 w 26989"/>
                                <a:gd name="connsiteY31" fmla="*/ 7010 h 21600"/>
                                <a:gd name="connsiteX32" fmla="*/ 23677 w 26989"/>
                                <a:gd name="connsiteY32" fmla="*/ 7010 h 21600"/>
                                <a:gd name="connsiteX33" fmla="*/ 23677 w 26989"/>
                                <a:gd name="connsiteY33" fmla="*/ 7490 h 21600"/>
                                <a:gd name="connsiteX34" fmla="*/ 23689 w 26989"/>
                                <a:gd name="connsiteY34" fmla="*/ 7579 h 21600"/>
                                <a:gd name="connsiteX35" fmla="*/ 23797 w 26989"/>
                                <a:gd name="connsiteY35" fmla="*/ 7579 h 21600"/>
                                <a:gd name="connsiteX36" fmla="*/ 23809 w 26989"/>
                                <a:gd name="connsiteY36" fmla="*/ 7490 h 21600"/>
                                <a:gd name="connsiteX37" fmla="*/ 23809 w 26989"/>
                                <a:gd name="connsiteY37" fmla="*/ 7010 h 21600"/>
                                <a:gd name="connsiteX38" fmla="*/ 23873 w 26989"/>
                                <a:gd name="connsiteY38" fmla="*/ 7010 h 21600"/>
                                <a:gd name="connsiteX39" fmla="*/ 23885 w 26989"/>
                                <a:gd name="connsiteY39" fmla="*/ 6920 h 21600"/>
                                <a:gd name="connsiteX40" fmla="*/ 23885 w 26989"/>
                                <a:gd name="connsiteY40" fmla="*/ 6111 h 21600"/>
                                <a:gd name="connsiteX41" fmla="*/ 23873 w 26989"/>
                                <a:gd name="connsiteY41" fmla="*/ 6022 h 21600"/>
                                <a:gd name="connsiteX42" fmla="*/ 24293 w 26989"/>
                                <a:gd name="connsiteY42" fmla="*/ 20761 h 21600"/>
                                <a:gd name="connsiteX43" fmla="*/ 24225 w 26989"/>
                                <a:gd name="connsiteY43" fmla="*/ 20761 h 21600"/>
                                <a:gd name="connsiteX44" fmla="*/ 24225 w 26989"/>
                                <a:gd name="connsiteY44" fmla="*/ 20252 h 21600"/>
                                <a:gd name="connsiteX45" fmla="*/ 24209 w 26989"/>
                                <a:gd name="connsiteY45" fmla="*/ 20132 h 21600"/>
                                <a:gd name="connsiteX46" fmla="*/ 24089 w 26989"/>
                                <a:gd name="connsiteY46" fmla="*/ 20132 h 21600"/>
                                <a:gd name="connsiteX47" fmla="*/ 24073 w 26989"/>
                                <a:gd name="connsiteY47" fmla="*/ 20252 h 21600"/>
                                <a:gd name="connsiteX48" fmla="*/ 24073 w 26989"/>
                                <a:gd name="connsiteY48" fmla="*/ 20761 h 21600"/>
                                <a:gd name="connsiteX49" fmla="*/ 24005 w 26989"/>
                                <a:gd name="connsiteY49" fmla="*/ 20761 h 21600"/>
                                <a:gd name="connsiteX50" fmla="*/ 23989 w 26989"/>
                                <a:gd name="connsiteY50" fmla="*/ 20881 h 21600"/>
                                <a:gd name="connsiteX51" fmla="*/ 23989 w 26989"/>
                                <a:gd name="connsiteY51" fmla="*/ 21600 h 21600"/>
                                <a:gd name="connsiteX52" fmla="*/ 24305 w 26989"/>
                                <a:gd name="connsiteY52" fmla="*/ 21600 h 21600"/>
                                <a:gd name="connsiteX53" fmla="*/ 24305 w 26989"/>
                                <a:gd name="connsiteY53" fmla="*/ 20881 h 21600"/>
                                <a:gd name="connsiteX54" fmla="*/ 24293 w 26989"/>
                                <a:gd name="connsiteY54" fmla="*/ 20761 h 21600"/>
                                <a:gd name="connsiteX55" fmla="*/ 24293 w 26989"/>
                                <a:gd name="connsiteY55" fmla="*/ 9017 h 21600"/>
                                <a:gd name="connsiteX56" fmla="*/ 24225 w 26989"/>
                                <a:gd name="connsiteY56" fmla="*/ 9017 h 21600"/>
                                <a:gd name="connsiteX57" fmla="*/ 24225 w 26989"/>
                                <a:gd name="connsiteY57" fmla="*/ 8508 h 21600"/>
                                <a:gd name="connsiteX58" fmla="*/ 24209 w 26989"/>
                                <a:gd name="connsiteY58" fmla="*/ 8388 h 21600"/>
                                <a:gd name="connsiteX59" fmla="*/ 24089 w 26989"/>
                                <a:gd name="connsiteY59" fmla="*/ 8388 h 21600"/>
                                <a:gd name="connsiteX60" fmla="*/ 24073 w 26989"/>
                                <a:gd name="connsiteY60" fmla="*/ 8508 h 21600"/>
                                <a:gd name="connsiteX61" fmla="*/ 24073 w 26989"/>
                                <a:gd name="connsiteY61" fmla="*/ 9017 h 21600"/>
                                <a:gd name="connsiteX62" fmla="*/ 24005 w 26989"/>
                                <a:gd name="connsiteY62" fmla="*/ 9017 h 21600"/>
                                <a:gd name="connsiteX63" fmla="*/ 23989 w 26989"/>
                                <a:gd name="connsiteY63" fmla="*/ 9137 h 21600"/>
                                <a:gd name="connsiteX64" fmla="*/ 23989 w 26989"/>
                                <a:gd name="connsiteY64" fmla="*/ 10036 h 21600"/>
                                <a:gd name="connsiteX65" fmla="*/ 24005 w 26989"/>
                                <a:gd name="connsiteY65" fmla="*/ 10156 h 21600"/>
                                <a:gd name="connsiteX66" fmla="*/ 24073 w 26989"/>
                                <a:gd name="connsiteY66" fmla="*/ 10156 h 21600"/>
                                <a:gd name="connsiteX67" fmla="*/ 24073 w 26989"/>
                                <a:gd name="connsiteY67" fmla="*/ 10665 h 21600"/>
                                <a:gd name="connsiteX68" fmla="*/ 24089 w 26989"/>
                                <a:gd name="connsiteY68" fmla="*/ 10785 h 21600"/>
                                <a:gd name="connsiteX69" fmla="*/ 24209 w 26989"/>
                                <a:gd name="connsiteY69" fmla="*/ 10785 h 21600"/>
                                <a:gd name="connsiteX70" fmla="*/ 24225 w 26989"/>
                                <a:gd name="connsiteY70" fmla="*/ 10665 h 21600"/>
                                <a:gd name="connsiteX71" fmla="*/ 24225 w 26989"/>
                                <a:gd name="connsiteY71" fmla="*/ 10156 h 21600"/>
                                <a:gd name="connsiteX72" fmla="*/ 24293 w 26989"/>
                                <a:gd name="connsiteY72" fmla="*/ 10156 h 21600"/>
                                <a:gd name="connsiteX73" fmla="*/ 24309 w 26989"/>
                                <a:gd name="connsiteY73" fmla="*/ 10036 h 21600"/>
                                <a:gd name="connsiteX74" fmla="*/ 24309 w 26989"/>
                                <a:gd name="connsiteY74" fmla="*/ 9137 h 21600"/>
                                <a:gd name="connsiteX75" fmla="*/ 24293 w 26989"/>
                                <a:gd name="connsiteY75" fmla="*/ 9017 h 21600"/>
                                <a:gd name="connsiteX76" fmla="*/ 24293 w 26989"/>
                                <a:gd name="connsiteY76" fmla="*/ 3116 h 21600"/>
                                <a:gd name="connsiteX77" fmla="*/ 24225 w 26989"/>
                                <a:gd name="connsiteY77" fmla="*/ 3116 h 21600"/>
                                <a:gd name="connsiteX78" fmla="*/ 24225 w 26989"/>
                                <a:gd name="connsiteY78" fmla="*/ 2606 h 21600"/>
                                <a:gd name="connsiteX79" fmla="*/ 24209 w 26989"/>
                                <a:gd name="connsiteY79" fmla="*/ 2487 h 21600"/>
                                <a:gd name="connsiteX80" fmla="*/ 24089 w 26989"/>
                                <a:gd name="connsiteY80" fmla="*/ 2487 h 21600"/>
                                <a:gd name="connsiteX81" fmla="*/ 24073 w 26989"/>
                                <a:gd name="connsiteY81" fmla="*/ 2606 h 21600"/>
                                <a:gd name="connsiteX82" fmla="*/ 24073 w 26989"/>
                                <a:gd name="connsiteY82" fmla="*/ 3116 h 21600"/>
                                <a:gd name="connsiteX83" fmla="*/ 24005 w 26989"/>
                                <a:gd name="connsiteY83" fmla="*/ 3116 h 21600"/>
                                <a:gd name="connsiteX84" fmla="*/ 23989 w 26989"/>
                                <a:gd name="connsiteY84" fmla="*/ 3236 h 21600"/>
                                <a:gd name="connsiteX85" fmla="*/ 23989 w 26989"/>
                                <a:gd name="connsiteY85" fmla="*/ 4134 h 21600"/>
                                <a:gd name="connsiteX86" fmla="*/ 24005 w 26989"/>
                                <a:gd name="connsiteY86" fmla="*/ 4254 h 21600"/>
                                <a:gd name="connsiteX87" fmla="*/ 24073 w 26989"/>
                                <a:gd name="connsiteY87" fmla="*/ 4254 h 21600"/>
                                <a:gd name="connsiteX88" fmla="*/ 24073 w 26989"/>
                                <a:gd name="connsiteY88" fmla="*/ 4763 h 21600"/>
                                <a:gd name="connsiteX89" fmla="*/ 24089 w 26989"/>
                                <a:gd name="connsiteY89" fmla="*/ 4883 h 21600"/>
                                <a:gd name="connsiteX90" fmla="*/ 24209 w 26989"/>
                                <a:gd name="connsiteY90" fmla="*/ 4883 h 21600"/>
                                <a:gd name="connsiteX91" fmla="*/ 24225 w 26989"/>
                                <a:gd name="connsiteY91" fmla="*/ 4763 h 21600"/>
                                <a:gd name="connsiteX92" fmla="*/ 24225 w 26989"/>
                                <a:gd name="connsiteY92" fmla="*/ 4254 h 21600"/>
                                <a:gd name="connsiteX93" fmla="*/ 24293 w 26989"/>
                                <a:gd name="connsiteY93" fmla="*/ 4254 h 21600"/>
                                <a:gd name="connsiteX94" fmla="*/ 24309 w 26989"/>
                                <a:gd name="connsiteY94" fmla="*/ 4134 h 21600"/>
                                <a:gd name="connsiteX95" fmla="*/ 24309 w 26989"/>
                                <a:gd name="connsiteY95" fmla="*/ 3236 h 21600"/>
                                <a:gd name="connsiteX96" fmla="*/ 24293 w 26989"/>
                                <a:gd name="connsiteY96" fmla="*/ 3116 h 21600"/>
                                <a:gd name="connsiteX97" fmla="*/ 23873 w 26989"/>
                                <a:gd name="connsiteY97" fmla="*/ 17825 h 21600"/>
                                <a:gd name="connsiteX98" fmla="*/ 23809 w 26989"/>
                                <a:gd name="connsiteY98" fmla="*/ 17825 h 21600"/>
                                <a:gd name="connsiteX99" fmla="*/ 23809 w 26989"/>
                                <a:gd name="connsiteY99" fmla="*/ 17346 h 21600"/>
                                <a:gd name="connsiteX100" fmla="*/ 23797 w 26989"/>
                                <a:gd name="connsiteY100" fmla="*/ 17256 h 21600"/>
                                <a:gd name="connsiteX101" fmla="*/ 23689 w 26989"/>
                                <a:gd name="connsiteY101" fmla="*/ 17256 h 21600"/>
                                <a:gd name="connsiteX102" fmla="*/ 23677 w 26989"/>
                                <a:gd name="connsiteY102" fmla="*/ 17346 h 21600"/>
                                <a:gd name="connsiteX103" fmla="*/ 23677 w 26989"/>
                                <a:gd name="connsiteY103" fmla="*/ 17825 h 21600"/>
                                <a:gd name="connsiteX104" fmla="*/ 23613 w 26989"/>
                                <a:gd name="connsiteY104" fmla="*/ 17825 h 21600"/>
                                <a:gd name="connsiteX105" fmla="*/ 23601 w 26989"/>
                                <a:gd name="connsiteY105" fmla="*/ 17915 h 21600"/>
                                <a:gd name="connsiteX106" fmla="*/ 23601 w 26989"/>
                                <a:gd name="connsiteY106" fmla="*/ 18724 h 21600"/>
                                <a:gd name="connsiteX107" fmla="*/ 23613 w 26989"/>
                                <a:gd name="connsiteY107" fmla="*/ 18814 h 21600"/>
                                <a:gd name="connsiteX108" fmla="*/ 23677 w 26989"/>
                                <a:gd name="connsiteY108" fmla="*/ 18814 h 21600"/>
                                <a:gd name="connsiteX109" fmla="*/ 23677 w 26989"/>
                                <a:gd name="connsiteY109" fmla="*/ 19293 h 21600"/>
                                <a:gd name="connsiteX110" fmla="*/ 23689 w 26989"/>
                                <a:gd name="connsiteY110" fmla="*/ 19383 h 21600"/>
                                <a:gd name="connsiteX111" fmla="*/ 23797 w 26989"/>
                                <a:gd name="connsiteY111" fmla="*/ 19383 h 21600"/>
                                <a:gd name="connsiteX112" fmla="*/ 23809 w 26989"/>
                                <a:gd name="connsiteY112" fmla="*/ 19293 h 21600"/>
                                <a:gd name="connsiteX113" fmla="*/ 23809 w 26989"/>
                                <a:gd name="connsiteY113" fmla="*/ 18814 h 21600"/>
                                <a:gd name="connsiteX114" fmla="*/ 23873 w 26989"/>
                                <a:gd name="connsiteY114" fmla="*/ 18814 h 21600"/>
                                <a:gd name="connsiteX115" fmla="*/ 23885 w 26989"/>
                                <a:gd name="connsiteY115" fmla="*/ 18724 h 21600"/>
                                <a:gd name="connsiteX116" fmla="*/ 23885 w 26989"/>
                                <a:gd name="connsiteY116" fmla="*/ 17915 h 21600"/>
                                <a:gd name="connsiteX117" fmla="*/ 23873 w 26989"/>
                                <a:gd name="connsiteY117" fmla="*/ 17825 h 21600"/>
                                <a:gd name="connsiteX118" fmla="*/ 23873 w 26989"/>
                                <a:gd name="connsiteY118" fmla="*/ 11893 h 21600"/>
                                <a:gd name="connsiteX119" fmla="*/ 23809 w 26989"/>
                                <a:gd name="connsiteY119" fmla="*/ 11893 h 21600"/>
                                <a:gd name="connsiteX120" fmla="*/ 23809 w 26989"/>
                                <a:gd name="connsiteY120" fmla="*/ 11414 h 21600"/>
                                <a:gd name="connsiteX121" fmla="*/ 23797 w 26989"/>
                                <a:gd name="connsiteY121" fmla="*/ 11324 h 21600"/>
                                <a:gd name="connsiteX122" fmla="*/ 23689 w 26989"/>
                                <a:gd name="connsiteY122" fmla="*/ 11324 h 21600"/>
                                <a:gd name="connsiteX123" fmla="*/ 23677 w 26989"/>
                                <a:gd name="connsiteY123" fmla="*/ 11414 h 21600"/>
                                <a:gd name="connsiteX124" fmla="*/ 23677 w 26989"/>
                                <a:gd name="connsiteY124" fmla="*/ 11893 h 21600"/>
                                <a:gd name="connsiteX125" fmla="*/ 23613 w 26989"/>
                                <a:gd name="connsiteY125" fmla="*/ 11893 h 21600"/>
                                <a:gd name="connsiteX126" fmla="*/ 23601 w 26989"/>
                                <a:gd name="connsiteY126" fmla="*/ 11983 h 21600"/>
                                <a:gd name="connsiteX127" fmla="*/ 23601 w 26989"/>
                                <a:gd name="connsiteY127" fmla="*/ 12792 h 21600"/>
                                <a:gd name="connsiteX128" fmla="*/ 23613 w 26989"/>
                                <a:gd name="connsiteY128" fmla="*/ 12882 h 21600"/>
                                <a:gd name="connsiteX129" fmla="*/ 23677 w 26989"/>
                                <a:gd name="connsiteY129" fmla="*/ 12882 h 21600"/>
                                <a:gd name="connsiteX130" fmla="*/ 23677 w 26989"/>
                                <a:gd name="connsiteY130" fmla="*/ 13361 h 21600"/>
                                <a:gd name="connsiteX131" fmla="*/ 23689 w 26989"/>
                                <a:gd name="connsiteY131" fmla="*/ 13451 h 21600"/>
                                <a:gd name="connsiteX132" fmla="*/ 23797 w 26989"/>
                                <a:gd name="connsiteY132" fmla="*/ 13451 h 21600"/>
                                <a:gd name="connsiteX133" fmla="*/ 23809 w 26989"/>
                                <a:gd name="connsiteY133" fmla="*/ 13361 h 21600"/>
                                <a:gd name="connsiteX134" fmla="*/ 23809 w 26989"/>
                                <a:gd name="connsiteY134" fmla="*/ 12882 h 21600"/>
                                <a:gd name="connsiteX135" fmla="*/ 23873 w 26989"/>
                                <a:gd name="connsiteY135" fmla="*/ 12882 h 21600"/>
                                <a:gd name="connsiteX136" fmla="*/ 23885 w 26989"/>
                                <a:gd name="connsiteY136" fmla="*/ 12792 h 21600"/>
                                <a:gd name="connsiteX137" fmla="*/ 23885 w 26989"/>
                                <a:gd name="connsiteY137" fmla="*/ 11983 h 21600"/>
                                <a:gd name="connsiteX138" fmla="*/ 23873 w 26989"/>
                                <a:gd name="connsiteY138" fmla="*/ 11893 h 21600"/>
                                <a:gd name="connsiteX139" fmla="*/ 23461 w 26989"/>
                                <a:gd name="connsiteY139" fmla="*/ 14979 h 21600"/>
                                <a:gd name="connsiteX140" fmla="*/ 23405 w 26989"/>
                                <a:gd name="connsiteY140" fmla="*/ 14979 h 21600"/>
                                <a:gd name="connsiteX141" fmla="*/ 23405 w 26989"/>
                                <a:gd name="connsiteY141" fmla="*/ 14560 h 21600"/>
                                <a:gd name="connsiteX142" fmla="*/ 23393 w 26989"/>
                                <a:gd name="connsiteY142" fmla="*/ 14470 h 21600"/>
                                <a:gd name="connsiteX143" fmla="*/ 23297 w 26989"/>
                                <a:gd name="connsiteY143" fmla="*/ 14470 h 21600"/>
                                <a:gd name="connsiteX144" fmla="*/ 23285 w 26989"/>
                                <a:gd name="connsiteY144" fmla="*/ 14560 h 21600"/>
                                <a:gd name="connsiteX145" fmla="*/ 23285 w 26989"/>
                                <a:gd name="connsiteY145" fmla="*/ 14979 h 21600"/>
                                <a:gd name="connsiteX146" fmla="*/ 23229 w 26989"/>
                                <a:gd name="connsiteY146" fmla="*/ 14979 h 21600"/>
                                <a:gd name="connsiteX147" fmla="*/ 23217 w 26989"/>
                                <a:gd name="connsiteY147" fmla="*/ 15069 h 21600"/>
                                <a:gd name="connsiteX148" fmla="*/ 23217 w 26989"/>
                                <a:gd name="connsiteY148" fmla="*/ 15788 h 21600"/>
                                <a:gd name="connsiteX149" fmla="*/ 23229 w 26989"/>
                                <a:gd name="connsiteY149" fmla="*/ 15878 h 21600"/>
                                <a:gd name="connsiteX150" fmla="*/ 23285 w 26989"/>
                                <a:gd name="connsiteY150" fmla="*/ 15878 h 21600"/>
                                <a:gd name="connsiteX151" fmla="*/ 23285 w 26989"/>
                                <a:gd name="connsiteY151" fmla="*/ 16297 h 21600"/>
                                <a:gd name="connsiteX152" fmla="*/ 23297 w 26989"/>
                                <a:gd name="connsiteY152" fmla="*/ 16387 h 21600"/>
                                <a:gd name="connsiteX153" fmla="*/ 23393 w 26989"/>
                                <a:gd name="connsiteY153" fmla="*/ 16387 h 21600"/>
                                <a:gd name="connsiteX154" fmla="*/ 23405 w 26989"/>
                                <a:gd name="connsiteY154" fmla="*/ 16297 h 21600"/>
                                <a:gd name="connsiteX155" fmla="*/ 23405 w 26989"/>
                                <a:gd name="connsiteY155" fmla="*/ 15878 h 21600"/>
                                <a:gd name="connsiteX156" fmla="*/ 23461 w 26989"/>
                                <a:gd name="connsiteY156" fmla="*/ 15878 h 21600"/>
                                <a:gd name="connsiteX157" fmla="*/ 23473 w 26989"/>
                                <a:gd name="connsiteY157" fmla="*/ 15788 h 21600"/>
                                <a:gd name="connsiteX158" fmla="*/ 23473 w 26989"/>
                                <a:gd name="connsiteY158" fmla="*/ 15069 h 21600"/>
                                <a:gd name="connsiteX159" fmla="*/ 23461 w 26989"/>
                                <a:gd name="connsiteY159" fmla="*/ 14979 h 21600"/>
                                <a:gd name="connsiteX160" fmla="*/ 23461 w 26989"/>
                                <a:gd name="connsiteY160" fmla="*/ 20881 h 21600"/>
                                <a:gd name="connsiteX161" fmla="*/ 23405 w 26989"/>
                                <a:gd name="connsiteY161" fmla="*/ 20881 h 21600"/>
                                <a:gd name="connsiteX162" fmla="*/ 23405 w 26989"/>
                                <a:gd name="connsiteY162" fmla="*/ 20462 h 21600"/>
                                <a:gd name="connsiteX163" fmla="*/ 23393 w 26989"/>
                                <a:gd name="connsiteY163" fmla="*/ 20372 h 21600"/>
                                <a:gd name="connsiteX164" fmla="*/ 23297 w 26989"/>
                                <a:gd name="connsiteY164" fmla="*/ 20372 h 21600"/>
                                <a:gd name="connsiteX165" fmla="*/ 23285 w 26989"/>
                                <a:gd name="connsiteY165" fmla="*/ 20462 h 21600"/>
                                <a:gd name="connsiteX166" fmla="*/ 23285 w 26989"/>
                                <a:gd name="connsiteY166" fmla="*/ 20881 h 21600"/>
                                <a:gd name="connsiteX167" fmla="*/ 23229 w 26989"/>
                                <a:gd name="connsiteY167" fmla="*/ 20881 h 21600"/>
                                <a:gd name="connsiteX168" fmla="*/ 23217 w 26989"/>
                                <a:gd name="connsiteY168" fmla="*/ 20971 h 21600"/>
                                <a:gd name="connsiteX169" fmla="*/ 23217 w 26989"/>
                                <a:gd name="connsiteY169" fmla="*/ 21600 h 21600"/>
                                <a:gd name="connsiteX170" fmla="*/ 23473 w 26989"/>
                                <a:gd name="connsiteY170" fmla="*/ 21600 h 21600"/>
                                <a:gd name="connsiteX171" fmla="*/ 23473 w 26989"/>
                                <a:gd name="connsiteY171" fmla="*/ 20971 h 21600"/>
                                <a:gd name="connsiteX172" fmla="*/ 23461 w 26989"/>
                                <a:gd name="connsiteY172" fmla="*/ 20881 h 21600"/>
                                <a:gd name="connsiteX173" fmla="*/ 23461 w 26989"/>
                                <a:gd name="connsiteY173" fmla="*/ 9107 h 21600"/>
                                <a:gd name="connsiteX174" fmla="*/ 23405 w 26989"/>
                                <a:gd name="connsiteY174" fmla="*/ 9107 h 21600"/>
                                <a:gd name="connsiteX175" fmla="*/ 23405 w 26989"/>
                                <a:gd name="connsiteY175" fmla="*/ 8688 h 21600"/>
                                <a:gd name="connsiteX176" fmla="*/ 23393 w 26989"/>
                                <a:gd name="connsiteY176" fmla="*/ 8598 h 21600"/>
                                <a:gd name="connsiteX177" fmla="*/ 23297 w 26989"/>
                                <a:gd name="connsiteY177" fmla="*/ 8598 h 21600"/>
                                <a:gd name="connsiteX178" fmla="*/ 23285 w 26989"/>
                                <a:gd name="connsiteY178" fmla="*/ 8688 h 21600"/>
                                <a:gd name="connsiteX179" fmla="*/ 23285 w 26989"/>
                                <a:gd name="connsiteY179" fmla="*/ 9107 h 21600"/>
                                <a:gd name="connsiteX180" fmla="*/ 23229 w 26989"/>
                                <a:gd name="connsiteY180" fmla="*/ 9107 h 21600"/>
                                <a:gd name="connsiteX181" fmla="*/ 23217 w 26989"/>
                                <a:gd name="connsiteY181" fmla="*/ 9197 h 21600"/>
                                <a:gd name="connsiteX182" fmla="*/ 23217 w 26989"/>
                                <a:gd name="connsiteY182" fmla="*/ 9916 h 21600"/>
                                <a:gd name="connsiteX183" fmla="*/ 23229 w 26989"/>
                                <a:gd name="connsiteY183" fmla="*/ 10006 h 21600"/>
                                <a:gd name="connsiteX184" fmla="*/ 23285 w 26989"/>
                                <a:gd name="connsiteY184" fmla="*/ 10006 h 21600"/>
                                <a:gd name="connsiteX185" fmla="*/ 23285 w 26989"/>
                                <a:gd name="connsiteY185" fmla="*/ 10426 h 21600"/>
                                <a:gd name="connsiteX186" fmla="*/ 23297 w 26989"/>
                                <a:gd name="connsiteY186" fmla="*/ 10515 h 21600"/>
                                <a:gd name="connsiteX187" fmla="*/ 23393 w 26989"/>
                                <a:gd name="connsiteY187" fmla="*/ 10515 h 21600"/>
                                <a:gd name="connsiteX188" fmla="*/ 23405 w 26989"/>
                                <a:gd name="connsiteY188" fmla="*/ 10426 h 21600"/>
                                <a:gd name="connsiteX189" fmla="*/ 23405 w 26989"/>
                                <a:gd name="connsiteY189" fmla="*/ 10006 h 21600"/>
                                <a:gd name="connsiteX190" fmla="*/ 23461 w 26989"/>
                                <a:gd name="connsiteY190" fmla="*/ 10006 h 21600"/>
                                <a:gd name="connsiteX191" fmla="*/ 23473 w 26989"/>
                                <a:gd name="connsiteY191" fmla="*/ 9916 h 21600"/>
                                <a:gd name="connsiteX192" fmla="*/ 23473 w 26989"/>
                                <a:gd name="connsiteY192" fmla="*/ 9197 h 21600"/>
                                <a:gd name="connsiteX193" fmla="*/ 23461 w 26989"/>
                                <a:gd name="connsiteY193" fmla="*/ 9107 h 21600"/>
                                <a:gd name="connsiteX194" fmla="*/ 24709 w 26989"/>
                                <a:gd name="connsiteY194" fmla="*/ 11774 h 21600"/>
                                <a:gd name="connsiteX195" fmla="*/ 24633 w 26989"/>
                                <a:gd name="connsiteY195" fmla="*/ 11774 h 21600"/>
                                <a:gd name="connsiteX196" fmla="*/ 24633 w 26989"/>
                                <a:gd name="connsiteY196" fmla="*/ 11204 h 21600"/>
                                <a:gd name="connsiteX197" fmla="*/ 24617 w 26989"/>
                                <a:gd name="connsiteY197" fmla="*/ 11085 h 21600"/>
                                <a:gd name="connsiteX198" fmla="*/ 24485 w 26989"/>
                                <a:gd name="connsiteY198" fmla="*/ 11085 h 21600"/>
                                <a:gd name="connsiteX199" fmla="*/ 24469 w 26989"/>
                                <a:gd name="connsiteY199" fmla="*/ 11204 h 21600"/>
                                <a:gd name="connsiteX200" fmla="*/ 24469 w 26989"/>
                                <a:gd name="connsiteY200" fmla="*/ 11774 h 21600"/>
                                <a:gd name="connsiteX201" fmla="*/ 24393 w 26989"/>
                                <a:gd name="connsiteY201" fmla="*/ 11774 h 21600"/>
                                <a:gd name="connsiteX202" fmla="*/ 24377 w 26989"/>
                                <a:gd name="connsiteY202" fmla="*/ 11893 h 21600"/>
                                <a:gd name="connsiteX203" fmla="*/ 24377 w 26989"/>
                                <a:gd name="connsiteY203" fmla="*/ 12912 h 21600"/>
                                <a:gd name="connsiteX204" fmla="*/ 24393 w 26989"/>
                                <a:gd name="connsiteY204" fmla="*/ 13032 h 21600"/>
                                <a:gd name="connsiteX205" fmla="*/ 24469 w 26989"/>
                                <a:gd name="connsiteY205" fmla="*/ 13032 h 21600"/>
                                <a:gd name="connsiteX206" fmla="*/ 24469 w 26989"/>
                                <a:gd name="connsiteY206" fmla="*/ 13601 h 21600"/>
                                <a:gd name="connsiteX207" fmla="*/ 24485 w 26989"/>
                                <a:gd name="connsiteY207" fmla="*/ 13721 h 21600"/>
                                <a:gd name="connsiteX208" fmla="*/ 24621 w 26989"/>
                                <a:gd name="connsiteY208" fmla="*/ 13721 h 21600"/>
                                <a:gd name="connsiteX209" fmla="*/ 24637 w 26989"/>
                                <a:gd name="connsiteY209" fmla="*/ 13601 h 21600"/>
                                <a:gd name="connsiteX210" fmla="*/ 24637 w 26989"/>
                                <a:gd name="connsiteY210" fmla="*/ 13032 h 21600"/>
                                <a:gd name="connsiteX211" fmla="*/ 24713 w 26989"/>
                                <a:gd name="connsiteY211" fmla="*/ 13032 h 21600"/>
                                <a:gd name="connsiteX212" fmla="*/ 24729 w 26989"/>
                                <a:gd name="connsiteY212" fmla="*/ 12912 h 21600"/>
                                <a:gd name="connsiteX213" fmla="*/ 24729 w 26989"/>
                                <a:gd name="connsiteY213" fmla="*/ 11893 h 21600"/>
                                <a:gd name="connsiteX214" fmla="*/ 24709 w 26989"/>
                                <a:gd name="connsiteY214" fmla="*/ 11774 h 21600"/>
                                <a:gd name="connsiteX215" fmla="*/ 23461 w 26989"/>
                                <a:gd name="connsiteY215" fmla="*/ 3236 h 21600"/>
                                <a:gd name="connsiteX216" fmla="*/ 23405 w 26989"/>
                                <a:gd name="connsiteY216" fmla="*/ 3236 h 21600"/>
                                <a:gd name="connsiteX217" fmla="*/ 23405 w 26989"/>
                                <a:gd name="connsiteY217" fmla="*/ 2816 h 21600"/>
                                <a:gd name="connsiteX218" fmla="*/ 23393 w 26989"/>
                                <a:gd name="connsiteY218" fmla="*/ 2726 h 21600"/>
                                <a:gd name="connsiteX219" fmla="*/ 23297 w 26989"/>
                                <a:gd name="connsiteY219" fmla="*/ 2726 h 21600"/>
                                <a:gd name="connsiteX220" fmla="*/ 23285 w 26989"/>
                                <a:gd name="connsiteY220" fmla="*/ 2816 h 21600"/>
                                <a:gd name="connsiteX221" fmla="*/ 23285 w 26989"/>
                                <a:gd name="connsiteY221" fmla="*/ 3236 h 21600"/>
                                <a:gd name="connsiteX222" fmla="*/ 23229 w 26989"/>
                                <a:gd name="connsiteY222" fmla="*/ 3236 h 21600"/>
                                <a:gd name="connsiteX223" fmla="*/ 23217 w 26989"/>
                                <a:gd name="connsiteY223" fmla="*/ 3325 h 21600"/>
                                <a:gd name="connsiteX224" fmla="*/ 23217 w 26989"/>
                                <a:gd name="connsiteY224" fmla="*/ 4044 h 21600"/>
                                <a:gd name="connsiteX225" fmla="*/ 23229 w 26989"/>
                                <a:gd name="connsiteY225" fmla="*/ 4134 h 21600"/>
                                <a:gd name="connsiteX226" fmla="*/ 23285 w 26989"/>
                                <a:gd name="connsiteY226" fmla="*/ 4134 h 21600"/>
                                <a:gd name="connsiteX227" fmla="*/ 23285 w 26989"/>
                                <a:gd name="connsiteY227" fmla="*/ 4554 h 21600"/>
                                <a:gd name="connsiteX228" fmla="*/ 23297 w 26989"/>
                                <a:gd name="connsiteY228" fmla="*/ 4644 h 21600"/>
                                <a:gd name="connsiteX229" fmla="*/ 23393 w 26989"/>
                                <a:gd name="connsiteY229" fmla="*/ 4644 h 21600"/>
                                <a:gd name="connsiteX230" fmla="*/ 23405 w 26989"/>
                                <a:gd name="connsiteY230" fmla="*/ 4554 h 21600"/>
                                <a:gd name="connsiteX231" fmla="*/ 23405 w 26989"/>
                                <a:gd name="connsiteY231" fmla="*/ 4134 h 21600"/>
                                <a:gd name="connsiteX232" fmla="*/ 23461 w 26989"/>
                                <a:gd name="connsiteY232" fmla="*/ 4134 h 21600"/>
                                <a:gd name="connsiteX233" fmla="*/ 23473 w 26989"/>
                                <a:gd name="connsiteY233" fmla="*/ 4044 h 21600"/>
                                <a:gd name="connsiteX234" fmla="*/ 23473 w 26989"/>
                                <a:gd name="connsiteY234" fmla="*/ 3325 h 21600"/>
                                <a:gd name="connsiteX235" fmla="*/ 23461 w 26989"/>
                                <a:gd name="connsiteY235" fmla="*/ 3236 h 21600"/>
                                <a:gd name="connsiteX236" fmla="*/ 24709 w 26989"/>
                                <a:gd name="connsiteY236" fmla="*/ 17705 h 21600"/>
                                <a:gd name="connsiteX237" fmla="*/ 24633 w 26989"/>
                                <a:gd name="connsiteY237" fmla="*/ 17705 h 21600"/>
                                <a:gd name="connsiteX238" fmla="*/ 24633 w 26989"/>
                                <a:gd name="connsiteY238" fmla="*/ 17136 h 21600"/>
                                <a:gd name="connsiteX239" fmla="*/ 24617 w 26989"/>
                                <a:gd name="connsiteY239" fmla="*/ 17016 h 21600"/>
                                <a:gd name="connsiteX240" fmla="*/ 24485 w 26989"/>
                                <a:gd name="connsiteY240" fmla="*/ 17016 h 21600"/>
                                <a:gd name="connsiteX241" fmla="*/ 24469 w 26989"/>
                                <a:gd name="connsiteY241" fmla="*/ 17136 h 21600"/>
                                <a:gd name="connsiteX242" fmla="*/ 24469 w 26989"/>
                                <a:gd name="connsiteY242" fmla="*/ 17705 h 21600"/>
                                <a:gd name="connsiteX243" fmla="*/ 24393 w 26989"/>
                                <a:gd name="connsiteY243" fmla="*/ 17705 h 21600"/>
                                <a:gd name="connsiteX244" fmla="*/ 24377 w 26989"/>
                                <a:gd name="connsiteY244" fmla="*/ 17825 h 21600"/>
                                <a:gd name="connsiteX245" fmla="*/ 24377 w 26989"/>
                                <a:gd name="connsiteY245" fmla="*/ 18844 h 21600"/>
                                <a:gd name="connsiteX246" fmla="*/ 24393 w 26989"/>
                                <a:gd name="connsiteY246" fmla="*/ 18964 h 21600"/>
                                <a:gd name="connsiteX247" fmla="*/ 24469 w 26989"/>
                                <a:gd name="connsiteY247" fmla="*/ 18964 h 21600"/>
                                <a:gd name="connsiteX248" fmla="*/ 24469 w 26989"/>
                                <a:gd name="connsiteY248" fmla="*/ 19533 h 21600"/>
                                <a:gd name="connsiteX249" fmla="*/ 24485 w 26989"/>
                                <a:gd name="connsiteY249" fmla="*/ 19653 h 21600"/>
                                <a:gd name="connsiteX250" fmla="*/ 24621 w 26989"/>
                                <a:gd name="connsiteY250" fmla="*/ 19653 h 21600"/>
                                <a:gd name="connsiteX251" fmla="*/ 24637 w 26989"/>
                                <a:gd name="connsiteY251" fmla="*/ 19533 h 21600"/>
                                <a:gd name="connsiteX252" fmla="*/ 24637 w 26989"/>
                                <a:gd name="connsiteY252" fmla="*/ 18964 h 21600"/>
                                <a:gd name="connsiteX253" fmla="*/ 24713 w 26989"/>
                                <a:gd name="connsiteY253" fmla="*/ 18964 h 21600"/>
                                <a:gd name="connsiteX254" fmla="*/ 24729 w 26989"/>
                                <a:gd name="connsiteY254" fmla="*/ 18844 h 21600"/>
                                <a:gd name="connsiteX255" fmla="*/ 24729 w 26989"/>
                                <a:gd name="connsiteY255" fmla="*/ 17825 h 21600"/>
                                <a:gd name="connsiteX256" fmla="*/ 24709 w 26989"/>
                                <a:gd name="connsiteY256" fmla="*/ 17705 h 21600"/>
                                <a:gd name="connsiteX257" fmla="*/ 25273 w 26989"/>
                                <a:gd name="connsiteY257" fmla="*/ 14110 h 21600"/>
                                <a:gd name="connsiteX258" fmla="*/ 25437 w 26989"/>
                                <a:gd name="connsiteY258" fmla="*/ 14110 h 21600"/>
                                <a:gd name="connsiteX259" fmla="*/ 25457 w 26989"/>
                                <a:gd name="connsiteY259" fmla="*/ 13961 h 21600"/>
                                <a:gd name="connsiteX260" fmla="*/ 25457 w 26989"/>
                                <a:gd name="connsiteY260" fmla="*/ 13242 h 21600"/>
                                <a:gd name="connsiteX261" fmla="*/ 25553 w 26989"/>
                                <a:gd name="connsiteY261" fmla="*/ 13242 h 21600"/>
                                <a:gd name="connsiteX262" fmla="*/ 25573 w 26989"/>
                                <a:gd name="connsiteY262" fmla="*/ 13092 h 21600"/>
                                <a:gd name="connsiteX263" fmla="*/ 25573 w 26989"/>
                                <a:gd name="connsiteY263" fmla="*/ 11864 h 21600"/>
                                <a:gd name="connsiteX264" fmla="*/ 25553 w 26989"/>
                                <a:gd name="connsiteY264" fmla="*/ 11714 h 21600"/>
                                <a:gd name="connsiteX265" fmla="*/ 25457 w 26989"/>
                                <a:gd name="connsiteY265" fmla="*/ 11714 h 21600"/>
                                <a:gd name="connsiteX266" fmla="*/ 25457 w 26989"/>
                                <a:gd name="connsiteY266" fmla="*/ 10995 h 21600"/>
                                <a:gd name="connsiteX267" fmla="*/ 25437 w 26989"/>
                                <a:gd name="connsiteY267" fmla="*/ 10845 h 21600"/>
                                <a:gd name="connsiteX268" fmla="*/ 25273 w 26989"/>
                                <a:gd name="connsiteY268" fmla="*/ 10845 h 21600"/>
                                <a:gd name="connsiteX269" fmla="*/ 25253 w 26989"/>
                                <a:gd name="connsiteY269" fmla="*/ 10995 h 21600"/>
                                <a:gd name="connsiteX270" fmla="*/ 25253 w 26989"/>
                                <a:gd name="connsiteY270" fmla="*/ 11714 h 21600"/>
                                <a:gd name="connsiteX271" fmla="*/ 25157 w 26989"/>
                                <a:gd name="connsiteY271" fmla="*/ 11714 h 21600"/>
                                <a:gd name="connsiteX272" fmla="*/ 25137 w 26989"/>
                                <a:gd name="connsiteY272" fmla="*/ 11864 h 21600"/>
                                <a:gd name="connsiteX273" fmla="*/ 25137 w 26989"/>
                                <a:gd name="connsiteY273" fmla="*/ 12433 h 21600"/>
                                <a:gd name="connsiteX274" fmla="*/ 25137 w 26989"/>
                                <a:gd name="connsiteY274" fmla="*/ 12433 h 21600"/>
                                <a:gd name="connsiteX275" fmla="*/ 25137 w 26989"/>
                                <a:gd name="connsiteY275" fmla="*/ 13122 h 21600"/>
                                <a:gd name="connsiteX276" fmla="*/ 25157 w 26989"/>
                                <a:gd name="connsiteY276" fmla="*/ 13272 h 21600"/>
                                <a:gd name="connsiteX277" fmla="*/ 25253 w 26989"/>
                                <a:gd name="connsiteY277" fmla="*/ 13272 h 21600"/>
                                <a:gd name="connsiteX278" fmla="*/ 25253 w 26989"/>
                                <a:gd name="connsiteY278" fmla="*/ 13991 h 21600"/>
                                <a:gd name="connsiteX279" fmla="*/ 25273 w 26989"/>
                                <a:gd name="connsiteY279" fmla="*/ 14110 h 21600"/>
                                <a:gd name="connsiteX280" fmla="*/ 25573 w 26989"/>
                                <a:gd name="connsiteY280" fmla="*/ 19054 h 21600"/>
                                <a:gd name="connsiteX281" fmla="*/ 25573 w 26989"/>
                                <a:gd name="connsiteY281" fmla="*/ 17825 h 21600"/>
                                <a:gd name="connsiteX282" fmla="*/ 25553 w 26989"/>
                                <a:gd name="connsiteY282" fmla="*/ 17675 h 21600"/>
                                <a:gd name="connsiteX283" fmla="*/ 25457 w 26989"/>
                                <a:gd name="connsiteY283" fmla="*/ 17675 h 21600"/>
                                <a:gd name="connsiteX284" fmla="*/ 25457 w 26989"/>
                                <a:gd name="connsiteY284" fmla="*/ 16956 h 21600"/>
                                <a:gd name="connsiteX285" fmla="*/ 25437 w 26989"/>
                                <a:gd name="connsiteY285" fmla="*/ 16807 h 21600"/>
                                <a:gd name="connsiteX286" fmla="*/ 25273 w 26989"/>
                                <a:gd name="connsiteY286" fmla="*/ 16807 h 21600"/>
                                <a:gd name="connsiteX287" fmla="*/ 25253 w 26989"/>
                                <a:gd name="connsiteY287" fmla="*/ 16956 h 21600"/>
                                <a:gd name="connsiteX288" fmla="*/ 25253 w 26989"/>
                                <a:gd name="connsiteY288" fmla="*/ 17675 h 21600"/>
                                <a:gd name="connsiteX289" fmla="*/ 25157 w 26989"/>
                                <a:gd name="connsiteY289" fmla="*/ 17675 h 21600"/>
                                <a:gd name="connsiteX290" fmla="*/ 25137 w 26989"/>
                                <a:gd name="connsiteY290" fmla="*/ 17825 h 21600"/>
                                <a:gd name="connsiteX291" fmla="*/ 25137 w 26989"/>
                                <a:gd name="connsiteY291" fmla="*/ 18394 h 21600"/>
                                <a:gd name="connsiteX292" fmla="*/ 25137 w 26989"/>
                                <a:gd name="connsiteY292" fmla="*/ 18394 h 21600"/>
                                <a:gd name="connsiteX293" fmla="*/ 25137 w 26989"/>
                                <a:gd name="connsiteY293" fmla="*/ 19083 h 21600"/>
                                <a:gd name="connsiteX294" fmla="*/ 25157 w 26989"/>
                                <a:gd name="connsiteY294" fmla="*/ 19233 h 21600"/>
                                <a:gd name="connsiteX295" fmla="*/ 25253 w 26989"/>
                                <a:gd name="connsiteY295" fmla="*/ 19233 h 21600"/>
                                <a:gd name="connsiteX296" fmla="*/ 25253 w 26989"/>
                                <a:gd name="connsiteY296" fmla="*/ 19952 h 21600"/>
                                <a:gd name="connsiteX297" fmla="*/ 25273 w 26989"/>
                                <a:gd name="connsiteY297" fmla="*/ 20102 h 21600"/>
                                <a:gd name="connsiteX298" fmla="*/ 25437 w 26989"/>
                                <a:gd name="connsiteY298" fmla="*/ 20102 h 21600"/>
                                <a:gd name="connsiteX299" fmla="*/ 25457 w 26989"/>
                                <a:gd name="connsiteY299" fmla="*/ 19952 h 21600"/>
                                <a:gd name="connsiteX300" fmla="*/ 25457 w 26989"/>
                                <a:gd name="connsiteY300" fmla="*/ 19233 h 21600"/>
                                <a:gd name="connsiteX301" fmla="*/ 25553 w 26989"/>
                                <a:gd name="connsiteY301" fmla="*/ 19233 h 21600"/>
                                <a:gd name="connsiteX302" fmla="*/ 25573 w 26989"/>
                                <a:gd name="connsiteY302" fmla="*/ 19054 h 21600"/>
                                <a:gd name="connsiteX303" fmla="*/ 24757 w 26989"/>
                                <a:gd name="connsiteY303" fmla="*/ 10126 h 21600"/>
                                <a:gd name="connsiteX304" fmla="*/ 24773 w 26989"/>
                                <a:gd name="connsiteY304" fmla="*/ 10246 h 21600"/>
                                <a:gd name="connsiteX305" fmla="*/ 24857 w 26989"/>
                                <a:gd name="connsiteY305" fmla="*/ 10246 h 21600"/>
                                <a:gd name="connsiteX306" fmla="*/ 24857 w 26989"/>
                                <a:gd name="connsiteY306" fmla="*/ 10875 h 21600"/>
                                <a:gd name="connsiteX307" fmla="*/ 24873 w 26989"/>
                                <a:gd name="connsiteY307" fmla="*/ 10995 h 21600"/>
                                <a:gd name="connsiteX308" fmla="*/ 25021 w 26989"/>
                                <a:gd name="connsiteY308" fmla="*/ 10995 h 21600"/>
                                <a:gd name="connsiteX309" fmla="*/ 25037 w 26989"/>
                                <a:gd name="connsiteY309" fmla="*/ 10875 h 21600"/>
                                <a:gd name="connsiteX310" fmla="*/ 25037 w 26989"/>
                                <a:gd name="connsiteY310" fmla="*/ 10246 h 21600"/>
                                <a:gd name="connsiteX311" fmla="*/ 25121 w 26989"/>
                                <a:gd name="connsiteY311" fmla="*/ 10246 h 21600"/>
                                <a:gd name="connsiteX312" fmla="*/ 25137 w 26989"/>
                                <a:gd name="connsiteY312" fmla="*/ 10126 h 21600"/>
                                <a:gd name="connsiteX313" fmla="*/ 25137 w 26989"/>
                                <a:gd name="connsiteY313" fmla="*/ 9017 h 21600"/>
                                <a:gd name="connsiteX314" fmla="*/ 25121 w 26989"/>
                                <a:gd name="connsiteY314" fmla="*/ 8898 h 21600"/>
                                <a:gd name="connsiteX315" fmla="*/ 25045 w 26989"/>
                                <a:gd name="connsiteY315" fmla="*/ 8898 h 21600"/>
                                <a:gd name="connsiteX316" fmla="*/ 25045 w 26989"/>
                                <a:gd name="connsiteY316" fmla="*/ 8269 h 21600"/>
                                <a:gd name="connsiteX317" fmla="*/ 25029 w 26989"/>
                                <a:gd name="connsiteY317" fmla="*/ 8149 h 21600"/>
                                <a:gd name="connsiteX318" fmla="*/ 24881 w 26989"/>
                                <a:gd name="connsiteY318" fmla="*/ 8149 h 21600"/>
                                <a:gd name="connsiteX319" fmla="*/ 24865 w 26989"/>
                                <a:gd name="connsiteY319" fmla="*/ 8269 h 21600"/>
                                <a:gd name="connsiteX320" fmla="*/ 24865 w 26989"/>
                                <a:gd name="connsiteY320" fmla="*/ 8898 h 21600"/>
                                <a:gd name="connsiteX321" fmla="*/ 24781 w 26989"/>
                                <a:gd name="connsiteY321" fmla="*/ 8898 h 21600"/>
                                <a:gd name="connsiteX322" fmla="*/ 24765 w 26989"/>
                                <a:gd name="connsiteY322" fmla="*/ 9017 h 21600"/>
                                <a:gd name="connsiteX323" fmla="*/ 24765 w 26989"/>
                                <a:gd name="connsiteY323" fmla="*/ 10126 h 21600"/>
                                <a:gd name="connsiteX324" fmla="*/ 24757 w 26989"/>
                                <a:gd name="connsiteY324" fmla="*/ 10126 h 21600"/>
                                <a:gd name="connsiteX325" fmla="*/ 24757 w 26989"/>
                                <a:gd name="connsiteY325" fmla="*/ 15998 h 21600"/>
                                <a:gd name="connsiteX326" fmla="*/ 24773 w 26989"/>
                                <a:gd name="connsiteY326" fmla="*/ 16118 h 21600"/>
                                <a:gd name="connsiteX327" fmla="*/ 24857 w 26989"/>
                                <a:gd name="connsiteY327" fmla="*/ 16118 h 21600"/>
                                <a:gd name="connsiteX328" fmla="*/ 24857 w 26989"/>
                                <a:gd name="connsiteY328" fmla="*/ 16747 h 21600"/>
                                <a:gd name="connsiteX329" fmla="*/ 24873 w 26989"/>
                                <a:gd name="connsiteY329" fmla="*/ 16867 h 21600"/>
                                <a:gd name="connsiteX330" fmla="*/ 25021 w 26989"/>
                                <a:gd name="connsiteY330" fmla="*/ 16867 h 21600"/>
                                <a:gd name="connsiteX331" fmla="*/ 25037 w 26989"/>
                                <a:gd name="connsiteY331" fmla="*/ 16747 h 21600"/>
                                <a:gd name="connsiteX332" fmla="*/ 25037 w 26989"/>
                                <a:gd name="connsiteY332" fmla="*/ 16118 h 21600"/>
                                <a:gd name="connsiteX333" fmla="*/ 25121 w 26989"/>
                                <a:gd name="connsiteY333" fmla="*/ 16118 h 21600"/>
                                <a:gd name="connsiteX334" fmla="*/ 25137 w 26989"/>
                                <a:gd name="connsiteY334" fmla="*/ 15998 h 21600"/>
                                <a:gd name="connsiteX335" fmla="*/ 25137 w 26989"/>
                                <a:gd name="connsiteY335" fmla="*/ 14889 h 21600"/>
                                <a:gd name="connsiteX336" fmla="*/ 25121 w 26989"/>
                                <a:gd name="connsiteY336" fmla="*/ 14769 h 21600"/>
                                <a:gd name="connsiteX337" fmla="*/ 25045 w 26989"/>
                                <a:gd name="connsiteY337" fmla="*/ 14769 h 21600"/>
                                <a:gd name="connsiteX338" fmla="*/ 25045 w 26989"/>
                                <a:gd name="connsiteY338" fmla="*/ 14140 h 21600"/>
                                <a:gd name="connsiteX339" fmla="*/ 25029 w 26989"/>
                                <a:gd name="connsiteY339" fmla="*/ 14021 h 21600"/>
                                <a:gd name="connsiteX340" fmla="*/ 24881 w 26989"/>
                                <a:gd name="connsiteY340" fmla="*/ 14021 h 21600"/>
                                <a:gd name="connsiteX341" fmla="*/ 24865 w 26989"/>
                                <a:gd name="connsiteY341" fmla="*/ 14140 h 21600"/>
                                <a:gd name="connsiteX342" fmla="*/ 24865 w 26989"/>
                                <a:gd name="connsiteY342" fmla="*/ 14769 h 21600"/>
                                <a:gd name="connsiteX343" fmla="*/ 24781 w 26989"/>
                                <a:gd name="connsiteY343" fmla="*/ 14769 h 21600"/>
                                <a:gd name="connsiteX344" fmla="*/ 24765 w 26989"/>
                                <a:gd name="connsiteY344" fmla="*/ 14889 h 21600"/>
                                <a:gd name="connsiteX345" fmla="*/ 24765 w 26989"/>
                                <a:gd name="connsiteY345" fmla="*/ 15998 h 21600"/>
                                <a:gd name="connsiteX346" fmla="*/ 24757 w 26989"/>
                                <a:gd name="connsiteY346" fmla="*/ 15998 h 21600"/>
                                <a:gd name="connsiteX347" fmla="*/ 0 w 26989"/>
                                <a:gd name="connsiteY347" fmla="*/ 0 h 21600"/>
                                <a:gd name="connsiteX348" fmla="*/ 5389 w 26989"/>
                                <a:gd name="connsiteY348" fmla="*/ 2127 h 21600"/>
                                <a:gd name="connsiteX349" fmla="*/ 25253 w 26989"/>
                                <a:gd name="connsiteY349" fmla="*/ 2127 h 21600"/>
                                <a:gd name="connsiteX350" fmla="*/ 25253 w 26989"/>
                                <a:gd name="connsiteY350" fmla="*/ 2277 h 21600"/>
                                <a:gd name="connsiteX351" fmla="*/ 25273 w 26989"/>
                                <a:gd name="connsiteY351" fmla="*/ 2427 h 21600"/>
                                <a:gd name="connsiteX352" fmla="*/ 25437 w 26989"/>
                                <a:gd name="connsiteY352" fmla="*/ 2427 h 21600"/>
                                <a:gd name="connsiteX353" fmla="*/ 25457 w 26989"/>
                                <a:gd name="connsiteY353" fmla="*/ 2277 h 21600"/>
                                <a:gd name="connsiteX354" fmla="*/ 25457 w 26989"/>
                                <a:gd name="connsiteY354" fmla="*/ 2127 h 21600"/>
                                <a:gd name="connsiteX355" fmla="*/ 25645 w 26989"/>
                                <a:gd name="connsiteY355" fmla="*/ 2127 h 21600"/>
                                <a:gd name="connsiteX356" fmla="*/ 25645 w 26989"/>
                                <a:gd name="connsiteY356" fmla="*/ 2846 h 21600"/>
                                <a:gd name="connsiteX357" fmla="*/ 25541 w 26989"/>
                                <a:gd name="connsiteY357" fmla="*/ 2846 h 21600"/>
                                <a:gd name="connsiteX358" fmla="*/ 25521 w 26989"/>
                                <a:gd name="connsiteY358" fmla="*/ 2996 h 21600"/>
                                <a:gd name="connsiteX359" fmla="*/ 25521 w 26989"/>
                                <a:gd name="connsiteY359" fmla="*/ 3625 h 21600"/>
                                <a:gd name="connsiteX360" fmla="*/ 25521 w 26989"/>
                                <a:gd name="connsiteY360" fmla="*/ 3625 h 21600"/>
                                <a:gd name="connsiteX361" fmla="*/ 25521 w 26989"/>
                                <a:gd name="connsiteY361" fmla="*/ 4374 h 21600"/>
                                <a:gd name="connsiteX362" fmla="*/ 25541 w 26989"/>
                                <a:gd name="connsiteY362" fmla="*/ 4524 h 21600"/>
                                <a:gd name="connsiteX363" fmla="*/ 25645 w 26989"/>
                                <a:gd name="connsiteY363" fmla="*/ 4524 h 21600"/>
                                <a:gd name="connsiteX364" fmla="*/ 25645 w 26989"/>
                                <a:gd name="connsiteY364" fmla="*/ 5303 h 21600"/>
                                <a:gd name="connsiteX365" fmla="*/ 25665 w 26989"/>
                                <a:gd name="connsiteY365" fmla="*/ 5452 h 21600"/>
                                <a:gd name="connsiteX366" fmla="*/ 25849 w 26989"/>
                                <a:gd name="connsiteY366" fmla="*/ 5452 h 21600"/>
                                <a:gd name="connsiteX367" fmla="*/ 25869 w 26989"/>
                                <a:gd name="connsiteY367" fmla="*/ 5303 h 21600"/>
                                <a:gd name="connsiteX368" fmla="*/ 25869 w 26989"/>
                                <a:gd name="connsiteY368" fmla="*/ 4524 h 21600"/>
                                <a:gd name="connsiteX369" fmla="*/ 25973 w 26989"/>
                                <a:gd name="connsiteY369" fmla="*/ 4524 h 21600"/>
                                <a:gd name="connsiteX370" fmla="*/ 25993 w 26989"/>
                                <a:gd name="connsiteY370" fmla="*/ 4374 h 21600"/>
                                <a:gd name="connsiteX371" fmla="*/ 25993 w 26989"/>
                                <a:gd name="connsiteY371" fmla="*/ 2996 h 21600"/>
                                <a:gd name="connsiteX372" fmla="*/ 25973 w 26989"/>
                                <a:gd name="connsiteY372" fmla="*/ 2846 h 21600"/>
                                <a:gd name="connsiteX373" fmla="*/ 25869 w 26989"/>
                                <a:gd name="connsiteY373" fmla="*/ 2846 h 21600"/>
                                <a:gd name="connsiteX374" fmla="*/ 25869 w 26989"/>
                                <a:gd name="connsiteY374" fmla="*/ 2127 h 21600"/>
                                <a:gd name="connsiteX375" fmla="*/ 26033 w 26989"/>
                                <a:gd name="connsiteY375" fmla="*/ 2127 h 21600"/>
                                <a:gd name="connsiteX376" fmla="*/ 26033 w 26989"/>
                                <a:gd name="connsiteY376" fmla="*/ 2636 h 21600"/>
                                <a:gd name="connsiteX377" fmla="*/ 26057 w 26989"/>
                                <a:gd name="connsiteY377" fmla="*/ 2816 h 21600"/>
                                <a:gd name="connsiteX378" fmla="*/ 26261 w 26989"/>
                                <a:gd name="connsiteY378" fmla="*/ 2816 h 21600"/>
                                <a:gd name="connsiteX379" fmla="*/ 26265 w 26989"/>
                                <a:gd name="connsiteY379" fmla="*/ 2816 h 21600"/>
                                <a:gd name="connsiteX380" fmla="*/ 26265 w 26989"/>
                                <a:gd name="connsiteY380" fmla="*/ 2846 h 21600"/>
                                <a:gd name="connsiteX381" fmla="*/ 26265 w 26989"/>
                                <a:gd name="connsiteY381" fmla="*/ 4554 h 21600"/>
                                <a:gd name="connsiteX382" fmla="*/ 26293 w 26989"/>
                                <a:gd name="connsiteY382" fmla="*/ 4763 h 21600"/>
                                <a:gd name="connsiteX383" fmla="*/ 26425 w 26989"/>
                                <a:gd name="connsiteY383" fmla="*/ 4763 h 21600"/>
                                <a:gd name="connsiteX384" fmla="*/ 26425 w 26989"/>
                                <a:gd name="connsiteY384" fmla="*/ 5752 h 21600"/>
                                <a:gd name="connsiteX385" fmla="*/ 26453 w 26989"/>
                                <a:gd name="connsiteY385" fmla="*/ 5962 h 21600"/>
                                <a:gd name="connsiteX386" fmla="*/ 26637 w 26989"/>
                                <a:gd name="connsiteY386" fmla="*/ 5962 h 21600"/>
                                <a:gd name="connsiteX387" fmla="*/ 26637 w 26989"/>
                                <a:gd name="connsiteY387" fmla="*/ 7400 h 21600"/>
                                <a:gd name="connsiteX388" fmla="*/ 26453 w 26989"/>
                                <a:gd name="connsiteY388" fmla="*/ 7400 h 21600"/>
                                <a:gd name="connsiteX389" fmla="*/ 26433 w 26989"/>
                                <a:gd name="connsiteY389" fmla="*/ 7490 h 21600"/>
                                <a:gd name="connsiteX390" fmla="*/ 26433 w 26989"/>
                                <a:gd name="connsiteY390" fmla="*/ 6022 h 21600"/>
                                <a:gd name="connsiteX391" fmla="*/ 26409 w 26989"/>
                                <a:gd name="connsiteY391" fmla="*/ 5842 h 21600"/>
                                <a:gd name="connsiteX392" fmla="*/ 26285 w 26989"/>
                                <a:gd name="connsiteY392" fmla="*/ 5842 h 21600"/>
                                <a:gd name="connsiteX393" fmla="*/ 26285 w 26989"/>
                                <a:gd name="connsiteY393" fmla="*/ 4973 h 21600"/>
                                <a:gd name="connsiteX394" fmla="*/ 26261 w 26989"/>
                                <a:gd name="connsiteY394" fmla="*/ 4793 h 21600"/>
                                <a:gd name="connsiteX395" fmla="*/ 26057 w 26989"/>
                                <a:gd name="connsiteY395" fmla="*/ 4793 h 21600"/>
                                <a:gd name="connsiteX396" fmla="*/ 26033 w 26989"/>
                                <a:gd name="connsiteY396" fmla="*/ 4973 h 21600"/>
                                <a:gd name="connsiteX397" fmla="*/ 26033 w 26989"/>
                                <a:gd name="connsiteY397" fmla="*/ 5842 h 21600"/>
                                <a:gd name="connsiteX398" fmla="*/ 25917 w 26989"/>
                                <a:gd name="connsiteY398" fmla="*/ 5842 h 21600"/>
                                <a:gd name="connsiteX399" fmla="*/ 25893 w 26989"/>
                                <a:gd name="connsiteY399" fmla="*/ 6022 h 21600"/>
                                <a:gd name="connsiteX400" fmla="*/ 25893 w 26989"/>
                                <a:gd name="connsiteY400" fmla="*/ 7549 h 21600"/>
                                <a:gd name="connsiteX401" fmla="*/ 25917 w 26989"/>
                                <a:gd name="connsiteY401" fmla="*/ 7729 h 21600"/>
                                <a:gd name="connsiteX402" fmla="*/ 26033 w 26989"/>
                                <a:gd name="connsiteY402" fmla="*/ 7729 h 21600"/>
                                <a:gd name="connsiteX403" fmla="*/ 26033 w 26989"/>
                                <a:gd name="connsiteY403" fmla="*/ 8598 h 21600"/>
                                <a:gd name="connsiteX404" fmla="*/ 26057 w 26989"/>
                                <a:gd name="connsiteY404" fmla="*/ 8778 h 21600"/>
                                <a:gd name="connsiteX405" fmla="*/ 26261 w 26989"/>
                                <a:gd name="connsiteY405" fmla="*/ 8778 h 21600"/>
                                <a:gd name="connsiteX406" fmla="*/ 26265 w 26989"/>
                                <a:gd name="connsiteY406" fmla="*/ 8778 h 21600"/>
                                <a:gd name="connsiteX407" fmla="*/ 26265 w 26989"/>
                                <a:gd name="connsiteY407" fmla="*/ 10455 h 21600"/>
                                <a:gd name="connsiteX408" fmla="*/ 26293 w 26989"/>
                                <a:gd name="connsiteY408" fmla="*/ 10665 h 21600"/>
                                <a:gd name="connsiteX409" fmla="*/ 26425 w 26989"/>
                                <a:gd name="connsiteY409" fmla="*/ 10665 h 21600"/>
                                <a:gd name="connsiteX410" fmla="*/ 26425 w 26989"/>
                                <a:gd name="connsiteY410" fmla="*/ 11654 h 21600"/>
                                <a:gd name="connsiteX411" fmla="*/ 26453 w 26989"/>
                                <a:gd name="connsiteY411" fmla="*/ 11863 h 21600"/>
                                <a:gd name="connsiteX412" fmla="*/ 26637 w 26989"/>
                                <a:gd name="connsiteY412" fmla="*/ 11863 h 21600"/>
                                <a:gd name="connsiteX413" fmla="*/ 26637 w 26989"/>
                                <a:gd name="connsiteY413" fmla="*/ 13301 h 21600"/>
                                <a:gd name="connsiteX414" fmla="*/ 26453 w 26989"/>
                                <a:gd name="connsiteY414" fmla="*/ 13301 h 21600"/>
                                <a:gd name="connsiteX415" fmla="*/ 26433 w 26989"/>
                                <a:gd name="connsiteY415" fmla="*/ 13391 h 21600"/>
                                <a:gd name="connsiteX416" fmla="*/ 26433 w 26989"/>
                                <a:gd name="connsiteY416" fmla="*/ 11923 h 21600"/>
                                <a:gd name="connsiteX417" fmla="*/ 26409 w 26989"/>
                                <a:gd name="connsiteY417" fmla="*/ 11744 h 21600"/>
                                <a:gd name="connsiteX418" fmla="*/ 26285 w 26989"/>
                                <a:gd name="connsiteY418" fmla="*/ 11744 h 21600"/>
                                <a:gd name="connsiteX419" fmla="*/ 26285 w 26989"/>
                                <a:gd name="connsiteY419" fmla="*/ 10785 h 21600"/>
                                <a:gd name="connsiteX420" fmla="*/ 26261 w 26989"/>
                                <a:gd name="connsiteY420" fmla="*/ 10605 h 21600"/>
                                <a:gd name="connsiteX421" fmla="*/ 26057 w 26989"/>
                                <a:gd name="connsiteY421" fmla="*/ 10605 h 21600"/>
                                <a:gd name="connsiteX422" fmla="*/ 26033 w 26989"/>
                                <a:gd name="connsiteY422" fmla="*/ 10785 h 21600"/>
                                <a:gd name="connsiteX423" fmla="*/ 26033 w 26989"/>
                                <a:gd name="connsiteY423" fmla="*/ 11654 h 21600"/>
                                <a:gd name="connsiteX424" fmla="*/ 25917 w 26989"/>
                                <a:gd name="connsiteY424" fmla="*/ 11654 h 21600"/>
                                <a:gd name="connsiteX425" fmla="*/ 25893 w 26989"/>
                                <a:gd name="connsiteY425" fmla="*/ 11834 h 21600"/>
                                <a:gd name="connsiteX426" fmla="*/ 25893 w 26989"/>
                                <a:gd name="connsiteY426" fmla="*/ 13361 h 21600"/>
                                <a:gd name="connsiteX427" fmla="*/ 25917 w 26989"/>
                                <a:gd name="connsiteY427" fmla="*/ 13541 h 21600"/>
                                <a:gd name="connsiteX428" fmla="*/ 26033 w 26989"/>
                                <a:gd name="connsiteY428" fmla="*/ 13541 h 21600"/>
                                <a:gd name="connsiteX429" fmla="*/ 26033 w 26989"/>
                                <a:gd name="connsiteY429" fmla="*/ 14410 h 21600"/>
                                <a:gd name="connsiteX430" fmla="*/ 26057 w 26989"/>
                                <a:gd name="connsiteY430" fmla="*/ 14590 h 21600"/>
                                <a:gd name="connsiteX431" fmla="*/ 26261 w 26989"/>
                                <a:gd name="connsiteY431" fmla="*/ 14590 h 21600"/>
                                <a:gd name="connsiteX432" fmla="*/ 26265 w 26989"/>
                                <a:gd name="connsiteY432" fmla="*/ 14590 h 21600"/>
                                <a:gd name="connsiteX433" fmla="*/ 26265 w 26989"/>
                                <a:gd name="connsiteY433" fmla="*/ 16267 h 21600"/>
                                <a:gd name="connsiteX434" fmla="*/ 26293 w 26989"/>
                                <a:gd name="connsiteY434" fmla="*/ 16477 h 21600"/>
                                <a:gd name="connsiteX435" fmla="*/ 26425 w 26989"/>
                                <a:gd name="connsiteY435" fmla="*/ 16477 h 21600"/>
                                <a:gd name="connsiteX436" fmla="*/ 26425 w 26989"/>
                                <a:gd name="connsiteY436" fmla="*/ 17466 h 21600"/>
                                <a:gd name="connsiteX437" fmla="*/ 26453 w 26989"/>
                                <a:gd name="connsiteY437" fmla="*/ 17675 h 21600"/>
                                <a:gd name="connsiteX438" fmla="*/ 26637 w 26989"/>
                                <a:gd name="connsiteY438" fmla="*/ 17675 h 21600"/>
                                <a:gd name="connsiteX439" fmla="*/ 26637 w 26989"/>
                                <a:gd name="connsiteY439" fmla="*/ 19113 h 21600"/>
                                <a:gd name="connsiteX440" fmla="*/ 26453 w 26989"/>
                                <a:gd name="connsiteY440" fmla="*/ 19113 h 21600"/>
                                <a:gd name="connsiteX441" fmla="*/ 26433 w 26989"/>
                                <a:gd name="connsiteY441" fmla="*/ 19203 h 21600"/>
                                <a:gd name="connsiteX442" fmla="*/ 26433 w 26989"/>
                                <a:gd name="connsiteY442" fmla="*/ 17675 h 21600"/>
                                <a:gd name="connsiteX443" fmla="*/ 26409 w 26989"/>
                                <a:gd name="connsiteY443" fmla="*/ 17496 h 21600"/>
                                <a:gd name="connsiteX444" fmla="*/ 26285 w 26989"/>
                                <a:gd name="connsiteY444" fmla="*/ 17496 h 21600"/>
                                <a:gd name="connsiteX445" fmla="*/ 26285 w 26989"/>
                                <a:gd name="connsiteY445" fmla="*/ 16627 h 21600"/>
                                <a:gd name="connsiteX446" fmla="*/ 26261 w 26989"/>
                                <a:gd name="connsiteY446" fmla="*/ 16447 h 21600"/>
                                <a:gd name="connsiteX447" fmla="*/ 26057 w 26989"/>
                                <a:gd name="connsiteY447" fmla="*/ 16447 h 21600"/>
                                <a:gd name="connsiteX448" fmla="*/ 26033 w 26989"/>
                                <a:gd name="connsiteY448" fmla="*/ 16627 h 21600"/>
                                <a:gd name="connsiteX449" fmla="*/ 26033 w 26989"/>
                                <a:gd name="connsiteY449" fmla="*/ 17496 h 21600"/>
                                <a:gd name="connsiteX450" fmla="*/ 25917 w 26989"/>
                                <a:gd name="connsiteY450" fmla="*/ 17496 h 21600"/>
                                <a:gd name="connsiteX451" fmla="*/ 25893 w 26989"/>
                                <a:gd name="connsiteY451" fmla="*/ 17675 h 21600"/>
                                <a:gd name="connsiteX452" fmla="*/ 25893 w 26989"/>
                                <a:gd name="connsiteY452" fmla="*/ 19203 h 21600"/>
                                <a:gd name="connsiteX453" fmla="*/ 25917 w 26989"/>
                                <a:gd name="connsiteY453" fmla="*/ 19383 h 21600"/>
                                <a:gd name="connsiteX454" fmla="*/ 26033 w 26989"/>
                                <a:gd name="connsiteY454" fmla="*/ 19383 h 21600"/>
                                <a:gd name="connsiteX455" fmla="*/ 26033 w 26989"/>
                                <a:gd name="connsiteY455" fmla="*/ 20252 h 21600"/>
                                <a:gd name="connsiteX456" fmla="*/ 26057 w 26989"/>
                                <a:gd name="connsiteY456" fmla="*/ 20432 h 21600"/>
                                <a:gd name="connsiteX457" fmla="*/ 26261 w 26989"/>
                                <a:gd name="connsiteY457" fmla="*/ 20432 h 21600"/>
                                <a:gd name="connsiteX458" fmla="*/ 26265 w 26989"/>
                                <a:gd name="connsiteY458" fmla="*/ 20432 h 21600"/>
                                <a:gd name="connsiteX459" fmla="*/ 26265 w 26989"/>
                                <a:gd name="connsiteY459" fmla="*/ 20462 h 21600"/>
                                <a:gd name="connsiteX460" fmla="*/ 26265 w 26989"/>
                                <a:gd name="connsiteY460" fmla="*/ 21570 h 21600"/>
                                <a:gd name="connsiteX461" fmla="*/ 26861 w 26989"/>
                                <a:gd name="connsiteY461" fmla="*/ 21570 h 21600"/>
                                <a:gd name="connsiteX462" fmla="*/ 26861 w 26989"/>
                                <a:gd name="connsiteY462" fmla="*/ 20881 h 21600"/>
                                <a:gd name="connsiteX463" fmla="*/ 26989 w 26989"/>
                                <a:gd name="connsiteY463" fmla="*/ 20881 h 21600"/>
                                <a:gd name="connsiteX464" fmla="*/ 26989 w 26989"/>
                                <a:gd name="connsiteY464" fmla="*/ 15938 h 21600"/>
                                <a:gd name="connsiteX465" fmla="*/ 26861 w 26989"/>
                                <a:gd name="connsiteY465" fmla="*/ 15938 h 21600"/>
                                <a:gd name="connsiteX466" fmla="*/ 26861 w 26989"/>
                                <a:gd name="connsiteY466" fmla="*/ 15039 h 21600"/>
                                <a:gd name="connsiteX467" fmla="*/ 26989 w 26989"/>
                                <a:gd name="connsiteY467" fmla="*/ 15039 h 21600"/>
                                <a:gd name="connsiteX468" fmla="*/ 26989 w 26989"/>
                                <a:gd name="connsiteY468" fmla="*/ 10096 h 21600"/>
                                <a:gd name="connsiteX469" fmla="*/ 26861 w 26989"/>
                                <a:gd name="connsiteY469" fmla="*/ 10096 h 21600"/>
                                <a:gd name="connsiteX470" fmla="*/ 26861 w 26989"/>
                                <a:gd name="connsiteY470" fmla="*/ 9167 h 21600"/>
                                <a:gd name="connsiteX471" fmla="*/ 26989 w 26989"/>
                                <a:gd name="connsiteY471" fmla="*/ 9167 h 21600"/>
                                <a:gd name="connsiteX472" fmla="*/ 26989 w 26989"/>
                                <a:gd name="connsiteY472" fmla="*/ 4224 h 21600"/>
                                <a:gd name="connsiteX473" fmla="*/ 26861 w 26989"/>
                                <a:gd name="connsiteY473" fmla="*/ 4224 h 21600"/>
                                <a:gd name="connsiteX474" fmla="*/ 26861 w 26989"/>
                                <a:gd name="connsiteY474" fmla="*/ 3236 h 21600"/>
                                <a:gd name="connsiteX475" fmla="*/ 26989 w 26989"/>
                                <a:gd name="connsiteY475" fmla="*/ 3236 h 21600"/>
                                <a:gd name="connsiteX476" fmla="*/ 26989 w 26989"/>
                                <a:gd name="connsiteY476" fmla="*/ 2097 h 21600"/>
                                <a:gd name="connsiteX477" fmla="*/ 26989 w 26989"/>
                                <a:gd name="connsiteY477" fmla="*/ 2097 h 21600"/>
                                <a:gd name="connsiteX478" fmla="*/ 26989 w 26989"/>
                                <a:gd name="connsiteY478" fmla="*/ 0 h 21600"/>
                                <a:gd name="connsiteX479" fmla="*/ 0 w 26989"/>
                                <a:gd name="connsiteY479" fmla="*/ 0 h 21600"/>
                                <a:gd name="connsiteX480" fmla="*/ 26421 w 26989"/>
                                <a:gd name="connsiteY480" fmla="*/ 2636 h 21600"/>
                                <a:gd name="connsiteX481" fmla="*/ 26289 w 26989"/>
                                <a:gd name="connsiteY481" fmla="*/ 2636 h 21600"/>
                                <a:gd name="connsiteX482" fmla="*/ 26281 w 26989"/>
                                <a:gd name="connsiteY482" fmla="*/ 2636 h 21600"/>
                                <a:gd name="connsiteX483" fmla="*/ 26281 w 26989"/>
                                <a:gd name="connsiteY483" fmla="*/ 2606 h 21600"/>
                                <a:gd name="connsiteX484" fmla="*/ 26281 w 26989"/>
                                <a:gd name="connsiteY484" fmla="*/ 2097 h 21600"/>
                                <a:gd name="connsiteX485" fmla="*/ 26417 w 26989"/>
                                <a:gd name="connsiteY485" fmla="*/ 2097 h 21600"/>
                                <a:gd name="connsiteX486" fmla="*/ 26417 w 26989"/>
                                <a:gd name="connsiteY486" fmla="*/ 2636 h 21600"/>
                                <a:gd name="connsiteX487" fmla="*/ 26421 w 26989"/>
                                <a:gd name="connsiteY487" fmla="*/ 2636 h 21600"/>
                                <a:gd name="connsiteX488" fmla="*/ 26421 w 26989"/>
                                <a:gd name="connsiteY488" fmla="*/ 8508 h 21600"/>
                                <a:gd name="connsiteX489" fmla="*/ 26289 w 26989"/>
                                <a:gd name="connsiteY489" fmla="*/ 8508 h 21600"/>
                                <a:gd name="connsiteX490" fmla="*/ 26285 w 26989"/>
                                <a:gd name="connsiteY490" fmla="*/ 8508 h 21600"/>
                                <a:gd name="connsiteX491" fmla="*/ 26285 w 26989"/>
                                <a:gd name="connsiteY491" fmla="*/ 7669 h 21600"/>
                                <a:gd name="connsiteX492" fmla="*/ 26401 w 26989"/>
                                <a:gd name="connsiteY492" fmla="*/ 7669 h 21600"/>
                                <a:gd name="connsiteX493" fmla="*/ 26421 w 26989"/>
                                <a:gd name="connsiteY493" fmla="*/ 7579 h 21600"/>
                                <a:gd name="connsiteX494" fmla="*/ 26421 w 26989"/>
                                <a:gd name="connsiteY494" fmla="*/ 8508 h 21600"/>
                                <a:gd name="connsiteX495" fmla="*/ 26421 w 26989"/>
                                <a:gd name="connsiteY495" fmla="*/ 14410 h 21600"/>
                                <a:gd name="connsiteX496" fmla="*/ 26289 w 26989"/>
                                <a:gd name="connsiteY496" fmla="*/ 14410 h 21600"/>
                                <a:gd name="connsiteX497" fmla="*/ 26285 w 26989"/>
                                <a:gd name="connsiteY497" fmla="*/ 14410 h 21600"/>
                                <a:gd name="connsiteX498" fmla="*/ 26285 w 26989"/>
                                <a:gd name="connsiteY498" fmla="*/ 13571 h 21600"/>
                                <a:gd name="connsiteX499" fmla="*/ 26401 w 26989"/>
                                <a:gd name="connsiteY499" fmla="*/ 13571 h 21600"/>
                                <a:gd name="connsiteX500" fmla="*/ 26421 w 26989"/>
                                <a:gd name="connsiteY500" fmla="*/ 13481 h 21600"/>
                                <a:gd name="connsiteX501" fmla="*/ 26421 w 26989"/>
                                <a:gd name="connsiteY501" fmla="*/ 14410 h 21600"/>
                                <a:gd name="connsiteX502" fmla="*/ 26421 w 26989"/>
                                <a:gd name="connsiteY502" fmla="*/ 20282 h 21600"/>
                                <a:gd name="connsiteX503" fmla="*/ 26289 w 26989"/>
                                <a:gd name="connsiteY503" fmla="*/ 20282 h 21600"/>
                                <a:gd name="connsiteX504" fmla="*/ 26281 w 26989"/>
                                <a:gd name="connsiteY504" fmla="*/ 20282 h 21600"/>
                                <a:gd name="connsiteX505" fmla="*/ 26281 w 26989"/>
                                <a:gd name="connsiteY505" fmla="*/ 20252 h 21600"/>
                                <a:gd name="connsiteX506" fmla="*/ 26281 w 26989"/>
                                <a:gd name="connsiteY506" fmla="*/ 19383 h 21600"/>
                                <a:gd name="connsiteX507" fmla="*/ 26397 w 26989"/>
                                <a:gd name="connsiteY507" fmla="*/ 19383 h 21600"/>
                                <a:gd name="connsiteX508" fmla="*/ 26417 w 26989"/>
                                <a:gd name="connsiteY508" fmla="*/ 19293 h 21600"/>
                                <a:gd name="connsiteX509" fmla="*/ 26417 w 26989"/>
                                <a:gd name="connsiteY509" fmla="*/ 20282 h 21600"/>
                                <a:gd name="connsiteX510" fmla="*/ 26421 w 26989"/>
                                <a:gd name="connsiteY510" fmla="*/ 20282 h 21600"/>
                                <a:gd name="connsiteX511" fmla="*/ 26809 w 26989"/>
                                <a:gd name="connsiteY511" fmla="*/ 20282 h 21600"/>
                                <a:gd name="connsiteX512" fmla="*/ 26701 w 26989"/>
                                <a:gd name="connsiteY512" fmla="*/ 20282 h 21600"/>
                                <a:gd name="connsiteX513" fmla="*/ 26701 w 26989"/>
                                <a:gd name="connsiteY513" fmla="*/ 19623 h 21600"/>
                                <a:gd name="connsiteX514" fmla="*/ 26809 w 26989"/>
                                <a:gd name="connsiteY514" fmla="*/ 19623 h 21600"/>
                                <a:gd name="connsiteX515" fmla="*/ 26809 w 26989"/>
                                <a:gd name="connsiteY515" fmla="*/ 20282 h 21600"/>
                                <a:gd name="connsiteX516" fmla="*/ 26809 w 26989"/>
                                <a:gd name="connsiteY516" fmla="*/ 17286 h 21600"/>
                                <a:gd name="connsiteX517" fmla="*/ 26701 w 26989"/>
                                <a:gd name="connsiteY517" fmla="*/ 17286 h 21600"/>
                                <a:gd name="connsiteX518" fmla="*/ 26701 w 26989"/>
                                <a:gd name="connsiteY518" fmla="*/ 16507 h 21600"/>
                                <a:gd name="connsiteX519" fmla="*/ 26809 w 26989"/>
                                <a:gd name="connsiteY519" fmla="*/ 16507 h 21600"/>
                                <a:gd name="connsiteX520" fmla="*/ 26809 w 26989"/>
                                <a:gd name="connsiteY520" fmla="*/ 17286 h 21600"/>
                                <a:gd name="connsiteX521" fmla="*/ 26809 w 26989"/>
                                <a:gd name="connsiteY521" fmla="*/ 14410 h 21600"/>
                                <a:gd name="connsiteX522" fmla="*/ 26701 w 26989"/>
                                <a:gd name="connsiteY522" fmla="*/ 14410 h 21600"/>
                                <a:gd name="connsiteX523" fmla="*/ 26701 w 26989"/>
                                <a:gd name="connsiteY523" fmla="*/ 13781 h 21600"/>
                                <a:gd name="connsiteX524" fmla="*/ 26809 w 26989"/>
                                <a:gd name="connsiteY524" fmla="*/ 13781 h 21600"/>
                                <a:gd name="connsiteX525" fmla="*/ 26809 w 26989"/>
                                <a:gd name="connsiteY525" fmla="*/ 14410 h 21600"/>
                                <a:gd name="connsiteX526" fmla="*/ 26809 w 26989"/>
                                <a:gd name="connsiteY526" fmla="*/ 11444 h 21600"/>
                                <a:gd name="connsiteX527" fmla="*/ 26701 w 26989"/>
                                <a:gd name="connsiteY527" fmla="*/ 11444 h 21600"/>
                                <a:gd name="connsiteX528" fmla="*/ 26701 w 26989"/>
                                <a:gd name="connsiteY528" fmla="*/ 10605 h 21600"/>
                                <a:gd name="connsiteX529" fmla="*/ 26809 w 26989"/>
                                <a:gd name="connsiteY529" fmla="*/ 10605 h 21600"/>
                                <a:gd name="connsiteX530" fmla="*/ 26809 w 26989"/>
                                <a:gd name="connsiteY530" fmla="*/ 11444 h 21600"/>
                                <a:gd name="connsiteX531" fmla="*/ 26809 w 26989"/>
                                <a:gd name="connsiteY531" fmla="*/ 8508 h 21600"/>
                                <a:gd name="connsiteX532" fmla="*/ 26701 w 26989"/>
                                <a:gd name="connsiteY532" fmla="*/ 8508 h 21600"/>
                                <a:gd name="connsiteX533" fmla="*/ 26701 w 26989"/>
                                <a:gd name="connsiteY533" fmla="*/ 7879 h 21600"/>
                                <a:gd name="connsiteX534" fmla="*/ 26809 w 26989"/>
                                <a:gd name="connsiteY534" fmla="*/ 7879 h 21600"/>
                                <a:gd name="connsiteX535" fmla="*/ 26809 w 26989"/>
                                <a:gd name="connsiteY535" fmla="*/ 8508 h 21600"/>
                                <a:gd name="connsiteX536" fmla="*/ 26809 w 26989"/>
                                <a:gd name="connsiteY536" fmla="*/ 5572 h 21600"/>
                                <a:gd name="connsiteX537" fmla="*/ 26701 w 26989"/>
                                <a:gd name="connsiteY537" fmla="*/ 5572 h 21600"/>
                                <a:gd name="connsiteX538" fmla="*/ 26701 w 26989"/>
                                <a:gd name="connsiteY538" fmla="*/ 4733 h 21600"/>
                                <a:gd name="connsiteX539" fmla="*/ 26809 w 26989"/>
                                <a:gd name="connsiteY539" fmla="*/ 4733 h 21600"/>
                                <a:gd name="connsiteX540" fmla="*/ 26809 w 26989"/>
                                <a:gd name="connsiteY540" fmla="*/ 5572 h 21600"/>
                                <a:gd name="connsiteX541" fmla="*/ 26809 w 26989"/>
                                <a:gd name="connsiteY541" fmla="*/ 2636 h 21600"/>
                                <a:gd name="connsiteX542" fmla="*/ 26701 w 26989"/>
                                <a:gd name="connsiteY542" fmla="*/ 2636 h 21600"/>
                                <a:gd name="connsiteX543" fmla="*/ 26701 w 26989"/>
                                <a:gd name="connsiteY543" fmla="*/ 2127 h 21600"/>
                                <a:gd name="connsiteX544" fmla="*/ 26809 w 26989"/>
                                <a:gd name="connsiteY544" fmla="*/ 2127 h 21600"/>
                                <a:gd name="connsiteX545" fmla="*/ 26809 w 26989"/>
                                <a:gd name="connsiteY545" fmla="*/ 2636 h 21600"/>
                                <a:gd name="connsiteX546" fmla="*/ 24709 w 26989"/>
                                <a:gd name="connsiteY546" fmla="*/ 5902 h 21600"/>
                                <a:gd name="connsiteX547" fmla="*/ 24633 w 26989"/>
                                <a:gd name="connsiteY547" fmla="*/ 5902 h 21600"/>
                                <a:gd name="connsiteX548" fmla="*/ 24633 w 26989"/>
                                <a:gd name="connsiteY548" fmla="*/ 5333 h 21600"/>
                                <a:gd name="connsiteX549" fmla="*/ 24617 w 26989"/>
                                <a:gd name="connsiteY549" fmla="*/ 5213 h 21600"/>
                                <a:gd name="connsiteX550" fmla="*/ 24485 w 26989"/>
                                <a:gd name="connsiteY550" fmla="*/ 5213 h 21600"/>
                                <a:gd name="connsiteX551" fmla="*/ 24469 w 26989"/>
                                <a:gd name="connsiteY551" fmla="*/ 5333 h 21600"/>
                                <a:gd name="connsiteX552" fmla="*/ 24469 w 26989"/>
                                <a:gd name="connsiteY552" fmla="*/ 5902 h 21600"/>
                                <a:gd name="connsiteX553" fmla="*/ 24393 w 26989"/>
                                <a:gd name="connsiteY553" fmla="*/ 5902 h 21600"/>
                                <a:gd name="connsiteX554" fmla="*/ 24377 w 26989"/>
                                <a:gd name="connsiteY554" fmla="*/ 6022 h 21600"/>
                                <a:gd name="connsiteX555" fmla="*/ 24377 w 26989"/>
                                <a:gd name="connsiteY555" fmla="*/ 7040 h 21600"/>
                                <a:gd name="connsiteX556" fmla="*/ 24393 w 26989"/>
                                <a:gd name="connsiteY556" fmla="*/ 7160 h 21600"/>
                                <a:gd name="connsiteX557" fmla="*/ 24469 w 26989"/>
                                <a:gd name="connsiteY557" fmla="*/ 7160 h 21600"/>
                                <a:gd name="connsiteX558" fmla="*/ 24469 w 26989"/>
                                <a:gd name="connsiteY558" fmla="*/ 7729 h 21600"/>
                                <a:gd name="connsiteX559" fmla="*/ 24485 w 26989"/>
                                <a:gd name="connsiteY559" fmla="*/ 7849 h 21600"/>
                                <a:gd name="connsiteX560" fmla="*/ 24621 w 26989"/>
                                <a:gd name="connsiteY560" fmla="*/ 7849 h 21600"/>
                                <a:gd name="connsiteX561" fmla="*/ 24637 w 26989"/>
                                <a:gd name="connsiteY561" fmla="*/ 7729 h 21600"/>
                                <a:gd name="connsiteX562" fmla="*/ 24637 w 26989"/>
                                <a:gd name="connsiteY562" fmla="*/ 7160 h 21600"/>
                                <a:gd name="connsiteX563" fmla="*/ 24713 w 26989"/>
                                <a:gd name="connsiteY563" fmla="*/ 7160 h 21600"/>
                                <a:gd name="connsiteX564" fmla="*/ 24729 w 26989"/>
                                <a:gd name="connsiteY564" fmla="*/ 7040 h 21600"/>
                                <a:gd name="connsiteX565" fmla="*/ 24729 w 26989"/>
                                <a:gd name="connsiteY565" fmla="*/ 6022 h 21600"/>
                                <a:gd name="connsiteX566" fmla="*/ 24709 w 26989"/>
                                <a:gd name="connsiteY566" fmla="*/ 5902 h 21600"/>
                                <a:gd name="connsiteX567" fmla="*/ 25977 w 26989"/>
                                <a:gd name="connsiteY567" fmla="*/ 20462 h 21600"/>
                                <a:gd name="connsiteX568" fmla="*/ 25873 w 26989"/>
                                <a:gd name="connsiteY568" fmla="*/ 20462 h 21600"/>
                                <a:gd name="connsiteX569" fmla="*/ 25873 w 26989"/>
                                <a:gd name="connsiteY569" fmla="*/ 19683 h 21600"/>
                                <a:gd name="connsiteX570" fmla="*/ 25853 w 26989"/>
                                <a:gd name="connsiteY570" fmla="*/ 19533 h 21600"/>
                                <a:gd name="connsiteX571" fmla="*/ 25669 w 26989"/>
                                <a:gd name="connsiteY571" fmla="*/ 19533 h 21600"/>
                                <a:gd name="connsiteX572" fmla="*/ 25649 w 26989"/>
                                <a:gd name="connsiteY572" fmla="*/ 19683 h 21600"/>
                                <a:gd name="connsiteX573" fmla="*/ 25649 w 26989"/>
                                <a:gd name="connsiteY573" fmla="*/ 20462 h 21600"/>
                                <a:gd name="connsiteX574" fmla="*/ 25545 w 26989"/>
                                <a:gd name="connsiteY574" fmla="*/ 20462 h 21600"/>
                                <a:gd name="connsiteX575" fmla="*/ 25525 w 26989"/>
                                <a:gd name="connsiteY575" fmla="*/ 20611 h 21600"/>
                                <a:gd name="connsiteX576" fmla="*/ 25525 w 26989"/>
                                <a:gd name="connsiteY576" fmla="*/ 21240 h 21600"/>
                                <a:gd name="connsiteX577" fmla="*/ 25525 w 26989"/>
                                <a:gd name="connsiteY577" fmla="*/ 21240 h 21600"/>
                                <a:gd name="connsiteX578" fmla="*/ 25525 w 26989"/>
                                <a:gd name="connsiteY578" fmla="*/ 21570 h 21600"/>
                                <a:gd name="connsiteX579" fmla="*/ 26005 w 26989"/>
                                <a:gd name="connsiteY579" fmla="*/ 21570 h 21600"/>
                                <a:gd name="connsiteX580" fmla="*/ 26005 w 26989"/>
                                <a:gd name="connsiteY580" fmla="*/ 20611 h 21600"/>
                                <a:gd name="connsiteX581" fmla="*/ 25977 w 26989"/>
                                <a:gd name="connsiteY581" fmla="*/ 20462 h 21600"/>
                                <a:gd name="connsiteX582" fmla="*/ 25029 w 26989"/>
                                <a:gd name="connsiteY582" fmla="*/ 2217 h 21600"/>
                                <a:gd name="connsiteX583" fmla="*/ 24881 w 26989"/>
                                <a:gd name="connsiteY583" fmla="*/ 2217 h 21600"/>
                                <a:gd name="connsiteX584" fmla="*/ 24865 w 26989"/>
                                <a:gd name="connsiteY584" fmla="*/ 2337 h 21600"/>
                                <a:gd name="connsiteX585" fmla="*/ 24865 w 26989"/>
                                <a:gd name="connsiteY585" fmla="*/ 2966 h 21600"/>
                                <a:gd name="connsiteX586" fmla="*/ 24781 w 26989"/>
                                <a:gd name="connsiteY586" fmla="*/ 2966 h 21600"/>
                                <a:gd name="connsiteX587" fmla="*/ 24765 w 26989"/>
                                <a:gd name="connsiteY587" fmla="*/ 3086 h 21600"/>
                                <a:gd name="connsiteX588" fmla="*/ 24765 w 26989"/>
                                <a:gd name="connsiteY588" fmla="*/ 4194 h 21600"/>
                                <a:gd name="connsiteX589" fmla="*/ 24781 w 26989"/>
                                <a:gd name="connsiteY589" fmla="*/ 4314 h 21600"/>
                                <a:gd name="connsiteX590" fmla="*/ 24865 w 26989"/>
                                <a:gd name="connsiteY590" fmla="*/ 4314 h 21600"/>
                                <a:gd name="connsiteX591" fmla="*/ 24865 w 26989"/>
                                <a:gd name="connsiteY591" fmla="*/ 4943 h 21600"/>
                                <a:gd name="connsiteX592" fmla="*/ 24881 w 26989"/>
                                <a:gd name="connsiteY592" fmla="*/ 5063 h 21600"/>
                                <a:gd name="connsiteX593" fmla="*/ 25029 w 26989"/>
                                <a:gd name="connsiteY593" fmla="*/ 5063 h 21600"/>
                                <a:gd name="connsiteX594" fmla="*/ 25045 w 26989"/>
                                <a:gd name="connsiteY594" fmla="*/ 4943 h 21600"/>
                                <a:gd name="connsiteX595" fmla="*/ 25045 w 26989"/>
                                <a:gd name="connsiteY595" fmla="*/ 4314 h 21600"/>
                                <a:gd name="connsiteX596" fmla="*/ 25129 w 26989"/>
                                <a:gd name="connsiteY596" fmla="*/ 4314 h 21600"/>
                                <a:gd name="connsiteX597" fmla="*/ 25145 w 26989"/>
                                <a:gd name="connsiteY597" fmla="*/ 4194 h 21600"/>
                                <a:gd name="connsiteX598" fmla="*/ 25145 w 26989"/>
                                <a:gd name="connsiteY598" fmla="*/ 3086 h 21600"/>
                                <a:gd name="connsiteX599" fmla="*/ 25129 w 26989"/>
                                <a:gd name="connsiteY599" fmla="*/ 2966 h 21600"/>
                                <a:gd name="connsiteX600" fmla="*/ 25045 w 26989"/>
                                <a:gd name="connsiteY600" fmla="*/ 2966 h 21600"/>
                                <a:gd name="connsiteX601" fmla="*/ 25045 w 26989"/>
                                <a:gd name="connsiteY601" fmla="*/ 2337 h 21600"/>
                                <a:gd name="connsiteX602" fmla="*/ 25029 w 26989"/>
                                <a:gd name="connsiteY602" fmla="*/ 2217 h 21600"/>
                                <a:gd name="connsiteX603" fmla="*/ 25129 w 26989"/>
                                <a:gd name="connsiteY603" fmla="*/ 20641 h 21600"/>
                                <a:gd name="connsiteX604" fmla="*/ 25045 w 26989"/>
                                <a:gd name="connsiteY604" fmla="*/ 20641 h 21600"/>
                                <a:gd name="connsiteX605" fmla="*/ 25045 w 26989"/>
                                <a:gd name="connsiteY605" fmla="*/ 20012 h 21600"/>
                                <a:gd name="connsiteX606" fmla="*/ 25029 w 26989"/>
                                <a:gd name="connsiteY606" fmla="*/ 19892 h 21600"/>
                                <a:gd name="connsiteX607" fmla="*/ 24881 w 26989"/>
                                <a:gd name="connsiteY607" fmla="*/ 19892 h 21600"/>
                                <a:gd name="connsiteX608" fmla="*/ 24865 w 26989"/>
                                <a:gd name="connsiteY608" fmla="*/ 20012 h 21600"/>
                                <a:gd name="connsiteX609" fmla="*/ 24865 w 26989"/>
                                <a:gd name="connsiteY609" fmla="*/ 20641 h 21600"/>
                                <a:gd name="connsiteX610" fmla="*/ 24781 w 26989"/>
                                <a:gd name="connsiteY610" fmla="*/ 20641 h 21600"/>
                                <a:gd name="connsiteX611" fmla="*/ 24765 w 26989"/>
                                <a:gd name="connsiteY611" fmla="*/ 20761 h 21600"/>
                                <a:gd name="connsiteX612" fmla="*/ 24765 w 26989"/>
                                <a:gd name="connsiteY612" fmla="*/ 21600 h 21600"/>
                                <a:gd name="connsiteX613" fmla="*/ 25153 w 26989"/>
                                <a:gd name="connsiteY613" fmla="*/ 21600 h 21600"/>
                                <a:gd name="connsiteX614" fmla="*/ 25153 w 26989"/>
                                <a:gd name="connsiteY614" fmla="*/ 20761 h 21600"/>
                                <a:gd name="connsiteX615" fmla="*/ 25129 w 26989"/>
                                <a:gd name="connsiteY615" fmla="*/ 20641 h 21600"/>
                                <a:gd name="connsiteX616" fmla="*/ 25437 w 26989"/>
                                <a:gd name="connsiteY616" fmla="*/ 5003 h 21600"/>
                                <a:gd name="connsiteX617" fmla="*/ 25273 w 26989"/>
                                <a:gd name="connsiteY617" fmla="*/ 5003 h 21600"/>
                                <a:gd name="connsiteX618" fmla="*/ 25253 w 26989"/>
                                <a:gd name="connsiteY618" fmla="*/ 5153 h 21600"/>
                                <a:gd name="connsiteX619" fmla="*/ 25253 w 26989"/>
                                <a:gd name="connsiteY619" fmla="*/ 5872 h 21600"/>
                                <a:gd name="connsiteX620" fmla="*/ 25157 w 26989"/>
                                <a:gd name="connsiteY620" fmla="*/ 5872 h 21600"/>
                                <a:gd name="connsiteX621" fmla="*/ 25137 w 26989"/>
                                <a:gd name="connsiteY621" fmla="*/ 6022 h 21600"/>
                                <a:gd name="connsiteX622" fmla="*/ 25137 w 26989"/>
                                <a:gd name="connsiteY622" fmla="*/ 6591 h 21600"/>
                                <a:gd name="connsiteX623" fmla="*/ 25137 w 26989"/>
                                <a:gd name="connsiteY623" fmla="*/ 6591 h 21600"/>
                                <a:gd name="connsiteX624" fmla="*/ 25137 w 26989"/>
                                <a:gd name="connsiteY624" fmla="*/ 7280 h 21600"/>
                                <a:gd name="connsiteX625" fmla="*/ 25157 w 26989"/>
                                <a:gd name="connsiteY625" fmla="*/ 7430 h 21600"/>
                                <a:gd name="connsiteX626" fmla="*/ 25253 w 26989"/>
                                <a:gd name="connsiteY626" fmla="*/ 7430 h 21600"/>
                                <a:gd name="connsiteX627" fmla="*/ 25253 w 26989"/>
                                <a:gd name="connsiteY627" fmla="*/ 8149 h 21600"/>
                                <a:gd name="connsiteX628" fmla="*/ 25273 w 26989"/>
                                <a:gd name="connsiteY628" fmla="*/ 8298 h 21600"/>
                                <a:gd name="connsiteX629" fmla="*/ 25437 w 26989"/>
                                <a:gd name="connsiteY629" fmla="*/ 8298 h 21600"/>
                                <a:gd name="connsiteX630" fmla="*/ 25457 w 26989"/>
                                <a:gd name="connsiteY630" fmla="*/ 8149 h 21600"/>
                                <a:gd name="connsiteX631" fmla="*/ 25457 w 26989"/>
                                <a:gd name="connsiteY631" fmla="*/ 7430 h 21600"/>
                                <a:gd name="connsiteX632" fmla="*/ 25553 w 26989"/>
                                <a:gd name="connsiteY632" fmla="*/ 7430 h 21600"/>
                                <a:gd name="connsiteX633" fmla="*/ 25573 w 26989"/>
                                <a:gd name="connsiteY633" fmla="*/ 7280 h 21600"/>
                                <a:gd name="connsiteX634" fmla="*/ 25573 w 26989"/>
                                <a:gd name="connsiteY634" fmla="*/ 5992 h 21600"/>
                                <a:gd name="connsiteX635" fmla="*/ 25553 w 26989"/>
                                <a:gd name="connsiteY635" fmla="*/ 5842 h 21600"/>
                                <a:gd name="connsiteX636" fmla="*/ 25457 w 26989"/>
                                <a:gd name="connsiteY636" fmla="*/ 5842 h 21600"/>
                                <a:gd name="connsiteX637" fmla="*/ 25457 w 26989"/>
                                <a:gd name="connsiteY637" fmla="*/ 5123 h 21600"/>
                                <a:gd name="connsiteX638" fmla="*/ 25437 w 26989"/>
                                <a:gd name="connsiteY638" fmla="*/ 5003 h 21600"/>
                                <a:gd name="connsiteX639" fmla="*/ 25849 w 26989"/>
                                <a:gd name="connsiteY639" fmla="*/ 7759 h 21600"/>
                                <a:gd name="connsiteX640" fmla="*/ 25665 w 26989"/>
                                <a:gd name="connsiteY640" fmla="*/ 7759 h 21600"/>
                                <a:gd name="connsiteX641" fmla="*/ 25645 w 26989"/>
                                <a:gd name="connsiteY641" fmla="*/ 7909 h 21600"/>
                                <a:gd name="connsiteX642" fmla="*/ 25645 w 26989"/>
                                <a:gd name="connsiteY642" fmla="*/ 8688 h 21600"/>
                                <a:gd name="connsiteX643" fmla="*/ 25541 w 26989"/>
                                <a:gd name="connsiteY643" fmla="*/ 8688 h 21600"/>
                                <a:gd name="connsiteX644" fmla="*/ 25521 w 26989"/>
                                <a:gd name="connsiteY644" fmla="*/ 8838 h 21600"/>
                                <a:gd name="connsiteX645" fmla="*/ 25521 w 26989"/>
                                <a:gd name="connsiteY645" fmla="*/ 9467 h 21600"/>
                                <a:gd name="connsiteX646" fmla="*/ 25521 w 26989"/>
                                <a:gd name="connsiteY646" fmla="*/ 9467 h 21600"/>
                                <a:gd name="connsiteX647" fmla="*/ 25521 w 26989"/>
                                <a:gd name="connsiteY647" fmla="*/ 10216 h 21600"/>
                                <a:gd name="connsiteX648" fmla="*/ 25541 w 26989"/>
                                <a:gd name="connsiteY648" fmla="*/ 10366 h 21600"/>
                                <a:gd name="connsiteX649" fmla="*/ 25645 w 26989"/>
                                <a:gd name="connsiteY649" fmla="*/ 10366 h 21600"/>
                                <a:gd name="connsiteX650" fmla="*/ 25645 w 26989"/>
                                <a:gd name="connsiteY650" fmla="*/ 11145 h 21600"/>
                                <a:gd name="connsiteX651" fmla="*/ 25665 w 26989"/>
                                <a:gd name="connsiteY651" fmla="*/ 11294 h 21600"/>
                                <a:gd name="connsiteX652" fmla="*/ 25849 w 26989"/>
                                <a:gd name="connsiteY652" fmla="*/ 11294 h 21600"/>
                                <a:gd name="connsiteX653" fmla="*/ 25869 w 26989"/>
                                <a:gd name="connsiteY653" fmla="*/ 11145 h 21600"/>
                                <a:gd name="connsiteX654" fmla="*/ 25869 w 26989"/>
                                <a:gd name="connsiteY654" fmla="*/ 10366 h 21600"/>
                                <a:gd name="connsiteX655" fmla="*/ 25973 w 26989"/>
                                <a:gd name="connsiteY655" fmla="*/ 10366 h 21600"/>
                                <a:gd name="connsiteX656" fmla="*/ 25993 w 26989"/>
                                <a:gd name="connsiteY656" fmla="*/ 10216 h 21600"/>
                                <a:gd name="connsiteX657" fmla="*/ 25993 w 26989"/>
                                <a:gd name="connsiteY657" fmla="*/ 8838 h 21600"/>
                                <a:gd name="connsiteX658" fmla="*/ 25973 w 26989"/>
                                <a:gd name="connsiteY658" fmla="*/ 8688 h 21600"/>
                                <a:gd name="connsiteX659" fmla="*/ 25869 w 26989"/>
                                <a:gd name="connsiteY659" fmla="*/ 8688 h 21600"/>
                                <a:gd name="connsiteX660" fmla="*/ 25869 w 26989"/>
                                <a:gd name="connsiteY660" fmla="*/ 7909 h 21600"/>
                                <a:gd name="connsiteX661" fmla="*/ 25849 w 26989"/>
                                <a:gd name="connsiteY661" fmla="*/ 7759 h 21600"/>
                                <a:gd name="connsiteX662" fmla="*/ 25665 w 26989"/>
                                <a:gd name="connsiteY662" fmla="*/ 17256 h 21600"/>
                                <a:gd name="connsiteX663" fmla="*/ 25849 w 26989"/>
                                <a:gd name="connsiteY663" fmla="*/ 17256 h 21600"/>
                                <a:gd name="connsiteX664" fmla="*/ 25869 w 26989"/>
                                <a:gd name="connsiteY664" fmla="*/ 17106 h 21600"/>
                                <a:gd name="connsiteX665" fmla="*/ 25869 w 26989"/>
                                <a:gd name="connsiteY665" fmla="*/ 16327 h 21600"/>
                                <a:gd name="connsiteX666" fmla="*/ 25973 w 26989"/>
                                <a:gd name="connsiteY666" fmla="*/ 16327 h 21600"/>
                                <a:gd name="connsiteX667" fmla="*/ 25993 w 26989"/>
                                <a:gd name="connsiteY667" fmla="*/ 16178 h 21600"/>
                                <a:gd name="connsiteX668" fmla="*/ 25993 w 26989"/>
                                <a:gd name="connsiteY668" fmla="*/ 14799 h 21600"/>
                                <a:gd name="connsiteX669" fmla="*/ 25973 w 26989"/>
                                <a:gd name="connsiteY669" fmla="*/ 14650 h 21600"/>
                                <a:gd name="connsiteX670" fmla="*/ 25869 w 26989"/>
                                <a:gd name="connsiteY670" fmla="*/ 14650 h 21600"/>
                                <a:gd name="connsiteX671" fmla="*/ 25869 w 26989"/>
                                <a:gd name="connsiteY671" fmla="*/ 13871 h 21600"/>
                                <a:gd name="connsiteX672" fmla="*/ 25849 w 26989"/>
                                <a:gd name="connsiteY672" fmla="*/ 13721 h 21600"/>
                                <a:gd name="connsiteX673" fmla="*/ 25665 w 26989"/>
                                <a:gd name="connsiteY673" fmla="*/ 13721 h 21600"/>
                                <a:gd name="connsiteX674" fmla="*/ 25645 w 26989"/>
                                <a:gd name="connsiteY674" fmla="*/ 13871 h 21600"/>
                                <a:gd name="connsiteX675" fmla="*/ 25645 w 26989"/>
                                <a:gd name="connsiteY675" fmla="*/ 14650 h 21600"/>
                                <a:gd name="connsiteX676" fmla="*/ 25541 w 26989"/>
                                <a:gd name="connsiteY676" fmla="*/ 14650 h 21600"/>
                                <a:gd name="connsiteX677" fmla="*/ 25521 w 26989"/>
                                <a:gd name="connsiteY677" fmla="*/ 14799 h 21600"/>
                                <a:gd name="connsiteX678" fmla="*/ 25521 w 26989"/>
                                <a:gd name="connsiteY678" fmla="*/ 15429 h 21600"/>
                                <a:gd name="connsiteX679" fmla="*/ 25521 w 26989"/>
                                <a:gd name="connsiteY679" fmla="*/ 15429 h 21600"/>
                                <a:gd name="connsiteX680" fmla="*/ 25521 w 26989"/>
                                <a:gd name="connsiteY680" fmla="*/ 16178 h 21600"/>
                                <a:gd name="connsiteX681" fmla="*/ 25541 w 26989"/>
                                <a:gd name="connsiteY681" fmla="*/ 16327 h 21600"/>
                                <a:gd name="connsiteX682" fmla="*/ 25645 w 26989"/>
                                <a:gd name="connsiteY682" fmla="*/ 16327 h 21600"/>
                                <a:gd name="connsiteX683" fmla="*/ 25645 w 26989"/>
                                <a:gd name="connsiteY683" fmla="*/ 17106 h 21600"/>
                                <a:gd name="connsiteX684" fmla="*/ 25665 w 26989"/>
                                <a:gd name="connsiteY684" fmla="*/ 17256 h 21600"/>
                                <a:gd name="connsiteX0" fmla="*/ 24293 w 26989"/>
                                <a:gd name="connsiteY0" fmla="*/ 14889 h 21600"/>
                                <a:gd name="connsiteX1" fmla="*/ 24225 w 26989"/>
                                <a:gd name="connsiteY1" fmla="*/ 14889 h 21600"/>
                                <a:gd name="connsiteX2" fmla="*/ 24225 w 26989"/>
                                <a:gd name="connsiteY2" fmla="*/ 14380 h 21600"/>
                                <a:gd name="connsiteX3" fmla="*/ 24209 w 26989"/>
                                <a:gd name="connsiteY3" fmla="*/ 14260 h 21600"/>
                                <a:gd name="connsiteX4" fmla="*/ 24089 w 26989"/>
                                <a:gd name="connsiteY4" fmla="*/ 14260 h 21600"/>
                                <a:gd name="connsiteX5" fmla="*/ 24073 w 26989"/>
                                <a:gd name="connsiteY5" fmla="*/ 14380 h 21600"/>
                                <a:gd name="connsiteX6" fmla="*/ 24073 w 26989"/>
                                <a:gd name="connsiteY6" fmla="*/ 14889 h 21600"/>
                                <a:gd name="connsiteX7" fmla="*/ 24005 w 26989"/>
                                <a:gd name="connsiteY7" fmla="*/ 14889 h 21600"/>
                                <a:gd name="connsiteX8" fmla="*/ 23989 w 26989"/>
                                <a:gd name="connsiteY8" fmla="*/ 15009 h 21600"/>
                                <a:gd name="connsiteX9" fmla="*/ 23989 w 26989"/>
                                <a:gd name="connsiteY9" fmla="*/ 15908 h 21600"/>
                                <a:gd name="connsiteX10" fmla="*/ 24005 w 26989"/>
                                <a:gd name="connsiteY10" fmla="*/ 16028 h 21600"/>
                                <a:gd name="connsiteX11" fmla="*/ 24073 w 26989"/>
                                <a:gd name="connsiteY11" fmla="*/ 16028 h 21600"/>
                                <a:gd name="connsiteX12" fmla="*/ 24073 w 26989"/>
                                <a:gd name="connsiteY12" fmla="*/ 16537 h 21600"/>
                                <a:gd name="connsiteX13" fmla="*/ 24089 w 26989"/>
                                <a:gd name="connsiteY13" fmla="*/ 16657 h 21600"/>
                                <a:gd name="connsiteX14" fmla="*/ 24209 w 26989"/>
                                <a:gd name="connsiteY14" fmla="*/ 16657 h 21600"/>
                                <a:gd name="connsiteX15" fmla="*/ 24225 w 26989"/>
                                <a:gd name="connsiteY15" fmla="*/ 16537 h 21600"/>
                                <a:gd name="connsiteX16" fmla="*/ 24225 w 26989"/>
                                <a:gd name="connsiteY16" fmla="*/ 16028 h 21600"/>
                                <a:gd name="connsiteX17" fmla="*/ 24293 w 26989"/>
                                <a:gd name="connsiteY17" fmla="*/ 16028 h 21600"/>
                                <a:gd name="connsiteX18" fmla="*/ 24309 w 26989"/>
                                <a:gd name="connsiteY18" fmla="*/ 15908 h 21600"/>
                                <a:gd name="connsiteX19" fmla="*/ 24309 w 26989"/>
                                <a:gd name="connsiteY19" fmla="*/ 15009 h 21600"/>
                                <a:gd name="connsiteX20" fmla="*/ 24293 w 26989"/>
                                <a:gd name="connsiteY20" fmla="*/ 14889 h 21600"/>
                                <a:gd name="connsiteX21" fmla="*/ 23873 w 26989"/>
                                <a:gd name="connsiteY21" fmla="*/ 6022 h 21600"/>
                                <a:gd name="connsiteX22" fmla="*/ 23809 w 26989"/>
                                <a:gd name="connsiteY22" fmla="*/ 6022 h 21600"/>
                                <a:gd name="connsiteX23" fmla="*/ 23809 w 26989"/>
                                <a:gd name="connsiteY23" fmla="*/ 5542 h 21600"/>
                                <a:gd name="connsiteX24" fmla="*/ 23797 w 26989"/>
                                <a:gd name="connsiteY24" fmla="*/ 5452 h 21600"/>
                                <a:gd name="connsiteX25" fmla="*/ 23689 w 26989"/>
                                <a:gd name="connsiteY25" fmla="*/ 5452 h 21600"/>
                                <a:gd name="connsiteX26" fmla="*/ 23677 w 26989"/>
                                <a:gd name="connsiteY26" fmla="*/ 5542 h 21600"/>
                                <a:gd name="connsiteX27" fmla="*/ 23677 w 26989"/>
                                <a:gd name="connsiteY27" fmla="*/ 6022 h 21600"/>
                                <a:gd name="connsiteX28" fmla="*/ 23613 w 26989"/>
                                <a:gd name="connsiteY28" fmla="*/ 6022 h 21600"/>
                                <a:gd name="connsiteX29" fmla="*/ 23601 w 26989"/>
                                <a:gd name="connsiteY29" fmla="*/ 6111 h 21600"/>
                                <a:gd name="connsiteX30" fmla="*/ 23601 w 26989"/>
                                <a:gd name="connsiteY30" fmla="*/ 6920 h 21600"/>
                                <a:gd name="connsiteX31" fmla="*/ 23613 w 26989"/>
                                <a:gd name="connsiteY31" fmla="*/ 7010 h 21600"/>
                                <a:gd name="connsiteX32" fmla="*/ 23677 w 26989"/>
                                <a:gd name="connsiteY32" fmla="*/ 7010 h 21600"/>
                                <a:gd name="connsiteX33" fmla="*/ 23677 w 26989"/>
                                <a:gd name="connsiteY33" fmla="*/ 7490 h 21600"/>
                                <a:gd name="connsiteX34" fmla="*/ 23689 w 26989"/>
                                <a:gd name="connsiteY34" fmla="*/ 7579 h 21600"/>
                                <a:gd name="connsiteX35" fmla="*/ 23797 w 26989"/>
                                <a:gd name="connsiteY35" fmla="*/ 7579 h 21600"/>
                                <a:gd name="connsiteX36" fmla="*/ 23809 w 26989"/>
                                <a:gd name="connsiteY36" fmla="*/ 7490 h 21600"/>
                                <a:gd name="connsiteX37" fmla="*/ 23809 w 26989"/>
                                <a:gd name="connsiteY37" fmla="*/ 7010 h 21600"/>
                                <a:gd name="connsiteX38" fmla="*/ 23873 w 26989"/>
                                <a:gd name="connsiteY38" fmla="*/ 7010 h 21600"/>
                                <a:gd name="connsiteX39" fmla="*/ 23885 w 26989"/>
                                <a:gd name="connsiteY39" fmla="*/ 6920 h 21600"/>
                                <a:gd name="connsiteX40" fmla="*/ 23885 w 26989"/>
                                <a:gd name="connsiteY40" fmla="*/ 6111 h 21600"/>
                                <a:gd name="connsiteX41" fmla="*/ 23873 w 26989"/>
                                <a:gd name="connsiteY41" fmla="*/ 6022 h 21600"/>
                                <a:gd name="connsiteX42" fmla="*/ 24293 w 26989"/>
                                <a:gd name="connsiteY42" fmla="*/ 20761 h 21600"/>
                                <a:gd name="connsiteX43" fmla="*/ 24225 w 26989"/>
                                <a:gd name="connsiteY43" fmla="*/ 20761 h 21600"/>
                                <a:gd name="connsiteX44" fmla="*/ 24225 w 26989"/>
                                <a:gd name="connsiteY44" fmla="*/ 20252 h 21600"/>
                                <a:gd name="connsiteX45" fmla="*/ 24209 w 26989"/>
                                <a:gd name="connsiteY45" fmla="*/ 20132 h 21600"/>
                                <a:gd name="connsiteX46" fmla="*/ 24089 w 26989"/>
                                <a:gd name="connsiteY46" fmla="*/ 20132 h 21600"/>
                                <a:gd name="connsiteX47" fmla="*/ 24073 w 26989"/>
                                <a:gd name="connsiteY47" fmla="*/ 20252 h 21600"/>
                                <a:gd name="connsiteX48" fmla="*/ 24073 w 26989"/>
                                <a:gd name="connsiteY48" fmla="*/ 20761 h 21600"/>
                                <a:gd name="connsiteX49" fmla="*/ 24005 w 26989"/>
                                <a:gd name="connsiteY49" fmla="*/ 20761 h 21600"/>
                                <a:gd name="connsiteX50" fmla="*/ 23989 w 26989"/>
                                <a:gd name="connsiteY50" fmla="*/ 20881 h 21600"/>
                                <a:gd name="connsiteX51" fmla="*/ 23989 w 26989"/>
                                <a:gd name="connsiteY51" fmla="*/ 21600 h 21600"/>
                                <a:gd name="connsiteX52" fmla="*/ 24305 w 26989"/>
                                <a:gd name="connsiteY52" fmla="*/ 21600 h 21600"/>
                                <a:gd name="connsiteX53" fmla="*/ 24305 w 26989"/>
                                <a:gd name="connsiteY53" fmla="*/ 20881 h 21600"/>
                                <a:gd name="connsiteX54" fmla="*/ 24293 w 26989"/>
                                <a:gd name="connsiteY54" fmla="*/ 20761 h 21600"/>
                                <a:gd name="connsiteX55" fmla="*/ 24293 w 26989"/>
                                <a:gd name="connsiteY55" fmla="*/ 9017 h 21600"/>
                                <a:gd name="connsiteX56" fmla="*/ 24225 w 26989"/>
                                <a:gd name="connsiteY56" fmla="*/ 9017 h 21600"/>
                                <a:gd name="connsiteX57" fmla="*/ 24225 w 26989"/>
                                <a:gd name="connsiteY57" fmla="*/ 8508 h 21600"/>
                                <a:gd name="connsiteX58" fmla="*/ 24209 w 26989"/>
                                <a:gd name="connsiteY58" fmla="*/ 8388 h 21600"/>
                                <a:gd name="connsiteX59" fmla="*/ 24089 w 26989"/>
                                <a:gd name="connsiteY59" fmla="*/ 8388 h 21600"/>
                                <a:gd name="connsiteX60" fmla="*/ 24073 w 26989"/>
                                <a:gd name="connsiteY60" fmla="*/ 8508 h 21600"/>
                                <a:gd name="connsiteX61" fmla="*/ 24073 w 26989"/>
                                <a:gd name="connsiteY61" fmla="*/ 9017 h 21600"/>
                                <a:gd name="connsiteX62" fmla="*/ 24005 w 26989"/>
                                <a:gd name="connsiteY62" fmla="*/ 9017 h 21600"/>
                                <a:gd name="connsiteX63" fmla="*/ 23989 w 26989"/>
                                <a:gd name="connsiteY63" fmla="*/ 9137 h 21600"/>
                                <a:gd name="connsiteX64" fmla="*/ 23989 w 26989"/>
                                <a:gd name="connsiteY64" fmla="*/ 10036 h 21600"/>
                                <a:gd name="connsiteX65" fmla="*/ 24005 w 26989"/>
                                <a:gd name="connsiteY65" fmla="*/ 10156 h 21600"/>
                                <a:gd name="connsiteX66" fmla="*/ 24073 w 26989"/>
                                <a:gd name="connsiteY66" fmla="*/ 10156 h 21600"/>
                                <a:gd name="connsiteX67" fmla="*/ 24073 w 26989"/>
                                <a:gd name="connsiteY67" fmla="*/ 10665 h 21600"/>
                                <a:gd name="connsiteX68" fmla="*/ 24089 w 26989"/>
                                <a:gd name="connsiteY68" fmla="*/ 10785 h 21600"/>
                                <a:gd name="connsiteX69" fmla="*/ 24209 w 26989"/>
                                <a:gd name="connsiteY69" fmla="*/ 10785 h 21600"/>
                                <a:gd name="connsiteX70" fmla="*/ 24225 w 26989"/>
                                <a:gd name="connsiteY70" fmla="*/ 10665 h 21600"/>
                                <a:gd name="connsiteX71" fmla="*/ 24225 w 26989"/>
                                <a:gd name="connsiteY71" fmla="*/ 10156 h 21600"/>
                                <a:gd name="connsiteX72" fmla="*/ 24293 w 26989"/>
                                <a:gd name="connsiteY72" fmla="*/ 10156 h 21600"/>
                                <a:gd name="connsiteX73" fmla="*/ 24309 w 26989"/>
                                <a:gd name="connsiteY73" fmla="*/ 10036 h 21600"/>
                                <a:gd name="connsiteX74" fmla="*/ 24309 w 26989"/>
                                <a:gd name="connsiteY74" fmla="*/ 9137 h 21600"/>
                                <a:gd name="connsiteX75" fmla="*/ 24293 w 26989"/>
                                <a:gd name="connsiteY75" fmla="*/ 9017 h 21600"/>
                                <a:gd name="connsiteX76" fmla="*/ 24293 w 26989"/>
                                <a:gd name="connsiteY76" fmla="*/ 3116 h 21600"/>
                                <a:gd name="connsiteX77" fmla="*/ 24225 w 26989"/>
                                <a:gd name="connsiteY77" fmla="*/ 3116 h 21600"/>
                                <a:gd name="connsiteX78" fmla="*/ 24225 w 26989"/>
                                <a:gd name="connsiteY78" fmla="*/ 2606 h 21600"/>
                                <a:gd name="connsiteX79" fmla="*/ 24209 w 26989"/>
                                <a:gd name="connsiteY79" fmla="*/ 2487 h 21600"/>
                                <a:gd name="connsiteX80" fmla="*/ 24089 w 26989"/>
                                <a:gd name="connsiteY80" fmla="*/ 2487 h 21600"/>
                                <a:gd name="connsiteX81" fmla="*/ 24073 w 26989"/>
                                <a:gd name="connsiteY81" fmla="*/ 2606 h 21600"/>
                                <a:gd name="connsiteX82" fmla="*/ 24073 w 26989"/>
                                <a:gd name="connsiteY82" fmla="*/ 3116 h 21600"/>
                                <a:gd name="connsiteX83" fmla="*/ 24005 w 26989"/>
                                <a:gd name="connsiteY83" fmla="*/ 3116 h 21600"/>
                                <a:gd name="connsiteX84" fmla="*/ 23989 w 26989"/>
                                <a:gd name="connsiteY84" fmla="*/ 3236 h 21600"/>
                                <a:gd name="connsiteX85" fmla="*/ 23989 w 26989"/>
                                <a:gd name="connsiteY85" fmla="*/ 4134 h 21600"/>
                                <a:gd name="connsiteX86" fmla="*/ 24005 w 26989"/>
                                <a:gd name="connsiteY86" fmla="*/ 4254 h 21600"/>
                                <a:gd name="connsiteX87" fmla="*/ 24073 w 26989"/>
                                <a:gd name="connsiteY87" fmla="*/ 4254 h 21600"/>
                                <a:gd name="connsiteX88" fmla="*/ 24073 w 26989"/>
                                <a:gd name="connsiteY88" fmla="*/ 4763 h 21600"/>
                                <a:gd name="connsiteX89" fmla="*/ 24089 w 26989"/>
                                <a:gd name="connsiteY89" fmla="*/ 4883 h 21600"/>
                                <a:gd name="connsiteX90" fmla="*/ 24209 w 26989"/>
                                <a:gd name="connsiteY90" fmla="*/ 4883 h 21600"/>
                                <a:gd name="connsiteX91" fmla="*/ 24225 w 26989"/>
                                <a:gd name="connsiteY91" fmla="*/ 4763 h 21600"/>
                                <a:gd name="connsiteX92" fmla="*/ 24225 w 26989"/>
                                <a:gd name="connsiteY92" fmla="*/ 4254 h 21600"/>
                                <a:gd name="connsiteX93" fmla="*/ 24293 w 26989"/>
                                <a:gd name="connsiteY93" fmla="*/ 4254 h 21600"/>
                                <a:gd name="connsiteX94" fmla="*/ 24309 w 26989"/>
                                <a:gd name="connsiteY94" fmla="*/ 4134 h 21600"/>
                                <a:gd name="connsiteX95" fmla="*/ 24309 w 26989"/>
                                <a:gd name="connsiteY95" fmla="*/ 3236 h 21600"/>
                                <a:gd name="connsiteX96" fmla="*/ 24293 w 26989"/>
                                <a:gd name="connsiteY96" fmla="*/ 3116 h 21600"/>
                                <a:gd name="connsiteX97" fmla="*/ 23873 w 26989"/>
                                <a:gd name="connsiteY97" fmla="*/ 17825 h 21600"/>
                                <a:gd name="connsiteX98" fmla="*/ 23809 w 26989"/>
                                <a:gd name="connsiteY98" fmla="*/ 17825 h 21600"/>
                                <a:gd name="connsiteX99" fmla="*/ 23809 w 26989"/>
                                <a:gd name="connsiteY99" fmla="*/ 17346 h 21600"/>
                                <a:gd name="connsiteX100" fmla="*/ 23797 w 26989"/>
                                <a:gd name="connsiteY100" fmla="*/ 17256 h 21600"/>
                                <a:gd name="connsiteX101" fmla="*/ 23689 w 26989"/>
                                <a:gd name="connsiteY101" fmla="*/ 17256 h 21600"/>
                                <a:gd name="connsiteX102" fmla="*/ 23677 w 26989"/>
                                <a:gd name="connsiteY102" fmla="*/ 17346 h 21600"/>
                                <a:gd name="connsiteX103" fmla="*/ 23677 w 26989"/>
                                <a:gd name="connsiteY103" fmla="*/ 17825 h 21600"/>
                                <a:gd name="connsiteX104" fmla="*/ 23613 w 26989"/>
                                <a:gd name="connsiteY104" fmla="*/ 17825 h 21600"/>
                                <a:gd name="connsiteX105" fmla="*/ 23601 w 26989"/>
                                <a:gd name="connsiteY105" fmla="*/ 17915 h 21600"/>
                                <a:gd name="connsiteX106" fmla="*/ 23601 w 26989"/>
                                <a:gd name="connsiteY106" fmla="*/ 18724 h 21600"/>
                                <a:gd name="connsiteX107" fmla="*/ 23613 w 26989"/>
                                <a:gd name="connsiteY107" fmla="*/ 18814 h 21600"/>
                                <a:gd name="connsiteX108" fmla="*/ 23677 w 26989"/>
                                <a:gd name="connsiteY108" fmla="*/ 18814 h 21600"/>
                                <a:gd name="connsiteX109" fmla="*/ 23677 w 26989"/>
                                <a:gd name="connsiteY109" fmla="*/ 19293 h 21600"/>
                                <a:gd name="connsiteX110" fmla="*/ 23689 w 26989"/>
                                <a:gd name="connsiteY110" fmla="*/ 19383 h 21600"/>
                                <a:gd name="connsiteX111" fmla="*/ 23797 w 26989"/>
                                <a:gd name="connsiteY111" fmla="*/ 19383 h 21600"/>
                                <a:gd name="connsiteX112" fmla="*/ 23809 w 26989"/>
                                <a:gd name="connsiteY112" fmla="*/ 19293 h 21600"/>
                                <a:gd name="connsiteX113" fmla="*/ 23809 w 26989"/>
                                <a:gd name="connsiteY113" fmla="*/ 18814 h 21600"/>
                                <a:gd name="connsiteX114" fmla="*/ 23873 w 26989"/>
                                <a:gd name="connsiteY114" fmla="*/ 18814 h 21600"/>
                                <a:gd name="connsiteX115" fmla="*/ 23885 w 26989"/>
                                <a:gd name="connsiteY115" fmla="*/ 18724 h 21600"/>
                                <a:gd name="connsiteX116" fmla="*/ 23885 w 26989"/>
                                <a:gd name="connsiteY116" fmla="*/ 17915 h 21600"/>
                                <a:gd name="connsiteX117" fmla="*/ 23873 w 26989"/>
                                <a:gd name="connsiteY117" fmla="*/ 17825 h 21600"/>
                                <a:gd name="connsiteX118" fmla="*/ 23873 w 26989"/>
                                <a:gd name="connsiteY118" fmla="*/ 11893 h 21600"/>
                                <a:gd name="connsiteX119" fmla="*/ 23809 w 26989"/>
                                <a:gd name="connsiteY119" fmla="*/ 11893 h 21600"/>
                                <a:gd name="connsiteX120" fmla="*/ 23809 w 26989"/>
                                <a:gd name="connsiteY120" fmla="*/ 11414 h 21600"/>
                                <a:gd name="connsiteX121" fmla="*/ 23797 w 26989"/>
                                <a:gd name="connsiteY121" fmla="*/ 11324 h 21600"/>
                                <a:gd name="connsiteX122" fmla="*/ 23689 w 26989"/>
                                <a:gd name="connsiteY122" fmla="*/ 11324 h 21600"/>
                                <a:gd name="connsiteX123" fmla="*/ 23677 w 26989"/>
                                <a:gd name="connsiteY123" fmla="*/ 11414 h 21600"/>
                                <a:gd name="connsiteX124" fmla="*/ 23677 w 26989"/>
                                <a:gd name="connsiteY124" fmla="*/ 11893 h 21600"/>
                                <a:gd name="connsiteX125" fmla="*/ 23613 w 26989"/>
                                <a:gd name="connsiteY125" fmla="*/ 11893 h 21600"/>
                                <a:gd name="connsiteX126" fmla="*/ 23601 w 26989"/>
                                <a:gd name="connsiteY126" fmla="*/ 11983 h 21600"/>
                                <a:gd name="connsiteX127" fmla="*/ 23601 w 26989"/>
                                <a:gd name="connsiteY127" fmla="*/ 12792 h 21600"/>
                                <a:gd name="connsiteX128" fmla="*/ 23613 w 26989"/>
                                <a:gd name="connsiteY128" fmla="*/ 12882 h 21600"/>
                                <a:gd name="connsiteX129" fmla="*/ 23677 w 26989"/>
                                <a:gd name="connsiteY129" fmla="*/ 12882 h 21600"/>
                                <a:gd name="connsiteX130" fmla="*/ 23677 w 26989"/>
                                <a:gd name="connsiteY130" fmla="*/ 13361 h 21600"/>
                                <a:gd name="connsiteX131" fmla="*/ 23689 w 26989"/>
                                <a:gd name="connsiteY131" fmla="*/ 13451 h 21600"/>
                                <a:gd name="connsiteX132" fmla="*/ 23797 w 26989"/>
                                <a:gd name="connsiteY132" fmla="*/ 13451 h 21600"/>
                                <a:gd name="connsiteX133" fmla="*/ 23809 w 26989"/>
                                <a:gd name="connsiteY133" fmla="*/ 13361 h 21600"/>
                                <a:gd name="connsiteX134" fmla="*/ 23809 w 26989"/>
                                <a:gd name="connsiteY134" fmla="*/ 12882 h 21600"/>
                                <a:gd name="connsiteX135" fmla="*/ 23873 w 26989"/>
                                <a:gd name="connsiteY135" fmla="*/ 12882 h 21600"/>
                                <a:gd name="connsiteX136" fmla="*/ 23885 w 26989"/>
                                <a:gd name="connsiteY136" fmla="*/ 12792 h 21600"/>
                                <a:gd name="connsiteX137" fmla="*/ 23885 w 26989"/>
                                <a:gd name="connsiteY137" fmla="*/ 11983 h 21600"/>
                                <a:gd name="connsiteX138" fmla="*/ 23873 w 26989"/>
                                <a:gd name="connsiteY138" fmla="*/ 11893 h 21600"/>
                                <a:gd name="connsiteX139" fmla="*/ 23461 w 26989"/>
                                <a:gd name="connsiteY139" fmla="*/ 14979 h 21600"/>
                                <a:gd name="connsiteX140" fmla="*/ 23405 w 26989"/>
                                <a:gd name="connsiteY140" fmla="*/ 14979 h 21600"/>
                                <a:gd name="connsiteX141" fmla="*/ 23405 w 26989"/>
                                <a:gd name="connsiteY141" fmla="*/ 14560 h 21600"/>
                                <a:gd name="connsiteX142" fmla="*/ 23393 w 26989"/>
                                <a:gd name="connsiteY142" fmla="*/ 14470 h 21600"/>
                                <a:gd name="connsiteX143" fmla="*/ 23297 w 26989"/>
                                <a:gd name="connsiteY143" fmla="*/ 14470 h 21600"/>
                                <a:gd name="connsiteX144" fmla="*/ 23285 w 26989"/>
                                <a:gd name="connsiteY144" fmla="*/ 14560 h 21600"/>
                                <a:gd name="connsiteX145" fmla="*/ 23285 w 26989"/>
                                <a:gd name="connsiteY145" fmla="*/ 14979 h 21600"/>
                                <a:gd name="connsiteX146" fmla="*/ 23229 w 26989"/>
                                <a:gd name="connsiteY146" fmla="*/ 14979 h 21600"/>
                                <a:gd name="connsiteX147" fmla="*/ 23217 w 26989"/>
                                <a:gd name="connsiteY147" fmla="*/ 15069 h 21600"/>
                                <a:gd name="connsiteX148" fmla="*/ 23217 w 26989"/>
                                <a:gd name="connsiteY148" fmla="*/ 15788 h 21600"/>
                                <a:gd name="connsiteX149" fmla="*/ 23229 w 26989"/>
                                <a:gd name="connsiteY149" fmla="*/ 15878 h 21600"/>
                                <a:gd name="connsiteX150" fmla="*/ 23285 w 26989"/>
                                <a:gd name="connsiteY150" fmla="*/ 15878 h 21600"/>
                                <a:gd name="connsiteX151" fmla="*/ 23285 w 26989"/>
                                <a:gd name="connsiteY151" fmla="*/ 16297 h 21600"/>
                                <a:gd name="connsiteX152" fmla="*/ 23297 w 26989"/>
                                <a:gd name="connsiteY152" fmla="*/ 16387 h 21600"/>
                                <a:gd name="connsiteX153" fmla="*/ 23393 w 26989"/>
                                <a:gd name="connsiteY153" fmla="*/ 16387 h 21600"/>
                                <a:gd name="connsiteX154" fmla="*/ 23405 w 26989"/>
                                <a:gd name="connsiteY154" fmla="*/ 16297 h 21600"/>
                                <a:gd name="connsiteX155" fmla="*/ 23405 w 26989"/>
                                <a:gd name="connsiteY155" fmla="*/ 15878 h 21600"/>
                                <a:gd name="connsiteX156" fmla="*/ 23461 w 26989"/>
                                <a:gd name="connsiteY156" fmla="*/ 15878 h 21600"/>
                                <a:gd name="connsiteX157" fmla="*/ 23473 w 26989"/>
                                <a:gd name="connsiteY157" fmla="*/ 15788 h 21600"/>
                                <a:gd name="connsiteX158" fmla="*/ 23473 w 26989"/>
                                <a:gd name="connsiteY158" fmla="*/ 15069 h 21600"/>
                                <a:gd name="connsiteX159" fmla="*/ 23461 w 26989"/>
                                <a:gd name="connsiteY159" fmla="*/ 14979 h 21600"/>
                                <a:gd name="connsiteX160" fmla="*/ 23461 w 26989"/>
                                <a:gd name="connsiteY160" fmla="*/ 20881 h 21600"/>
                                <a:gd name="connsiteX161" fmla="*/ 23405 w 26989"/>
                                <a:gd name="connsiteY161" fmla="*/ 20881 h 21600"/>
                                <a:gd name="connsiteX162" fmla="*/ 23405 w 26989"/>
                                <a:gd name="connsiteY162" fmla="*/ 20462 h 21600"/>
                                <a:gd name="connsiteX163" fmla="*/ 23393 w 26989"/>
                                <a:gd name="connsiteY163" fmla="*/ 20372 h 21600"/>
                                <a:gd name="connsiteX164" fmla="*/ 23297 w 26989"/>
                                <a:gd name="connsiteY164" fmla="*/ 20372 h 21600"/>
                                <a:gd name="connsiteX165" fmla="*/ 23285 w 26989"/>
                                <a:gd name="connsiteY165" fmla="*/ 20462 h 21600"/>
                                <a:gd name="connsiteX166" fmla="*/ 23285 w 26989"/>
                                <a:gd name="connsiteY166" fmla="*/ 20881 h 21600"/>
                                <a:gd name="connsiteX167" fmla="*/ 23229 w 26989"/>
                                <a:gd name="connsiteY167" fmla="*/ 20881 h 21600"/>
                                <a:gd name="connsiteX168" fmla="*/ 23217 w 26989"/>
                                <a:gd name="connsiteY168" fmla="*/ 20971 h 21600"/>
                                <a:gd name="connsiteX169" fmla="*/ 23217 w 26989"/>
                                <a:gd name="connsiteY169" fmla="*/ 21600 h 21600"/>
                                <a:gd name="connsiteX170" fmla="*/ 23473 w 26989"/>
                                <a:gd name="connsiteY170" fmla="*/ 21600 h 21600"/>
                                <a:gd name="connsiteX171" fmla="*/ 23473 w 26989"/>
                                <a:gd name="connsiteY171" fmla="*/ 20971 h 21600"/>
                                <a:gd name="connsiteX172" fmla="*/ 23461 w 26989"/>
                                <a:gd name="connsiteY172" fmla="*/ 20881 h 21600"/>
                                <a:gd name="connsiteX173" fmla="*/ 23461 w 26989"/>
                                <a:gd name="connsiteY173" fmla="*/ 9107 h 21600"/>
                                <a:gd name="connsiteX174" fmla="*/ 23405 w 26989"/>
                                <a:gd name="connsiteY174" fmla="*/ 9107 h 21600"/>
                                <a:gd name="connsiteX175" fmla="*/ 23405 w 26989"/>
                                <a:gd name="connsiteY175" fmla="*/ 8688 h 21600"/>
                                <a:gd name="connsiteX176" fmla="*/ 23393 w 26989"/>
                                <a:gd name="connsiteY176" fmla="*/ 8598 h 21600"/>
                                <a:gd name="connsiteX177" fmla="*/ 23297 w 26989"/>
                                <a:gd name="connsiteY177" fmla="*/ 8598 h 21600"/>
                                <a:gd name="connsiteX178" fmla="*/ 23285 w 26989"/>
                                <a:gd name="connsiteY178" fmla="*/ 8688 h 21600"/>
                                <a:gd name="connsiteX179" fmla="*/ 23285 w 26989"/>
                                <a:gd name="connsiteY179" fmla="*/ 9107 h 21600"/>
                                <a:gd name="connsiteX180" fmla="*/ 23229 w 26989"/>
                                <a:gd name="connsiteY180" fmla="*/ 9107 h 21600"/>
                                <a:gd name="connsiteX181" fmla="*/ 23217 w 26989"/>
                                <a:gd name="connsiteY181" fmla="*/ 9197 h 21600"/>
                                <a:gd name="connsiteX182" fmla="*/ 23217 w 26989"/>
                                <a:gd name="connsiteY182" fmla="*/ 9916 h 21600"/>
                                <a:gd name="connsiteX183" fmla="*/ 23229 w 26989"/>
                                <a:gd name="connsiteY183" fmla="*/ 10006 h 21600"/>
                                <a:gd name="connsiteX184" fmla="*/ 23285 w 26989"/>
                                <a:gd name="connsiteY184" fmla="*/ 10006 h 21600"/>
                                <a:gd name="connsiteX185" fmla="*/ 23285 w 26989"/>
                                <a:gd name="connsiteY185" fmla="*/ 10426 h 21600"/>
                                <a:gd name="connsiteX186" fmla="*/ 23297 w 26989"/>
                                <a:gd name="connsiteY186" fmla="*/ 10515 h 21600"/>
                                <a:gd name="connsiteX187" fmla="*/ 23393 w 26989"/>
                                <a:gd name="connsiteY187" fmla="*/ 10515 h 21600"/>
                                <a:gd name="connsiteX188" fmla="*/ 23405 w 26989"/>
                                <a:gd name="connsiteY188" fmla="*/ 10426 h 21600"/>
                                <a:gd name="connsiteX189" fmla="*/ 23405 w 26989"/>
                                <a:gd name="connsiteY189" fmla="*/ 10006 h 21600"/>
                                <a:gd name="connsiteX190" fmla="*/ 23461 w 26989"/>
                                <a:gd name="connsiteY190" fmla="*/ 10006 h 21600"/>
                                <a:gd name="connsiteX191" fmla="*/ 23473 w 26989"/>
                                <a:gd name="connsiteY191" fmla="*/ 9916 h 21600"/>
                                <a:gd name="connsiteX192" fmla="*/ 23473 w 26989"/>
                                <a:gd name="connsiteY192" fmla="*/ 9197 h 21600"/>
                                <a:gd name="connsiteX193" fmla="*/ 23461 w 26989"/>
                                <a:gd name="connsiteY193" fmla="*/ 9107 h 21600"/>
                                <a:gd name="connsiteX194" fmla="*/ 24709 w 26989"/>
                                <a:gd name="connsiteY194" fmla="*/ 11774 h 21600"/>
                                <a:gd name="connsiteX195" fmla="*/ 24633 w 26989"/>
                                <a:gd name="connsiteY195" fmla="*/ 11774 h 21600"/>
                                <a:gd name="connsiteX196" fmla="*/ 24633 w 26989"/>
                                <a:gd name="connsiteY196" fmla="*/ 11204 h 21600"/>
                                <a:gd name="connsiteX197" fmla="*/ 24617 w 26989"/>
                                <a:gd name="connsiteY197" fmla="*/ 11085 h 21600"/>
                                <a:gd name="connsiteX198" fmla="*/ 24485 w 26989"/>
                                <a:gd name="connsiteY198" fmla="*/ 11085 h 21600"/>
                                <a:gd name="connsiteX199" fmla="*/ 24469 w 26989"/>
                                <a:gd name="connsiteY199" fmla="*/ 11204 h 21600"/>
                                <a:gd name="connsiteX200" fmla="*/ 24469 w 26989"/>
                                <a:gd name="connsiteY200" fmla="*/ 11774 h 21600"/>
                                <a:gd name="connsiteX201" fmla="*/ 24393 w 26989"/>
                                <a:gd name="connsiteY201" fmla="*/ 11774 h 21600"/>
                                <a:gd name="connsiteX202" fmla="*/ 24377 w 26989"/>
                                <a:gd name="connsiteY202" fmla="*/ 11893 h 21600"/>
                                <a:gd name="connsiteX203" fmla="*/ 24377 w 26989"/>
                                <a:gd name="connsiteY203" fmla="*/ 12912 h 21600"/>
                                <a:gd name="connsiteX204" fmla="*/ 24393 w 26989"/>
                                <a:gd name="connsiteY204" fmla="*/ 13032 h 21600"/>
                                <a:gd name="connsiteX205" fmla="*/ 24469 w 26989"/>
                                <a:gd name="connsiteY205" fmla="*/ 13032 h 21600"/>
                                <a:gd name="connsiteX206" fmla="*/ 24469 w 26989"/>
                                <a:gd name="connsiteY206" fmla="*/ 13601 h 21600"/>
                                <a:gd name="connsiteX207" fmla="*/ 24485 w 26989"/>
                                <a:gd name="connsiteY207" fmla="*/ 13721 h 21600"/>
                                <a:gd name="connsiteX208" fmla="*/ 24621 w 26989"/>
                                <a:gd name="connsiteY208" fmla="*/ 13721 h 21600"/>
                                <a:gd name="connsiteX209" fmla="*/ 24637 w 26989"/>
                                <a:gd name="connsiteY209" fmla="*/ 13601 h 21600"/>
                                <a:gd name="connsiteX210" fmla="*/ 24637 w 26989"/>
                                <a:gd name="connsiteY210" fmla="*/ 13032 h 21600"/>
                                <a:gd name="connsiteX211" fmla="*/ 24713 w 26989"/>
                                <a:gd name="connsiteY211" fmla="*/ 13032 h 21600"/>
                                <a:gd name="connsiteX212" fmla="*/ 24729 w 26989"/>
                                <a:gd name="connsiteY212" fmla="*/ 12912 h 21600"/>
                                <a:gd name="connsiteX213" fmla="*/ 24729 w 26989"/>
                                <a:gd name="connsiteY213" fmla="*/ 11893 h 21600"/>
                                <a:gd name="connsiteX214" fmla="*/ 24709 w 26989"/>
                                <a:gd name="connsiteY214" fmla="*/ 11774 h 21600"/>
                                <a:gd name="connsiteX215" fmla="*/ 23461 w 26989"/>
                                <a:gd name="connsiteY215" fmla="*/ 3236 h 21600"/>
                                <a:gd name="connsiteX216" fmla="*/ 23405 w 26989"/>
                                <a:gd name="connsiteY216" fmla="*/ 3236 h 21600"/>
                                <a:gd name="connsiteX217" fmla="*/ 23405 w 26989"/>
                                <a:gd name="connsiteY217" fmla="*/ 2816 h 21600"/>
                                <a:gd name="connsiteX218" fmla="*/ 23393 w 26989"/>
                                <a:gd name="connsiteY218" fmla="*/ 2726 h 21600"/>
                                <a:gd name="connsiteX219" fmla="*/ 23297 w 26989"/>
                                <a:gd name="connsiteY219" fmla="*/ 2726 h 21600"/>
                                <a:gd name="connsiteX220" fmla="*/ 23285 w 26989"/>
                                <a:gd name="connsiteY220" fmla="*/ 2816 h 21600"/>
                                <a:gd name="connsiteX221" fmla="*/ 23285 w 26989"/>
                                <a:gd name="connsiteY221" fmla="*/ 3236 h 21600"/>
                                <a:gd name="connsiteX222" fmla="*/ 23229 w 26989"/>
                                <a:gd name="connsiteY222" fmla="*/ 3236 h 21600"/>
                                <a:gd name="connsiteX223" fmla="*/ 23217 w 26989"/>
                                <a:gd name="connsiteY223" fmla="*/ 3325 h 21600"/>
                                <a:gd name="connsiteX224" fmla="*/ 23217 w 26989"/>
                                <a:gd name="connsiteY224" fmla="*/ 4044 h 21600"/>
                                <a:gd name="connsiteX225" fmla="*/ 23229 w 26989"/>
                                <a:gd name="connsiteY225" fmla="*/ 4134 h 21600"/>
                                <a:gd name="connsiteX226" fmla="*/ 23285 w 26989"/>
                                <a:gd name="connsiteY226" fmla="*/ 4134 h 21600"/>
                                <a:gd name="connsiteX227" fmla="*/ 23285 w 26989"/>
                                <a:gd name="connsiteY227" fmla="*/ 4554 h 21600"/>
                                <a:gd name="connsiteX228" fmla="*/ 23297 w 26989"/>
                                <a:gd name="connsiteY228" fmla="*/ 4644 h 21600"/>
                                <a:gd name="connsiteX229" fmla="*/ 23393 w 26989"/>
                                <a:gd name="connsiteY229" fmla="*/ 4644 h 21600"/>
                                <a:gd name="connsiteX230" fmla="*/ 23405 w 26989"/>
                                <a:gd name="connsiteY230" fmla="*/ 4554 h 21600"/>
                                <a:gd name="connsiteX231" fmla="*/ 23405 w 26989"/>
                                <a:gd name="connsiteY231" fmla="*/ 4134 h 21600"/>
                                <a:gd name="connsiteX232" fmla="*/ 23461 w 26989"/>
                                <a:gd name="connsiteY232" fmla="*/ 4134 h 21600"/>
                                <a:gd name="connsiteX233" fmla="*/ 23473 w 26989"/>
                                <a:gd name="connsiteY233" fmla="*/ 4044 h 21600"/>
                                <a:gd name="connsiteX234" fmla="*/ 23473 w 26989"/>
                                <a:gd name="connsiteY234" fmla="*/ 3325 h 21600"/>
                                <a:gd name="connsiteX235" fmla="*/ 23461 w 26989"/>
                                <a:gd name="connsiteY235" fmla="*/ 3236 h 21600"/>
                                <a:gd name="connsiteX236" fmla="*/ 24709 w 26989"/>
                                <a:gd name="connsiteY236" fmla="*/ 17705 h 21600"/>
                                <a:gd name="connsiteX237" fmla="*/ 24633 w 26989"/>
                                <a:gd name="connsiteY237" fmla="*/ 17705 h 21600"/>
                                <a:gd name="connsiteX238" fmla="*/ 24633 w 26989"/>
                                <a:gd name="connsiteY238" fmla="*/ 17136 h 21600"/>
                                <a:gd name="connsiteX239" fmla="*/ 24617 w 26989"/>
                                <a:gd name="connsiteY239" fmla="*/ 17016 h 21600"/>
                                <a:gd name="connsiteX240" fmla="*/ 24485 w 26989"/>
                                <a:gd name="connsiteY240" fmla="*/ 17016 h 21600"/>
                                <a:gd name="connsiteX241" fmla="*/ 24469 w 26989"/>
                                <a:gd name="connsiteY241" fmla="*/ 17136 h 21600"/>
                                <a:gd name="connsiteX242" fmla="*/ 24469 w 26989"/>
                                <a:gd name="connsiteY242" fmla="*/ 17705 h 21600"/>
                                <a:gd name="connsiteX243" fmla="*/ 24393 w 26989"/>
                                <a:gd name="connsiteY243" fmla="*/ 17705 h 21600"/>
                                <a:gd name="connsiteX244" fmla="*/ 24377 w 26989"/>
                                <a:gd name="connsiteY244" fmla="*/ 17825 h 21600"/>
                                <a:gd name="connsiteX245" fmla="*/ 24377 w 26989"/>
                                <a:gd name="connsiteY245" fmla="*/ 18844 h 21600"/>
                                <a:gd name="connsiteX246" fmla="*/ 24393 w 26989"/>
                                <a:gd name="connsiteY246" fmla="*/ 18964 h 21600"/>
                                <a:gd name="connsiteX247" fmla="*/ 24469 w 26989"/>
                                <a:gd name="connsiteY247" fmla="*/ 18964 h 21600"/>
                                <a:gd name="connsiteX248" fmla="*/ 24469 w 26989"/>
                                <a:gd name="connsiteY248" fmla="*/ 19533 h 21600"/>
                                <a:gd name="connsiteX249" fmla="*/ 24485 w 26989"/>
                                <a:gd name="connsiteY249" fmla="*/ 19653 h 21600"/>
                                <a:gd name="connsiteX250" fmla="*/ 24621 w 26989"/>
                                <a:gd name="connsiteY250" fmla="*/ 19653 h 21600"/>
                                <a:gd name="connsiteX251" fmla="*/ 24637 w 26989"/>
                                <a:gd name="connsiteY251" fmla="*/ 19533 h 21600"/>
                                <a:gd name="connsiteX252" fmla="*/ 24637 w 26989"/>
                                <a:gd name="connsiteY252" fmla="*/ 18964 h 21600"/>
                                <a:gd name="connsiteX253" fmla="*/ 24713 w 26989"/>
                                <a:gd name="connsiteY253" fmla="*/ 18964 h 21600"/>
                                <a:gd name="connsiteX254" fmla="*/ 24729 w 26989"/>
                                <a:gd name="connsiteY254" fmla="*/ 18844 h 21600"/>
                                <a:gd name="connsiteX255" fmla="*/ 24729 w 26989"/>
                                <a:gd name="connsiteY255" fmla="*/ 17825 h 21600"/>
                                <a:gd name="connsiteX256" fmla="*/ 24709 w 26989"/>
                                <a:gd name="connsiteY256" fmla="*/ 17705 h 21600"/>
                                <a:gd name="connsiteX257" fmla="*/ 25273 w 26989"/>
                                <a:gd name="connsiteY257" fmla="*/ 14110 h 21600"/>
                                <a:gd name="connsiteX258" fmla="*/ 25437 w 26989"/>
                                <a:gd name="connsiteY258" fmla="*/ 14110 h 21600"/>
                                <a:gd name="connsiteX259" fmla="*/ 25457 w 26989"/>
                                <a:gd name="connsiteY259" fmla="*/ 13961 h 21600"/>
                                <a:gd name="connsiteX260" fmla="*/ 25457 w 26989"/>
                                <a:gd name="connsiteY260" fmla="*/ 13242 h 21600"/>
                                <a:gd name="connsiteX261" fmla="*/ 25553 w 26989"/>
                                <a:gd name="connsiteY261" fmla="*/ 13242 h 21600"/>
                                <a:gd name="connsiteX262" fmla="*/ 25573 w 26989"/>
                                <a:gd name="connsiteY262" fmla="*/ 13092 h 21600"/>
                                <a:gd name="connsiteX263" fmla="*/ 25573 w 26989"/>
                                <a:gd name="connsiteY263" fmla="*/ 11864 h 21600"/>
                                <a:gd name="connsiteX264" fmla="*/ 25553 w 26989"/>
                                <a:gd name="connsiteY264" fmla="*/ 11714 h 21600"/>
                                <a:gd name="connsiteX265" fmla="*/ 25457 w 26989"/>
                                <a:gd name="connsiteY265" fmla="*/ 11714 h 21600"/>
                                <a:gd name="connsiteX266" fmla="*/ 25457 w 26989"/>
                                <a:gd name="connsiteY266" fmla="*/ 10995 h 21600"/>
                                <a:gd name="connsiteX267" fmla="*/ 25437 w 26989"/>
                                <a:gd name="connsiteY267" fmla="*/ 10845 h 21600"/>
                                <a:gd name="connsiteX268" fmla="*/ 25273 w 26989"/>
                                <a:gd name="connsiteY268" fmla="*/ 10845 h 21600"/>
                                <a:gd name="connsiteX269" fmla="*/ 25253 w 26989"/>
                                <a:gd name="connsiteY269" fmla="*/ 10995 h 21600"/>
                                <a:gd name="connsiteX270" fmla="*/ 25253 w 26989"/>
                                <a:gd name="connsiteY270" fmla="*/ 11714 h 21600"/>
                                <a:gd name="connsiteX271" fmla="*/ 25157 w 26989"/>
                                <a:gd name="connsiteY271" fmla="*/ 11714 h 21600"/>
                                <a:gd name="connsiteX272" fmla="*/ 25137 w 26989"/>
                                <a:gd name="connsiteY272" fmla="*/ 11864 h 21600"/>
                                <a:gd name="connsiteX273" fmla="*/ 25137 w 26989"/>
                                <a:gd name="connsiteY273" fmla="*/ 12433 h 21600"/>
                                <a:gd name="connsiteX274" fmla="*/ 25137 w 26989"/>
                                <a:gd name="connsiteY274" fmla="*/ 12433 h 21600"/>
                                <a:gd name="connsiteX275" fmla="*/ 25137 w 26989"/>
                                <a:gd name="connsiteY275" fmla="*/ 13122 h 21600"/>
                                <a:gd name="connsiteX276" fmla="*/ 25157 w 26989"/>
                                <a:gd name="connsiteY276" fmla="*/ 13272 h 21600"/>
                                <a:gd name="connsiteX277" fmla="*/ 25253 w 26989"/>
                                <a:gd name="connsiteY277" fmla="*/ 13272 h 21600"/>
                                <a:gd name="connsiteX278" fmla="*/ 25253 w 26989"/>
                                <a:gd name="connsiteY278" fmla="*/ 13991 h 21600"/>
                                <a:gd name="connsiteX279" fmla="*/ 25273 w 26989"/>
                                <a:gd name="connsiteY279" fmla="*/ 14110 h 21600"/>
                                <a:gd name="connsiteX280" fmla="*/ 25573 w 26989"/>
                                <a:gd name="connsiteY280" fmla="*/ 19054 h 21600"/>
                                <a:gd name="connsiteX281" fmla="*/ 25573 w 26989"/>
                                <a:gd name="connsiteY281" fmla="*/ 17825 h 21600"/>
                                <a:gd name="connsiteX282" fmla="*/ 25553 w 26989"/>
                                <a:gd name="connsiteY282" fmla="*/ 17675 h 21600"/>
                                <a:gd name="connsiteX283" fmla="*/ 25457 w 26989"/>
                                <a:gd name="connsiteY283" fmla="*/ 17675 h 21600"/>
                                <a:gd name="connsiteX284" fmla="*/ 25457 w 26989"/>
                                <a:gd name="connsiteY284" fmla="*/ 16956 h 21600"/>
                                <a:gd name="connsiteX285" fmla="*/ 25437 w 26989"/>
                                <a:gd name="connsiteY285" fmla="*/ 16807 h 21600"/>
                                <a:gd name="connsiteX286" fmla="*/ 25273 w 26989"/>
                                <a:gd name="connsiteY286" fmla="*/ 16807 h 21600"/>
                                <a:gd name="connsiteX287" fmla="*/ 25253 w 26989"/>
                                <a:gd name="connsiteY287" fmla="*/ 16956 h 21600"/>
                                <a:gd name="connsiteX288" fmla="*/ 25253 w 26989"/>
                                <a:gd name="connsiteY288" fmla="*/ 17675 h 21600"/>
                                <a:gd name="connsiteX289" fmla="*/ 25157 w 26989"/>
                                <a:gd name="connsiteY289" fmla="*/ 17675 h 21600"/>
                                <a:gd name="connsiteX290" fmla="*/ 25137 w 26989"/>
                                <a:gd name="connsiteY290" fmla="*/ 17825 h 21600"/>
                                <a:gd name="connsiteX291" fmla="*/ 25137 w 26989"/>
                                <a:gd name="connsiteY291" fmla="*/ 18394 h 21600"/>
                                <a:gd name="connsiteX292" fmla="*/ 25137 w 26989"/>
                                <a:gd name="connsiteY292" fmla="*/ 18394 h 21600"/>
                                <a:gd name="connsiteX293" fmla="*/ 25137 w 26989"/>
                                <a:gd name="connsiteY293" fmla="*/ 19083 h 21600"/>
                                <a:gd name="connsiteX294" fmla="*/ 25157 w 26989"/>
                                <a:gd name="connsiteY294" fmla="*/ 19233 h 21600"/>
                                <a:gd name="connsiteX295" fmla="*/ 25253 w 26989"/>
                                <a:gd name="connsiteY295" fmla="*/ 19233 h 21600"/>
                                <a:gd name="connsiteX296" fmla="*/ 25253 w 26989"/>
                                <a:gd name="connsiteY296" fmla="*/ 19952 h 21600"/>
                                <a:gd name="connsiteX297" fmla="*/ 25273 w 26989"/>
                                <a:gd name="connsiteY297" fmla="*/ 20102 h 21600"/>
                                <a:gd name="connsiteX298" fmla="*/ 25437 w 26989"/>
                                <a:gd name="connsiteY298" fmla="*/ 20102 h 21600"/>
                                <a:gd name="connsiteX299" fmla="*/ 25457 w 26989"/>
                                <a:gd name="connsiteY299" fmla="*/ 19952 h 21600"/>
                                <a:gd name="connsiteX300" fmla="*/ 25457 w 26989"/>
                                <a:gd name="connsiteY300" fmla="*/ 19233 h 21600"/>
                                <a:gd name="connsiteX301" fmla="*/ 25553 w 26989"/>
                                <a:gd name="connsiteY301" fmla="*/ 19233 h 21600"/>
                                <a:gd name="connsiteX302" fmla="*/ 25573 w 26989"/>
                                <a:gd name="connsiteY302" fmla="*/ 19054 h 21600"/>
                                <a:gd name="connsiteX303" fmla="*/ 24757 w 26989"/>
                                <a:gd name="connsiteY303" fmla="*/ 10126 h 21600"/>
                                <a:gd name="connsiteX304" fmla="*/ 24773 w 26989"/>
                                <a:gd name="connsiteY304" fmla="*/ 10246 h 21600"/>
                                <a:gd name="connsiteX305" fmla="*/ 24857 w 26989"/>
                                <a:gd name="connsiteY305" fmla="*/ 10246 h 21600"/>
                                <a:gd name="connsiteX306" fmla="*/ 24857 w 26989"/>
                                <a:gd name="connsiteY306" fmla="*/ 10875 h 21600"/>
                                <a:gd name="connsiteX307" fmla="*/ 24873 w 26989"/>
                                <a:gd name="connsiteY307" fmla="*/ 10995 h 21600"/>
                                <a:gd name="connsiteX308" fmla="*/ 25021 w 26989"/>
                                <a:gd name="connsiteY308" fmla="*/ 10995 h 21600"/>
                                <a:gd name="connsiteX309" fmla="*/ 25037 w 26989"/>
                                <a:gd name="connsiteY309" fmla="*/ 10875 h 21600"/>
                                <a:gd name="connsiteX310" fmla="*/ 25037 w 26989"/>
                                <a:gd name="connsiteY310" fmla="*/ 10246 h 21600"/>
                                <a:gd name="connsiteX311" fmla="*/ 25121 w 26989"/>
                                <a:gd name="connsiteY311" fmla="*/ 10246 h 21600"/>
                                <a:gd name="connsiteX312" fmla="*/ 25137 w 26989"/>
                                <a:gd name="connsiteY312" fmla="*/ 10126 h 21600"/>
                                <a:gd name="connsiteX313" fmla="*/ 25137 w 26989"/>
                                <a:gd name="connsiteY313" fmla="*/ 9017 h 21600"/>
                                <a:gd name="connsiteX314" fmla="*/ 25121 w 26989"/>
                                <a:gd name="connsiteY314" fmla="*/ 8898 h 21600"/>
                                <a:gd name="connsiteX315" fmla="*/ 25045 w 26989"/>
                                <a:gd name="connsiteY315" fmla="*/ 8898 h 21600"/>
                                <a:gd name="connsiteX316" fmla="*/ 25045 w 26989"/>
                                <a:gd name="connsiteY316" fmla="*/ 8269 h 21600"/>
                                <a:gd name="connsiteX317" fmla="*/ 25029 w 26989"/>
                                <a:gd name="connsiteY317" fmla="*/ 8149 h 21600"/>
                                <a:gd name="connsiteX318" fmla="*/ 24881 w 26989"/>
                                <a:gd name="connsiteY318" fmla="*/ 8149 h 21600"/>
                                <a:gd name="connsiteX319" fmla="*/ 24865 w 26989"/>
                                <a:gd name="connsiteY319" fmla="*/ 8269 h 21600"/>
                                <a:gd name="connsiteX320" fmla="*/ 24865 w 26989"/>
                                <a:gd name="connsiteY320" fmla="*/ 8898 h 21600"/>
                                <a:gd name="connsiteX321" fmla="*/ 24781 w 26989"/>
                                <a:gd name="connsiteY321" fmla="*/ 8898 h 21600"/>
                                <a:gd name="connsiteX322" fmla="*/ 24765 w 26989"/>
                                <a:gd name="connsiteY322" fmla="*/ 9017 h 21600"/>
                                <a:gd name="connsiteX323" fmla="*/ 24765 w 26989"/>
                                <a:gd name="connsiteY323" fmla="*/ 10126 h 21600"/>
                                <a:gd name="connsiteX324" fmla="*/ 24757 w 26989"/>
                                <a:gd name="connsiteY324" fmla="*/ 10126 h 21600"/>
                                <a:gd name="connsiteX325" fmla="*/ 24757 w 26989"/>
                                <a:gd name="connsiteY325" fmla="*/ 15998 h 21600"/>
                                <a:gd name="connsiteX326" fmla="*/ 24773 w 26989"/>
                                <a:gd name="connsiteY326" fmla="*/ 16118 h 21600"/>
                                <a:gd name="connsiteX327" fmla="*/ 24857 w 26989"/>
                                <a:gd name="connsiteY327" fmla="*/ 16118 h 21600"/>
                                <a:gd name="connsiteX328" fmla="*/ 24857 w 26989"/>
                                <a:gd name="connsiteY328" fmla="*/ 16747 h 21600"/>
                                <a:gd name="connsiteX329" fmla="*/ 24873 w 26989"/>
                                <a:gd name="connsiteY329" fmla="*/ 16867 h 21600"/>
                                <a:gd name="connsiteX330" fmla="*/ 25021 w 26989"/>
                                <a:gd name="connsiteY330" fmla="*/ 16867 h 21600"/>
                                <a:gd name="connsiteX331" fmla="*/ 25037 w 26989"/>
                                <a:gd name="connsiteY331" fmla="*/ 16747 h 21600"/>
                                <a:gd name="connsiteX332" fmla="*/ 25037 w 26989"/>
                                <a:gd name="connsiteY332" fmla="*/ 16118 h 21600"/>
                                <a:gd name="connsiteX333" fmla="*/ 25121 w 26989"/>
                                <a:gd name="connsiteY333" fmla="*/ 16118 h 21600"/>
                                <a:gd name="connsiteX334" fmla="*/ 25137 w 26989"/>
                                <a:gd name="connsiteY334" fmla="*/ 15998 h 21600"/>
                                <a:gd name="connsiteX335" fmla="*/ 25137 w 26989"/>
                                <a:gd name="connsiteY335" fmla="*/ 14889 h 21600"/>
                                <a:gd name="connsiteX336" fmla="*/ 25121 w 26989"/>
                                <a:gd name="connsiteY336" fmla="*/ 14769 h 21600"/>
                                <a:gd name="connsiteX337" fmla="*/ 25045 w 26989"/>
                                <a:gd name="connsiteY337" fmla="*/ 14769 h 21600"/>
                                <a:gd name="connsiteX338" fmla="*/ 25045 w 26989"/>
                                <a:gd name="connsiteY338" fmla="*/ 14140 h 21600"/>
                                <a:gd name="connsiteX339" fmla="*/ 25029 w 26989"/>
                                <a:gd name="connsiteY339" fmla="*/ 14021 h 21600"/>
                                <a:gd name="connsiteX340" fmla="*/ 24881 w 26989"/>
                                <a:gd name="connsiteY340" fmla="*/ 14021 h 21600"/>
                                <a:gd name="connsiteX341" fmla="*/ 24865 w 26989"/>
                                <a:gd name="connsiteY341" fmla="*/ 14140 h 21600"/>
                                <a:gd name="connsiteX342" fmla="*/ 24865 w 26989"/>
                                <a:gd name="connsiteY342" fmla="*/ 14769 h 21600"/>
                                <a:gd name="connsiteX343" fmla="*/ 24781 w 26989"/>
                                <a:gd name="connsiteY343" fmla="*/ 14769 h 21600"/>
                                <a:gd name="connsiteX344" fmla="*/ 24765 w 26989"/>
                                <a:gd name="connsiteY344" fmla="*/ 14889 h 21600"/>
                                <a:gd name="connsiteX345" fmla="*/ 24765 w 26989"/>
                                <a:gd name="connsiteY345" fmla="*/ 15998 h 21600"/>
                                <a:gd name="connsiteX346" fmla="*/ 24757 w 26989"/>
                                <a:gd name="connsiteY346" fmla="*/ 15998 h 21600"/>
                                <a:gd name="connsiteX347" fmla="*/ 0 w 26989"/>
                                <a:gd name="connsiteY347" fmla="*/ 0 h 21600"/>
                                <a:gd name="connsiteX348" fmla="*/ 0 w 26989"/>
                                <a:gd name="connsiteY348" fmla="*/ 2238 h 21600"/>
                                <a:gd name="connsiteX349" fmla="*/ 25253 w 26989"/>
                                <a:gd name="connsiteY349" fmla="*/ 2127 h 21600"/>
                                <a:gd name="connsiteX350" fmla="*/ 25253 w 26989"/>
                                <a:gd name="connsiteY350" fmla="*/ 2277 h 21600"/>
                                <a:gd name="connsiteX351" fmla="*/ 25273 w 26989"/>
                                <a:gd name="connsiteY351" fmla="*/ 2427 h 21600"/>
                                <a:gd name="connsiteX352" fmla="*/ 25437 w 26989"/>
                                <a:gd name="connsiteY352" fmla="*/ 2427 h 21600"/>
                                <a:gd name="connsiteX353" fmla="*/ 25457 w 26989"/>
                                <a:gd name="connsiteY353" fmla="*/ 2277 h 21600"/>
                                <a:gd name="connsiteX354" fmla="*/ 25457 w 26989"/>
                                <a:gd name="connsiteY354" fmla="*/ 2127 h 21600"/>
                                <a:gd name="connsiteX355" fmla="*/ 25645 w 26989"/>
                                <a:gd name="connsiteY355" fmla="*/ 2127 h 21600"/>
                                <a:gd name="connsiteX356" fmla="*/ 25645 w 26989"/>
                                <a:gd name="connsiteY356" fmla="*/ 2846 h 21600"/>
                                <a:gd name="connsiteX357" fmla="*/ 25541 w 26989"/>
                                <a:gd name="connsiteY357" fmla="*/ 2846 h 21600"/>
                                <a:gd name="connsiteX358" fmla="*/ 25521 w 26989"/>
                                <a:gd name="connsiteY358" fmla="*/ 2996 h 21600"/>
                                <a:gd name="connsiteX359" fmla="*/ 25521 w 26989"/>
                                <a:gd name="connsiteY359" fmla="*/ 3625 h 21600"/>
                                <a:gd name="connsiteX360" fmla="*/ 25521 w 26989"/>
                                <a:gd name="connsiteY360" fmla="*/ 3625 h 21600"/>
                                <a:gd name="connsiteX361" fmla="*/ 25521 w 26989"/>
                                <a:gd name="connsiteY361" fmla="*/ 4374 h 21600"/>
                                <a:gd name="connsiteX362" fmla="*/ 25541 w 26989"/>
                                <a:gd name="connsiteY362" fmla="*/ 4524 h 21600"/>
                                <a:gd name="connsiteX363" fmla="*/ 25645 w 26989"/>
                                <a:gd name="connsiteY363" fmla="*/ 4524 h 21600"/>
                                <a:gd name="connsiteX364" fmla="*/ 25645 w 26989"/>
                                <a:gd name="connsiteY364" fmla="*/ 5303 h 21600"/>
                                <a:gd name="connsiteX365" fmla="*/ 25665 w 26989"/>
                                <a:gd name="connsiteY365" fmla="*/ 5452 h 21600"/>
                                <a:gd name="connsiteX366" fmla="*/ 25849 w 26989"/>
                                <a:gd name="connsiteY366" fmla="*/ 5452 h 21600"/>
                                <a:gd name="connsiteX367" fmla="*/ 25869 w 26989"/>
                                <a:gd name="connsiteY367" fmla="*/ 5303 h 21600"/>
                                <a:gd name="connsiteX368" fmla="*/ 25869 w 26989"/>
                                <a:gd name="connsiteY368" fmla="*/ 4524 h 21600"/>
                                <a:gd name="connsiteX369" fmla="*/ 25973 w 26989"/>
                                <a:gd name="connsiteY369" fmla="*/ 4524 h 21600"/>
                                <a:gd name="connsiteX370" fmla="*/ 25993 w 26989"/>
                                <a:gd name="connsiteY370" fmla="*/ 4374 h 21600"/>
                                <a:gd name="connsiteX371" fmla="*/ 25993 w 26989"/>
                                <a:gd name="connsiteY371" fmla="*/ 2996 h 21600"/>
                                <a:gd name="connsiteX372" fmla="*/ 25973 w 26989"/>
                                <a:gd name="connsiteY372" fmla="*/ 2846 h 21600"/>
                                <a:gd name="connsiteX373" fmla="*/ 25869 w 26989"/>
                                <a:gd name="connsiteY373" fmla="*/ 2846 h 21600"/>
                                <a:gd name="connsiteX374" fmla="*/ 25869 w 26989"/>
                                <a:gd name="connsiteY374" fmla="*/ 2127 h 21600"/>
                                <a:gd name="connsiteX375" fmla="*/ 26033 w 26989"/>
                                <a:gd name="connsiteY375" fmla="*/ 2127 h 21600"/>
                                <a:gd name="connsiteX376" fmla="*/ 26033 w 26989"/>
                                <a:gd name="connsiteY376" fmla="*/ 2636 h 21600"/>
                                <a:gd name="connsiteX377" fmla="*/ 26057 w 26989"/>
                                <a:gd name="connsiteY377" fmla="*/ 2816 h 21600"/>
                                <a:gd name="connsiteX378" fmla="*/ 26261 w 26989"/>
                                <a:gd name="connsiteY378" fmla="*/ 2816 h 21600"/>
                                <a:gd name="connsiteX379" fmla="*/ 26265 w 26989"/>
                                <a:gd name="connsiteY379" fmla="*/ 2816 h 21600"/>
                                <a:gd name="connsiteX380" fmla="*/ 26265 w 26989"/>
                                <a:gd name="connsiteY380" fmla="*/ 2846 h 21600"/>
                                <a:gd name="connsiteX381" fmla="*/ 26265 w 26989"/>
                                <a:gd name="connsiteY381" fmla="*/ 4554 h 21600"/>
                                <a:gd name="connsiteX382" fmla="*/ 26293 w 26989"/>
                                <a:gd name="connsiteY382" fmla="*/ 4763 h 21600"/>
                                <a:gd name="connsiteX383" fmla="*/ 26425 w 26989"/>
                                <a:gd name="connsiteY383" fmla="*/ 4763 h 21600"/>
                                <a:gd name="connsiteX384" fmla="*/ 26425 w 26989"/>
                                <a:gd name="connsiteY384" fmla="*/ 5752 h 21600"/>
                                <a:gd name="connsiteX385" fmla="*/ 26453 w 26989"/>
                                <a:gd name="connsiteY385" fmla="*/ 5962 h 21600"/>
                                <a:gd name="connsiteX386" fmla="*/ 26637 w 26989"/>
                                <a:gd name="connsiteY386" fmla="*/ 5962 h 21600"/>
                                <a:gd name="connsiteX387" fmla="*/ 26637 w 26989"/>
                                <a:gd name="connsiteY387" fmla="*/ 7400 h 21600"/>
                                <a:gd name="connsiteX388" fmla="*/ 26453 w 26989"/>
                                <a:gd name="connsiteY388" fmla="*/ 7400 h 21600"/>
                                <a:gd name="connsiteX389" fmla="*/ 26433 w 26989"/>
                                <a:gd name="connsiteY389" fmla="*/ 7490 h 21600"/>
                                <a:gd name="connsiteX390" fmla="*/ 26433 w 26989"/>
                                <a:gd name="connsiteY390" fmla="*/ 6022 h 21600"/>
                                <a:gd name="connsiteX391" fmla="*/ 26409 w 26989"/>
                                <a:gd name="connsiteY391" fmla="*/ 5842 h 21600"/>
                                <a:gd name="connsiteX392" fmla="*/ 26285 w 26989"/>
                                <a:gd name="connsiteY392" fmla="*/ 5842 h 21600"/>
                                <a:gd name="connsiteX393" fmla="*/ 26285 w 26989"/>
                                <a:gd name="connsiteY393" fmla="*/ 4973 h 21600"/>
                                <a:gd name="connsiteX394" fmla="*/ 26261 w 26989"/>
                                <a:gd name="connsiteY394" fmla="*/ 4793 h 21600"/>
                                <a:gd name="connsiteX395" fmla="*/ 26057 w 26989"/>
                                <a:gd name="connsiteY395" fmla="*/ 4793 h 21600"/>
                                <a:gd name="connsiteX396" fmla="*/ 26033 w 26989"/>
                                <a:gd name="connsiteY396" fmla="*/ 4973 h 21600"/>
                                <a:gd name="connsiteX397" fmla="*/ 26033 w 26989"/>
                                <a:gd name="connsiteY397" fmla="*/ 5842 h 21600"/>
                                <a:gd name="connsiteX398" fmla="*/ 25917 w 26989"/>
                                <a:gd name="connsiteY398" fmla="*/ 5842 h 21600"/>
                                <a:gd name="connsiteX399" fmla="*/ 25893 w 26989"/>
                                <a:gd name="connsiteY399" fmla="*/ 6022 h 21600"/>
                                <a:gd name="connsiteX400" fmla="*/ 25893 w 26989"/>
                                <a:gd name="connsiteY400" fmla="*/ 7549 h 21600"/>
                                <a:gd name="connsiteX401" fmla="*/ 25917 w 26989"/>
                                <a:gd name="connsiteY401" fmla="*/ 7729 h 21600"/>
                                <a:gd name="connsiteX402" fmla="*/ 26033 w 26989"/>
                                <a:gd name="connsiteY402" fmla="*/ 7729 h 21600"/>
                                <a:gd name="connsiteX403" fmla="*/ 26033 w 26989"/>
                                <a:gd name="connsiteY403" fmla="*/ 8598 h 21600"/>
                                <a:gd name="connsiteX404" fmla="*/ 26057 w 26989"/>
                                <a:gd name="connsiteY404" fmla="*/ 8778 h 21600"/>
                                <a:gd name="connsiteX405" fmla="*/ 26261 w 26989"/>
                                <a:gd name="connsiteY405" fmla="*/ 8778 h 21600"/>
                                <a:gd name="connsiteX406" fmla="*/ 26265 w 26989"/>
                                <a:gd name="connsiteY406" fmla="*/ 8778 h 21600"/>
                                <a:gd name="connsiteX407" fmla="*/ 26265 w 26989"/>
                                <a:gd name="connsiteY407" fmla="*/ 10455 h 21600"/>
                                <a:gd name="connsiteX408" fmla="*/ 26293 w 26989"/>
                                <a:gd name="connsiteY408" fmla="*/ 10665 h 21600"/>
                                <a:gd name="connsiteX409" fmla="*/ 26425 w 26989"/>
                                <a:gd name="connsiteY409" fmla="*/ 10665 h 21600"/>
                                <a:gd name="connsiteX410" fmla="*/ 26425 w 26989"/>
                                <a:gd name="connsiteY410" fmla="*/ 11654 h 21600"/>
                                <a:gd name="connsiteX411" fmla="*/ 26453 w 26989"/>
                                <a:gd name="connsiteY411" fmla="*/ 11863 h 21600"/>
                                <a:gd name="connsiteX412" fmla="*/ 26637 w 26989"/>
                                <a:gd name="connsiteY412" fmla="*/ 11863 h 21600"/>
                                <a:gd name="connsiteX413" fmla="*/ 26637 w 26989"/>
                                <a:gd name="connsiteY413" fmla="*/ 13301 h 21600"/>
                                <a:gd name="connsiteX414" fmla="*/ 26453 w 26989"/>
                                <a:gd name="connsiteY414" fmla="*/ 13301 h 21600"/>
                                <a:gd name="connsiteX415" fmla="*/ 26433 w 26989"/>
                                <a:gd name="connsiteY415" fmla="*/ 13391 h 21600"/>
                                <a:gd name="connsiteX416" fmla="*/ 26433 w 26989"/>
                                <a:gd name="connsiteY416" fmla="*/ 11923 h 21600"/>
                                <a:gd name="connsiteX417" fmla="*/ 26409 w 26989"/>
                                <a:gd name="connsiteY417" fmla="*/ 11744 h 21600"/>
                                <a:gd name="connsiteX418" fmla="*/ 26285 w 26989"/>
                                <a:gd name="connsiteY418" fmla="*/ 11744 h 21600"/>
                                <a:gd name="connsiteX419" fmla="*/ 26285 w 26989"/>
                                <a:gd name="connsiteY419" fmla="*/ 10785 h 21600"/>
                                <a:gd name="connsiteX420" fmla="*/ 26261 w 26989"/>
                                <a:gd name="connsiteY420" fmla="*/ 10605 h 21600"/>
                                <a:gd name="connsiteX421" fmla="*/ 26057 w 26989"/>
                                <a:gd name="connsiteY421" fmla="*/ 10605 h 21600"/>
                                <a:gd name="connsiteX422" fmla="*/ 26033 w 26989"/>
                                <a:gd name="connsiteY422" fmla="*/ 10785 h 21600"/>
                                <a:gd name="connsiteX423" fmla="*/ 26033 w 26989"/>
                                <a:gd name="connsiteY423" fmla="*/ 11654 h 21600"/>
                                <a:gd name="connsiteX424" fmla="*/ 25917 w 26989"/>
                                <a:gd name="connsiteY424" fmla="*/ 11654 h 21600"/>
                                <a:gd name="connsiteX425" fmla="*/ 25893 w 26989"/>
                                <a:gd name="connsiteY425" fmla="*/ 11834 h 21600"/>
                                <a:gd name="connsiteX426" fmla="*/ 25893 w 26989"/>
                                <a:gd name="connsiteY426" fmla="*/ 13361 h 21600"/>
                                <a:gd name="connsiteX427" fmla="*/ 25917 w 26989"/>
                                <a:gd name="connsiteY427" fmla="*/ 13541 h 21600"/>
                                <a:gd name="connsiteX428" fmla="*/ 26033 w 26989"/>
                                <a:gd name="connsiteY428" fmla="*/ 13541 h 21600"/>
                                <a:gd name="connsiteX429" fmla="*/ 26033 w 26989"/>
                                <a:gd name="connsiteY429" fmla="*/ 14410 h 21600"/>
                                <a:gd name="connsiteX430" fmla="*/ 26057 w 26989"/>
                                <a:gd name="connsiteY430" fmla="*/ 14590 h 21600"/>
                                <a:gd name="connsiteX431" fmla="*/ 26261 w 26989"/>
                                <a:gd name="connsiteY431" fmla="*/ 14590 h 21600"/>
                                <a:gd name="connsiteX432" fmla="*/ 26265 w 26989"/>
                                <a:gd name="connsiteY432" fmla="*/ 14590 h 21600"/>
                                <a:gd name="connsiteX433" fmla="*/ 26265 w 26989"/>
                                <a:gd name="connsiteY433" fmla="*/ 16267 h 21600"/>
                                <a:gd name="connsiteX434" fmla="*/ 26293 w 26989"/>
                                <a:gd name="connsiteY434" fmla="*/ 16477 h 21600"/>
                                <a:gd name="connsiteX435" fmla="*/ 26425 w 26989"/>
                                <a:gd name="connsiteY435" fmla="*/ 16477 h 21600"/>
                                <a:gd name="connsiteX436" fmla="*/ 26425 w 26989"/>
                                <a:gd name="connsiteY436" fmla="*/ 17466 h 21600"/>
                                <a:gd name="connsiteX437" fmla="*/ 26453 w 26989"/>
                                <a:gd name="connsiteY437" fmla="*/ 17675 h 21600"/>
                                <a:gd name="connsiteX438" fmla="*/ 26637 w 26989"/>
                                <a:gd name="connsiteY438" fmla="*/ 17675 h 21600"/>
                                <a:gd name="connsiteX439" fmla="*/ 26637 w 26989"/>
                                <a:gd name="connsiteY439" fmla="*/ 19113 h 21600"/>
                                <a:gd name="connsiteX440" fmla="*/ 26453 w 26989"/>
                                <a:gd name="connsiteY440" fmla="*/ 19113 h 21600"/>
                                <a:gd name="connsiteX441" fmla="*/ 26433 w 26989"/>
                                <a:gd name="connsiteY441" fmla="*/ 19203 h 21600"/>
                                <a:gd name="connsiteX442" fmla="*/ 26433 w 26989"/>
                                <a:gd name="connsiteY442" fmla="*/ 17675 h 21600"/>
                                <a:gd name="connsiteX443" fmla="*/ 26409 w 26989"/>
                                <a:gd name="connsiteY443" fmla="*/ 17496 h 21600"/>
                                <a:gd name="connsiteX444" fmla="*/ 26285 w 26989"/>
                                <a:gd name="connsiteY444" fmla="*/ 17496 h 21600"/>
                                <a:gd name="connsiteX445" fmla="*/ 26285 w 26989"/>
                                <a:gd name="connsiteY445" fmla="*/ 16627 h 21600"/>
                                <a:gd name="connsiteX446" fmla="*/ 26261 w 26989"/>
                                <a:gd name="connsiteY446" fmla="*/ 16447 h 21600"/>
                                <a:gd name="connsiteX447" fmla="*/ 26057 w 26989"/>
                                <a:gd name="connsiteY447" fmla="*/ 16447 h 21600"/>
                                <a:gd name="connsiteX448" fmla="*/ 26033 w 26989"/>
                                <a:gd name="connsiteY448" fmla="*/ 16627 h 21600"/>
                                <a:gd name="connsiteX449" fmla="*/ 26033 w 26989"/>
                                <a:gd name="connsiteY449" fmla="*/ 17496 h 21600"/>
                                <a:gd name="connsiteX450" fmla="*/ 25917 w 26989"/>
                                <a:gd name="connsiteY450" fmla="*/ 17496 h 21600"/>
                                <a:gd name="connsiteX451" fmla="*/ 25893 w 26989"/>
                                <a:gd name="connsiteY451" fmla="*/ 17675 h 21600"/>
                                <a:gd name="connsiteX452" fmla="*/ 25893 w 26989"/>
                                <a:gd name="connsiteY452" fmla="*/ 19203 h 21600"/>
                                <a:gd name="connsiteX453" fmla="*/ 25917 w 26989"/>
                                <a:gd name="connsiteY453" fmla="*/ 19383 h 21600"/>
                                <a:gd name="connsiteX454" fmla="*/ 26033 w 26989"/>
                                <a:gd name="connsiteY454" fmla="*/ 19383 h 21600"/>
                                <a:gd name="connsiteX455" fmla="*/ 26033 w 26989"/>
                                <a:gd name="connsiteY455" fmla="*/ 20252 h 21600"/>
                                <a:gd name="connsiteX456" fmla="*/ 26057 w 26989"/>
                                <a:gd name="connsiteY456" fmla="*/ 20432 h 21600"/>
                                <a:gd name="connsiteX457" fmla="*/ 26261 w 26989"/>
                                <a:gd name="connsiteY457" fmla="*/ 20432 h 21600"/>
                                <a:gd name="connsiteX458" fmla="*/ 26265 w 26989"/>
                                <a:gd name="connsiteY458" fmla="*/ 20432 h 21600"/>
                                <a:gd name="connsiteX459" fmla="*/ 26265 w 26989"/>
                                <a:gd name="connsiteY459" fmla="*/ 20462 h 21600"/>
                                <a:gd name="connsiteX460" fmla="*/ 26265 w 26989"/>
                                <a:gd name="connsiteY460" fmla="*/ 21570 h 21600"/>
                                <a:gd name="connsiteX461" fmla="*/ 26861 w 26989"/>
                                <a:gd name="connsiteY461" fmla="*/ 21570 h 21600"/>
                                <a:gd name="connsiteX462" fmla="*/ 26861 w 26989"/>
                                <a:gd name="connsiteY462" fmla="*/ 20881 h 21600"/>
                                <a:gd name="connsiteX463" fmla="*/ 26989 w 26989"/>
                                <a:gd name="connsiteY463" fmla="*/ 20881 h 21600"/>
                                <a:gd name="connsiteX464" fmla="*/ 26989 w 26989"/>
                                <a:gd name="connsiteY464" fmla="*/ 15938 h 21600"/>
                                <a:gd name="connsiteX465" fmla="*/ 26861 w 26989"/>
                                <a:gd name="connsiteY465" fmla="*/ 15938 h 21600"/>
                                <a:gd name="connsiteX466" fmla="*/ 26861 w 26989"/>
                                <a:gd name="connsiteY466" fmla="*/ 15039 h 21600"/>
                                <a:gd name="connsiteX467" fmla="*/ 26989 w 26989"/>
                                <a:gd name="connsiteY467" fmla="*/ 15039 h 21600"/>
                                <a:gd name="connsiteX468" fmla="*/ 26989 w 26989"/>
                                <a:gd name="connsiteY468" fmla="*/ 10096 h 21600"/>
                                <a:gd name="connsiteX469" fmla="*/ 26861 w 26989"/>
                                <a:gd name="connsiteY469" fmla="*/ 10096 h 21600"/>
                                <a:gd name="connsiteX470" fmla="*/ 26861 w 26989"/>
                                <a:gd name="connsiteY470" fmla="*/ 9167 h 21600"/>
                                <a:gd name="connsiteX471" fmla="*/ 26989 w 26989"/>
                                <a:gd name="connsiteY471" fmla="*/ 9167 h 21600"/>
                                <a:gd name="connsiteX472" fmla="*/ 26989 w 26989"/>
                                <a:gd name="connsiteY472" fmla="*/ 4224 h 21600"/>
                                <a:gd name="connsiteX473" fmla="*/ 26861 w 26989"/>
                                <a:gd name="connsiteY473" fmla="*/ 4224 h 21600"/>
                                <a:gd name="connsiteX474" fmla="*/ 26861 w 26989"/>
                                <a:gd name="connsiteY474" fmla="*/ 3236 h 21600"/>
                                <a:gd name="connsiteX475" fmla="*/ 26989 w 26989"/>
                                <a:gd name="connsiteY475" fmla="*/ 3236 h 21600"/>
                                <a:gd name="connsiteX476" fmla="*/ 26989 w 26989"/>
                                <a:gd name="connsiteY476" fmla="*/ 2097 h 21600"/>
                                <a:gd name="connsiteX477" fmla="*/ 26989 w 26989"/>
                                <a:gd name="connsiteY477" fmla="*/ 2097 h 21600"/>
                                <a:gd name="connsiteX478" fmla="*/ 26989 w 26989"/>
                                <a:gd name="connsiteY478" fmla="*/ 0 h 21600"/>
                                <a:gd name="connsiteX479" fmla="*/ 0 w 26989"/>
                                <a:gd name="connsiteY479" fmla="*/ 0 h 21600"/>
                                <a:gd name="connsiteX480" fmla="*/ 26421 w 26989"/>
                                <a:gd name="connsiteY480" fmla="*/ 2636 h 21600"/>
                                <a:gd name="connsiteX481" fmla="*/ 26289 w 26989"/>
                                <a:gd name="connsiteY481" fmla="*/ 2636 h 21600"/>
                                <a:gd name="connsiteX482" fmla="*/ 26281 w 26989"/>
                                <a:gd name="connsiteY482" fmla="*/ 2636 h 21600"/>
                                <a:gd name="connsiteX483" fmla="*/ 26281 w 26989"/>
                                <a:gd name="connsiteY483" fmla="*/ 2606 h 21600"/>
                                <a:gd name="connsiteX484" fmla="*/ 26281 w 26989"/>
                                <a:gd name="connsiteY484" fmla="*/ 2097 h 21600"/>
                                <a:gd name="connsiteX485" fmla="*/ 26417 w 26989"/>
                                <a:gd name="connsiteY485" fmla="*/ 2097 h 21600"/>
                                <a:gd name="connsiteX486" fmla="*/ 26417 w 26989"/>
                                <a:gd name="connsiteY486" fmla="*/ 2636 h 21600"/>
                                <a:gd name="connsiteX487" fmla="*/ 26421 w 26989"/>
                                <a:gd name="connsiteY487" fmla="*/ 2636 h 21600"/>
                                <a:gd name="connsiteX488" fmla="*/ 26421 w 26989"/>
                                <a:gd name="connsiteY488" fmla="*/ 8508 h 21600"/>
                                <a:gd name="connsiteX489" fmla="*/ 26289 w 26989"/>
                                <a:gd name="connsiteY489" fmla="*/ 8508 h 21600"/>
                                <a:gd name="connsiteX490" fmla="*/ 26285 w 26989"/>
                                <a:gd name="connsiteY490" fmla="*/ 8508 h 21600"/>
                                <a:gd name="connsiteX491" fmla="*/ 26285 w 26989"/>
                                <a:gd name="connsiteY491" fmla="*/ 7669 h 21600"/>
                                <a:gd name="connsiteX492" fmla="*/ 26401 w 26989"/>
                                <a:gd name="connsiteY492" fmla="*/ 7669 h 21600"/>
                                <a:gd name="connsiteX493" fmla="*/ 26421 w 26989"/>
                                <a:gd name="connsiteY493" fmla="*/ 7579 h 21600"/>
                                <a:gd name="connsiteX494" fmla="*/ 26421 w 26989"/>
                                <a:gd name="connsiteY494" fmla="*/ 8508 h 21600"/>
                                <a:gd name="connsiteX495" fmla="*/ 26421 w 26989"/>
                                <a:gd name="connsiteY495" fmla="*/ 14410 h 21600"/>
                                <a:gd name="connsiteX496" fmla="*/ 26289 w 26989"/>
                                <a:gd name="connsiteY496" fmla="*/ 14410 h 21600"/>
                                <a:gd name="connsiteX497" fmla="*/ 26285 w 26989"/>
                                <a:gd name="connsiteY497" fmla="*/ 14410 h 21600"/>
                                <a:gd name="connsiteX498" fmla="*/ 26285 w 26989"/>
                                <a:gd name="connsiteY498" fmla="*/ 13571 h 21600"/>
                                <a:gd name="connsiteX499" fmla="*/ 26401 w 26989"/>
                                <a:gd name="connsiteY499" fmla="*/ 13571 h 21600"/>
                                <a:gd name="connsiteX500" fmla="*/ 26421 w 26989"/>
                                <a:gd name="connsiteY500" fmla="*/ 13481 h 21600"/>
                                <a:gd name="connsiteX501" fmla="*/ 26421 w 26989"/>
                                <a:gd name="connsiteY501" fmla="*/ 14410 h 21600"/>
                                <a:gd name="connsiteX502" fmla="*/ 26421 w 26989"/>
                                <a:gd name="connsiteY502" fmla="*/ 20282 h 21600"/>
                                <a:gd name="connsiteX503" fmla="*/ 26289 w 26989"/>
                                <a:gd name="connsiteY503" fmla="*/ 20282 h 21600"/>
                                <a:gd name="connsiteX504" fmla="*/ 26281 w 26989"/>
                                <a:gd name="connsiteY504" fmla="*/ 20282 h 21600"/>
                                <a:gd name="connsiteX505" fmla="*/ 26281 w 26989"/>
                                <a:gd name="connsiteY505" fmla="*/ 20252 h 21600"/>
                                <a:gd name="connsiteX506" fmla="*/ 26281 w 26989"/>
                                <a:gd name="connsiteY506" fmla="*/ 19383 h 21600"/>
                                <a:gd name="connsiteX507" fmla="*/ 26397 w 26989"/>
                                <a:gd name="connsiteY507" fmla="*/ 19383 h 21600"/>
                                <a:gd name="connsiteX508" fmla="*/ 26417 w 26989"/>
                                <a:gd name="connsiteY508" fmla="*/ 19293 h 21600"/>
                                <a:gd name="connsiteX509" fmla="*/ 26417 w 26989"/>
                                <a:gd name="connsiteY509" fmla="*/ 20282 h 21600"/>
                                <a:gd name="connsiteX510" fmla="*/ 26421 w 26989"/>
                                <a:gd name="connsiteY510" fmla="*/ 20282 h 21600"/>
                                <a:gd name="connsiteX511" fmla="*/ 26809 w 26989"/>
                                <a:gd name="connsiteY511" fmla="*/ 20282 h 21600"/>
                                <a:gd name="connsiteX512" fmla="*/ 26701 w 26989"/>
                                <a:gd name="connsiteY512" fmla="*/ 20282 h 21600"/>
                                <a:gd name="connsiteX513" fmla="*/ 26701 w 26989"/>
                                <a:gd name="connsiteY513" fmla="*/ 19623 h 21600"/>
                                <a:gd name="connsiteX514" fmla="*/ 26809 w 26989"/>
                                <a:gd name="connsiteY514" fmla="*/ 19623 h 21600"/>
                                <a:gd name="connsiteX515" fmla="*/ 26809 w 26989"/>
                                <a:gd name="connsiteY515" fmla="*/ 20282 h 21600"/>
                                <a:gd name="connsiteX516" fmla="*/ 26809 w 26989"/>
                                <a:gd name="connsiteY516" fmla="*/ 17286 h 21600"/>
                                <a:gd name="connsiteX517" fmla="*/ 26701 w 26989"/>
                                <a:gd name="connsiteY517" fmla="*/ 17286 h 21600"/>
                                <a:gd name="connsiteX518" fmla="*/ 26701 w 26989"/>
                                <a:gd name="connsiteY518" fmla="*/ 16507 h 21600"/>
                                <a:gd name="connsiteX519" fmla="*/ 26809 w 26989"/>
                                <a:gd name="connsiteY519" fmla="*/ 16507 h 21600"/>
                                <a:gd name="connsiteX520" fmla="*/ 26809 w 26989"/>
                                <a:gd name="connsiteY520" fmla="*/ 17286 h 21600"/>
                                <a:gd name="connsiteX521" fmla="*/ 26809 w 26989"/>
                                <a:gd name="connsiteY521" fmla="*/ 14410 h 21600"/>
                                <a:gd name="connsiteX522" fmla="*/ 26701 w 26989"/>
                                <a:gd name="connsiteY522" fmla="*/ 14410 h 21600"/>
                                <a:gd name="connsiteX523" fmla="*/ 26701 w 26989"/>
                                <a:gd name="connsiteY523" fmla="*/ 13781 h 21600"/>
                                <a:gd name="connsiteX524" fmla="*/ 26809 w 26989"/>
                                <a:gd name="connsiteY524" fmla="*/ 13781 h 21600"/>
                                <a:gd name="connsiteX525" fmla="*/ 26809 w 26989"/>
                                <a:gd name="connsiteY525" fmla="*/ 14410 h 21600"/>
                                <a:gd name="connsiteX526" fmla="*/ 26809 w 26989"/>
                                <a:gd name="connsiteY526" fmla="*/ 11444 h 21600"/>
                                <a:gd name="connsiteX527" fmla="*/ 26701 w 26989"/>
                                <a:gd name="connsiteY527" fmla="*/ 11444 h 21600"/>
                                <a:gd name="connsiteX528" fmla="*/ 26701 w 26989"/>
                                <a:gd name="connsiteY528" fmla="*/ 10605 h 21600"/>
                                <a:gd name="connsiteX529" fmla="*/ 26809 w 26989"/>
                                <a:gd name="connsiteY529" fmla="*/ 10605 h 21600"/>
                                <a:gd name="connsiteX530" fmla="*/ 26809 w 26989"/>
                                <a:gd name="connsiteY530" fmla="*/ 11444 h 21600"/>
                                <a:gd name="connsiteX531" fmla="*/ 26809 w 26989"/>
                                <a:gd name="connsiteY531" fmla="*/ 8508 h 21600"/>
                                <a:gd name="connsiteX532" fmla="*/ 26701 w 26989"/>
                                <a:gd name="connsiteY532" fmla="*/ 8508 h 21600"/>
                                <a:gd name="connsiteX533" fmla="*/ 26701 w 26989"/>
                                <a:gd name="connsiteY533" fmla="*/ 7879 h 21600"/>
                                <a:gd name="connsiteX534" fmla="*/ 26809 w 26989"/>
                                <a:gd name="connsiteY534" fmla="*/ 7879 h 21600"/>
                                <a:gd name="connsiteX535" fmla="*/ 26809 w 26989"/>
                                <a:gd name="connsiteY535" fmla="*/ 8508 h 21600"/>
                                <a:gd name="connsiteX536" fmla="*/ 26809 w 26989"/>
                                <a:gd name="connsiteY536" fmla="*/ 5572 h 21600"/>
                                <a:gd name="connsiteX537" fmla="*/ 26701 w 26989"/>
                                <a:gd name="connsiteY537" fmla="*/ 5572 h 21600"/>
                                <a:gd name="connsiteX538" fmla="*/ 26701 w 26989"/>
                                <a:gd name="connsiteY538" fmla="*/ 4733 h 21600"/>
                                <a:gd name="connsiteX539" fmla="*/ 26809 w 26989"/>
                                <a:gd name="connsiteY539" fmla="*/ 4733 h 21600"/>
                                <a:gd name="connsiteX540" fmla="*/ 26809 w 26989"/>
                                <a:gd name="connsiteY540" fmla="*/ 5572 h 21600"/>
                                <a:gd name="connsiteX541" fmla="*/ 26809 w 26989"/>
                                <a:gd name="connsiteY541" fmla="*/ 2636 h 21600"/>
                                <a:gd name="connsiteX542" fmla="*/ 26701 w 26989"/>
                                <a:gd name="connsiteY542" fmla="*/ 2636 h 21600"/>
                                <a:gd name="connsiteX543" fmla="*/ 26701 w 26989"/>
                                <a:gd name="connsiteY543" fmla="*/ 2127 h 21600"/>
                                <a:gd name="connsiteX544" fmla="*/ 26809 w 26989"/>
                                <a:gd name="connsiteY544" fmla="*/ 2127 h 21600"/>
                                <a:gd name="connsiteX545" fmla="*/ 26809 w 26989"/>
                                <a:gd name="connsiteY545" fmla="*/ 2636 h 21600"/>
                                <a:gd name="connsiteX546" fmla="*/ 24709 w 26989"/>
                                <a:gd name="connsiteY546" fmla="*/ 5902 h 21600"/>
                                <a:gd name="connsiteX547" fmla="*/ 24633 w 26989"/>
                                <a:gd name="connsiteY547" fmla="*/ 5902 h 21600"/>
                                <a:gd name="connsiteX548" fmla="*/ 24633 w 26989"/>
                                <a:gd name="connsiteY548" fmla="*/ 5333 h 21600"/>
                                <a:gd name="connsiteX549" fmla="*/ 24617 w 26989"/>
                                <a:gd name="connsiteY549" fmla="*/ 5213 h 21600"/>
                                <a:gd name="connsiteX550" fmla="*/ 24485 w 26989"/>
                                <a:gd name="connsiteY550" fmla="*/ 5213 h 21600"/>
                                <a:gd name="connsiteX551" fmla="*/ 24469 w 26989"/>
                                <a:gd name="connsiteY551" fmla="*/ 5333 h 21600"/>
                                <a:gd name="connsiteX552" fmla="*/ 24469 w 26989"/>
                                <a:gd name="connsiteY552" fmla="*/ 5902 h 21600"/>
                                <a:gd name="connsiteX553" fmla="*/ 24393 w 26989"/>
                                <a:gd name="connsiteY553" fmla="*/ 5902 h 21600"/>
                                <a:gd name="connsiteX554" fmla="*/ 24377 w 26989"/>
                                <a:gd name="connsiteY554" fmla="*/ 6022 h 21600"/>
                                <a:gd name="connsiteX555" fmla="*/ 24377 w 26989"/>
                                <a:gd name="connsiteY555" fmla="*/ 7040 h 21600"/>
                                <a:gd name="connsiteX556" fmla="*/ 24393 w 26989"/>
                                <a:gd name="connsiteY556" fmla="*/ 7160 h 21600"/>
                                <a:gd name="connsiteX557" fmla="*/ 24469 w 26989"/>
                                <a:gd name="connsiteY557" fmla="*/ 7160 h 21600"/>
                                <a:gd name="connsiteX558" fmla="*/ 24469 w 26989"/>
                                <a:gd name="connsiteY558" fmla="*/ 7729 h 21600"/>
                                <a:gd name="connsiteX559" fmla="*/ 24485 w 26989"/>
                                <a:gd name="connsiteY559" fmla="*/ 7849 h 21600"/>
                                <a:gd name="connsiteX560" fmla="*/ 24621 w 26989"/>
                                <a:gd name="connsiteY560" fmla="*/ 7849 h 21600"/>
                                <a:gd name="connsiteX561" fmla="*/ 24637 w 26989"/>
                                <a:gd name="connsiteY561" fmla="*/ 7729 h 21600"/>
                                <a:gd name="connsiteX562" fmla="*/ 24637 w 26989"/>
                                <a:gd name="connsiteY562" fmla="*/ 7160 h 21600"/>
                                <a:gd name="connsiteX563" fmla="*/ 24713 w 26989"/>
                                <a:gd name="connsiteY563" fmla="*/ 7160 h 21600"/>
                                <a:gd name="connsiteX564" fmla="*/ 24729 w 26989"/>
                                <a:gd name="connsiteY564" fmla="*/ 7040 h 21600"/>
                                <a:gd name="connsiteX565" fmla="*/ 24729 w 26989"/>
                                <a:gd name="connsiteY565" fmla="*/ 6022 h 21600"/>
                                <a:gd name="connsiteX566" fmla="*/ 24709 w 26989"/>
                                <a:gd name="connsiteY566" fmla="*/ 5902 h 21600"/>
                                <a:gd name="connsiteX567" fmla="*/ 25977 w 26989"/>
                                <a:gd name="connsiteY567" fmla="*/ 20462 h 21600"/>
                                <a:gd name="connsiteX568" fmla="*/ 25873 w 26989"/>
                                <a:gd name="connsiteY568" fmla="*/ 20462 h 21600"/>
                                <a:gd name="connsiteX569" fmla="*/ 25873 w 26989"/>
                                <a:gd name="connsiteY569" fmla="*/ 19683 h 21600"/>
                                <a:gd name="connsiteX570" fmla="*/ 25853 w 26989"/>
                                <a:gd name="connsiteY570" fmla="*/ 19533 h 21600"/>
                                <a:gd name="connsiteX571" fmla="*/ 25669 w 26989"/>
                                <a:gd name="connsiteY571" fmla="*/ 19533 h 21600"/>
                                <a:gd name="connsiteX572" fmla="*/ 25649 w 26989"/>
                                <a:gd name="connsiteY572" fmla="*/ 19683 h 21600"/>
                                <a:gd name="connsiteX573" fmla="*/ 25649 w 26989"/>
                                <a:gd name="connsiteY573" fmla="*/ 20462 h 21600"/>
                                <a:gd name="connsiteX574" fmla="*/ 25545 w 26989"/>
                                <a:gd name="connsiteY574" fmla="*/ 20462 h 21600"/>
                                <a:gd name="connsiteX575" fmla="*/ 25525 w 26989"/>
                                <a:gd name="connsiteY575" fmla="*/ 20611 h 21600"/>
                                <a:gd name="connsiteX576" fmla="*/ 25525 w 26989"/>
                                <a:gd name="connsiteY576" fmla="*/ 21240 h 21600"/>
                                <a:gd name="connsiteX577" fmla="*/ 25525 w 26989"/>
                                <a:gd name="connsiteY577" fmla="*/ 21240 h 21600"/>
                                <a:gd name="connsiteX578" fmla="*/ 25525 w 26989"/>
                                <a:gd name="connsiteY578" fmla="*/ 21570 h 21600"/>
                                <a:gd name="connsiteX579" fmla="*/ 26005 w 26989"/>
                                <a:gd name="connsiteY579" fmla="*/ 21570 h 21600"/>
                                <a:gd name="connsiteX580" fmla="*/ 26005 w 26989"/>
                                <a:gd name="connsiteY580" fmla="*/ 20611 h 21600"/>
                                <a:gd name="connsiteX581" fmla="*/ 25977 w 26989"/>
                                <a:gd name="connsiteY581" fmla="*/ 20462 h 21600"/>
                                <a:gd name="connsiteX582" fmla="*/ 25029 w 26989"/>
                                <a:gd name="connsiteY582" fmla="*/ 2217 h 21600"/>
                                <a:gd name="connsiteX583" fmla="*/ 24881 w 26989"/>
                                <a:gd name="connsiteY583" fmla="*/ 2217 h 21600"/>
                                <a:gd name="connsiteX584" fmla="*/ 24865 w 26989"/>
                                <a:gd name="connsiteY584" fmla="*/ 2337 h 21600"/>
                                <a:gd name="connsiteX585" fmla="*/ 24865 w 26989"/>
                                <a:gd name="connsiteY585" fmla="*/ 2966 h 21600"/>
                                <a:gd name="connsiteX586" fmla="*/ 24781 w 26989"/>
                                <a:gd name="connsiteY586" fmla="*/ 2966 h 21600"/>
                                <a:gd name="connsiteX587" fmla="*/ 24765 w 26989"/>
                                <a:gd name="connsiteY587" fmla="*/ 3086 h 21600"/>
                                <a:gd name="connsiteX588" fmla="*/ 24765 w 26989"/>
                                <a:gd name="connsiteY588" fmla="*/ 4194 h 21600"/>
                                <a:gd name="connsiteX589" fmla="*/ 24781 w 26989"/>
                                <a:gd name="connsiteY589" fmla="*/ 4314 h 21600"/>
                                <a:gd name="connsiteX590" fmla="*/ 24865 w 26989"/>
                                <a:gd name="connsiteY590" fmla="*/ 4314 h 21600"/>
                                <a:gd name="connsiteX591" fmla="*/ 24865 w 26989"/>
                                <a:gd name="connsiteY591" fmla="*/ 4943 h 21600"/>
                                <a:gd name="connsiteX592" fmla="*/ 24881 w 26989"/>
                                <a:gd name="connsiteY592" fmla="*/ 5063 h 21600"/>
                                <a:gd name="connsiteX593" fmla="*/ 25029 w 26989"/>
                                <a:gd name="connsiteY593" fmla="*/ 5063 h 21600"/>
                                <a:gd name="connsiteX594" fmla="*/ 25045 w 26989"/>
                                <a:gd name="connsiteY594" fmla="*/ 4943 h 21600"/>
                                <a:gd name="connsiteX595" fmla="*/ 25045 w 26989"/>
                                <a:gd name="connsiteY595" fmla="*/ 4314 h 21600"/>
                                <a:gd name="connsiteX596" fmla="*/ 25129 w 26989"/>
                                <a:gd name="connsiteY596" fmla="*/ 4314 h 21600"/>
                                <a:gd name="connsiteX597" fmla="*/ 25145 w 26989"/>
                                <a:gd name="connsiteY597" fmla="*/ 4194 h 21600"/>
                                <a:gd name="connsiteX598" fmla="*/ 25145 w 26989"/>
                                <a:gd name="connsiteY598" fmla="*/ 3086 h 21600"/>
                                <a:gd name="connsiteX599" fmla="*/ 25129 w 26989"/>
                                <a:gd name="connsiteY599" fmla="*/ 2966 h 21600"/>
                                <a:gd name="connsiteX600" fmla="*/ 25045 w 26989"/>
                                <a:gd name="connsiteY600" fmla="*/ 2966 h 21600"/>
                                <a:gd name="connsiteX601" fmla="*/ 25045 w 26989"/>
                                <a:gd name="connsiteY601" fmla="*/ 2337 h 21600"/>
                                <a:gd name="connsiteX602" fmla="*/ 25029 w 26989"/>
                                <a:gd name="connsiteY602" fmla="*/ 2217 h 21600"/>
                                <a:gd name="connsiteX603" fmla="*/ 25129 w 26989"/>
                                <a:gd name="connsiteY603" fmla="*/ 20641 h 21600"/>
                                <a:gd name="connsiteX604" fmla="*/ 25045 w 26989"/>
                                <a:gd name="connsiteY604" fmla="*/ 20641 h 21600"/>
                                <a:gd name="connsiteX605" fmla="*/ 25045 w 26989"/>
                                <a:gd name="connsiteY605" fmla="*/ 20012 h 21600"/>
                                <a:gd name="connsiteX606" fmla="*/ 25029 w 26989"/>
                                <a:gd name="connsiteY606" fmla="*/ 19892 h 21600"/>
                                <a:gd name="connsiteX607" fmla="*/ 24881 w 26989"/>
                                <a:gd name="connsiteY607" fmla="*/ 19892 h 21600"/>
                                <a:gd name="connsiteX608" fmla="*/ 24865 w 26989"/>
                                <a:gd name="connsiteY608" fmla="*/ 20012 h 21600"/>
                                <a:gd name="connsiteX609" fmla="*/ 24865 w 26989"/>
                                <a:gd name="connsiteY609" fmla="*/ 20641 h 21600"/>
                                <a:gd name="connsiteX610" fmla="*/ 24781 w 26989"/>
                                <a:gd name="connsiteY610" fmla="*/ 20641 h 21600"/>
                                <a:gd name="connsiteX611" fmla="*/ 24765 w 26989"/>
                                <a:gd name="connsiteY611" fmla="*/ 20761 h 21600"/>
                                <a:gd name="connsiteX612" fmla="*/ 24765 w 26989"/>
                                <a:gd name="connsiteY612" fmla="*/ 21600 h 21600"/>
                                <a:gd name="connsiteX613" fmla="*/ 25153 w 26989"/>
                                <a:gd name="connsiteY613" fmla="*/ 21600 h 21600"/>
                                <a:gd name="connsiteX614" fmla="*/ 25153 w 26989"/>
                                <a:gd name="connsiteY614" fmla="*/ 20761 h 21600"/>
                                <a:gd name="connsiteX615" fmla="*/ 25129 w 26989"/>
                                <a:gd name="connsiteY615" fmla="*/ 20641 h 21600"/>
                                <a:gd name="connsiteX616" fmla="*/ 25437 w 26989"/>
                                <a:gd name="connsiteY616" fmla="*/ 5003 h 21600"/>
                                <a:gd name="connsiteX617" fmla="*/ 25273 w 26989"/>
                                <a:gd name="connsiteY617" fmla="*/ 5003 h 21600"/>
                                <a:gd name="connsiteX618" fmla="*/ 25253 w 26989"/>
                                <a:gd name="connsiteY618" fmla="*/ 5153 h 21600"/>
                                <a:gd name="connsiteX619" fmla="*/ 25253 w 26989"/>
                                <a:gd name="connsiteY619" fmla="*/ 5872 h 21600"/>
                                <a:gd name="connsiteX620" fmla="*/ 25157 w 26989"/>
                                <a:gd name="connsiteY620" fmla="*/ 5872 h 21600"/>
                                <a:gd name="connsiteX621" fmla="*/ 25137 w 26989"/>
                                <a:gd name="connsiteY621" fmla="*/ 6022 h 21600"/>
                                <a:gd name="connsiteX622" fmla="*/ 25137 w 26989"/>
                                <a:gd name="connsiteY622" fmla="*/ 6591 h 21600"/>
                                <a:gd name="connsiteX623" fmla="*/ 25137 w 26989"/>
                                <a:gd name="connsiteY623" fmla="*/ 6591 h 21600"/>
                                <a:gd name="connsiteX624" fmla="*/ 25137 w 26989"/>
                                <a:gd name="connsiteY624" fmla="*/ 7280 h 21600"/>
                                <a:gd name="connsiteX625" fmla="*/ 25157 w 26989"/>
                                <a:gd name="connsiteY625" fmla="*/ 7430 h 21600"/>
                                <a:gd name="connsiteX626" fmla="*/ 25253 w 26989"/>
                                <a:gd name="connsiteY626" fmla="*/ 7430 h 21600"/>
                                <a:gd name="connsiteX627" fmla="*/ 25253 w 26989"/>
                                <a:gd name="connsiteY627" fmla="*/ 8149 h 21600"/>
                                <a:gd name="connsiteX628" fmla="*/ 25273 w 26989"/>
                                <a:gd name="connsiteY628" fmla="*/ 8298 h 21600"/>
                                <a:gd name="connsiteX629" fmla="*/ 25437 w 26989"/>
                                <a:gd name="connsiteY629" fmla="*/ 8298 h 21600"/>
                                <a:gd name="connsiteX630" fmla="*/ 25457 w 26989"/>
                                <a:gd name="connsiteY630" fmla="*/ 8149 h 21600"/>
                                <a:gd name="connsiteX631" fmla="*/ 25457 w 26989"/>
                                <a:gd name="connsiteY631" fmla="*/ 7430 h 21600"/>
                                <a:gd name="connsiteX632" fmla="*/ 25553 w 26989"/>
                                <a:gd name="connsiteY632" fmla="*/ 7430 h 21600"/>
                                <a:gd name="connsiteX633" fmla="*/ 25573 w 26989"/>
                                <a:gd name="connsiteY633" fmla="*/ 7280 h 21600"/>
                                <a:gd name="connsiteX634" fmla="*/ 25573 w 26989"/>
                                <a:gd name="connsiteY634" fmla="*/ 5992 h 21600"/>
                                <a:gd name="connsiteX635" fmla="*/ 25553 w 26989"/>
                                <a:gd name="connsiteY635" fmla="*/ 5842 h 21600"/>
                                <a:gd name="connsiteX636" fmla="*/ 25457 w 26989"/>
                                <a:gd name="connsiteY636" fmla="*/ 5842 h 21600"/>
                                <a:gd name="connsiteX637" fmla="*/ 25457 w 26989"/>
                                <a:gd name="connsiteY637" fmla="*/ 5123 h 21600"/>
                                <a:gd name="connsiteX638" fmla="*/ 25437 w 26989"/>
                                <a:gd name="connsiteY638" fmla="*/ 5003 h 21600"/>
                                <a:gd name="connsiteX639" fmla="*/ 25849 w 26989"/>
                                <a:gd name="connsiteY639" fmla="*/ 7759 h 21600"/>
                                <a:gd name="connsiteX640" fmla="*/ 25665 w 26989"/>
                                <a:gd name="connsiteY640" fmla="*/ 7759 h 21600"/>
                                <a:gd name="connsiteX641" fmla="*/ 25645 w 26989"/>
                                <a:gd name="connsiteY641" fmla="*/ 7909 h 21600"/>
                                <a:gd name="connsiteX642" fmla="*/ 25645 w 26989"/>
                                <a:gd name="connsiteY642" fmla="*/ 8688 h 21600"/>
                                <a:gd name="connsiteX643" fmla="*/ 25541 w 26989"/>
                                <a:gd name="connsiteY643" fmla="*/ 8688 h 21600"/>
                                <a:gd name="connsiteX644" fmla="*/ 25521 w 26989"/>
                                <a:gd name="connsiteY644" fmla="*/ 8838 h 21600"/>
                                <a:gd name="connsiteX645" fmla="*/ 25521 w 26989"/>
                                <a:gd name="connsiteY645" fmla="*/ 9467 h 21600"/>
                                <a:gd name="connsiteX646" fmla="*/ 25521 w 26989"/>
                                <a:gd name="connsiteY646" fmla="*/ 9467 h 21600"/>
                                <a:gd name="connsiteX647" fmla="*/ 25521 w 26989"/>
                                <a:gd name="connsiteY647" fmla="*/ 10216 h 21600"/>
                                <a:gd name="connsiteX648" fmla="*/ 25541 w 26989"/>
                                <a:gd name="connsiteY648" fmla="*/ 10366 h 21600"/>
                                <a:gd name="connsiteX649" fmla="*/ 25645 w 26989"/>
                                <a:gd name="connsiteY649" fmla="*/ 10366 h 21600"/>
                                <a:gd name="connsiteX650" fmla="*/ 25645 w 26989"/>
                                <a:gd name="connsiteY650" fmla="*/ 11145 h 21600"/>
                                <a:gd name="connsiteX651" fmla="*/ 25665 w 26989"/>
                                <a:gd name="connsiteY651" fmla="*/ 11294 h 21600"/>
                                <a:gd name="connsiteX652" fmla="*/ 25849 w 26989"/>
                                <a:gd name="connsiteY652" fmla="*/ 11294 h 21600"/>
                                <a:gd name="connsiteX653" fmla="*/ 25869 w 26989"/>
                                <a:gd name="connsiteY653" fmla="*/ 11145 h 21600"/>
                                <a:gd name="connsiteX654" fmla="*/ 25869 w 26989"/>
                                <a:gd name="connsiteY654" fmla="*/ 10366 h 21600"/>
                                <a:gd name="connsiteX655" fmla="*/ 25973 w 26989"/>
                                <a:gd name="connsiteY655" fmla="*/ 10366 h 21600"/>
                                <a:gd name="connsiteX656" fmla="*/ 25993 w 26989"/>
                                <a:gd name="connsiteY656" fmla="*/ 10216 h 21600"/>
                                <a:gd name="connsiteX657" fmla="*/ 25993 w 26989"/>
                                <a:gd name="connsiteY657" fmla="*/ 8838 h 21600"/>
                                <a:gd name="connsiteX658" fmla="*/ 25973 w 26989"/>
                                <a:gd name="connsiteY658" fmla="*/ 8688 h 21600"/>
                                <a:gd name="connsiteX659" fmla="*/ 25869 w 26989"/>
                                <a:gd name="connsiteY659" fmla="*/ 8688 h 21600"/>
                                <a:gd name="connsiteX660" fmla="*/ 25869 w 26989"/>
                                <a:gd name="connsiteY660" fmla="*/ 7909 h 21600"/>
                                <a:gd name="connsiteX661" fmla="*/ 25849 w 26989"/>
                                <a:gd name="connsiteY661" fmla="*/ 7759 h 21600"/>
                                <a:gd name="connsiteX662" fmla="*/ 25665 w 26989"/>
                                <a:gd name="connsiteY662" fmla="*/ 17256 h 21600"/>
                                <a:gd name="connsiteX663" fmla="*/ 25849 w 26989"/>
                                <a:gd name="connsiteY663" fmla="*/ 17256 h 21600"/>
                                <a:gd name="connsiteX664" fmla="*/ 25869 w 26989"/>
                                <a:gd name="connsiteY664" fmla="*/ 17106 h 21600"/>
                                <a:gd name="connsiteX665" fmla="*/ 25869 w 26989"/>
                                <a:gd name="connsiteY665" fmla="*/ 16327 h 21600"/>
                                <a:gd name="connsiteX666" fmla="*/ 25973 w 26989"/>
                                <a:gd name="connsiteY666" fmla="*/ 16327 h 21600"/>
                                <a:gd name="connsiteX667" fmla="*/ 25993 w 26989"/>
                                <a:gd name="connsiteY667" fmla="*/ 16178 h 21600"/>
                                <a:gd name="connsiteX668" fmla="*/ 25993 w 26989"/>
                                <a:gd name="connsiteY668" fmla="*/ 14799 h 21600"/>
                                <a:gd name="connsiteX669" fmla="*/ 25973 w 26989"/>
                                <a:gd name="connsiteY669" fmla="*/ 14650 h 21600"/>
                                <a:gd name="connsiteX670" fmla="*/ 25869 w 26989"/>
                                <a:gd name="connsiteY670" fmla="*/ 14650 h 21600"/>
                                <a:gd name="connsiteX671" fmla="*/ 25869 w 26989"/>
                                <a:gd name="connsiteY671" fmla="*/ 13871 h 21600"/>
                                <a:gd name="connsiteX672" fmla="*/ 25849 w 26989"/>
                                <a:gd name="connsiteY672" fmla="*/ 13721 h 21600"/>
                                <a:gd name="connsiteX673" fmla="*/ 25665 w 26989"/>
                                <a:gd name="connsiteY673" fmla="*/ 13721 h 21600"/>
                                <a:gd name="connsiteX674" fmla="*/ 25645 w 26989"/>
                                <a:gd name="connsiteY674" fmla="*/ 13871 h 21600"/>
                                <a:gd name="connsiteX675" fmla="*/ 25645 w 26989"/>
                                <a:gd name="connsiteY675" fmla="*/ 14650 h 21600"/>
                                <a:gd name="connsiteX676" fmla="*/ 25541 w 26989"/>
                                <a:gd name="connsiteY676" fmla="*/ 14650 h 21600"/>
                                <a:gd name="connsiteX677" fmla="*/ 25521 w 26989"/>
                                <a:gd name="connsiteY677" fmla="*/ 14799 h 21600"/>
                                <a:gd name="connsiteX678" fmla="*/ 25521 w 26989"/>
                                <a:gd name="connsiteY678" fmla="*/ 15429 h 21600"/>
                                <a:gd name="connsiteX679" fmla="*/ 25521 w 26989"/>
                                <a:gd name="connsiteY679" fmla="*/ 15429 h 21600"/>
                                <a:gd name="connsiteX680" fmla="*/ 25521 w 26989"/>
                                <a:gd name="connsiteY680" fmla="*/ 16178 h 21600"/>
                                <a:gd name="connsiteX681" fmla="*/ 25541 w 26989"/>
                                <a:gd name="connsiteY681" fmla="*/ 16327 h 21600"/>
                                <a:gd name="connsiteX682" fmla="*/ 25645 w 26989"/>
                                <a:gd name="connsiteY682" fmla="*/ 16327 h 21600"/>
                                <a:gd name="connsiteX683" fmla="*/ 25645 w 26989"/>
                                <a:gd name="connsiteY683" fmla="*/ 17106 h 21600"/>
                                <a:gd name="connsiteX684" fmla="*/ 25665 w 26989"/>
                                <a:gd name="connsiteY684" fmla="*/ 17256 h 2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Lst>
                              <a:rect l="l" t="t" r="r" b="b"/>
                              <a:pathLst>
                                <a:path w="26989" h="21600" extrusionOk="0">
                                  <a:moveTo>
                                    <a:pt x="24293" y="14889"/>
                                  </a:moveTo>
                                  <a:lnTo>
                                    <a:pt x="24225" y="14889"/>
                                  </a:lnTo>
                                  <a:lnTo>
                                    <a:pt x="24225" y="14380"/>
                                  </a:lnTo>
                                  <a:cubicBezTo>
                                    <a:pt x="24225" y="14320"/>
                                    <a:pt x="24217" y="14260"/>
                                    <a:pt x="24209" y="14260"/>
                                  </a:cubicBezTo>
                                  <a:lnTo>
                                    <a:pt x="24089" y="14260"/>
                                  </a:lnTo>
                                  <a:cubicBezTo>
                                    <a:pt x="24081" y="14260"/>
                                    <a:pt x="24073" y="14320"/>
                                    <a:pt x="24073" y="14380"/>
                                  </a:cubicBezTo>
                                  <a:lnTo>
                                    <a:pt x="24073" y="14889"/>
                                  </a:lnTo>
                                  <a:lnTo>
                                    <a:pt x="24005" y="14889"/>
                                  </a:lnTo>
                                  <a:cubicBezTo>
                                    <a:pt x="23997" y="14889"/>
                                    <a:pt x="23989" y="14949"/>
                                    <a:pt x="23989" y="15009"/>
                                  </a:cubicBezTo>
                                  <a:lnTo>
                                    <a:pt x="23989" y="15908"/>
                                  </a:lnTo>
                                  <a:cubicBezTo>
                                    <a:pt x="23989" y="15968"/>
                                    <a:pt x="23997" y="16028"/>
                                    <a:pt x="24005" y="16028"/>
                                  </a:cubicBezTo>
                                  <a:lnTo>
                                    <a:pt x="24073" y="16028"/>
                                  </a:lnTo>
                                  <a:lnTo>
                                    <a:pt x="24073" y="16537"/>
                                  </a:lnTo>
                                  <a:cubicBezTo>
                                    <a:pt x="24073" y="16597"/>
                                    <a:pt x="24081" y="16657"/>
                                    <a:pt x="24089" y="16657"/>
                                  </a:cubicBezTo>
                                  <a:lnTo>
                                    <a:pt x="24209" y="16657"/>
                                  </a:lnTo>
                                  <a:cubicBezTo>
                                    <a:pt x="24217" y="16657"/>
                                    <a:pt x="24225" y="16597"/>
                                    <a:pt x="24225" y="16537"/>
                                  </a:cubicBezTo>
                                  <a:lnTo>
                                    <a:pt x="24225" y="16028"/>
                                  </a:lnTo>
                                  <a:lnTo>
                                    <a:pt x="24293" y="16028"/>
                                  </a:lnTo>
                                  <a:cubicBezTo>
                                    <a:pt x="24301" y="16028"/>
                                    <a:pt x="24309" y="15968"/>
                                    <a:pt x="24309" y="15908"/>
                                  </a:cubicBezTo>
                                  <a:lnTo>
                                    <a:pt x="24309" y="15009"/>
                                  </a:lnTo>
                                  <a:cubicBezTo>
                                    <a:pt x="24305" y="14919"/>
                                    <a:pt x="24301" y="14889"/>
                                    <a:pt x="24293" y="14889"/>
                                  </a:cubicBezTo>
                                  <a:close/>
                                  <a:moveTo>
                                    <a:pt x="23873" y="6022"/>
                                  </a:moveTo>
                                  <a:lnTo>
                                    <a:pt x="23809" y="6022"/>
                                  </a:lnTo>
                                  <a:lnTo>
                                    <a:pt x="23809" y="5542"/>
                                  </a:lnTo>
                                  <a:cubicBezTo>
                                    <a:pt x="23809" y="5482"/>
                                    <a:pt x="23805" y="5452"/>
                                    <a:pt x="23797" y="5452"/>
                                  </a:cubicBezTo>
                                  <a:lnTo>
                                    <a:pt x="23689" y="5452"/>
                                  </a:lnTo>
                                  <a:cubicBezTo>
                                    <a:pt x="23681" y="5452"/>
                                    <a:pt x="23677" y="5482"/>
                                    <a:pt x="23677" y="5542"/>
                                  </a:cubicBezTo>
                                  <a:lnTo>
                                    <a:pt x="23677" y="6022"/>
                                  </a:lnTo>
                                  <a:lnTo>
                                    <a:pt x="23613" y="6022"/>
                                  </a:lnTo>
                                  <a:cubicBezTo>
                                    <a:pt x="23605" y="6022"/>
                                    <a:pt x="23601" y="6052"/>
                                    <a:pt x="23601" y="6111"/>
                                  </a:cubicBezTo>
                                  <a:lnTo>
                                    <a:pt x="23601" y="6920"/>
                                  </a:lnTo>
                                  <a:cubicBezTo>
                                    <a:pt x="23601" y="6980"/>
                                    <a:pt x="23605" y="7010"/>
                                    <a:pt x="23613" y="7010"/>
                                  </a:cubicBezTo>
                                  <a:lnTo>
                                    <a:pt x="23677" y="7010"/>
                                  </a:lnTo>
                                  <a:lnTo>
                                    <a:pt x="23677" y="7490"/>
                                  </a:lnTo>
                                  <a:cubicBezTo>
                                    <a:pt x="23677" y="7549"/>
                                    <a:pt x="23681" y="7579"/>
                                    <a:pt x="23689" y="7579"/>
                                  </a:cubicBezTo>
                                  <a:lnTo>
                                    <a:pt x="23797" y="7579"/>
                                  </a:lnTo>
                                  <a:cubicBezTo>
                                    <a:pt x="23805" y="7579"/>
                                    <a:pt x="23809" y="7549"/>
                                    <a:pt x="23809" y="7490"/>
                                  </a:cubicBezTo>
                                  <a:lnTo>
                                    <a:pt x="23809" y="7010"/>
                                  </a:lnTo>
                                  <a:lnTo>
                                    <a:pt x="23873" y="7010"/>
                                  </a:lnTo>
                                  <a:cubicBezTo>
                                    <a:pt x="23881" y="7010"/>
                                    <a:pt x="23885" y="6980"/>
                                    <a:pt x="23885" y="6920"/>
                                  </a:cubicBezTo>
                                  <a:lnTo>
                                    <a:pt x="23885" y="6111"/>
                                  </a:lnTo>
                                  <a:cubicBezTo>
                                    <a:pt x="23889" y="6052"/>
                                    <a:pt x="23881" y="6022"/>
                                    <a:pt x="23873" y="6022"/>
                                  </a:cubicBezTo>
                                  <a:close/>
                                  <a:moveTo>
                                    <a:pt x="24293" y="20761"/>
                                  </a:moveTo>
                                  <a:lnTo>
                                    <a:pt x="24225" y="20761"/>
                                  </a:lnTo>
                                  <a:lnTo>
                                    <a:pt x="24225" y="20252"/>
                                  </a:lnTo>
                                  <a:cubicBezTo>
                                    <a:pt x="24225" y="20192"/>
                                    <a:pt x="24217" y="20132"/>
                                    <a:pt x="24209" y="20132"/>
                                  </a:cubicBezTo>
                                  <a:lnTo>
                                    <a:pt x="24089" y="20132"/>
                                  </a:lnTo>
                                  <a:cubicBezTo>
                                    <a:pt x="24081" y="20132"/>
                                    <a:pt x="24073" y="20192"/>
                                    <a:pt x="24073" y="20252"/>
                                  </a:cubicBezTo>
                                  <a:lnTo>
                                    <a:pt x="24073" y="20761"/>
                                  </a:lnTo>
                                  <a:lnTo>
                                    <a:pt x="24005" y="20761"/>
                                  </a:lnTo>
                                  <a:cubicBezTo>
                                    <a:pt x="23997" y="20761"/>
                                    <a:pt x="23989" y="20821"/>
                                    <a:pt x="23989" y="20881"/>
                                  </a:cubicBezTo>
                                  <a:lnTo>
                                    <a:pt x="23989" y="21600"/>
                                  </a:lnTo>
                                  <a:lnTo>
                                    <a:pt x="24305" y="21600"/>
                                  </a:lnTo>
                                  <a:lnTo>
                                    <a:pt x="24305" y="20881"/>
                                  </a:lnTo>
                                  <a:cubicBezTo>
                                    <a:pt x="24305" y="20821"/>
                                    <a:pt x="24301" y="20761"/>
                                    <a:pt x="24293" y="20761"/>
                                  </a:cubicBezTo>
                                  <a:close/>
                                  <a:moveTo>
                                    <a:pt x="24293" y="9017"/>
                                  </a:moveTo>
                                  <a:lnTo>
                                    <a:pt x="24225" y="9017"/>
                                  </a:lnTo>
                                  <a:lnTo>
                                    <a:pt x="24225" y="8508"/>
                                  </a:lnTo>
                                  <a:cubicBezTo>
                                    <a:pt x="24225" y="8448"/>
                                    <a:pt x="24217" y="8388"/>
                                    <a:pt x="24209" y="8388"/>
                                  </a:cubicBezTo>
                                  <a:lnTo>
                                    <a:pt x="24089" y="8388"/>
                                  </a:lnTo>
                                  <a:cubicBezTo>
                                    <a:pt x="24081" y="8388"/>
                                    <a:pt x="24073" y="8448"/>
                                    <a:pt x="24073" y="8508"/>
                                  </a:cubicBezTo>
                                  <a:lnTo>
                                    <a:pt x="24073" y="9017"/>
                                  </a:lnTo>
                                  <a:lnTo>
                                    <a:pt x="24005" y="9017"/>
                                  </a:lnTo>
                                  <a:cubicBezTo>
                                    <a:pt x="23997" y="9017"/>
                                    <a:pt x="23989" y="9077"/>
                                    <a:pt x="23989" y="9137"/>
                                  </a:cubicBezTo>
                                  <a:lnTo>
                                    <a:pt x="23989" y="10036"/>
                                  </a:lnTo>
                                  <a:cubicBezTo>
                                    <a:pt x="23989" y="10096"/>
                                    <a:pt x="23997" y="10156"/>
                                    <a:pt x="24005" y="10156"/>
                                  </a:cubicBezTo>
                                  <a:lnTo>
                                    <a:pt x="24073" y="10156"/>
                                  </a:lnTo>
                                  <a:lnTo>
                                    <a:pt x="24073" y="10665"/>
                                  </a:lnTo>
                                  <a:cubicBezTo>
                                    <a:pt x="24073" y="10725"/>
                                    <a:pt x="24081" y="10785"/>
                                    <a:pt x="24089" y="10785"/>
                                  </a:cubicBezTo>
                                  <a:lnTo>
                                    <a:pt x="24209" y="10785"/>
                                  </a:lnTo>
                                  <a:cubicBezTo>
                                    <a:pt x="24217" y="10785"/>
                                    <a:pt x="24225" y="10725"/>
                                    <a:pt x="24225" y="10665"/>
                                  </a:cubicBezTo>
                                  <a:lnTo>
                                    <a:pt x="24225" y="10156"/>
                                  </a:lnTo>
                                  <a:lnTo>
                                    <a:pt x="24293" y="10156"/>
                                  </a:lnTo>
                                  <a:cubicBezTo>
                                    <a:pt x="24301" y="10156"/>
                                    <a:pt x="24309" y="10096"/>
                                    <a:pt x="24309" y="10036"/>
                                  </a:cubicBezTo>
                                  <a:lnTo>
                                    <a:pt x="24309" y="9137"/>
                                  </a:lnTo>
                                  <a:cubicBezTo>
                                    <a:pt x="24305" y="9047"/>
                                    <a:pt x="24301" y="9017"/>
                                    <a:pt x="24293" y="9017"/>
                                  </a:cubicBezTo>
                                  <a:close/>
                                  <a:moveTo>
                                    <a:pt x="24293" y="3116"/>
                                  </a:moveTo>
                                  <a:lnTo>
                                    <a:pt x="24225" y="3116"/>
                                  </a:lnTo>
                                  <a:lnTo>
                                    <a:pt x="24225" y="2606"/>
                                  </a:lnTo>
                                  <a:cubicBezTo>
                                    <a:pt x="24225" y="2546"/>
                                    <a:pt x="24217" y="2487"/>
                                    <a:pt x="24209" y="2487"/>
                                  </a:cubicBezTo>
                                  <a:lnTo>
                                    <a:pt x="24089" y="2487"/>
                                  </a:lnTo>
                                  <a:cubicBezTo>
                                    <a:pt x="24081" y="2487"/>
                                    <a:pt x="24073" y="2546"/>
                                    <a:pt x="24073" y="2606"/>
                                  </a:cubicBezTo>
                                  <a:lnTo>
                                    <a:pt x="24073" y="3116"/>
                                  </a:lnTo>
                                  <a:lnTo>
                                    <a:pt x="24005" y="3116"/>
                                  </a:lnTo>
                                  <a:cubicBezTo>
                                    <a:pt x="23997" y="3116"/>
                                    <a:pt x="23989" y="3176"/>
                                    <a:pt x="23989" y="3236"/>
                                  </a:cubicBezTo>
                                  <a:lnTo>
                                    <a:pt x="23989" y="4134"/>
                                  </a:lnTo>
                                  <a:cubicBezTo>
                                    <a:pt x="23989" y="4194"/>
                                    <a:pt x="23997" y="4254"/>
                                    <a:pt x="24005" y="4254"/>
                                  </a:cubicBezTo>
                                  <a:lnTo>
                                    <a:pt x="24073" y="4254"/>
                                  </a:lnTo>
                                  <a:lnTo>
                                    <a:pt x="24073" y="4763"/>
                                  </a:lnTo>
                                  <a:cubicBezTo>
                                    <a:pt x="24073" y="4823"/>
                                    <a:pt x="24081" y="4883"/>
                                    <a:pt x="24089" y="4883"/>
                                  </a:cubicBezTo>
                                  <a:lnTo>
                                    <a:pt x="24209" y="4883"/>
                                  </a:lnTo>
                                  <a:cubicBezTo>
                                    <a:pt x="24217" y="4883"/>
                                    <a:pt x="24225" y="4823"/>
                                    <a:pt x="24225" y="4763"/>
                                  </a:cubicBezTo>
                                  <a:lnTo>
                                    <a:pt x="24225" y="4254"/>
                                  </a:lnTo>
                                  <a:lnTo>
                                    <a:pt x="24293" y="4254"/>
                                  </a:lnTo>
                                  <a:cubicBezTo>
                                    <a:pt x="24301" y="4254"/>
                                    <a:pt x="24309" y="4194"/>
                                    <a:pt x="24309" y="4134"/>
                                  </a:cubicBezTo>
                                  <a:lnTo>
                                    <a:pt x="24309" y="3236"/>
                                  </a:lnTo>
                                  <a:cubicBezTo>
                                    <a:pt x="24305" y="3176"/>
                                    <a:pt x="24301" y="3116"/>
                                    <a:pt x="24293" y="3116"/>
                                  </a:cubicBezTo>
                                  <a:close/>
                                  <a:moveTo>
                                    <a:pt x="23873" y="17825"/>
                                  </a:moveTo>
                                  <a:lnTo>
                                    <a:pt x="23809" y="17825"/>
                                  </a:lnTo>
                                  <a:lnTo>
                                    <a:pt x="23809" y="17346"/>
                                  </a:lnTo>
                                  <a:cubicBezTo>
                                    <a:pt x="23809" y="17286"/>
                                    <a:pt x="23805" y="17256"/>
                                    <a:pt x="23797" y="17256"/>
                                  </a:cubicBezTo>
                                  <a:lnTo>
                                    <a:pt x="23689" y="17256"/>
                                  </a:lnTo>
                                  <a:cubicBezTo>
                                    <a:pt x="23681" y="17256"/>
                                    <a:pt x="23677" y="17286"/>
                                    <a:pt x="23677" y="17346"/>
                                  </a:cubicBezTo>
                                  <a:lnTo>
                                    <a:pt x="23677" y="17825"/>
                                  </a:lnTo>
                                  <a:lnTo>
                                    <a:pt x="23613" y="17825"/>
                                  </a:lnTo>
                                  <a:cubicBezTo>
                                    <a:pt x="23605" y="17825"/>
                                    <a:pt x="23601" y="17855"/>
                                    <a:pt x="23601" y="17915"/>
                                  </a:cubicBezTo>
                                  <a:lnTo>
                                    <a:pt x="23601" y="18724"/>
                                  </a:lnTo>
                                  <a:cubicBezTo>
                                    <a:pt x="23601" y="18784"/>
                                    <a:pt x="23605" y="18814"/>
                                    <a:pt x="23613" y="18814"/>
                                  </a:cubicBezTo>
                                  <a:lnTo>
                                    <a:pt x="23677" y="18814"/>
                                  </a:lnTo>
                                  <a:lnTo>
                                    <a:pt x="23677" y="19293"/>
                                  </a:lnTo>
                                  <a:cubicBezTo>
                                    <a:pt x="23677" y="19353"/>
                                    <a:pt x="23681" y="19383"/>
                                    <a:pt x="23689" y="19383"/>
                                  </a:cubicBezTo>
                                  <a:lnTo>
                                    <a:pt x="23797" y="19383"/>
                                  </a:lnTo>
                                  <a:cubicBezTo>
                                    <a:pt x="23805" y="19383"/>
                                    <a:pt x="23809" y="19353"/>
                                    <a:pt x="23809" y="19293"/>
                                  </a:cubicBezTo>
                                  <a:lnTo>
                                    <a:pt x="23809" y="18814"/>
                                  </a:lnTo>
                                  <a:lnTo>
                                    <a:pt x="23873" y="18814"/>
                                  </a:lnTo>
                                  <a:cubicBezTo>
                                    <a:pt x="23881" y="18814"/>
                                    <a:pt x="23885" y="18784"/>
                                    <a:pt x="23885" y="18724"/>
                                  </a:cubicBezTo>
                                  <a:lnTo>
                                    <a:pt x="23885" y="17915"/>
                                  </a:lnTo>
                                  <a:cubicBezTo>
                                    <a:pt x="23889" y="17855"/>
                                    <a:pt x="23881" y="17825"/>
                                    <a:pt x="23873" y="17825"/>
                                  </a:cubicBezTo>
                                  <a:close/>
                                  <a:moveTo>
                                    <a:pt x="23873" y="11893"/>
                                  </a:moveTo>
                                  <a:lnTo>
                                    <a:pt x="23809" y="11893"/>
                                  </a:lnTo>
                                  <a:lnTo>
                                    <a:pt x="23809" y="11414"/>
                                  </a:lnTo>
                                  <a:cubicBezTo>
                                    <a:pt x="23809" y="11354"/>
                                    <a:pt x="23805" y="11324"/>
                                    <a:pt x="23797" y="11324"/>
                                  </a:cubicBezTo>
                                  <a:lnTo>
                                    <a:pt x="23689" y="11324"/>
                                  </a:lnTo>
                                  <a:cubicBezTo>
                                    <a:pt x="23681" y="11324"/>
                                    <a:pt x="23677" y="11354"/>
                                    <a:pt x="23677" y="11414"/>
                                  </a:cubicBezTo>
                                  <a:lnTo>
                                    <a:pt x="23677" y="11893"/>
                                  </a:lnTo>
                                  <a:lnTo>
                                    <a:pt x="23613" y="11893"/>
                                  </a:lnTo>
                                  <a:cubicBezTo>
                                    <a:pt x="23605" y="11893"/>
                                    <a:pt x="23601" y="11923"/>
                                    <a:pt x="23601" y="11983"/>
                                  </a:cubicBezTo>
                                  <a:lnTo>
                                    <a:pt x="23601" y="12792"/>
                                  </a:lnTo>
                                  <a:cubicBezTo>
                                    <a:pt x="23601" y="12852"/>
                                    <a:pt x="23605" y="12882"/>
                                    <a:pt x="23613" y="12882"/>
                                  </a:cubicBezTo>
                                  <a:lnTo>
                                    <a:pt x="23677" y="12882"/>
                                  </a:lnTo>
                                  <a:lnTo>
                                    <a:pt x="23677" y="13361"/>
                                  </a:lnTo>
                                  <a:cubicBezTo>
                                    <a:pt x="23677" y="13421"/>
                                    <a:pt x="23681" y="13451"/>
                                    <a:pt x="23689" y="13451"/>
                                  </a:cubicBezTo>
                                  <a:lnTo>
                                    <a:pt x="23797" y="13451"/>
                                  </a:lnTo>
                                  <a:cubicBezTo>
                                    <a:pt x="23805" y="13451"/>
                                    <a:pt x="23809" y="13421"/>
                                    <a:pt x="23809" y="13361"/>
                                  </a:cubicBezTo>
                                  <a:lnTo>
                                    <a:pt x="23809" y="12882"/>
                                  </a:lnTo>
                                  <a:lnTo>
                                    <a:pt x="23873" y="12882"/>
                                  </a:lnTo>
                                  <a:cubicBezTo>
                                    <a:pt x="23881" y="12882"/>
                                    <a:pt x="23885" y="12852"/>
                                    <a:pt x="23885" y="12792"/>
                                  </a:cubicBezTo>
                                  <a:lnTo>
                                    <a:pt x="23885" y="11983"/>
                                  </a:lnTo>
                                  <a:cubicBezTo>
                                    <a:pt x="23889" y="11923"/>
                                    <a:pt x="23881" y="11893"/>
                                    <a:pt x="23873" y="11893"/>
                                  </a:cubicBezTo>
                                  <a:close/>
                                  <a:moveTo>
                                    <a:pt x="23461" y="14979"/>
                                  </a:moveTo>
                                  <a:lnTo>
                                    <a:pt x="23405" y="14979"/>
                                  </a:lnTo>
                                  <a:lnTo>
                                    <a:pt x="23405" y="14560"/>
                                  </a:lnTo>
                                  <a:cubicBezTo>
                                    <a:pt x="23405" y="14500"/>
                                    <a:pt x="23401" y="14470"/>
                                    <a:pt x="23393" y="14470"/>
                                  </a:cubicBezTo>
                                  <a:lnTo>
                                    <a:pt x="23297" y="14470"/>
                                  </a:lnTo>
                                  <a:cubicBezTo>
                                    <a:pt x="23289" y="14470"/>
                                    <a:pt x="23285" y="14500"/>
                                    <a:pt x="23285" y="14560"/>
                                  </a:cubicBezTo>
                                  <a:lnTo>
                                    <a:pt x="23285" y="14979"/>
                                  </a:lnTo>
                                  <a:lnTo>
                                    <a:pt x="23229" y="14979"/>
                                  </a:lnTo>
                                  <a:cubicBezTo>
                                    <a:pt x="23221" y="14979"/>
                                    <a:pt x="23217" y="15009"/>
                                    <a:pt x="23217" y="15069"/>
                                  </a:cubicBezTo>
                                  <a:lnTo>
                                    <a:pt x="23217" y="15788"/>
                                  </a:lnTo>
                                  <a:cubicBezTo>
                                    <a:pt x="23217" y="15848"/>
                                    <a:pt x="23221" y="15878"/>
                                    <a:pt x="23229" y="15878"/>
                                  </a:cubicBezTo>
                                  <a:lnTo>
                                    <a:pt x="23285" y="15878"/>
                                  </a:lnTo>
                                  <a:lnTo>
                                    <a:pt x="23285" y="16297"/>
                                  </a:lnTo>
                                  <a:cubicBezTo>
                                    <a:pt x="23285" y="16357"/>
                                    <a:pt x="23289" y="16387"/>
                                    <a:pt x="23297" y="16387"/>
                                  </a:cubicBezTo>
                                  <a:lnTo>
                                    <a:pt x="23393" y="16387"/>
                                  </a:lnTo>
                                  <a:cubicBezTo>
                                    <a:pt x="23401" y="16387"/>
                                    <a:pt x="23405" y="16357"/>
                                    <a:pt x="23405" y="16297"/>
                                  </a:cubicBezTo>
                                  <a:lnTo>
                                    <a:pt x="23405" y="15878"/>
                                  </a:lnTo>
                                  <a:lnTo>
                                    <a:pt x="23461" y="15878"/>
                                  </a:lnTo>
                                  <a:cubicBezTo>
                                    <a:pt x="23469" y="15878"/>
                                    <a:pt x="23473" y="15848"/>
                                    <a:pt x="23473" y="15788"/>
                                  </a:cubicBezTo>
                                  <a:lnTo>
                                    <a:pt x="23473" y="15069"/>
                                  </a:lnTo>
                                  <a:cubicBezTo>
                                    <a:pt x="23469" y="15039"/>
                                    <a:pt x="23465" y="14979"/>
                                    <a:pt x="23461" y="14979"/>
                                  </a:cubicBezTo>
                                  <a:close/>
                                  <a:moveTo>
                                    <a:pt x="23461" y="20881"/>
                                  </a:moveTo>
                                  <a:lnTo>
                                    <a:pt x="23405" y="20881"/>
                                  </a:lnTo>
                                  <a:lnTo>
                                    <a:pt x="23405" y="20462"/>
                                  </a:lnTo>
                                  <a:cubicBezTo>
                                    <a:pt x="23405" y="20402"/>
                                    <a:pt x="23401" y="20372"/>
                                    <a:pt x="23393" y="20372"/>
                                  </a:cubicBezTo>
                                  <a:lnTo>
                                    <a:pt x="23297" y="20372"/>
                                  </a:lnTo>
                                  <a:cubicBezTo>
                                    <a:pt x="23289" y="20372"/>
                                    <a:pt x="23285" y="20402"/>
                                    <a:pt x="23285" y="20462"/>
                                  </a:cubicBezTo>
                                  <a:lnTo>
                                    <a:pt x="23285" y="20881"/>
                                  </a:lnTo>
                                  <a:lnTo>
                                    <a:pt x="23229" y="20881"/>
                                  </a:lnTo>
                                  <a:cubicBezTo>
                                    <a:pt x="23221" y="20881"/>
                                    <a:pt x="23217" y="20911"/>
                                    <a:pt x="23217" y="20971"/>
                                  </a:cubicBezTo>
                                  <a:lnTo>
                                    <a:pt x="23217" y="21600"/>
                                  </a:lnTo>
                                  <a:lnTo>
                                    <a:pt x="23473" y="21600"/>
                                  </a:lnTo>
                                  <a:lnTo>
                                    <a:pt x="23473" y="20971"/>
                                  </a:lnTo>
                                  <a:cubicBezTo>
                                    <a:pt x="23469" y="20911"/>
                                    <a:pt x="23465" y="20881"/>
                                    <a:pt x="23461" y="20881"/>
                                  </a:cubicBezTo>
                                  <a:close/>
                                  <a:moveTo>
                                    <a:pt x="23461" y="9107"/>
                                  </a:moveTo>
                                  <a:lnTo>
                                    <a:pt x="23405" y="9107"/>
                                  </a:lnTo>
                                  <a:lnTo>
                                    <a:pt x="23405" y="8688"/>
                                  </a:lnTo>
                                  <a:cubicBezTo>
                                    <a:pt x="23405" y="8628"/>
                                    <a:pt x="23401" y="8598"/>
                                    <a:pt x="23393" y="8598"/>
                                  </a:cubicBezTo>
                                  <a:lnTo>
                                    <a:pt x="23297" y="8598"/>
                                  </a:lnTo>
                                  <a:cubicBezTo>
                                    <a:pt x="23289" y="8598"/>
                                    <a:pt x="23285" y="8628"/>
                                    <a:pt x="23285" y="8688"/>
                                  </a:cubicBezTo>
                                  <a:lnTo>
                                    <a:pt x="23285" y="9107"/>
                                  </a:lnTo>
                                  <a:lnTo>
                                    <a:pt x="23229" y="9107"/>
                                  </a:lnTo>
                                  <a:cubicBezTo>
                                    <a:pt x="23221" y="9107"/>
                                    <a:pt x="23217" y="9137"/>
                                    <a:pt x="23217" y="9197"/>
                                  </a:cubicBezTo>
                                  <a:lnTo>
                                    <a:pt x="23217" y="9916"/>
                                  </a:lnTo>
                                  <a:cubicBezTo>
                                    <a:pt x="23217" y="9976"/>
                                    <a:pt x="23221" y="10006"/>
                                    <a:pt x="23229" y="10006"/>
                                  </a:cubicBezTo>
                                  <a:lnTo>
                                    <a:pt x="23285" y="10006"/>
                                  </a:lnTo>
                                  <a:lnTo>
                                    <a:pt x="23285" y="10426"/>
                                  </a:lnTo>
                                  <a:cubicBezTo>
                                    <a:pt x="23285" y="10485"/>
                                    <a:pt x="23289" y="10515"/>
                                    <a:pt x="23297" y="10515"/>
                                  </a:cubicBezTo>
                                  <a:lnTo>
                                    <a:pt x="23393" y="10515"/>
                                  </a:lnTo>
                                  <a:cubicBezTo>
                                    <a:pt x="23401" y="10515"/>
                                    <a:pt x="23405" y="10485"/>
                                    <a:pt x="23405" y="10426"/>
                                  </a:cubicBezTo>
                                  <a:lnTo>
                                    <a:pt x="23405" y="10006"/>
                                  </a:lnTo>
                                  <a:lnTo>
                                    <a:pt x="23461" y="10006"/>
                                  </a:lnTo>
                                  <a:cubicBezTo>
                                    <a:pt x="23469" y="10006"/>
                                    <a:pt x="23473" y="9976"/>
                                    <a:pt x="23473" y="9916"/>
                                  </a:cubicBezTo>
                                  <a:lnTo>
                                    <a:pt x="23473" y="9197"/>
                                  </a:lnTo>
                                  <a:cubicBezTo>
                                    <a:pt x="23469" y="9137"/>
                                    <a:pt x="23465" y="9107"/>
                                    <a:pt x="23461" y="9107"/>
                                  </a:cubicBezTo>
                                  <a:close/>
                                  <a:moveTo>
                                    <a:pt x="24709" y="11774"/>
                                  </a:moveTo>
                                  <a:lnTo>
                                    <a:pt x="24633" y="11774"/>
                                  </a:lnTo>
                                  <a:lnTo>
                                    <a:pt x="24633" y="11204"/>
                                  </a:lnTo>
                                  <a:cubicBezTo>
                                    <a:pt x="24633" y="11145"/>
                                    <a:pt x="24625" y="11085"/>
                                    <a:pt x="24617" y="11085"/>
                                  </a:cubicBezTo>
                                  <a:lnTo>
                                    <a:pt x="24485" y="11085"/>
                                  </a:lnTo>
                                  <a:cubicBezTo>
                                    <a:pt x="24477" y="11085"/>
                                    <a:pt x="24469" y="11145"/>
                                    <a:pt x="24469" y="11204"/>
                                  </a:cubicBezTo>
                                  <a:lnTo>
                                    <a:pt x="24469" y="11774"/>
                                  </a:lnTo>
                                  <a:lnTo>
                                    <a:pt x="24393" y="11774"/>
                                  </a:lnTo>
                                  <a:cubicBezTo>
                                    <a:pt x="24385" y="11774"/>
                                    <a:pt x="24377" y="11834"/>
                                    <a:pt x="24377" y="11893"/>
                                  </a:cubicBezTo>
                                  <a:lnTo>
                                    <a:pt x="24377" y="12912"/>
                                  </a:lnTo>
                                  <a:cubicBezTo>
                                    <a:pt x="24377" y="12972"/>
                                    <a:pt x="24385" y="13032"/>
                                    <a:pt x="24393" y="13032"/>
                                  </a:cubicBezTo>
                                  <a:lnTo>
                                    <a:pt x="24469" y="13032"/>
                                  </a:lnTo>
                                  <a:lnTo>
                                    <a:pt x="24469" y="13601"/>
                                  </a:lnTo>
                                  <a:cubicBezTo>
                                    <a:pt x="24469" y="13661"/>
                                    <a:pt x="24477" y="13721"/>
                                    <a:pt x="24485" y="13721"/>
                                  </a:cubicBezTo>
                                  <a:lnTo>
                                    <a:pt x="24621" y="13721"/>
                                  </a:lnTo>
                                  <a:cubicBezTo>
                                    <a:pt x="24629" y="13721"/>
                                    <a:pt x="24637" y="13661"/>
                                    <a:pt x="24637" y="13601"/>
                                  </a:cubicBezTo>
                                  <a:lnTo>
                                    <a:pt x="24637" y="13032"/>
                                  </a:lnTo>
                                  <a:lnTo>
                                    <a:pt x="24713" y="13032"/>
                                  </a:lnTo>
                                  <a:cubicBezTo>
                                    <a:pt x="24721" y="13032"/>
                                    <a:pt x="24729" y="12972"/>
                                    <a:pt x="24729" y="12912"/>
                                  </a:cubicBezTo>
                                  <a:lnTo>
                                    <a:pt x="24729" y="11893"/>
                                  </a:lnTo>
                                  <a:cubicBezTo>
                                    <a:pt x="24725" y="11834"/>
                                    <a:pt x="24717" y="11774"/>
                                    <a:pt x="24709" y="11774"/>
                                  </a:cubicBezTo>
                                  <a:close/>
                                  <a:moveTo>
                                    <a:pt x="23461" y="3236"/>
                                  </a:moveTo>
                                  <a:lnTo>
                                    <a:pt x="23405" y="3236"/>
                                  </a:lnTo>
                                  <a:lnTo>
                                    <a:pt x="23405" y="2816"/>
                                  </a:lnTo>
                                  <a:cubicBezTo>
                                    <a:pt x="23405" y="2756"/>
                                    <a:pt x="23401" y="2726"/>
                                    <a:pt x="23393" y="2726"/>
                                  </a:cubicBezTo>
                                  <a:lnTo>
                                    <a:pt x="23297" y="2726"/>
                                  </a:lnTo>
                                  <a:cubicBezTo>
                                    <a:pt x="23289" y="2726"/>
                                    <a:pt x="23285" y="2756"/>
                                    <a:pt x="23285" y="2816"/>
                                  </a:cubicBezTo>
                                  <a:lnTo>
                                    <a:pt x="23285" y="3236"/>
                                  </a:lnTo>
                                  <a:lnTo>
                                    <a:pt x="23229" y="3236"/>
                                  </a:lnTo>
                                  <a:cubicBezTo>
                                    <a:pt x="23221" y="3236"/>
                                    <a:pt x="23217" y="3265"/>
                                    <a:pt x="23217" y="3325"/>
                                  </a:cubicBezTo>
                                  <a:lnTo>
                                    <a:pt x="23217" y="4044"/>
                                  </a:lnTo>
                                  <a:cubicBezTo>
                                    <a:pt x="23217" y="4104"/>
                                    <a:pt x="23221" y="4134"/>
                                    <a:pt x="23229" y="4134"/>
                                  </a:cubicBezTo>
                                  <a:lnTo>
                                    <a:pt x="23285" y="4134"/>
                                  </a:lnTo>
                                  <a:lnTo>
                                    <a:pt x="23285" y="4554"/>
                                  </a:lnTo>
                                  <a:cubicBezTo>
                                    <a:pt x="23285" y="4614"/>
                                    <a:pt x="23289" y="4644"/>
                                    <a:pt x="23297" y="4644"/>
                                  </a:cubicBezTo>
                                  <a:lnTo>
                                    <a:pt x="23393" y="4644"/>
                                  </a:lnTo>
                                  <a:cubicBezTo>
                                    <a:pt x="23401" y="4644"/>
                                    <a:pt x="23405" y="4614"/>
                                    <a:pt x="23405" y="4554"/>
                                  </a:cubicBezTo>
                                  <a:lnTo>
                                    <a:pt x="23405" y="4134"/>
                                  </a:lnTo>
                                  <a:lnTo>
                                    <a:pt x="23461" y="4134"/>
                                  </a:lnTo>
                                  <a:cubicBezTo>
                                    <a:pt x="23469" y="4134"/>
                                    <a:pt x="23473" y="4104"/>
                                    <a:pt x="23473" y="4044"/>
                                  </a:cubicBezTo>
                                  <a:lnTo>
                                    <a:pt x="23473" y="3325"/>
                                  </a:lnTo>
                                  <a:cubicBezTo>
                                    <a:pt x="23469" y="3265"/>
                                    <a:pt x="23465" y="3236"/>
                                    <a:pt x="23461" y="3236"/>
                                  </a:cubicBezTo>
                                  <a:close/>
                                  <a:moveTo>
                                    <a:pt x="24709" y="17705"/>
                                  </a:moveTo>
                                  <a:lnTo>
                                    <a:pt x="24633" y="17705"/>
                                  </a:lnTo>
                                  <a:lnTo>
                                    <a:pt x="24633" y="17136"/>
                                  </a:lnTo>
                                  <a:cubicBezTo>
                                    <a:pt x="24633" y="17076"/>
                                    <a:pt x="24625" y="17016"/>
                                    <a:pt x="24617" y="17016"/>
                                  </a:cubicBezTo>
                                  <a:lnTo>
                                    <a:pt x="24485" y="17016"/>
                                  </a:lnTo>
                                  <a:cubicBezTo>
                                    <a:pt x="24477" y="17016"/>
                                    <a:pt x="24469" y="17076"/>
                                    <a:pt x="24469" y="17136"/>
                                  </a:cubicBezTo>
                                  <a:lnTo>
                                    <a:pt x="24469" y="17705"/>
                                  </a:lnTo>
                                  <a:lnTo>
                                    <a:pt x="24393" y="17705"/>
                                  </a:lnTo>
                                  <a:cubicBezTo>
                                    <a:pt x="24385" y="17705"/>
                                    <a:pt x="24377" y="17765"/>
                                    <a:pt x="24377" y="17825"/>
                                  </a:cubicBezTo>
                                  <a:lnTo>
                                    <a:pt x="24377" y="18844"/>
                                  </a:lnTo>
                                  <a:cubicBezTo>
                                    <a:pt x="24377" y="18904"/>
                                    <a:pt x="24385" y="18964"/>
                                    <a:pt x="24393" y="18964"/>
                                  </a:cubicBezTo>
                                  <a:lnTo>
                                    <a:pt x="24469" y="18964"/>
                                  </a:lnTo>
                                  <a:lnTo>
                                    <a:pt x="24469" y="19533"/>
                                  </a:lnTo>
                                  <a:cubicBezTo>
                                    <a:pt x="24469" y="19593"/>
                                    <a:pt x="24477" y="19653"/>
                                    <a:pt x="24485" y="19653"/>
                                  </a:cubicBezTo>
                                  <a:lnTo>
                                    <a:pt x="24621" y="19653"/>
                                  </a:lnTo>
                                  <a:cubicBezTo>
                                    <a:pt x="24629" y="19653"/>
                                    <a:pt x="24637" y="19593"/>
                                    <a:pt x="24637" y="19533"/>
                                  </a:cubicBezTo>
                                  <a:lnTo>
                                    <a:pt x="24637" y="18964"/>
                                  </a:lnTo>
                                  <a:lnTo>
                                    <a:pt x="24713" y="18964"/>
                                  </a:lnTo>
                                  <a:cubicBezTo>
                                    <a:pt x="24721" y="18964"/>
                                    <a:pt x="24729" y="18904"/>
                                    <a:pt x="24729" y="18844"/>
                                  </a:cubicBezTo>
                                  <a:lnTo>
                                    <a:pt x="24729" y="17825"/>
                                  </a:lnTo>
                                  <a:cubicBezTo>
                                    <a:pt x="24725" y="17765"/>
                                    <a:pt x="24717" y="17705"/>
                                    <a:pt x="24709" y="17705"/>
                                  </a:cubicBezTo>
                                  <a:close/>
                                  <a:moveTo>
                                    <a:pt x="25273" y="14110"/>
                                  </a:moveTo>
                                  <a:lnTo>
                                    <a:pt x="25437" y="14110"/>
                                  </a:lnTo>
                                  <a:cubicBezTo>
                                    <a:pt x="25449" y="14110"/>
                                    <a:pt x="25457" y="14050"/>
                                    <a:pt x="25457" y="13961"/>
                                  </a:cubicBezTo>
                                  <a:lnTo>
                                    <a:pt x="25457" y="13242"/>
                                  </a:lnTo>
                                  <a:lnTo>
                                    <a:pt x="25553" y="13242"/>
                                  </a:lnTo>
                                  <a:cubicBezTo>
                                    <a:pt x="25565" y="13242"/>
                                    <a:pt x="25573" y="13182"/>
                                    <a:pt x="25573" y="13092"/>
                                  </a:cubicBezTo>
                                  <a:lnTo>
                                    <a:pt x="25573" y="11864"/>
                                  </a:lnTo>
                                  <a:cubicBezTo>
                                    <a:pt x="25573" y="11774"/>
                                    <a:pt x="25565" y="11714"/>
                                    <a:pt x="25553" y="11714"/>
                                  </a:cubicBezTo>
                                  <a:lnTo>
                                    <a:pt x="25457" y="11714"/>
                                  </a:lnTo>
                                  <a:lnTo>
                                    <a:pt x="25457" y="10995"/>
                                  </a:lnTo>
                                  <a:cubicBezTo>
                                    <a:pt x="25457" y="10905"/>
                                    <a:pt x="25449" y="10845"/>
                                    <a:pt x="25437" y="10845"/>
                                  </a:cubicBezTo>
                                  <a:lnTo>
                                    <a:pt x="25273" y="10845"/>
                                  </a:lnTo>
                                  <a:cubicBezTo>
                                    <a:pt x="25261" y="10845"/>
                                    <a:pt x="25253" y="10905"/>
                                    <a:pt x="25253" y="10995"/>
                                  </a:cubicBezTo>
                                  <a:lnTo>
                                    <a:pt x="25253" y="11714"/>
                                  </a:lnTo>
                                  <a:lnTo>
                                    <a:pt x="25157" y="11714"/>
                                  </a:lnTo>
                                  <a:cubicBezTo>
                                    <a:pt x="25145" y="11714"/>
                                    <a:pt x="25137" y="11774"/>
                                    <a:pt x="25137" y="11864"/>
                                  </a:cubicBezTo>
                                  <a:lnTo>
                                    <a:pt x="25137" y="12433"/>
                                  </a:lnTo>
                                  <a:lnTo>
                                    <a:pt x="25137" y="12433"/>
                                  </a:lnTo>
                                  <a:lnTo>
                                    <a:pt x="25137" y="13122"/>
                                  </a:lnTo>
                                  <a:cubicBezTo>
                                    <a:pt x="25137" y="13212"/>
                                    <a:pt x="25145" y="13272"/>
                                    <a:pt x="25157" y="13272"/>
                                  </a:cubicBezTo>
                                  <a:lnTo>
                                    <a:pt x="25253" y="13272"/>
                                  </a:lnTo>
                                  <a:lnTo>
                                    <a:pt x="25253" y="13991"/>
                                  </a:lnTo>
                                  <a:cubicBezTo>
                                    <a:pt x="25253" y="14050"/>
                                    <a:pt x="25261" y="14110"/>
                                    <a:pt x="25273" y="14110"/>
                                  </a:cubicBezTo>
                                  <a:close/>
                                  <a:moveTo>
                                    <a:pt x="25573" y="19054"/>
                                  </a:moveTo>
                                  <a:lnTo>
                                    <a:pt x="25573" y="17825"/>
                                  </a:lnTo>
                                  <a:cubicBezTo>
                                    <a:pt x="25573" y="17735"/>
                                    <a:pt x="25565" y="17675"/>
                                    <a:pt x="25553" y="17675"/>
                                  </a:cubicBezTo>
                                  <a:lnTo>
                                    <a:pt x="25457" y="17675"/>
                                  </a:lnTo>
                                  <a:lnTo>
                                    <a:pt x="25457" y="16956"/>
                                  </a:lnTo>
                                  <a:cubicBezTo>
                                    <a:pt x="25457" y="16867"/>
                                    <a:pt x="25449" y="16807"/>
                                    <a:pt x="25437" y="16807"/>
                                  </a:cubicBezTo>
                                  <a:lnTo>
                                    <a:pt x="25273" y="16807"/>
                                  </a:lnTo>
                                  <a:cubicBezTo>
                                    <a:pt x="25261" y="16807"/>
                                    <a:pt x="25253" y="16867"/>
                                    <a:pt x="25253" y="16956"/>
                                  </a:cubicBezTo>
                                  <a:lnTo>
                                    <a:pt x="25253" y="17675"/>
                                  </a:lnTo>
                                  <a:lnTo>
                                    <a:pt x="25157" y="17675"/>
                                  </a:lnTo>
                                  <a:cubicBezTo>
                                    <a:pt x="25145" y="17675"/>
                                    <a:pt x="25137" y="17735"/>
                                    <a:pt x="25137" y="17825"/>
                                  </a:cubicBezTo>
                                  <a:lnTo>
                                    <a:pt x="25137" y="18394"/>
                                  </a:lnTo>
                                  <a:lnTo>
                                    <a:pt x="25137" y="18394"/>
                                  </a:lnTo>
                                  <a:lnTo>
                                    <a:pt x="25137" y="19083"/>
                                  </a:lnTo>
                                  <a:cubicBezTo>
                                    <a:pt x="25137" y="19173"/>
                                    <a:pt x="25145" y="19233"/>
                                    <a:pt x="25157" y="19233"/>
                                  </a:cubicBezTo>
                                  <a:lnTo>
                                    <a:pt x="25253" y="19233"/>
                                  </a:lnTo>
                                  <a:lnTo>
                                    <a:pt x="25253" y="19952"/>
                                  </a:lnTo>
                                  <a:cubicBezTo>
                                    <a:pt x="25253" y="20042"/>
                                    <a:pt x="25261" y="20102"/>
                                    <a:pt x="25273" y="20102"/>
                                  </a:cubicBezTo>
                                  <a:lnTo>
                                    <a:pt x="25437" y="20102"/>
                                  </a:lnTo>
                                  <a:cubicBezTo>
                                    <a:pt x="25449" y="20102"/>
                                    <a:pt x="25457" y="20042"/>
                                    <a:pt x="25457" y="19952"/>
                                  </a:cubicBezTo>
                                  <a:lnTo>
                                    <a:pt x="25457" y="19233"/>
                                  </a:lnTo>
                                  <a:lnTo>
                                    <a:pt x="25553" y="19233"/>
                                  </a:lnTo>
                                  <a:cubicBezTo>
                                    <a:pt x="25561" y="19203"/>
                                    <a:pt x="25573" y="19143"/>
                                    <a:pt x="25573" y="19054"/>
                                  </a:cubicBezTo>
                                  <a:close/>
                                  <a:moveTo>
                                    <a:pt x="24757" y="10126"/>
                                  </a:moveTo>
                                  <a:cubicBezTo>
                                    <a:pt x="24757" y="10186"/>
                                    <a:pt x="24765" y="10246"/>
                                    <a:pt x="24773" y="10246"/>
                                  </a:cubicBezTo>
                                  <a:lnTo>
                                    <a:pt x="24857" y="10246"/>
                                  </a:lnTo>
                                  <a:lnTo>
                                    <a:pt x="24857" y="10875"/>
                                  </a:lnTo>
                                  <a:cubicBezTo>
                                    <a:pt x="24857" y="10935"/>
                                    <a:pt x="24865" y="10995"/>
                                    <a:pt x="24873" y="10995"/>
                                  </a:cubicBezTo>
                                  <a:lnTo>
                                    <a:pt x="25021" y="10995"/>
                                  </a:lnTo>
                                  <a:cubicBezTo>
                                    <a:pt x="25029" y="10995"/>
                                    <a:pt x="25037" y="10935"/>
                                    <a:pt x="25037" y="10875"/>
                                  </a:cubicBezTo>
                                  <a:lnTo>
                                    <a:pt x="25037" y="10246"/>
                                  </a:lnTo>
                                  <a:lnTo>
                                    <a:pt x="25121" y="10246"/>
                                  </a:lnTo>
                                  <a:cubicBezTo>
                                    <a:pt x="25129" y="10246"/>
                                    <a:pt x="25137" y="10186"/>
                                    <a:pt x="25137" y="10126"/>
                                  </a:cubicBezTo>
                                  <a:lnTo>
                                    <a:pt x="25137" y="9017"/>
                                  </a:lnTo>
                                  <a:cubicBezTo>
                                    <a:pt x="25137" y="8958"/>
                                    <a:pt x="25129" y="8898"/>
                                    <a:pt x="25121" y="8898"/>
                                  </a:cubicBezTo>
                                  <a:lnTo>
                                    <a:pt x="25045" y="8898"/>
                                  </a:lnTo>
                                  <a:lnTo>
                                    <a:pt x="25045" y="8269"/>
                                  </a:lnTo>
                                  <a:cubicBezTo>
                                    <a:pt x="25045" y="8209"/>
                                    <a:pt x="25037" y="8149"/>
                                    <a:pt x="25029" y="8149"/>
                                  </a:cubicBezTo>
                                  <a:lnTo>
                                    <a:pt x="24881" y="8149"/>
                                  </a:lnTo>
                                  <a:cubicBezTo>
                                    <a:pt x="24873" y="8149"/>
                                    <a:pt x="24865" y="8209"/>
                                    <a:pt x="24865" y="8269"/>
                                  </a:cubicBezTo>
                                  <a:lnTo>
                                    <a:pt x="24865" y="8898"/>
                                  </a:lnTo>
                                  <a:lnTo>
                                    <a:pt x="24781" y="8898"/>
                                  </a:lnTo>
                                  <a:cubicBezTo>
                                    <a:pt x="24773" y="8898"/>
                                    <a:pt x="24765" y="8958"/>
                                    <a:pt x="24765" y="9017"/>
                                  </a:cubicBezTo>
                                  <a:lnTo>
                                    <a:pt x="24765" y="10126"/>
                                  </a:lnTo>
                                  <a:lnTo>
                                    <a:pt x="24757" y="10126"/>
                                  </a:lnTo>
                                  <a:close/>
                                  <a:moveTo>
                                    <a:pt x="24757" y="15998"/>
                                  </a:moveTo>
                                  <a:cubicBezTo>
                                    <a:pt x="24757" y="16058"/>
                                    <a:pt x="24765" y="16118"/>
                                    <a:pt x="24773" y="16118"/>
                                  </a:cubicBezTo>
                                  <a:lnTo>
                                    <a:pt x="24857" y="16118"/>
                                  </a:lnTo>
                                  <a:lnTo>
                                    <a:pt x="24857" y="16747"/>
                                  </a:lnTo>
                                  <a:cubicBezTo>
                                    <a:pt x="24857" y="16807"/>
                                    <a:pt x="24865" y="16867"/>
                                    <a:pt x="24873" y="16867"/>
                                  </a:cubicBezTo>
                                  <a:lnTo>
                                    <a:pt x="25021" y="16867"/>
                                  </a:lnTo>
                                  <a:cubicBezTo>
                                    <a:pt x="25029" y="16867"/>
                                    <a:pt x="25037" y="16807"/>
                                    <a:pt x="25037" y="16747"/>
                                  </a:cubicBezTo>
                                  <a:lnTo>
                                    <a:pt x="25037" y="16118"/>
                                  </a:lnTo>
                                  <a:lnTo>
                                    <a:pt x="25121" y="16118"/>
                                  </a:lnTo>
                                  <a:cubicBezTo>
                                    <a:pt x="25129" y="16118"/>
                                    <a:pt x="25137" y="16058"/>
                                    <a:pt x="25137" y="15998"/>
                                  </a:cubicBezTo>
                                  <a:lnTo>
                                    <a:pt x="25137" y="14889"/>
                                  </a:lnTo>
                                  <a:cubicBezTo>
                                    <a:pt x="25137" y="14829"/>
                                    <a:pt x="25129" y="14769"/>
                                    <a:pt x="25121" y="14769"/>
                                  </a:cubicBezTo>
                                  <a:lnTo>
                                    <a:pt x="25045" y="14769"/>
                                  </a:lnTo>
                                  <a:lnTo>
                                    <a:pt x="25045" y="14140"/>
                                  </a:lnTo>
                                  <a:cubicBezTo>
                                    <a:pt x="25045" y="14080"/>
                                    <a:pt x="25037" y="14021"/>
                                    <a:pt x="25029" y="14021"/>
                                  </a:cubicBezTo>
                                  <a:lnTo>
                                    <a:pt x="24881" y="14021"/>
                                  </a:lnTo>
                                  <a:cubicBezTo>
                                    <a:pt x="24873" y="14021"/>
                                    <a:pt x="24865" y="14080"/>
                                    <a:pt x="24865" y="14140"/>
                                  </a:cubicBezTo>
                                  <a:lnTo>
                                    <a:pt x="24865" y="14769"/>
                                  </a:lnTo>
                                  <a:lnTo>
                                    <a:pt x="24781" y="14769"/>
                                  </a:lnTo>
                                  <a:cubicBezTo>
                                    <a:pt x="24773" y="14769"/>
                                    <a:pt x="24765" y="14829"/>
                                    <a:pt x="24765" y="14889"/>
                                  </a:cubicBezTo>
                                  <a:lnTo>
                                    <a:pt x="24765" y="15998"/>
                                  </a:lnTo>
                                  <a:lnTo>
                                    <a:pt x="24757" y="15998"/>
                                  </a:lnTo>
                                  <a:close/>
                                  <a:moveTo>
                                    <a:pt x="0" y="0"/>
                                  </a:moveTo>
                                  <a:lnTo>
                                    <a:pt x="0" y="2238"/>
                                  </a:lnTo>
                                  <a:lnTo>
                                    <a:pt x="25253" y="2127"/>
                                  </a:lnTo>
                                  <a:lnTo>
                                    <a:pt x="25253" y="2277"/>
                                  </a:lnTo>
                                  <a:cubicBezTo>
                                    <a:pt x="25253" y="2367"/>
                                    <a:pt x="25261" y="2427"/>
                                    <a:pt x="25273" y="2427"/>
                                  </a:cubicBezTo>
                                  <a:lnTo>
                                    <a:pt x="25437" y="2427"/>
                                  </a:lnTo>
                                  <a:cubicBezTo>
                                    <a:pt x="25449" y="2427"/>
                                    <a:pt x="25457" y="2367"/>
                                    <a:pt x="25457" y="2277"/>
                                  </a:cubicBezTo>
                                  <a:lnTo>
                                    <a:pt x="25457" y="2127"/>
                                  </a:lnTo>
                                  <a:lnTo>
                                    <a:pt x="25645" y="2127"/>
                                  </a:lnTo>
                                  <a:lnTo>
                                    <a:pt x="25645" y="2846"/>
                                  </a:lnTo>
                                  <a:lnTo>
                                    <a:pt x="25541" y="2846"/>
                                  </a:lnTo>
                                  <a:cubicBezTo>
                                    <a:pt x="25529" y="2846"/>
                                    <a:pt x="25521" y="2906"/>
                                    <a:pt x="25521" y="2996"/>
                                  </a:cubicBezTo>
                                  <a:lnTo>
                                    <a:pt x="25521" y="3625"/>
                                  </a:lnTo>
                                  <a:lnTo>
                                    <a:pt x="25521" y="3625"/>
                                  </a:lnTo>
                                  <a:lnTo>
                                    <a:pt x="25521" y="4374"/>
                                  </a:lnTo>
                                  <a:cubicBezTo>
                                    <a:pt x="25521" y="4464"/>
                                    <a:pt x="25529" y="4524"/>
                                    <a:pt x="25541" y="4524"/>
                                  </a:cubicBezTo>
                                  <a:lnTo>
                                    <a:pt x="25645" y="4524"/>
                                  </a:lnTo>
                                  <a:lnTo>
                                    <a:pt x="25645" y="5303"/>
                                  </a:lnTo>
                                  <a:cubicBezTo>
                                    <a:pt x="25645" y="5392"/>
                                    <a:pt x="25653" y="5452"/>
                                    <a:pt x="25665" y="5452"/>
                                  </a:cubicBezTo>
                                  <a:lnTo>
                                    <a:pt x="25849" y="5452"/>
                                  </a:lnTo>
                                  <a:cubicBezTo>
                                    <a:pt x="25861" y="5452"/>
                                    <a:pt x="25869" y="5392"/>
                                    <a:pt x="25869" y="5303"/>
                                  </a:cubicBezTo>
                                  <a:lnTo>
                                    <a:pt x="25869" y="4524"/>
                                  </a:lnTo>
                                  <a:lnTo>
                                    <a:pt x="25973" y="4524"/>
                                  </a:lnTo>
                                  <a:cubicBezTo>
                                    <a:pt x="25985" y="4524"/>
                                    <a:pt x="25993" y="4464"/>
                                    <a:pt x="25993" y="4374"/>
                                  </a:cubicBezTo>
                                  <a:lnTo>
                                    <a:pt x="25993" y="2996"/>
                                  </a:lnTo>
                                  <a:cubicBezTo>
                                    <a:pt x="25993" y="2906"/>
                                    <a:pt x="25985" y="2846"/>
                                    <a:pt x="25973" y="2846"/>
                                  </a:cubicBezTo>
                                  <a:lnTo>
                                    <a:pt x="25869" y="2846"/>
                                  </a:lnTo>
                                  <a:lnTo>
                                    <a:pt x="25869" y="2127"/>
                                  </a:lnTo>
                                  <a:lnTo>
                                    <a:pt x="26033" y="2127"/>
                                  </a:lnTo>
                                  <a:lnTo>
                                    <a:pt x="26033" y="2636"/>
                                  </a:lnTo>
                                  <a:cubicBezTo>
                                    <a:pt x="26033" y="2726"/>
                                    <a:pt x="26045" y="2816"/>
                                    <a:pt x="26057" y="2816"/>
                                  </a:cubicBezTo>
                                  <a:lnTo>
                                    <a:pt x="26261" y="2816"/>
                                  </a:lnTo>
                                  <a:lnTo>
                                    <a:pt x="26265" y="2816"/>
                                  </a:lnTo>
                                  <a:lnTo>
                                    <a:pt x="26265" y="2846"/>
                                  </a:lnTo>
                                  <a:lnTo>
                                    <a:pt x="26265" y="4554"/>
                                  </a:lnTo>
                                  <a:cubicBezTo>
                                    <a:pt x="26265" y="4673"/>
                                    <a:pt x="26277" y="4763"/>
                                    <a:pt x="26293" y="4763"/>
                                  </a:cubicBezTo>
                                  <a:lnTo>
                                    <a:pt x="26425" y="4763"/>
                                  </a:lnTo>
                                  <a:lnTo>
                                    <a:pt x="26425" y="5752"/>
                                  </a:lnTo>
                                  <a:cubicBezTo>
                                    <a:pt x="26425" y="5872"/>
                                    <a:pt x="26437" y="5962"/>
                                    <a:pt x="26453" y="5962"/>
                                  </a:cubicBezTo>
                                  <a:lnTo>
                                    <a:pt x="26637" y="5962"/>
                                  </a:lnTo>
                                  <a:lnTo>
                                    <a:pt x="26637" y="7400"/>
                                  </a:lnTo>
                                  <a:lnTo>
                                    <a:pt x="26453" y="7400"/>
                                  </a:lnTo>
                                  <a:cubicBezTo>
                                    <a:pt x="26445" y="7400"/>
                                    <a:pt x="26437" y="7430"/>
                                    <a:pt x="26433" y="7490"/>
                                  </a:cubicBezTo>
                                  <a:lnTo>
                                    <a:pt x="26433" y="6022"/>
                                  </a:lnTo>
                                  <a:cubicBezTo>
                                    <a:pt x="26433" y="5932"/>
                                    <a:pt x="26421" y="5842"/>
                                    <a:pt x="26409" y="5842"/>
                                  </a:cubicBezTo>
                                  <a:lnTo>
                                    <a:pt x="26285" y="5842"/>
                                  </a:lnTo>
                                  <a:lnTo>
                                    <a:pt x="26285" y="4973"/>
                                  </a:lnTo>
                                  <a:cubicBezTo>
                                    <a:pt x="26285" y="4883"/>
                                    <a:pt x="26273" y="4793"/>
                                    <a:pt x="26261" y="4793"/>
                                  </a:cubicBezTo>
                                  <a:lnTo>
                                    <a:pt x="26057" y="4793"/>
                                  </a:lnTo>
                                  <a:cubicBezTo>
                                    <a:pt x="26045" y="4793"/>
                                    <a:pt x="26033" y="4883"/>
                                    <a:pt x="26033" y="4973"/>
                                  </a:cubicBezTo>
                                  <a:lnTo>
                                    <a:pt x="26033" y="5842"/>
                                  </a:lnTo>
                                  <a:lnTo>
                                    <a:pt x="25917" y="5842"/>
                                  </a:lnTo>
                                  <a:cubicBezTo>
                                    <a:pt x="25905" y="5842"/>
                                    <a:pt x="25893" y="5932"/>
                                    <a:pt x="25893" y="6022"/>
                                  </a:cubicBezTo>
                                  <a:lnTo>
                                    <a:pt x="25893" y="7549"/>
                                  </a:lnTo>
                                  <a:cubicBezTo>
                                    <a:pt x="25893" y="7639"/>
                                    <a:pt x="25905" y="7729"/>
                                    <a:pt x="25917" y="7729"/>
                                  </a:cubicBezTo>
                                  <a:lnTo>
                                    <a:pt x="26033" y="7729"/>
                                  </a:lnTo>
                                  <a:lnTo>
                                    <a:pt x="26033" y="8598"/>
                                  </a:lnTo>
                                  <a:cubicBezTo>
                                    <a:pt x="26033" y="8688"/>
                                    <a:pt x="26045" y="8778"/>
                                    <a:pt x="26057" y="8778"/>
                                  </a:cubicBezTo>
                                  <a:lnTo>
                                    <a:pt x="26261" y="8778"/>
                                  </a:lnTo>
                                  <a:lnTo>
                                    <a:pt x="26265" y="8778"/>
                                  </a:lnTo>
                                  <a:lnTo>
                                    <a:pt x="26265" y="10455"/>
                                  </a:lnTo>
                                  <a:cubicBezTo>
                                    <a:pt x="26265" y="10575"/>
                                    <a:pt x="26277" y="10665"/>
                                    <a:pt x="26293" y="10665"/>
                                  </a:cubicBezTo>
                                  <a:lnTo>
                                    <a:pt x="26425" y="10665"/>
                                  </a:lnTo>
                                  <a:lnTo>
                                    <a:pt x="26425" y="11654"/>
                                  </a:lnTo>
                                  <a:cubicBezTo>
                                    <a:pt x="26425" y="11774"/>
                                    <a:pt x="26437" y="11863"/>
                                    <a:pt x="26453" y="11863"/>
                                  </a:cubicBezTo>
                                  <a:lnTo>
                                    <a:pt x="26637" y="11863"/>
                                  </a:lnTo>
                                  <a:lnTo>
                                    <a:pt x="26637" y="13301"/>
                                  </a:lnTo>
                                  <a:lnTo>
                                    <a:pt x="26453" y="13301"/>
                                  </a:lnTo>
                                  <a:cubicBezTo>
                                    <a:pt x="26445" y="13301"/>
                                    <a:pt x="26437" y="13331"/>
                                    <a:pt x="26433" y="13391"/>
                                  </a:cubicBezTo>
                                  <a:lnTo>
                                    <a:pt x="26433" y="11923"/>
                                  </a:lnTo>
                                  <a:cubicBezTo>
                                    <a:pt x="26433" y="11834"/>
                                    <a:pt x="26421" y="11744"/>
                                    <a:pt x="26409" y="11744"/>
                                  </a:cubicBezTo>
                                  <a:lnTo>
                                    <a:pt x="26285" y="11744"/>
                                  </a:lnTo>
                                  <a:lnTo>
                                    <a:pt x="26285" y="10785"/>
                                  </a:lnTo>
                                  <a:cubicBezTo>
                                    <a:pt x="26285" y="10695"/>
                                    <a:pt x="26273" y="10605"/>
                                    <a:pt x="26261" y="10605"/>
                                  </a:cubicBezTo>
                                  <a:lnTo>
                                    <a:pt x="26057" y="10605"/>
                                  </a:lnTo>
                                  <a:cubicBezTo>
                                    <a:pt x="26045" y="10605"/>
                                    <a:pt x="26033" y="10695"/>
                                    <a:pt x="26033" y="10785"/>
                                  </a:cubicBezTo>
                                  <a:lnTo>
                                    <a:pt x="26033" y="11654"/>
                                  </a:lnTo>
                                  <a:lnTo>
                                    <a:pt x="25917" y="11654"/>
                                  </a:lnTo>
                                  <a:cubicBezTo>
                                    <a:pt x="25905" y="11654"/>
                                    <a:pt x="25893" y="11744"/>
                                    <a:pt x="25893" y="11834"/>
                                  </a:cubicBezTo>
                                  <a:lnTo>
                                    <a:pt x="25893" y="13361"/>
                                  </a:lnTo>
                                  <a:cubicBezTo>
                                    <a:pt x="25893" y="13451"/>
                                    <a:pt x="25905" y="13541"/>
                                    <a:pt x="25917" y="13541"/>
                                  </a:cubicBezTo>
                                  <a:lnTo>
                                    <a:pt x="26033" y="13541"/>
                                  </a:lnTo>
                                  <a:lnTo>
                                    <a:pt x="26033" y="14410"/>
                                  </a:lnTo>
                                  <a:cubicBezTo>
                                    <a:pt x="26033" y="14500"/>
                                    <a:pt x="26045" y="14590"/>
                                    <a:pt x="26057" y="14590"/>
                                  </a:cubicBezTo>
                                  <a:lnTo>
                                    <a:pt x="26261" y="14590"/>
                                  </a:lnTo>
                                  <a:lnTo>
                                    <a:pt x="26265" y="14590"/>
                                  </a:lnTo>
                                  <a:lnTo>
                                    <a:pt x="26265" y="16267"/>
                                  </a:lnTo>
                                  <a:cubicBezTo>
                                    <a:pt x="26265" y="16387"/>
                                    <a:pt x="26277" y="16477"/>
                                    <a:pt x="26293" y="16477"/>
                                  </a:cubicBezTo>
                                  <a:lnTo>
                                    <a:pt x="26425" y="16477"/>
                                  </a:lnTo>
                                  <a:lnTo>
                                    <a:pt x="26425" y="17466"/>
                                  </a:lnTo>
                                  <a:cubicBezTo>
                                    <a:pt x="26425" y="17586"/>
                                    <a:pt x="26437" y="17675"/>
                                    <a:pt x="26453" y="17675"/>
                                  </a:cubicBezTo>
                                  <a:lnTo>
                                    <a:pt x="26637" y="17675"/>
                                  </a:lnTo>
                                  <a:lnTo>
                                    <a:pt x="26637" y="19113"/>
                                  </a:lnTo>
                                  <a:lnTo>
                                    <a:pt x="26453" y="19113"/>
                                  </a:lnTo>
                                  <a:cubicBezTo>
                                    <a:pt x="26445" y="19113"/>
                                    <a:pt x="26437" y="19143"/>
                                    <a:pt x="26433" y="19203"/>
                                  </a:cubicBezTo>
                                  <a:lnTo>
                                    <a:pt x="26433" y="17675"/>
                                  </a:lnTo>
                                  <a:cubicBezTo>
                                    <a:pt x="26433" y="17586"/>
                                    <a:pt x="26421" y="17496"/>
                                    <a:pt x="26409" y="17496"/>
                                  </a:cubicBezTo>
                                  <a:lnTo>
                                    <a:pt x="26285" y="17496"/>
                                  </a:lnTo>
                                  <a:lnTo>
                                    <a:pt x="26285" y="16627"/>
                                  </a:lnTo>
                                  <a:cubicBezTo>
                                    <a:pt x="26285" y="16537"/>
                                    <a:pt x="26273" y="16447"/>
                                    <a:pt x="26261" y="16447"/>
                                  </a:cubicBezTo>
                                  <a:lnTo>
                                    <a:pt x="26057" y="16447"/>
                                  </a:lnTo>
                                  <a:cubicBezTo>
                                    <a:pt x="26045" y="16447"/>
                                    <a:pt x="26033" y="16537"/>
                                    <a:pt x="26033" y="16627"/>
                                  </a:cubicBezTo>
                                  <a:lnTo>
                                    <a:pt x="26033" y="17496"/>
                                  </a:lnTo>
                                  <a:lnTo>
                                    <a:pt x="25917" y="17496"/>
                                  </a:lnTo>
                                  <a:cubicBezTo>
                                    <a:pt x="25905" y="17496"/>
                                    <a:pt x="25893" y="17586"/>
                                    <a:pt x="25893" y="17675"/>
                                  </a:cubicBezTo>
                                  <a:lnTo>
                                    <a:pt x="25893" y="19203"/>
                                  </a:lnTo>
                                  <a:cubicBezTo>
                                    <a:pt x="25893" y="19293"/>
                                    <a:pt x="25905" y="19383"/>
                                    <a:pt x="25917" y="19383"/>
                                  </a:cubicBezTo>
                                  <a:lnTo>
                                    <a:pt x="26033" y="19383"/>
                                  </a:lnTo>
                                  <a:lnTo>
                                    <a:pt x="26033" y="20252"/>
                                  </a:lnTo>
                                  <a:cubicBezTo>
                                    <a:pt x="26033" y="20342"/>
                                    <a:pt x="26045" y="20432"/>
                                    <a:pt x="26057" y="20432"/>
                                  </a:cubicBezTo>
                                  <a:lnTo>
                                    <a:pt x="26261" y="20432"/>
                                  </a:lnTo>
                                  <a:lnTo>
                                    <a:pt x="26265" y="20432"/>
                                  </a:lnTo>
                                  <a:lnTo>
                                    <a:pt x="26265" y="20462"/>
                                  </a:lnTo>
                                  <a:lnTo>
                                    <a:pt x="26265" y="21570"/>
                                  </a:lnTo>
                                  <a:lnTo>
                                    <a:pt x="26861" y="21570"/>
                                  </a:lnTo>
                                  <a:lnTo>
                                    <a:pt x="26861" y="20881"/>
                                  </a:lnTo>
                                  <a:lnTo>
                                    <a:pt x="26989" y="20881"/>
                                  </a:lnTo>
                                  <a:lnTo>
                                    <a:pt x="26989" y="15938"/>
                                  </a:lnTo>
                                  <a:lnTo>
                                    <a:pt x="26861" y="15938"/>
                                  </a:lnTo>
                                  <a:lnTo>
                                    <a:pt x="26861" y="15039"/>
                                  </a:lnTo>
                                  <a:lnTo>
                                    <a:pt x="26989" y="15039"/>
                                  </a:lnTo>
                                  <a:lnTo>
                                    <a:pt x="26989" y="10096"/>
                                  </a:lnTo>
                                  <a:lnTo>
                                    <a:pt x="26861" y="10096"/>
                                  </a:lnTo>
                                  <a:lnTo>
                                    <a:pt x="26861" y="9167"/>
                                  </a:lnTo>
                                  <a:lnTo>
                                    <a:pt x="26989" y="9167"/>
                                  </a:lnTo>
                                  <a:lnTo>
                                    <a:pt x="26989" y="4224"/>
                                  </a:lnTo>
                                  <a:lnTo>
                                    <a:pt x="26861" y="4224"/>
                                  </a:lnTo>
                                  <a:lnTo>
                                    <a:pt x="26861" y="3236"/>
                                  </a:lnTo>
                                  <a:lnTo>
                                    <a:pt x="26989" y="3236"/>
                                  </a:lnTo>
                                  <a:lnTo>
                                    <a:pt x="26989" y="2097"/>
                                  </a:lnTo>
                                  <a:lnTo>
                                    <a:pt x="26989" y="2097"/>
                                  </a:lnTo>
                                  <a:lnTo>
                                    <a:pt x="26989" y="0"/>
                                  </a:lnTo>
                                  <a:lnTo>
                                    <a:pt x="0" y="0"/>
                                  </a:lnTo>
                                  <a:close/>
                                  <a:moveTo>
                                    <a:pt x="26421" y="2636"/>
                                  </a:moveTo>
                                  <a:lnTo>
                                    <a:pt x="26289" y="2636"/>
                                  </a:lnTo>
                                  <a:lnTo>
                                    <a:pt x="26281" y="2636"/>
                                  </a:lnTo>
                                  <a:lnTo>
                                    <a:pt x="26281" y="2606"/>
                                  </a:lnTo>
                                  <a:lnTo>
                                    <a:pt x="26281" y="2097"/>
                                  </a:lnTo>
                                  <a:lnTo>
                                    <a:pt x="26417" y="2097"/>
                                  </a:lnTo>
                                  <a:lnTo>
                                    <a:pt x="26417" y="2636"/>
                                  </a:lnTo>
                                  <a:lnTo>
                                    <a:pt x="26421" y="2636"/>
                                  </a:lnTo>
                                  <a:close/>
                                  <a:moveTo>
                                    <a:pt x="26421" y="8508"/>
                                  </a:moveTo>
                                  <a:lnTo>
                                    <a:pt x="26289" y="8508"/>
                                  </a:lnTo>
                                  <a:lnTo>
                                    <a:pt x="26285" y="8508"/>
                                  </a:lnTo>
                                  <a:lnTo>
                                    <a:pt x="26285" y="7669"/>
                                  </a:lnTo>
                                  <a:lnTo>
                                    <a:pt x="26401" y="7669"/>
                                  </a:lnTo>
                                  <a:cubicBezTo>
                                    <a:pt x="26409" y="7669"/>
                                    <a:pt x="26417" y="7639"/>
                                    <a:pt x="26421" y="7579"/>
                                  </a:cubicBezTo>
                                  <a:lnTo>
                                    <a:pt x="26421" y="8508"/>
                                  </a:lnTo>
                                  <a:close/>
                                  <a:moveTo>
                                    <a:pt x="26421" y="14410"/>
                                  </a:moveTo>
                                  <a:lnTo>
                                    <a:pt x="26289" y="14410"/>
                                  </a:lnTo>
                                  <a:lnTo>
                                    <a:pt x="26285" y="14410"/>
                                  </a:lnTo>
                                  <a:lnTo>
                                    <a:pt x="26285" y="13571"/>
                                  </a:lnTo>
                                  <a:lnTo>
                                    <a:pt x="26401" y="13571"/>
                                  </a:lnTo>
                                  <a:cubicBezTo>
                                    <a:pt x="26409" y="13571"/>
                                    <a:pt x="26417" y="13541"/>
                                    <a:pt x="26421" y="13481"/>
                                  </a:cubicBezTo>
                                  <a:lnTo>
                                    <a:pt x="26421" y="14410"/>
                                  </a:lnTo>
                                  <a:close/>
                                  <a:moveTo>
                                    <a:pt x="26421" y="20282"/>
                                  </a:moveTo>
                                  <a:lnTo>
                                    <a:pt x="26289" y="20282"/>
                                  </a:lnTo>
                                  <a:lnTo>
                                    <a:pt x="26281" y="20282"/>
                                  </a:lnTo>
                                  <a:lnTo>
                                    <a:pt x="26281" y="20252"/>
                                  </a:lnTo>
                                  <a:lnTo>
                                    <a:pt x="26281" y="19383"/>
                                  </a:lnTo>
                                  <a:lnTo>
                                    <a:pt x="26397" y="19383"/>
                                  </a:lnTo>
                                  <a:cubicBezTo>
                                    <a:pt x="26405" y="19383"/>
                                    <a:pt x="26413" y="19353"/>
                                    <a:pt x="26417" y="19293"/>
                                  </a:cubicBezTo>
                                  <a:lnTo>
                                    <a:pt x="26417" y="20282"/>
                                  </a:lnTo>
                                  <a:lnTo>
                                    <a:pt x="26421" y="20282"/>
                                  </a:lnTo>
                                  <a:close/>
                                  <a:moveTo>
                                    <a:pt x="26809" y="20282"/>
                                  </a:moveTo>
                                  <a:lnTo>
                                    <a:pt x="26701" y="20282"/>
                                  </a:lnTo>
                                  <a:lnTo>
                                    <a:pt x="26701" y="19623"/>
                                  </a:lnTo>
                                  <a:lnTo>
                                    <a:pt x="26809" y="19623"/>
                                  </a:lnTo>
                                  <a:lnTo>
                                    <a:pt x="26809" y="20282"/>
                                  </a:lnTo>
                                  <a:close/>
                                  <a:moveTo>
                                    <a:pt x="26809" y="17286"/>
                                  </a:moveTo>
                                  <a:lnTo>
                                    <a:pt x="26701" y="17286"/>
                                  </a:lnTo>
                                  <a:lnTo>
                                    <a:pt x="26701" y="16507"/>
                                  </a:lnTo>
                                  <a:lnTo>
                                    <a:pt x="26809" y="16507"/>
                                  </a:lnTo>
                                  <a:lnTo>
                                    <a:pt x="26809" y="17286"/>
                                  </a:lnTo>
                                  <a:close/>
                                  <a:moveTo>
                                    <a:pt x="26809" y="14410"/>
                                  </a:moveTo>
                                  <a:lnTo>
                                    <a:pt x="26701" y="14410"/>
                                  </a:lnTo>
                                  <a:lnTo>
                                    <a:pt x="26701" y="13781"/>
                                  </a:lnTo>
                                  <a:lnTo>
                                    <a:pt x="26809" y="13781"/>
                                  </a:lnTo>
                                  <a:lnTo>
                                    <a:pt x="26809" y="14410"/>
                                  </a:lnTo>
                                  <a:close/>
                                  <a:moveTo>
                                    <a:pt x="26809" y="11444"/>
                                  </a:moveTo>
                                  <a:lnTo>
                                    <a:pt x="26701" y="11444"/>
                                  </a:lnTo>
                                  <a:lnTo>
                                    <a:pt x="26701" y="10605"/>
                                  </a:lnTo>
                                  <a:lnTo>
                                    <a:pt x="26809" y="10605"/>
                                  </a:lnTo>
                                  <a:lnTo>
                                    <a:pt x="26809" y="11444"/>
                                  </a:lnTo>
                                  <a:close/>
                                  <a:moveTo>
                                    <a:pt x="26809" y="8508"/>
                                  </a:moveTo>
                                  <a:lnTo>
                                    <a:pt x="26701" y="8508"/>
                                  </a:lnTo>
                                  <a:lnTo>
                                    <a:pt x="26701" y="7879"/>
                                  </a:lnTo>
                                  <a:lnTo>
                                    <a:pt x="26809" y="7879"/>
                                  </a:lnTo>
                                  <a:lnTo>
                                    <a:pt x="26809" y="8508"/>
                                  </a:lnTo>
                                  <a:close/>
                                  <a:moveTo>
                                    <a:pt x="26809" y="5572"/>
                                  </a:moveTo>
                                  <a:lnTo>
                                    <a:pt x="26701" y="5572"/>
                                  </a:lnTo>
                                  <a:lnTo>
                                    <a:pt x="26701" y="4733"/>
                                  </a:lnTo>
                                  <a:lnTo>
                                    <a:pt x="26809" y="4733"/>
                                  </a:lnTo>
                                  <a:lnTo>
                                    <a:pt x="26809" y="5572"/>
                                  </a:lnTo>
                                  <a:close/>
                                  <a:moveTo>
                                    <a:pt x="26809" y="2636"/>
                                  </a:moveTo>
                                  <a:lnTo>
                                    <a:pt x="26701" y="2636"/>
                                  </a:lnTo>
                                  <a:lnTo>
                                    <a:pt x="26701" y="2127"/>
                                  </a:lnTo>
                                  <a:lnTo>
                                    <a:pt x="26809" y="2127"/>
                                  </a:lnTo>
                                  <a:lnTo>
                                    <a:pt x="26809" y="2636"/>
                                  </a:lnTo>
                                  <a:close/>
                                  <a:moveTo>
                                    <a:pt x="24709" y="5902"/>
                                  </a:moveTo>
                                  <a:lnTo>
                                    <a:pt x="24633" y="5902"/>
                                  </a:lnTo>
                                  <a:lnTo>
                                    <a:pt x="24633" y="5333"/>
                                  </a:lnTo>
                                  <a:cubicBezTo>
                                    <a:pt x="24633" y="5273"/>
                                    <a:pt x="24625" y="5213"/>
                                    <a:pt x="24617" y="5213"/>
                                  </a:cubicBezTo>
                                  <a:lnTo>
                                    <a:pt x="24485" y="5213"/>
                                  </a:lnTo>
                                  <a:cubicBezTo>
                                    <a:pt x="24477" y="5213"/>
                                    <a:pt x="24469" y="5273"/>
                                    <a:pt x="24469" y="5333"/>
                                  </a:cubicBezTo>
                                  <a:lnTo>
                                    <a:pt x="24469" y="5902"/>
                                  </a:lnTo>
                                  <a:lnTo>
                                    <a:pt x="24393" y="5902"/>
                                  </a:lnTo>
                                  <a:cubicBezTo>
                                    <a:pt x="24385" y="5902"/>
                                    <a:pt x="24377" y="5962"/>
                                    <a:pt x="24377" y="6022"/>
                                  </a:cubicBezTo>
                                  <a:lnTo>
                                    <a:pt x="24377" y="7040"/>
                                  </a:lnTo>
                                  <a:cubicBezTo>
                                    <a:pt x="24377" y="7100"/>
                                    <a:pt x="24385" y="7160"/>
                                    <a:pt x="24393" y="7160"/>
                                  </a:cubicBezTo>
                                  <a:lnTo>
                                    <a:pt x="24469" y="7160"/>
                                  </a:lnTo>
                                  <a:lnTo>
                                    <a:pt x="24469" y="7729"/>
                                  </a:lnTo>
                                  <a:cubicBezTo>
                                    <a:pt x="24469" y="7789"/>
                                    <a:pt x="24477" y="7849"/>
                                    <a:pt x="24485" y="7849"/>
                                  </a:cubicBezTo>
                                  <a:lnTo>
                                    <a:pt x="24621" y="7849"/>
                                  </a:lnTo>
                                  <a:cubicBezTo>
                                    <a:pt x="24629" y="7849"/>
                                    <a:pt x="24637" y="7789"/>
                                    <a:pt x="24637" y="7729"/>
                                  </a:cubicBezTo>
                                  <a:lnTo>
                                    <a:pt x="24637" y="7160"/>
                                  </a:lnTo>
                                  <a:lnTo>
                                    <a:pt x="24713" y="7160"/>
                                  </a:lnTo>
                                  <a:cubicBezTo>
                                    <a:pt x="24721" y="7160"/>
                                    <a:pt x="24729" y="7100"/>
                                    <a:pt x="24729" y="7040"/>
                                  </a:cubicBezTo>
                                  <a:lnTo>
                                    <a:pt x="24729" y="6022"/>
                                  </a:lnTo>
                                  <a:cubicBezTo>
                                    <a:pt x="24725" y="5932"/>
                                    <a:pt x="24717" y="5902"/>
                                    <a:pt x="24709" y="5902"/>
                                  </a:cubicBezTo>
                                  <a:close/>
                                  <a:moveTo>
                                    <a:pt x="25977" y="20462"/>
                                  </a:moveTo>
                                  <a:lnTo>
                                    <a:pt x="25873" y="20462"/>
                                  </a:lnTo>
                                  <a:lnTo>
                                    <a:pt x="25873" y="19683"/>
                                  </a:lnTo>
                                  <a:cubicBezTo>
                                    <a:pt x="25873" y="19593"/>
                                    <a:pt x="25865" y="19533"/>
                                    <a:pt x="25853" y="19533"/>
                                  </a:cubicBezTo>
                                  <a:lnTo>
                                    <a:pt x="25669" y="19533"/>
                                  </a:lnTo>
                                  <a:cubicBezTo>
                                    <a:pt x="25657" y="19533"/>
                                    <a:pt x="25649" y="19593"/>
                                    <a:pt x="25649" y="19683"/>
                                  </a:cubicBezTo>
                                  <a:lnTo>
                                    <a:pt x="25649" y="20462"/>
                                  </a:lnTo>
                                  <a:lnTo>
                                    <a:pt x="25545" y="20462"/>
                                  </a:lnTo>
                                  <a:cubicBezTo>
                                    <a:pt x="25533" y="20462"/>
                                    <a:pt x="25525" y="20521"/>
                                    <a:pt x="25525" y="20611"/>
                                  </a:cubicBezTo>
                                  <a:lnTo>
                                    <a:pt x="25525" y="21240"/>
                                  </a:lnTo>
                                  <a:lnTo>
                                    <a:pt x="25525" y="21240"/>
                                  </a:lnTo>
                                  <a:lnTo>
                                    <a:pt x="25525" y="21570"/>
                                  </a:lnTo>
                                  <a:lnTo>
                                    <a:pt x="26005" y="21570"/>
                                  </a:lnTo>
                                  <a:lnTo>
                                    <a:pt x="26005" y="20611"/>
                                  </a:lnTo>
                                  <a:cubicBezTo>
                                    <a:pt x="25997" y="20551"/>
                                    <a:pt x="25989" y="20462"/>
                                    <a:pt x="25977" y="20462"/>
                                  </a:cubicBezTo>
                                  <a:close/>
                                  <a:moveTo>
                                    <a:pt x="25029" y="2217"/>
                                  </a:moveTo>
                                  <a:lnTo>
                                    <a:pt x="24881" y="2217"/>
                                  </a:lnTo>
                                  <a:cubicBezTo>
                                    <a:pt x="24873" y="2217"/>
                                    <a:pt x="24865" y="2277"/>
                                    <a:pt x="24865" y="2337"/>
                                  </a:cubicBezTo>
                                  <a:lnTo>
                                    <a:pt x="24865" y="2966"/>
                                  </a:lnTo>
                                  <a:lnTo>
                                    <a:pt x="24781" y="2966"/>
                                  </a:lnTo>
                                  <a:cubicBezTo>
                                    <a:pt x="24773" y="2966"/>
                                    <a:pt x="24765" y="3026"/>
                                    <a:pt x="24765" y="3086"/>
                                  </a:cubicBezTo>
                                  <a:lnTo>
                                    <a:pt x="24765" y="4194"/>
                                  </a:lnTo>
                                  <a:cubicBezTo>
                                    <a:pt x="24765" y="4254"/>
                                    <a:pt x="24773" y="4314"/>
                                    <a:pt x="24781" y="4314"/>
                                  </a:cubicBezTo>
                                  <a:lnTo>
                                    <a:pt x="24865" y="4314"/>
                                  </a:lnTo>
                                  <a:lnTo>
                                    <a:pt x="24865" y="4943"/>
                                  </a:lnTo>
                                  <a:cubicBezTo>
                                    <a:pt x="24865" y="5003"/>
                                    <a:pt x="24873" y="5063"/>
                                    <a:pt x="24881" y="5063"/>
                                  </a:cubicBezTo>
                                  <a:lnTo>
                                    <a:pt x="25029" y="5063"/>
                                  </a:lnTo>
                                  <a:cubicBezTo>
                                    <a:pt x="25037" y="5063"/>
                                    <a:pt x="25045" y="5003"/>
                                    <a:pt x="25045" y="4943"/>
                                  </a:cubicBezTo>
                                  <a:lnTo>
                                    <a:pt x="25045" y="4314"/>
                                  </a:lnTo>
                                  <a:lnTo>
                                    <a:pt x="25129" y="4314"/>
                                  </a:lnTo>
                                  <a:cubicBezTo>
                                    <a:pt x="25137" y="4314"/>
                                    <a:pt x="25145" y="4254"/>
                                    <a:pt x="25145" y="4194"/>
                                  </a:cubicBezTo>
                                  <a:lnTo>
                                    <a:pt x="25145" y="3086"/>
                                  </a:lnTo>
                                  <a:cubicBezTo>
                                    <a:pt x="25145" y="3026"/>
                                    <a:pt x="25137" y="2966"/>
                                    <a:pt x="25129" y="2966"/>
                                  </a:cubicBezTo>
                                  <a:lnTo>
                                    <a:pt x="25045" y="2966"/>
                                  </a:lnTo>
                                  <a:lnTo>
                                    <a:pt x="25045" y="2337"/>
                                  </a:lnTo>
                                  <a:cubicBezTo>
                                    <a:pt x="25045" y="2277"/>
                                    <a:pt x="25037" y="2217"/>
                                    <a:pt x="25029" y="2217"/>
                                  </a:cubicBezTo>
                                  <a:close/>
                                  <a:moveTo>
                                    <a:pt x="25129" y="20641"/>
                                  </a:moveTo>
                                  <a:lnTo>
                                    <a:pt x="25045" y="20641"/>
                                  </a:lnTo>
                                  <a:lnTo>
                                    <a:pt x="25045" y="20012"/>
                                  </a:lnTo>
                                  <a:cubicBezTo>
                                    <a:pt x="25045" y="19952"/>
                                    <a:pt x="25037" y="19892"/>
                                    <a:pt x="25029" y="19892"/>
                                  </a:cubicBezTo>
                                  <a:lnTo>
                                    <a:pt x="24881" y="19892"/>
                                  </a:lnTo>
                                  <a:cubicBezTo>
                                    <a:pt x="24873" y="19892"/>
                                    <a:pt x="24865" y="19952"/>
                                    <a:pt x="24865" y="20012"/>
                                  </a:cubicBezTo>
                                  <a:lnTo>
                                    <a:pt x="24865" y="20641"/>
                                  </a:lnTo>
                                  <a:lnTo>
                                    <a:pt x="24781" y="20641"/>
                                  </a:lnTo>
                                  <a:cubicBezTo>
                                    <a:pt x="24773" y="20641"/>
                                    <a:pt x="24765" y="20701"/>
                                    <a:pt x="24765" y="20761"/>
                                  </a:cubicBezTo>
                                  <a:lnTo>
                                    <a:pt x="24765" y="21600"/>
                                  </a:lnTo>
                                  <a:lnTo>
                                    <a:pt x="25153" y="21600"/>
                                  </a:lnTo>
                                  <a:lnTo>
                                    <a:pt x="25153" y="20761"/>
                                  </a:lnTo>
                                  <a:cubicBezTo>
                                    <a:pt x="25149" y="20701"/>
                                    <a:pt x="25141" y="20641"/>
                                    <a:pt x="25129" y="20641"/>
                                  </a:cubicBezTo>
                                  <a:close/>
                                  <a:moveTo>
                                    <a:pt x="25437" y="5003"/>
                                  </a:moveTo>
                                  <a:lnTo>
                                    <a:pt x="25273" y="5003"/>
                                  </a:lnTo>
                                  <a:cubicBezTo>
                                    <a:pt x="25261" y="5003"/>
                                    <a:pt x="25253" y="5063"/>
                                    <a:pt x="25253" y="5153"/>
                                  </a:cubicBezTo>
                                  <a:lnTo>
                                    <a:pt x="25253" y="5872"/>
                                  </a:lnTo>
                                  <a:lnTo>
                                    <a:pt x="25157" y="5872"/>
                                  </a:lnTo>
                                  <a:cubicBezTo>
                                    <a:pt x="25145" y="5872"/>
                                    <a:pt x="25137" y="5932"/>
                                    <a:pt x="25137" y="6022"/>
                                  </a:cubicBezTo>
                                  <a:lnTo>
                                    <a:pt x="25137" y="6591"/>
                                  </a:lnTo>
                                  <a:lnTo>
                                    <a:pt x="25137" y="6591"/>
                                  </a:lnTo>
                                  <a:lnTo>
                                    <a:pt x="25137" y="7280"/>
                                  </a:lnTo>
                                  <a:cubicBezTo>
                                    <a:pt x="25137" y="7370"/>
                                    <a:pt x="25145" y="7430"/>
                                    <a:pt x="25157" y="7430"/>
                                  </a:cubicBezTo>
                                  <a:lnTo>
                                    <a:pt x="25253" y="7430"/>
                                  </a:lnTo>
                                  <a:lnTo>
                                    <a:pt x="25253" y="8149"/>
                                  </a:lnTo>
                                  <a:cubicBezTo>
                                    <a:pt x="25253" y="8239"/>
                                    <a:pt x="25261" y="8298"/>
                                    <a:pt x="25273" y="8298"/>
                                  </a:cubicBezTo>
                                  <a:lnTo>
                                    <a:pt x="25437" y="8298"/>
                                  </a:lnTo>
                                  <a:cubicBezTo>
                                    <a:pt x="25449" y="8298"/>
                                    <a:pt x="25457" y="8239"/>
                                    <a:pt x="25457" y="8149"/>
                                  </a:cubicBezTo>
                                  <a:lnTo>
                                    <a:pt x="25457" y="7430"/>
                                  </a:lnTo>
                                  <a:lnTo>
                                    <a:pt x="25553" y="7430"/>
                                  </a:lnTo>
                                  <a:cubicBezTo>
                                    <a:pt x="25565" y="7430"/>
                                    <a:pt x="25573" y="7370"/>
                                    <a:pt x="25573" y="7280"/>
                                  </a:cubicBezTo>
                                  <a:lnTo>
                                    <a:pt x="25573" y="5992"/>
                                  </a:lnTo>
                                  <a:cubicBezTo>
                                    <a:pt x="25573" y="5902"/>
                                    <a:pt x="25565" y="5842"/>
                                    <a:pt x="25553" y="5842"/>
                                  </a:cubicBezTo>
                                  <a:lnTo>
                                    <a:pt x="25457" y="5842"/>
                                  </a:lnTo>
                                  <a:lnTo>
                                    <a:pt x="25457" y="5123"/>
                                  </a:lnTo>
                                  <a:cubicBezTo>
                                    <a:pt x="25457" y="5063"/>
                                    <a:pt x="25449" y="5003"/>
                                    <a:pt x="25437" y="5003"/>
                                  </a:cubicBezTo>
                                  <a:close/>
                                  <a:moveTo>
                                    <a:pt x="25849" y="7759"/>
                                  </a:moveTo>
                                  <a:lnTo>
                                    <a:pt x="25665" y="7759"/>
                                  </a:lnTo>
                                  <a:cubicBezTo>
                                    <a:pt x="25653" y="7759"/>
                                    <a:pt x="25645" y="7819"/>
                                    <a:pt x="25645" y="7909"/>
                                  </a:cubicBezTo>
                                  <a:lnTo>
                                    <a:pt x="25645" y="8688"/>
                                  </a:lnTo>
                                  <a:lnTo>
                                    <a:pt x="25541" y="8688"/>
                                  </a:lnTo>
                                  <a:cubicBezTo>
                                    <a:pt x="25529" y="8688"/>
                                    <a:pt x="25521" y="8748"/>
                                    <a:pt x="25521" y="8838"/>
                                  </a:cubicBezTo>
                                  <a:lnTo>
                                    <a:pt x="25521" y="9467"/>
                                  </a:lnTo>
                                  <a:lnTo>
                                    <a:pt x="25521" y="9467"/>
                                  </a:lnTo>
                                  <a:lnTo>
                                    <a:pt x="25521" y="10216"/>
                                  </a:lnTo>
                                  <a:cubicBezTo>
                                    <a:pt x="25521" y="10306"/>
                                    <a:pt x="25529" y="10366"/>
                                    <a:pt x="25541" y="10366"/>
                                  </a:cubicBezTo>
                                  <a:lnTo>
                                    <a:pt x="25645" y="10366"/>
                                  </a:lnTo>
                                  <a:lnTo>
                                    <a:pt x="25645" y="11145"/>
                                  </a:lnTo>
                                  <a:cubicBezTo>
                                    <a:pt x="25645" y="11234"/>
                                    <a:pt x="25653" y="11294"/>
                                    <a:pt x="25665" y="11294"/>
                                  </a:cubicBezTo>
                                  <a:lnTo>
                                    <a:pt x="25849" y="11294"/>
                                  </a:lnTo>
                                  <a:cubicBezTo>
                                    <a:pt x="25861" y="11294"/>
                                    <a:pt x="25869" y="11234"/>
                                    <a:pt x="25869" y="11145"/>
                                  </a:cubicBezTo>
                                  <a:lnTo>
                                    <a:pt x="25869" y="10366"/>
                                  </a:lnTo>
                                  <a:lnTo>
                                    <a:pt x="25973" y="10366"/>
                                  </a:lnTo>
                                  <a:cubicBezTo>
                                    <a:pt x="25985" y="10366"/>
                                    <a:pt x="25993" y="10306"/>
                                    <a:pt x="25993" y="10216"/>
                                  </a:cubicBezTo>
                                  <a:lnTo>
                                    <a:pt x="25993" y="8838"/>
                                  </a:lnTo>
                                  <a:cubicBezTo>
                                    <a:pt x="25993" y="8748"/>
                                    <a:pt x="25985" y="8688"/>
                                    <a:pt x="25973" y="8688"/>
                                  </a:cubicBezTo>
                                  <a:lnTo>
                                    <a:pt x="25869" y="8688"/>
                                  </a:lnTo>
                                  <a:lnTo>
                                    <a:pt x="25869" y="7909"/>
                                  </a:lnTo>
                                  <a:cubicBezTo>
                                    <a:pt x="25869" y="7849"/>
                                    <a:pt x="25861" y="7759"/>
                                    <a:pt x="25849" y="7759"/>
                                  </a:cubicBezTo>
                                  <a:close/>
                                  <a:moveTo>
                                    <a:pt x="25665" y="17256"/>
                                  </a:moveTo>
                                  <a:lnTo>
                                    <a:pt x="25849" y="17256"/>
                                  </a:lnTo>
                                  <a:cubicBezTo>
                                    <a:pt x="25861" y="17256"/>
                                    <a:pt x="25869" y="17196"/>
                                    <a:pt x="25869" y="17106"/>
                                  </a:cubicBezTo>
                                  <a:lnTo>
                                    <a:pt x="25869" y="16327"/>
                                  </a:lnTo>
                                  <a:lnTo>
                                    <a:pt x="25973" y="16327"/>
                                  </a:lnTo>
                                  <a:cubicBezTo>
                                    <a:pt x="25985" y="16327"/>
                                    <a:pt x="25993" y="16267"/>
                                    <a:pt x="25993" y="16178"/>
                                  </a:cubicBezTo>
                                  <a:lnTo>
                                    <a:pt x="25993" y="14799"/>
                                  </a:lnTo>
                                  <a:cubicBezTo>
                                    <a:pt x="25993" y="14710"/>
                                    <a:pt x="25985" y="14650"/>
                                    <a:pt x="25973" y="14650"/>
                                  </a:cubicBezTo>
                                  <a:lnTo>
                                    <a:pt x="25869" y="14650"/>
                                  </a:lnTo>
                                  <a:lnTo>
                                    <a:pt x="25869" y="13871"/>
                                  </a:lnTo>
                                  <a:cubicBezTo>
                                    <a:pt x="25869" y="13781"/>
                                    <a:pt x="25861" y="13721"/>
                                    <a:pt x="25849" y="13721"/>
                                  </a:cubicBezTo>
                                  <a:lnTo>
                                    <a:pt x="25665" y="13721"/>
                                  </a:lnTo>
                                  <a:cubicBezTo>
                                    <a:pt x="25653" y="13721"/>
                                    <a:pt x="25645" y="13781"/>
                                    <a:pt x="25645" y="13871"/>
                                  </a:cubicBezTo>
                                  <a:lnTo>
                                    <a:pt x="25645" y="14650"/>
                                  </a:lnTo>
                                  <a:lnTo>
                                    <a:pt x="25541" y="14650"/>
                                  </a:lnTo>
                                  <a:cubicBezTo>
                                    <a:pt x="25529" y="14650"/>
                                    <a:pt x="25521" y="14710"/>
                                    <a:pt x="25521" y="14799"/>
                                  </a:cubicBezTo>
                                  <a:lnTo>
                                    <a:pt x="25521" y="15429"/>
                                  </a:lnTo>
                                  <a:lnTo>
                                    <a:pt x="25521" y="15429"/>
                                  </a:lnTo>
                                  <a:lnTo>
                                    <a:pt x="25521" y="16178"/>
                                  </a:lnTo>
                                  <a:cubicBezTo>
                                    <a:pt x="25521" y="16267"/>
                                    <a:pt x="25529" y="16327"/>
                                    <a:pt x="25541" y="16327"/>
                                  </a:cubicBezTo>
                                  <a:lnTo>
                                    <a:pt x="25645" y="16327"/>
                                  </a:lnTo>
                                  <a:lnTo>
                                    <a:pt x="25645" y="17106"/>
                                  </a:lnTo>
                                  <a:cubicBezTo>
                                    <a:pt x="25645" y="17166"/>
                                    <a:pt x="25653" y="17256"/>
                                    <a:pt x="25665" y="17256"/>
                                  </a:cubicBezTo>
                                  <a:close/>
                                </a:path>
                              </a:pathLst>
                            </a:custGeom>
                            <a:solidFill>
                              <a:schemeClr val="accent2"/>
                            </a:solidFill>
                            <a:ln w="12700">
                              <a:miter lim="400000"/>
                            </a:ln>
                          </wps:spPr>
                          <wps:bodyPr lIns="38100" tIns="38100" rIns="38100" bIns="38100" anchor="ctr"/>
                        </wps:wsp>
                      </wpg:wg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1672F801">
                <v:group id="Group 9" style="position:absolute;margin-left:0;margin-top:0;width:727.9pt;height:1in;z-index:-251635712;mso-position-horizontal:center;mso-position-horizontal-relative:margin;mso-position-vertical:bottom;mso-position-vertical-relative:page;mso-width-relative:margin" alt="&quot;&quot;" coordsize="92456,9144" o:spid="_x0000_s1026" w14:anchorId="40513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">
                  <v:rect id="Rectangle" style="position:absolute;top:501;width:92456;height:8591;visibility:visible;mso-wrap-style:square;v-text-anchor:middle" alt="&quot;&quot;" o:spid="_x0000_s1027" fillcolor="#264d2b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">
                    <v:stroke miterlimit="4"/>
                    <v:textbox inset="3pt,3pt,3pt,3pt"/>
                  </v:rect>
                  <v:shape id="Shape" style="position:absolute;width:92456;height:9144;visibility:visible;mso-wrap-style:square;v-text-anchor:middle" alt="&quot;&quot;" coordsize="26989,21600" o:spid="_x0000_s1028" fillcolor="#60b966 [3205]" stroked="f" strokeweight="1pt" path="m24293,14889r-68,l24225,14380v,-60,-8,-120,-16,-120l24089,14260v-8,,-16,60,-16,120l24073,14889r-68,c23997,14889,23989,14949,23989,15009r,899c23989,15968,23997,16028,24005,16028r68,l24073,16537v,60,8,120,16,120l24209,16657v8,,16,-60,16,-120l24225,16028r68,c24301,16028,24309,15968,24309,15908r,-899c24305,14919,24301,14889,24293,14889xm23873,6022r-64,l23809,5542v,-60,-4,-90,-12,-90l23689,5452v-8,,-12,30,-12,90l23677,6022r-64,c23605,6022,23601,6052,23601,6111r,809c23601,6980,23605,7010,23613,7010r64,l23677,7490v,59,4,89,12,89l23797,7579v8,,12,-30,12,-89l23809,7010r64,c23881,7010,23885,6980,23885,6920r,-809c23889,6052,23881,6022,23873,6022xm24293,20761r-68,l24225,20252v,-60,-8,-120,-16,-120l24089,20132v-8,,-16,60,-16,120l24073,20761r-68,c23997,20761,23989,20821,23989,20881r,719l24305,21600r,-719c24305,20821,24301,20761,24293,20761xm24293,9017r-68,l24225,8508v,-60,-8,-120,-16,-120l24089,8388v-8,,-16,60,-16,120l24073,9017r-68,c23997,9017,23989,9077,23989,9137r,899c23989,10096,23997,10156,24005,10156r68,l24073,10665v,60,8,120,16,120l24209,10785v8,,16,-60,16,-120l24225,10156r68,c24301,10156,24309,10096,24309,10036r,-899c24305,9047,24301,9017,24293,9017xm24293,3116r-68,l24225,2606v,-60,-8,-119,-16,-119l24089,2487v-8,,-16,59,-16,119l24073,3116r-68,c23997,3116,23989,3176,23989,3236r,898c23989,4194,23997,4254,24005,4254r68,l24073,4763v,60,8,120,16,120l24209,4883v8,,16,-60,16,-120l24225,4254r68,c24301,4254,24309,4194,24309,4134r,-898c24305,3176,24301,3116,24293,3116xm23873,17825r-64,l23809,17346v,-60,-4,-90,-12,-90l23689,17256v-8,,-12,30,-12,90l23677,17825r-64,c23605,17825,23601,17855,23601,17915r,809c23601,18784,23605,18814,23613,18814r64,l23677,19293v,60,4,90,12,90l23797,19383v8,,12,-30,12,-90l23809,18814r64,c23881,18814,23885,18784,23885,18724r,-809c23889,17855,23881,17825,23873,17825xm23873,11893r-64,l23809,11414v,-60,-4,-90,-12,-90l23689,11324v-8,,-12,30,-12,90l23677,11893r-64,c23605,11893,23601,11923,23601,11983r,809c23601,12852,23605,12882,23613,12882r64,l23677,13361v,60,4,90,12,90l23797,13451v8,,12,-30,12,-90l23809,12882r64,c23881,12882,23885,12852,23885,12792r,-809c23889,11923,23881,11893,23873,11893xm23461,14979r-56,l23405,14560v,-60,-4,-90,-12,-90l23297,14470v-8,,-12,30,-12,90l23285,14979r-56,c23221,14979,23217,15009,23217,15069r,719c23217,15848,23221,15878,23229,15878r56,l23285,16297v,60,4,90,12,90l23393,16387v8,,12,-30,12,-90l23405,15878r56,c23469,15878,23473,15848,23473,15788r,-719c23469,15039,23465,14979,23461,14979xm23461,20881r-56,l23405,20462v,-60,-4,-90,-12,-90l23297,20372v-8,,-12,30,-12,90l23285,20881r-56,c23221,20881,23217,20911,23217,20971r,629l23473,21600r,-629c23469,20911,23465,20881,23461,20881xm23461,9107r-56,l23405,8688v,-60,-4,-90,-12,-90l23297,8598v-8,,-12,30,-12,90l23285,9107r-56,c23221,9107,23217,9137,23217,9197r,719c23217,9976,23221,10006,23229,10006r56,l23285,10426v,59,4,89,12,89l23393,10515v8,,12,-30,12,-89l23405,10006r56,c23469,10006,23473,9976,23473,9916r,-719c23469,9137,23465,9107,23461,9107xm24709,11774r-76,l24633,11204v,-59,-8,-119,-16,-119l24485,11085v-8,,-16,60,-16,119l24469,11774r-76,c24385,11774,24377,11834,24377,11893r,1019c24377,12972,24385,13032,24393,13032r76,l24469,13601v,60,8,120,16,120l24621,13721v8,,16,-60,16,-120l24637,13032r76,c24721,13032,24729,12972,24729,12912r,-1019c24725,11834,24717,11774,24709,11774xm23461,3236r-56,l23405,2816v,-60,-4,-90,-12,-90l23297,2726v-8,,-12,30,-12,90l23285,3236r-56,c23221,3236,23217,3265,23217,3325r,719c23217,4104,23221,4134,23229,4134r56,l23285,4554v,60,4,90,12,90l23393,4644v8,,12,-30,12,-90l23405,4134r56,c23469,4134,23473,4104,23473,4044r,-719c23469,3265,23465,3236,23461,3236xm24709,17705r-76,l24633,17136v,-60,-8,-120,-16,-120l24485,17016v-8,,-16,60,-16,120l24469,17705r-76,c24385,17705,24377,17765,24377,17825r,1019c24377,18904,24385,18964,24393,18964r76,l24469,19533v,60,8,120,16,120l24621,19653v8,,16,-60,16,-120l24637,18964r76,c24721,18964,24729,18904,24729,18844r,-1019c24725,17765,24717,17705,24709,17705xm25273,14110r164,c25449,14110,25457,14050,25457,13961r,-719l25553,13242v12,,20,-60,20,-150l25573,11864v,-90,-8,-150,-20,-150l25457,11714r,-719c25457,10905,25449,10845,25437,10845r-164,c25261,10845,25253,10905,25253,10995r,719l25157,11714v-12,,-20,60,-20,150l25137,12433r,l25137,13122v,90,8,150,20,150l25253,13272r,719c25253,14050,25261,14110,25273,14110xm25573,19054r,-1229c25573,17735,25565,17675,25553,17675r-96,l25457,16956v,-89,-8,-149,-20,-149l25273,16807v-12,,-20,60,-20,149l25253,17675r-96,c25145,17675,25137,17735,25137,17825r,569l25137,18394r,689c25137,19173,25145,19233,25157,19233r96,l25253,19952v,90,8,150,20,150l25437,20102v12,,20,-60,20,-150l25457,19233r96,c25561,19203,25573,19143,25573,19054xm24757,10126v,60,8,120,16,120l24857,10246r,629c24857,10935,24865,10995,24873,10995r148,c25029,10995,25037,10935,25037,10875r,-629l25121,10246v8,,16,-60,16,-120l25137,9017v,-59,-8,-119,-16,-119l25045,8898r,-629c25045,8209,25037,8149,25029,8149r-148,c24873,8149,24865,8209,24865,8269r,629l24781,8898v-8,,-16,60,-16,119l24765,10126r-8,xm24757,15998v,60,8,120,16,120l24857,16118r,629c24857,16807,24865,16867,24873,16867r148,c25029,16867,25037,16807,25037,16747r,-629l25121,16118v8,,16,-60,16,-120l25137,14889v,-60,-8,-120,-16,-120l25045,14769r,-629c25045,14080,25037,14021,25029,14021r-148,c24873,14021,24865,14080,24865,14140r,629l24781,14769v-8,,-16,60,-16,120l24765,15998r-8,xm,l,2238,25253,2127r,150c25253,2367,25261,2427,25273,2427r164,c25449,2427,25457,2367,25457,2277r,-150l25645,2127r,719l25541,2846v-12,,-20,60,-20,150l25521,3625r,l25521,4374v,90,8,150,20,150l25645,4524r,779c25645,5392,25653,5452,25665,5452r184,c25861,5452,25869,5392,25869,5303r,-779l25973,4524v12,,20,-60,20,-150l25993,2996v,-90,-8,-150,-20,-150l25869,2846r,-719l26033,2127r,509c26033,2726,26045,2816,26057,2816r204,l26265,2816r,30l26265,4554v,119,12,209,28,209l26425,4763r,989c26425,5872,26437,5962,26453,5962r184,l26637,7400r-184,c26445,7400,26437,7430,26433,7490r,-1468c26433,5932,26421,5842,26409,5842r-124,l26285,4973v,-90,-12,-180,-24,-180l26057,4793v-12,,-24,90,-24,180l26033,5842r-116,c25905,5842,25893,5932,25893,6022r,1527c25893,7639,25905,7729,25917,7729r116,l26033,8598v,90,12,180,24,180l26261,8778r4,l26265,10455v,120,12,210,28,210l26425,10665r,989c26425,11774,26437,11863,26453,11863r184,l26637,13301r-184,c26445,13301,26437,13331,26433,13391r,-1468c26433,11834,26421,11744,26409,11744r-124,l26285,10785v,-90,-12,-180,-24,-180l26057,10605v-12,,-24,90,-24,180l26033,11654r-116,c25905,11654,25893,11744,25893,11834r,1527c25893,13451,25905,13541,25917,13541r116,l26033,14410v,90,12,180,24,180l26261,14590r4,l26265,16267v,120,12,210,28,210l26425,16477r,989c26425,17586,26437,17675,26453,17675r184,l26637,19113r-184,c26445,19113,26437,19143,26433,19203r,-1528c26433,17586,26421,17496,26409,17496r-124,l26285,16627v,-90,-12,-180,-24,-180l26057,16447v-12,,-24,90,-24,180l26033,17496r-116,c25905,17496,25893,17586,25893,17675r,1528c25893,19293,25905,19383,25917,19383r116,l26033,20252v,90,12,180,24,180l26261,20432r4,l26265,20462r,1108l26861,21570r,-689l26989,20881r,-4943l26861,15938r,-899l26989,15039r,-4943l26861,10096r,-929l26989,9167r,-4943l26861,4224r,-988l26989,3236r,-1139l26989,2097,26989,,,xm26421,2636r-132,l26281,2636r,-30l26281,2097r136,l26417,2636r4,xm26421,8508r-132,l26285,8508r,-839l26401,7669v8,,16,-30,20,-90l26421,8508xm26421,14410r-132,l26285,14410r,-839l26401,13571v8,,16,-30,20,-90l26421,14410xm26421,20282r-132,l26281,20282r,-30l26281,19383r116,c26405,19383,26413,19353,26417,19293r,989l26421,20282xm26809,20282r-108,l26701,19623r108,l26809,20282xm26809,17286r-108,l26701,16507r108,l26809,17286xm26809,14410r-108,l26701,13781r108,l26809,14410xm26809,11444r-108,l26701,10605r108,l26809,11444xm26809,8508r-108,l26701,7879r108,l26809,8508xm26809,5572r-108,l26701,4733r108,l26809,5572xm26809,2636r-108,l26701,2127r108,l26809,2636xm24709,5902r-76,l24633,5333v,-60,-8,-120,-16,-120l24485,5213v-8,,-16,60,-16,120l24469,5902r-76,c24385,5902,24377,5962,24377,6022r,1018c24377,7100,24385,7160,24393,7160r76,l24469,7729v,60,8,120,16,120l24621,7849v8,,16,-60,16,-120l24637,7160r76,c24721,7160,24729,7100,24729,7040r,-1018c24725,5932,24717,5902,24709,5902xm25977,20462r-104,l25873,19683v,-90,-8,-150,-20,-150l25669,19533v-12,,-20,60,-20,150l25649,20462r-104,c25533,20462,25525,20521,25525,20611r,629l25525,21240r,330l26005,21570r,-959c25997,20551,25989,20462,25977,20462xm25029,2217r-148,c24873,2217,24865,2277,24865,2337r,629l24781,2966v-8,,-16,60,-16,120l24765,4194v,60,8,120,16,120l24865,4314r,629c24865,5003,24873,5063,24881,5063r148,c25037,5063,25045,5003,25045,4943r,-629l25129,4314v8,,16,-60,16,-120l25145,3086v,-60,-8,-120,-16,-120l25045,2966r,-629c25045,2277,25037,2217,25029,2217xm25129,20641r-84,l25045,20012v,-60,-8,-120,-16,-120l24881,19892v-8,,-16,60,-16,120l24865,20641r-84,c24773,20641,24765,20701,24765,20761r,839l25153,21600r,-839c25149,20701,25141,20641,25129,20641xm25437,5003r-164,c25261,5003,25253,5063,25253,5153r,719l25157,5872v-12,,-20,60,-20,150l25137,6591r,l25137,7280v,90,8,150,20,150l25253,7430r,719c25253,8239,25261,8298,25273,8298r164,c25449,8298,25457,8239,25457,8149r,-719l25553,7430v12,,20,-60,20,-150l25573,5992v,-90,-8,-150,-20,-150l25457,5842r,-719c25457,5063,25449,5003,25437,5003xm25849,7759r-184,c25653,7759,25645,7819,25645,7909r,779l25541,8688v-12,,-20,60,-20,150l25521,9467r,l25521,10216v,90,8,150,20,150l25645,10366r,779c25645,11234,25653,11294,25665,11294r184,c25861,11294,25869,11234,25869,11145r,-779l25973,10366v12,,20,-60,20,-150l25993,8838v,-90,-8,-150,-20,-150l25869,8688r,-779c25869,7849,25861,7759,25849,7759xm25665,17256r184,c25861,17256,25869,17196,25869,17106r,-779l25973,16327v12,,20,-60,20,-149l25993,14799v,-89,-8,-149,-20,-149l25869,14650r,-779c25869,13781,25861,13721,25849,13721r-184,c25653,13721,25645,13781,25645,13871r,779l25541,14650v-12,,-20,60,-20,149l25521,15429r,l25521,16178v,89,8,149,20,149l25645,16327r,779c25645,17166,25653,17256,25665,172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">
                    <v:stroke miterlimit="4" joinstyle="miter"/>
                    <v:path arrowok="t" o:connecttype="custom" o:connectlocs="8322033,630301;8298739,630301;8298739,608753;8293258,603673;8252149,603673;8246668,608753;8246668,630301;8223374,630301;8217892,635381;8217892,673439;8223374,678519;8246668,678519;8246668,700066;8252149,705146;8293258,705146;8298739,700066;8298739,678519;8322033,678519;8327515,673439;8327515,635381;8322033,630301;8178154,254931;8156230,254931;8156230,234611;8152119,230801;8115122,230801;8111011,234611;8111011,254931;8089086,254931;8084976,258699;8084976,292947;8089086,296757;8111011,296757;8111011,317077;8115122,320844;8152119,320844;8156230,317077;8156230,296757;8178154,296757;8182265,292947;8182265,258699;8178154,254931;8322033,878882;8298739,878882;8298739,857335;8293258,852255;8252149,852255;8246668,857335;8246668,878882;8223374,878882;8217892,883962;8217892,914400;8326144,914400;8326144,883962;8322033,878882;8322033,381720;8298739,381720;8298739,360172;8293258,355092;8252149,355092;8246668,360172;8246668,381720;8223374,381720;8217892,386800;8217892,424857;8223374,429937;8246668,429937;8246668,451485;8252149,456565;8293258,456565;8298739,451485;8298739,429937;8322033,429937;8327515,424857;8327515,386800;8322033,381720;8322033,131911;8298739,131911;8298739,110321;8293258,105283;8252149,105283;8246668,110321;8246668,131911;8223374,131911;8217892,136991;8217892,175006;8223374,180086;8246668,180086;8246668,201634;8252149,206714;8293258,206714;8298739,201634;8298739,180086;8322033,180086;8327515,175006;8327515,136991;8322033,131911;8178154,754592;8156230,754592;8156230,734314;8152119,730504;8115122,730504;8111011,734314;8111011,754592;8089086,754592;8084976,758402;8084976,792649;8089086,796459;8111011,796459;8111011,816737;8115122,820547;8152119,820547;8156230,816737;8156230,796459;8178154,796459;8182265,792649;8182265,758402;8178154,754592;8178154,503470;8156230,503470;8156230,483193;8152119,479383;8115122,479383;8111011,483193;8111011,503470;8089086,503470;8084976,507280;8084976,541528;8089086,545338;8111011,545338;8111011,565616;8115122,569426;8152119,569426;8156230,565616;8156230,545338;8178154,545338;8182265,541528;8182265,507280;8178154,503470;8037016,634111;8017832,634111;8017832,616373;8013721,612563;7980835,612563;7976724,616373;7976724,634111;7957540,634111;7953429,637921;7953429,668359;7957540,672169;7976724,672169;7976724,689906;7980835,693716;8013721,693716;8017832,689906;8017832,672169;8037016,672169;8041127,668359;8041127,637921;8037016,634111;8037016,883962;8017832,883962;8017832,866225;8013721,862415;7980835,862415;7976724,866225;7976724,883962;7957540,883962;7953429,887772;7953429,914400;8041127,914400;8041127,887772;8037016,883962;8037016,385530;8017832,385530;8017832,367792;8013721,363982;7980835,363982;7976724,367792;7976724,385530;7957540,385530;7953429,389340;7953429,419777;7957540,423587;7976724,423587;7976724,441367;7980835,445135;8013721,445135;8017832,441367;8017832,423587;8037016,423587;8041127,419777;8041127,389340;8037016,385530;8464542,498433;8438507,498433;8438507,474303;8433026,469265;8387807,469265;8382326,474303;8382326,498433;8356290,498433;8350809,503470;8350809,546608;8356290,551688;8382326,551688;8382326,575776;8387807,580856;8434396,580856;8439877,575776;8439877,551688;8465913,551688;8471394,546608;8471394,503470;8464542,498433;8037016,136991;8017832,136991;8017832,119211;8013721,115401;7980835,115401;7976724,119211;7976724,136991;7957540,136991;7953429,140758;7953429,171196;7957540,175006;7976724,175006;7976724,192786;7980835,196596;8013721,196596;8017832,192786;8017832,175006;8037016,175006;8041127,171196;8041127,140758;8037016,136991;8464542,749512;8438507,749512;8438507,725424;8433026,720344;8387807,720344;8382326,725424;8382326,749512;8356290,749512;8350809,754592;8350809,797729;8356290,802809;8382326,802809;8382326,826897;8387807,831977;8434396,831977;8439877,826897;8439877,802809;8465913,802809;8471394,797729;8471394,754592;8464542,749512;8657751,597323;8713933,597323;8720784,591016;8720784,560578;8753671,560578;8760522,554228;8760522,502243;8753671,495893;8720784,495893;8720784,465455;8713933,459105;8657751,459105;8650900,465455;8650900,495893;8618013,495893;8611162,502243;8611162,526330;8611162,526330;8611162,555498;8618013,561848;8650900,561848;8650900,592286;8657751,597323;8760522,806619;8760522,754592;8753671,748242;8720784,748242;8720784,717804;8713933,711496;8657751,711496;8650900,717804;8650900,748242;8618013,748242;8611162,754592;8611162,778679;8611162,778679;8611162,807847;8618013,814197;8650900,814197;8650900,844635;8657751,850985;8713933,850985;8720784,844635;8720784,814197;8753671,814197;8760522,806619;8480986,428667;8486467,433747;8515242,433747;8515242,460375;8520724,465455;8571424,465455;8576905,460375;8576905,433747;8605681,433747;8611162,428667;8611162,381720;8605681,376682;8579645,376682;8579645,350054;8574164,344974;8523464,344974;8517983,350054;8517983,376682;8489207,376682;8483726,381720;8483726,428667;8480986,428667;8480986,677249;8486467,682329;8515242,682329;8515242,708956;8520724,714036;8571424,714036;8576905,708956;8576905,682329;8605681,682329;8611162,677249;8611162,630301;8605681,625221;8579645,625221;8579645,598593;8574164,593556;8523464,593556;8517983,598593;8517983,625221;8489207,625221;8483726,630301;8483726,677249;8480986,677249;0,0;0,94742;8650900,90043;8650900,96393;8657751,102743;8713933,102743;8720784,96393;8720784,90043;8785187,90043;8785187,120481;8749560,120481;8742708,126831;8742708,153458;8742708,153458;8742708,185166;8749560,191516;8785187,191516;8785187,224494;8792038,230801;8855071,230801;8861923,224494;8861923,191516;8897550,191516;8904401,185166;8904401,126831;8897550,120481;8861923,120481;8861923,90043;8918104,90043;8918104,111591;8926326,119211;8996210,119211;8997580,119211;8997580,120481;8997580,192786;9007172,201634;9052391,201634;9052391,243501;9061983,252391;9125016,252391;9125016,313267;9061983,313267;9055132,317077;9055132,254931;9046910,247311;9004431,247311;9004431,210524;8996210,202904;8926326,202904;8918104,210524;8918104,247311;8878366,247311;8870144,254931;8870144,319574;8878366,327194;8918104,327194;8918104,363982;8926326,371602;8996210,371602;8997580,371602;8997580,442595;9007172,451485;9052391,451485;9052391,493353;9061983,502200;9125016,502200;9125016,563076;9061983,563076;9055132,566886;9055132,504740;9046910,497163;9004431,497163;9004431,456565;8996210,448945;8926326,448945;8918104,456565;8918104,493353;8878366,493353;8870144,500973;8870144,565616;8878366,573236;8918104,573236;8918104,610023;8926326,617643;8996210,617643;8997580,617643;8997580,688636;9007172,697526;9052391,697526;9052391,739394;9061983,748242;9125016,748242;9125016,809117;9061983,809117;9055132,812927;9055132,748242;9046910,740664;9004431,740664;9004431,703876;8996210,696256;8926326,696256;8918104,703876;8918104,740664;8878366,740664;8870144,748242;8870144,812927;8878366,820547;8918104,820547;8918104,857335;8926326,864955;8996210,864955;8997580,864955;8997580,866225;8997580,913130;9201751,913130;9201751,883962;9245600,883962;9245600,674709;9201751,674709;9201751,636651;9245600,636651;9245600,427397;9201751,427397;9201751,388070;9245600,388070;9245600,178816;9201751,178816;9201751,136991;9245600,136991;9245600,88773;9245600,88773;9245600,0;0,0;9051021,111591;9005802,111591;9003061,111591;9003061,110321;9003061,88773;9049650,88773;9049650,111591;9051021,111591;9051021,360172;9005802,360172;9004431,360172;9004431,324654;9044169,324654;9051021,320844;9051021,360172;9051021,610023;9005802,610023;9004431,610023;9004431,574506;9044169,574506;9051021,570696;9051021,610023;9051021,858605;9005802,858605;9003061,858605;9003061,857335;9003061,820547;9042799,820547;9049650,816737;9049650,858605;9051021,858605;9183938,858605;9146940,858605;9146940,830707;9183938,830707;9183938,858605;9183938,731774;9146940,731774;9146940,698796;9183938,698796;9183938,731774;9183938,610023;9146940,610023;9146940,583396;9183938,583396;9183938,610023;9183938,484463;9146940,484463;9146940,448945;9183938,448945;9183938,484463;9183938,360172;9146940,360172;9146940,333544;9183938,333544;9183938,360172;9183938,235881;9146940,235881;9146940,200364;9183938,200364;9183938,235881;9183938,111591;9146940,111591;9146940,90043;9183938,90043;9183938,111591;8464542,249851;8438507,249851;8438507,225764;8433026,220684;8387807,220684;8382326,225764;8382326,249851;8356290,249851;8350809,254931;8350809,298027;8356290,303107;8382326,303107;8382326,327194;8387807,332274;8434396,332274;8439877,327194;8439877,303107;8465913,303107;8471394,298027;8471394,254931;8464542,249851;8898920,866225;8863293,866225;8863293,833247;8856441,826897;8793409,826897;8786557,833247;8786557,866225;8750930,866225;8744079,872532;8744079,899160;8744079,899160;8744079,913130;8908512,913130;8908512,872532;8898920,866225;8574164,93853;8523464,93853;8517983,98933;8517983,125561;8489207,125561;8483726,130641;8483726,177546;8489207,182626;8517983,182626;8517983,209254;8523464,214334;8574164,214334;8579645,209254;8579645,182626;8608421,182626;8613902,177546;8613902,130641;8608421,125561;8579645,125561;8579645,98933;8574164,93853;8608421,873802;8579645,873802;8579645,847175;8574164,842095;8523464,842095;8517983,847175;8517983,873802;8489207,873802;8483726,878882;8483726,914400;8616643,914400;8616643,878882;8608421,873802;8713933,211794;8657751,211794;8650900,218144;8650900,248581;8618013,248581;8611162,254931;8611162,279019;8611162,279019;8611162,308187;8618013,314537;8650900,314537;8650900,344974;8657751,351282;8713933,351282;8720784,344974;8720784,314537;8753671,314537;8760522,308187;8760522,253661;8753671,247311;8720784,247311;8720784,216874;8713933,211794;8855071,328464;8792038,328464;8785187,334814;8785187,367792;8749560,367792;8742708,374142;8742708,400770;8742708,400770;8742708,432477;8749560,438827;8785187,438827;8785187,471805;8792038,478113;8855071,478113;8861923,471805;8861923,438827;8897550,438827;8904401,432477;8904401,374142;8897550,367792;8861923,367792;8861923,334814;8855071,328464;8792038,730504;8855071,730504;8861923,724154;8861923,691176;8897550,691176;8904401,684869;8904401,626491;8897550,620183;8861923,620183;8861923,587206;8855071,580856;8792038,580856;8785187,587206;8785187,620183;8749560,620183;8742708,626491;8742708,653161;8742708,653161;8742708,684869;8749560,691176;8785187,691176;8785187,724154;8792038,73050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extrusionok="f"/>
                  </v:shape>
                  <w10:wrap anchorx="margin" anchory="page"/>
                </v:group>
              </w:pict>
            </mc:Fallback>
          </mc:AlternateContent>
        </w:r>
        <w:r>
          <w:fldChar w:fldCharType="begin"/>
        </w:r>
        <w:r>
          <w:instrText xml:space="preserve"> PAGE   \* MERGEFORMAT </w:instrText>
        </w:r>
        <w:r>
          <w:fldChar w:fldCharType="separate"/>
        </w:r>
        <w:r>
          <w:rPr>
            <w:noProof/>
          </w:rPr>
          <w:t>12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286958"/>
      <w:docPartObj>
        <w:docPartGallery w:val="Page Numbers (Bottom of Page)"/>
        <w:docPartUnique/>
      </w:docPartObj>
    </w:sdtPr>
    <w:sdtEndPr>
      <w:rPr>
        <w:noProof/>
      </w:rPr>
    </w:sdtEndPr>
    <w:sdtContent>
      <w:p w14:paraId="5FF0C9A9" w14:textId="77777777" w:rsidR="005235DF" w:rsidRDefault="005235DF" w:rsidP="001900D7">
        <w:pPr>
          <w:pStyle w:val="Footer"/>
          <w:jc w:val="center"/>
        </w:pPr>
        <w:r>
          <w:rPr>
            <w:noProof/>
          </w:rPr>
          <mc:AlternateContent>
            <mc:Choice Requires="wpg">
              <w:drawing>
                <wp:anchor distT="0" distB="0" distL="114300" distR="114300" simplePos="0" relativeHeight="251658245" behindDoc="1" locked="0" layoutInCell="1" allowOverlap="1" wp14:anchorId="3EE224DC" wp14:editId="04ACE551">
                  <wp:simplePos x="0" y="0"/>
                  <wp:positionH relativeFrom="margin">
                    <wp:align>center</wp:align>
                  </wp:positionH>
                  <wp:positionV relativeFrom="page">
                    <wp:align>bottom</wp:align>
                  </wp:positionV>
                  <wp:extent cx="6858000" cy="914400"/>
                  <wp:effectExtent l="0" t="0" r="0" b="0"/>
                  <wp:wrapNone/>
                  <wp:docPr id="10" name="Group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14400"/>
                            <a:chOff x="0" y="0"/>
                            <a:chExt cx="6858000" cy="914400"/>
                          </a:xfrm>
                        </wpg:grpSpPr>
                        <wps:wsp>
                          <wps:cNvPr id="23" name="Rectangle"/>
                          <wps:cNvSpPr/>
                          <wps:spPr>
                            <a:xfrm>
                              <a:off x="0" y="50104"/>
                              <a:ext cx="6858000" cy="859155"/>
                            </a:xfrm>
                            <a:prstGeom prst="rect">
                              <a:avLst/>
                            </a:prstGeom>
                            <a:solidFill>
                              <a:schemeClr val="accent1"/>
                            </a:solidFill>
                            <a:ln w="12700">
                              <a:miter lim="400000"/>
                            </a:ln>
                          </wps:spPr>
                          <wps:bodyPr lIns="38100" tIns="38100" rIns="38100" bIns="38100" anchor="ctr"/>
                        </wps:wsp>
                        <wps:wsp>
                          <wps:cNvPr id="24" name="Shape"/>
                          <wps:cNvSpPr/>
                          <wps:spPr>
                            <a:xfrm>
                              <a:off x="0" y="0"/>
                              <a:ext cx="6858000" cy="914400"/>
                            </a:xfrm>
                            <a:custGeom>
                              <a:avLst/>
                              <a:gdLst/>
                              <a:ahLst/>
                              <a:cxnLst>
                                <a:cxn ang="0">
                                  <a:pos x="wd2" y="hd2"/>
                                </a:cxn>
                                <a:cxn ang="5400000">
                                  <a:pos x="wd2" y="hd2"/>
                                </a:cxn>
                                <a:cxn ang="10800000">
                                  <a:pos x="wd2" y="hd2"/>
                                </a:cxn>
                                <a:cxn ang="16200000">
                                  <a:pos x="wd2" y="hd2"/>
                                </a:cxn>
                              </a:cxnLst>
                              <a:rect l="0" t="0" r="r" b="b"/>
                              <a:pathLst>
                                <a:path w="21600" h="21600" extrusionOk="0">
                                  <a:moveTo>
                                    <a:pt x="18904" y="14889"/>
                                  </a:moveTo>
                                  <a:lnTo>
                                    <a:pt x="18836" y="14889"/>
                                  </a:lnTo>
                                  <a:lnTo>
                                    <a:pt x="18836" y="14380"/>
                                  </a:lnTo>
                                  <a:cubicBezTo>
                                    <a:pt x="18836" y="14320"/>
                                    <a:pt x="18828" y="14260"/>
                                    <a:pt x="18820" y="14260"/>
                                  </a:cubicBezTo>
                                  <a:lnTo>
                                    <a:pt x="18700" y="14260"/>
                                  </a:lnTo>
                                  <a:cubicBezTo>
                                    <a:pt x="18692" y="14260"/>
                                    <a:pt x="18684" y="14320"/>
                                    <a:pt x="18684" y="14380"/>
                                  </a:cubicBezTo>
                                  <a:lnTo>
                                    <a:pt x="18684" y="14889"/>
                                  </a:lnTo>
                                  <a:lnTo>
                                    <a:pt x="18616" y="14889"/>
                                  </a:lnTo>
                                  <a:cubicBezTo>
                                    <a:pt x="18608" y="14889"/>
                                    <a:pt x="18600" y="14949"/>
                                    <a:pt x="18600" y="15009"/>
                                  </a:cubicBezTo>
                                  <a:lnTo>
                                    <a:pt x="18600" y="15908"/>
                                  </a:lnTo>
                                  <a:cubicBezTo>
                                    <a:pt x="18600" y="15968"/>
                                    <a:pt x="18608" y="16028"/>
                                    <a:pt x="18616" y="16028"/>
                                  </a:cubicBezTo>
                                  <a:lnTo>
                                    <a:pt x="18684" y="16028"/>
                                  </a:lnTo>
                                  <a:lnTo>
                                    <a:pt x="18684" y="16537"/>
                                  </a:lnTo>
                                  <a:cubicBezTo>
                                    <a:pt x="18684" y="16597"/>
                                    <a:pt x="18692" y="16657"/>
                                    <a:pt x="18700" y="16657"/>
                                  </a:cubicBezTo>
                                  <a:lnTo>
                                    <a:pt x="18820" y="16657"/>
                                  </a:lnTo>
                                  <a:cubicBezTo>
                                    <a:pt x="18828" y="16657"/>
                                    <a:pt x="18836" y="16597"/>
                                    <a:pt x="18836" y="16537"/>
                                  </a:cubicBezTo>
                                  <a:lnTo>
                                    <a:pt x="18836" y="16028"/>
                                  </a:lnTo>
                                  <a:lnTo>
                                    <a:pt x="18904" y="16028"/>
                                  </a:lnTo>
                                  <a:cubicBezTo>
                                    <a:pt x="18912" y="16028"/>
                                    <a:pt x="18920" y="15968"/>
                                    <a:pt x="18920" y="15908"/>
                                  </a:cubicBezTo>
                                  <a:lnTo>
                                    <a:pt x="18920" y="15009"/>
                                  </a:lnTo>
                                  <a:cubicBezTo>
                                    <a:pt x="18916" y="14919"/>
                                    <a:pt x="18912" y="14889"/>
                                    <a:pt x="18904" y="14889"/>
                                  </a:cubicBezTo>
                                  <a:close/>
                                  <a:moveTo>
                                    <a:pt x="18484" y="6022"/>
                                  </a:moveTo>
                                  <a:lnTo>
                                    <a:pt x="18420" y="6022"/>
                                  </a:lnTo>
                                  <a:lnTo>
                                    <a:pt x="18420" y="5542"/>
                                  </a:lnTo>
                                  <a:cubicBezTo>
                                    <a:pt x="18420" y="5482"/>
                                    <a:pt x="18416" y="5452"/>
                                    <a:pt x="18408" y="5452"/>
                                  </a:cubicBezTo>
                                  <a:lnTo>
                                    <a:pt x="18300" y="5452"/>
                                  </a:lnTo>
                                  <a:cubicBezTo>
                                    <a:pt x="18292" y="5452"/>
                                    <a:pt x="18288" y="5482"/>
                                    <a:pt x="18288" y="5542"/>
                                  </a:cubicBezTo>
                                  <a:lnTo>
                                    <a:pt x="18288" y="6022"/>
                                  </a:lnTo>
                                  <a:lnTo>
                                    <a:pt x="18224" y="6022"/>
                                  </a:lnTo>
                                  <a:cubicBezTo>
                                    <a:pt x="18216" y="6022"/>
                                    <a:pt x="18212" y="6052"/>
                                    <a:pt x="18212" y="6111"/>
                                  </a:cubicBezTo>
                                  <a:lnTo>
                                    <a:pt x="18212" y="6920"/>
                                  </a:lnTo>
                                  <a:cubicBezTo>
                                    <a:pt x="18212" y="6980"/>
                                    <a:pt x="18216" y="7010"/>
                                    <a:pt x="18224" y="7010"/>
                                  </a:cubicBezTo>
                                  <a:lnTo>
                                    <a:pt x="18288" y="7010"/>
                                  </a:lnTo>
                                  <a:lnTo>
                                    <a:pt x="18288" y="7490"/>
                                  </a:lnTo>
                                  <a:cubicBezTo>
                                    <a:pt x="18288" y="7549"/>
                                    <a:pt x="18292" y="7579"/>
                                    <a:pt x="18300" y="7579"/>
                                  </a:cubicBezTo>
                                  <a:lnTo>
                                    <a:pt x="18408" y="7579"/>
                                  </a:lnTo>
                                  <a:cubicBezTo>
                                    <a:pt x="18416" y="7579"/>
                                    <a:pt x="18420" y="7549"/>
                                    <a:pt x="18420" y="7490"/>
                                  </a:cubicBezTo>
                                  <a:lnTo>
                                    <a:pt x="18420" y="7010"/>
                                  </a:lnTo>
                                  <a:lnTo>
                                    <a:pt x="18484" y="7010"/>
                                  </a:lnTo>
                                  <a:cubicBezTo>
                                    <a:pt x="18492" y="7010"/>
                                    <a:pt x="18496" y="6980"/>
                                    <a:pt x="18496" y="6920"/>
                                  </a:cubicBezTo>
                                  <a:lnTo>
                                    <a:pt x="18496" y="6111"/>
                                  </a:lnTo>
                                  <a:cubicBezTo>
                                    <a:pt x="18500" y="6052"/>
                                    <a:pt x="18492" y="6022"/>
                                    <a:pt x="18484" y="6022"/>
                                  </a:cubicBezTo>
                                  <a:close/>
                                  <a:moveTo>
                                    <a:pt x="18904" y="20761"/>
                                  </a:moveTo>
                                  <a:lnTo>
                                    <a:pt x="18836" y="20761"/>
                                  </a:lnTo>
                                  <a:lnTo>
                                    <a:pt x="18836" y="20252"/>
                                  </a:lnTo>
                                  <a:cubicBezTo>
                                    <a:pt x="18836" y="20192"/>
                                    <a:pt x="18828" y="20132"/>
                                    <a:pt x="18820" y="20132"/>
                                  </a:cubicBezTo>
                                  <a:lnTo>
                                    <a:pt x="18700" y="20132"/>
                                  </a:lnTo>
                                  <a:cubicBezTo>
                                    <a:pt x="18692" y="20132"/>
                                    <a:pt x="18684" y="20192"/>
                                    <a:pt x="18684" y="20252"/>
                                  </a:cubicBezTo>
                                  <a:lnTo>
                                    <a:pt x="18684" y="20761"/>
                                  </a:lnTo>
                                  <a:lnTo>
                                    <a:pt x="18616" y="20761"/>
                                  </a:lnTo>
                                  <a:cubicBezTo>
                                    <a:pt x="18608" y="20761"/>
                                    <a:pt x="18600" y="20821"/>
                                    <a:pt x="18600" y="20881"/>
                                  </a:cubicBezTo>
                                  <a:lnTo>
                                    <a:pt x="18600" y="21600"/>
                                  </a:lnTo>
                                  <a:lnTo>
                                    <a:pt x="18916" y="21600"/>
                                  </a:lnTo>
                                  <a:lnTo>
                                    <a:pt x="18916" y="20881"/>
                                  </a:lnTo>
                                  <a:cubicBezTo>
                                    <a:pt x="18916" y="20821"/>
                                    <a:pt x="18912" y="20761"/>
                                    <a:pt x="18904" y="20761"/>
                                  </a:cubicBezTo>
                                  <a:close/>
                                  <a:moveTo>
                                    <a:pt x="18904" y="9017"/>
                                  </a:moveTo>
                                  <a:lnTo>
                                    <a:pt x="18836" y="9017"/>
                                  </a:lnTo>
                                  <a:lnTo>
                                    <a:pt x="18836" y="8508"/>
                                  </a:lnTo>
                                  <a:cubicBezTo>
                                    <a:pt x="18836" y="8448"/>
                                    <a:pt x="18828" y="8388"/>
                                    <a:pt x="18820" y="8388"/>
                                  </a:cubicBezTo>
                                  <a:lnTo>
                                    <a:pt x="18700" y="8388"/>
                                  </a:lnTo>
                                  <a:cubicBezTo>
                                    <a:pt x="18692" y="8388"/>
                                    <a:pt x="18684" y="8448"/>
                                    <a:pt x="18684" y="8508"/>
                                  </a:cubicBezTo>
                                  <a:lnTo>
                                    <a:pt x="18684" y="9017"/>
                                  </a:lnTo>
                                  <a:lnTo>
                                    <a:pt x="18616" y="9017"/>
                                  </a:lnTo>
                                  <a:cubicBezTo>
                                    <a:pt x="18608" y="9017"/>
                                    <a:pt x="18600" y="9077"/>
                                    <a:pt x="18600" y="9137"/>
                                  </a:cubicBezTo>
                                  <a:lnTo>
                                    <a:pt x="18600" y="10036"/>
                                  </a:lnTo>
                                  <a:cubicBezTo>
                                    <a:pt x="18600" y="10096"/>
                                    <a:pt x="18608" y="10156"/>
                                    <a:pt x="18616" y="10156"/>
                                  </a:cubicBezTo>
                                  <a:lnTo>
                                    <a:pt x="18684" y="10156"/>
                                  </a:lnTo>
                                  <a:lnTo>
                                    <a:pt x="18684" y="10665"/>
                                  </a:lnTo>
                                  <a:cubicBezTo>
                                    <a:pt x="18684" y="10725"/>
                                    <a:pt x="18692" y="10785"/>
                                    <a:pt x="18700" y="10785"/>
                                  </a:cubicBezTo>
                                  <a:lnTo>
                                    <a:pt x="18820" y="10785"/>
                                  </a:lnTo>
                                  <a:cubicBezTo>
                                    <a:pt x="18828" y="10785"/>
                                    <a:pt x="18836" y="10725"/>
                                    <a:pt x="18836" y="10665"/>
                                  </a:cubicBezTo>
                                  <a:lnTo>
                                    <a:pt x="18836" y="10156"/>
                                  </a:lnTo>
                                  <a:lnTo>
                                    <a:pt x="18904" y="10156"/>
                                  </a:lnTo>
                                  <a:cubicBezTo>
                                    <a:pt x="18912" y="10156"/>
                                    <a:pt x="18920" y="10096"/>
                                    <a:pt x="18920" y="10036"/>
                                  </a:cubicBezTo>
                                  <a:lnTo>
                                    <a:pt x="18920" y="9137"/>
                                  </a:lnTo>
                                  <a:cubicBezTo>
                                    <a:pt x="18916" y="9047"/>
                                    <a:pt x="18912" y="9017"/>
                                    <a:pt x="18904" y="9017"/>
                                  </a:cubicBezTo>
                                  <a:close/>
                                  <a:moveTo>
                                    <a:pt x="18904" y="3116"/>
                                  </a:moveTo>
                                  <a:lnTo>
                                    <a:pt x="18836" y="3116"/>
                                  </a:lnTo>
                                  <a:lnTo>
                                    <a:pt x="18836" y="2606"/>
                                  </a:lnTo>
                                  <a:cubicBezTo>
                                    <a:pt x="18836" y="2546"/>
                                    <a:pt x="18828" y="2487"/>
                                    <a:pt x="18820" y="2487"/>
                                  </a:cubicBezTo>
                                  <a:lnTo>
                                    <a:pt x="18700" y="2487"/>
                                  </a:lnTo>
                                  <a:cubicBezTo>
                                    <a:pt x="18692" y="2487"/>
                                    <a:pt x="18684" y="2546"/>
                                    <a:pt x="18684" y="2606"/>
                                  </a:cubicBezTo>
                                  <a:lnTo>
                                    <a:pt x="18684" y="3116"/>
                                  </a:lnTo>
                                  <a:lnTo>
                                    <a:pt x="18616" y="3116"/>
                                  </a:lnTo>
                                  <a:cubicBezTo>
                                    <a:pt x="18608" y="3116"/>
                                    <a:pt x="18600" y="3176"/>
                                    <a:pt x="18600" y="3236"/>
                                  </a:cubicBezTo>
                                  <a:lnTo>
                                    <a:pt x="18600" y="4134"/>
                                  </a:lnTo>
                                  <a:cubicBezTo>
                                    <a:pt x="18600" y="4194"/>
                                    <a:pt x="18608" y="4254"/>
                                    <a:pt x="18616" y="4254"/>
                                  </a:cubicBezTo>
                                  <a:lnTo>
                                    <a:pt x="18684" y="4254"/>
                                  </a:lnTo>
                                  <a:lnTo>
                                    <a:pt x="18684" y="4763"/>
                                  </a:lnTo>
                                  <a:cubicBezTo>
                                    <a:pt x="18684" y="4823"/>
                                    <a:pt x="18692" y="4883"/>
                                    <a:pt x="18700" y="4883"/>
                                  </a:cubicBezTo>
                                  <a:lnTo>
                                    <a:pt x="18820" y="4883"/>
                                  </a:lnTo>
                                  <a:cubicBezTo>
                                    <a:pt x="18828" y="4883"/>
                                    <a:pt x="18836" y="4823"/>
                                    <a:pt x="18836" y="4763"/>
                                  </a:cubicBezTo>
                                  <a:lnTo>
                                    <a:pt x="18836" y="4254"/>
                                  </a:lnTo>
                                  <a:lnTo>
                                    <a:pt x="18904" y="4254"/>
                                  </a:lnTo>
                                  <a:cubicBezTo>
                                    <a:pt x="18912" y="4254"/>
                                    <a:pt x="18920" y="4194"/>
                                    <a:pt x="18920" y="4134"/>
                                  </a:cubicBezTo>
                                  <a:lnTo>
                                    <a:pt x="18920" y="3236"/>
                                  </a:lnTo>
                                  <a:cubicBezTo>
                                    <a:pt x="18916" y="3176"/>
                                    <a:pt x="18912" y="3116"/>
                                    <a:pt x="18904" y="3116"/>
                                  </a:cubicBezTo>
                                  <a:close/>
                                  <a:moveTo>
                                    <a:pt x="18484" y="17825"/>
                                  </a:moveTo>
                                  <a:lnTo>
                                    <a:pt x="18420" y="17825"/>
                                  </a:lnTo>
                                  <a:lnTo>
                                    <a:pt x="18420" y="17346"/>
                                  </a:lnTo>
                                  <a:cubicBezTo>
                                    <a:pt x="18420" y="17286"/>
                                    <a:pt x="18416" y="17256"/>
                                    <a:pt x="18408" y="17256"/>
                                  </a:cubicBezTo>
                                  <a:lnTo>
                                    <a:pt x="18300" y="17256"/>
                                  </a:lnTo>
                                  <a:cubicBezTo>
                                    <a:pt x="18292" y="17256"/>
                                    <a:pt x="18288" y="17286"/>
                                    <a:pt x="18288" y="17346"/>
                                  </a:cubicBezTo>
                                  <a:lnTo>
                                    <a:pt x="18288" y="17825"/>
                                  </a:lnTo>
                                  <a:lnTo>
                                    <a:pt x="18224" y="17825"/>
                                  </a:lnTo>
                                  <a:cubicBezTo>
                                    <a:pt x="18216" y="17825"/>
                                    <a:pt x="18212" y="17855"/>
                                    <a:pt x="18212" y="17915"/>
                                  </a:cubicBezTo>
                                  <a:lnTo>
                                    <a:pt x="18212" y="18724"/>
                                  </a:lnTo>
                                  <a:cubicBezTo>
                                    <a:pt x="18212" y="18784"/>
                                    <a:pt x="18216" y="18814"/>
                                    <a:pt x="18224" y="18814"/>
                                  </a:cubicBezTo>
                                  <a:lnTo>
                                    <a:pt x="18288" y="18814"/>
                                  </a:lnTo>
                                  <a:lnTo>
                                    <a:pt x="18288" y="19293"/>
                                  </a:lnTo>
                                  <a:cubicBezTo>
                                    <a:pt x="18288" y="19353"/>
                                    <a:pt x="18292" y="19383"/>
                                    <a:pt x="18300" y="19383"/>
                                  </a:cubicBezTo>
                                  <a:lnTo>
                                    <a:pt x="18408" y="19383"/>
                                  </a:lnTo>
                                  <a:cubicBezTo>
                                    <a:pt x="18416" y="19383"/>
                                    <a:pt x="18420" y="19353"/>
                                    <a:pt x="18420" y="19293"/>
                                  </a:cubicBezTo>
                                  <a:lnTo>
                                    <a:pt x="18420" y="18814"/>
                                  </a:lnTo>
                                  <a:lnTo>
                                    <a:pt x="18484" y="18814"/>
                                  </a:lnTo>
                                  <a:cubicBezTo>
                                    <a:pt x="18492" y="18814"/>
                                    <a:pt x="18496" y="18784"/>
                                    <a:pt x="18496" y="18724"/>
                                  </a:cubicBezTo>
                                  <a:lnTo>
                                    <a:pt x="18496" y="17915"/>
                                  </a:lnTo>
                                  <a:cubicBezTo>
                                    <a:pt x="18500" y="17855"/>
                                    <a:pt x="18492" y="17825"/>
                                    <a:pt x="18484" y="17825"/>
                                  </a:cubicBezTo>
                                  <a:close/>
                                  <a:moveTo>
                                    <a:pt x="18484" y="11893"/>
                                  </a:moveTo>
                                  <a:lnTo>
                                    <a:pt x="18420" y="11893"/>
                                  </a:lnTo>
                                  <a:lnTo>
                                    <a:pt x="18420" y="11414"/>
                                  </a:lnTo>
                                  <a:cubicBezTo>
                                    <a:pt x="18420" y="11354"/>
                                    <a:pt x="18416" y="11324"/>
                                    <a:pt x="18408" y="11324"/>
                                  </a:cubicBezTo>
                                  <a:lnTo>
                                    <a:pt x="18300" y="11324"/>
                                  </a:lnTo>
                                  <a:cubicBezTo>
                                    <a:pt x="18292" y="11324"/>
                                    <a:pt x="18288" y="11354"/>
                                    <a:pt x="18288" y="11414"/>
                                  </a:cubicBezTo>
                                  <a:lnTo>
                                    <a:pt x="18288" y="11893"/>
                                  </a:lnTo>
                                  <a:lnTo>
                                    <a:pt x="18224" y="11893"/>
                                  </a:lnTo>
                                  <a:cubicBezTo>
                                    <a:pt x="18216" y="11893"/>
                                    <a:pt x="18212" y="11923"/>
                                    <a:pt x="18212" y="11983"/>
                                  </a:cubicBezTo>
                                  <a:lnTo>
                                    <a:pt x="18212" y="12792"/>
                                  </a:lnTo>
                                  <a:cubicBezTo>
                                    <a:pt x="18212" y="12852"/>
                                    <a:pt x="18216" y="12882"/>
                                    <a:pt x="18224" y="12882"/>
                                  </a:cubicBezTo>
                                  <a:lnTo>
                                    <a:pt x="18288" y="12882"/>
                                  </a:lnTo>
                                  <a:lnTo>
                                    <a:pt x="18288" y="13361"/>
                                  </a:lnTo>
                                  <a:cubicBezTo>
                                    <a:pt x="18288" y="13421"/>
                                    <a:pt x="18292" y="13451"/>
                                    <a:pt x="18300" y="13451"/>
                                  </a:cubicBezTo>
                                  <a:lnTo>
                                    <a:pt x="18408" y="13451"/>
                                  </a:lnTo>
                                  <a:cubicBezTo>
                                    <a:pt x="18416" y="13451"/>
                                    <a:pt x="18420" y="13421"/>
                                    <a:pt x="18420" y="13361"/>
                                  </a:cubicBezTo>
                                  <a:lnTo>
                                    <a:pt x="18420" y="12882"/>
                                  </a:lnTo>
                                  <a:lnTo>
                                    <a:pt x="18484" y="12882"/>
                                  </a:lnTo>
                                  <a:cubicBezTo>
                                    <a:pt x="18492" y="12882"/>
                                    <a:pt x="18496" y="12852"/>
                                    <a:pt x="18496" y="12792"/>
                                  </a:cubicBezTo>
                                  <a:lnTo>
                                    <a:pt x="18496" y="11983"/>
                                  </a:lnTo>
                                  <a:cubicBezTo>
                                    <a:pt x="18500" y="11923"/>
                                    <a:pt x="18492" y="11893"/>
                                    <a:pt x="18484" y="11893"/>
                                  </a:cubicBezTo>
                                  <a:close/>
                                  <a:moveTo>
                                    <a:pt x="18072" y="14979"/>
                                  </a:moveTo>
                                  <a:lnTo>
                                    <a:pt x="18016" y="14979"/>
                                  </a:lnTo>
                                  <a:lnTo>
                                    <a:pt x="18016" y="14560"/>
                                  </a:lnTo>
                                  <a:cubicBezTo>
                                    <a:pt x="18016" y="14500"/>
                                    <a:pt x="18012" y="14470"/>
                                    <a:pt x="18004" y="14470"/>
                                  </a:cubicBezTo>
                                  <a:lnTo>
                                    <a:pt x="17908" y="14470"/>
                                  </a:lnTo>
                                  <a:cubicBezTo>
                                    <a:pt x="17900" y="14470"/>
                                    <a:pt x="17896" y="14500"/>
                                    <a:pt x="17896" y="14560"/>
                                  </a:cubicBezTo>
                                  <a:lnTo>
                                    <a:pt x="17896" y="14979"/>
                                  </a:lnTo>
                                  <a:lnTo>
                                    <a:pt x="17840" y="14979"/>
                                  </a:lnTo>
                                  <a:cubicBezTo>
                                    <a:pt x="17832" y="14979"/>
                                    <a:pt x="17828" y="15009"/>
                                    <a:pt x="17828" y="15069"/>
                                  </a:cubicBezTo>
                                  <a:lnTo>
                                    <a:pt x="17828" y="15788"/>
                                  </a:lnTo>
                                  <a:cubicBezTo>
                                    <a:pt x="17828" y="15848"/>
                                    <a:pt x="17832" y="15878"/>
                                    <a:pt x="17840" y="15878"/>
                                  </a:cubicBezTo>
                                  <a:lnTo>
                                    <a:pt x="17896" y="15878"/>
                                  </a:lnTo>
                                  <a:lnTo>
                                    <a:pt x="17896" y="16297"/>
                                  </a:lnTo>
                                  <a:cubicBezTo>
                                    <a:pt x="17896" y="16357"/>
                                    <a:pt x="17900" y="16387"/>
                                    <a:pt x="17908" y="16387"/>
                                  </a:cubicBezTo>
                                  <a:lnTo>
                                    <a:pt x="18004" y="16387"/>
                                  </a:lnTo>
                                  <a:cubicBezTo>
                                    <a:pt x="18012" y="16387"/>
                                    <a:pt x="18016" y="16357"/>
                                    <a:pt x="18016" y="16297"/>
                                  </a:cubicBezTo>
                                  <a:lnTo>
                                    <a:pt x="18016" y="15878"/>
                                  </a:lnTo>
                                  <a:lnTo>
                                    <a:pt x="18072" y="15878"/>
                                  </a:lnTo>
                                  <a:cubicBezTo>
                                    <a:pt x="18080" y="15878"/>
                                    <a:pt x="18084" y="15848"/>
                                    <a:pt x="18084" y="15788"/>
                                  </a:cubicBezTo>
                                  <a:lnTo>
                                    <a:pt x="18084" y="15069"/>
                                  </a:lnTo>
                                  <a:cubicBezTo>
                                    <a:pt x="18080" y="15039"/>
                                    <a:pt x="18076" y="14979"/>
                                    <a:pt x="18072" y="14979"/>
                                  </a:cubicBezTo>
                                  <a:close/>
                                  <a:moveTo>
                                    <a:pt x="18072" y="20881"/>
                                  </a:moveTo>
                                  <a:lnTo>
                                    <a:pt x="18016" y="20881"/>
                                  </a:lnTo>
                                  <a:lnTo>
                                    <a:pt x="18016" y="20462"/>
                                  </a:lnTo>
                                  <a:cubicBezTo>
                                    <a:pt x="18016" y="20402"/>
                                    <a:pt x="18012" y="20372"/>
                                    <a:pt x="18004" y="20372"/>
                                  </a:cubicBezTo>
                                  <a:lnTo>
                                    <a:pt x="17908" y="20372"/>
                                  </a:lnTo>
                                  <a:cubicBezTo>
                                    <a:pt x="17900" y="20372"/>
                                    <a:pt x="17896" y="20402"/>
                                    <a:pt x="17896" y="20462"/>
                                  </a:cubicBezTo>
                                  <a:lnTo>
                                    <a:pt x="17896" y="20881"/>
                                  </a:lnTo>
                                  <a:lnTo>
                                    <a:pt x="17840" y="20881"/>
                                  </a:lnTo>
                                  <a:cubicBezTo>
                                    <a:pt x="17832" y="20881"/>
                                    <a:pt x="17828" y="20911"/>
                                    <a:pt x="17828" y="20971"/>
                                  </a:cubicBezTo>
                                  <a:lnTo>
                                    <a:pt x="17828" y="21600"/>
                                  </a:lnTo>
                                  <a:lnTo>
                                    <a:pt x="18084" y="21600"/>
                                  </a:lnTo>
                                  <a:lnTo>
                                    <a:pt x="18084" y="20971"/>
                                  </a:lnTo>
                                  <a:cubicBezTo>
                                    <a:pt x="18080" y="20911"/>
                                    <a:pt x="18076" y="20881"/>
                                    <a:pt x="18072" y="20881"/>
                                  </a:cubicBezTo>
                                  <a:close/>
                                  <a:moveTo>
                                    <a:pt x="18072" y="9107"/>
                                  </a:moveTo>
                                  <a:lnTo>
                                    <a:pt x="18016" y="9107"/>
                                  </a:lnTo>
                                  <a:lnTo>
                                    <a:pt x="18016" y="8688"/>
                                  </a:lnTo>
                                  <a:cubicBezTo>
                                    <a:pt x="18016" y="8628"/>
                                    <a:pt x="18012" y="8598"/>
                                    <a:pt x="18004" y="8598"/>
                                  </a:cubicBezTo>
                                  <a:lnTo>
                                    <a:pt x="17908" y="8598"/>
                                  </a:lnTo>
                                  <a:cubicBezTo>
                                    <a:pt x="17900" y="8598"/>
                                    <a:pt x="17896" y="8628"/>
                                    <a:pt x="17896" y="8688"/>
                                  </a:cubicBezTo>
                                  <a:lnTo>
                                    <a:pt x="17896" y="9107"/>
                                  </a:lnTo>
                                  <a:lnTo>
                                    <a:pt x="17840" y="9107"/>
                                  </a:lnTo>
                                  <a:cubicBezTo>
                                    <a:pt x="17832" y="9107"/>
                                    <a:pt x="17828" y="9137"/>
                                    <a:pt x="17828" y="9197"/>
                                  </a:cubicBezTo>
                                  <a:lnTo>
                                    <a:pt x="17828" y="9916"/>
                                  </a:lnTo>
                                  <a:cubicBezTo>
                                    <a:pt x="17828" y="9976"/>
                                    <a:pt x="17832" y="10006"/>
                                    <a:pt x="17840" y="10006"/>
                                  </a:cubicBezTo>
                                  <a:lnTo>
                                    <a:pt x="17896" y="10006"/>
                                  </a:lnTo>
                                  <a:lnTo>
                                    <a:pt x="17896" y="10426"/>
                                  </a:lnTo>
                                  <a:cubicBezTo>
                                    <a:pt x="17896" y="10485"/>
                                    <a:pt x="17900" y="10515"/>
                                    <a:pt x="17908" y="10515"/>
                                  </a:cubicBezTo>
                                  <a:lnTo>
                                    <a:pt x="18004" y="10515"/>
                                  </a:lnTo>
                                  <a:cubicBezTo>
                                    <a:pt x="18012" y="10515"/>
                                    <a:pt x="18016" y="10485"/>
                                    <a:pt x="18016" y="10426"/>
                                  </a:cubicBezTo>
                                  <a:lnTo>
                                    <a:pt x="18016" y="10006"/>
                                  </a:lnTo>
                                  <a:lnTo>
                                    <a:pt x="18072" y="10006"/>
                                  </a:lnTo>
                                  <a:cubicBezTo>
                                    <a:pt x="18080" y="10006"/>
                                    <a:pt x="18084" y="9976"/>
                                    <a:pt x="18084" y="9916"/>
                                  </a:cubicBezTo>
                                  <a:lnTo>
                                    <a:pt x="18084" y="9197"/>
                                  </a:lnTo>
                                  <a:cubicBezTo>
                                    <a:pt x="18080" y="9137"/>
                                    <a:pt x="18076" y="9107"/>
                                    <a:pt x="18072" y="9107"/>
                                  </a:cubicBezTo>
                                  <a:close/>
                                  <a:moveTo>
                                    <a:pt x="19320" y="11774"/>
                                  </a:moveTo>
                                  <a:lnTo>
                                    <a:pt x="19244" y="11774"/>
                                  </a:lnTo>
                                  <a:lnTo>
                                    <a:pt x="19244" y="11204"/>
                                  </a:lnTo>
                                  <a:cubicBezTo>
                                    <a:pt x="19244" y="11145"/>
                                    <a:pt x="19236" y="11085"/>
                                    <a:pt x="19228" y="11085"/>
                                  </a:cubicBezTo>
                                  <a:lnTo>
                                    <a:pt x="19096" y="11085"/>
                                  </a:lnTo>
                                  <a:cubicBezTo>
                                    <a:pt x="19088" y="11085"/>
                                    <a:pt x="19080" y="11145"/>
                                    <a:pt x="19080" y="11204"/>
                                  </a:cubicBezTo>
                                  <a:lnTo>
                                    <a:pt x="19080" y="11774"/>
                                  </a:lnTo>
                                  <a:lnTo>
                                    <a:pt x="19004" y="11774"/>
                                  </a:lnTo>
                                  <a:cubicBezTo>
                                    <a:pt x="18996" y="11774"/>
                                    <a:pt x="18988" y="11834"/>
                                    <a:pt x="18988" y="11893"/>
                                  </a:cubicBezTo>
                                  <a:lnTo>
                                    <a:pt x="18988" y="12912"/>
                                  </a:lnTo>
                                  <a:cubicBezTo>
                                    <a:pt x="18988" y="12972"/>
                                    <a:pt x="18996" y="13032"/>
                                    <a:pt x="19004" y="13032"/>
                                  </a:cubicBezTo>
                                  <a:lnTo>
                                    <a:pt x="19080" y="13032"/>
                                  </a:lnTo>
                                  <a:lnTo>
                                    <a:pt x="19080" y="13601"/>
                                  </a:lnTo>
                                  <a:cubicBezTo>
                                    <a:pt x="19080" y="13661"/>
                                    <a:pt x="19088" y="13721"/>
                                    <a:pt x="19096" y="13721"/>
                                  </a:cubicBezTo>
                                  <a:lnTo>
                                    <a:pt x="19232" y="13721"/>
                                  </a:lnTo>
                                  <a:cubicBezTo>
                                    <a:pt x="19240" y="13721"/>
                                    <a:pt x="19248" y="13661"/>
                                    <a:pt x="19248" y="13601"/>
                                  </a:cubicBezTo>
                                  <a:lnTo>
                                    <a:pt x="19248" y="13032"/>
                                  </a:lnTo>
                                  <a:lnTo>
                                    <a:pt x="19324" y="13032"/>
                                  </a:lnTo>
                                  <a:cubicBezTo>
                                    <a:pt x="19332" y="13032"/>
                                    <a:pt x="19340" y="12972"/>
                                    <a:pt x="19340" y="12912"/>
                                  </a:cubicBezTo>
                                  <a:lnTo>
                                    <a:pt x="19340" y="11893"/>
                                  </a:lnTo>
                                  <a:cubicBezTo>
                                    <a:pt x="19336" y="11834"/>
                                    <a:pt x="19328" y="11774"/>
                                    <a:pt x="19320" y="11774"/>
                                  </a:cubicBezTo>
                                  <a:close/>
                                  <a:moveTo>
                                    <a:pt x="18072" y="3236"/>
                                  </a:moveTo>
                                  <a:lnTo>
                                    <a:pt x="18016" y="3236"/>
                                  </a:lnTo>
                                  <a:lnTo>
                                    <a:pt x="18016" y="2816"/>
                                  </a:lnTo>
                                  <a:cubicBezTo>
                                    <a:pt x="18016" y="2756"/>
                                    <a:pt x="18012" y="2726"/>
                                    <a:pt x="18004" y="2726"/>
                                  </a:cubicBezTo>
                                  <a:lnTo>
                                    <a:pt x="17908" y="2726"/>
                                  </a:lnTo>
                                  <a:cubicBezTo>
                                    <a:pt x="17900" y="2726"/>
                                    <a:pt x="17896" y="2756"/>
                                    <a:pt x="17896" y="2816"/>
                                  </a:cubicBezTo>
                                  <a:lnTo>
                                    <a:pt x="17896" y="3236"/>
                                  </a:lnTo>
                                  <a:lnTo>
                                    <a:pt x="17840" y="3236"/>
                                  </a:lnTo>
                                  <a:cubicBezTo>
                                    <a:pt x="17832" y="3236"/>
                                    <a:pt x="17828" y="3265"/>
                                    <a:pt x="17828" y="3325"/>
                                  </a:cubicBezTo>
                                  <a:lnTo>
                                    <a:pt x="17828" y="4044"/>
                                  </a:lnTo>
                                  <a:cubicBezTo>
                                    <a:pt x="17828" y="4104"/>
                                    <a:pt x="17832" y="4134"/>
                                    <a:pt x="17840" y="4134"/>
                                  </a:cubicBezTo>
                                  <a:lnTo>
                                    <a:pt x="17896" y="4134"/>
                                  </a:lnTo>
                                  <a:lnTo>
                                    <a:pt x="17896" y="4554"/>
                                  </a:lnTo>
                                  <a:cubicBezTo>
                                    <a:pt x="17896" y="4614"/>
                                    <a:pt x="17900" y="4644"/>
                                    <a:pt x="17908" y="4644"/>
                                  </a:cubicBezTo>
                                  <a:lnTo>
                                    <a:pt x="18004" y="4644"/>
                                  </a:lnTo>
                                  <a:cubicBezTo>
                                    <a:pt x="18012" y="4644"/>
                                    <a:pt x="18016" y="4614"/>
                                    <a:pt x="18016" y="4554"/>
                                  </a:cubicBezTo>
                                  <a:lnTo>
                                    <a:pt x="18016" y="4134"/>
                                  </a:lnTo>
                                  <a:lnTo>
                                    <a:pt x="18072" y="4134"/>
                                  </a:lnTo>
                                  <a:cubicBezTo>
                                    <a:pt x="18080" y="4134"/>
                                    <a:pt x="18084" y="4104"/>
                                    <a:pt x="18084" y="4044"/>
                                  </a:cubicBezTo>
                                  <a:lnTo>
                                    <a:pt x="18084" y="3325"/>
                                  </a:lnTo>
                                  <a:cubicBezTo>
                                    <a:pt x="18080" y="3265"/>
                                    <a:pt x="18076" y="3236"/>
                                    <a:pt x="18072" y="3236"/>
                                  </a:cubicBezTo>
                                  <a:close/>
                                  <a:moveTo>
                                    <a:pt x="19320" y="17705"/>
                                  </a:moveTo>
                                  <a:lnTo>
                                    <a:pt x="19244" y="17705"/>
                                  </a:lnTo>
                                  <a:lnTo>
                                    <a:pt x="19244" y="17136"/>
                                  </a:lnTo>
                                  <a:cubicBezTo>
                                    <a:pt x="19244" y="17076"/>
                                    <a:pt x="19236" y="17016"/>
                                    <a:pt x="19228" y="17016"/>
                                  </a:cubicBezTo>
                                  <a:lnTo>
                                    <a:pt x="19096" y="17016"/>
                                  </a:lnTo>
                                  <a:cubicBezTo>
                                    <a:pt x="19088" y="17016"/>
                                    <a:pt x="19080" y="17076"/>
                                    <a:pt x="19080" y="17136"/>
                                  </a:cubicBezTo>
                                  <a:lnTo>
                                    <a:pt x="19080" y="17705"/>
                                  </a:lnTo>
                                  <a:lnTo>
                                    <a:pt x="19004" y="17705"/>
                                  </a:lnTo>
                                  <a:cubicBezTo>
                                    <a:pt x="18996" y="17705"/>
                                    <a:pt x="18988" y="17765"/>
                                    <a:pt x="18988" y="17825"/>
                                  </a:cubicBezTo>
                                  <a:lnTo>
                                    <a:pt x="18988" y="18844"/>
                                  </a:lnTo>
                                  <a:cubicBezTo>
                                    <a:pt x="18988" y="18904"/>
                                    <a:pt x="18996" y="18964"/>
                                    <a:pt x="19004" y="18964"/>
                                  </a:cubicBezTo>
                                  <a:lnTo>
                                    <a:pt x="19080" y="18964"/>
                                  </a:lnTo>
                                  <a:lnTo>
                                    <a:pt x="19080" y="19533"/>
                                  </a:lnTo>
                                  <a:cubicBezTo>
                                    <a:pt x="19080" y="19593"/>
                                    <a:pt x="19088" y="19653"/>
                                    <a:pt x="19096" y="19653"/>
                                  </a:cubicBezTo>
                                  <a:lnTo>
                                    <a:pt x="19232" y="19653"/>
                                  </a:lnTo>
                                  <a:cubicBezTo>
                                    <a:pt x="19240" y="19653"/>
                                    <a:pt x="19248" y="19593"/>
                                    <a:pt x="19248" y="19533"/>
                                  </a:cubicBezTo>
                                  <a:lnTo>
                                    <a:pt x="19248" y="18964"/>
                                  </a:lnTo>
                                  <a:lnTo>
                                    <a:pt x="19324" y="18964"/>
                                  </a:lnTo>
                                  <a:cubicBezTo>
                                    <a:pt x="19332" y="18964"/>
                                    <a:pt x="19340" y="18904"/>
                                    <a:pt x="19340" y="18844"/>
                                  </a:cubicBezTo>
                                  <a:lnTo>
                                    <a:pt x="19340" y="17825"/>
                                  </a:lnTo>
                                  <a:cubicBezTo>
                                    <a:pt x="19336" y="17765"/>
                                    <a:pt x="19328" y="17705"/>
                                    <a:pt x="19320" y="17705"/>
                                  </a:cubicBezTo>
                                  <a:close/>
                                  <a:moveTo>
                                    <a:pt x="19884" y="14110"/>
                                  </a:moveTo>
                                  <a:lnTo>
                                    <a:pt x="20048" y="14110"/>
                                  </a:lnTo>
                                  <a:cubicBezTo>
                                    <a:pt x="20060" y="14110"/>
                                    <a:pt x="20068" y="14050"/>
                                    <a:pt x="20068" y="13961"/>
                                  </a:cubicBezTo>
                                  <a:lnTo>
                                    <a:pt x="20068" y="13242"/>
                                  </a:lnTo>
                                  <a:lnTo>
                                    <a:pt x="20164" y="13242"/>
                                  </a:lnTo>
                                  <a:cubicBezTo>
                                    <a:pt x="20176" y="13242"/>
                                    <a:pt x="20184" y="13182"/>
                                    <a:pt x="20184" y="13092"/>
                                  </a:cubicBezTo>
                                  <a:lnTo>
                                    <a:pt x="20184" y="11864"/>
                                  </a:lnTo>
                                  <a:cubicBezTo>
                                    <a:pt x="20184" y="11774"/>
                                    <a:pt x="20176" y="11714"/>
                                    <a:pt x="20164" y="11714"/>
                                  </a:cubicBezTo>
                                  <a:lnTo>
                                    <a:pt x="20068" y="11714"/>
                                  </a:lnTo>
                                  <a:lnTo>
                                    <a:pt x="20068" y="10995"/>
                                  </a:lnTo>
                                  <a:cubicBezTo>
                                    <a:pt x="20068" y="10905"/>
                                    <a:pt x="20060" y="10845"/>
                                    <a:pt x="20048" y="10845"/>
                                  </a:cubicBezTo>
                                  <a:lnTo>
                                    <a:pt x="19884" y="10845"/>
                                  </a:lnTo>
                                  <a:cubicBezTo>
                                    <a:pt x="19872" y="10845"/>
                                    <a:pt x="19864" y="10905"/>
                                    <a:pt x="19864" y="10995"/>
                                  </a:cubicBezTo>
                                  <a:lnTo>
                                    <a:pt x="19864" y="11714"/>
                                  </a:lnTo>
                                  <a:lnTo>
                                    <a:pt x="19768" y="11714"/>
                                  </a:lnTo>
                                  <a:cubicBezTo>
                                    <a:pt x="19756" y="11714"/>
                                    <a:pt x="19748" y="11774"/>
                                    <a:pt x="19748" y="11864"/>
                                  </a:cubicBezTo>
                                  <a:lnTo>
                                    <a:pt x="19748" y="12433"/>
                                  </a:lnTo>
                                  <a:lnTo>
                                    <a:pt x="19748" y="12433"/>
                                  </a:lnTo>
                                  <a:lnTo>
                                    <a:pt x="19748" y="13122"/>
                                  </a:lnTo>
                                  <a:cubicBezTo>
                                    <a:pt x="19748" y="13212"/>
                                    <a:pt x="19756" y="13272"/>
                                    <a:pt x="19768" y="13272"/>
                                  </a:cubicBezTo>
                                  <a:lnTo>
                                    <a:pt x="19864" y="13272"/>
                                  </a:lnTo>
                                  <a:lnTo>
                                    <a:pt x="19864" y="13991"/>
                                  </a:lnTo>
                                  <a:cubicBezTo>
                                    <a:pt x="19864" y="14050"/>
                                    <a:pt x="19872" y="14110"/>
                                    <a:pt x="19884" y="14110"/>
                                  </a:cubicBezTo>
                                  <a:close/>
                                  <a:moveTo>
                                    <a:pt x="20184" y="19054"/>
                                  </a:moveTo>
                                  <a:lnTo>
                                    <a:pt x="20184" y="17825"/>
                                  </a:lnTo>
                                  <a:cubicBezTo>
                                    <a:pt x="20184" y="17735"/>
                                    <a:pt x="20176" y="17675"/>
                                    <a:pt x="20164" y="17675"/>
                                  </a:cubicBezTo>
                                  <a:lnTo>
                                    <a:pt x="20068" y="17675"/>
                                  </a:lnTo>
                                  <a:lnTo>
                                    <a:pt x="20068" y="16956"/>
                                  </a:lnTo>
                                  <a:cubicBezTo>
                                    <a:pt x="20068" y="16867"/>
                                    <a:pt x="20060" y="16807"/>
                                    <a:pt x="20048" y="16807"/>
                                  </a:cubicBezTo>
                                  <a:lnTo>
                                    <a:pt x="19884" y="16807"/>
                                  </a:lnTo>
                                  <a:cubicBezTo>
                                    <a:pt x="19872" y="16807"/>
                                    <a:pt x="19864" y="16867"/>
                                    <a:pt x="19864" y="16956"/>
                                  </a:cubicBezTo>
                                  <a:lnTo>
                                    <a:pt x="19864" y="17675"/>
                                  </a:lnTo>
                                  <a:lnTo>
                                    <a:pt x="19768" y="17675"/>
                                  </a:lnTo>
                                  <a:cubicBezTo>
                                    <a:pt x="19756" y="17675"/>
                                    <a:pt x="19748" y="17735"/>
                                    <a:pt x="19748" y="17825"/>
                                  </a:cubicBezTo>
                                  <a:lnTo>
                                    <a:pt x="19748" y="18394"/>
                                  </a:lnTo>
                                  <a:lnTo>
                                    <a:pt x="19748" y="18394"/>
                                  </a:lnTo>
                                  <a:lnTo>
                                    <a:pt x="19748" y="19083"/>
                                  </a:lnTo>
                                  <a:cubicBezTo>
                                    <a:pt x="19748" y="19173"/>
                                    <a:pt x="19756" y="19233"/>
                                    <a:pt x="19768" y="19233"/>
                                  </a:cubicBezTo>
                                  <a:lnTo>
                                    <a:pt x="19864" y="19233"/>
                                  </a:lnTo>
                                  <a:lnTo>
                                    <a:pt x="19864" y="19952"/>
                                  </a:lnTo>
                                  <a:cubicBezTo>
                                    <a:pt x="19864" y="20042"/>
                                    <a:pt x="19872" y="20102"/>
                                    <a:pt x="19884" y="20102"/>
                                  </a:cubicBezTo>
                                  <a:lnTo>
                                    <a:pt x="20048" y="20102"/>
                                  </a:lnTo>
                                  <a:cubicBezTo>
                                    <a:pt x="20060" y="20102"/>
                                    <a:pt x="20068" y="20042"/>
                                    <a:pt x="20068" y="19952"/>
                                  </a:cubicBezTo>
                                  <a:lnTo>
                                    <a:pt x="20068" y="19233"/>
                                  </a:lnTo>
                                  <a:lnTo>
                                    <a:pt x="20164" y="19233"/>
                                  </a:lnTo>
                                  <a:cubicBezTo>
                                    <a:pt x="20172" y="19203"/>
                                    <a:pt x="20184" y="19143"/>
                                    <a:pt x="20184" y="19054"/>
                                  </a:cubicBezTo>
                                  <a:close/>
                                  <a:moveTo>
                                    <a:pt x="19368" y="10126"/>
                                  </a:moveTo>
                                  <a:cubicBezTo>
                                    <a:pt x="19368" y="10186"/>
                                    <a:pt x="19376" y="10246"/>
                                    <a:pt x="19384" y="10246"/>
                                  </a:cubicBezTo>
                                  <a:lnTo>
                                    <a:pt x="19468" y="10246"/>
                                  </a:lnTo>
                                  <a:lnTo>
                                    <a:pt x="19468" y="10875"/>
                                  </a:lnTo>
                                  <a:cubicBezTo>
                                    <a:pt x="19468" y="10935"/>
                                    <a:pt x="19476" y="10995"/>
                                    <a:pt x="19484" y="10995"/>
                                  </a:cubicBezTo>
                                  <a:lnTo>
                                    <a:pt x="19632" y="10995"/>
                                  </a:lnTo>
                                  <a:cubicBezTo>
                                    <a:pt x="19640" y="10995"/>
                                    <a:pt x="19648" y="10935"/>
                                    <a:pt x="19648" y="10875"/>
                                  </a:cubicBezTo>
                                  <a:lnTo>
                                    <a:pt x="19648" y="10246"/>
                                  </a:lnTo>
                                  <a:lnTo>
                                    <a:pt x="19732" y="10246"/>
                                  </a:lnTo>
                                  <a:cubicBezTo>
                                    <a:pt x="19740" y="10246"/>
                                    <a:pt x="19748" y="10186"/>
                                    <a:pt x="19748" y="10126"/>
                                  </a:cubicBezTo>
                                  <a:lnTo>
                                    <a:pt x="19748" y="9017"/>
                                  </a:lnTo>
                                  <a:cubicBezTo>
                                    <a:pt x="19748" y="8958"/>
                                    <a:pt x="19740" y="8898"/>
                                    <a:pt x="19732" y="8898"/>
                                  </a:cubicBezTo>
                                  <a:lnTo>
                                    <a:pt x="19656" y="8898"/>
                                  </a:lnTo>
                                  <a:lnTo>
                                    <a:pt x="19656" y="8269"/>
                                  </a:lnTo>
                                  <a:cubicBezTo>
                                    <a:pt x="19656" y="8209"/>
                                    <a:pt x="19648" y="8149"/>
                                    <a:pt x="19640" y="8149"/>
                                  </a:cubicBezTo>
                                  <a:lnTo>
                                    <a:pt x="19492" y="8149"/>
                                  </a:lnTo>
                                  <a:cubicBezTo>
                                    <a:pt x="19484" y="8149"/>
                                    <a:pt x="19476" y="8209"/>
                                    <a:pt x="19476" y="8269"/>
                                  </a:cubicBezTo>
                                  <a:lnTo>
                                    <a:pt x="19476" y="8898"/>
                                  </a:lnTo>
                                  <a:lnTo>
                                    <a:pt x="19392" y="8898"/>
                                  </a:lnTo>
                                  <a:cubicBezTo>
                                    <a:pt x="19384" y="8898"/>
                                    <a:pt x="19376" y="8958"/>
                                    <a:pt x="19376" y="9017"/>
                                  </a:cubicBezTo>
                                  <a:lnTo>
                                    <a:pt x="19376" y="10126"/>
                                  </a:lnTo>
                                  <a:close/>
                                  <a:moveTo>
                                    <a:pt x="19368" y="15998"/>
                                  </a:moveTo>
                                  <a:cubicBezTo>
                                    <a:pt x="19368" y="16058"/>
                                    <a:pt x="19376" y="16118"/>
                                    <a:pt x="19384" y="16118"/>
                                  </a:cubicBezTo>
                                  <a:lnTo>
                                    <a:pt x="19468" y="16118"/>
                                  </a:lnTo>
                                  <a:lnTo>
                                    <a:pt x="19468" y="16747"/>
                                  </a:lnTo>
                                  <a:cubicBezTo>
                                    <a:pt x="19468" y="16807"/>
                                    <a:pt x="19476" y="16867"/>
                                    <a:pt x="19484" y="16867"/>
                                  </a:cubicBezTo>
                                  <a:lnTo>
                                    <a:pt x="19632" y="16867"/>
                                  </a:lnTo>
                                  <a:cubicBezTo>
                                    <a:pt x="19640" y="16867"/>
                                    <a:pt x="19648" y="16807"/>
                                    <a:pt x="19648" y="16747"/>
                                  </a:cubicBezTo>
                                  <a:lnTo>
                                    <a:pt x="19648" y="16118"/>
                                  </a:lnTo>
                                  <a:lnTo>
                                    <a:pt x="19732" y="16118"/>
                                  </a:lnTo>
                                  <a:cubicBezTo>
                                    <a:pt x="19740" y="16118"/>
                                    <a:pt x="19748" y="16058"/>
                                    <a:pt x="19748" y="15998"/>
                                  </a:cubicBezTo>
                                  <a:lnTo>
                                    <a:pt x="19748" y="14889"/>
                                  </a:lnTo>
                                  <a:cubicBezTo>
                                    <a:pt x="19748" y="14829"/>
                                    <a:pt x="19740" y="14769"/>
                                    <a:pt x="19732" y="14769"/>
                                  </a:cubicBezTo>
                                  <a:lnTo>
                                    <a:pt x="19656" y="14769"/>
                                  </a:lnTo>
                                  <a:lnTo>
                                    <a:pt x="19656" y="14140"/>
                                  </a:lnTo>
                                  <a:cubicBezTo>
                                    <a:pt x="19656" y="14080"/>
                                    <a:pt x="19648" y="14021"/>
                                    <a:pt x="19640" y="14021"/>
                                  </a:cubicBezTo>
                                  <a:lnTo>
                                    <a:pt x="19492" y="14021"/>
                                  </a:lnTo>
                                  <a:cubicBezTo>
                                    <a:pt x="19484" y="14021"/>
                                    <a:pt x="19476" y="14080"/>
                                    <a:pt x="19476" y="14140"/>
                                  </a:cubicBezTo>
                                  <a:lnTo>
                                    <a:pt x="19476" y="14769"/>
                                  </a:lnTo>
                                  <a:lnTo>
                                    <a:pt x="19392" y="14769"/>
                                  </a:lnTo>
                                  <a:cubicBezTo>
                                    <a:pt x="19384" y="14769"/>
                                    <a:pt x="19376" y="14829"/>
                                    <a:pt x="19376" y="14889"/>
                                  </a:cubicBezTo>
                                  <a:lnTo>
                                    <a:pt x="19376" y="15998"/>
                                  </a:lnTo>
                                  <a:close/>
                                  <a:moveTo>
                                    <a:pt x="0" y="0"/>
                                  </a:moveTo>
                                  <a:lnTo>
                                    <a:pt x="0" y="2127"/>
                                  </a:lnTo>
                                  <a:lnTo>
                                    <a:pt x="19864" y="2127"/>
                                  </a:lnTo>
                                  <a:lnTo>
                                    <a:pt x="19864" y="2277"/>
                                  </a:lnTo>
                                  <a:cubicBezTo>
                                    <a:pt x="19864" y="2367"/>
                                    <a:pt x="19872" y="2427"/>
                                    <a:pt x="19884" y="2427"/>
                                  </a:cubicBezTo>
                                  <a:lnTo>
                                    <a:pt x="20048" y="2427"/>
                                  </a:lnTo>
                                  <a:cubicBezTo>
                                    <a:pt x="20060" y="2427"/>
                                    <a:pt x="20068" y="2367"/>
                                    <a:pt x="20068" y="2277"/>
                                  </a:cubicBezTo>
                                  <a:lnTo>
                                    <a:pt x="20068" y="2127"/>
                                  </a:lnTo>
                                  <a:lnTo>
                                    <a:pt x="20256" y="2127"/>
                                  </a:lnTo>
                                  <a:lnTo>
                                    <a:pt x="20256" y="2846"/>
                                  </a:lnTo>
                                  <a:lnTo>
                                    <a:pt x="20152" y="2846"/>
                                  </a:lnTo>
                                  <a:cubicBezTo>
                                    <a:pt x="20140" y="2846"/>
                                    <a:pt x="20132" y="2906"/>
                                    <a:pt x="20132" y="2996"/>
                                  </a:cubicBezTo>
                                  <a:lnTo>
                                    <a:pt x="20132" y="3625"/>
                                  </a:lnTo>
                                  <a:lnTo>
                                    <a:pt x="20132" y="3625"/>
                                  </a:lnTo>
                                  <a:lnTo>
                                    <a:pt x="20132" y="4374"/>
                                  </a:lnTo>
                                  <a:cubicBezTo>
                                    <a:pt x="20132" y="4464"/>
                                    <a:pt x="20140" y="4524"/>
                                    <a:pt x="20152" y="4524"/>
                                  </a:cubicBezTo>
                                  <a:lnTo>
                                    <a:pt x="20256" y="4524"/>
                                  </a:lnTo>
                                  <a:lnTo>
                                    <a:pt x="20256" y="5303"/>
                                  </a:lnTo>
                                  <a:cubicBezTo>
                                    <a:pt x="20256" y="5392"/>
                                    <a:pt x="20264" y="5452"/>
                                    <a:pt x="20276" y="5452"/>
                                  </a:cubicBezTo>
                                  <a:lnTo>
                                    <a:pt x="20460" y="5452"/>
                                  </a:lnTo>
                                  <a:cubicBezTo>
                                    <a:pt x="20472" y="5452"/>
                                    <a:pt x="20480" y="5392"/>
                                    <a:pt x="20480" y="5303"/>
                                  </a:cubicBezTo>
                                  <a:lnTo>
                                    <a:pt x="20480" y="4524"/>
                                  </a:lnTo>
                                  <a:lnTo>
                                    <a:pt x="20584" y="4524"/>
                                  </a:lnTo>
                                  <a:cubicBezTo>
                                    <a:pt x="20596" y="4524"/>
                                    <a:pt x="20604" y="4464"/>
                                    <a:pt x="20604" y="4374"/>
                                  </a:cubicBezTo>
                                  <a:lnTo>
                                    <a:pt x="20604" y="2996"/>
                                  </a:lnTo>
                                  <a:cubicBezTo>
                                    <a:pt x="20604" y="2906"/>
                                    <a:pt x="20596" y="2846"/>
                                    <a:pt x="20584" y="2846"/>
                                  </a:cubicBezTo>
                                  <a:lnTo>
                                    <a:pt x="20480" y="2846"/>
                                  </a:lnTo>
                                  <a:lnTo>
                                    <a:pt x="20480" y="2127"/>
                                  </a:lnTo>
                                  <a:lnTo>
                                    <a:pt x="20644" y="2127"/>
                                  </a:lnTo>
                                  <a:lnTo>
                                    <a:pt x="20644" y="2636"/>
                                  </a:lnTo>
                                  <a:cubicBezTo>
                                    <a:pt x="20644" y="2726"/>
                                    <a:pt x="20656" y="2816"/>
                                    <a:pt x="20668" y="2816"/>
                                  </a:cubicBezTo>
                                  <a:lnTo>
                                    <a:pt x="20872" y="2816"/>
                                  </a:lnTo>
                                  <a:cubicBezTo>
                                    <a:pt x="20872" y="2816"/>
                                    <a:pt x="20876" y="2816"/>
                                    <a:pt x="20876" y="2816"/>
                                  </a:cubicBezTo>
                                  <a:cubicBezTo>
                                    <a:pt x="20876" y="2816"/>
                                    <a:pt x="20876" y="2846"/>
                                    <a:pt x="20876" y="2846"/>
                                  </a:cubicBezTo>
                                  <a:lnTo>
                                    <a:pt x="20876" y="4554"/>
                                  </a:lnTo>
                                  <a:cubicBezTo>
                                    <a:pt x="20876" y="4673"/>
                                    <a:pt x="20888" y="4763"/>
                                    <a:pt x="20904" y="4763"/>
                                  </a:cubicBezTo>
                                  <a:lnTo>
                                    <a:pt x="21036" y="4763"/>
                                  </a:lnTo>
                                  <a:lnTo>
                                    <a:pt x="21036" y="5752"/>
                                  </a:lnTo>
                                  <a:cubicBezTo>
                                    <a:pt x="21036" y="5872"/>
                                    <a:pt x="21048" y="5962"/>
                                    <a:pt x="21064" y="5962"/>
                                  </a:cubicBezTo>
                                  <a:lnTo>
                                    <a:pt x="21248" y="5962"/>
                                  </a:lnTo>
                                  <a:lnTo>
                                    <a:pt x="21248" y="7400"/>
                                  </a:lnTo>
                                  <a:lnTo>
                                    <a:pt x="21064" y="7400"/>
                                  </a:lnTo>
                                  <a:cubicBezTo>
                                    <a:pt x="21056" y="7400"/>
                                    <a:pt x="21048" y="7430"/>
                                    <a:pt x="21044" y="7490"/>
                                  </a:cubicBezTo>
                                  <a:lnTo>
                                    <a:pt x="21044" y="6022"/>
                                  </a:lnTo>
                                  <a:cubicBezTo>
                                    <a:pt x="21044" y="5932"/>
                                    <a:pt x="21032" y="5842"/>
                                    <a:pt x="21020" y="5842"/>
                                  </a:cubicBezTo>
                                  <a:lnTo>
                                    <a:pt x="20896" y="5842"/>
                                  </a:lnTo>
                                  <a:lnTo>
                                    <a:pt x="20896" y="4973"/>
                                  </a:lnTo>
                                  <a:cubicBezTo>
                                    <a:pt x="20896" y="4883"/>
                                    <a:pt x="20884" y="4793"/>
                                    <a:pt x="20872" y="4793"/>
                                  </a:cubicBezTo>
                                  <a:lnTo>
                                    <a:pt x="20668" y="4793"/>
                                  </a:lnTo>
                                  <a:cubicBezTo>
                                    <a:pt x="20656" y="4793"/>
                                    <a:pt x="20644" y="4883"/>
                                    <a:pt x="20644" y="4973"/>
                                  </a:cubicBezTo>
                                  <a:lnTo>
                                    <a:pt x="20644" y="5842"/>
                                  </a:lnTo>
                                  <a:lnTo>
                                    <a:pt x="20528" y="5842"/>
                                  </a:lnTo>
                                  <a:cubicBezTo>
                                    <a:pt x="20516" y="5842"/>
                                    <a:pt x="20504" y="5932"/>
                                    <a:pt x="20504" y="6022"/>
                                  </a:cubicBezTo>
                                  <a:lnTo>
                                    <a:pt x="20504" y="7549"/>
                                  </a:lnTo>
                                  <a:cubicBezTo>
                                    <a:pt x="20504" y="7639"/>
                                    <a:pt x="20516" y="7729"/>
                                    <a:pt x="20528" y="7729"/>
                                  </a:cubicBezTo>
                                  <a:lnTo>
                                    <a:pt x="20644" y="7729"/>
                                  </a:lnTo>
                                  <a:lnTo>
                                    <a:pt x="20644" y="8598"/>
                                  </a:lnTo>
                                  <a:cubicBezTo>
                                    <a:pt x="20644" y="8688"/>
                                    <a:pt x="20656" y="8778"/>
                                    <a:pt x="20668" y="8778"/>
                                  </a:cubicBezTo>
                                  <a:lnTo>
                                    <a:pt x="20872" y="8778"/>
                                  </a:lnTo>
                                  <a:cubicBezTo>
                                    <a:pt x="20872" y="8778"/>
                                    <a:pt x="20876" y="8778"/>
                                    <a:pt x="20876" y="8778"/>
                                  </a:cubicBezTo>
                                  <a:lnTo>
                                    <a:pt x="20876" y="10455"/>
                                  </a:lnTo>
                                  <a:cubicBezTo>
                                    <a:pt x="20876" y="10575"/>
                                    <a:pt x="20888" y="10665"/>
                                    <a:pt x="20904" y="10665"/>
                                  </a:cubicBezTo>
                                  <a:lnTo>
                                    <a:pt x="21036" y="10665"/>
                                  </a:lnTo>
                                  <a:lnTo>
                                    <a:pt x="21036" y="11654"/>
                                  </a:lnTo>
                                  <a:cubicBezTo>
                                    <a:pt x="21036" y="11774"/>
                                    <a:pt x="21048" y="11863"/>
                                    <a:pt x="21064" y="11863"/>
                                  </a:cubicBezTo>
                                  <a:lnTo>
                                    <a:pt x="21248" y="11863"/>
                                  </a:lnTo>
                                  <a:lnTo>
                                    <a:pt x="21248" y="13301"/>
                                  </a:lnTo>
                                  <a:lnTo>
                                    <a:pt x="21064" y="13301"/>
                                  </a:lnTo>
                                  <a:cubicBezTo>
                                    <a:pt x="21056" y="13301"/>
                                    <a:pt x="21048" y="13331"/>
                                    <a:pt x="21044" y="13391"/>
                                  </a:cubicBezTo>
                                  <a:lnTo>
                                    <a:pt x="21044" y="11923"/>
                                  </a:lnTo>
                                  <a:cubicBezTo>
                                    <a:pt x="21044" y="11834"/>
                                    <a:pt x="21032" y="11744"/>
                                    <a:pt x="21020" y="11744"/>
                                  </a:cubicBezTo>
                                  <a:lnTo>
                                    <a:pt x="20896" y="11744"/>
                                  </a:lnTo>
                                  <a:lnTo>
                                    <a:pt x="20896" y="10785"/>
                                  </a:lnTo>
                                  <a:cubicBezTo>
                                    <a:pt x="20896" y="10695"/>
                                    <a:pt x="20884" y="10605"/>
                                    <a:pt x="20872" y="10605"/>
                                  </a:cubicBezTo>
                                  <a:lnTo>
                                    <a:pt x="20668" y="10605"/>
                                  </a:lnTo>
                                  <a:cubicBezTo>
                                    <a:pt x="20656" y="10605"/>
                                    <a:pt x="20644" y="10695"/>
                                    <a:pt x="20644" y="10785"/>
                                  </a:cubicBezTo>
                                  <a:lnTo>
                                    <a:pt x="20644" y="11654"/>
                                  </a:lnTo>
                                  <a:lnTo>
                                    <a:pt x="20528" y="11654"/>
                                  </a:lnTo>
                                  <a:cubicBezTo>
                                    <a:pt x="20516" y="11654"/>
                                    <a:pt x="20504" y="11744"/>
                                    <a:pt x="20504" y="11834"/>
                                  </a:cubicBezTo>
                                  <a:lnTo>
                                    <a:pt x="20504" y="13361"/>
                                  </a:lnTo>
                                  <a:cubicBezTo>
                                    <a:pt x="20504" y="13451"/>
                                    <a:pt x="20516" y="13541"/>
                                    <a:pt x="20528" y="13541"/>
                                  </a:cubicBezTo>
                                  <a:lnTo>
                                    <a:pt x="20644" y="13541"/>
                                  </a:lnTo>
                                  <a:lnTo>
                                    <a:pt x="20644" y="14410"/>
                                  </a:lnTo>
                                  <a:cubicBezTo>
                                    <a:pt x="20644" y="14500"/>
                                    <a:pt x="20656" y="14590"/>
                                    <a:pt x="20668" y="14590"/>
                                  </a:cubicBezTo>
                                  <a:lnTo>
                                    <a:pt x="20872" y="14590"/>
                                  </a:lnTo>
                                  <a:cubicBezTo>
                                    <a:pt x="20872" y="14590"/>
                                    <a:pt x="20876" y="14590"/>
                                    <a:pt x="20876" y="14590"/>
                                  </a:cubicBezTo>
                                  <a:lnTo>
                                    <a:pt x="20876" y="16267"/>
                                  </a:lnTo>
                                  <a:cubicBezTo>
                                    <a:pt x="20876" y="16387"/>
                                    <a:pt x="20888" y="16477"/>
                                    <a:pt x="20904" y="16477"/>
                                  </a:cubicBezTo>
                                  <a:lnTo>
                                    <a:pt x="21036" y="16477"/>
                                  </a:lnTo>
                                  <a:lnTo>
                                    <a:pt x="21036" y="17466"/>
                                  </a:lnTo>
                                  <a:cubicBezTo>
                                    <a:pt x="21036" y="17586"/>
                                    <a:pt x="21048" y="17675"/>
                                    <a:pt x="21064" y="17675"/>
                                  </a:cubicBezTo>
                                  <a:lnTo>
                                    <a:pt x="21248" y="17675"/>
                                  </a:lnTo>
                                  <a:lnTo>
                                    <a:pt x="21248" y="19113"/>
                                  </a:lnTo>
                                  <a:lnTo>
                                    <a:pt x="21064" y="19113"/>
                                  </a:lnTo>
                                  <a:cubicBezTo>
                                    <a:pt x="21056" y="19113"/>
                                    <a:pt x="21048" y="19143"/>
                                    <a:pt x="21044" y="19203"/>
                                  </a:cubicBezTo>
                                  <a:lnTo>
                                    <a:pt x="21044" y="17675"/>
                                  </a:lnTo>
                                  <a:cubicBezTo>
                                    <a:pt x="21044" y="17586"/>
                                    <a:pt x="21032" y="17496"/>
                                    <a:pt x="21020" y="17496"/>
                                  </a:cubicBezTo>
                                  <a:lnTo>
                                    <a:pt x="20896" y="17496"/>
                                  </a:lnTo>
                                  <a:lnTo>
                                    <a:pt x="20896" y="16627"/>
                                  </a:lnTo>
                                  <a:cubicBezTo>
                                    <a:pt x="20896" y="16537"/>
                                    <a:pt x="20884" y="16447"/>
                                    <a:pt x="20872" y="16447"/>
                                  </a:cubicBezTo>
                                  <a:lnTo>
                                    <a:pt x="20668" y="16447"/>
                                  </a:lnTo>
                                  <a:cubicBezTo>
                                    <a:pt x="20656" y="16447"/>
                                    <a:pt x="20644" y="16537"/>
                                    <a:pt x="20644" y="16627"/>
                                  </a:cubicBezTo>
                                  <a:lnTo>
                                    <a:pt x="20644" y="17496"/>
                                  </a:lnTo>
                                  <a:lnTo>
                                    <a:pt x="20528" y="17496"/>
                                  </a:lnTo>
                                  <a:cubicBezTo>
                                    <a:pt x="20516" y="17496"/>
                                    <a:pt x="20504" y="17586"/>
                                    <a:pt x="20504" y="17675"/>
                                  </a:cubicBezTo>
                                  <a:lnTo>
                                    <a:pt x="20504" y="19203"/>
                                  </a:lnTo>
                                  <a:cubicBezTo>
                                    <a:pt x="20504" y="19293"/>
                                    <a:pt x="20516" y="19383"/>
                                    <a:pt x="20528" y="19383"/>
                                  </a:cubicBezTo>
                                  <a:lnTo>
                                    <a:pt x="20644" y="19383"/>
                                  </a:lnTo>
                                  <a:lnTo>
                                    <a:pt x="20644" y="20252"/>
                                  </a:lnTo>
                                  <a:cubicBezTo>
                                    <a:pt x="20644" y="20342"/>
                                    <a:pt x="20656" y="20432"/>
                                    <a:pt x="20668" y="20432"/>
                                  </a:cubicBezTo>
                                  <a:lnTo>
                                    <a:pt x="20872" y="20432"/>
                                  </a:lnTo>
                                  <a:cubicBezTo>
                                    <a:pt x="20872" y="20432"/>
                                    <a:pt x="20876" y="20432"/>
                                    <a:pt x="20876" y="20432"/>
                                  </a:cubicBezTo>
                                  <a:cubicBezTo>
                                    <a:pt x="20876" y="20432"/>
                                    <a:pt x="20876" y="20462"/>
                                    <a:pt x="20876" y="20462"/>
                                  </a:cubicBezTo>
                                  <a:lnTo>
                                    <a:pt x="20876" y="21570"/>
                                  </a:lnTo>
                                  <a:lnTo>
                                    <a:pt x="21472" y="21570"/>
                                  </a:lnTo>
                                  <a:lnTo>
                                    <a:pt x="21472" y="20881"/>
                                  </a:lnTo>
                                  <a:lnTo>
                                    <a:pt x="21600" y="20881"/>
                                  </a:lnTo>
                                  <a:lnTo>
                                    <a:pt x="21600" y="15938"/>
                                  </a:lnTo>
                                  <a:lnTo>
                                    <a:pt x="21472" y="15938"/>
                                  </a:lnTo>
                                  <a:lnTo>
                                    <a:pt x="21472" y="15039"/>
                                  </a:lnTo>
                                  <a:lnTo>
                                    <a:pt x="21600" y="15039"/>
                                  </a:lnTo>
                                  <a:lnTo>
                                    <a:pt x="21600" y="10096"/>
                                  </a:lnTo>
                                  <a:lnTo>
                                    <a:pt x="21472" y="10096"/>
                                  </a:lnTo>
                                  <a:lnTo>
                                    <a:pt x="21472" y="9167"/>
                                  </a:lnTo>
                                  <a:lnTo>
                                    <a:pt x="21600" y="9167"/>
                                  </a:lnTo>
                                  <a:lnTo>
                                    <a:pt x="21600" y="4224"/>
                                  </a:lnTo>
                                  <a:lnTo>
                                    <a:pt x="21472" y="4224"/>
                                  </a:lnTo>
                                  <a:lnTo>
                                    <a:pt x="21472" y="3236"/>
                                  </a:lnTo>
                                  <a:lnTo>
                                    <a:pt x="21600" y="3236"/>
                                  </a:lnTo>
                                  <a:lnTo>
                                    <a:pt x="21600" y="2097"/>
                                  </a:lnTo>
                                  <a:lnTo>
                                    <a:pt x="21600" y="2097"/>
                                  </a:lnTo>
                                  <a:lnTo>
                                    <a:pt x="21600" y="0"/>
                                  </a:lnTo>
                                  <a:lnTo>
                                    <a:pt x="0" y="0"/>
                                  </a:lnTo>
                                  <a:close/>
                                  <a:moveTo>
                                    <a:pt x="21032" y="2636"/>
                                  </a:moveTo>
                                  <a:lnTo>
                                    <a:pt x="20900" y="2636"/>
                                  </a:lnTo>
                                  <a:cubicBezTo>
                                    <a:pt x="20896" y="2636"/>
                                    <a:pt x="20896" y="2636"/>
                                    <a:pt x="20892" y="2636"/>
                                  </a:cubicBezTo>
                                  <a:cubicBezTo>
                                    <a:pt x="20892" y="2636"/>
                                    <a:pt x="20892" y="2606"/>
                                    <a:pt x="20892" y="2606"/>
                                  </a:cubicBezTo>
                                  <a:lnTo>
                                    <a:pt x="20892" y="2097"/>
                                  </a:lnTo>
                                  <a:lnTo>
                                    <a:pt x="21028" y="2097"/>
                                  </a:lnTo>
                                  <a:lnTo>
                                    <a:pt x="21028" y="2636"/>
                                  </a:lnTo>
                                  <a:close/>
                                  <a:moveTo>
                                    <a:pt x="21032" y="8508"/>
                                  </a:moveTo>
                                  <a:lnTo>
                                    <a:pt x="20900" y="8508"/>
                                  </a:lnTo>
                                  <a:cubicBezTo>
                                    <a:pt x="20896" y="8508"/>
                                    <a:pt x="20896" y="8508"/>
                                    <a:pt x="20896" y="8508"/>
                                  </a:cubicBezTo>
                                  <a:lnTo>
                                    <a:pt x="20896" y="7669"/>
                                  </a:lnTo>
                                  <a:lnTo>
                                    <a:pt x="21012" y="7669"/>
                                  </a:lnTo>
                                  <a:cubicBezTo>
                                    <a:pt x="21020" y="7669"/>
                                    <a:pt x="21028" y="7639"/>
                                    <a:pt x="21032" y="7579"/>
                                  </a:cubicBezTo>
                                  <a:lnTo>
                                    <a:pt x="21032" y="8508"/>
                                  </a:lnTo>
                                  <a:close/>
                                  <a:moveTo>
                                    <a:pt x="21032" y="14410"/>
                                  </a:moveTo>
                                  <a:lnTo>
                                    <a:pt x="20900" y="14410"/>
                                  </a:lnTo>
                                  <a:cubicBezTo>
                                    <a:pt x="20896" y="14410"/>
                                    <a:pt x="20896" y="14410"/>
                                    <a:pt x="20896" y="14410"/>
                                  </a:cubicBezTo>
                                  <a:lnTo>
                                    <a:pt x="20896" y="13571"/>
                                  </a:lnTo>
                                  <a:lnTo>
                                    <a:pt x="21012" y="13571"/>
                                  </a:lnTo>
                                  <a:cubicBezTo>
                                    <a:pt x="21020" y="13571"/>
                                    <a:pt x="21028" y="13541"/>
                                    <a:pt x="21032" y="13481"/>
                                  </a:cubicBezTo>
                                  <a:lnTo>
                                    <a:pt x="21032" y="14410"/>
                                  </a:lnTo>
                                  <a:close/>
                                  <a:moveTo>
                                    <a:pt x="21032" y="20282"/>
                                  </a:moveTo>
                                  <a:lnTo>
                                    <a:pt x="20900" y="20282"/>
                                  </a:lnTo>
                                  <a:cubicBezTo>
                                    <a:pt x="20896" y="20282"/>
                                    <a:pt x="20896" y="20282"/>
                                    <a:pt x="20892" y="20282"/>
                                  </a:cubicBezTo>
                                  <a:cubicBezTo>
                                    <a:pt x="20892" y="20282"/>
                                    <a:pt x="20892" y="20252"/>
                                    <a:pt x="20892" y="20252"/>
                                  </a:cubicBezTo>
                                  <a:lnTo>
                                    <a:pt x="20892" y="19383"/>
                                  </a:lnTo>
                                  <a:lnTo>
                                    <a:pt x="21008" y="19383"/>
                                  </a:lnTo>
                                  <a:cubicBezTo>
                                    <a:pt x="21016" y="19383"/>
                                    <a:pt x="21024" y="19353"/>
                                    <a:pt x="21028" y="19293"/>
                                  </a:cubicBezTo>
                                  <a:lnTo>
                                    <a:pt x="21028" y="20282"/>
                                  </a:lnTo>
                                  <a:close/>
                                  <a:moveTo>
                                    <a:pt x="21420" y="20282"/>
                                  </a:moveTo>
                                  <a:lnTo>
                                    <a:pt x="21312" y="20282"/>
                                  </a:lnTo>
                                  <a:lnTo>
                                    <a:pt x="21312" y="19623"/>
                                  </a:lnTo>
                                  <a:lnTo>
                                    <a:pt x="21420" y="19623"/>
                                  </a:lnTo>
                                  <a:lnTo>
                                    <a:pt x="21420" y="20282"/>
                                  </a:lnTo>
                                  <a:close/>
                                  <a:moveTo>
                                    <a:pt x="21420" y="17286"/>
                                  </a:moveTo>
                                  <a:lnTo>
                                    <a:pt x="21312" y="17286"/>
                                  </a:lnTo>
                                  <a:lnTo>
                                    <a:pt x="21312" y="16507"/>
                                  </a:lnTo>
                                  <a:lnTo>
                                    <a:pt x="21420" y="16507"/>
                                  </a:lnTo>
                                  <a:lnTo>
                                    <a:pt x="21420" y="17286"/>
                                  </a:lnTo>
                                  <a:close/>
                                  <a:moveTo>
                                    <a:pt x="21420" y="14410"/>
                                  </a:moveTo>
                                  <a:lnTo>
                                    <a:pt x="21312" y="14410"/>
                                  </a:lnTo>
                                  <a:lnTo>
                                    <a:pt x="21312" y="13781"/>
                                  </a:lnTo>
                                  <a:lnTo>
                                    <a:pt x="21420" y="13781"/>
                                  </a:lnTo>
                                  <a:lnTo>
                                    <a:pt x="21420" y="14410"/>
                                  </a:lnTo>
                                  <a:close/>
                                  <a:moveTo>
                                    <a:pt x="21420" y="11444"/>
                                  </a:moveTo>
                                  <a:lnTo>
                                    <a:pt x="21312" y="11444"/>
                                  </a:lnTo>
                                  <a:lnTo>
                                    <a:pt x="21312" y="10605"/>
                                  </a:lnTo>
                                  <a:lnTo>
                                    <a:pt x="21420" y="10605"/>
                                  </a:lnTo>
                                  <a:lnTo>
                                    <a:pt x="21420" y="11444"/>
                                  </a:lnTo>
                                  <a:close/>
                                  <a:moveTo>
                                    <a:pt x="21420" y="8508"/>
                                  </a:moveTo>
                                  <a:lnTo>
                                    <a:pt x="21312" y="8508"/>
                                  </a:lnTo>
                                  <a:lnTo>
                                    <a:pt x="21312" y="7879"/>
                                  </a:lnTo>
                                  <a:lnTo>
                                    <a:pt x="21420" y="7879"/>
                                  </a:lnTo>
                                  <a:lnTo>
                                    <a:pt x="21420" y="8508"/>
                                  </a:lnTo>
                                  <a:close/>
                                  <a:moveTo>
                                    <a:pt x="21420" y="5572"/>
                                  </a:moveTo>
                                  <a:lnTo>
                                    <a:pt x="21312" y="5572"/>
                                  </a:lnTo>
                                  <a:lnTo>
                                    <a:pt x="21312" y="4733"/>
                                  </a:lnTo>
                                  <a:lnTo>
                                    <a:pt x="21420" y="4733"/>
                                  </a:lnTo>
                                  <a:lnTo>
                                    <a:pt x="21420" y="5572"/>
                                  </a:lnTo>
                                  <a:close/>
                                  <a:moveTo>
                                    <a:pt x="21420" y="2636"/>
                                  </a:moveTo>
                                  <a:lnTo>
                                    <a:pt x="21312" y="2636"/>
                                  </a:lnTo>
                                  <a:lnTo>
                                    <a:pt x="21312" y="2127"/>
                                  </a:lnTo>
                                  <a:lnTo>
                                    <a:pt x="21420" y="2127"/>
                                  </a:lnTo>
                                  <a:lnTo>
                                    <a:pt x="21420" y="2636"/>
                                  </a:lnTo>
                                  <a:close/>
                                  <a:moveTo>
                                    <a:pt x="19320" y="5902"/>
                                  </a:moveTo>
                                  <a:lnTo>
                                    <a:pt x="19244" y="5902"/>
                                  </a:lnTo>
                                  <a:lnTo>
                                    <a:pt x="19244" y="5333"/>
                                  </a:lnTo>
                                  <a:cubicBezTo>
                                    <a:pt x="19244" y="5273"/>
                                    <a:pt x="19236" y="5213"/>
                                    <a:pt x="19228" y="5213"/>
                                  </a:cubicBezTo>
                                  <a:lnTo>
                                    <a:pt x="19096" y="5213"/>
                                  </a:lnTo>
                                  <a:cubicBezTo>
                                    <a:pt x="19088" y="5213"/>
                                    <a:pt x="19080" y="5273"/>
                                    <a:pt x="19080" y="5333"/>
                                  </a:cubicBezTo>
                                  <a:lnTo>
                                    <a:pt x="19080" y="5902"/>
                                  </a:lnTo>
                                  <a:lnTo>
                                    <a:pt x="19004" y="5902"/>
                                  </a:lnTo>
                                  <a:cubicBezTo>
                                    <a:pt x="18996" y="5902"/>
                                    <a:pt x="18988" y="5962"/>
                                    <a:pt x="18988" y="6022"/>
                                  </a:cubicBezTo>
                                  <a:lnTo>
                                    <a:pt x="18988" y="7040"/>
                                  </a:lnTo>
                                  <a:cubicBezTo>
                                    <a:pt x="18988" y="7100"/>
                                    <a:pt x="18996" y="7160"/>
                                    <a:pt x="19004" y="7160"/>
                                  </a:cubicBezTo>
                                  <a:lnTo>
                                    <a:pt x="19080" y="7160"/>
                                  </a:lnTo>
                                  <a:lnTo>
                                    <a:pt x="19080" y="7729"/>
                                  </a:lnTo>
                                  <a:cubicBezTo>
                                    <a:pt x="19080" y="7789"/>
                                    <a:pt x="19088" y="7849"/>
                                    <a:pt x="19096" y="7849"/>
                                  </a:cubicBezTo>
                                  <a:lnTo>
                                    <a:pt x="19232" y="7849"/>
                                  </a:lnTo>
                                  <a:cubicBezTo>
                                    <a:pt x="19240" y="7849"/>
                                    <a:pt x="19248" y="7789"/>
                                    <a:pt x="19248" y="7729"/>
                                  </a:cubicBezTo>
                                  <a:lnTo>
                                    <a:pt x="19248" y="7160"/>
                                  </a:lnTo>
                                  <a:lnTo>
                                    <a:pt x="19324" y="7160"/>
                                  </a:lnTo>
                                  <a:cubicBezTo>
                                    <a:pt x="19332" y="7160"/>
                                    <a:pt x="19340" y="7100"/>
                                    <a:pt x="19340" y="7040"/>
                                  </a:cubicBezTo>
                                  <a:lnTo>
                                    <a:pt x="19340" y="6022"/>
                                  </a:lnTo>
                                  <a:cubicBezTo>
                                    <a:pt x="19336" y="5932"/>
                                    <a:pt x="19328" y="5902"/>
                                    <a:pt x="19320" y="5902"/>
                                  </a:cubicBezTo>
                                  <a:close/>
                                  <a:moveTo>
                                    <a:pt x="20588" y="20462"/>
                                  </a:moveTo>
                                  <a:lnTo>
                                    <a:pt x="20484" y="20462"/>
                                  </a:lnTo>
                                  <a:lnTo>
                                    <a:pt x="20484" y="19683"/>
                                  </a:lnTo>
                                  <a:cubicBezTo>
                                    <a:pt x="20484" y="19593"/>
                                    <a:pt x="20476" y="19533"/>
                                    <a:pt x="20464" y="19533"/>
                                  </a:cubicBezTo>
                                  <a:lnTo>
                                    <a:pt x="20280" y="19533"/>
                                  </a:lnTo>
                                  <a:cubicBezTo>
                                    <a:pt x="20268" y="19533"/>
                                    <a:pt x="20260" y="19593"/>
                                    <a:pt x="20260" y="19683"/>
                                  </a:cubicBezTo>
                                  <a:lnTo>
                                    <a:pt x="20260" y="20462"/>
                                  </a:lnTo>
                                  <a:lnTo>
                                    <a:pt x="20156" y="20462"/>
                                  </a:lnTo>
                                  <a:cubicBezTo>
                                    <a:pt x="20144" y="20462"/>
                                    <a:pt x="20136" y="20521"/>
                                    <a:pt x="20136" y="20611"/>
                                  </a:cubicBezTo>
                                  <a:lnTo>
                                    <a:pt x="20136" y="21240"/>
                                  </a:lnTo>
                                  <a:lnTo>
                                    <a:pt x="20136" y="21240"/>
                                  </a:lnTo>
                                  <a:lnTo>
                                    <a:pt x="20136" y="21570"/>
                                  </a:lnTo>
                                  <a:lnTo>
                                    <a:pt x="20616" y="21570"/>
                                  </a:lnTo>
                                  <a:lnTo>
                                    <a:pt x="20616" y="20611"/>
                                  </a:lnTo>
                                  <a:cubicBezTo>
                                    <a:pt x="20608" y="20551"/>
                                    <a:pt x="20600" y="20462"/>
                                    <a:pt x="20588" y="20462"/>
                                  </a:cubicBezTo>
                                  <a:close/>
                                  <a:moveTo>
                                    <a:pt x="19640" y="2217"/>
                                  </a:moveTo>
                                  <a:lnTo>
                                    <a:pt x="19492" y="2217"/>
                                  </a:lnTo>
                                  <a:cubicBezTo>
                                    <a:pt x="19484" y="2217"/>
                                    <a:pt x="19476" y="2277"/>
                                    <a:pt x="19476" y="2337"/>
                                  </a:cubicBezTo>
                                  <a:lnTo>
                                    <a:pt x="19476" y="2966"/>
                                  </a:lnTo>
                                  <a:lnTo>
                                    <a:pt x="19392" y="2966"/>
                                  </a:lnTo>
                                  <a:cubicBezTo>
                                    <a:pt x="19384" y="2966"/>
                                    <a:pt x="19376" y="3026"/>
                                    <a:pt x="19376" y="3086"/>
                                  </a:cubicBezTo>
                                  <a:lnTo>
                                    <a:pt x="19376" y="4194"/>
                                  </a:lnTo>
                                  <a:cubicBezTo>
                                    <a:pt x="19376" y="4254"/>
                                    <a:pt x="19384" y="4314"/>
                                    <a:pt x="19392" y="4314"/>
                                  </a:cubicBezTo>
                                  <a:lnTo>
                                    <a:pt x="19476" y="4314"/>
                                  </a:lnTo>
                                  <a:lnTo>
                                    <a:pt x="19476" y="4943"/>
                                  </a:lnTo>
                                  <a:cubicBezTo>
                                    <a:pt x="19476" y="5003"/>
                                    <a:pt x="19484" y="5063"/>
                                    <a:pt x="19492" y="5063"/>
                                  </a:cubicBezTo>
                                  <a:lnTo>
                                    <a:pt x="19640" y="5063"/>
                                  </a:lnTo>
                                  <a:cubicBezTo>
                                    <a:pt x="19648" y="5063"/>
                                    <a:pt x="19656" y="5003"/>
                                    <a:pt x="19656" y="4943"/>
                                  </a:cubicBezTo>
                                  <a:lnTo>
                                    <a:pt x="19656" y="4314"/>
                                  </a:lnTo>
                                  <a:lnTo>
                                    <a:pt x="19740" y="4314"/>
                                  </a:lnTo>
                                  <a:cubicBezTo>
                                    <a:pt x="19748" y="4314"/>
                                    <a:pt x="19756" y="4254"/>
                                    <a:pt x="19756" y="4194"/>
                                  </a:cubicBezTo>
                                  <a:lnTo>
                                    <a:pt x="19756" y="3086"/>
                                  </a:lnTo>
                                  <a:cubicBezTo>
                                    <a:pt x="19756" y="3026"/>
                                    <a:pt x="19748" y="2966"/>
                                    <a:pt x="19740" y="2966"/>
                                  </a:cubicBezTo>
                                  <a:lnTo>
                                    <a:pt x="19656" y="2966"/>
                                  </a:lnTo>
                                  <a:lnTo>
                                    <a:pt x="19656" y="2337"/>
                                  </a:lnTo>
                                  <a:cubicBezTo>
                                    <a:pt x="19656" y="2277"/>
                                    <a:pt x="19648" y="2217"/>
                                    <a:pt x="19640" y="2217"/>
                                  </a:cubicBezTo>
                                  <a:close/>
                                  <a:moveTo>
                                    <a:pt x="19740" y="20641"/>
                                  </a:moveTo>
                                  <a:lnTo>
                                    <a:pt x="19656" y="20641"/>
                                  </a:lnTo>
                                  <a:lnTo>
                                    <a:pt x="19656" y="20012"/>
                                  </a:lnTo>
                                  <a:cubicBezTo>
                                    <a:pt x="19656" y="19952"/>
                                    <a:pt x="19648" y="19892"/>
                                    <a:pt x="19640" y="19892"/>
                                  </a:cubicBezTo>
                                  <a:lnTo>
                                    <a:pt x="19492" y="19892"/>
                                  </a:lnTo>
                                  <a:cubicBezTo>
                                    <a:pt x="19484" y="19892"/>
                                    <a:pt x="19476" y="19952"/>
                                    <a:pt x="19476" y="20012"/>
                                  </a:cubicBezTo>
                                  <a:lnTo>
                                    <a:pt x="19476" y="20641"/>
                                  </a:lnTo>
                                  <a:lnTo>
                                    <a:pt x="19392" y="20641"/>
                                  </a:lnTo>
                                  <a:cubicBezTo>
                                    <a:pt x="19384" y="20641"/>
                                    <a:pt x="19376" y="20701"/>
                                    <a:pt x="19376" y="20761"/>
                                  </a:cubicBezTo>
                                  <a:lnTo>
                                    <a:pt x="19376" y="21600"/>
                                  </a:lnTo>
                                  <a:lnTo>
                                    <a:pt x="19764" y="21600"/>
                                  </a:lnTo>
                                  <a:lnTo>
                                    <a:pt x="19764" y="20761"/>
                                  </a:lnTo>
                                  <a:cubicBezTo>
                                    <a:pt x="19760" y="20701"/>
                                    <a:pt x="19752" y="20641"/>
                                    <a:pt x="19740" y="20641"/>
                                  </a:cubicBezTo>
                                  <a:close/>
                                  <a:moveTo>
                                    <a:pt x="20048" y="5003"/>
                                  </a:moveTo>
                                  <a:lnTo>
                                    <a:pt x="19884" y="5003"/>
                                  </a:lnTo>
                                  <a:cubicBezTo>
                                    <a:pt x="19872" y="5003"/>
                                    <a:pt x="19864" y="5063"/>
                                    <a:pt x="19864" y="5153"/>
                                  </a:cubicBezTo>
                                  <a:lnTo>
                                    <a:pt x="19864" y="5872"/>
                                  </a:lnTo>
                                  <a:lnTo>
                                    <a:pt x="19768" y="5872"/>
                                  </a:lnTo>
                                  <a:cubicBezTo>
                                    <a:pt x="19756" y="5872"/>
                                    <a:pt x="19748" y="5932"/>
                                    <a:pt x="19748" y="6022"/>
                                  </a:cubicBezTo>
                                  <a:lnTo>
                                    <a:pt x="19748" y="6591"/>
                                  </a:lnTo>
                                  <a:lnTo>
                                    <a:pt x="19748" y="6591"/>
                                  </a:lnTo>
                                  <a:lnTo>
                                    <a:pt x="19748" y="7280"/>
                                  </a:lnTo>
                                  <a:cubicBezTo>
                                    <a:pt x="19748" y="7370"/>
                                    <a:pt x="19756" y="7430"/>
                                    <a:pt x="19768" y="7430"/>
                                  </a:cubicBezTo>
                                  <a:lnTo>
                                    <a:pt x="19864" y="7430"/>
                                  </a:lnTo>
                                  <a:lnTo>
                                    <a:pt x="19864" y="8149"/>
                                  </a:lnTo>
                                  <a:cubicBezTo>
                                    <a:pt x="19864" y="8239"/>
                                    <a:pt x="19872" y="8298"/>
                                    <a:pt x="19884" y="8298"/>
                                  </a:cubicBezTo>
                                  <a:lnTo>
                                    <a:pt x="20048" y="8298"/>
                                  </a:lnTo>
                                  <a:cubicBezTo>
                                    <a:pt x="20060" y="8298"/>
                                    <a:pt x="20068" y="8239"/>
                                    <a:pt x="20068" y="8149"/>
                                  </a:cubicBezTo>
                                  <a:lnTo>
                                    <a:pt x="20068" y="7430"/>
                                  </a:lnTo>
                                  <a:lnTo>
                                    <a:pt x="20164" y="7430"/>
                                  </a:lnTo>
                                  <a:cubicBezTo>
                                    <a:pt x="20176" y="7430"/>
                                    <a:pt x="20184" y="7370"/>
                                    <a:pt x="20184" y="7280"/>
                                  </a:cubicBezTo>
                                  <a:lnTo>
                                    <a:pt x="20184" y="5992"/>
                                  </a:lnTo>
                                  <a:cubicBezTo>
                                    <a:pt x="20184" y="5902"/>
                                    <a:pt x="20176" y="5842"/>
                                    <a:pt x="20164" y="5842"/>
                                  </a:cubicBezTo>
                                  <a:lnTo>
                                    <a:pt x="20068" y="5842"/>
                                  </a:lnTo>
                                  <a:lnTo>
                                    <a:pt x="20068" y="5123"/>
                                  </a:lnTo>
                                  <a:cubicBezTo>
                                    <a:pt x="20068" y="5063"/>
                                    <a:pt x="20060" y="5003"/>
                                    <a:pt x="20048" y="5003"/>
                                  </a:cubicBezTo>
                                  <a:close/>
                                  <a:moveTo>
                                    <a:pt x="20460" y="7759"/>
                                  </a:moveTo>
                                  <a:lnTo>
                                    <a:pt x="20276" y="7759"/>
                                  </a:lnTo>
                                  <a:cubicBezTo>
                                    <a:pt x="20264" y="7759"/>
                                    <a:pt x="20256" y="7819"/>
                                    <a:pt x="20256" y="7909"/>
                                  </a:cubicBezTo>
                                  <a:lnTo>
                                    <a:pt x="20256" y="8688"/>
                                  </a:lnTo>
                                  <a:lnTo>
                                    <a:pt x="20152" y="8688"/>
                                  </a:lnTo>
                                  <a:cubicBezTo>
                                    <a:pt x="20140" y="8688"/>
                                    <a:pt x="20132" y="8748"/>
                                    <a:pt x="20132" y="8838"/>
                                  </a:cubicBezTo>
                                  <a:lnTo>
                                    <a:pt x="20132" y="9467"/>
                                  </a:lnTo>
                                  <a:lnTo>
                                    <a:pt x="20132" y="9467"/>
                                  </a:lnTo>
                                  <a:lnTo>
                                    <a:pt x="20132" y="10216"/>
                                  </a:lnTo>
                                  <a:cubicBezTo>
                                    <a:pt x="20132" y="10306"/>
                                    <a:pt x="20140" y="10366"/>
                                    <a:pt x="20152" y="10366"/>
                                  </a:cubicBezTo>
                                  <a:lnTo>
                                    <a:pt x="20256" y="10366"/>
                                  </a:lnTo>
                                  <a:lnTo>
                                    <a:pt x="20256" y="11145"/>
                                  </a:lnTo>
                                  <a:cubicBezTo>
                                    <a:pt x="20256" y="11234"/>
                                    <a:pt x="20264" y="11294"/>
                                    <a:pt x="20276" y="11294"/>
                                  </a:cubicBezTo>
                                  <a:lnTo>
                                    <a:pt x="20460" y="11294"/>
                                  </a:lnTo>
                                  <a:cubicBezTo>
                                    <a:pt x="20472" y="11294"/>
                                    <a:pt x="20480" y="11234"/>
                                    <a:pt x="20480" y="11145"/>
                                  </a:cubicBezTo>
                                  <a:lnTo>
                                    <a:pt x="20480" y="10366"/>
                                  </a:lnTo>
                                  <a:lnTo>
                                    <a:pt x="20584" y="10366"/>
                                  </a:lnTo>
                                  <a:cubicBezTo>
                                    <a:pt x="20596" y="10366"/>
                                    <a:pt x="20604" y="10306"/>
                                    <a:pt x="20604" y="10216"/>
                                  </a:cubicBezTo>
                                  <a:lnTo>
                                    <a:pt x="20604" y="8838"/>
                                  </a:lnTo>
                                  <a:cubicBezTo>
                                    <a:pt x="20604" y="8748"/>
                                    <a:pt x="20596" y="8688"/>
                                    <a:pt x="20584" y="8688"/>
                                  </a:cubicBezTo>
                                  <a:lnTo>
                                    <a:pt x="20480" y="8688"/>
                                  </a:lnTo>
                                  <a:lnTo>
                                    <a:pt x="20480" y="7909"/>
                                  </a:lnTo>
                                  <a:cubicBezTo>
                                    <a:pt x="20480" y="7849"/>
                                    <a:pt x="20472" y="7759"/>
                                    <a:pt x="20460" y="7759"/>
                                  </a:cubicBezTo>
                                  <a:close/>
                                  <a:moveTo>
                                    <a:pt x="20276" y="17256"/>
                                  </a:moveTo>
                                  <a:lnTo>
                                    <a:pt x="20460" y="17256"/>
                                  </a:lnTo>
                                  <a:cubicBezTo>
                                    <a:pt x="20472" y="17256"/>
                                    <a:pt x="20480" y="17196"/>
                                    <a:pt x="20480" y="17106"/>
                                  </a:cubicBezTo>
                                  <a:lnTo>
                                    <a:pt x="20480" y="16327"/>
                                  </a:lnTo>
                                  <a:lnTo>
                                    <a:pt x="20584" y="16327"/>
                                  </a:lnTo>
                                  <a:cubicBezTo>
                                    <a:pt x="20596" y="16327"/>
                                    <a:pt x="20604" y="16267"/>
                                    <a:pt x="20604" y="16178"/>
                                  </a:cubicBezTo>
                                  <a:lnTo>
                                    <a:pt x="20604" y="14799"/>
                                  </a:lnTo>
                                  <a:cubicBezTo>
                                    <a:pt x="20604" y="14710"/>
                                    <a:pt x="20596" y="14650"/>
                                    <a:pt x="20584" y="14650"/>
                                  </a:cubicBezTo>
                                  <a:lnTo>
                                    <a:pt x="20480" y="14650"/>
                                  </a:lnTo>
                                  <a:lnTo>
                                    <a:pt x="20480" y="13871"/>
                                  </a:lnTo>
                                  <a:cubicBezTo>
                                    <a:pt x="20480" y="13781"/>
                                    <a:pt x="20472" y="13721"/>
                                    <a:pt x="20460" y="13721"/>
                                  </a:cubicBezTo>
                                  <a:lnTo>
                                    <a:pt x="20276" y="13721"/>
                                  </a:lnTo>
                                  <a:cubicBezTo>
                                    <a:pt x="20264" y="13721"/>
                                    <a:pt x="20256" y="13781"/>
                                    <a:pt x="20256" y="13871"/>
                                  </a:cubicBezTo>
                                  <a:lnTo>
                                    <a:pt x="20256" y="14650"/>
                                  </a:lnTo>
                                  <a:lnTo>
                                    <a:pt x="20152" y="14650"/>
                                  </a:lnTo>
                                  <a:cubicBezTo>
                                    <a:pt x="20140" y="14650"/>
                                    <a:pt x="20132" y="14710"/>
                                    <a:pt x="20132" y="14799"/>
                                  </a:cubicBezTo>
                                  <a:lnTo>
                                    <a:pt x="20132" y="15429"/>
                                  </a:lnTo>
                                  <a:lnTo>
                                    <a:pt x="20132" y="15429"/>
                                  </a:lnTo>
                                  <a:lnTo>
                                    <a:pt x="20132" y="16178"/>
                                  </a:lnTo>
                                  <a:cubicBezTo>
                                    <a:pt x="20132" y="16267"/>
                                    <a:pt x="20140" y="16327"/>
                                    <a:pt x="20152" y="16327"/>
                                  </a:cubicBezTo>
                                  <a:lnTo>
                                    <a:pt x="20256" y="16327"/>
                                  </a:lnTo>
                                  <a:lnTo>
                                    <a:pt x="20256" y="17106"/>
                                  </a:lnTo>
                                  <a:cubicBezTo>
                                    <a:pt x="20256" y="17166"/>
                                    <a:pt x="20264" y="17256"/>
                                    <a:pt x="20276" y="17256"/>
                                  </a:cubicBezTo>
                                  <a:close/>
                                </a:path>
                              </a:pathLst>
                            </a:custGeom>
                            <a:solidFill>
                              <a:schemeClr val="accent2"/>
                            </a:solidFill>
                            <a:ln w="12700">
                              <a:miter lim="400000"/>
                            </a:ln>
                          </wps:spPr>
                          <wps:bodyPr lIns="38100" tIns="38100" rIns="38100" bIns="38100" anchor="ctr"/>
                        </wps:wsp>
                      </wpg:wgp>
                    </a:graphicData>
                  </a:graphic>
                  <wp14:sizeRelH relativeFrom="margin">
                    <wp14:pctWidth>100000</wp14:pctWidth>
                  </wp14:sizeRelH>
                </wp:anchor>
              </w:drawing>
            </mc:Choice>
            <mc:Fallback xmlns:arto="http://schemas.microsoft.com/office/word/2006/arto" xmlns:adec="http://schemas.microsoft.com/office/drawing/2017/decorative" xmlns:a="http://schemas.openxmlformats.org/drawingml/2006/main">
              <w:pict w14:anchorId="5A1E1B7B">
                <v:group id="Group 10" style="position:absolute;margin-left:0;margin-top:0;width:540pt;height:1in;z-index:-251592704;mso-width-percent:1000;mso-position-horizontal:center;mso-position-horizontal-relative:margin;mso-position-vertical:bottom;mso-position-vertical-relative:page;mso-width-percent:1000;mso-width-relative:margin" alt="&quot;&quot;" coordsize="68580,9144" o:spid="_x0000_s1026" w14:anchorId="3BE8AF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">
                  <v:rect id="Rectangle" style="position:absolute;top:501;width:68580;height:8591;visibility:visible;mso-wrap-style:square;v-text-anchor:middle" o:spid="_x0000_s1027" fillcolor="#264d2b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">
                    <v:stroke miterlimit="4"/>
                    <v:textbox inset="3pt,3pt,3pt,3pt"/>
                  </v:rect>
                  <v:shape id="Shape" style="position:absolute;width:68580;height:9144;visibility:visible;mso-wrap-style:square;v-text-anchor:middle" coordsize="21600,21600" o:spid="_x0000_s1028" fillcolor="#60b966 [3205]" stroked="f" strokeweight="1pt" path="m18904,14889r-68,l18836,14380v,-60,-8,-120,-16,-120l18700,14260v-8,,-16,60,-16,120l18684,14889r-68,c18608,14889,18600,14949,18600,15009r,899c18600,15968,18608,16028,18616,16028r68,l18684,16537v,60,8,120,16,120l18820,16657v8,,16,-60,16,-120l18836,16028r68,c18912,16028,18920,15968,18920,15908r,-899c18916,14919,18912,14889,18904,14889xm18484,6022r-64,l18420,5542v,-60,-4,-90,-12,-90l18300,5452v-8,,-12,30,-12,90l18288,6022r-64,c18216,6022,18212,6052,18212,6111r,809c18212,6980,18216,7010,18224,7010r64,l18288,7490v,59,4,89,12,89l18408,7579v8,,12,-30,12,-89l18420,7010r64,c18492,7010,18496,6980,18496,6920r,-809c18500,6052,18492,6022,18484,6022xm18904,20761r-68,l18836,20252v,-60,-8,-120,-16,-120l18700,20132v-8,,-16,60,-16,120l18684,20761r-68,c18608,20761,18600,20821,18600,20881r,719l18916,21600r,-719c18916,20821,18912,20761,18904,20761xm18904,9017r-68,l18836,8508v,-60,-8,-120,-16,-120l18700,8388v-8,,-16,60,-16,120l18684,9017r-68,c18608,9017,18600,9077,18600,9137r,899c18600,10096,18608,10156,18616,10156r68,l18684,10665v,60,8,120,16,120l18820,10785v8,,16,-60,16,-120l18836,10156r68,c18912,10156,18920,10096,18920,10036r,-899c18916,9047,18912,9017,18904,9017xm18904,3116r-68,l18836,2606v,-60,-8,-119,-16,-119l18700,2487v-8,,-16,59,-16,119l18684,3116r-68,c18608,3116,18600,3176,18600,3236r,898c18600,4194,18608,4254,18616,4254r68,l18684,4763v,60,8,120,16,120l18820,4883v8,,16,-60,16,-120l18836,4254r68,c18912,4254,18920,4194,18920,4134r,-898c18916,3176,18912,3116,18904,3116xm18484,17825r-64,l18420,17346v,-60,-4,-90,-12,-90l18300,17256v-8,,-12,30,-12,90l18288,17825r-64,c18216,17825,18212,17855,18212,17915r,809c18212,18784,18216,18814,18224,18814r64,l18288,19293v,60,4,90,12,90l18408,19383v8,,12,-30,12,-90l18420,18814r64,c18492,18814,18496,18784,18496,18724r,-809c18500,17855,18492,17825,18484,17825xm18484,11893r-64,l18420,11414v,-60,-4,-90,-12,-90l18300,11324v-8,,-12,30,-12,90l18288,11893r-64,c18216,11893,18212,11923,18212,11983r,809c18212,12852,18216,12882,18224,12882r64,l18288,13361v,60,4,90,12,90l18408,13451v8,,12,-30,12,-90l18420,12882r64,c18492,12882,18496,12852,18496,12792r,-809c18500,11923,18492,11893,18484,11893xm18072,14979r-56,l18016,14560v,-60,-4,-90,-12,-90l17908,14470v-8,,-12,30,-12,90l17896,14979r-56,c17832,14979,17828,15009,17828,15069r,719c17828,15848,17832,15878,17840,15878r56,l17896,16297v,60,4,90,12,90l18004,16387v8,,12,-30,12,-90l18016,15878r56,c18080,15878,18084,15848,18084,15788r,-719c18080,15039,18076,14979,18072,14979xm18072,20881r-56,l18016,20462v,-60,-4,-90,-12,-90l17908,20372v-8,,-12,30,-12,90l17896,20881r-56,c17832,20881,17828,20911,17828,20971r,629l18084,21600r,-629c18080,20911,18076,20881,18072,20881xm18072,9107r-56,l18016,8688v,-60,-4,-90,-12,-90l17908,8598v-8,,-12,30,-12,90l17896,9107r-56,c17832,9107,17828,9137,17828,9197r,719c17828,9976,17832,10006,17840,10006r56,l17896,10426v,59,4,89,12,89l18004,10515v8,,12,-30,12,-89l18016,10006r56,c18080,10006,18084,9976,18084,9916r,-719c18080,9137,18076,9107,18072,9107xm19320,11774r-76,l19244,11204v,-59,-8,-119,-16,-119l19096,11085v-8,,-16,60,-16,119l19080,11774r-76,c18996,11774,18988,11834,18988,11893r,1019c18988,12972,18996,13032,19004,13032r76,l19080,13601v,60,8,120,16,120l19232,13721v8,,16,-60,16,-120l19248,13032r76,c19332,13032,19340,12972,19340,12912r,-1019c19336,11834,19328,11774,19320,11774xm18072,3236r-56,l18016,2816v,-60,-4,-90,-12,-90l17908,2726v-8,,-12,30,-12,90l17896,3236r-56,c17832,3236,17828,3265,17828,3325r,719c17828,4104,17832,4134,17840,4134r56,l17896,4554v,60,4,90,12,90l18004,4644v8,,12,-30,12,-90l18016,4134r56,c18080,4134,18084,4104,18084,4044r,-719c18080,3265,18076,3236,18072,3236xm19320,17705r-76,l19244,17136v,-60,-8,-120,-16,-120l19096,17016v-8,,-16,60,-16,120l19080,17705r-76,c18996,17705,18988,17765,18988,17825r,1019c18988,18904,18996,18964,19004,18964r76,l19080,19533v,60,8,120,16,120l19232,19653v8,,16,-60,16,-120l19248,18964r76,c19332,18964,19340,18904,19340,18844r,-1019c19336,17765,19328,17705,19320,17705xm19884,14110r164,c20060,14110,20068,14050,20068,13961r,-719l20164,13242v12,,20,-60,20,-150l20184,11864v,-90,-8,-150,-20,-150l20068,11714r,-719c20068,10905,20060,10845,20048,10845r-164,c19872,10845,19864,10905,19864,10995r,719l19768,11714v-12,,-20,60,-20,150l19748,12433r,l19748,13122v,90,8,150,20,150l19864,13272r,719c19864,14050,19872,14110,19884,14110xm20184,19054r,-1229c20184,17735,20176,17675,20164,17675r-96,l20068,16956v,-89,-8,-149,-20,-149l19884,16807v-12,,-20,60,-20,149l19864,17675r-96,c19756,17675,19748,17735,19748,17825r,569l19748,18394r,689c19748,19173,19756,19233,19768,19233r96,l19864,19952v,90,8,150,20,150l20048,20102v12,,20,-60,20,-150l20068,19233r96,c20172,19203,20184,19143,20184,19054xm19368,10126v,60,8,120,16,120l19468,10246r,629c19468,10935,19476,10995,19484,10995r148,c19640,10995,19648,10935,19648,10875r,-629l19732,10246v8,,16,-60,16,-120l19748,9017v,-59,-8,-119,-16,-119l19656,8898r,-629c19656,8209,19648,8149,19640,8149r-148,c19484,8149,19476,8209,19476,8269r,629l19392,8898v-8,,-16,60,-16,119l19376,10126r-8,xm19368,15998v,60,8,120,16,120l19468,16118r,629c19468,16807,19476,16867,19484,16867r148,c19640,16867,19648,16807,19648,16747r,-629l19732,16118v8,,16,-60,16,-120l19748,14889v,-60,-8,-120,-16,-120l19656,14769r,-629c19656,14080,19648,14021,19640,14021r-148,c19484,14021,19476,14080,19476,14140r,629l19392,14769v-8,,-16,60,-16,120l19376,15998r-8,xm,l,2127r19864,l19864,2277v,90,8,150,20,150l20048,2427v12,,20,-60,20,-150l20068,2127r188,l20256,2846r-104,c20140,2846,20132,2906,20132,2996r,629l20132,3625r,749c20132,4464,20140,4524,20152,4524r104,l20256,5303v,89,8,149,20,149l20460,5452v12,,20,-60,20,-149l20480,4524r104,c20596,4524,20604,4464,20604,4374r,-1378c20604,2906,20596,2846,20584,2846r-104,l20480,2127r164,l20644,2636v,90,12,180,24,180l20872,2816v,,4,,4,c20876,2816,20876,2846,20876,2846r,1708c20876,4673,20888,4763,20904,4763r132,l21036,5752v,120,12,210,28,210l21248,5962r,1438l21064,7400v-8,,-16,30,-20,90l21044,6022v,-90,-12,-180,-24,-180l20896,5842r,-869c20896,4883,20884,4793,20872,4793r-204,c20656,4793,20644,4883,20644,4973r,869l20528,5842v-12,,-24,90,-24,180l20504,7549v,90,12,180,24,180l20644,7729r,869c20644,8688,20656,8778,20668,8778r204,c20872,8778,20876,8778,20876,8778r,1677c20876,10575,20888,10665,20904,10665r132,l21036,11654v,120,12,209,28,209l21248,11863r,1438l21064,13301v-8,,-16,30,-20,90l21044,11923v,-89,-12,-179,-24,-179l20896,11744r,-959c20896,10695,20884,10605,20872,10605r-204,c20656,10605,20644,10695,20644,10785r,869l20528,11654v-12,,-24,90,-24,180l20504,13361v,90,12,180,24,180l20644,13541r,869c20644,14500,20656,14590,20668,14590r204,c20872,14590,20876,14590,20876,14590r,1677c20876,16387,20888,16477,20904,16477r132,l21036,17466v,120,12,209,28,209l21248,17675r,1438l21064,19113v-8,,-16,30,-20,90l21044,17675v,-89,-12,-179,-24,-179l20896,17496r,-869c20896,16537,20884,16447,20872,16447r-204,c20656,16447,20644,16537,20644,16627r,869l20528,17496v-12,,-24,90,-24,179l20504,19203v,90,12,180,24,180l20644,19383r,869c20644,20342,20656,20432,20668,20432r204,c20872,20432,20876,20432,20876,20432v,,,30,,30l20876,21570r596,l21472,20881r128,l21600,15938r-128,l21472,15039r128,l21600,10096r-128,l21472,9167r128,l21600,4224r-128,l21472,3236r128,l21600,2097r,l21600,,,xm21032,2636r-132,c20896,2636,20896,2636,20892,2636v,,,-30,,-30l20892,2097r136,l21028,2636r4,xm21032,8508r-132,c20896,8508,20896,8508,20896,8508r,-839l21012,7669v8,,16,-30,20,-90l21032,8508xm21032,14410r-132,c20896,14410,20896,14410,20896,14410r,-839l21012,13571v8,,16,-30,20,-90l21032,14410xm21032,20282r-132,c20896,20282,20896,20282,20892,20282v,,,-30,,-30l20892,19383r116,c21016,19383,21024,19353,21028,19293r,989l21032,20282xm21420,20282r-108,l21312,19623r108,l21420,20282xm21420,17286r-108,l21312,16507r108,l21420,17286xm21420,14410r-108,l21312,13781r108,l21420,14410xm21420,11444r-108,l21312,10605r108,l21420,11444xm21420,8508r-108,l21312,7879r108,l21420,8508xm21420,5572r-108,l21312,4733r108,l21420,5572xm21420,2636r-108,l21312,2127r108,l21420,2636xm19320,5902r-76,l19244,5333v,-60,-8,-120,-16,-120l19096,5213v-8,,-16,60,-16,120l19080,5902r-76,c18996,5902,18988,5962,18988,6022r,1018c18988,7100,18996,7160,19004,7160r76,l19080,7729v,60,8,120,16,120l19232,7849v8,,16,-60,16,-120l19248,7160r76,c19332,7160,19340,7100,19340,7040r,-1018c19336,5932,19328,5902,19320,5902xm20588,20462r-104,l20484,19683v,-90,-8,-150,-20,-150l20280,19533v-12,,-20,60,-20,150l20260,20462r-104,c20144,20462,20136,20521,20136,20611r,629l20136,21240r,330l20616,21570r,-959c20608,20551,20600,20462,20588,20462xm19640,2217r-148,c19484,2217,19476,2277,19476,2337r,629l19392,2966v-8,,-16,60,-16,120l19376,4194v,60,8,120,16,120l19476,4314r,629c19476,5003,19484,5063,19492,5063r148,c19648,5063,19656,5003,19656,4943r,-629l19740,4314v8,,16,-60,16,-120l19756,3086v,-60,-8,-120,-16,-120l19656,2966r,-629c19656,2277,19648,2217,19640,2217xm19740,20641r-84,l19656,20012v,-60,-8,-120,-16,-120l19492,19892v-8,,-16,60,-16,120l19476,20641r-84,c19384,20641,19376,20701,19376,20761r,839l19764,21600r,-839c19760,20701,19752,20641,19740,20641xm20048,5003r-164,c19872,5003,19864,5063,19864,5153r,719l19768,5872v-12,,-20,60,-20,150l19748,6591r,l19748,7280v,90,8,150,20,150l19864,7430r,719c19864,8239,19872,8298,19884,8298r164,c20060,8298,20068,8239,20068,8149r,-719l20164,7430v12,,20,-60,20,-150l20184,5992v,-90,-8,-150,-20,-150l20068,5842r,-719c20068,5063,20060,5003,20048,5003xm20460,7759r-184,c20264,7759,20256,7819,20256,7909r,779l20152,8688v-12,,-20,60,-20,150l20132,9467r,l20132,10216v,90,8,150,20,150l20256,10366r,779c20256,11234,20264,11294,20276,11294r184,c20472,11294,20480,11234,20480,11145r,-779l20584,10366v12,,20,-60,20,-150l20604,8838v,-90,-8,-150,-20,-150l20480,8688r,-779c20480,7849,20472,7759,20460,7759xm20276,17256r184,c20472,17256,20480,17196,20480,17106r,-779l20584,16327v12,,20,-60,20,-149l20604,14799v,-89,-8,-149,-20,-149l20480,14650r,-779c20480,13781,20472,13721,20460,13721r-184,c20264,13721,20256,13781,20256,13871r,779l20152,14650v-12,,-20,60,-20,149l20132,15429r,l20132,16178v,89,8,149,20,149l20256,16327r,779c20256,17166,20264,17256,20276,172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">
                    <v:stroke miterlimit="4" joinstyle="miter"/>
                    <v:path arrowok="t" o:connecttype="custom" o:connectlocs="3429000,457200;3429000,457200;3429000,457200;3429000,457200" o:connectangles="0,90,180,270" o:extrusionok="f"/>
                  </v:shape>
                  <w10:wrap anchorx="margin" anchory="page"/>
                </v:group>
              </w:pict>
            </mc:Fallback>
          </mc:AlternateContent>
        </w:r>
        <w:r>
          <w:fldChar w:fldCharType="begin"/>
        </w:r>
        <w:r>
          <w:instrText xml:space="preserve"> PAGE   \* MERGEFORMAT </w:instrText>
        </w:r>
        <w:r>
          <w:fldChar w:fldCharType="separate"/>
        </w:r>
        <w:r>
          <w:rPr>
            <w:noProof/>
          </w:rPr>
          <w:t>14</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17B68" w14:textId="77777777" w:rsidR="005235DF" w:rsidRDefault="00000000" w:rsidP="001900D7">
    <w:pPr>
      <w:pStyle w:val="Footer"/>
      <w:jc w:val="center"/>
    </w:pPr>
    <w:sdt>
      <w:sdtPr>
        <w:id w:val="-1079895820"/>
        <w:docPartObj>
          <w:docPartGallery w:val="Page Numbers (Bottom of Page)"/>
          <w:docPartUnique/>
        </w:docPartObj>
      </w:sdtPr>
      <w:sdtEndPr>
        <w:rPr>
          <w:noProof/>
        </w:rPr>
      </w:sdtEndPr>
      <w:sdtContent>
        <w:r w:rsidR="005235DF">
          <w:rPr>
            <w:noProof/>
          </w:rPr>
          <mc:AlternateContent>
            <mc:Choice Requires="wpg">
              <w:drawing>
                <wp:anchor distT="0" distB="0" distL="114300" distR="114300" simplePos="0" relativeHeight="251658246" behindDoc="1" locked="0" layoutInCell="1" allowOverlap="1" wp14:anchorId="12441ED8" wp14:editId="5A60074E">
                  <wp:simplePos x="0" y="0"/>
                  <wp:positionH relativeFrom="margin">
                    <wp:align>center</wp:align>
                  </wp:positionH>
                  <wp:positionV relativeFrom="page">
                    <wp:align>bottom</wp:align>
                  </wp:positionV>
                  <wp:extent cx="6858000" cy="923544"/>
                  <wp:effectExtent l="0" t="0" r="0" b="0"/>
                  <wp:wrapNone/>
                  <wp:docPr id="26" name="Group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23544"/>
                            <a:chOff x="0" y="0"/>
                            <a:chExt cx="6858000" cy="924560"/>
                          </a:xfrm>
                        </wpg:grpSpPr>
                        <wps:wsp>
                          <wps:cNvPr id="35" name="Rectangle"/>
                          <wps:cNvSpPr/>
                          <wps:spPr>
                            <a:xfrm>
                              <a:off x="0" y="60960"/>
                              <a:ext cx="6858000" cy="863600"/>
                            </a:xfrm>
                            <a:prstGeom prst="rect">
                              <a:avLst/>
                            </a:prstGeom>
                            <a:solidFill>
                              <a:schemeClr val="accent1"/>
                            </a:solidFill>
                            <a:ln w="12700">
                              <a:miter lim="400000"/>
                            </a:ln>
                          </wps:spPr>
                          <wps:bodyPr lIns="38100" tIns="38100" rIns="38100" bIns="38100" anchor="ctr"/>
                        </wps:wsp>
                        <wps:wsp>
                          <wps:cNvPr id="40" name="Shape"/>
                          <wps:cNvSpPr/>
                          <wps:spPr>
                            <a:xfrm>
                              <a:off x="0" y="0"/>
                              <a:ext cx="6858000" cy="915670"/>
                            </a:xfrm>
                            <a:custGeom>
                              <a:avLst/>
                              <a:gdLst/>
                              <a:ahLst/>
                              <a:cxnLst>
                                <a:cxn ang="0">
                                  <a:pos x="wd2" y="hd2"/>
                                </a:cxn>
                                <a:cxn ang="5400000">
                                  <a:pos x="wd2" y="hd2"/>
                                </a:cxn>
                                <a:cxn ang="10800000">
                                  <a:pos x="wd2" y="hd2"/>
                                </a:cxn>
                                <a:cxn ang="16200000">
                                  <a:pos x="wd2" y="hd2"/>
                                </a:cxn>
                              </a:cxnLst>
                              <a:rect l="0" t="0" r="r" b="b"/>
                              <a:pathLst>
                                <a:path w="21600" h="21600" extrusionOk="0">
                                  <a:moveTo>
                                    <a:pt x="18904" y="14889"/>
                                  </a:moveTo>
                                  <a:lnTo>
                                    <a:pt x="18836" y="14889"/>
                                  </a:lnTo>
                                  <a:lnTo>
                                    <a:pt x="18836" y="14380"/>
                                  </a:lnTo>
                                  <a:cubicBezTo>
                                    <a:pt x="18836" y="14320"/>
                                    <a:pt x="18828" y="14260"/>
                                    <a:pt x="18820" y="14260"/>
                                  </a:cubicBezTo>
                                  <a:lnTo>
                                    <a:pt x="18700" y="14260"/>
                                  </a:lnTo>
                                  <a:cubicBezTo>
                                    <a:pt x="18692" y="14260"/>
                                    <a:pt x="18684" y="14320"/>
                                    <a:pt x="18684" y="14380"/>
                                  </a:cubicBezTo>
                                  <a:lnTo>
                                    <a:pt x="18684" y="14889"/>
                                  </a:lnTo>
                                  <a:lnTo>
                                    <a:pt x="18616" y="14889"/>
                                  </a:lnTo>
                                  <a:cubicBezTo>
                                    <a:pt x="18608" y="14889"/>
                                    <a:pt x="18600" y="14949"/>
                                    <a:pt x="18600" y="15009"/>
                                  </a:cubicBezTo>
                                  <a:lnTo>
                                    <a:pt x="18600" y="15908"/>
                                  </a:lnTo>
                                  <a:cubicBezTo>
                                    <a:pt x="18600" y="15968"/>
                                    <a:pt x="18608" y="16028"/>
                                    <a:pt x="18616" y="16028"/>
                                  </a:cubicBezTo>
                                  <a:lnTo>
                                    <a:pt x="18684" y="16028"/>
                                  </a:lnTo>
                                  <a:lnTo>
                                    <a:pt x="18684" y="16537"/>
                                  </a:lnTo>
                                  <a:cubicBezTo>
                                    <a:pt x="18684" y="16597"/>
                                    <a:pt x="18692" y="16657"/>
                                    <a:pt x="18700" y="16657"/>
                                  </a:cubicBezTo>
                                  <a:lnTo>
                                    <a:pt x="18820" y="16657"/>
                                  </a:lnTo>
                                  <a:cubicBezTo>
                                    <a:pt x="18828" y="16657"/>
                                    <a:pt x="18836" y="16597"/>
                                    <a:pt x="18836" y="16537"/>
                                  </a:cubicBezTo>
                                  <a:lnTo>
                                    <a:pt x="18836" y="16028"/>
                                  </a:lnTo>
                                  <a:lnTo>
                                    <a:pt x="18904" y="16028"/>
                                  </a:lnTo>
                                  <a:cubicBezTo>
                                    <a:pt x="18912" y="16028"/>
                                    <a:pt x="18920" y="15968"/>
                                    <a:pt x="18920" y="15908"/>
                                  </a:cubicBezTo>
                                  <a:lnTo>
                                    <a:pt x="18920" y="15009"/>
                                  </a:lnTo>
                                  <a:cubicBezTo>
                                    <a:pt x="18916" y="14919"/>
                                    <a:pt x="18912" y="14889"/>
                                    <a:pt x="18904" y="14889"/>
                                  </a:cubicBezTo>
                                  <a:close/>
                                  <a:moveTo>
                                    <a:pt x="18484" y="6022"/>
                                  </a:moveTo>
                                  <a:lnTo>
                                    <a:pt x="18420" y="6022"/>
                                  </a:lnTo>
                                  <a:lnTo>
                                    <a:pt x="18420" y="5542"/>
                                  </a:lnTo>
                                  <a:cubicBezTo>
                                    <a:pt x="18420" y="5482"/>
                                    <a:pt x="18416" y="5452"/>
                                    <a:pt x="18408" y="5452"/>
                                  </a:cubicBezTo>
                                  <a:lnTo>
                                    <a:pt x="18300" y="5452"/>
                                  </a:lnTo>
                                  <a:cubicBezTo>
                                    <a:pt x="18292" y="5452"/>
                                    <a:pt x="18288" y="5482"/>
                                    <a:pt x="18288" y="5542"/>
                                  </a:cubicBezTo>
                                  <a:lnTo>
                                    <a:pt x="18288" y="6022"/>
                                  </a:lnTo>
                                  <a:lnTo>
                                    <a:pt x="18224" y="6022"/>
                                  </a:lnTo>
                                  <a:cubicBezTo>
                                    <a:pt x="18216" y="6022"/>
                                    <a:pt x="18212" y="6052"/>
                                    <a:pt x="18212" y="6111"/>
                                  </a:cubicBezTo>
                                  <a:lnTo>
                                    <a:pt x="18212" y="6920"/>
                                  </a:lnTo>
                                  <a:cubicBezTo>
                                    <a:pt x="18212" y="6980"/>
                                    <a:pt x="18216" y="7010"/>
                                    <a:pt x="18224" y="7010"/>
                                  </a:cubicBezTo>
                                  <a:lnTo>
                                    <a:pt x="18288" y="7010"/>
                                  </a:lnTo>
                                  <a:lnTo>
                                    <a:pt x="18288" y="7490"/>
                                  </a:lnTo>
                                  <a:cubicBezTo>
                                    <a:pt x="18288" y="7549"/>
                                    <a:pt x="18292" y="7579"/>
                                    <a:pt x="18300" y="7579"/>
                                  </a:cubicBezTo>
                                  <a:lnTo>
                                    <a:pt x="18408" y="7579"/>
                                  </a:lnTo>
                                  <a:cubicBezTo>
                                    <a:pt x="18416" y="7579"/>
                                    <a:pt x="18420" y="7549"/>
                                    <a:pt x="18420" y="7490"/>
                                  </a:cubicBezTo>
                                  <a:lnTo>
                                    <a:pt x="18420" y="7010"/>
                                  </a:lnTo>
                                  <a:lnTo>
                                    <a:pt x="18484" y="7010"/>
                                  </a:lnTo>
                                  <a:cubicBezTo>
                                    <a:pt x="18492" y="7010"/>
                                    <a:pt x="18496" y="6980"/>
                                    <a:pt x="18496" y="6920"/>
                                  </a:cubicBezTo>
                                  <a:lnTo>
                                    <a:pt x="18496" y="6111"/>
                                  </a:lnTo>
                                  <a:cubicBezTo>
                                    <a:pt x="18500" y="6052"/>
                                    <a:pt x="18492" y="6022"/>
                                    <a:pt x="18484" y="6022"/>
                                  </a:cubicBezTo>
                                  <a:close/>
                                  <a:moveTo>
                                    <a:pt x="18904" y="20761"/>
                                  </a:moveTo>
                                  <a:lnTo>
                                    <a:pt x="18836" y="20761"/>
                                  </a:lnTo>
                                  <a:lnTo>
                                    <a:pt x="18836" y="20252"/>
                                  </a:lnTo>
                                  <a:cubicBezTo>
                                    <a:pt x="18836" y="20192"/>
                                    <a:pt x="18828" y="20132"/>
                                    <a:pt x="18820" y="20132"/>
                                  </a:cubicBezTo>
                                  <a:lnTo>
                                    <a:pt x="18700" y="20132"/>
                                  </a:lnTo>
                                  <a:cubicBezTo>
                                    <a:pt x="18692" y="20132"/>
                                    <a:pt x="18684" y="20192"/>
                                    <a:pt x="18684" y="20252"/>
                                  </a:cubicBezTo>
                                  <a:lnTo>
                                    <a:pt x="18684" y="20761"/>
                                  </a:lnTo>
                                  <a:lnTo>
                                    <a:pt x="18616" y="20761"/>
                                  </a:lnTo>
                                  <a:cubicBezTo>
                                    <a:pt x="18608" y="20761"/>
                                    <a:pt x="18600" y="20821"/>
                                    <a:pt x="18600" y="20881"/>
                                  </a:cubicBezTo>
                                  <a:lnTo>
                                    <a:pt x="18600" y="21600"/>
                                  </a:lnTo>
                                  <a:lnTo>
                                    <a:pt x="18916" y="21600"/>
                                  </a:lnTo>
                                  <a:lnTo>
                                    <a:pt x="18916" y="20881"/>
                                  </a:lnTo>
                                  <a:cubicBezTo>
                                    <a:pt x="18916" y="20821"/>
                                    <a:pt x="18912" y="20761"/>
                                    <a:pt x="18904" y="20761"/>
                                  </a:cubicBezTo>
                                  <a:close/>
                                  <a:moveTo>
                                    <a:pt x="18904" y="9017"/>
                                  </a:moveTo>
                                  <a:lnTo>
                                    <a:pt x="18836" y="9017"/>
                                  </a:lnTo>
                                  <a:lnTo>
                                    <a:pt x="18836" y="8508"/>
                                  </a:lnTo>
                                  <a:cubicBezTo>
                                    <a:pt x="18836" y="8448"/>
                                    <a:pt x="18828" y="8388"/>
                                    <a:pt x="18820" y="8388"/>
                                  </a:cubicBezTo>
                                  <a:lnTo>
                                    <a:pt x="18700" y="8388"/>
                                  </a:lnTo>
                                  <a:cubicBezTo>
                                    <a:pt x="18692" y="8388"/>
                                    <a:pt x="18684" y="8448"/>
                                    <a:pt x="18684" y="8508"/>
                                  </a:cubicBezTo>
                                  <a:lnTo>
                                    <a:pt x="18684" y="9017"/>
                                  </a:lnTo>
                                  <a:lnTo>
                                    <a:pt x="18616" y="9017"/>
                                  </a:lnTo>
                                  <a:cubicBezTo>
                                    <a:pt x="18608" y="9017"/>
                                    <a:pt x="18600" y="9077"/>
                                    <a:pt x="18600" y="9137"/>
                                  </a:cubicBezTo>
                                  <a:lnTo>
                                    <a:pt x="18600" y="10036"/>
                                  </a:lnTo>
                                  <a:cubicBezTo>
                                    <a:pt x="18600" y="10096"/>
                                    <a:pt x="18608" y="10156"/>
                                    <a:pt x="18616" y="10156"/>
                                  </a:cubicBezTo>
                                  <a:lnTo>
                                    <a:pt x="18684" y="10156"/>
                                  </a:lnTo>
                                  <a:lnTo>
                                    <a:pt x="18684" y="10665"/>
                                  </a:lnTo>
                                  <a:cubicBezTo>
                                    <a:pt x="18684" y="10725"/>
                                    <a:pt x="18692" y="10785"/>
                                    <a:pt x="18700" y="10785"/>
                                  </a:cubicBezTo>
                                  <a:lnTo>
                                    <a:pt x="18820" y="10785"/>
                                  </a:lnTo>
                                  <a:cubicBezTo>
                                    <a:pt x="18828" y="10785"/>
                                    <a:pt x="18836" y="10725"/>
                                    <a:pt x="18836" y="10665"/>
                                  </a:cubicBezTo>
                                  <a:lnTo>
                                    <a:pt x="18836" y="10156"/>
                                  </a:lnTo>
                                  <a:lnTo>
                                    <a:pt x="18904" y="10156"/>
                                  </a:lnTo>
                                  <a:cubicBezTo>
                                    <a:pt x="18912" y="10156"/>
                                    <a:pt x="18920" y="10096"/>
                                    <a:pt x="18920" y="10036"/>
                                  </a:cubicBezTo>
                                  <a:lnTo>
                                    <a:pt x="18920" y="9137"/>
                                  </a:lnTo>
                                  <a:cubicBezTo>
                                    <a:pt x="18916" y="9047"/>
                                    <a:pt x="18912" y="9017"/>
                                    <a:pt x="18904" y="9017"/>
                                  </a:cubicBezTo>
                                  <a:close/>
                                  <a:moveTo>
                                    <a:pt x="18904" y="3116"/>
                                  </a:moveTo>
                                  <a:lnTo>
                                    <a:pt x="18836" y="3116"/>
                                  </a:lnTo>
                                  <a:lnTo>
                                    <a:pt x="18836" y="2606"/>
                                  </a:lnTo>
                                  <a:cubicBezTo>
                                    <a:pt x="18836" y="2546"/>
                                    <a:pt x="18828" y="2487"/>
                                    <a:pt x="18820" y="2487"/>
                                  </a:cubicBezTo>
                                  <a:lnTo>
                                    <a:pt x="18700" y="2487"/>
                                  </a:lnTo>
                                  <a:cubicBezTo>
                                    <a:pt x="18692" y="2487"/>
                                    <a:pt x="18684" y="2546"/>
                                    <a:pt x="18684" y="2606"/>
                                  </a:cubicBezTo>
                                  <a:lnTo>
                                    <a:pt x="18684" y="3116"/>
                                  </a:lnTo>
                                  <a:lnTo>
                                    <a:pt x="18616" y="3116"/>
                                  </a:lnTo>
                                  <a:cubicBezTo>
                                    <a:pt x="18608" y="3116"/>
                                    <a:pt x="18600" y="3176"/>
                                    <a:pt x="18600" y="3236"/>
                                  </a:cubicBezTo>
                                  <a:lnTo>
                                    <a:pt x="18600" y="4134"/>
                                  </a:lnTo>
                                  <a:cubicBezTo>
                                    <a:pt x="18600" y="4194"/>
                                    <a:pt x="18608" y="4254"/>
                                    <a:pt x="18616" y="4254"/>
                                  </a:cubicBezTo>
                                  <a:lnTo>
                                    <a:pt x="18684" y="4254"/>
                                  </a:lnTo>
                                  <a:lnTo>
                                    <a:pt x="18684" y="4763"/>
                                  </a:lnTo>
                                  <a:cubicBezTo>
                                    <a:pt x="18684" y="4823"/>
                                    <a:pt x="18692" y="4883"/>
                                    <a:pt x="18700" y="4883"/>
                                  </a:cubicBezTo>
                                  <a:lnTo>
                                    <a:pt x="18820" y="4883"/>
                                  </a:lnTo>
                                  <a:cubicBezTo>
                                    <a:pt x="18828" y="4883"/>
                                    <a:pt x="18836" y="4823"/>
                                    <a:pt x="18836" y="4763"/>
                                  </a:cubicBezTo>
                                  <a:lnTo>
                                    <a:pt x="18836" y="4254"/>
                                  </a:lnTo>
                                  <a:lnTo>
                                    <a:pt x="18904" y="4254"/>
                                  </a:lnTo>
                                  <a:cubicBezTo>
                                    <a:pt x="18912" y="4254"/>
                                    <a:pt x="18920" y="4194"/>
                                    <a:pt x="18920" y="4134"/>
                                  </a:cubicBezTo>
                                  <a:lnTo>
                                    <a:pt x="18920" y="3236"/>
                                  </a:lnTo>
                                  <a:cubicBezTo>
                                    <a:pt x="18916" y="3176"/>
                                    <a:pt x="18912" y="3116"/>
                                    <a:pt x="18904" y="3116"/>
                                  </a:cubicBezTo>
                                  <a:close/>
                                  <a:moveTo>
                                    <a:pt x="18484" y="17825"/>
                                  </a:moveTo>
                                  <a:lnTo>
                                    <a:pt x="18420" y="17825"/>
                                  </a:lnTo>
                                  <a:lnTo>
                                    <a:pt x="18420" y="17346"/>
                                  </a:lnTo>
                                  <a:cubicBezTo>
                                    <a:pt x="18420" y="17286"/>
                                    <a:pt x="18416" y="17256"/>
                                    <a:pt x="18408" y="17256"/>
                                  </a:cubicBezTo>
                                  <a:lnTo>
                                    <a:pt x="18300" y="17256"/>
                                  </a:lnTo>
                                  <a:cubicBezTo>
                                    <a:pt x="18292" y="17256"/>
                                    <a:pt x="18288" y="17286"/>
                                    <a:pt x="18288" y="17346"/>
                                  </a:cubicBezTo>
                                  <a:lnTo>
                                    <a:pt x="18288" y="17825"/>
                                  </a:lnTo>
                                  <a:lnTo>
                                    <a:pt x="18224" y="17825"/>
                                  </a:lnTo>
                                  <a:cubicBezTo>
                                    <a:pt x="18216" y="17825"/>
                                    <a:pt x="18212" y="17855"/>
                                    <a:pt x="18212" y="17915"/>
                                  </a:cubicBezTo>
                                  <a:lnTo>
                                    <a:pt x="18212" y="18724"/>
                                  </a:lnTo>
                                  <a:cubicBezTo>
                                    <a:pt x="18212" y="18784"/>
                                    <a:pt x="18216" y="18814"/>
                                    <a:pt x="18224" y="18814"/>
                                  </a:cubicBezTo>
                                  <a:lnTo>
                                    <a:pt x="18288" y="18814"/>
                                  </a:lnTo>
                                  <a:lnTo>
                                    <a:pt x="18288" y="19293"/>
                                  </a:lnTo>
                                  <a:cubicBezTo>
                                    <a:pt x="18288" y="19353"/>
                                    <a:pt x="18292" y="19383"/>
                                    <a:pt x="18300" y="19383"/>
                                  </a:cubicBezTo>
                                  <a:lnTo>
                                    <a:pt x="18408" y="19383"/>
                                  </a:lnTo>
                                  <a:cubicBezTo>
                                    <a:pt x="18416" y="19383"/>
                                    <a:pt x="18420" y="19353"/>
                                    <a:pt x="18420" y="19293"/>
                                  </a:cubicBezTo>
                                  <a:lnTo>
                                    <a:pt x="18420" y="18814"/>
                                  </a:lnTo>
                                  <a:lnTo>
                                    <a:pt x="18484" y="18814"/>
                                  </a:lnTo>
                                  <a:cubicBezTo>
                                    <a:pt x="18492" y="18814"/>
                                    <a:pt x="18496" y="18784"/>
                                    <a:pt x="18496" y="18724"/>
                                  </a:cubicBezTo>
                                  <a:lnTo>
                                    <a:pt x="18496" y="17915"/>
                                  </a:lnTo>
                                  <a:cubicBezTo>
                                    <a:pt x="18500" y="17855"/>
                                    <a:pt x="18492" y="17825"/>
                                    <a:pt x="18484" y="17825"/>
                                  </a:cubicBezTo>
                                  <a:close/>
                                  <a:moveTo>
                                    <a:pt x="18484" y="11893"/>
                                  </a:moveTo>
                                  <a:lnTo>
                                    <a:pt x="18420" y="11893"/>
                                  </a:lnTo>
                                  <a:lnTo>
                                    <a:pt x="18420" y="11414"/>
                                  </a:lnTo>
                                  <a:cubicBezTo>
                                    <a:pt x="18420" y="11354"/>
                                    <a:pt x="18416" y="11324"/>
                                    <a:pt x="18408" y="11324"/>
                                  </a:cubicBezTo>
                                  <a:lnTo>
                                    <a:pt x="18300" y="11324"/>
                                  </a:lnTo>
                                  <a:cubicBezTo>
                                    <a:pt x="18292" y="11324"/>
                                    <a:pt x="18288" y="11354"/>
                                    <a:pt x="18288" y="11414"/>
                                  </a:cubicBezTo>
                                  <a:lnTo>
                                    <a:pt x="18288" y="11893"/>
                                  </a:lnTo>
                                  <a:lnTo>
                                    <a:pt x="18224" y="11893"/>
                                  </a:lnTo>
                                  <a:cubicBezTo>
                                    <a:pt x="18216" y="11893"/>
                                    <a:pt x="18212" y="11923"/>
                                    <a:pt x="18212" y="11983"/>
                                  </a:cubicBezTo>
                                  <a:lnTo>
                                    <a:pt x="18212" y="12792"/>
                                  </a:lnTo>
                                  <a:cubicBezTo>
                                    <a:pt x="18212" y="12852"/>
                                    <a:pt x="18216" y="12882"/>
                                    <a:pt x="18224" y="12882"/>
                                  </a:cubicBezTo>
                                  <a:lnTo>
                                    <a:pt x="18288" y="12882"/>
                                  </a:lnTo>
                                  <a:lnTo>
                                    <a:pt x="18288" y="13361"/>
                                  </a:lnTo>
                                  <a:cubicBezTo>
                                    <a:pt x="18288" y="13421"/>
                                    <a:pt x="18292" y="13451"/>
                                    <a:pt x="18300" y="13451"/>
                                  </a:cubicBezTo>
                                  <a:lnTo>
                                    <a:pt x="18408" y="13451"/>
                                  </a:lnTo>
                                  <a:cubicBezTo>
                                    <a:pt x="18416" y="13451"/>
                                    <a:pt x="18420" y="13421"/>
                                    <a:pt x="18420" y="13361"/>
                                  </a:cubicBezTo>
                                  <a:lnTo>
                                    <a:pt x="18420" y="12882"/>
                                  </a:lnTo>
                                  <a:lnTo>
                                    <a:pt x="18484" y="12882"/>
                                  </a:lnTo>
                                  <a:cubicBezTo>
                                    <a:pt x="18492" y="12882"/>
                                    <a:pt x="18496" y="12852"/>
                                    <a:pt x="18496" y="12792"/>
                                  </a:cubicBezTo>
                                  <a:lnTo>
                                    <a:pt x="18496" y="11983"/>
                                  </a:lnTo>
                                  <a:cubicBezTo>
                                    <a:pt x="18500" y="11923"/>
                                    <a:pt x="18492" y="11893"/>
                                    <a:pt x="18484" y="11893"/>
                                  </a:cubicBezTo>
                                  <a:close/>
                                  <a:moveTo>
                                    <a:pt x="18072" y="14979"/>
                                  </a:moveTo>
                                  <a:lnTo>
                                    <a:pt x="18016" y="14979"/>
                                  </a:lnTo>
                                  <a:lnTo>
                                    <a:pt x="18016" y="14560"/>
                                  </a:lnTo>
                                  <a:cubicBezTo>
                                    <a:pt x="18016" y="14500"/>
                                    <a:pt x="18012" y="14470"/>
                                    <a:pt x="18004" y="14470"/>
                                  </a:cubicBezTo>
                                  <a:lnTo>
                                    <a:pt x="17908" y="14470"/>
                                  </a:lnTo>
                                  <a:cubicBezTo>
                                    <a:pt x="17900" y="14470"/>
                                    <a:pt x="17896" y="14500"/>
                                    <a:pt x="17896" y="14560"/>
                                  </a:cubicBezTo>
                                  <a:lnTo>
                                    <a:pt x="17896" y="14979"/>
                                  </a:lnTo>
                                  <a:lnTo>
                                    <a:pt x="17840" y="14979"/>
                                  </a:lnTo>
                                  <a:cubicBezTo>
                                    <a:pt x="17832" y="14979"/>
                                    <a:pt x="17828" y="15009"/>
                                    <a:pt x="17828" y="15069"/>
                                  </a:cubicBezTo>
                                  <a:lnTo>
                                    <a:pt x="17828" y="15788"/>
                                  </a:lnTo>
                                  <a:cubicBezTo>
                                    <a:pt x="17828" y="15848"/>
                                    <a:pt x="17832" y="15878"/>
                                    <a:pt x="17840" y="15878"/>
                                  </a:cubicBezTo>
                                  <a:lnTo>
                                    <a:pt x="17896" y="15878"/>
                                  </a:lnTo>
                                  <a:lnTo>
                                    <a:pt x="17896" y="16297"/>
                                  </a:lnTo>
                                  <a:cubicBezTo>
                                    <a:pt x="17896" y="16357"/>
                                    <a:pt x="17900" y="16387"/>
                                    <a:pt x="17908" y="16387"/>
                                  </a:cubicBezTo>
                                  <a:lnTo>
                                    <a:pt x="18004" y="16387"/>
                                  </a:lnTo>
                                  <a:cubicBezTo>
                                    <a:pt x="18012" y="16387"/>
                                    <a:pt x="18016" y="16357"/>
                                    <a:pt x="18016" y="16297"/>
                                  </a:cubicBezTo>
                                  <a:lnTo>
                                    <a:pt x="18016" y="15878"/>
                                  </a:lnTo>
                                  <a:lnTo>
                                    <a:pt x="18072" y="15878"/>
                                  </a:lnTo>
                                  <a:cubicBezTo>
                                    <a:pt x="18080" y="15878"/>
                                    <a:pt x="18084" y="15848"/>
                                    <a:pt x="18084" y="15788"/>
                                  </a:cubicBezTo>
                                  <a:lnTo>
                                    <a:pt x="18084" y="15069"/>
                                  </a:lnTo>
                                  <a:cubicBezTo>
                                    <a:pt x="18080" y="15039"/>
                                    <a:pt x="18076" y="14979"/>
                                    <a:pt x="18072" y="14979"/>
                                  </a:cubicBezTo>
                                  <a:close/>
                                  <a:moveTo>
                                    <a:pt x="18072" y="20881"/>
                                  </a:moveTo>
                                  <a:lnTo>
                                    <a:pt x="18016" y="20881"/>
                                  </a:lnTo>
                                  <a:lnTo>
                                    <a:pt x="18016" y="20462"/>
                                  </a:lnTo>
                                  <a:cubicBezTo>
                                    <a:pt x="18016" y="20402"/>
                                    <a:pt x="18012" y="20372"/>
                                    <a:pt x="18004" y="20372"/>
                                  </a:cubicBezTo>
                                  <a:lnTo>
                                    <a:pt x="17908" y="20372"/>
                                  </a:lnTo>
                                  <a:cubicBezTo>
                                    <a:pt x="17900" y="20372"/>
                                    <a:pt x="17896" y="20402"/>
                                    <a:pt x="17896" y="20462"/>
                                  </a:cubicBezTo>
                                  <a:lnTo>
                                    <a:pt x="17896" y="20881"/>
                                  </a:lnTo>
                                  <a:lnTo>
                                    <a:pt x="17840" y="20881"/>
                                  </a:lnTo>
                                  <a:cubicBezTo>
                                    <a:pt x="17832" y="20881"/>
                                    <a:pt x="17828" y="20911"/>
                                    <a:pt x="17828" y="20971"/>
                                  </a:cubicBezTo>
                                  <a:lnTo>
                                    <a:pt x="17828" y="21600"/>
                                  </a:lnTo>
                                  <a:lnTo>
                                    <a:pt x="18084" y="21600"/>
                                  </a:lnTo>
                                  <a:lnTo>
                                    <a:pt x="18084" y="20971"/>
                                  </a:lnTo>
                                  <a:cubicBezTo>
                                    <a:pt x="18080" y="20911"/>
                                    <a:pt x="18076" y="20881"/>
                                    <a:pt x="18072" y="20881"/>
                                  </a:cubicBezTo>
                                  <a:close/>
                                  <a:moveTo>
                                    <a:pt x="18072" y="9107"/>
                                  </a:moveTo>
                                  <a:lnTo>
                                    <a:pt x="18016" y="9107"/>
                                  </a:lnTo>
                                  <a:lnTo>
                                    <a:pt x="18016" y="8688"/>
                                  </a:lnTo>
                                  <a:cubicBezTo>
                                    <a:pt x="18016" y="8628"/>
                                    <a:pt x="18012" y="8598"/>
                                    <a:pt x="18004" y="8598"/>
                                  </a:cubicBezTo>
                                  <a:lnTo>
                                    <a:pt x="17908" y="8598"/>
                                  </a:lnTo>
                                  <a:cubicBezTo>
                                    <a:pt x="17900" y="8598"/>
                                    <a:pt x="17896" y="8628"/>
                                    <a:pt x="17896" y="8688"/>
                                  </a:cubicBezTo>
                                  <a:lnTo>
                                    <a:pt x="17896" y="9107"/>
                                  </a:lnTo>
                                  <a:lnTo>
                                    <a:pt x="17840" y="9107"/>
                                  </a:lnTo>
                                  <a:cubicBezTo>
                                    <a:pt x="17832" y="9107"/>
                                    <a:pt x="17828" y="9137"/>
                                    <a:pt x="17828" y="9197"/>
                                  </a:cubicBezTo>
                                  <a:lnTo>
                                    <a:pt x="17828" y="9916"/>
                                  </a:lnTo>
                                  <a:cubicBezTo>
                                    <a:pt x="17828" y="9976"/>
                                    <a:pt x="17832" y="10006"/>
                                    <a:pt x="17840" y="10006"/>
                                  </a:cubicBezTo>
                                  <a:lnTo>
                                    <a:pt x="17896" y="10006"/>
                                  </a:lnTo>
                                  <a:lnTo>
                                    <a:pt x="17896" y="10426"/>
                                  </a:lnTo>
                                  <a:cubicBezTo>
                                    <a:pt x="17896" y="10485"/>
                                    <a:pt x="17900" y="10515"/>
                                    <a:pt x="17908" y="10515"/>
                                  </a:cubicBezTo>
                                  <a:lnTo>
                                    <a:pt x="18004" y="10515"/>
                                  </a:lnTo>
                                  <a:cubicBezTo>
                                    <a:pt x="18012" y="10515"/>
                                    <a:pt x="18016" y="10485"/>
                                    <a:pt x="18016" y="10426"/>
                                  </a:cubicBezTo>
                                  <a:lnTo>
                                    <a:pt x="18016" y="10006"/>
                                  </a:lnTo>
                                  <a:lnTo>
                                    <a:pt x="18072" y="10006"/>
                                  </a:lnTo>
                                  <a:cubicBezTo>
                                    <a:pt x="18080" y="10006"/>
                                    <a:pt x="18084" y="9976"/>
                                    <a:pt x="18084" y="9916"/>
                                  </a:cubicBezTo>
                                  <a:lnTo>
                                    <a:pt x="18084" y="9197"/>
                                  </a:lnTo>
                                  <a:cubicBezTo>
                                    <a:pt x="18080" y="9137"/>
                                    <a:pt x="18076" y="9107"/>
                                    <a:pt x="18072" y="9107"/>
                                  </a:cubicBezTo>
                                  <a:close/>
                                  <a:moveTo>
                                    <a:pt x="19320" y="11774"/>
                                  </a:moveTo>
                                  <a:lnTo>
                                    <a:pt x="19244" y="11774"/>
                                  </a:lnTo>
                                  <a:lnTo>
                                    <a:pt x="19244" y="11204"/>
                                  </a:lnTo>
                                  <a:cubicBezTo>
                                    <a:pt x="19244" y="11145"/>
                                    <a:pt x="19236" y="11085"/>
                                    <a:pt x="19228" y="11085"/>
                                  </a:cubicBezTo>
                                  <a:lnTo>
                                    <a:pt x="19096" y="11085"/>
                                  </a:lnTo>
                                  <a:cubicBezTo>
                                    <a:pt x="19088" y="11085"/>
                                    <a:pt x="19080" y="11145"/>
                                    <a:pt x="19080" y="11204"/>
                                  </a:cubicBezTo>
                                  <a:lnTo>
                                    <a:pt x="19080" y="11774"/>
                                  </a:lnTo>
                                  <a:lnTo>
                                    <a:pt x="19004" y="11774"/>
                                  </a:lnTo>
                                  <a:cubicBezTo>
                                    <a:pt x="18996" y="11774"/>
                                    <a:pt x="18988" y="11834"/>
                                    <a:pt x="18988" y="11893"/>
                                  </a:cubicBezTo>
                                  <a:lnTo>
                                    <a:pt x="18988" y="12912"/>
                                  </a:lnTo>
                                  <a:cubicBezTo>
                                    <a:pt x="18988" y="12972"/>
                                    <a:pt x="18996" y="13032"/>
                                    <a:pt x="19004" y="13032"/>
                                  </a:cubicBezTo>
                                  <a:lnTo>
                                    <a:pt x="19080" y="13032"/>
                                  </a:lnTo>
                                  <a:lnTo>
                                    <a:pt x="19080" y="13601"/>
                                  </a:lnTo>
                                  <a:cubicBezTo>
                                    <a:pt x="19080" y="13661"/>
                                    <a:pt x="19088" y="13721"/>
                                    <a:pt x="19096" y="13721"/>
                                  </a:cubicBezTo>
                                  <a:lnTo>
                                    <a:pt x="19232" y="13721"/>
                                  </a:lnTo>
                                  <a:cubicBezTo>
                                    <a:pt x="19240" y="13721"/>
                                    <a:pt x="19248" y="13661"/>
                                    <a:pt x="19248" y="13601"/>
                                  </a:cubicBezTo>
                                  <a:lnTo>
                                    <a:pt x="19248" y="13032"/>
                                  </a:lnTo>
                                  <a:lnTo>
                                    <a:pt x="19324" y="13032"/>
                                  </a:lnTo>
                                  <a:cubicBezTo>
                                    <a:pt x="19332" y="13032"/>
                                    <a:pt x="19340" y="12972"/>
                                    <a:pt x="19340" y="12912"/>
                                  </a:cubicBezTo>
                                  <a:lnTo>
                                    <a:pt x="19340" y="11893"/>
                                  </a:lnTo>
                                  <a:cubicBezTo>
                                    <a:pt x="19336" y="11834"/>
                                    <a:pt x="19328" y="11774"/>
                                    <a:pt x="19320" y="11774"/>
                                  </a:cubicBezTo>
                                  <a:close/>
                                  <a:moveTo>
                                    <a:pt x="18072" y="3236"/>
                                  </a:moveTo>
                                  <a:lnTo>
                                    <a:pt x="18016" y="3236"/>
                                  </a:lnTo>
                                  <a:lnTo>
                                    <a:pt x="18016" y="2816"/>
                                  </a:lnTo>
                                  <a:cubicBezTo>
                                    <a:pt x="18016" y="2756"/>
                                    <a:pt x="18012" y="2726"/>
                                    <a:pt x="18004" y="2726"/>
                                  </a:cubicBezTo>
                                  <a:lnTo>
                                    <a:pt x="17908" y="2726"/>
                                  </a:lnTo>
                                  <a:cubicBezTo>
                                    <a:pt x="17900" y="2726"/>
                                    <a:pt x="17896" y="2756"/>
                                    <a:pt x="17896" y="2816"/>
                                  </a:cubicBezTo>
                                  <a:lnTo>
                                    <a:pt x="17896" y="3236"/>
                                  </a:lnTo>
                                  <a:lnTo>
                                    <a:pt x="17840" y="3236"/>
                                  </a:lnTo>
                                  <a:cubicBezTo>
                                    <a:pt x="17832" y="3236"/>
                                    <a:pt x="17828" y="3265"/>
                                    <a:pt x="17828" y="3325"/>
                                  </a:cubicBezTo>
                                  <a:lnTo>
                                    <a:pt x="17828" y="4044"/>
                                  </a:lnTo>
                                  <a:cubicBezTo>
                                    <a:pt x="17828" y="4104"/>
                                    <a:pt x="17832" y="4134"/>
                                    <a:pt x="17840" y="4134"/>
                                  </a:cubicBezTo>
                                  <a:lnTo>
                                    <a:pt x="17896" y="4134"/>
                                  </a:lnTo>
                                  <a:lnTo>
                                    <a:pt x="17896" y="4554"/>
                                  </a:lnTo>
                                  <a:cubicBezTo>
                                    <a:pt x="17896" y="4614"/>
                                    <a:pt x="17900" y="4644"/>
                                    <a:pt x="17908" y="4644"/>
                                  </a:cubicBezTo>
                                  <a:lnTo>
                                    <a:pt x="18004" y="4644"/>
                                  </a:lnTo>
                                  <a:cubicBezTo>
                                    <a:pt x="18012" y="4644"/>
                                    <a:pt x="18016" y="4614"/>
                                    <a:pt x="18016" y="4554"/>
                                  </a:cubicBezTo>
                                  <a:lnTo>
                                    <a:pt x="18016" y="4134"/>
                                  </a:lnTo>
                                  <a:lnTo>
                                    <a:pt x="18072" y="4134"/>
                                  </a:lnTo>
                                  <a:cubicBezTo>
                                    <a:pt x="18080" y="4134"/>
                                    <a:pt x="18084" y="4104"/>
                                    <a:pt x="18084" y="4044"/>
                                  </a:cubicBezTo>
                                  <a:lnTo>
                                    <a:pt x="18084" y="3325"/>
                                  </a:lnTo>
                                  <a:cubicBezTo>
                                    <a:pt x="18080" y="3265"/>
                                    <a:pt x="18076" y="3236"/>
                                    <a:pt x="18072" y="3236"/>
                                  </a:cubicBezTo>
                                  <a:close/>
                                  <a:moveTo>
                                    <a:pt x="19320" y="17705"/>
                                  </a:moveTo>
                                  <a:lnTo>
                                    <a:pt x="19244" y="17705"/>
                                  </a:lnTo>
                                  <a:lnTo>
                                    <a:pt x="19244" y="17136"/>
                                  </a:lnTo>
                                  <a:cubicBezTo>
                                    <a:pt x="19244" y="17076"/>
                                    <a:pt x="19236" y="17016"/>
                                    <a:pt x="19228" y="17016"/>
                                  </a:cubicBezTo>
                                  <a:lnTo>
                                    <a:pt x="19096" y="17016"/>
                                  </a:lnTo>
                                  <a:cubicBezTo>
                                    <a:pt x="19088" y="17016"/>
                                    <a:pt x="19080" y="17076"/>
                                    <a:pt x="19080" y="17136"/>
                                  </a:cubicBezTo>
                                  <a:lnTo>
                                    <a:pt x="19080" y="17705"/>
                                  </a:lnTo>
                                  <a:lnTo>
                                    <a:pt x="19004" y="17705"/>
                                  </a:lnTo>
                                  <a:cubicBezTo>
                                    <a:pt x="18996" y="17705"/>
                                    <a:pt x="18988" y="17765"/>
                                    <a:pt x="18988" y="17825"/>
                                  </a:cubicBezTo>
                                  <a:lnTo>
                                    <a:pt x="18988" y="18844"/>
                                  </a:lnTo>
                                  <a:cubicBezTo>
                                    <a:pt x="18988" y="18904"/>
                                    <a:pt x="18996" y="18964"/>
                                    <a:pt x="19004" y="18964"/>
                                  </a:cubicBezTo>
                                  <a:lnTo>
                                    <a:pt x="19080" y="18964"/>
                                  </a:lnTo>
                                  <a:lnTo>
                                    <a:pt x="19080" y="19533"/>
                                  </a:lnTo>
                                  <a:cubicBezTo>
                                    <a:pt x="19080" y="19593"/>
                                    <a:pt x="19088" y="19653"/>
                                    <a:pt x="19096" y="19653"/>
                                  </a:cubicBezTo>
                                  <a:lnTo>
                                    <a:pt x="19232" y="19653"/>
                                  </a:lnTo>
                                  <a:cubicBezTo>
                                    <a:pt x="19240" y="19653"/>
                                    <a:pt x="19248" y="19593"/>
                                    <a:pt x="19248" y="19533"/>
                                  </a:cubicBezTo>
                                  <a:lnTo>
                                    <a:pt x="19248" y="18964"/>
                                  </a:lnTo>
                                  <a:lnTo>
                                    <a:pt x="19324" y="18964"/>
                                  </a:lnTo>
                                  <a:cubicBezTo>
                                    <a:pt x="19332" y="18964"/>
                                    <a:pt x="19340" y="18904"/>
                                    <a:pt x="19340" y="18844"/>
                                  </a:cubicBezTo>
                                  <a:lnTo>
                                    <a:pt x="19340" y="17825"/>
                                  </a:lnTo>
                                  <a:cubicBezTo>
                                    <a:pt x="19336" y="17765"/>
                                    <a:pt x="19328" y="17705"/>
                                    <a:pt x="19320" y="17705"/>
                                  </a:cubicBezTo>
                                  <a:close/>
                                  <a:moveTo>
                                    <a:pt x="19884" y="14110"/>
                                  </a:moveTo>
                                  <a:lnTo>
                                    <a:pt x="20048" y="14110"/>
                                  </a:lnTo>
                                  <a:cubicBezTo>
                                    <a:pt x="20060" y="14110"/>
                                    <a:pt x="20068" y="14050"/>
                                    <a:pt x="20068" y="13961"/>
                                  </a:cubicBezTo>
                                  <a:lnTo>
                                    <a:pt x="20068" y="13242"/>
                                  </a:lnTo>
                                  <a:lnTo>
                                    <a:pt x="20164" y="13242"/>
                                  </a:lnTo>
                                  <a:cubicBezTo>
                                    <a:pt x="20176" y="13242"/>
                                    <a:pt x="20184" y="13182"/>
                                    <a:pt x="20184" y="13092"/>
                                  </a:cubicBezTo>
                                  <a:lnTo>
                                    <a:pt x="20184" y="11864"/>
                                  </a:lnTo>
                                  <a:cubicBezTo>
                                    <a:pt x="20184" y="11774"/>
                                    <a:pt x="20176" y="11714"/>
                                    <a:pt x="20164" y="11714"/>
                                  </a:cubicBezTo>
                                  <a:lnTo>
                                    <a:pt x="20068" y="11714"/>
                                  </a:lnTo>
                                  <a:lnTo>
                                    <a:pt x="20068" y="10995"/>
                                  </a:lnTo>
                                  <a:cubicBezTo>
                                    <a:pt x="20068" y="10905"/>
                                    <a:pt x="20060" y="10845"/>
                                    <a:pt x="20048" y="10845"/>
                                  </a:cubicBezTo>
                                  <a:lnTo>
                                    <a:pt x="19884" y="10845"/>
                                  </a:lnTo>
                                  <a:cubicBezTo>
                                    <a:pt x="19872" y="10845"/>
                                    <a:pt x="19864" y="10905"/>
                                    <a:pt x="19864" y="10995"/>
                                  </a:cubicBezTo>
                                  <a:lnTo>
                                    <a:pt x="19864" y="11714"/>
                                  </a:lnTo>
                                  <a:lnTo>
                                    <a:pt x="19768" y="11714"/>
                                  </a:lnTo>
                                  <a:cubicBezTo>
                                    <a:pt x="19756" y="11714"/>
                                    <a:pt x="19748" y="11774"/>
                                    <a:pt x="19748" y="11864"/>
                                  </a:cubicBezTo>
                                  <a:lnTo>
                                    <a:pt x="19748" y="12433"/>
                                  </a:lnTo>
                                  <a:lnTo>
                                    <a:pt x="19748" y="12433"/>
                                  </a:lnTo>
                                  <a:lnTo>
                                    <a:pt x="19748" y="13122"/>
                                  </a:lnTo>
                                  <a:cubicBezTo>
                                    <a:pt x="19748" y="13212"/>
                                    <a:pt x="19756" y="13272"/>
                                    <a:pt x="19768" y="13272"/>
                                  </a:cubicBezTo>
                                  <a:lnTo>
                                    <a:pt x="19864" y="13272"/>
                                  </a:lnTo>
                                  <a:lnTo>
                                    <a:pt x="19864" y="13991"/>
                                  </a:lnTo>
                                  <a:cubicBezTo>
                                    <a:pt x="19864" y="14050"/>
                                    <a:pt x="19872" y="14110"/>
                                    <a:pt x="19884" y="14110"/>
                                  </a:cubicBezTo>
                                  <a:close/>
                                  <a:moveTo>
                                    <a:pt x="20184" y="19054"/>
                                  </a:moveTo>
                                  <a:lnTo>
                                    <a:pt x="20184" y="17825"/>
                                  </a:lnTo>
                                  <a:cubicBezTo>
                                    <a:pt x="20184" y="17735"/>
                                    <a:pt x="20176" y="17675"/>
                                    <a:pt x="20164" y="17675"/>
                                  </a:cubicBezTo>
                                  <a:lnTo>
                                    <a:pt x="20068" y="17675"/>
                                  </a:lnTo>
                                  <a:lnTo>
                                    <a:pt x="20068" y="16956"/>
                                  </a:lnTo>
                                  <a:cubicBezTo>
                                    <a:pt x="20068" y="16867"/>
                                    <a:pt x="20060" y="16807"/>
                                    <a:pt x="20048" y="16807"/>
                                  </a:cubicBezTo>
                                  <a:lnTo>
                                    <a:pt x="19884" y="16807"/>
                                  </a:lnTo>
                                  <a:cubicBezTo>
                                    <a:pt x="19872" y="16807"/>
                                    <a:pt x="19864" y="16867"/>
                                    <a:pt x="19864" y="16956"/>
                                  </a:cubicBezTo>
                                  <a:lnTo>
                                    <a:pt x="19864" y="17675"/>
                                  </a:lnTo>
                                  <a:lnTo>
                                    <a:pt x="19768" y="17675"/>
                                  </a:lnTo>
                                  <a:cubicBezTo>
                                    <a:pt x="19756" y="17675"/>
                                    <a:pt x="19748" y="17735"/>
                                    <a:pt x="19748" y="17825"/>
                                  </a:cubicBezTo>
                                  <a:lnTo>
                                    <a:pt x="19748" y="18394"/>
                                  </a:lnTo>
                                  <a:lnTo>
                                    <a:pt x="19748" y="18394"/>
                                  </a:lnTo>
                                  <a:lnTo>
                                    <a:pt x="19748" y="19083"/>
                                  </a:lnTo>
                                  <a:cubicBezTo>
                                    <a:pt x="19748" y="19173"/>
                                    <a:pt x="19756" y="19233"/>
                                    <a:pt x="19768" y="19233"/>
                                  </a:cubicBezTo>
                                  <a:lnTo>
                                    <a:pt x="19864" y="19233"/>
                                  </a:lnTo>
                                  <a:lnTo>
                                    <a:pt x="19864" y="19952"/>
                                  </a:lnTo>
                                  <a:cubicBezTo>
                                    <a:pt x="19864" y="20042"/>
                                    <a:pt x="19872" y="20102"/>
                                    <a:pt x="19884" y="20102"/>
                                  </a:cubicBezTo>
                                  <a:lnTo>
                                    <a:pt x="20048" y="20102"/>
                                  </a:lnTo>
                                  <a:cubicBezTo>
                                    <a:pt x="20060" y="20102"/>
                                    <a:pt x="20068" y="20042"/>
                                    <a:pt x="20068" y="19952"/>
                                  </a:cubicBezTo>
                                  <a:lnTo>
                                    <a:pt x="20068" y="19233"/>
                                  </a:lnTo>
                                  <a:lnTo>
                                    <a:pt x="20164" y="19233"/>
                                  </a:lnTo>
                                  <a:cubicBezTo>
                                    <a:pt x="20172" y="19203"/>
                                    <a:pt x="20184" y="19143"/>
                                    <a:pt x="20184" y="19054"/>
                                  </a:cubicBezTo>
                                  <a:close/>
                                  <a:moveTo>
                                    <a:pt x="19368" y="10126"/>
                                  </a:moveTo>
                                  <a:cubicBezTo>
                                    <a:pt x="19368" y="10186"/>
                                    <a:pt x="19376" y="10246"/>
                                    <a:pt x="19384" y="10246"/>
                                  </a:cubicBezTo>
                                  <a:lnTo>
                                    <a:pt x="19468" y="10246"/>
                                  </a:lnTo>
                                  <a:lnTo>
                                    <a:pt x="19468" y="10875"/>
                                  </a:lnTo>
                                  <a:cubicBezTo>
                                    <a:pt x="19468" y="10935"/>
                                    <a:pt x="19476" y="10995"/>
                                    <a:pt x="19484" y="10995"/>
                                  </a:cubicBezTo>
                                  <a:lnTo>
                                    <a:pt x="19632" y="10995"/>
                                  </a:lnTo>
                                  <a:cubicBezTo>
                                    <a:pt x="19640" y="10995"/>
                                    <a:pt x="19648" y="10935"/>
                                    <a:pt x="19648" y="10875"/>
                                  </a:cubicBezTo>
                                  <a:lnTo>
                                    <a:pt x="19648" y="10246"/>
                                  </a:lnTo>
                                  <a:lnTo>
                                    <a:pt x="19732" y="10246"/>
                                  </a:lnTo>
                                  <a:cubicBezTo>
                                    <a:pt x="19740" y="10246"/>
                                    <a:pt x="19748" y="10186"/>
                                    <a:pt x="19748" y="10126"/>
                                  </a:cubicBezTo>
                                  <a:lnTo>
                                    <a:pt x="19748" y="9017"/>
                                  </a:lnTo>
                                  <a:cubicBezTo>
                                    <a:pt x="19748" y="8958"/>
                                    <a:pt x="19740" y="8898"/>
                                    <a:pt x="19732" y="8898"/>
                                  </a:cubicBezTo>
                                  <a:lnTo>
                                    <a:pt x="19656" y="8898"/>
                                  </a:lnTo>
                                  <a:lnTo>
                                    <a:pt x="19656" y="8269"/>
                                  </a:lnTo>
                                  <a:cubicBezTo>
                                    <a:pt x="19656" y="8209"/>
                                    <a:pt x="19648" y="8149"/>
                                    <a:pt x="19640" y="8149"/>
                                  </a:cubicBezTo>
                                  <a:lnTo>
                                    <a:pt x="19492" y="8149"/>
                                  </a:lnTo>
                                  <a:cubicBezTo>
                                    <a:pt x="19484" y="8149"/>
                                    <a:pt x="19476" y="8209"/>
                                    <a:pt x="19476" y="8269"/>
                                  </a:cubicBezTo>
                                  <a:lnTo>
                                    <a:pt x="19476" y="8898"/>
                                  </a:lnTo>
                                  <a:lnTo>
                                    <a:pt x="19392" y="8898"/>
                                  </a:lnTo>
                                  <a:cubicBezTo>
                                    <a:pt x="19384" y="8898"/>
                                    <a:pt x="19376" y="8958"/>
                                    <a:pt x="19376" y="9017"/>
                                  </a:cubicBezTo>
                                  <a:lnTo>
                                    <a:pt x="19376" y="10126"/>
                                  </a:lnTo>
                                  <a:close/>
                                  <a:moveTo>
                                    <a:pt x="19368" y="15998"/>
                                  </a:moveTo>
                                  <a:cubicBezTo>
                                    <a:pt x="19368" y="16058"/>
                                    <a:pt x="19376" y="16118"/>
                                    <a:pt x="19384" y="16118"/>
                                  </a:cubicBezTo>
                                  <a:lnTo>
                                    <a:pt x="19468" y="16118"/>
                                  </a:lnTo>
                                  <a:lnTo>
                                    <a:pt x="19468" y="16747"/>
                                  </a:lnTo>
                                  <a:cubicBezTo>
                                    <a:pt x="19468" y="16807"/>
                                    <a:pt x="19476" y="16867"/>
                                    <a:pt x="19484" y="16867"/>
                                  </a:cubicBezTo>
                                  <a:lnTo>
                                    <a:pt x="19632" y="16867"/>
                                  </a:lnTo>
                                  <a:cubicBezTo>
                                    <a:pt x="19640" y="16867"/>
                                    <a:pt x="19648" y="16807"/>
                                    <a:pt x="19648" y="16747"/>
                                  </a:cubicBezTo>
                                  <a:lnTo>
                                    <a:pt x="19648" y="16118"/>
                                  </a:lnTo>
                                  <a:lnTo>
                                    <a:pt x="19732" y="16118"/>
                                  </a:lnTo>
                                  <a:cubicBezTo>
                                    <a:pt x="19740" y="16118"/>
                                    <a:pt x="19748" y="16058"/>
                                    <a:pt x="19748" y="15998"/>
                                  </a:cubicBezTo>
                                  <a:lnTo>
                                    <a:pt x="19748" y="14889"/>
                                  </a:lnTo>
                                  <a:cubicBezTo>
                                    <a:pt x="19748" y="14829"/>
                                    <a:pt x="19740" y="14769"/>
                                    <a:pt x="19732" y="14769"/>
                                  </a:cubicBezTo>
                                  <a:lnTo>
                                    <a:pt x="19656" y="14769"/>
                                  </a:lnTo>
                                  <a:lnTo>
                                    <a:pt x="19656" y="14140"/>
                                  </a:lnTo>
                                  <a:cubicBezTo>
                                    <a:pt x="19656" y="14080"/>
                                    <a:pt x="19648" y="14021"/>
                                    <a:pt x="19640" y="14021"/>
                                  </a:cubicBezTo>
                                  <a:lnTo>
                                    <a:pt x="19492" y="14021"/>
                                  </a:lnTo>
                                  <a:cubicBezTo>
                                    <a:pt x="19484" y="14021"/>
                                    <a:pt x="19476" y="14080"/>
                                    <a:pt x="19476" y="14140"/>
                                  </a:cubicBezTo>
                                  <a:lnTo>
                                    <a:pt x="19476" y="14769"/>
                                  </a:lnTo>
                                  <a:lnTo>
                                    <a:pt x="19392" y="14769"/>
                                  </a:lnTo>
                                  <a:cubicBezTo>
                                    <a:pt x="19384" y="14769"/>
                                    <a:pt x="19376" y="14829"/>
                                    <a:pt x="19376" y="14889"/>
                                  </a:cubicBezTo>
                                  <a:lnTo>
                                    <a:pt x="19376" y="15998"/>
                                  </a:lnTo>
                                  <a:close/>
                                  <a:moveTo>
                                    <a:pt x="0" y="0"/>
                                  </a:moveTo>
                                  <a:lnTo>
                                    <a:pt x="0" y="2127"/>
                                  </a:lnTo>
                                  <a:lnTo>
                                    <a:pt x="19864" y="2127"/>
                                  </a:lnTo>
                                  <a:lnTo>
                                    <a:pt x="19864" y="2277"/>
                                  </a:lnTo>
                                  <a:cubicBezTo>
                                    <a:pt x="19864" y="2367"/>
                                    <a:pt x="19872" y="2427"/>
                                    <a:pt x="19884" y="2427"/>
                                  </a:cubicBezTo>
                                  <a:lnTo>
                                    <a:pt x="20048" y="2427"/>
                                  </a:lnTo>
                                  <a:cubicBezTo>
                                    <a:pt x="20060" y="2427"/>
                                    <a:pt x="20068" y="2367"/>
                                    <a:pt x="20068" y="2277"/>
                                  </a:cubicBezTo>
                                  <a:lnTo>
                                    <a:pt x="20068" y="2127"/>
                                  </a:lnTo>
                                  <a:lnTo>
                                    <a:pt x="20256" y="2127"/>
                                  </a:lnTo>
                                  <a:lnTo>
                                    <a:pt x="20256" y="2846"/>
                                  </a:lnTo>
                                  <a:lnTo>
                                    <a:pt x="20152" y="2846"/>
                                  </a:lnTo>
                                  <a:cubicBezTo>
                                    <a:pt x="20140" y="2846"/>
                                    <a:pt x="20132" y="2906"/>
                                    <a:pt x="20132" y="2996"/>
                                  </a:cubicBezTo>
                                  <a:lnTo>
                                    <a:pt x="20132" y="3625"/>
                                  </a:lnTo>
                                  <a:lnTo>
                                    <a:pt x="20132" y="3625"/>
                                  </a:lnTo>
                                  <a:lnTo>
                                    <a:pt x="20132" y="4374"/>
                                  </a:lnTo>
                                  <a:cubicBezTo>
                                    <a:pt x="20132" y="4464"/>
                                    <a:pt x="20140" y="4524"/>
                                    <a:pt x="20152" y="4524"/>
                                  </a:cubicBezTo>
                                  <a:lnTo>
                                    <a:pt x="20256" y="4524"/>
                                  </a:lnTo>
                                  <a:lnTo>
                                    <a:pt x="20256" y="5303"/>
                                  </a:lnTo>
                                  <a:cubicBezTo>
                                    <a:pt x="20256" y="5392"/>
                                    <a:pt x="20264" y="5452"/>
                                    <a:pt x="20276" y="5452"/>
                                  </a:cubicBezTo>
                                  <a:lnTo>
                                    <a:pt x="20460" y="5452"/>
                                  </a:lnTo>
                                  <a:cubicBezTo>
                                    <a:pt x="20472" y="5452"/>
                                    <a:pt x="20480" y="5392"/>
                                    <a:pt x="20480" y="5303"/>
                                  </a:cubicBezTo>
                                  <a:lnTo>
                                    <a:pt x="20480" y="4524"/>
                                  </a:lnTo>
                                  <a:lnTo>
                                    <a:pt x="20584" y="4524"/>
                                  </a:lnTo>
                                  <a:cubicBezTo>
                                    <a:pt x="20596" y="4524"/>
                                    <a:pt x="20604" y="4464"/>
                                    <a:pt x="20604" y="4374"/>
                                  </a:cubicBezTo>
                                  <a:lnTo>
                                    <a:pt x="20604" y="2996"/>
                                  </a:lnTo>
                                  <a:cubicBezTo>
                                    <a:pt x="20604" y="2906"/>
                                    <a:pt x="20596" y="2846"/>
                                    <a:pt x="20584" y="2846"/>
                                  </a:cubicBezTo>
                                  <a:lnTo>
                                    <a:pt x="20480" y="2846"/>
                                  </a:lnTo>
                                  <a:lnTo>
                                    <a:pt x="20480" y="2127"/>
                                  </a:lnTo>
                                  <a:lnTo>
                                    <a:pt x="20644" y="2127"/>
                                  </a:lnTo>
                                  <a:lnTo>
                                    <a:pt x="20644" y="2636"/>
                                  </a:lnTo>
                                  <a:cubicBezTo>
                                    <a:pt x="20644" y="2726"/>
                                    <a:pt x="20656" y="2816"/>
                                    <a:pt x="20668" y="2816"/>
                                  </a:cubicBezTo>
                                  <a:lnTo>
                                    <a:pt x="20872" y="2816"/>
                                  </a:lnTo>
                                  <a:cubicBezTo>
                                    <a:pt x="20872" y="2816"/>
                                    <a:pt x="20876" y="2816"/>
                                    <a:pt x="20876" y="2816"/>
                                  </a:cubicBezTo>
                                  <a:cubicBezTo>
                                    <a:pt x="20876" y="2816"/>
                                    <a:pt x="20876" y="2846"/>
                                    <a:pt x="20876" y="2846"/>
                                  </a:cubicBezTo>
                                  <a:lnTo>
                                    <a:pt x="20876" y="4554"/>
                                  </a:lnTo>
                                  <a:cubicBezTo>
                                    <a:pt x="20876" y="4673"/>
                                    <a:pt x="20888" y="4763"/>
                                    <a:pt x="20904" y="4763"/>
                                  </a:cubicBezTo>
                                  <a:lnTo>
                                    <a:pt x="21036" y="4763"/>
                                  </a:lnTo>
                                  <a:lnTo>
                                    <a:pt x="21036" y="5752"/>
                                  </a:lnTo>
                                  <a:cubicBezTo>
                                    <a:pt x="21036" y="5872"/>
                                    <a:pt x="21048" y="5962"/>
                                    <a:pt x="21064" y="5962"/>
                                  </a:cubicBezTo>
                                  <a:lnTo>
                                    <a:pt x="21248" y="5962"/>
                                  </a:lnTo>
                                  <a:lnTo>
                                    <a:pt x="21248" y="7400"/>
                                  </a:lnTo>
                                  <a:lnTo>
                                    <a:pt x="21064" y="7400"/>
                                  </a:lnTo>
                                  <a:cubicBezTo>
                                    <a:pt x="21056" y="7400"/>
                                    <a:pt x="21048" y="7430"/>
                                    <a:pt x="21044" y="7490"/>
                                  </a:cubicBezTo>
                                  <a:lnTo>
                                    <a:pt x="21044" y="6022"/>
                                  </a:lnTo>
                                  <a:cubicBezTo>
                                    <a:pt x="21044" y="5932"/>
                                    <a:pt x="21032" y="5842"/>
                                    <a:pt x="21020" y="5842"/>
                                  </a:cubicBezTo>
                                  <a:lnTo>
                                    <a:pt x="20896" y="5842"/>
                                  </a:lnTo>
                                  <a:lnTo>
                                    <a:pt x="20896" y="4973"/>
                                  </a:lnTo>
                                  <a:cubicBezTo>
                                    <a:pt x="20896" y="4883"/>
                                    <a:pt x="20884" y="4793"/>
                                    <a:pt x="20872" y="4793"/>
                                  </a:cubicBezTo>
                                  <a:lnTo>
                                    <a:pt x="20668" y="4793"/>
                                  </a:lnTo>
                                  <a:cubicBezTo>
                                    <a:pt x="20656" y="4793"/>
                                    <a:pt x="20644" y="4883"/>
                                    <a:pt x="20644" y="4973"/>
                                  </a:cubicBezTo>
                                  <a:lnTo>
                                    <a:pt x="20644" y="5842"/>
                                  </a:lnTo>
                                  <a:lnTo>
                                    <a:pt x="20528" y="5842"/>
                                  </a:lnTo>
                                  <a:cubicBezTo>
                                    <a:pt x="20516" y="5842"/>
                                    <a:pt x="20504" y="5932"/>
                                    <a:pt x="20504" y="6022"/>
                                  </a:cubicBezTo>
                                  <a:lnTo>
                                    <a:pt x="20504" y="7549"/>
                                  </a:lnTo>
                                  <a:cubicBezTo>
                                    <a:pt x="20504" y="7639"/>
                                    <a:pt x="20516" y="7729"/>
                                    <a:pt x="20528" y="7729"/>
                                  </a:cubicBezTo>
                                  <a:lnTo>
                                    <a:pt x="20644" y="7729"/>
                                  </a:lnTo>
                                  <a:lnTo>
                                    <a:pt x="20644" y="8598"/>
                                  </a:lnTo>
                                  <a:cubicBezTo>
                                    <a:pt x="20644" y="8688"/>
                                    <a:pt x="20656" y="8778"/>
                                    <a:pt x="20668" y="8778"/>
                                  </a:cubicBezTo>
                                  <a:lnTo>
                                    <a:pt x="20872" y="8778"/>
                                  </a:lnTo>
                                  <a:cubicBezTo>
                                    <a:pt x="20872" y="8778"/>
                                    <a:pt x="20876" y="8778"/>
                                    <a:pt x="20876" y="8778"/>
                                  </a:cubicBezTo>
                                  <a:lnTo>
                                    <a:pt x="20876" y="10455"/>
                                  </a:lnTo>
                                  <a:cubicBezTo>
                                    <a:pt x="20876" y="10575"/>
                                    <a:pt x="20888" y="10665"/>
                                    <a:pt x="20904" y="10665"/>
                                  </a:cubicBezTo>
                                  <a:lnTo>
                                    <a:pt x="21036" y="10665"/>
                                  </a:lnTo>
                                  <a:lnTo>
                                    <a:pt x="21036" y="11654"/>
                                  </a:lnTo>
                                  <a:cubicBezTo>
                                    <a:pt x="21036" y="11774"/>
                                    <a:pt x="21048" y="11863"/>
                                    <a:pt x="21064" y="11863"/>
                                  </a:cubicBezTo>
                                  <a:lnTo>
                                    <a:pt x="21248" y="11863"/>
                                  </a:lnTo>
                                  <a:lnTo>
                                    <a:pt x="21248" y="13301"/>
                                  </a:lnTo>
                                  <a:lnTo>
                                    <a:pt x="21064" y="13301"/>
                                  </a:lnTo>
                                  <a:cubicBezTo>
                                    <a:pt x="21056" y="13301"/>
                                    <a:pt x="21048" y="13331"/>
                                    <a:pt x="21044" y="13391"/>
                                  </a:cubicBezTo>
                                  <a:lnTo>
                                    <a:pt x="21044" y="11923"/>
                                  </a:lnTo>
                                  <a:cubicBezTo>
                                    <a:pt x="21044" y="11834"/>
                                    <a:pt x="21032" y="11744"/>
                                    <a:pt x="21020" y="11744"/>
                                  </a:cubicBezTo>
                                  <a:lnTo>
                                    <a:pt x="20896" y="11744"/>
                                  </a:lnTo>
                                  <a:lnTo>
                                    <a:pt x="20896" y="10785"/>
                                  </a:lnTo>
                                  <a:cubicBezTo>
                                    <a:pt x="20896" y="10695"/>
                                    <a:pt x="20884" y="10605"/>
                                    <a:pt x="20872" y="10605"/>
                                  </a:cubicBezTo>
                                  <a:lnTo>
                                    <a:pt x="20668" y="10605"/>
                                  </a:lnTo>
                                  <a:cubicBezTo>
                                    <a:pt x="20656" y="10605"/>
                                    <a:pt x="20644" y="10695"/>
                                    <a:pt x="20644" y="10785"/>
                                  </a:cubicBezTo>
                                  <a:lnTo>
                                    <a:pt x="20644" y="11654"/>
                                  </a:lnTo>
                                  <a:lnTo>
                                    <a:pt x="20528" y="11654"/>
                                  </a:lnTo>
                                  <a:cubicBezTo>
                                    <a:pt x="20516" y="11654"/>
                                    <a:pt x="20504" y="11744"/>
                                    <a:pt x="20504" y="11834"/>
                                  </a:cubicBezTo>
                                  <a:lnTo>
                                    <a:pt x="20504" y="13361"/>
                                  </a:lnTo>
                                  <a:cubicBezTo>
                                    <a:pt x="20504" y="13451"/>
                                    <a:pt x="20516" y="13541"/>
                                    <a:pt x="20528" y="13541"/>
                                  </a:cubicBezTo>
                                  <a:lnTo>
                                    <a:pt x="20644" y="13541"/>
                                  </a:lnTo>
                                  <a:lnTo>
                                    <a:pt x="20644" y="14410"/>
                                  </a:lnTo>
                                  <a:cubicBezTo>
                                    <a:pt x="20644" y="14500"/>
                                    <a:pt x="20656" y="14590"/>
                                    <a:pt x="20668" y="14590"/>
                                  </a:cubicBezTo>
                                  <a:lnTo>
                                    <a:pt x="20872" y="14590"/>
                                  </a:lnTo>
                                  <a:cubicBezTo>
                                    <a:pt x="20872" y="14590"/>
                                    <a:pt x="20876" y="14590"/>
                                    <a:pt x="20876" y="14590"/>
                                  </a:cubicBezTo>
                                  <a:lnTo>
                                    <a:pt x="20876" y="16267"/>
                                  </a:lnTo>
                                  <a:cubicBezTo>
                                    <a:pt x="20876" y="16387"/>
                                    <a:pt x="20888" y="16477"/>
                                    <a:pt x="20904" y="16477"/>
                                  </a:cubicBezTo>
                                  <a:lnTo>
                                    <a:pt x="21036" y="16477"/>
                                  </a:lnTo>
                                  <a:lnTo>
                                    <a:pt x="21036" y="17466"/>
                                  </a:lnTo>
                                  <a:cubicBezTo>
                                    <a:pt x="21036" y="17586"/>
                                    <a:pt x="21048" y="17675"/>
                                    <a:pt x="21064" y="17675"/>
                                  </a:cubicBezTo>
                                  <a:lnTo>
                                    <a:pt x="21248" y="17675"/>
                                  </a:lnTo>
                                  <a:lnTo>
                                    <a:pt x="21248" y="19113"/>
                                  </a:lnTo>
                                  <a:lnTo>
                                    <a:pt x="21064" y="19113"/>
                                  </a:lnTo>
                                  <a:cubicBezTo>
                                    <a:pt x="21056" y="19113"/>
                                    <a:pt x="21048" y="19143"/>
                                    <a:pt x="21044" y="19203"/>
                                  </a:cubicBezTo>
                                  <a:lnTo>
                                    <a:pt x="21044" y="17675"/>
                                  </a:lnTo>
                                  <a:cubicBezTo>
                                    <a:pt x="21044" y="17586"/>
                                    <a:pt x="21032" y="17496"/>
                                    <a:pt x="21020" y="17496"/>
                                  </a:cubicBezTo>
                                  <a:lnTo>
                                    <a:pt x="20896" y="17496"/>
                                  </a:lnTo>
                                  <a:lnTo>
                                    <a:pt x="20896" y="16627"/>
                                  </a:lnTo>
                                  <a:cubicBezTo>
                                    <a:pt x="20896" y="16537"/>
                                    <a:pt x="20884" y="16447"/>
                                    <a:pt x="20872" y="16447"/>
                                  </a:cubicBezTo>
                                  <a:lnTo>
                                    <a:pt x="20668" y="16447"/>
                                  </a:lnTo>
                                  <a:cubicBezTo>
                                    <a:pt x="20656" y="16447"/>
                                    <a:pt x="20644" y="16537"/>
                                    <a:pt x="20644" y="16627"/>
                                  </a:cubicBezTo>
                                  <a:lnTo>
                                    <a:pt x="20644" y="17496"/>
                                  </a:lnTo>
                                  <a:lnTo>
                                    <a:pt x="20528" y="17496"/>
                                  </a:lnTo>
                                  <a:cubicBezTo>
                                    <a:pt x="20516" y="17496"/>
                                    <a:pt x="20504" y="17586"/>
                                    <a:pt x="20504" y="17675"/>
                                  </a:cubicBezTo>
                                  <a:lnTo>
                                    <a:pt x="20504" y="19203"/>
                                  </a:lnTo>
                                  <a:cubicBezTo>
                                    <a:pt x="20504" y="19293"/>
                                    <a:pt x="20516" y="19383"/>
                                    <a:pt x="20528" y="19383"/>
                                  </a:cubicBezTo>
                                  <a:lnTo>
                                    <a:pt x="20644" y="19383"/>
                                  </a:lnTo>
                                  <a:lnTo>
                                    <a:pt x="20644" y="20252"/>
                                  </a:lnTo>
                                  <a:cubicBezTo>
                                    <a:pt x="20644" y="20342"/>
                                    <a:pt x="20656" y="20432"/>
                                    <a:pt x="20668" y="20432"/>
                                  </a:cubicBezTo>
                                  <a:lnTo>
                                    <a:pt x="20872" y="20432"/>
                                  </a:lnTo>
                                  <a:cubicBezTo>
                                    <a:pt x="20872" y="20432"/>
                                    <a:pt x="20876" y="20432"/>
                                    <a:pt x="20876" y="20432"/>
                                  </a:cubicBezTo>
                                  <a:cubicBezTo>
                                    <a:pt x="20876" y="20432"/>
                                    <a:pt x="20876" y="20462"/>
                                    <a:pt x="20876" y="20462"/>
                                  </a:cubicBezTo>
                                  <a:lnTo>
                                    <a:pt x="20876" y="21570"/>
                                  </a:lnTo>
                                  <a:lnTo>
                                    <a:pt x="21472" y="21570"/>
                                  </a:lnTo>
                                  <a:lnTo>
                                    <a:pt x="21472" y="20881"/>
                                  </a:lnTo>
                                  <a:lnTo>
                                    <a:pt x="21600" y="20881"/>
                                  </a:lnTo>
                                  <a:lnTo>
                                    <a:pt x="21600" y="15938"/>
                                  </a:lnTo>
                                  <a:lnTo>
                                    <a:pt x="21472" y="15938"/>
                                  </a:lnTo>
                                  <a:lnTo>
                                    <a:pt x="21472" y="15039"/>
                                  </a:lnTo>
                                  <a:lnTo>
                                    <a:pt x="21600" y="15039"/>
                                  </a:lnTo>
                                  <a:lnTo>
                                    <a:pt x="21600" y="10096"/>
                                  </a:lnTo>
                                  <a:lnTo>
                                    <a:pt x="21472" y="10096"/>
                                  </a:lnTo>
                                  <a:lnTo>
                                    <a:pt x="21472" y="9167"/>
                                  </a:lnTo>
                                  <a:lnTo>
                                    <a:pt x="21600" y="9167"/>
                                  </a:lnTo>
                                  <a:lnTo>
                                    <a:pt x="21600" y="4224"/>
                                  </a:lnTo>
                                  <a:lnTo>
                                    <a:pt x="21472" y="4224"/>
                                  </a:lnTo>
                                  <a:lnTo>
                                    <a:pt x="21472" y="3236"/>
                                  </a:lnTo>
                                  <a:lnTo>
                                    <a:pt x="21600" y="3236"/>
                                  </a:lnTo>
                                  <a:lnTo>
                                    <a:pt x="21600" y="2097"/>
                                  </a:lnTo>
                                  <a:lnTo>
                                    <a:pt x="21600" y="2097"/>
                                  </a:lnTo>
                                  <a:lnTo>
                                    <a:pt x="21600" y="0"/>
                                  </a:lnTo>
                                  <a:lnTo>
                                    <a:pt x="0" y="0"/>
                                  </a:lnTo>
                                  <a:close/>
                                  <a:moveTo>
                                    <a:pt x="21032" y="2636"/>
                                  </a:moveTo>
                                  <a:lnTo>
                                    <a:pt x="20900" y="2636"/>
                                  </a:lnTo>
                                  <a:cubicBezTo>
                                    <a:pt x="20896" y="2636"/>
                                    <a:pt x="20896" y="2636"/>
                                    <a:pt x="20892" y="2636"/>
                                  </a:cubicBezTo>
                                  <a:cubicBezTo>
                                    <a:pt x="20892" y="2636"/>
                                    <a:pt x="20892" y="2606"/>
                                    <a:pt x="20892" y="2606"/>
                                  </a:cubicBezTo>
                                  <a:lnTo>
                                    <a:pt x="20892" y="2097"/>
                                  </a:lnTo>
                                  <a:lnTo>
                                    <a:pt x="21028" y="2097"/>
                                  </a:lnTo>
                                  <a:lnTo>
                                    <a:pt x="21028" y="2636"/>
                                  </a:lnTo>
                                  <a:close/>
                                  <a:moveTo>
                                    <a:pt x="21032" y="8508"/>
                                  </a:moveTo>
                                  <a:lnTo>
                                    <a:pt x="20900" y="8508"/>
                                  </a:lnTo>
                                  <a:cubicBezTo>
                                    <a:pt x="20896" y="8508"/>
                                    <a:pt x="20896" y="8508"/>
                                    <a:pt x="20896" y="8508"/>
                                  </a:cubicBezTo>
                                  <a:lnTo>
                                    <a:pt x="20896" y="7669"/>
                                  </a:lnTo>
                                  <a:lnTo>
                                    <a:pt x="21012" y="7669"/>
                                  </a:lnTo>
                                  <a:cubicBezTo>
                                    <a:pt x="21020" y="7669"/>
                                    <a:pt x="21028" y="7639"/>
                                    <a:pt x="21032" y="7579"/>
                                  </a:cubicBezTo>
                                  <a:lnTo>
                                    <a:pt x="21032" y="8508"/>
                                  </a:lnTo>
                                  <a:close/>
                                  <a:moveTo>
                                    <a:pt x="21032" y="14410"/>
                                  </a:moveTo>
                                  <a:lnTo>
                                    <a:pt x="20900" y="14410"/>
                                  </a:lnTo>
                                  <a:cubicBezTo>
                                    <a:pt x="20896" y="14410"/>
                                    <a:pt x="20896" y="14410"/>
                                    <a:pt x="20896" y="14410"/>
                                  </a:cubicBezTo>
                                  <a:lnTo>
                                    <a:pt x="20896" y="13571"/>
                                  </a:lnTo>
                                  <a:lnTo>
                                    <a:pt x="21012" y="13571"/>
                                  </a:lnTo>
                                  <a:cubicBezTo>
                                    <a:pt x="21020" y="13571"/>
                                    <a:pt x="21028" y="13541"/>
                                    <a:pt x="21032" y="13481"/>
                                  </a:cubicBezTo>
                                  <a:lnTo>
                                    <a:pt x="21032" y="14410"/>
                                  </a:lnTo>
                                  <a:close/>
                                  <a:moveTo>
                                    <a:pt x="21032" y="20282"/>
                                  </a:moveTo>
                                  <a:lnTo>
                                    <a:pt x="20900" y="20282"/>
                                  </a:lnTo>
                                  <a:cubicBezTo>
                                    <a:pt x="20896" y="20282"/>
                                    <a:pt x="20896" y="20282"/>
                                    <a:pt x="20892" y="20282"/>
                                  </a:cubicBezTo>
                                  <a:cubicBezTo>
                                    <a:pt x="20892" y="20282"/>
                                    <a:pt x="20892" y="20252"/>
                                    <a:pt x="20892" y="20252"/>
                                  </a:cubicBezTo>
                                  <a:lnTo>
                                    <a:pt x="20892" y="19383"/>
                                  </a:lnTo>
                                  <a:lnTo>
                                    <a:pt x="21008" y="19383"/>
                                  </a:lnTo>
                                  <a:cubicBezTo>
                                    <a:pt x="21016" y="19383"/>
                                    <a:pt x="21024" y="19353"/>
                                    <a:pt x="21028" y="19293"/>
                                  </a:cubicBezTo>
                                  <a:lnTo>
                                    <a:pt x="21028" y="20282"/>
                                  </a:lnTo>
                                  <a:close/>
                                  <a:moveTo>
                                    <a:pt x="21420" y="20282"/>
                                  </a:moveTo>
                                  <a:lnTo>
                                    <a:pt x="21312" y="20282"/>
                                  </a:lnTo>
                                  <a:lnTo>
                                    <a:pt x="21312" y="19623"/>
                                  </a:lnTo>
                                  <a:lnTo>
                                    <a:pt x="21420" y="19623"/>
                                  </a:lnTo>
                                  <a:lnTo>
                                    <a:pt x="21420" y="20282"/>
                                  </a:lnTo>
                                  <a:close/>
                                  <a:moveTo>
                                    <a:pt x="21420" y="17286"/>
                                  </a:moveTo>
                                  <a:lnTo>
                                    <a:pt x="21312" y="17286"/>
                                  </a:lnTo>
                                  <a:lnTo>
                                    <a:pt x="21312" y="16507"/>
                                  </a:lnTo>
                                  <a:lnTo>
                                    <a:pt x="21420" y="16507"/>
                                  </a:lnTo>
                                  <a:lnTo>
                                    <a:pt x="21420" y="17286"/>
                                  </a:lnTo>
                                  <a:close/>
                                  <a:moveTo>
                                    <a:pt x="21420" y="14410"/>
                                  </a:moveTo>
                                  <a:lnTo>
                                    <a:pt x="21312" y="14410"/>
                                  </a:lnTo>
                                  <a:lnTo>
                                    <a:pt x="21312" y="13781"/>
                                  </a:lnTo>
                                  <a:lnTo>
                                    <a:pt x="21420" y="13781"/>
                                  </a:lnTo>
                                  <a:lnTo>
                                    <a:pt x="21420" y="14410"/>
                                  </a:lnTo>
                                  <a:close/>
                                  <a:moveTo>
                                    <a:pt x="21420" y="11444"/>
                                  </a:moveTo>
                                  <a:lnTo>
                                    <a:pt x="21312" y="11444"/>
                                  </a:lnTo>
                                  <a:lnTo>
                                    <a:pt x="21312" y="10605"/>
                                  </a:lnTo>
                                  <a:lnTo>
                                    <a:pt x="21420" y="10605"/>
                                  </a:lnTo>
                                  <a:lnTo>
                                    <a:pt x="21420" y="11444"/>
                                  </a:lnTo>
                                  <a:close/>
                                  <a:moveTo>
                                    <a:pt x="21420" y="8508"/>
                                  </a:moveTo>
                                  <a:lnTo>
                                    <a:pt x="21312" y="8508"/>
                                  </a:lnTo>
                                  <a:lnTo>
                                    <a:pt x="21312" y="7879"/>
                                  </a:lnTo>
                                  <a:lnTo>
                                    <a:pt x="21420" y="7879"/>
                                  </a:lnTo>
                                  <a:lnTo>
                                    <a:pt x="21420" y="8508"/>
                                  </a:lnTo>
                                  <a:close/>
                                  <a:moveTo>
                                    <a:pt x="21420" y="5572"/>
                                  </a:moveTo>
                                  <a:lnTo>
                                    <a:pt x="21312" y="5572"/>
                                  </a:lnTo>
                                  <a:lnTo>
                                    <a:pt x="21312" y="4733"/>
                                  </a:lnTo>
                                  <a:lnTo>
                                    <a:pt x="21420" y="4733"/>
                                  </a:lnTo>
                                  <a:lnTo>
                                    <a:pt x="21420" y="5572"/>
                                  </a:lnTo>
                                  <a:close/>
                                  <a:moveTo>
                                    <a:pt x="21420" y="2636"/>
                                  </a:moveTo>
                                  <a:lnTo>
                                    <a:pt x="21312" y="2636"/>
                                  </a:lnTo>
                                  <a:lnTo>
                                    <a:pt x="21312" y="2127"/>
                                  </a:lnTo>
                                  <a:lnTo>
                                    <a:pt x="21420" y="2127"/>
                                  </a:lnTo>
                                  <a:lnTo>
                                    <a:pt x="21420" y="2636"/>
                                  </a:lnTo>
                                  <a:close/>
                                  <a:moveTo>
                                    <a:pt x="19320" y="5902"/>
                                  </a:moveTo>
                                  <a:lnTo>
                                    <a:pt x="19244" y="5902"/>
                                  </a:lnTo>
                                  <a:lnTo>
                                    <a:pt x="19244" y="5333"/>
                                  </a:lnTo>
                                  <a:cubicBezTo>
                                    <a:pt x="19244" y="5273"/>
                                    <a:pt x="19236" y="5213"/>
                                    <a:pt x="19228" y="5213"/>
                                  </a:cubicBezTo>
                                  <a:lnTo>
                                    <a:pt x="19096" y="5213"/>
                                  </a:lnTo>
                                  <a:cubicBezTo>
                                    <a:pt x="19088" y="5213"/>
                                    <a:pt x="19080" y="5273"/>
                                    <a:pt x="19080" y="5333"/>
                                  </a:cubicBezTo>
                                  <a:lnTo>
                                    <a:pt x="19080" y="5902"/>
                                  </a:lnTo>
                                  <a:lnTo>
                                    <a:pt x="19004" y="5902"/>
                                  </a:lnTo>
                                  <a:cubicBezTo>
                                    <a:pt x="18996" y="5902"/>
                                    <a:pt x="18988" y="5962"/>
                                    <a:pt x="18988" y="6022"/>
                                  </a:cubicBezTo>
                                  <a:lnTo>
                                    <a:pt x="18988" y="7040"/>
                                  </a:lnTo>
                                  <a:cubicBezTo>
                                    <a:pt x="18988" y="7100"/>
                                    <a:pt x="18996" y="7160"/>
                                    <a:pt x="19004" y="7160"/>
                                  </a:cubicBezTo>
                                  <a:lnTo>
                                    <a:pt x="19080" y="7160"/>
                                  </a:lnTo>
                                  <a:lnTo>
                                    <a:pt x="19080" y="7729"/>
                                  </a:lnTo>
                                  <a:cubicBezTo>
                                    <a:pt x="19080" y="7789"/>
                                    <a:pt x="19088" y="7849"/>
                                    <a:pt x="19096" y="7849"/>
                                  </a:cubicBezTo>
                                  <a:lnTo>
                                    <a:pt x="19232" y="7849"/>
                                  </a:lnTo>
                                  <a:cubicBezTo>
                                    <a:pt x="19240" y="7849"/>
                                    <a:pt x="19248" y="7789"/>
                                    <a:pt x="19248" y="7729"/>
                                  </a:cubicBezTo>
                                  <a:lnTo>
                                    <a:pt x="19248" y="7160"/>
                                  </a:lnTo>
                                  <a:lnTo>
                                    <a:pt x="19324" y="7160"/>
                                  </a:lnTo>
                                  <a:cubicBezTo>
                                    <a:pt x="19332" y="7160"/>
                                    <a:pt x="19340" y="7100"/>
                                    <a:pt x="19340" y="7040"/>
                                  </a:cubicBezTo>
                                  <a:lnTo>
                                    <a:pt x="19340" y="6022"/>
                                  </a:lnTo>
                                  <a:cubicBezTo>
                                    <a:pt x="19336" y="5932"/>
                                    <a:pt x="19328" y="5902"/>
                                    <a:pt x="19320" y="5902"/>
                                  </a:cubicBezTo>
                                  <a:close/>
                                  <a:moveTo>
                                    <a:pt x="20588" y="20462"/>
                                  </a:moveTo>
                                  <a:lnTo>
                                    <a:pt x="20484" y="20462"/>
                                  </a:lnTo>
                                  <a:lnTo>
                                    <a:pt x="20484" y="19683"/>
                                  </a:lnTo>
                                  <a:cubicBezTo>
                                    <a:pt x="20484" y="19593"/>
                                    <a:pt x="20476" y="19533"/>
                                    <a:pt x="20464" y="19533"/>
                                  </a:cubicBezTo>
                                  <a:lnTo>
                                    <a:pt x="20280" y="19533"/>
                                  </a:lnTo>
                                  <a:cubicBezTo>
                                    <a:pt x="20268" y="19533"/>
                                    <a:pt x="20260" y="19593"/>
                                    <a:pt x="20260" y="19683"/>
                                  </a:cubicBezTo>
                                  <a:lnTo>
                                    <a:pt x="20260" y="20462"/>
                                  </a:lnTo>
                                  <a:lnTo>
                                    <a:pt x="20156" y="20462"/>
                                  </a:lnTo>
                                  <a:cubicBezTo>
                                    <a:pt x="20144" y="20462"/>
                                    <a:pt x="20136" y="20521"/>
                                    <a:pt x="20136" y="20611"/>
                                  </a:cubicBezTo>
                                  <a:lnTo>
                                    <a:pt x="20136" y="21240"/>
                                  </a:lnTo>
                                  <a:lnTo>
                                    <a:pt x="20136" y="21240"/>
                                  </a:lnTo>
                                  <a:lnTo>
                                    <a:pt x="20136" y="21570"/>
                                  </a:lnTo>
                                  <a:lnTo>
                                    <a:pt x="20616" y="21570"/>
                                  </a:lnTo>
                                  <a:lnTo>
                                    <a:pt x="20616" y="20611"/>
                                  </a:lnTo>
                                  <a:cubicBezTo>
                                    <a:pt x="20608" y="20551"/>
                                    <a:pt x="20600" y="20462"/>
                                    <a:pt x="20588" y="20462"/>
                                  </a:cubicBezTo>
                                  <a:close/>
                                  <a:moveTo>
                                    <a:pt x="19640" y="2217"/>
                                  </a:moveTo>
                                  <a:lnTo>
                                    <a:pt x="19492" y="2217"/>
                                  </a:lnTo>
                                  <a:cubicBezTo>
                                    <a:pt x="19484" y="2217"/>
                                    <a:pt x="19476" y="2277"/>
                                    <a:pt x="19476" y="2337"/>
                                  </a:cubicBezTo>
                                  <a:lnTo>
                                    <a:pt x="19476" y="2966"/>
                                  </a:lnTo>
                                  <a:lnTo>
                                    <a:pt x="19392" y="2966"/>
                                  </a:lnTo>
                                  <a:cubicBezTo>
                                    <a:pt x="19384" y="2966"/>
                                    <a:pt x="19376" y="3026"/>
                                    <a:pt x="19376" y="3086"/>
                                  </a:cubicBezTo>
                                  <a:lnTo>
                                    <a:pt x="19376" y="4194"/>
                                  </a:lnTo>
                                  <a:cubicBezTo>
                                    <a:pt x="19376" y="4254"/>
                                    <a:pt x="19384" y="4314"/>
                                    <a:pt x="19392" y="4314"/>
                                  </a:cubicBezTo>
                                  <a:lnTo>
                                    <a:pt x="19476" y="4314"/>
                                  </a:lnTo>
                                  <a:lnTo>
                                    <a:pt x="19476" y="4943"/>
                                  </a:lnTo>
                                  <a:cubicBezTo>
                                    <a:pt x="19476" y="5003"/>
                                    <a:pt x="19484" y="5063"/>
                                    <a:pt x="19492" y="5063"/>
                                  </a:cubicBezTo>
                                  <a:lnTo>
                                    <a:pt x="19640" y="5063"/>
                                  </a:lnTo>
                                  <a:cubicBezTo>
                                    <a:pt x="19648" y="5063"/>
                                    <a:pt x="19656" y="5003"/>
                                    <a:pt x="19656" y="4943"/>
                                  </a:cubicBezTo>
                                  <a:lnTo>
                                    <a:pt x="19656" y="4314"/>
                                  </a:lnTo>
                                  <a:lnTo>
                                    <a:pt x="19740" y="4314"/>
                                  </a:lnTo>
                                  <a:cubicBezTo>
                                    <a:pt x="19748" y="4314"/>
                                    <a:pt x="19756" y="4254"/>
                                    <a:pt x="19756" y="4194"/>
                                  </a:cubicBezTo>
                                  <a:lnTo>
                                    <a:pt x="19756" y="3086"/>
                                  </a:lnTo>
                                  <a:cubicBezTo>
                                    <a:pt x="19756" y="3026"/>
                                    <a:pt x="19748" y="2966"/>
                                    <a:pt x="19740" y="2966"/>
                                  </a:cubicBezTo>
                                  <a:lnTo>
                                    <a:pt x="19656" y="2966"/>
                                  </a:lnTo>
                                  <a:lnTo>
                                    <a:pt x="19656" y="2337"/>
                                  </a:lnTo>
                                  <a:cubicBezTo>
                                    <a:pt x="19656" y="2277"/>
                                    <a:pt x="19648" y="2217"/>
                                    <a:pt x="19640" y="2217"/>
                                  </a:cubicBezTo>
                                  <a:close/>
                                  <a:moveTo>
                                    <a:pt x="19740" y="20641"/>
                                  </a:moveTo>
                                  <a:lnTo>
                                    <a:pt x="19656" y="20641"/>
                                  </a:lnTo>
                                  <a:lnTo>
                                    <a:pt x="19656" y="20012"/>
                                  </a:lnTo>
                                  <a:cubicBezTo>
                                    <a:pt x="19656" y="19952"/>
                                    <a:pt x="19648" y="19892"/>
                                    <a:pt x="19640" y="19892"/>
                                  </a:cubicBezTo>
                                  <a:lnTo>
                                    <a:pt x="19492" y="19892"/>
                                  </a:lnTo>
                                  <a:cubicBezTo>
                                    <a:pt x="19484" y="19892"/>
                                    <a:pt x="19476" y="19952"/>
                                    <a:pt x="19476" y="20012"/>
                                  </a:cubicBezTo>
                                  <a:lnTo>
                                    <a:pt x="19476" y="20641"/>
                                  </a:lnTo>
                                  <a:lnTo>
                                    <a:pt x="19392" y="20641"/>
                                  </a:lnTo>
                                  <a:cubicBezTo>
                                    <a:pt x="19384" y="20641"/>
                                    <a:pt x="19376" y="20701"/>
                                    <a:pt x="19376" y="20761"/>
                                  </a:cubicBezTo>
                                  <a:lnTo>
                                    <a:pt x="19376" y="21600"/>
                                  </a:lnTo>
                                  <a:lnTo>
                                    <a:pt x="19764" y="21600"/>
                                  </a:lnTo>
                                  <a:lnTo>
                                    <a:pt x="19764" y="20761"/>
                                  </a:lnTo>
                                  <a:cubicBezTo>
                                    <a:pt x="19760" y="20701"/>
                                    <a:pt x="19752" y="20641"/>
                                    <a:pt x="19740" y="20641"/>
                                  </a:cubicBezTo>
                                  <a:close/>
                                  <a:moveTo>
                                    <a:pt x="20048" y="5003"/>
                                  </a:moveTo>
                                  <a:lnTo>
                                    <a:pt x="19884" y="5003"/>
                                  </a:lnTo>
                                  <a:cubicBezTo>
                                    <a:pt x="19872" y="5003"/>
                                    <a:pt x="19864" y="5063"/>
                                    <a:pt x="19864" y="5153"/>
                                  </a:cubicBezTo>
                                  <a:lnTo>
                                    <a:pt x="19864" y="5872"/>
                                  </a:lnTo>
                                  <a:lnTo>
                                    <a:pt x="19768" y="5872"/>
                                  </a:lnTo>
                                  <a:cubicBezTo>
                                    <a:pt x="19756" y="5872"/>
                                    <a:pt x="19748" y="5932"/>
                                    <a:pt x="19748" y="6022"/>
                                  </a:cubicBezTo>
                                  <a:lnTo>
                                    <a:pt x="19748" y="6591"/>
                                  </a:lnTo>
                                  <a:lnTo>
                                    <a:pt x="19748" y="6591"/>
                                  </a:lnTo>
                                  <a:lnTo>
                                    <a:pt x="19748" y="7280"/>
                                  </a:lnTo>
                                  <a:cubicBezTo>
                                    <a:pt x="19748" y="7370"/>
                                    <a:pt x="19756" y="7430"/>
                                    <a:pt x="19768" y="7430"/>
                                  </a:cubicBezTo>
                                  <a:lnTo>
                                    <a:pt x="19864" y="7430"/>
                                  </a:lnTo>
                                  <a:lnTo>
                                    <a:pt x="19864" y="8149"/>
                                  </a:lnTo>
                                  <a:cubicBezTo>
                                    <a:pt x="19864" y="8239"/>
                                    <a:pt x="19872" y="8298"/>
                                    <a:pt x="19884" y="8298"/>
                                  </a:cubicBezTo>
                                  <a:lnTo>
                                    <a:pt x="20048" y="8298"/>
                                  </a:lnTo>
                                  <a:cubicBezTo>
                                    <a:pt x="20060" y="8298"/>
                                    <a:pt x="20068" y="8239"/>
                                    <a:pt x="20068" y="8149"/>
                                  </a:cubicBezTo>
                                  <a:lnTo>
                                    <a:pt x="20068" y="7430"/>
                                  </a:lnTo>
                                  <a:lnTo>
                                    <a:pt x="20164" y="7430"/>
                                  </a:lnTo>
                                  <a:cubicBezTo>
                                    <a:pt x="20176" y="7430"/>
                                    <a:pt x="20184" y="7370"/>
                                    <a:pt x="20184" y="7280"/>
                                  </a:cubicBezTo>
                                  <a:lnTo>
                                    <a:pt x="20184" y="5992"/>
                                  </a:lnTo>
                                  <a:cubicBezTo>
                                    <a:pt x="20184" y="5902"/>
                                    <a:pt x="20176" y="5842"/>
                                    <a:pt x="20164" y="5842"/>
                                  </a:cubicBezTo>
                                  <a:lnTo>
                                    <a:pt x="20068" y="5842"/>
                                  </a:lnTo>
                                  <a:lnTo>
                                    <a:pt x="20068" y="5123"/>
                                  </a:lnTo>
                                  <a:cubicBezTo>
                                    <a:pt x="20068" y="5063"/>
                                    <a:pt x="20060" y="5003"/>
                                    <a:pt x="20048" y="5003"/>
                                  </a:cubicBezTo>
                                  <a:close/>
                                  <a:moveTo>
                                    <a:pt x="20460" y="7759"/>
                                  </a:moveTo>
                                  <a:lnTo>
                                    <a:pt x="20276" y="7759"/>
                                  </a:lnTo>
                                  <a:cubicBezTo>
                                    <a:pt x="20264" y="7759"/>
                                    <a:pt x="20256" y="7819"/>
                                    <a:pt x="20256" y="7909"/>
                                  </a:cubicBezTo>
                                  <a:lnTo>
                                    <a:pt x="20256" y="8688"/>
                                  </a:lnTo>
                                  <a:lnTo>
                                    <a:pt x="20152" y="8688"/>
                                  </a:lnTo>
                                  <a:cubicBezTo>
                                    <a:pt x="20140" y="8688"/>
                                    <a:pt x="20132" y="8748"/>
                                    <a:pt x="20132" y="8838"/>
                                  </a:cubicBezTo>
                                  <a:lnTo>
                                    <a:pt x="20132" y="9467"/>
                                  </a:lnTo>
                                  <a:lnTo>
                                    <a:pt x="20132" y="9467"/>
                                  </a:lnTo>
                                  <a:lnTo>
                                    <a:pt x="20132" y="10216"/>
                                  </a:lnTo>
                                  <a:cubicBezTo>
                                    <a:pt x="20132" y="10306"/>
                                    <a:pt x="20140" y="10366"/>
                                    <a:pt x="20152" y="10366"/>
                                  </a:cubicBezTo>
                                  <a:lnTo>
                                    <a:pt x="20256" y="10366"/>
                                  </a:lnTo>
                                  <a:lnTo>
                                    <a:pt x="20256" y="11145"/>
                                  </a:lnTo>
                                  <a:cubicBezTo>
                                    <a:pt x="20256" y="11234"/>
                                    <a:pt x="20264" y="11294"/>
                                    <a:pt x="20276" y="11294"/>
                                  </a:cubicBezTo>
                                  <a:lnTo>
                                    <a:pt x="20460" y="11294"/>
                                  </a:lnTo>
                                  <a:cubicBezTo>
                                    <a:pt x="20472" y="11294"/>
                                    <a:pt x="20480" y="11234"/>
                                    <a:pt x="20480" y="11145"/>
                                  </a:cubicBezTo>
                                  <a:lnTo>
                                    <a:pt x="20480" y="10366"/>
                                  </a:lnTo>
                                  <a:lnTo>
                                    <a:pt x="20584" y="10366"/>
                                  </a:lnTo>
                                  <a:cubicBezTo>
                                    <a:pt x="20596" y="10366"/>
                                    <a:pt x="20604" y="10306"/>
                                    <a:pt x="20604" y="10216"/>
                                  </a:cubicBezTo>
                                  <a:lnTo>
                                    <a:pt x="20604" y="8838"/>
                                  </a:lnTo>
                                  <a:cubicBezTo>
                                    <a:pt x="20604" y="8748"/>
                                    <a:pt x="20596" y="8688"/>
                                    <a:pt x="20584" y="8688"/>
                                  </a:cubicBezTo>
                                  <a:lnTo>
                                    <a:pt x="20480" y="8688"/>
                                  </a:lnTo>
                                  <a:lnTo>
                                    <a:pt x="20480" y="7909"/>
                                  </a:lnTo>
                                  <a:cubicBezTo>
                                    <a:pt x="20480" y="7849"/>
                                    <a:pt x="20472" y="7759"/>
                                    <a:pt x="20460" y="7759"/>
                                  </a:cubicBezTo>
                                  <a:close/>
                                  <a:moveTo>
                                    <a:pt x="20276" y="17256"/>
                                  </a:moveTo>
                                  <a:lnTo>
                                    <a:pt x="20460" y="17256"/>
                                  </a:lnTo>
                                  <a:cubicBezTo>
                                    <a:pt x="20472" y="17256"/>
                                    <a:pt x="20480" y="17196"/>
                                    <a:pt x="20480" y="17106"/>
                                  </a:cubicBezTo>
                                  <a:lnTo>
                                    <a:pt x="20480" y="16327"/>
                                  </a:lnTo>
                                  <a:lnTo>
                                    <a:pt x="20584" y="16327"/>
                                  </a:lnTo>
                                  <a:cubicBezTo>
                                    <a:pt x="20596" y="16327"/>
                                    <a:pt x="20604" y="16267"/>
                                    <a:pt x="20604" y="16178"/>
                                  </a:cubicBezTo>
                                  <a:lnTo>
                                    <a:pt x="20604" y="14799"/>
                                  </a:lnTo>
                                  <a:cubicBezTo>
                                    <a:pt x="20604" y="14710"/>
                                    <a:pt x="20596" y="14650"/>
                                    <a:pt x="20584" y="14650"/>
                                  </a:cubicBezTo>
                                  <a:lnTo>
                                    <a:pt x="20480" y="14650"/>
                                  </a:lnTo>
                                  <a:lnTo>
                                    <a:pt x="20480" y="13871"/>
                                  </a:lnTo>
                                  <a:cubicBezTo>
                                    <a:pt x="20480" y="13781"/>
                                    <a:pt x="20472" y="13721"/>
                                    <a:pt x="20460" y="13721"/>
                                  </a:cubicBezTo>
                                  <a:lnTo>
                                    <a:pt x="20276" y="13721"/>
                                  </a:lnTo>
                                  <a:cubicBezTo>
                                    <a:pt x="20264" y="13721"/>
                                    <a:pt x="20256" y="13781"/>
                                    <a:pt x="20256" y="13871"/>
                                  </a:cubicBezTo>
                                  <a:lnTo>
                                    <a:pt x="20256" y="14650"/>
                                  </a:lnTo>
                                  <a:lnTo>
                                    <a:pt x="20152" y="14650"/>
                                  </a:lnTo>
                                  <a:cubicBezTo>
                                    <a:pt x="20140" y="14650"/>
                                    <a:pt x="20132" y="14710"/>
                                    <a:pt x="20132" y="14799"/>
                                  </a:cubicBezTo>
                                  <a:lnTo>
                                    <a:pt x="20132" y="15429"/>
                                  </a:lnTo>
                                  <a:lnTo>
                                    <a:pt x="20132" y="15429"/>
                                  </a:lnTo>
                                  <a:lnTo>
                                    <a:pt x="20132" y="16178"/>
                                  </a:lnTo>
                                  <a:cubicBezTo>
                                    <a:pt x="20132" y="16267"/>
                                    <a:pt x="20140" y="16327"/>
                                    <a:pt x="20152" y="16327"/>
                                  </a:cubicBezTo>
                                  <a:lnTo>
                                    <a:pt x="20256" y="16327"/>
                                  </a:lnTo>
                                  <a:lnTo>
                                    <a:pt x="20256" y="17106"/>
                                  </a:lnTo>
                                  <a:cubicBezTo>
                                    <a:pt x="20256" y="17166"/>
                                    <a:pt x="20264" y="17256"/>
                                    <a:pt x="20276" y="17256"/>
                                  </a:cubicBezTo>
                                  <a:close/>
                                </a:path>
                              </a:pathLst>
                            </a:custGeom>
                            <a:solidFill>
                              <a:schemeClr val="accent2"/>
                            </a:solidFill>
                            <a:ln w="12700">
                              <a:miter lim="400000"/>
                            </a:ln>
                          </wps:spPr>
                          <wps:bodyPr lIns="38100" tIns="38100" rIns="38100" bIns="38100" anchor="ctr"/>
                        </wps:wsp>
                      </wpg:wgp>
                    </a:graphicData>
                  </a:graphic>
                  <wp14:sizeRelH relativeFrom="margin">
                    <wp14:pctWidth>100000</wp14:pctWidth>
                  </wp14:sizeRelH>
                  <wp14:sizeRelV relativeFrom="margin">
                    <wp14:pctHeight>0</wp14:pctHeight>
                  </wp14:sizeRelV>
                </wp:anchor>
              </w:drawing>
            </mc:Choice>
            <mc:Fallback xmlns:arto="http://schemas.microsoft.com/office/word/2006/arto" xmlns:adec="http://schemas.microsoft.com/office/drawing/2017/decorative" xmlns:a="http://schemas.openxmlformats.org/drawingml/2006/main">
              <w:pict w14:anchorId="33A9586E">
                <v:group id="Group 26" style="position:absolute;margin-left:0;margin-top:0;width:540pt;height:72.7pt;z-index:-251590656;mso-width-percent:1000;mso-position-horizontal:center;mso-position-horizontal-relative:margin;mso-position-vertical:bottom;mso-position-vertical-relative:page;mso-width-percent:1000;mso-width-relative:margin;mso-height-relative:margin" alt="&quot;&quot;" coordsize="68580,9245" o:spid="_x0000_s1026" w14:anchorId="64969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">
                  <v:rect id="Rectangle" style="position:absolute;top:609;width:68580;height:8636;visibility:visible;mso-wrap-style:square;v-text-anchor:middle" o:spid="_x0000_s1027" fillcolor="#264d2b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">
                    <v:stroke miterlimit="4"/>
                    <v:textbox inset="3pt,3pt,3pt,3pt"/>
                  </v:rect>
                  <v:shape id="Shape" style="position:absolute;width:68580;height:9156;visibility:visible;mso-wrap-style:square;v-text-anchor:middle" coordsize="21600,21600" o:spid="_x0000_s1028" fillcolor="#60b966 [3205]" stroked="f" strokeweight="1pt" path="m18904,14889r-68,l18836,14380v,-60,-8,-120,-16,-120l18700,14260v-8,,-16,60,-16,120l18684,14889r-68,c18608,14889,18600,14949,18600,15009r,899c18600,15968,18608,16028,18616,16028r68,l18684,16537v,60,8,120,16,120l18820,16657v8,,16,-60,16,-120l18836,16028r68,c18912,16028,18920,15968,18920,15908r,-899c18916,14919,18912,14889,18904,14889xm18484,6022r-64,l18420,5542v,-60,-4,-90,-12,-90l18300,5452v-8,,-12,30,-12,90l18288,6022r-64,c18216,6022,18212,6052,18212,6111r,809c18212,6980,18216,7010,18224,7010r64,l18288,7490v,59,4,89,12,89l18408,7579v8,,12,-30,12,-89l18420,7010r64,c18492,7010,18496,6980,18496,6920r,-809c18500,6052,18492,6022,18484,6022xm18904,20761r-68,l18836,20252v,-60,-8,-120,-16,-120l18700,20132v-8,,-16,60,-16,120l18684,20761r-68,c18608,20761,18600,20821,18600,20881r,719l18916,21600r,-719c18916,20821,18912,20761,18904,20761xm18904,9017r-68,l18836,8508v,-60,-8,-120,-16,-120l18700,8388v-8,,-16,60,-16,120l18684,9017r-68,c18608,9017,18600,9077,18600,9137r,899c18600,10096,18608,10156,18616,10156r68,l18684,10665v,60,8,120,16,120l18820,10785v8,,16,-60,16,-120l18836,10156r68,c18912,10156,18920,10096,18920,10036r,-899c18916,9047,18912,9017,18904,9017xm18904,3116r-68,l18836,2606v,-60,-8,-119,-16,-119l18700,2487v-8,,-16,59,-16,119l18684,3116r-68,c18608,3116,18600,3176,18600,3236r,898c18600,4194,18608,4254,18616,4254r68,l18684,4763v,60,8,120,16,120l18820,4883v8,,16,-60,16,-120l18836,4254r68,c18912,4254,18920,4194,18920,4134r,-898c18916,3176,18912,3116,18904,3116xm18484,17825r-64,l18420,17346v,-60,-4,-90,-12,-90l18300,17256v-8,,-12,30,-12,90l18288,17825r-64,c18216,17825,18212,17855,18212,17915r,809c18212,18784,18216,18814,18224,18814r64,l18288,19293v,60,4,90,12,90l18408,19383v8,,12,-30,12,-90l18420,18814r64,c18492,18814,18496,18784,18496,18724r,-809c18500,17855,18492,17825,18484,17825xm18484,11893r-64,l18420,11414v,-60,-4,-90,-12,-90l18300,11324v-8,,-12,30,-12,90l18288,11893r-64,c18216,11893,18212,11923,18212,11983r,809c18212,12852,18216,12882,18224,12882r64,l18288,13361v,60,4,90,12,90l18408,13451v8,,12,-30,12,-90l18420,12882r64,c18492,12882,18496,12852,18496,12792r,-809c18500,11923,18492,11893,18484,11893xm18072,14979r-56,l18016,14560v,-60,-4,-90,-12,-90l17908,14470v-8,,-12,30,-12,90l17896,14979r-56,c17832,14979,17828,15009,17828,15069r,719c17828,15848,17832,15878,17840,15878r56,l17896,16297v,60,4,90,12,90l18004,16387v8,,12,-30,12,-90l18016,15878r56,c18080,15878,18084,15848,18084,15788r,-719c18080,15039,18076,14979,18072,14979xm18072,20881r-56,l18016,20462v,-60,-4,-90,-12,-90l17908,20372v-8,,-12,30,-12,90l17896,20881r-56,c17832,20881,17828,20911,17828,20971r,629l18084,21600r,-629c18080,20911,18076,20881,18072,20881xm18072,9107r-56,l18016,8688v,-60,-4,-90,-12,-90l17908,8598v-8,,-12,30,-12,90l17896,9107r-56,c17832,9107,17828,9137,17828,9197r,719c17828,9976,17832,10006,17840,10006r56,l17896,10426v,59,4,89,12,89l18004,10515v8,,12,-30,12,-89l18016,10006r56,c18080,10006,18084,9976,18084,9916r,-719c18080,9137,18076,9107,18072,9107xm19320,11774r-76,l19244,11204v,-59,-8,-119,-16,-119l19096,11085v-8,,-16,60,-16,119l19080,11774r-76,c18996,11774,18988,11834,18988,11893r,1019c18988,12972,18996,13032,19004,13032r76,l19080,13601v,60,8,120,16,120l19232,13721v8,,16,-60,16,-120l19248,13032r76,c19332,13032,19340,12972,19340,12912r,-1019c19336,11834,19328,11774,19320,11774xm18072,3236r-56,l18016,2816v,-60,-4,-90,-12,-90l17908,2726v-8,,-12,30,-12,90l17896,3236r-56,c17832,3236,17828,3265,17828,3325r,719c17828,4104,17832,4134,17840,4134r56,l17896,4554v,60,4,90,12,90l18004,4644v8,,12,-30,12,-90l18016,4134r56,c18080,4134,18084,4104,18084,4044r,-719c18080,3265,18076,3236,18072,3236xm19320,17705r-76,l19244,17136v,-60,-8,-120,-16,-120l19096,17016v-8,,-16,60,-16,120l19080,17705r-76,c18996,17705,18988,17765,18988,17825r,1019c18988,18904,18996,18964,19004,18964r76,l19080,19533v,60,8,120,16,120l19232,19653v8,,16,-60,16,-120l19248,18964r76,c19332,18964,19340,18904,19340,18844r,-1019c19336,17765,19328,17705,19320,17705xm19884,14110r164,c20060,14110,20068,14050,20068,13961r,-719l20164,13242v12,,20,-60,20,-150l20184,11864v,-90,-8,-150,-20,-150l20068,11714r,-719c20068,10905,20060,10845,20048,10845r-164,c19872,10845,19864,10905,19864,10995r,719l19768,11714v-12,,-20,60,-20,150l19748,12433r,l19748,13122v,90,8,150,20,150l19864,13272r,719c19864,14050,19872,14110,19884,14110xm20184,19054r,-1229c20184,17735,20176,17675,20164,17675r-96,l20068,16956v,-89,-8,-149,-20,-149l19884,16807v-12,,-20,60,-20,149l19864,17675r-96,c19756,17675,19748,17735,19748,17825r,569l19748,18394r,689c19748,19173,19756,19233,19768,19233r96,l19864,19952v,90,8,150,20,150l20048,20102v12,,20,-60,20,-150l20068,19233r96,c20172,19203,20184,19143,20184,19054xm19368,10126v,60,8,120,16,120l19468,10246r,629c19468,10935,19476,10995,19484,10995r148,c19640,10995,19648,10935,19648,10875r,-629l19732,10246v8,,16,-60,16,-120l19748,9017v,-59,-8,-119,-16,-119l19656,8898r,-629c19656,8209,19648,8149,19640,8149r-148,c19484,8149,19476,8209,19476,8269r,629l19392,8898v-8,,-16,60,-16,119l19376,10126r-8,xm19368,15998v,60,8,120,16,120l19468,16118r,629c19468,16807,19476,16867,19484,16867r148,c19640,16867,19648,16807,19648,16747r,-629l19732,16118v8,,16,-60,16,-120l19748,14889v,-60,-8,-120,-16,-120l19656,14769r,-629c19656,14080,19648,14021,19640,14021r-148,c19484,14021,19476,14080,19476,14140r,629l19392,14769v-8,,-16,60,-16,120l19376,15998r-8,xm,l,2127r19864,l19864,2277v,90,8,150,20,150l20048,2427v12,,20,-60,20,-150l20068,2127r188,l20256,2846r-104,c20140,2846,20132,2906,20132,2996r,629l20132,3625r,749c20132,4464,20140,4524,20152,4524r104,l20256,5303v,89,8,149,20,149l20460,5452v12,,20,-60,20,-149l20480,4524r104,c20596,4524,20604,4464,20604,4374r,-1378c20604,2906,20596,2846,20584,2846r-104,l20480,2127r164,l20644,2636v,90,12,180,24,180l20872,2816v,,4,,4,c20876,2816,20876,2846,20876,2846r,1708c20876,4673,20888,4763,20904,4763r132,l21036,5752v,120,12,210,28,210l21248,5962r,1438l21064,7400v-8,,-16,30,-20,90l21044,6022v,-90,-12,-180,-24,-180l20896,5842r,-869c20896,4883,20884,4793,20872,4793r-204,c20656,4793,20644,4883,20644,4973r,869l20528,5842v-12,,-24,90,-24,180l20504,7549v,90,12,180,24,180l20644,7729r,869c20644,8688,20656,8778,20668,8778r204,c20872,8778,20876,8778,20876,8778r,1677c20876,10575,20888,10665,20904,10665r132,l21036,11654v,120,12,209,28,209l21248,11863r,1438l21064,13301v-8,,-16,30,-20,90l21044,11923v,-89,-12,-179,-24,-179l20896,11744r,-959c20896,10695,20884,10605,20872,10605r-204,c20656,10605,20644,10695,20644,10785r,869l20528,11654v-12,,-24,90,-24,180l20504,13361v,90,12,180,24,180l20644,13541r,869c20644,14500,20656,14590,20668,14590r204,c20872,14590,20876,14590,20876,14590r,1677c20876,16387,20888,16477,20904,16477r132,l21036,17466v,120,12,209,28,209l21248,17675r,1438l21064,19113v-8,,-16,30,-20,90l21044,17675v,-89,-12,-179,-24,-179l20896,17496r,-869c20896,16537,20884,16447,20872,16447r-204,c20656,16447,20644,16537,20644,16627r,869l20528,17496v-12,,-24,90,-24,179l20504,19203v,90,12,180,24,180l20644,19383r,869c20644,20342,20656,20432,20668,20432r204,c20872,20432,20876,20432,20876,20432v,,,30,,30l20876,21570r596,l21472,20881r128,l21600,15938r-128,l21472,15039r128,l21600,10096r-128,l21472,9167r128,l21600,4224r-128,l21472,3236r128,l21600,2097r,l21600,,,xm21032,2636r-132,c20896,2636,20896,2636,20892,2636v,,,-30,,-30l20892,2097r136,l21028,2636r4,xm21032,8508r-132,c20896,8508,20896,8508,20896,8508r,-839l21012,7669v8,,16,-30,20,-90l21032,8508xm21032,14410r-132,c20896,14410,20896,14410,20896,14410r,-839l21012,13571v8,,16,-30,20,-90l21032,14410xm21032,20282r-132,c20896,20282,20896,20282,20892,20282v,,,-30,,-30l20892,19383r116,c21016,19383,21024,19353,21028,19293r,989l21032,20282xm21420,20282r-108,l21312,19623r108,l21420,20282xm21420,17286r-108,l21312,16507r108,l21420,17286xm21420,14410r-108,l21312,13781r108,l21420,14410xm21420,11444r-108,l21312,10605r108,l21420,11444xm21420,8508r-108,l21312,7879r108,l21420,8508xm21420,5572r-108,l21312,4733r108,l21420,5572xm21420,2636r-108,l21312,2127r108,l21420,2636xm19320,5902r-76,l19244,5333v,-60,-8,-120,-16,-120l19096,5213v-8,,-16,60,-16,120l19080,5902r-76,c18996,5902,18988,5962,18988,6022r,1018c18988,7100,18996,7160,19004,7160r76,l19080,7729v,60,8,120,16,120l19232,7849v8,,16,-60,16,-120l19248,7160r76,c19332,7160,19340,7100,19340,7040r,-1018c19336,5932,19328,5902,19320,5902xm20588,20462r-104,l20484,19683v,-90,-8,-150,-20,-150l20280,19533v-12,,-20,60,-20,150l20260,20462r-104,c20144,20462,20136,20521,20136,20611r,629l20136,21240r,330l20616,21570r,-959c20608,20551,20600,20462,20588,20462xm19640,2217r-148,c19484,2217,19476,2277,19476,2337r,629l19392,2966v-8,,-16,60,-16,120l19376,4194v,60,8,120,16,120l19476,4314r,629c19476,5003,19484,5063,19492,5063r148,c19648,5063,19656,5003,19656,4943r,-629l19740,4314v8,,16,-60,16,-120l19756,3086v,-60,-8,-120,-16,-120l19656,2966r,-629c19656,2277,19648,2217,19640,2217xm19740,20641r-84,l19656,20012v,-60,-8,-120,-16,-120l19492,19892v-8,,-16,60,-16,120l19476,20641r-84,c19384,20641,19376,20701,19376,20761r,839l19764,21600r,-839c19760,20701,19752,20641,19740,20641xm20048,5003r-164,c19872,5003,19864,5063,19864,5153r,719l19768,5872v-12,,-20,60,-20,150l19748,6591r,l19748,7280v,90,8,150,20,150l19864,7430r,719c19864,8239,19872,8298,19884,8298r164,c20060,8298,20068,8239,20068,8149r,-719l20164,7430v12,,20,-60,20,-150l20184,5992v,-90,-8,-150,-20,-150l20068,5842r,-719c20068,5063,20060,5003,20048,5003xm20460,7759r-184,c20264,7759,20256,7819,20256,7909r,779l20152,8688v-12,,-20,60,-20,150l20132,9467r,l20132,10216v,90,8,150,20,150l20256,10366r,779c20256,11234,20264,11294,20276,11294r184,c20472,11294,20480,11234,20480,11145r,-779l20584,10366v12,,20,-60,20,-150l20604,8838v,-90,-8,-150,-20,-150l20480,8688r,-779c20480,7849,20472,7759,20460,7759xm20276,17256r184,c20472,17256,20480,17196,20480,17106r,-779l20584,16327v12,,20,-60,20,-149l20604,14799v,-89,-8,-149,-20,-149l20480,14650r,-779c20480,13781,20472,13721,20460,13721r-184,c20264,13721,20256,13781,20256,13871r,779l20152,14650v-12,,-20,60,-20,149l20132,15429r,l20132,16178v,89,8,149,20,149l20256,16327r,779c20256,17166,20264,17256,20276,172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">
                    <v:stroke miterlimit="4" joinstyle="miter"/>
                    <v:path arrowok="t" o:connecttype="custom" o:connectlocs="3429000,457835;3429000,457835;3429000,457835;3429000,457835" o:connectangles="0,90,180,270" o:extrusionok="f"/>
                  </v:shape>
                  <w10:wrap anchorx="margin" anchory="page"/>
                </v:group>
              </w:pict>
            </mc:Fallback>
          </mc:AlternateContent>
        </w:r>
        <w:r w:rsidR="005235DF">
          <w:fldChar w:fldCharType="begin"/>
        </w:r>
        <w:r w:rsidR="005235DF">
          <w:instrText xml:space="preserve"> PAGE   \* MERGEFORMAT </w:instrText>
        </w:r>
        <w:r w:rsidR="005235DF">
          <w:fldChar w:fldCharType="separate"/>
        </w:r>
        <w:r w:rsidR="005235DF">
          <w:rPr>
            <w:noProof/>
          </w:rPr>
          <w:t>16</w:t>
        </w:r>
        <w:r w:rsidR="005235DF">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75EB8" w14:textId="77777777" w:rsidR="00470615" w:rsidRDefault="00470615" w:rsidP="008F1194">
      <w:pPr>
        <w:spacing w:after="0" w:line="240" w:lineRule="auto"/>
      </w:pPr>
      <w:r>
        <w:separator/>
      </w:r>
    </w:p>
  </w:footnote>
  <w:footnote w:type="continuationSeparator" w:id="0">
    <w:p w14:paraId="392BBF51" w14:textId="77777777" w:rsidR="00470615" w:rsidRDefault="00470615" w:rsidP="008F1194">
      <w:pPr>
        <w:spacing w:after="0" w:line="240" w:lineRule="auto"/>
      </w:pPr>
      <w:r>
        <w:continuationSeparator/>
      </w:r>
    </w:p>
  </w:footnote>
  <w:footnote w:type="continuationNotice" w:id="1">
    <w:p w14:paraId="5A317592" w14:textId="77777777" w:rsidR="00470615" w:rsidRDefault="004706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77CC1" w14:textId="5E09BB24" w:rsidR="005235DF" w:rsidRDefault="005235DF" w:rsidP="00B17E13">
    <w:pPr>
      <w:pStyle w:val="Header"/>
      <w:ind w:right="27"/>
      <w:jc w:val="right"/>
    </w:pPr>
    <w:r w:rsidRPr="00DD2790">
      <w:rPr>
        <w:noProof/>
        <w:lang w:eastAsia="en-AU"/>
      </w:rPr>
      <mc:AlternateContent>
        <mc:Choice Requires="wpg">
          <w:drawing>
            <wp:anchor distT="0" distB="0" distL="114300" distR="114300" simplePos="0" relativeHeight="251658242" behindDoc="0" locked="0" layoutInCell="1" allowOverlap="1" wp14:anchorId="3FA30FAE" wp14:editId="6D9D5C14">
              <wp:simplePos x="0" y="0"/>
              <wp:positionH relativeFrom="margin">
                <wp:align>center</wp:align>
              </wp:positionH>
              <wp:positionV relativeFrom="page">
                <wp:align>top</wp:align>
              </wp:positionV>
              <wp:extent cx="6858000" cy="905256"/>
              <wp:effectExtent l="0" t="0" r="2540" b="9525"/>
              <wp:wrapNone/>
              <wp:docPr id="20" name="Group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05256"/>
                        <a:chOff x="0" y="0"/>
                        <a:chExt cx="6858000" cy="909321"/>
                      </a:xfrm>
                    </wpg:grpSpPr>
                    <wps:wsp>
                      <wps:cNvPr id="30" name="Shape"/>
                      <wps:cNvSpPr/>
                      <wps:spPr>
                        <a:xfrm>
                          <a:off x="0" y="0"/>
                          <a:ext cx="2508250" cy="828042"/>
                        </a:xfrm>
                        <a:custGeom>
                          <a:avLst/>
                          <a:gdLst/>
                          <a:ahLst/>
                          <a:cxnLst>
                            <a:cxn ang="0">
                              <a:pos x="wd2" y="hd2"/>
                            </a:cxn>
                            <a:cxn ang="5400000">
                              <a:pos x="wd2" y="hd2"/>
                            </a:cxn>
                            <a:cxn ang="10800000">
                              <a:pos x="wd2" y="hd2"/>
                            </a:cxn>
                            <a:cxn ang="16200000">
                              <a:pos x="wd2" y="hd2"/>
                            </a:cxn>
                          </a:cxnLst>
                          <a:rect l="0" t="0" r="r" b="b"/>
                          <a:pathLst>
                            <a:path w="21600" h="21600" extrusionOk="0">
                              <a:moveTo>
                                <a:pt x="19347" y="5764"/>
                              </a:moveTo>
                              <a:lnTo>
                                <a:pt x="18997" y="5764"/>
                              </a:lnTo>
                              <a:lnTo>
                                <a:pt x="18997" y="4704"/>
                              </a:lnTo>
                              <a:cubicBezTo>
                                <a:pt x="18997" y="4572"/>
                                <a:pt x="18964" y="4506"/>
                                <a:pt x="18931" y="4506"/>
                              </a:cubicBezTo>
                              <a:lnTo>
                                <a:pt x="18319" y="4506"/>
                              </a:lnTo>
                              <a:cubicBezTo>
                                <a:pt x="18275" y="4506"/>
                                <a:pt x="18253" y="4605"/>
                                <a:pt x="18253" y="4704"/>
                              </a:cubicBezTo>
                              <a:lnTo>
                                <a:pt x="18253" y="5764"/>
                              </a:lnTo>
                              <a:lnTo>
                                <a:pt x="17903" y="5764"/>
                              </a:lnTo>
                              <a:cubicBezTo>
                                <a:pt x="17860" y="5764"/>
                                <a:pt x="17838" y="5864"/>
                                <a:pt x="17838" y="5963"/>
                              </a:cubicBezTo>
                              <a:lnTo>
                                <a:pt x="17838" y="7818"/>
                              </a:lnTo>
                              <a:cubicBezTo>
                                <a:pt x="17838" y="7951"/>
                                <a:pt x="17871" y="8017"/>
                                <a:pt x="17903" y="8017"/>
                              </a:cubicBezTo>
                              <a:lnTo>
                                <a:pt x="18253" y="8017"/>
                              </a:lnTo>
                              <a:lnTo>
                                <a:pt x="18253" y="9077"/>
                              </a:lnTo>
                              <a:cubicBezTo>
                                <a:pt x="18253" y="9210"/>
                                <a:pt x="18286" y="9276"/>
                                <a:pt x="18319" y="9276"/>
                              </a:cubicBezTo>
                              <a:lnTo>
                                <a:pt x="18931" y="9276"/>
                              </a:lnTo>
                              <a:cubicBezTo>
                                <a:pt x="18975" y="9276"/>
                                <a:pt x="18997" y="9177"/>
                                <a:pt x="18997" y="9077"/>
                              </a:cubicBezTo>
                              <a:lnTo>
                                <a:pt x="18997" y="8017"/>
                              </a:lnTo>
                              <a:lnTo>
                                <a:pt x="19347" y="8017"/>
                              </a:lnTo>
                              <a:cubicBezTo>
                                <a:pt x="19391" y="8017"/>
                                <a:pt x="19413" y="7918"/>
                                <a:pt x="19413" y="7818"/>
                              </a:cubicBezTo>
                              <a:lnTo>
                                <a:pt x="19413" y="5996"/>
                              </a:lnTo>
                              <a:cubicBezTo>
                                <a:pt x="19413" y="5864"/>
                                <a:pt x="19380" y="5764"/>
                                <a:pt x="19347" y="5764"/>
                              </a:cubicBezTo>
                              <a:close/>
                              <a:moveTo>
                                <a:pt x="21523" y="12291"/>
                              </a:moveTo>
                              <a:lnTo>
                                <a:pt x="21206" y="12291"/>
                              </a:lnTo>
                              <a:lnTo>
                                <a:pt x="21206" y="11330"/>
                              </a:lnTo>
                              <a:cubicBezTo>
                                <a:pt x="21206" y="11231"/>
                                <a:pt x="21173" y="11131"/>
                                <a:pt x="21141" y="11131"/>
                              </a:cubicBezTo>
                              <a:lnTo>
                                <a:pt x="20594" y="11131"/>
                              </a:lnTo>
                              <a:cubicBezTo>
                                <a:pt x="20561" y="11131"/>
                                <a:pt x="20528" y="11231"/>
                                <a:pt x="20528" y="11330"/>
                              </a:cubicBezTo>
                              <a:lnTo>
                                <a:pt x="20528" y="12291"/>
                              </a:lnTo>
                              <a:lnTo>
                                <a:pt x="20211" y="12291"/>
                              </a:lnTo>
                              <a:cubicBezTo>
                                <a:pt x="20178" y="12291"/>
                                <a:pt x="20145" y="12390"/>
                                <a:pt x="20145" y="12490"/>
                              </a:cubicBezTo>
                              <a:lnTo>
                                <a:pt x="20145" y="14146"/>
                              </a:lnTo>
                              <a:cubicBezTo>
                                <a:pt x="20145" y="14245"/>
                                <a:pt x="20178" y="14345"/>
                                <a:pt x="20211" y="14345"/>
                              </a:cubicBezTo>
                              <a:lnTo>
                                <a:pt x="20528" y="14345"/>
                              </a:lnTo>
                              <a:lnTo>
                                <a:pt x="20528" y="15272"/>
                              </a:lnTo>
                              <a:cubicBezTo>
                                <a:pt x="20528" y="15372"/>
                                <a:pt x="20561" y="15471"/>
                                <a:pt x="20594" y="15471"/>
                              </a:cubicBezTo>
                              <a:lnTo>
                                <a:pt x="21141" y="15471"/>
                              </a:lnTo>
                              <a:cubicBezTo>
                                <a:pt x="21173" y="15471"/>
                                <a:pt x="21206" y="15372"/>
                                <a:pt x="21206" y="15272"/>
                              </a:cubicBezTo>
                              <a:lnTo>
                                <a:pt x="21206" y="14312"/>
                              </a:lnTo>
                              <a:lnTo>
                                <a:pt x="21523" y="14312"/>
                              </a:lnTo>
                              <a:cubicBezTo>
                                <a:pt x="21556" y="14312"/>
                                <a:pt x="21589" y="14212"/>
                                <a:pt x="21589" y="14113"/>
                              </a:cubicBezTo>
                              <a:lnTo>
                                <a:pt x="21589" y="12456"/>
                              </a:lnTo>
                              <a:cubicBezTo>
                                <a:pt x="21589" y="12390"/>
                                <a:pt x="21556" y="12291"/>
                                <a:pt x="21523" y="12291"/>
                              </a:cubicBezTo>
                              <a:close/>
                              <a:moveTo>
                                <a:pt x="19347" y="19082"/>
                              </a:moveTo>
                              <a:lnTo>
                                <a:pt x="18997" y="19082"/>
                              </a:lnTo>
                              <a:lnTo>
                                <a:pt x="18997" y="18022"/>
                              </a:lnTo>
                              <a:cubicBezTo>
                                <a:pt x="18997" y="17890"/>
                                <a:pt x="18964" y="17823"/>
                                <a:pt x="18931" y="17823"/>
                              </a:cubicBezTo>
                              <a:lnTo>
                                <a:pt x="18319" y="17823"/>
                              </a:lnTo>
                              <a:cubicBezTo>
                                <a:pt x="18275" y="17823"/>
                                <a:pt x="18253" y="17923"/>
                                <a:pt x="18253" y="18022"/>
                              </a:cubicBezTo>
                              <a:lnTo>
                                <a:pt x="18253" y="19082"/>
                              </a:lnTo>
                              <a:lnTo>
                                <a:pt x="17903" y="19082"/>
                              </a:lnTo>
                              <a:cubicBezTo>
                                <a:pt x="17860" y="19082"/>
                                <a:pt x="17838" y="19182"/>
                                <a:pt x="17838" y="19281"/>
                              </a:cubicBezTo>
                              <a:lnTo>
                                <a:pt x="17838" y="21136"/>
                              </a:lnTo>
                              <a:cubicBezTo>
                                <a:pt x="17838" y="21269"/>
                                <a:pt x="17871" y="21335"/>
                                <a:pt x="17903" y="21335"/>
                              </a:cubicBezTo>
                              <a:lnTo>
                                <a:pt x="18253" y="21335"/>
                              </a:lnTo>
                              <a:lnTo>
                                <a:pt x="18253" y="21567"/>
                              </a:lnTo>
                              <a:lnTo>
                                <a:pt x="18997" y="21567"/>
                              </a:lnTo>
                              <a:lnTo>
                                <a:pt x="18997" y="21335"/>
                              </a:lnTo>
                              <a:lnTo>
                                <a:pt x="19347" y="21335"/>
                              </a:lnTo>
                              <a:cubicBezTo>
                                <a:pt x="19391" y="21335"/>
                                <a:pt x="19413" y="21236"/>
                                <a:pt x="19413" y="21136"/>
                              </a:cubicBezTo>
                              <a:lnTo>
                                <a:pt x="19413" y="19281"/>
                              </a:lnTo>
                              <a:cubicBezTo>
                                <a:pt x="19413" y="19182"/>
                                <a:pt x="19380" y="19082"/>
                                <a:pt x="19347" y="19082"/>
                              </a:cubicBezTo>
                              <a:close/>
                              <a:moveTo>
                                <a:pt x="6135" y="1921"/>
                              </a:moveTo>
                              <a:lnTo>
                                <a:pt x="6726" y="1921"/>
                              </a:lnTo>
                              <a:lnTo>
                                <a:pt x="6726" y="3710"/>
                              </a:lnTo>
                              <a:cubicBezTo>
                                <a:pt x="6726" y="3909"/>
                                <a:pt x="6781" y="4075"/>
                                <a:pt x="6846" y="4075"/>
                              </a:cubicBezTo>
                              <a:lnTo>
                                <a:pt x="7874" y="4075"/>
                              </a:lnTo>
                              <a:cubicBezTo>
                                <a:pt x="7940" y="4075"/>
                                <a:pt x="7995" y="3909"/>
                                <a:pt x="7995" y="3710"/>
                              </a:cubicBezTo>
                              <a:lnTo>
                                <a:pt x="7995" y="1921"/>
                              </a:lnTo>
                              <a:lnTo>
                                <a:pt x="8585" y="1921"/>
                              </a:lnTo>
                              <a:cubicBezTo>
                                <a:pt x="8651" y="1921"/>
                                <a:pt x="8706" y="1756"/>
                                <a:pt x="8706" y="1557"/>
                              </a:cubicBezTo>
                              <a:lnTo>
                                <a:pt x="8706" y="166"/>
                              </a:lnTo>
                              <a:lnTo>
                                <a:pt x="8706" y="166"/>
                              </a:lnTo>
                              <a:lnTo>
                                <a:pt x="8706" y="0"/>
                              </a:lnTo>
                              <a:lnTo>
                                <a:pt x="6015" y="0"/>
                              </a:lnTo>
                              <a:lnTo>
                                <a:pt x="6015" y="1557"/>
                              </a:lnTo>
                              <a:cubicBezTo>
                                <a:pt x="6015" y="1756"/>
                                <a:pt x="6070" y="1921"/>
                                <a:pt x="6135" y="1921"/>
                              </a:cubicBezTo>
                              <a:close/>
                              <a:moveTo>
                                <a:pt x="8399" y="5267"/>
                              </a:moveTo>
                              <a:lnTo>
                                <a:pt x="8399" y="8083"/>
                              </a:lnTo>
                              <a:cubicBezTo>
                                <a:pt x="8399" y="8249"/>
                                <a:pt x="8443" y="8415"/>
                                <a:pt x="8509" y="8415"/>
                              </a:cubicBezTo>
                              <a:lnTo>
                                <a:pt x="9045" y="8415"/>
                              </a:lnTo>
                              <a:lnTo>
                                <a:pt x="9045" y="10038"/>
                              </a:lnTo>
                              <a:cubicBezTo>
                                <a:pt x="9045" y="10204"/>
                                <a:pt x="9088" y="10369"/>
                                <a:pt x="9154" y="10369"/>
                              </a:cubicBezTo>
                              <a:lnTo>
                                <a:pt x="10084" y="10369"/>
                              </a:lnTo>
                              <a:cubicBezTo>
                                <a:pt x="10138" y="10369"/>
                                <a:pt x="10193" y="10237"/>
                                <a:pt x="10193" y="10038"/>
                              </a:cubicBezTo>
                              <a:lnTo>
                                <a:pt x="10193" y="8415"/>
                              </a:lnTo>
                              <a:lnTo>
                                <a:pt x="10729" y="8415"/>
                              </a:lnTo>
                              <a:cubicBezTo>
                                <a:pt x="10784" y="8415"/>
                                <a:pt x="10838" y="8282"/>
                                <a:pt x="10838" y="8083"/>
                              </a:cubicBezTo>
                              <a:lnTo>
                                <a:pt x="10838" y="6825"/>
                              </a:lnTo>
                              <a:lnTo>
                                <a:pt x="10838" y="6825"/>
                              </a:lnTo>
                              <a:lnTo>
                                <a:pt x="10838" y="5267"/>
                              </a:lnTo>
                              <a:cubicBezTo>
                                <a:pt x="10838" y="5102"/>
                                <a:pt x="10795" y="4936"/>
                                <a:pt x="10729" y="4936"/>
                              </a:cubicBezTo>
                              <a:lnTo>
                                <a:pt x="10193" y="4936"/>
                              </a:lnTo>
                              <a:lnTo>
                                <a:pt x="10193" y="3346"/>
                              </a:lnTo>
                              <a:cubicBezTo>
                                <a:pt x="10193" y="3180"/>
                                <a:pt x="10149" y="3015"/>
                                <a:pt x="10084" y="3015"/>
                              </a:cubicBezTo>
                              <a:lnTo>
                                <a:pt x="9154" y="3015"/>
                              </a:lnTo>
                              <a:cubicBezTo>
                                <a:pt x="9099" y="3015"/>
                                <a:pt x="9045" y="3147"/>
                                <a:pt x="9045" y="3346"/>
                              </a:cubicBezTo>
                              <a:lnTo>
                                <a:pt x="9045" y="4936"/>
                              </a:lnTo>
                              <a:lnTo>
                                <a:pt x="8509" y="4936"/>
                              </a:lnTo>
                              <a:cubicBezTo>
                                <a:pt x="8454" y="4936"/>
                                <a:pt x="8399" y="5069"/>
                                <a:pt x="8399" y="5267"/>
                              </a:cubicBezTo>
                              <a:close/>
                              <a:moveTo>
                                <a:pt x="20156" y="0"/>
                              </a:moveTo>
                              <a:lnTo>
                                <a:pt x="20156" y="828"/>
                              </a:lnTo>
                              <a:cubicBezTo>
                                <a:pt x="20156" y="928"/>
                                <a:pt x="20189" y="1027"/>
                                <a:pt x="20222" y="1027"/>
                              </a:cubicBezTo>
                              <a:lnTo>
                                <a:pt x="20539" y="1027"/>
                              </a:lnTo>
                              <a:lnTo>
                                <a:pt x="20539" y="1988"/>
                              </a:lnTo>
                              <a:cubicBezTo>
                                <a:pt x="20539" y="2087"/>
                                <a:pt x="20572" y="2187"/>
                                <a:pt x="20605" y="2187"/>
                              </a:cubicBezTo>
                              <a:lnTo>
                                <a:pt x="21152" y="2187"/>
                              </a:lnTo>
                              <a:cubicBezTo>
                                <a:pt x="21184" y="2187"/>
                                <a:pt x="21217" y="2087"/>
                                <a:pt x="21217" y="1988"/>
                              </a:cubicBezTo>
                              <a:lnTo>
                                <a:pt x="21217" y="1027"/>
                              </a:lnTo>
                              <a:lnTo>
                                <a:pt x="21534" y="1027"/>
                              </a:lnTo>
                              <a:cubicBezTo>
                                <a:pt x="21567" y="1027"/>
                                <a:pt x="21600" y="928"/>
                                <a:pt x="21600" y="828"/>
                              </a:cubicBezTo>
                              <a:lnTo>
                                <a:pt x="21600" y="0"/>
                              </a:lnTo>
                              <a:lnTo>
                                <a:pt x="20156" y="0"/>
                              </a:lnTo>
                              <a:close/>
                              <a:moveTo>
                                <a:pt x="6475" y="17558"/>
                              </a:moveTo>
                              <a:lnTo>
                                <a:pt x="5818" y="17558"/>
                              </a:lnTo>
                              <a:lnTo>
                                <a:pt x="5818" y="15571"/>
                              </a:lnTo>
                              <a:cubicBezTo>
                                <a:pt x="5818" y="15339"/>
                                <a:pt x="5764" y="15173"/>
                                <a:pt x="5687" y="15173"/>
                              </a:cubicBezTo>
                              <a:lnTo>
                                <a:pt x="4539" y="15173"/>
                              </a:lnTo>
                              <a:cubicBezTo>
                                <a:pt x="4528" y="15173"/>
                                <a:pt x="4528" y="15173"/>
                                <a:pt x="4517" y="15173"/>
                              </a:cubicBezTo>
                              <a:lnTo>
                                <a:pt x="4517" y="11396"/>
                              </a:lnTo>
                              <a:cubicBezTo>
                                <a:pt x="4517" y="11164"/>
                                <a:pt x="4451" y="10933"/>
                                <a:pt x="4364" y="10933"/>
                              </a:cubicBezTo>
                              <a:lnTo>
                                <a:pt x="3631" y="10933"/>
                              </a:lnTo>
                              <a:lnTo>
                                <a:pt x="3631" y="8713"/>
                              </a:lnTo>
                              <a:cubicBezTo>
                                <a:pt x="3631" y="8481"/>
                                <a:pt x="3565" y="8249"/>
                                <a:pt x="3478" y="8249"/>
                              </a:cubicBezTo>
                              <a:lnTo>
                                <a:pt x="2439" y="8249"/>
                              </a:lnTo>
                              <a:lnTo>
                                <a:pt x="2439" y="5002"/>
                              </a:lnTo>
                              <a:lnTo>
                                <a:pt x="3478" y="5002"/>
                              </a:lnTo>
                              <a:cubicBezTo>
                                <a:pt x="3533" y="5002"/>
                                <a:pt x="3576" y="4903"/>
                                <a:pt x="3598" y="4804"/>
                              </a:cubicBezTo>
                              <a:lnTo>
                                <a:pt x="3598" y="8117"/>
                              </a:lnTo>
                              <a:cubicBezTo>
                                <a:pt x="3598" y="8348"/>
                                <a:pt x="3653" y="8514"/>
                                <a:pt x="3729" y="8514"/>
                              </a:cubicBezTo>
                              <a:lnTo>
                                <a:pt x="4386" y="8514"/>
                              </a:lnTo>
                              <a:lnTo>
                                <a:pt x="4386" y="10502"/>
                              </a:lnTo>
                              <a:cubicBezTo>
                                <a:pt x="4386" y="10734"/>
                                <a:pt x="4440" y="10899"/>
                                <a:pt x="4517" y="10899"/>
                              </a:cubicBezTo>
                              <a:lnTo>
                                <a:pt x="5665" y="10899"/>
                              </a:lnTo>
                              <a:cubicBezTo>
                                <a:pt x="5742" y="10899"/>
                                <a:pt x="5796" y="10734"/>
                                <a:pt x="5796" y="10502"/>
                              </a:cubicBezTo>
                              <a:lnTo>
                                <a:pt x="5796" y="8514"/>
                              </a:lnTo>
                              <a:lnTo>
                                <a:pt x="6453" y="8514"/>
                              </a:lnTo>
                              <a:cubicBezTo>
                                <a:pt x="6529" y="8514"/>
                                <a:pt x="6584" y="8348"/>
                                <a:pt x="6584" y="8117"/>
                              </a:cubicBezTo>
                              <a:lnTo>
                                <a:pt x="6584" y="4671"/>
                              </a:lnTo>
                              <a:cubicBezTo>
                                <a:pt x="6584" y="4439"/>
                                <a:pt x="6529" y="4274"/>
                                <a:pt x="6453" y="4274"/>
                              </a:cubicBezTo>
                              <a:lnTo>
                                <a:pt x="5796" y="4274"/>
                              </a:lnTo>
                              <a:lnTo>
                                <a:pt x="5796" y="2286"/>
                              </a:lnTo>
                              <a:cubicBezTo>
                                <a:pt x="5796" y="2054"/>
                                <a:pt x="5742" y="1888"/>
                                <a:pt x="5665" y="1888"/>
                              </a:cubicBezTo>
                              <a:lnTo>
                                <a:pt x="4517" y="1888"/>
                              </a:lnTo>
                              <a:cubicBezTo>
                                <a:pt x="4506" y="1888"/>
                                <a:pt x="4506" y="1888"/>
                                <a:pt x="4495" y="1888"/>
                              </a:cubicBezTo>
                              <a:lnTo>
                                <a:pt x="4495" y="0"/>
                              </a:lnTo>
                              <a:lnTo>
                                <a:pt x="1170" y="0"/>
                              </a:lnTo>
                              <a:lnTo>
                                <a:pt x="1170" y="828"/>
                              </a:lnTo>
                              <a:lnTo>
                                <a:pt x="0" y="828"/>
                              </a:lnTo>
                              <a:lnTo>
                                <a:pt x="0" y="11993"/>
                              </a:lnTo>
                              <a:lnTo>
                                <a:pt x="1192" y="11993"/>
                              </a:lnTo>
                              <a:lnTo>
                                <a:pt x="1192" y="14113"/>
                              </a:lnTo>
                              <a:lnTo>
                                <a:pt x="0" y="14113"/>
                              </a:lnTo>
                              <a:lnTo>
                                <a:pt x="0" y="21567"/>
                              </a:lnTo>
                              <a:lnTo>
                                <a:pt x="2450" y="21567"/>
                              </a:lnTo>
                              <a:lnTo>
                                <a:pt x="2450" y="18320"/>
                              </a:lnTo>
                              <a:lnTo>
                                <a:pt x="3489" y="18320"/>
                              </a:lnTo>
                              <a:cubicBezTo>
                                <a:pt x="3543" y="18320"/>
                                <a:pt x="3587" y="18221"/>
                                <a:pt x="3609" y="18121"/>
                              </a:cubicBezTo>
                              <a:lnTo>
                                <a:pt x="3609" y="21434"/>
                              </a:lnTo>
                              <a:cubicBezTo>
                                <a:pt x="3609" y="21501"/>
                                <a:pt x="3609" y="21534"/>
                                <a:pt x="3620" y="21600"/>
                              </a:cubicBezTo>
                              <a:lnTo>
                                <a:pt x="6595" y="21600"/>
                              </a:lnTo>
                              <a:cubicBezTo>
                                <a:pt x="6606" y="21567"/>
                                <a:pt x="6606" y="21501"/>
                                <a:pt x="6606" y="21434"/>
                              </a:cubicBezTo>
                              <a:lnTo>
                                <a:pt x="6606" y="17989"/>
                              </a:lnTo>
                              <a:cubicBezTo>
                                <a:pt x="6606" y="17757"/>
                                <a:pt x="6540" y="17558"/>
                                <a:pt x="6475" y="17558"/>
                              </a:cubicBezTo>
                              <a:close/>
                              <a:moveTo>
                                <a:pt x="3642" y="2385"/>
                              </a:moveTo>
                              <a:lnTo>
                                <a:pt x="4375" y="2385"/>
                              </a:lnTo>
                              <a:cubicBezTo>
                                <a:pt x="4386" y="2385"/>
                                <a:pt x="4397" y="2385"/>
                                <a:pt x="4407" y="2352"/>
                              </a:cubicBezTo>
                              <a:lnTo>
                                <a:pt x="4407" y="4274"/>
                              </a:lnTo>
                              <a:lnTo>
                                <a:pt x="3751" y="4274"/>
                              </a:lnTo>
                              <a:cubicBezTo>
                                <a:pt x="3708" y="4274"/>
                                <a:pt x="3675" y="4340"/>
                                <a:pt x="3642" y="4439"/>
                              </a:cubicBezTo>
                              <a:lnTo>
                                <a:pt x="3642" y="2385"/>
                              </a:lnTo>
                              <a:close/>
                              <a:moveTo>
                                <a:pt x="2078" y="17061"/>
                              </a:moveTo>
                              <a:lnTo>
                                <a:pt x="1476" y="17061"/>
                              </a:lnTo>
                              <a:lnTo>
                                <a:pt x="1476" y="15670"/>
                              </a:lnTo>
                              <a:lnTo>
                                <a:pt x="2078" y="15670"/>
                              </a:lnTo>
                              <a:lnTo>
                                <a:pt x="2078" y="17061"/>
                              </a:lnTo>
                              <a:close/>
                              <a:moveTo>
                                <a:pt x="2078" y="10933"/>
                              </a:moveTo>
                              <a:lnTo>
                                <a:pt x="1476" y="10933"/>
                              </a:lnTo>
                              <a:lnTo>
                                <a:pt x="1476" y="9044"/>
                              </a:lnTo>
                              <a:lnTo>
                                <a:pt x="2078" y="9044"/>
                              </a:lnTo>
                              <a:lnTo>
                                <a:pt x="2078" y="10933"/>
                              </a:lnTo>
                              <a:close/>
                              <a:moveTo>
                                <a:pt x="2078" y="3777"/>
                              </a:moveTo>
                              <a:lnTo>
                                <a:pt x="1476" y="3777"/>
                              </a:lnTo>
                              <a:lnTo>
                                <a:pt x="1476" y="2385"/>
                              </a:lnTo>
                              <a:lnTo>
                                <a:pt x="2078" y="2385"/>
                              </a:lnTo>
                              <a:lnTo>
                                <a:pt x="2078" y="3777"/>
                              </a:lnTo>
                              <a:close/>
                              <a:moveTo>
                                <a:pt x="4407" y="17558"/>
                              </a:moveTo>
                              <a:lnTo>
                                <a:pt x="3751" y="17558"/>
                              </a:lnTo>
                              <a:cubicBezTo>
                                <a:pt x="3708" y="17558"/>
                                <a:pt x="3675" y="17625"/>
                                <a:pt x="3642" y="17724"/>
                              </a:cubicBezTo>
                              <a:lnTo>
                                <a:pt x="3642" y="15670"/>
                              </a:lnTo>
                              <a:lnTo>
                                <a:pt x="4375" y="15670"/>
                              </a:lnTo>
                              <a:cubicBezTo>
                                <a:pt x="4386" y="15670"/>
                                <a:pt x="4397" y="15670"/>
                                <a:pt x="4407" y="15637"/>
                              </a:cubicBezTo>
                              <a:lnTo>
                                <a:pt x="4407" y="17558"/>
                              </a:lnTo>
                              <a:close/>
                              <a:moveTo>
                                <a:pt x="8706" y="14875"/>
                              </a:moveTo>
                              <a:lnTo>
                                <a:pt x="8706" y="13483"/>
                              </a:lnTo>
                              <a:lnTo>
                                <a:pt x="8706" y="13483"/>
                              </a:lnTo>
                              <a:lnTo>
                                <a:pt x="8706" y="11761"/>
                              </a:lnTo>
                              <a:cubicBezTo>
                                <a:pt x="8706" y="11562"/>
                                <a:pt x="8651" y="11396"/>
                                <a:pt x="8585" y="11396"/>
                              </a:cubicBezTo>
                              <a:lnTo>
                                <a:pt x="7995" y="11396"/>
                              </a:lnTo>
                              <a:lnTo>
                                <a:pt x="7995" y="9607"/>
                              </a:lnTo>
                              <a:cubicBezTo>
                                <a:pt x="7995" y="9409"/>
                                <a:pt x="7940" y="9243"/>
                                <a:pt x="7874" y="9243"/>
                              </a:cubicBezTo>
                              <a:lnTo>
                                <a:pt x="6846" y="9243"/>
                              </a:lnTo>
                              <a:cubicBezTo>
                                <a:pt x="6781" y="9243"/>
                                <a:pt x="6726" y="9409"/>
                                <a:pt x="6726" y="9607"/>
                              </a:cubicBezTo>
                              <a:lnTo>
                                <a:pt x="6726" y="11396"/>
                              </a:lnTo>
                              <a:lnTo>
                                <a:pt x="6135" y="11396"/>
                              </a:lnTo>
                              <a:cubicBezTo>
                                <a:pt x="6070" y="11396"/>
                                <a:pt x="6015" y="11562"/>
                                <a:pt x="6015" y="11761"/>
                              </a:cubicBezTo>
                              <a:lnTo>
                                <a:pt x="6015" y="14875"/>
                              </a:lnTo>
                              <a:cubicBezTo>
                                <a:pt x="6015" y="15074"/>
                                <a:pt x="6070" y="15239"/>
                                <a:pt x="6135" y="15239"/>
                              </a:cubicBezTo>
                              <a:lnTo>
                                <a:pt x="6726" y="15239"/>
                              </a:lnTo>
                              <a:lnTo>
                                <a:pt x="6726" y="17028"/>
                              </a:lnTo>
                              <a:cubicBezTo>
                                <a:pt x="6726" y="17227"/>
                                <a:pt x="6781" y="17393"/>
                                <a:pt x="6846" y="17393"/>
                              </a:cubicBezTo>
                              <a:lnTo>
                                <a:pt x="7874" y="17393"/>
                              </a:lnTo>
                              <a:cubicBezTo>
                                <a:pt x="7940" y="17393"/>
                                <a:pt x="7995" y="17227"/>
                                <a:pt x="7995" y="17028"/>
                              </a:cubicBezTo>
                              <a:lnTo>
                                <a:pt x="7995" y="15239"/>
                              </a:lnTo>
                              <a:lnTo>
                                <a:pt x="8585" y="15239"/>
                              </a:lnTo>
                              <a:cubicBezTo>
                                <a:pt x="8651" y="15239"/>
                                <a:pt x="8706" y="15074"/>
                                <a:pt x="8706" y="14875"/>
                              </a:cubicBezTo>
                              <a:close/>
                              <a:moveTo>
                                <a:pt x="15005" y="5499"/>
                              </a:moveTo>
                              <a:lnTo>
                                <a:pt x="14579" y="5499"/>
                              </a:lnTo>
                              <a:lnTo>
                                <a:pt x="14579" y="4207"/>
                              </a:lnTo>
                              <a:cubicBezTo>
                                <a:pt x="14579" y="4075"/>
                                <a:pt x="14535" y="3942"/>
                                <a:pt x="14491" y="3942"/>
                              </a:cubicBezTo>
                              <a:lnTo>
                                <a:pt x="13737" y="3942"/>
                              </a:lnTo>
                              <a:cubicBezTo>
                                <a:pt x="13693" y="3942"/>
                                <a:pt x="13649" y="4075"/>
                                <a:pt x="13649" y="4207"/>
                              </a:cubicBezTo>
                              <a:lnTo>
                                <a:pt x="13649" y="5499"/>
                              </a:lnTo>
                              <a:lnTo>
                                <a:pt x="13222" y="5499"/>
                              </a:lnTo>
                              <a:cubicBezTo>
                                <a:pt x="13179" y="5499"/>
                                <a:pt x="13135" y="5632"/>
                                <a:pt x="13135" y="5764"/>
                              </a:cubicBezTo>
                              <a:lnTo>
                                <a:pt x="13135" y="8050"/>
                              </a:lnTo>
                              <a:cubicBezTo>
                                <a:pt x="13135" y="8183"/>
                                <a:pt x="13179" y="8315"/>
                                <a:pt x="13222" y="8315"/>
                              </a:cubicBezTo>
                              <a:lnTo>
                                <a:pt x="13649" y="8315"/>
                              </a:lnTo>
                              <a:lnTo>
                                <a:pt x="13649" y="9607"/>
                              </a:lnTo>
                              <a:cubicBezTo>
                                <a:pt x="13649" y="9740"/>
                                <a:pt x="13693" y="9872"/>
                                <a:pt x="13737" y="9872"/>
                              </a:cubicBezTo>
                              <a:lnTo>
                                <a:pt x="14491" y="9872"/>
                              </a:lnTo>
                              <a:cubicBezTo>
                                <a:pt x="14535" y="9872"/>
                                <a:pt x="14579" y="9740"/>
                                <a:pt x="14579" y="9607"/>
                              </a:cubicBezTo>
                              <a:lnTo>
                                <a:pt x="14579" y="8315"/>
                              </a:lnTo>
                              <a:lnTo>
                                <a:pt x="15005" y="8315"/>
                              </a:lnTo>
                              <a:cubicBezTo>
                                <a:pt x="15049" y="8315"/>
                                <a:pt x="15093" y="8183"/>
                                <a:pt x="15093" y="8050"/>
                              </a:cubicBezTo>
                              <a:lnTo>
                                <a:pt x="15093" y="5764"/>
                              </a:lnTo>
                              <a:cubicBezTo>
                                <a:pt x="15093" y="5632"/>
                                <a:pt x="15060" y="5499"/>
                                <a:pt x="15005" y="5499"/>
                              </a:cubicBezTo>
                              <a:close/>
                              <a:moveTo>
                                <a:pt x="17171" y="12059"/>
                              </a:moveTo>
                              <a:lnTo>
                                <a:pt x="16777" y="12059"/>
                              </a:lnTo>
                              <a:lnTo>
                                <a:pt x="16777" y="10899"/>
                              </a:lnTo>
                              <a:cubicBezTo>
                                <a:pt x="16777" y="10767"/>
                                <a:pt x="16744" y="10667"/>
                                <a:pt x="16700" y="10667"/>
                              </a:cubicBezTo>
                              <a:lnTo>
                                <a:pt x="16022" y="10667"/>
                              </a:lnTo>
                              <a:cubicBezTo>
                                <a:pt x="15979" y="10667"/>
                                <a:pt x="15946" y="10767"/>
                                <a:pt x="15946" y="10899"/>
                              </a:cubicBezTo>
                              <a:lnTo>
                                <a:pt x="15946" y="12059"/>
                              </a:lnTo>
                              <a:lnTo>
                                <a:pt x="15552" y="12059"/>
                              </a:lnTo>
                              <a:cubicBezTo>
                                <a:pt x="15508" y="12059"/>
                                <a:pt x="15475" y="12158"/>
                                <a:pt x="15475" y="12291"/>
                              </a:cubicBezTo>
                              <a:lnTo>
                                <a:pt x="15475" y="14345"/>
                              </a:lnTo>
                              <a:cubicBezTo>
                                <a:pt x="15475" y="14477"/>
                                <a:pt x="15508" y="14577"/>
                                <a:pt x="15552" y="14577"/>
                              </a:cubicBezTo>
                              <a:lnTo>
                                <a:pt x="15946" y="14577"/>
                              </a:lnTo>
                              <a:lnTo>
                                <a:pt x="15946" y="15769"/>
                              </a:lnTo>
                              <a:cubicBezTo>
                                <a:pt x="15946" y="15902"/>
                                <a:pt x="15979" y="16001"/>
                                <a:pt x="16022" y="16001"/>
                              </a:cubicBezTo>
                              <a:lnTo>
                                <a:pt x="16700" y="16001"/>
                              </a:lnTo>
                              <a:cubicBezTo>
                                <a:pt x="16744" y="16001"/>
                                <a:pt x="16777" y="15902"/>
                                <a:pt x="16777" y="15769"/>
                              </a:cubicBezTo>
                              <a:lnTo>
                                <a:pt x="16777" y="14577"/>
                              </a:lnTo>
                              <a:lnTo>
                                <a:pt x="17171" y="14577"/>
                              </a:lnTo>
                              <a:cubicBezTo>
                                <a:pt x="17214" y="14577"/>
                                <a:pt x="17247" y="14477"/>
                                <a:pt x="17247" y="14345"/>
                              </a:cubicBezTo>
                              <a:lnTo>
                                <a:pt x="17247" y="12291"/>
                              </a:lnTo>
                              <a:cubicBezTo>
                                <a:pt x="17247" y="12158"/>
                                <a:pt x="17214" y="12059"/>
                                <a:pt x="17171" y="12059"/>
                              </a:cubicBezTo>
                              <a:close/>
                              <a:moveTo>
                                <a:pt x="15005" y="18817"/>
                              </a:moveTo>
                              <a:lnTo>
                                <a:pt x="14579" y="18817"/>
                              </a:lnTo>
                              <a:lnTo>
                                <a:pt x="14579" y="17525"/>
                              </a:lnTo>
                              <a:cubicBezTo>
                                <a:pt x="14579" y="17393"/>
                                <a:pt x="14535" y="17260"/>
                                <a:pt x="14491" y="17260"/>
                              </a:cubicBezTo>
                              <a:lnTo>
                                <a:pt x="13737" y="17260"/>
                              </a:lnTo>
                              <a:cubicBezTo>
                                <a:pt x="13693" y="17260"/>
                                <a:pt x="13649" y="17393"/>
                                <a:pt x="13649" y="17525"/>
                              </a:cubicBezTo>
                              <a:lnTo>
                                <a:pt x="13649" y="18817"/>
                              </a:lnTo>
                              <a:lnTo>
                                <a:pt x="13222" y="18817"/>
                              </a:lnTo>
                              <a:cubicBezTo>
                                <a:pt x="13179" y="18817"/>
                                <a:pt x="13135" y="18950"/>
                                <a:pt x="13135" y="19082"/>
                              </a:cubicBezTo>
                              <a:lnTo>
                                <a:pt x="13135" y="21368"/>
                              </a:lnTo>
                              <a:cubicBezTo>
                                <a:pt x="13135" y="21467"/>
                                <a:pt x="13157" y="21567"/>
                                <a:pt x="13190" y="21600"/>
                              </a:cubicBezTo>
                              <a:lnTo>
                                <a:pt x="15049" y="21600"/>
                              </a:lnTo>
                              <a:cubicBezTo>
                                <a:pt x="15082" y="21567"/>
                                <a:pt x="15104" y="21467"/>
                                <a:pt x="15104" y="21368"/>
                              </a:cubicBezTo>
                              <a:lnTo>
                                <a:pt x="15104" y="19082"/>
                              </a:lnTo>
                              <a:cubicBezTo>
                                <a:pt x="15093" y="18917"/>
                                <a:pt x="15060" y="18817"/>
                                <a:pt x="15005" y="18817"/>
                              </a:cubicBezTo>
                              <a:close/>
                              <a:moveTo>
                                <a:pt x="10718" y="18221"/>
                              </a:moveTo>
                              <a:lnTo>
                                <a:pt x="10182" y="18221"/>
                              </a:lnTo>
                              <a:lnTo>
                                <a:pt x="10182" y="16631"/>
                              </a:lnTo>
                              <a:cubicBezTo>
                                <a:pt x="10182" y="16465"/>
                                <a:pt x="10138" y="16299"/>
                                <a:pt x="10073" y="16299"/>
                              </a:cubicBezTo>
                              <a:lnTo>
                                <a:pt x="9143" y="16299"/>
                              </a:lnTo>
                              <a:cubicBezTo>
                                <a:pt x="9088" y="16299"/>
                                <a:pt x="9034" y="16432"/>
                                <a:pt x="9034" y="16631"/>
                              </a:cubicBezTo>
                              <a:lnTo>
                                <a:pt x="9034" y="18221"/>
                              </a:lnTo>
                              <a:lnTo>
                                <a:pt x="8498" y="18221"/>
                              </a:lnTo>
                              <a:cubicBezTo>
                                <a:pt x="8443" y="18221"/>
                                <a:pt x="8388" y="18353"/>
                                <a:pt x="8388" y="18552"/>
                              </a:cubicBezTo>
                              <a:lnTo>
                                <a:pt x="8388" y="21368"/>
                              </a:lnTo>
                              <a:cubicBezTo>
                                <a:pt x="8388" y="21467"/>
                                <a:pt x="8399" y="21534"/>
                                <a:pt x="8421" y="21600"/>
                              </a:cubicBezTo>
                              <a:lnTo>
                                <a:pt x="10784" y="21600"/>
                              </a:lnTo>
                              <a:cubicBezTo>
                                <a:pt x="10805" y="21534"/>
                                <a:pt x="10816" y="21467"/>
                                <a:pt x="10816" y="21368"/>
                              </a:cubicBezTo>
                              <a:lnTo>
                                <a:pt x="10816" y="20109"/>
                              </a:lnTo>
                              <a:lnTo>
                                <a:pt x="10816" y="20109"/>
                              </a:lnTo>
                              <a:lnTo>
                                <a:pt x="10816" y="18552"/>
                              </a:lnTo>
                              <a:cubicBezTo>
                                <a:pt x="10827" y="18387"/>
                                <a:pt x="10773" y="18221"/>
                                <a:pt x="10718" y="18221"/>
                              </a:cubicBezTo>
                              <a:close/>
                              <a:moveTo>
                                <a:pt x="15486" y="1027"/>
                              </a:moveTo>
                              <a:cubicBezTo>
                                <a:pt x="15486" y="1160"/>
                                <a:pt x="15519" y="1259"/>
                                <a:pt x="15563" y="1259"/>
                              </a:cubicBezTo>
                              <a:lnTo>
                                <a:pt x="15957" y="1259"/>
                              </a:lnTo>
                              <a:lnTo>
                                <a:pt x="15957" y="2452"/>
                              </a:lnTo>
                              <a:cubicBezTo>
                                <a:pt x="15957" y="2584"/>
                                <a:pt x="15989" y="2683"/>
                                <a:pt x="16033" y="2683"/>
                              </a:cubicBezTo>
                              <a:lnTo>
                                <a:pt x="16711" y="2683"/>
                              </a:lnTo>
                              <a:cubicBezTo>
                                <a:pt x="16755" y="2683"/>
                                <a:pt x="16788" y="2584"/>
                                <a:pt x="16788" y="2452"/>
                              </a:cubicBezTo>
                              <a:lnTo>
                                <a:pt x="16788" y="1259"/>
                              </a:lnTo>
                              <a:lnTo>
                                <a:pt x="17182" y="1259"/>
                              </a:lnTo>
                              <a:cubicBezTo>
                                <a:pt x="17225" y="1259"/>
                                <a:pt x="17258" y="1160"/>
                                <a:pt x="17258" y="1027"/>
                              </a:cubicBezTo>
                              <a:lnTo>
                                <a:pt x="17258" y="0"/>
                              </a:lnTo>
                              <a:lnTo>
                                <a:pt x="15486" y="0"/>
                              </a:lnTo>
                              <a:lnTo>
                                <a:pt x="15486" y="1027"/>
                              </a:lnTo>
                              <a:close/>
                              <a:moveTo>
                                <a:pt x="12862" y="11761"/>
                              </a:moveTo>
                              <a:lnTo>
                                <a:pt x="12380" y="11761"/>
                              </a:lnTo>
                              <a:lnTo>
                                <a:pt x="12380" y="10303"/>
                              </a:lnTo>
                              <a:cubicBezTo>
                                <a:pt x="12380" y="10137"/>
                                <a:pt x="12337" y="10005"/>
                                <a:pt x="12282" y="10005"/>
                              </a:cubicBezTo>
                              <a:lnTo>
                                <a:pt x="11451" y="10005"/>
                              </a:lnTo>
                              <a:cubicBezTo>
                                <a:pt x="11396" y="10005"/>
                                <a:pt x="11352" y="10137"/>
                                <a:pt x="11352" y="10303"/>
                              </a:cubicBezTo>
                              <a:lnTo>
                                <a:pt x="11352" y="11761"/>
                              </a:lnTo>
                              <a:lnTo>
                                <a:pt x="10871" y="11761"/>
                              </a:lnTo>
                              <a:cubicBezTo>
                                <a:pt x="10816" y="11761"/>
                                <a:pt x="10773" y="11893"/>
                                <a:pt x="10773" y="12059"/>
                              </a:cubicBezTo>
                              <a:lnTo>
                                <a:pt x="10773" y="14577"/>
                              </a:lnTo>
                              <a:cubicBezTo>
                                <a:pt x="10773" y="14742"/>
                                <a:pt x="10816" y="14875"/>
                                <a:pt x="10871" y="14875"/>
                              </a:cubicBezTo>
                              <a:lnTo>
                                <a:pt x="11352" y="14875"/>
                              </a:lnTo>
                              <a:lnTo>
                                <a:pt x="11352" y="16333"/>
                              </a:lnTo>
                              <a:cubicBezTo>
                                <a:pt x="11352" y="16498"/>
                                <a:pt x="11396" y="16631"/>
                                <a:pt x="11451" y="16631"/>
                              </a:cubicBezTo>
                              <a:lnTo>
                                <a:pt x="12282" y="16631"/>
                              </a:lnTo>
                              <a:cubicBezTo>
                                <a:pt x="12337" y="16631"/>
                                <a:pt x="12380" y="16498"/>
                                <a:pt x="12380" y="16333"/>
                              </a:cubicBezTo>
                              <a:lnTo>
                                <a:pt x="12380" y="14875"/>
                              </a:lnTo>
                              <a:lnTo>
                                <a:pt x="12862" y="14875"/>
                              </a:lnTo>
                              <a:cubicBezTo>
                                <a:pt x="12916" y="14875"/>
                                <a:pt x="12960" y="14742"/>
                                <a:pt x="12960" y="14577"/>
                              </a:cubicBezTo>
                              <a:lnTo>
                                <a:pt x="12960" y="12059"/>
                              </a:lnTo>
                              <a:cubicBezTo>
                                <a:pt x="12949" y="11893"/>
                                <a:pt x="12905" y="11761"/>
                                <a:pt x="12862" y="11761"/>
                              </a:cubicBezTo>
                              <a:close/>
                              <a:moveTo>
                                <a:pt x="10773" y="1259"/>
                              </a:moveTo>
                              <a:cubicBezTo>
                                <a:pt x="10773" y="1425"/>
                                <a:pt x="10816" y="1557"/>
                                <a:pt x="10871" y="1557"/>
                              </a:cubicBezTo>
                              <a:lnTo>
                                <a:pt x="11352" y="1557"/>
                              </a:lnTo>
                              <a:lnTo>
                                <a:pt x="11352" y="3015"/>
                              </a:lnTo>
                              <a:cubicBezTo>
                                <a:pt x="11352" y="3180"/>
                                <a:pt x="11396" y="3313"/>
                                <a:pt x="11451" y="3313"/>
                              </a:cubicBezTo>
                              <a:lnTo>
                                <a:pt x="12282" y="3313"/>
                              </a:lnTo>
                              <a:cubicBezTo>
                                <a:pt x="12337" y="3313"/>
                                <a:pt x="12380" y="3180"/>
                                <a:pt x="12380" y="3015"/>
                              </a:cubicBezTo>
                              <a:lnTo>
                                <a:pt x="12380" y="1557"/>
                              </a:lnTo>
                              <a:lnTo>
                                <a:pt x="12862" y="1557"/>
                              </a:lnTo>
                              <a:cubicBezTo>
                                <a:pt x="12916" y="1557"/>
                                <a:pt x="12960" y="1425"/>
                                <a:pt x="12960" y="1259"/>
                              </a:cubicBezTo>
                              <a:lnTo>
                                <a:pt x="12960" y="0"/>
                              </a:lnTo>
                              <a:lnTo>
                                <a:pt x="10784" y="0"/>
                              </a:lnTo>
                              <a:lnTo>
                                <a:pt x="10784" y="1259"/>
                              </a:lnTo>
                              <a:close/>
                            </a:path>
                          </a:pathLst>
                        </a:custGeom>
                        <a:solidFill>
                          <a:schemeClr val="bg1">
                            <a:lumMod val="85000"/>
                          </a:schemeClr>
                        </a:solidFill>
                        <a:ln w="12700">
                          <a:miter lim="400000"/>
                        </a:ln>
                      </wps:spPr>
                      <wps:bodyPr lIns="38100" tIns="38100" rIns="38100" bIns="38100" anchor="ctr"/>
                    </wps:wsp>
                    <wps:wsp>
                      <wps:cNvPr id="32" name="Rectangle"/>
                      <wps:cNvSpPr/>
                      <wps:spPr>
                        <a:xfrm>
                          <a:off x="0" y="762000"/>
                          <a:ext cx="6858000" cy="110490"/>
                        </a:xfrm>
                        <a:prstGeom prst="rect">
                          <a:avLst/>
                        </a:prstGeom>
                        <a:solidFill>
                          <a:schemeClr val="accent1"/>
                        </a:solidFill>
                        <a:ln w="12700">
                          <a:miter lim="400000"/>
                        </a:ln>
                      </wps:spPr>
                      <wps:bodyPr lIns="38100" tIns="38100" rIns="38100" bIns="38100" anchor="ctr"/>
                    </wps:wsp>
                    <wps:wsp>
                      <wps:cNvPr id="33" name="Rectangle"/>
                      <wps:cNvSpPr/>
                      <wps:spPr>
                        <a:xfrm>
                          <a:off x="0" y="873760"/>
                          <a:ext cx="6858000" cy="35561"/>
                        </a:xfrm>
                        <a:prstGeom prst="rect">
                          <a:avLst/>
                        </a:prstGeom>
                        <a:solidFill>
                          <a:schemeClr val="accent2"/>
                        </a:solidFill>
                        <a:ln w="12700">
                          <a:miter lim="400000"/>
                        </a:ln>
                      </wps:spPr>
                      <wps:bodyPr lIns="38100" tIns="38100" rIns="38100" bIns="38100" anchor="ctr"/>
                    </wps:wsp>
                  </wpg:wgp>
                </a:graphicData>
              </a:graphic>
              <wp14:sizeRelH relativeFrom="margin">
                <wp14:pctWidth>100000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08D3CC0">
            <v:group id="Group 20" style="position:absolute;margin-left:0;margin-top:0;width:540pt;height:71.3pt;z-index:251673600;mso-width-percent:1000;mso-position-horizontal:center;mso-position-horizontal-relative:margin;mso-position-vertical:top;mso-position-vertical-relative:page;mso-width-percent:1000;mso-width-relative:margin;mso-height-relative:margin" alt="&quot;&quot;" coordsize="68580,9093" o:spid="_x0000_s1026" w14:anchorId="7559E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">
              <v:shape id="Shape" style="position:absolute;width:25082;height:8280;visibility:visible;mso-wrap-style:square;v-text-anchor:middle" coordsize="21600,21600" o:spid="_x0000_s1027" fillcolor="#d8d8d8 [2732]" stroked="f" strokeweight="1pt" path="m19347,5764r-350,l18997,4704v,-132,-33,-198,-66,-198l18319,4506v-44,,-66,99,-66,198l18253,5764r-350,c17860,5764,17838,5864,17838,5963r,1855c17838,7951,17871,8017,17903,8017r350,l18253,9077v,133,33,199,66,199l18931,9276v44,,66,-99,66,-199l18997,8017r350,c19391,8017,19413,7918,19413,7818r,-1822c19413,5864,19380,5764,19347,5764xm21523,12291r-317,l21206,11330v,-99,-33,-199,-65,-199l20594,11131v-33,,-66,100,-66,199l20528,12291r-317,c20178,12291,20145,12390,20145,12490r,1656c20145,14245,20178,14345,20211,14345r317,l20528,15272v,100,33,199,66,199l21141,15471v32,,65,-99,65,-199l21206,14312r317,c21556,14312,21589,14212,21589,14113r,-1657c21589,12390,21556,12291,21523,12291xm19347,19082r-350,l18997,18022v,-132,-33,-199,-66,-199l18319,17823v-44,,-66,100,-66,199l18253,19082r-350,c17860,19082,17838,19182,17838,19281r,1855c17838,21269,17871,21335,17903,21335r350,l18253,21567r744,l18997,21335r350,c19391,21335,19413,21236,19413,21136r,-1855c19413,19182,19380,19082,19347,19082xm6135,1921r591,l6726,3710v,199,55,365,120,365l7874,4075v66,,121,-166,121,-365l7995,1921r590,c8651,1921,8706,1756,8706,1557r,-1391l8706,166,8706,,6015,r,1557c6015,1756,6070,1921,6135,1921xm8399,5267r,2816c8399,8249,8443,8415,8509,8415r536,l9045,10038v,166,43,331,109,331l10084,10369v54,,109,-132,109,-331l10193,8415r536,c10784,8415,10838,8282,10838,8083r,-1258l10838,6825r,-1558c10838,5102,10795,4936,10729,4936r-536,l10193,3346v,-166,-44,-331,-109,-331l9154,3015v-55,,-109,132,-109,331l9045,4936r-536,c8454,4936,8399,5069,8399,5267xm20156,r,828c20156,928,20189,1027,20222,1027r317,l20539,1988v,99,33,199,66,199l21152,2187v32,,65,-100,65,-199l21217,1027r317,c21567,1027,21600,928,21600,828r,-828l20156,xm6475,17558r-657,l5818,15571v,-232,-54,-398,-131,-398l4539,15173v-11,,-11,,-22,l4517,11396v,-232,-66,-463,-153,-463l3631,10933r,-2220c3631,8481,3565,8249,3478,8249r-1039,l2439,5002r1039,c3533,5002,3576,4903,3598,4804r,3313c3598,8348,3653,8514,3729,8514r657,l4386,10502v,232,54,397,131,397l5665,10899v77,,131,-165,131,-397l5796,8514r657,c6529,8514,6584,8348,6584,8117r,-3446c6584,4439,6529,4274,6453,4274r-657,l5796,2286v,-232,-54,-398,-131,-398l4517,1888v-11,,-11,,-22,l4495,,1170,r,828l,828,,11993r1192,l1192,14113,,14113r,7454l2450,21567r,-3247l3489,18320v54,,98,-99,120,-199l3609,21434v,67,,100,11,166l6595,21600v11,-33,11,-99,11,-166l6606,17989v,-232,-66,-431,-131,-431xm3642,2385r733,c4386,2385,4397,2385,4407,2352r,1922l3751,4274v-43,,-76,66,-109,165l3642,2385xm2078,17061r-602,l1476,15670r602,l2078,17061xm2078,10933r-602,l1476,9044r602,l2078,10933xm2078,3777r-602,l1476,2385r602,l2078,3777xm4407,17558r-656,c3708,17558,3675,17625,3642,17724r,-2054l4375,15670v11,,22,,32,-33l4407,17558xm8706,14875r,-1392l8706,13483r,-1722c8706,11562,8651,11396,8585,11396r-590,l7995,9607v,-198,-55,-364,-121,-364l6846,9243v-65,,-120,166,-120,364l6726,11396r-591,c6070,11396,6015,11562,6015,11761r,3114c6015,15074,6070,15239,6135,15239r591,l6726,17028v,199,55,365,120,365l7874,17393v66,,121,-166,121,-365l7995,15239r590,c8651,15239,8706,15074,8706,14875xm15005,5499r-426,l14579,4207v,-132,-44,-265,-88,-265l13737,3942v-44,,-88,133,-88,265l13649,5499r-427,c13179,5499,13135,5632,13135,5764r,2286c13135,8183,13179,8315,13222,8315r427,l13649,9607v,133,44,265,88,265l14491,9872v44,,88,-132,88,-265l14579,8315r426,c15049,8315,15093,8183,15093,8050r,-2286c15093,5632,15060,5499,15005,5499xm17171,12059r-394,l16777,10899v,-132,-33,-232,-77,-232l16022,10667v-43,,-76,100,-76,232l15946,12059r-394,c15508,12059,15475,12158,15475,12291r,2054c15475,14477,15508,14577,15552,14577r394,l15946,15769v,133,33,232,76,232l16700,16001v44,,77,-99,77,-232l16777,14577r394,c17214,14577,17247,14477,17247,14345r,-2054c17247,12158,17214,12059,17171,12059xm15005,18817r-426,l14579,17525v,-132,-44,-265,-88,-265l13737,17260v-44,,-88,133,-88,265l13649,18817r-427,c13179,18817,13135,18950,13135,19082r,2286c13135,21467,13157,21567,13190,21600r1859,c15082,21567,15104,21467,15104,21368r,-2286c15093,18917,15060,18817,15005,18817xm10718,18221r-536,l10182,16631v,-166,-44,-332,-109,-332l9143,16299v-55,,-109,133,-109,332l9034,18221r-536,c8443,18221,8388,18353,8388,18552r,2816c8388,21467,8399,21534,8421,21600r2363,c10805,21534,10816,21467,10816,21368r,-1259l10816,20109r,-1557c10827,18387,10773,18221,10718,18221xm15486,1027v,133,33,232,77,232l15957,1259r,1193c15957,2584,15989,2683,16033,2683r678,c16755,2683,16788,2584,16788,2452r,-1193l17182,1259v43,,76,-99,76,-232l17258,,15486,r,1027xm12862,11761r-482,l12380,10303v,-166,-43,-298,-98,-298l11451,10005v-55,,-99,132,-99,298l11352,11761r-481,c10816,11761,10773,11893,10773,12059r,2518c10773,14742,10816,14875,10871,14875r481,l11352,16333v,165,44,298,99,298l12282,16631v55,,98,-133,98,-298l12380,14875r482,c12916,14875,12960,14742,12960,14577r,-2518c12949,11893,12905,11761,12862,11761xm10773,1259v,166,43,298,98,298l11352,1557r,1458c11352,3180,11396,3313,11451,3313r831,c12337,3313,12380,3180,12380,3015r,-1458l12862,1557v54,,98,-132,98,-298l12960,,10784,r,1259l10773,12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">
                <v:stroke miterlimit="4" joinstyle="miter"/>
                <v:path arrowok="t" o:connecttype="custom" o:connectlocs="1254125,414021;1254125,414021;1254125,414021;1254125,414021" o:connectangles="0,90,180,270" o:extrusionok="f"/>
              </v:shape>
              <v:rect id="Rectangle" style="position:absolute;top:7620;width:68580;height:1104;visibility:visible;mso-wrap-style:square;v-text-anchor:middle" o:spid="_x0000_s1028" fillcolor="#264d2b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">
                <v:stroke miterlimit="4"/>
                <v:textbox inset="3pt,3pt,3pt,3pt"/>
              </v:rect>
              <v:rect id="Rectangle" style="position:absolute;top:8737;width:68580;height:356;visibility:visible;mso-wrap-style:square;v-text-anchor:middle" o:spid="_x0000_s1029" fillcolor="#60b966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">
                <v:stroke miterlimit="4"/>
                <v:textbox inset="3pt,3pt,3pt,3pt"/>
              </v:rect>
              <w10:wrap anchorx="margin" anchory="page"/>
            </v:group>
          </w:pict>
        </mc:Fallback>
      </mc:AlternateContent>
    </w:r>
    <w:r w:rsidR="00F41F64">
      <w:rPr>
        <w:noProof/>
        <w:lang w:eastAsia="en-AU"/>
      </w:rPr>
      <w:drawing>
        <wp:inline distT="0" distB="0" distL="0" distR="0" wp14:anchorId="1C889126" wp14:editId="779D4BEC">
          <wp:extent cx="1456310" cy="3652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6597" cy="380414"/>
                  </a:xfrm>
                  <a:prstGeom prst="rect">
                    <a:avLst/>
                  </a:prstGeom>
                  <a:noFill/>
                  <a:ln>
                    <a:noFill/>
                  </a:ln>
                </pic:spPr>
              </pic:pic>
            </a:graphicData>
          </a:graphic>
        </wp:inline>
      </w:drawing>
    </w:r>
  </w:p>
  <w:p w14:paraId="365D2B98" w14:textId="77777777" w:rsidR="00F41F64" w:rsidRPr="00DD2790" w:rsidRDefault="00F41F64" w:rsidP="00B17E13">
    <w:pPr>
      <w:pStyle w:val="Header"/>
      <w:ind w:right="27"/>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53641" w14:textId="77777777" w:rsidR="005235DF" w:rsidRDefault="005235DF">
    <w:pPr>
      <w:pStyle w:val="Header"/>
    </w:pPr>
    <w:r>
      <w:rPr>
        <w:noProof/>
      </w:rPr>
      <mc:AlternateContent>
        <mc:Choice Requires="wpg">
          <w:drawing>
            <wp:anchor distT="0" distB="0" distL="114300" distR="114300" simplePos="0" relativeHeight="251658244" behindDoc="0" locked="0" layoutInCell="1" allowOverlap="1" wp14:anchorId="42248774" wp14:editId="0E6D5179">
              <wp:simplePos x="0" y="0"/>
              <wp:positionH relativeFrom="margin">
                <wp:align>center</wp:align>
              </wp:positionH>
              <wp:positionV relativeFrom="page">
                <wp:align>top</wp:align>
              </wp:positionV>
              <wp:extent cx="6867144" cy="6391656"/>
              <wp:effectExtent l="0" t="0" r="3810" b="0"/>
              <wp:wrapNone/>
              <wp:docPr id="198" name="Group 19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67144" cy="6391656"/>
                        <a:chOff x="0" y="0"/>
                        <a:chExt cx="6865620" cy="6395720"/>
                      </a:xfrm>
                    </wpg:grpSpPr>
                    <wps:wsp>
                      <wps:cNvPr id="27" name="Rectangle"/>
                      <wps:cNvSpPr/>
                      <wps:spPr>
                        <a:xfrm>
                          <a:off x="7620" y="60960"/>
                          <a:ext cx="6858000" cy="6334760"/>
                        </a:xfrm>
                        <a:prstGeom prst="rect">
                          <a:avLst/>
                        </a:prstGeom>
                        <a:solidFill>
                          <a:schemeClr val="accent1"/>
                        </a:solidFill>
                        <a:ln w="12700">
                          <a:miter lim="400000"/>
                        </a:ln>
                      </wps:spPr>
                      <wps:bodyPr lIns="38100" tIns="38100" rIns="38100" bIns="38100" anchor="ctr"/>
                    </wps:wsp>
                    <wps:wsp>
                      <wps:cNvPr id="29" name="Shape">
                        <a:extLst>
                          <a:ext uri="{C183D7F6-B498-43B3-948B-1728B52AA6E4}">
                            <adec:decorative xmlns:adec="http://schemas.microsoft.com/office/drawing/2017/decorative" val="1"/>
                          </a:ext>
                        </a:extLst>
                      </wps:cNvPr>
                      <wps:cNvSpPr/>
                      <wps:spPr>
                        <a:xfrm>
                          <a:off x="0" y="0"/>
                          <a:ext cx="6858000" cy="29337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21600"/>
                              </a:lnTo>
                              <a:lnTo>
                                <a:pt x="21600" y="18982"/>
                              </a:lnTo>
                              <a:lnTo>
                                <a:pt x="0" y="18982"/>
                              </a:lnTo>
                              <a:lnTo>
                                <a:pt x="0" y="21600"/>
                              </a:lnTo>
                              <a:close/>
                              <a:moveTo>
                                <a:pt x="0" y="0"/>
                              </a:moveTo>
                              <a:lnTo>
                                <a:pt x="0" y="16364"/>
                              </a:lnTo>
                              <a:lnTo>
                                <a:pt x="21600" y="16364"/>
                              </a:lnTo>
                              <a:lnTo>
                                <a:pt x="21600" y="0"/>
                              </a:lnTo>
                              <a:lnTo>
                                <a:pt x="0" y="0"/>
                              </a:lnTo>
                              <a:close/>
                            </a:path>
                          </a:pathLst>
                        </a:custGeom>
                        <a:solidFill>
                          <a:schemeClr val="accent2"/>
                        </a:solidFill>
                        <a:ln w="12700">
                          <a:miter lim="400000"/>
                        </a:ln>
                      </wps:spPr>
                      <wps:bodyPr lIns="38100" tIns="38100" rIns="38100" bIns="38100" anchor="ctr"/>
                    </wps:wsp>
                    <pic:pic xmlns:pic="http://schemas.openxmlformats.org/drawingml/2006/picture">
                      <pic:nvPicPr>
                        <pic:cNvPr id="17" name="Picture 2" descr="abstract image of hexagons">
                          <a:extLst>
                            <a:ext uri="{FF2B5EF4-FFF2-40B4-BE49-F238E27FC236}">
                              <a16:creationId xmlns:a16="http://schemas.microsoft.com/office/drawing/2014/main" id="{E7AFDFC4-49C3-CC4F-9D3F-E70B87714420}"/>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144780" y="1285756"/>
                          <a:ext cx="6538595" cy="4908153"/>
                        </a:xfrm>
                        <a:prstGeom prst="rtTriangle">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a16="http://schemas.microsoft.com/office/drawing/2014/main" xmlns:pic="http://schemas.openxmlformats.org/drawingml/2006/picture" xmlns:adec="http://schemas.microsoft.com/office/drawing/2017/decorative" xmlns:a="http://schemas.openxmlformats.org/drawingml/2006/main">
          <w:pict w14:anchorId="2EF2EC8D">
            <v:group id="Group 198" style="position:absolute;margin-left:0;margin-top:0;width:540.7pt;height:503.3pt;z-index:251718656;mso-position-horizontal:center;mso-position-horizontal-relative:margin;mso-position-vertical:top;mso-position-vertical-relative:page;mso-width-relative:margin;mso-height-relative:margin" alt="&quot;&quot;" coordsize="68656,63957" o:spid="_x0000_s1026" w14:anchorId="49020C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">
              <v:rect id="Rectangle" style="position:absolute;left:76;top:609;width:68580;height:63348;visibility:visible;mso-wrap-style:square;v-text-anchor:middle" o:spid="_x0000_s1027" fillcolor="#264d2b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">
                <v:stroke miterlimit="4"/>
                <v:textbox inset="3pt,3pt,3pt,3pt"/>
              </v:rect>
              <v:shape id="Shape" style="position:absolute;width:68580;height:2933;visibility:visible;mso-wrap-style:square;v-text-anchor:middle" alt="&quot;&quot;" coordsize="21600,21600" o:spid="_x0000_s1028" fillcolor="#60b966 [3205]" stroked="f" strokeweight="1pt" path="m,21600r21600,l21600,18982,,18982r,2618xm,l,16364r21600,l216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">
                <v:stroke miterlimit="4" joinstyle="miter"/>
                <v:path arrowok="t" o:connecttype="custom" o:connectlocs="3429000,146685;3429000,146685;3429000,146685;3429000,146685" o:connectangles="0,90,180,270" o:extrusionok="f"/>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 style="position:absolute;left:1447;top:12857;width:65386;height:49082;visibility:visible;mso-wrap-style:square" alt="abstract image of hexagons"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">
                <v:imagedata o:title="abstract image of hexagons" r:id="rId3"/>
              </v:shape>
              <w10:wrap anchorx="margin"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0D9D1" w14:textId="7D46ADB8" w:rsidR="005235DF" w:rsidRDefault="0097147C" w:rsidP="00B17E13">
    <w:pPr>
      <w:pStyle w:val="Header"/>
      <w:ind w:right="27"/>
      <w:jc w:val="right"/>
    </w:pPr>
    <w:r>
      <w:rPr>
        <w:noProof/>
        <w:lang w:eastAsia="en-AU"/>
      </w:rPr>
      <w:drawing>
        <wp:inline distT="0" distB="0" distL="0" distR="0" wp14:anchorId="73FB7D22" wp14:editId="11FC8215">
          <wp:extent cx="1456310" cy="365292"/>
          <wp:effectExtent l="0" t="0" r="0" b="0"/>
          <wp:docPr id="21"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6597" cy="380414"/>
                  </a:xfrm>
                  <a:prstGeom prst="rect">
                    <a:avLst/>
                  </a:prstGeom>
                  <a:noFill/>
                  <a:ln>
                    <a:noFill/>
                  </a:ln>
                </pic:spPr>
              </pic:pic>
            </a:graphicData>
          </a:graphic>
        </wp:inline>
      </w:drawing>
    </w:r>
    <w:r w:rsidR="005235DF" w:rsidRPr="00495014">
      <w:rPr>
        <w:noProof/>
        <w:lang w:eastAsia="en-AU"/>
      </w:rPr>
      <mc:AlternateContent>
        <mc:Choice Requires="wpg">
          <w:drawing>
            <wp:anchor distT="0" distB="0" distL="114300" distR="114300" simplePos="0" relativeHeight="251658249" behindDoc="0" locked="0" layoutInCell="1" allowOverlap="1" wp14:anchorId="0A2DAD49" wp14:editId="56604864">
              <wp:simplePos x="0" y="0"/>
              <wp:positionH relativeFrom="margin">
                <wp:align>center</wp:align>
              </wp:positionH>
              <wp:positionV relativeFrom="page">
                <wp:align>top</wp:align>
              </wp:positionV>
              <wp:extent cx="8618220" cy="905256"/>
              <wp:effectExtent l="0" t="0" r="6350" b="9525"/>
              <wp:wrapNone/>
              <wp:docPr id="59" name="Group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618220" cy="905256"/>
                        <a:chOff x="0" y="0"/>
                        <a:chExt cx="8618220" cy="906322"/>
                      </a:xfrm>
                    </wpg:grpSpPr>
                    <wps:wsp>
                      <wps:cNvPr id="60" name="Rectangle"/>
                      <wps:cNvSpPr/>
                      <wps:spPr>
                        <a:xfrm>
                          <a:off x="0" y="861237"/>
                          <a:ext cx="8618220" cy="45085"/>
                        </a:xfrm>
                        <a:prstGeom prst="rect">
                          <a:avLst/>
                        </a:prstGeom>
                        <a:solidFill>
                          <a:schemeClr val="accent2"/>
                        </a:solidFill>
                        <a:ln w="12700">
                          <a:miter lim="400000"/>
                        </a:ln>
                      </wps:spPr>
                      <wps:bodyPr lIns="38100" tIns="38100" rIns="38100" bIns="38100" anchor="ctr"/>
                    </wps:wsp>
                    <wps:wsp>
                      <wps:cNvPr id="61" name="Shape"/>
                      <wps:cNvSpPr/>
                      <wps:spPr>
                        <a:xfrm>
                          <a:off x="0" y="0"/>
                          <a:ext cx="2508250" cy="828040"/>
                        </a:xfrm>
                        <a:custGeom>
                          <a:avLst/>
                          <a:gdLst/>
                          <a:ahLst/>
                          <a:cxnLst>
                            <a:cxn ang="0">
                              <a:pos x="wd2" y="hd2"/>
                            </a:cxn>
                            <a:cxn ang="5400000">
                              <a:pos x="wd2" y="hd2"/>
                            </a:cxn>
                            <a:cxn ang="10800000">
                              <a:pos x="wd2" y="hd2"/>
                            </a:cxn>
                            <a:cxn ang="16200000">
                              <a:pos x="wd2" y="hd2"/>
                            </a:cxn>
                          </a:cxnLst>
                          <a:rect l="0" t="0" r="r" b="b"/>
                          <a:pathLst>
                            <a:path w="21600" h="21600" extrusionOk="0">
                              <a:moveTo>
                                <a:pt x="19347" y="5764"/>
                              </a:moveTo>
                              <a:lnTo>
                                <a:pt x="18997" y="5764"/>
                              </a:lnTo>
                              <a:lnTo>
                                <a:pt x="18997" y="4704"/>
                              </a:lnTo>
                              <a:cubicBezTo>
                                <a:pt x="18997" y="4572"/>
                                <a:pt x="18964" y="4506"/>
                                <a:pt x="18931" y="4506"/>
                              </a:cubicBezTo>
                              <a:lnTo>
                                <a:pt x="18319" y="4506"/>
                              </a:lnTo>
                              <a:cubicBezTo>
                                <a:pt x="18275" y="4506"/>
                                <a:pt x="18253" y="4605"/>
                                <a:pt x="18253" y="4704"/>
                              </a:cubicBezTo>
                              <a:lnTo>
                                <a:pt x="18253" y="5764"/>
                              </a:lnTo>
                              <a:lnTo>
                                <a:pt x="17903" y="5764"/>
                              </a:lnTo>
                              <a:cubicBezTo>
                                <a:pt x="17860" y="5764"/>
                                <a:pt x="17838" y="5864"/>
                                <a:pt x="17838" y="5963"/>
                              </a:cubicBezTo>
                              <a:lnTo>
                                <a:pt x="17838" y="7818"/>
                              </a:lnTo>
                              <a:cubicBezTo>
                                <a:pt x="17838" y="7951"/>
                                <a:pt x="17871" y="8017"/>
                                <a:pt x="17903" y="8017"/>
                              </a:cubicBezTo>
                              <a:lnTo>
                                <a:pt x="18253" y="8017"/>
                              </a:lnTo>
                              <a:lnTo>
                                <a:pt x="18253" y="9077"/>
                              </a:lnTo>
                              <a:cubicBezTo>
                                <a:pt x="18253" y="9210"/>
                                <a:pt x="18286" y="9276"/>
                                <a:pt x="18319" y="9276"/>
                              </a:cubicBezTo>
                              <a:lnTo>
                                <a:pt x="18931" y="9276"/>
                              </a:lnTo>
                              <a:cubicBezTo>
                                <a:pt x="18975" y="9276"/>
                                <a:pt x="18997" y="9177"/>
                                <a:pt x="18997" y="9077"/>
                              </a:cubicBezTo>
                              <a:lnTo>
                                <a:pt x="18997" y="8017"/>
                              </a:lnTo>
                              <a:lnTo>
                                <a:pt x="19347" y="8017"/>
                              </a:lnTo>
                              <a:cubicBezTo>
                                <a:pt x="19391" y="8017"/>
                                <a:pt x="19413" y="7918"/>
                                <a:pt x="19413" y="7818"/>
                              </a:cubicBezTo>
                              <a:lnTo>
                                <a:pt x="19413" y="5996"/>
                              </a:lnTo>
                              <a:cubicBezTo>
                                <a:pt x="19413" y="5864"/>
                                <a:pt x="19380" y="5764"/>
                                <a:pt x="19347" y="5764"/>
                              </a:cubicBezTo>
                              <a:close/>
                              <a:moveTo>
                                <a:pt x="21523" y="12291"/>
                              </a:moveTo>
                              <a:lnTo>
                                <a:pt x="21206" y="12291"/>
                              </a:lnTo>
                              <a:lnTo>
                                <a:pt x="21206" y="11330"/>
                              </a:lnTo>
                              <a:cubicBezTo>
                                <a:pt x="21206" y="11231"/>
                                <a:pt x="21173" y="11131"/>
                                <a:pt x="21141" y="11131"/>
                              </a:cubicBezTo>
                              <a:lnTo>
                                <a:pt x="20594" y="11131"/>
                              </a:lnTo>
                              <a:cubicBezTo>
                                <a:pt x="20561" y="11131"/>
                                <a:pt x="20528" y="11231"/>
                                <a:pt x="20528" y="11330"/>
                              </a:cubicBezTo>
                              <a:lnTo>
                                <a:pt x="20528" y="12291"/>
                              </a:lnTo>
                              <a:lnTo>
                                <a:pt x="20211" y="12291"/>
                              </a:lnTo>
                              <a:cubicBezTo>
                                <a:pt x="20178" y="12291"/>
                                <a:pt x="20145" y="12390"/>
                                <a:pt x="20145" y="12490"/>
                              </a:cubicBezTo>
                              <a:lnTo>
                                <a:pt x="20145" y="14146"/>
                              </a:lnTo>
                              <a:cubicBezTo>
                                <a:pt x="20145" y="14245"/>
                                <a:pt x="20178" y="14345"/>
                                <a:pt x="20211" y="14345"/>
                              </a:cubicBezTo>
                              <a:lnTo>
                                <a:pt x="20528" y="14345"/>
                              </a:lnTo>
                              <a:lnTo>
                                <a:pt x="20528" y="15272"/>
                              </a:lnTo>
                              <a:cubicBezTo>
                                <a:pt x="20528" y="15372"/>
                                <a:pt x="20561" y="15471"/>
                                <a:pt x="20594" y="15471"/>
                              </a:cubicBezTo>
                              <a:lnTo>
                                <a:pt x="21141" y="15471"/>
                              </a:lnTo>
                              <a:cubicBezTo>
                                <a:pt x="21173" y="15471"/>
                                <a:pt x="21206" y="15372"/>
                                <a:pt x="21206" y="15272"/>
                              </a:cubicBezTo>
                              <a:lnTo>
                                <a:pt x="21206" y="14312"/>
                              </a:lnTo>
                              <a:lnTo>
                                <a:pt x="21523" y="14312"/>
                              </a:lnTo>
                              <a:cubicBezTo>
                                <a:pt x="21556" y="14312"/>
                                <a:pt x="21589" y="14212"/>
                                <a:pt x="21589" y="14113"/>
                              </a:cubicBezTo>
                              <a:lnTo>
                                <a:pt x="21589" y="12456"/>
                              </a:lnTo>
                              <a:cubicBezTo>
                                <a:pt x="21589" y="12390"/>
                                <a:pt x="21556" y="12291"/>
                                <a:pt x="21523" y="12291"/>
                              </a:cubicBezTo>
                              <a:close/>
                              <a:moveTo>
                                <a:pt x="19347" y="19082"/>
                              </a:moveTo>
                              <a:lnTo>
                                <a:pt x="18997" y="19082"/>
                              </a:lnTo>
                              <a:lnTo>
                                <a:pt x="18997" y="18022"/>
                              </a:lnTo>
                              <a:cubicBezTo>
                                <a:pt x="18997" y="17890"/>
                                <a:pt x="18964" y="17823"/>
                                <a:pt x="18931" y="17823"/>
                              </a:cubicBezTo>
                              <a:lnTo>
                                <a:pt x="18319" y="17823"/>
                              </a:lnTo>
                              <a:cubicBezTo>
                                <a:pt x="18275" y="17823"/>
                                <a:pt x="18253" y="17923"/>
                                <a:pt x="18253" y="18022"/>
                              </a:cubicBezTo>
                              <a:lnTo>
                                <a:pt x="18253" y="19082"/>
                              </a:lnTo>
                              <a:lnTo>
                                <a:pt x="17903" y="19082"/>
                              </a:lnTo>
                              <a:cubicBezTo>
                                <a:pt x="17860" y="19082"/>
                                <a:pt x="17838" y="19182"/>
                                <a:pt x="17838" y="19281"/>
                              </a:cubicBezTo>
                              <a:lnTo>
                                <a:pt x="17838" y="21136"/>
                              </a:lnTo>
                              <a:cubicBezTo>
                                <a:pt x="17838" y="21269"/>
                                <a:pt x="17871" y="21335"/>
                                <a:pt x="17903" y="21335"/>
                              </a:cubicBezTo>
                              <a:lnTo>
                                <a:pt x="18253" y="21335"/>
                              </a:lnTo>
                              <a:lnTo>
                                <a:pt x="18253" y="21567"/>
                              </a:lnTo>
                              <a:lnTo>
                                <a:pt x="18997" y="21567"/>
                              </a:lnTo>
                              <a:lnTo>
                                <a:pt x="18997" y="21335"/>
                              </a:lnTo>
                              <a:lnTo>
                                <a:pt x="19347" y="21335"/>
                              </a:lnTo>
                              <a:cubicBezTo>
                                <a:pt x="19391" y="21335"/>
                                <a:pt x="19413" y="21236"/>
                                <a:pt x="19413" y="21136"/>
                              </a:cubicBezTo>
                              <a:lnTo>
                                <a:pt x="19413" y="19281"/>
                              </a:lnTo>
                              <a:cubicBezTo>
                                <a:pt x="19413" y="19182"/>
                                <a:pt x="19380" y="19082"/>
                                <a:pt x="19347" y="19082"/>
                              </a:cubicBezTo>
                              <a:close/>
                              <a:moveTo>
                                <a:pt x="6135" y="1921"/>
                              </a:moveTo>
                              <a:lnTo>
                                <a:pt x="6726" y="1921"/>
                              </a:lnTo>
                              <a:lnTo>
                                <a:pt x="6726" y="3710"/>
                              </a:lnTo>
                              <a:cubicBezTo>
                                <a:pt x="6726" y="3909"/>
                                <a:pt x="6781" y="4075"/>
                                <a:pt x="6846" y="4075"/>
                              </a:cubicBezTo>
                              <a:lnTo>
                                <a:pt x="7874" y="4075"/>
                              </a:lnTo>
                              <a:cubicBezTo>
                                <a:pt x="7940" y="4075"/>
                                <a:pt x="7995" y="3909"/>
                                <a:pt x="7995" y="3710"/>
                              </a:cubicBezTo>
                              <a:lnTo>
                                <a:pt x="7995" y="1921"/>
                              </a:lnTo>
                              <a:lnTo>
                                <a:pt x="8585" y="1921"/>
                              </a:lnTo>
                              <a:cubicBezTo>
                                <a:pt x="8651" y="1921"/>
                                <a:pt x="8706" y="1756"/>
                                <a:pt x="8706" y="1557"/>
                              </a:cubicBezTo>
                              <a:lnTo>
                                <a:pt x="8706" y="166"/>
                              </a:lnTo>
                              <a:lnTo>
                                <a:pt x="8706" y="166"/>
                              </a:lnTo>
                              <a:lnTo>
                                <a:pt x="8706" y="0"/>
                              </a:lnTo>
                              <a:lnTo>
                                <a:pt x="6015" y="0"/>
                              </a:lnTo>
                              <a:lnTo>
                                <a:pt x="6015" y="1557"/>
                              </a:lnTo>
                              <a:cubicBezTo>
                                <a:pt x="6015" y="1756"/>
                                <a:pt x="6070" y="1921"/>
                                <a:pt x="6135" y="1921"/>
                              </a:cubicBezTo>
                              <a:close/>
                              <a:moveTo>
                                <a:pt x="8399" y="5267"/>
                              </a:moveTo>
                              <a:lnTo>
                                <a:pt x="8399" y="8083"/>
                              </a:lnTo>
                              <a:cubicBezTo>
                                <a:pt x="8399" y="8249"/>
                                <a:pt x="8443" y="8415"/>
                                <a:pt x="8509" y="8415"/>
                              </a:cubicBezTo>
                              <a:lnTo>
                                <a:pt x="9045" y="8415"/>
                              </a:lnTo>
                              <a:lnTo>
                                <a:pt x="9045" y="10038"/>
                              </a:lnTo>
                              <a:cubicBezTo>
                                <a:pt x="9045" y="10204"/>
                                <a:pt x="9088" y="10369"/>
                                <a:pt x="9154" y="10369"/>
                              </a:cubicBezTo>
                              <a:lnTo>
                                <a:pt x="10084" y="10369"/>
                              </a:lnTo>
                              <a:cubicBezTo>
                                <a:pt x="10138" y="10369"/>
                                <a:pt x="10193" y="10237"/>
                                <a:pt x="10193" y="10038"/>
                              </a:cubicBezTo>
                              <a:lnTo>
                                <a:pt x="10193" y="8415"/>
                              </a:lnTo>
                              <a:lnTo>
                                <a:pt x="10729" y="8415"/>
                              </a:lnTo>
                              <a:cubicBezTo>
                                <a:pt x="10784" y="8415"/>
                                <a:pt x="10838" y="8282"/>
                                <a:pt x="10838" y="8083"/>
                              </a:cubicBezTo>
                              <a:lnTo>
                                <a:pt x="10838" y="6825"/>
                              </a:lnTo>
                              <a:lnTo>
                                <a:pt x="10838" y="6825"/>
                              </a:lnTo>
                              <a:lnTo>
                                <a:pt x="10838" y="5267"/>
                              </a:lnTo>
                              <a:cubicBezTo>
                                <a:pt x="10838" y="5102"/>
                                <a:pt x="10795" y="4936"/>
                                <a:pt x="10729" y="4936"/>
                              </a:cubicBezTo>
                              <a:lnTo>
                                <a:pt x="10193" y="4936"/>
                              </a:lnTo>
                              <a:lnTo>
                                <a:pt x="10193" y="3346"/>
                              </a:lnTo>
                              <a:cubicBezTo>
                                <a:pt x="10193" y="3180"/>
                                <a:pt x="10149" y="3015"/>
                                <a:pt x="10084" y="3015"/>
                              </a:cubicBezTo>
                              <a:lnTo>
                                <a:pt x="9154" y="3015"/>
                              </a:lnTo>
                              <a:cubicBezTo>
                                <a:pt x="9099" y="3015"/>
                                <a:pt x="9045" y="3147"/>
                                <a:pt x="9045" y="3346"/>
                              </a:cubicBezTo>
                              <a:lnTo>
                                <a:pt x="9045" y="4936"/>
                              </a:lnTo>
                              <a:lnTo>
                                <a:pt x="8509" y="4936"/>
                              </a:lnTo>
                              <a:cubicBezTo>
                                <a:pt x="8454" y="4936"/>
                                <a:pt x="8399" y="5069"/>
                                <a:pt x="8399" y="5267"/>
                              </a:cubicBezTo>
                              <a:close/>
                              <a:moveTo>
                                <a:pt x="20156" y="0"/>
                              </a:moveTo>
                              <a:lnTo>
                                <a:pt x="20156" y="828"/>
                              </a:lnTo>
                              <a:cubicBezTo>
                                <a:pt x="20156" y="928"/>
                                <a:pt x="20189" y="1027"/>
                                <a:pt x="20222" y="1027"/>
                              </a:cubicBezTo>
                              <a:lnTo>
                                <a:pt x="20539" y="1027"/>
                              </a:lnTo>
                              <a:lnTo>
                                <a:pt x="20539" y="1988"/>
                              </a:lnTo>
                              <a:cubicBezTo>
                                <a:pt x="20539" y="2087"/>
                                <a:pt x="20572" y="2187"/>
                                <a:pt x="20605" y="2187"/>
                              </a:cubicBezTo>
                              <a:lnTo>
                                <a:pt x="21152" y="2187"/>
                              </a:lnTo>
                              <a:cubicBezTo>
                                <a:pt x="21184" y="2187"/>
                                <a:pt x="21217" y="2087"/>
                                <a:pt x="21217" y="1988"/>
                              </a:cubicBezTo>
                              <a:lnTo>
                                <a:pt x="21217" y="1027"/>
                              </a:lnTo>
                              <a:lnTo>
                                <a:pt x="21534" y="1027"/>
                              </a:lnTo>
                              <a:cubicBezTo>
                                <a:pt x="21567" y="1027"/>
                                <a:pt x="21600" y="928"/>
                                <a:pt x="21600" y="828"/>
                              </a:cubicBezTo>
                              <a:lnTo>
                                <a:pt x="21600" y="0"/>
                              </a:lnTo>
                              <a:lnTo>
                                <a:pt x="20156" y="0"/>
                              </a:lnTo>
                              <a:close/>
                              <a:moveTo>
                                <a:pt x="6475" y="17558"/>
                              </a:moveTo>
                              <a:lnTo>
                                <a:pt x="5818" y="17558"/>
                              </a:lnTo>
                              <a:lnTo>
                                <a:pt x="5818" y="15571"/>
                              </a:lnTo>
                              <a:cubicBezTo>
                                <a:pt x="5818" y="15339"/>
                                <a:pt x="5764" y="15173"/>
                                <a:pt x="5687" y="15173"/>
                              </a:cubicBezTo>
                              <a:lnTo>
                                <a:pt x="4539" y="15173"/>
                              </a:lnTo>
                              <a:cubicBezTo>
                                <a:pt x="4528" y="15173"/>
                                <a:pt x="4528" y="15173"/>
                                <a:pt x="4517" y="15173"/>
                              </a:cubicBezTo>
                              <a:lnTo>
                                <a:pt x="4517" y="11396"/>
                              </a:lnTo>
                              <a:cubicBezTo>
                                <a:pt x="4517" y="11164"/>
                                <a:pt x="4451" y="10933"/>
                                <a:pt x="4364" y="10933"/>
                              </a:cubicBezTo>
                              <a:lnTo>
                                <a:pt x="3631" y="10933"/>
                              </a:lnTo>
                              <a:lnTo>
                                <a:pt x="3631" y="8713"/>
                              </a:lnTo>
                              <a:cubicBezTo>
                                <a:pt x="3631" y="8481"/>
                                <a:pt x="3565" y="8249"/>
                                <a:pt x="3478" y="8249"/>
                              </a:cubicBezTo>
                              <a:lnTo>
                                <a:pt x="2439" y="8249"/>
                              </a:lnTo>
                              <a:lnTo>
                                <a:pt x="2439" y="5002"/>
                              </a:lnTo>
                              <a:lnTo>
                                <a:pt x="3478" y="5002"/>
                              </a:lnTo>
                              <a:cubicBezTo>
                                <a:pt x="3533" y="5002"/>
                                <a:pt x="3576" y="4903"/>
                                <a:pt x="3598" y="4804"/>
                              </a:cubicBezTo>
                              <a:lnTo>
                                <a:pt x="3598" y="8117"/>
                              </a:lnTo>
                              <a:cubicBezTo>
                                <a:pt x="3598" y="8348"/>
                                <a:pt x="3653" y="8514"/>
                                <a:pt x="3729" y="8514"/>
                              </a:cubicBezTo>
                              <a:lnTo>
                                <a:pt x="4386" y="8514"/>
                              </a:lnTo>
                              <a:lnTo>
                                <a:pt x="4386" y="10502"/>
                              </a:lnTo>
                              <a:cubicBezTo>
                                <a:pt x="4386" y="10734"/>
                                <a:pt x="4440" y="10899"/>
                                <a:pt x="4517" y="10899"/>
                              </a:cubicBezTo>
                              <a:lnTo>
                                <a:pt x="5665" y="10899"/>
                              </a:lnTo>
                              <a:cubicBezTo>
                                <a:pt x="5742" y="10899"/>
                                <a:pt x="5796" y="10734"/>
                                <a:pt x="5796" y="10502"/>
                              </a:cubicBezTo>
                              <a:lnTo>
                                <a:pt x="5796" y="8514"/>
                              </a:lnTo>
                              <a:lnTo>
                                <a:pt x="6453" y="8514"/>
                              </a:lnTo>
                              <a:cubicBezTo>
                                <a:pt x="6529" y="8514"/>
                                <a:pt x="6584" y="8348"/>
                                <a:pt x="6584" y="8117"/>
                              </a:cubicBezTo>
                              <a:lnTo>
                                <a:pt x="6584" y="4671"/>
                              </a:lnTo>
                              <a:cubicBezTo>
                                <a:pt x="6584" y="4439"/>
                                <a:pt x="6529" y="4274"/>
                                <a:pt x="6453" y="4274"/>
                              </a:cubicBezTo>
                              <a:lnTo>
                                <a:pt x="5796" y="4274"/>
                              </a:lnTo>
                              <a:lnTo>
                                <a:pt x="5796" y="2286"/>
                              </a:lnTo>
                              <a:cubicBezTo>
                                <a:pt x="5796" y="2054"/>
                                <a:pt x="5742" y="1888"/>
                                <a:pt x="5665" y="1888"/>
                              </a:cubicBezTo>
                              <a:lnTo>
                                <a:pt x="4517" y="1888"/>
                              </a:lnTo>
                              <a:cubicBezTo>
                                <a:pt x="4506" y="1888"/>
                                <a:pt x="4506" y="1888"/>
                                <a:pt x="4495" y="1888"/>
                              </a:cubicBezTo>
                              <a:lnTo>
                                <a:pt x="4495" y="0"/>
                              </a:lnTo>
                              <a:lnTo>
                                <a:pt x="1170" y="0"/>
                              </a:lnTo>
                              <a:lnTo>
                                <a:pt x="1170" y="828"/>
                              </a:lnTo>
                              <a:lnTo>
                                <a:pt x="0" y="828"/>
                              </a:lnTo>
                              <a:lnTo>
                                <a:pt x="0" y="11993"/>
                              </a:lnTo>
                              <a:lnTo>
                                <a:pt x="1192" y="11993"/>
                              </a:lnTo>
                              <a:lnTo>
                                <a:pt x="1192" y="14113"/>
                              </a:lnTo>
                              <a:lnTo>
                                <a:pt x="0" y="14113"/>
                              </a:lnTo>
                              <a:lnTo>
                                <a:pt x="0" y="21567"/>
                              </a:lnTo>
                              <a:lnTo>
                                <a:pt x="2450" y="21567"/>
                              </a:lnTo>
                              <a:lnTo>
                                <a:pt x="2450" y="18320"/>
                              </a:lnTo>
                              <a:lnTo>
                                <a:pt x="3489" y="18320"/>
                              </a:lnTo>
                              <a:cubicBezTo>
                                <a:pt x="3543" y="18320"/>
                                <a:pt x="3587" y="18221"/>
                                <a:pt x="3609" y="18121"/>
                              </a:cubicBezTo>
                              <a:lnTo>
                                <a:pt x="3609" y="21434"/>
                              </a:lnTo>
                              <a:cubicBezTo>
                                <a:pt x="3609" y="21501"/>
                                <a:pt x="3609" y="21534"/>
                                <a:pt x="3620" y="21600"/>
                              </a:cubicBezTo>
                              <a:lnTo>
                                <a:pt x="6595" y="21600"/>
                              </a:lnTo>
                              <a:cubicBezTo>
                                <a:pt x="6606" y="21567"/>
                                <a:pt x="6606" y="21501"/>
                                <a:pt x="6606" y="21434"/>
                              </a:cubicBezTo>
                              <a:lnTo>
                                <a:pt x="6606" y="17989"/>
                              </a:lnTo>
                              <a:cubicBezTo>
                                <a:pt x="6606" y="17757"/>
                                <a:pt x="6540" y="17558"/>
                                <a:pt x="6475" y="17558"/>
                              </a:cubicBezTo>
                              <a:close/>
                              <a:moveTo>
                                <a:pt x="3642" y="2385"/>
                              </a:moveTo>
                              <a:lnTo>
                                <a:pt x="4375" y="2385"/>
                              </a:lnTo>
                              <a:cubicBezTo>
                                <a:pt x="4386" y="2385"/>
                                <a:pt x="4397" y="2385"/>
                                <a:pt x="4407" y="2352"/>
                              </a:cubicBezTo>
                              <a:lnTo>
                                <a:pt x="4407" y="4274"/>
                              </a:lnTo>
                              <a:lnTo>
                                <a:pt x="3751" y="4274"/>
                              </a:lnTo>
                              <a:cubicBezTo>
                                <a:pt x="3708" y="4274"/>
                                <a:pt x="3675" y="4340"/>
                                <a:pt x="3642" y="4439"/>
                              </a:cubicBezTo>
                              <a:lnTo>
                                <a:pt x="3642" y="2385"/>
                              </a:lnTo>
                              <a:close/>
                              <a:moveTo>
                                <a:pt x="2078" y="17061"/>
                              </a:moveTo>
                              <a:lnTo>
                                <a:pt x="1476" y="17061"/>
                              </a:lnTo>
                              <a:lnTo>
                                <a:pt x="1476" y="15670"/>
                              </a:lnTo>
                              <a:lnTo>
                                <a:pt x="2078" y="15670"/>
                              </a:lnTo>
                              <a:lnTo>
                                <a:pt x="2078" y="17061"/>
                              </a:lnTo>
                              <a:close/>
                              <a:moveTo>
                                <a:pt x="2078" y="10933"/>
                              </a:moveTo>
                              <a:lnTo>
                                <a:pt x="1476" y="10933"/>
                              </a:lnTo>
                              <a:lnTo>
                                <a:pt x="1476" y="9044"/>
                              </a:lnTo>
                              <a:lnTo>
                                <a:pt x="2078" y="9044"/>
                              </a:lnTo>
                              <a:lnTo>
                                <a:pt x="2078" y="10933"/>
                              </a:lnTo>
                              <a:close/>
                              <a:moveTo>
                                <a:pt x="2078" y="3777"/>
                              </a:moveTo>
                              <a:lnTo>
                                <a:pt x="1476" y="3777"/>
                              </a:lnTo>
                              <a:lnTo>
                                <a:pt x="1476" y="2385"/>
                              </a:lnTo>
                              <a:lnTo>
                                <a:pt x="2078" y="2385"/>
                              </a:lnTo>
                              <a:lnTo>
                                <a:pt x="2078" y="3777"/>
                              </a:lnTo>
                              <a:close/>
                              <a:moveTo>
                                <a:pt x="4407" y="17558"/>
                              </a:moveTo>
                              <a:lnTo>
                                <a:pt x="3751" y="17558"/>
                              </a:lnTo>
                              <a:cubicBezTo>
                                <a:pt x="3708" y="17558"/>
                                <a:pt x="3675" y="17625"/>
                                <a:pt x="3642" y="17724"/>
                              </a:cubicBezTo>
                              <a:lnTo>
                                <a:pt x="3642" y="15670"/>
                              </a:lnTo>
                              <a:lnTo>
                                <a:pt x="4375" y="15670"/>
                              </a:lnTo>
                              <a:cubicBezTo>
                                <a:pt x="4386" y="15670"/>
                                <a:pt x="4397" y="15670"/>
                                <a:pt x="4407" y="15637"/>
                              </a:cubicBezTo>
                              <a:lnTo>
                                <a:pt x="4407" y="17558"/>
                              </a:lnTo>
                              <a:close/>
                              <a:moveTo>
                                <a:pt x="8706" y="14875"/>
                              </a:moveTo>
                              <a:lnTo>
                                <a:pt x="8706" y="13483"/>
                              </a:lnTo>
                              <a:lnTo>
                                <a:pt x="8706" y="13483"/>
                              </a:lnTo>
                              <a:lnTo>
                                <a:pt x="8706" y="11761"/>
                              </a:lnTo>
                              <a:cubicBezTo>
                                <a:pt x="8706" y="11562"/>
                                <a:pt x="8651" y="11396"/>
                                <a:pt x="8585" y="11396"/>
                              </a:cubicBezTo>
                              <a:lnTo>
                                <a:pt x="7995" y="11396"/>
                              </a:lnTo>
                              <a:lnTo>
                                <a:pt x="7995" y="9607"/>
                              </a:lnTo>
                              <a:cubicBezTo>
                                <a:pt x="7995" y="9409"/>
                                <a:pt x="7940" y="9243"/>
                                <a:pt x="7874" y="9243"/>
                              </a:cubicBezTo>
                              <a:lnTo>
                                <a:pt x="6846" y="9243"/>
                              </a:lnTo>
                              <a:cubicBezTo>
                                <a:pt x="6781" y="9243"/>
                                <a:pt x="6726" y="9409"/>
                                <a:pt x="6726" y="9607"/>
                              </a:cubicBezTo>
                              <a:lnTo>
                                <a:pt x="6726" y="11396"/>
                              </a:lnTo>
                              <a:lnTo>
                                <a:pt x="6135" y="11396"/>
                              </a:lnTo>
                              <a:cubicBezTo>
                                <a:pt x="6070" y="11396"/>
                                <a:pt x="6015" y="11562"/>
                                <a:pt x="6015" y="11761"/>
                              </a:cubicBezTo>
                              <a:lnTo>
                                <a:pt x="6015" y="14875"/>
                              </a:lnTo>
                              <a:cubicBezTo>
                                <a:pt x="6015" y="15074"/>
                                <a:pt x="6070" y="15239"/>
                                <a:pt x="6135" y="15239"/>
                              </a:cubicBezTo>
                              <a:lnTo>
                                <a:pt x="6726" y="15239"/>
                              </a:lnTo>
                              <a:lnTo>
                                <a:pt x="6726" y="17028"/>
                              </a:lnTo>
                              <a:cubicBezTo>
                                <a:pt x="6726" y="17227"/>
                                <a:pt x="6781" y="17393"/>
                                <a:pt x="6846" y="17393"/>
                              </a:cubicBezTo>
                              <a:lnTo>
                                <a:pt x="7874" y="17393"/>
                              </a:lnTo>
                              <a:cubicBezTo>
                                <a:pt x="7940" y="17393"/>
                                <a:pt x="7995" y="17227"/>
                                <a:pt x="7995" y="17028"/>
                              </a:cubicBezTo>
                              <a:lnTo>
                                <a:pt x="7995" y="15239"/>
                              </a:lnTo>
                              <a:lnTo>
                                <a:pt x="8585" y="15239"/>
                              </a:lnTo>
                              <a:cubicBezTo>
                                <a:pt x="8651" y="15239"/>
                                <a:pt x="8706" y="15074"/>
                                <a:pt x="8706" y="14875"/>
                              </a:cubicBezTo>
                              <a:close/>
                              <a:moveTo>
                                <a:pt x="15005" y="5499"/>
                              </a:moveTo>
                              <a:lnTo>
                                <a:pt x="14579" y="5499"/>
                              </a:lnTo>
                              <a:lnTo>
                                <a:pt x="14579" y="4207"/>
                              </a:lnTo>
                              <a:cubicBezTo>
                                <a:pt x="14579" y="4075"/>
                                <a:pt x="14535" y="3942"/>
                                <a:pt x="14491" y="3942"/>
                              </a:cubicBezTo>
                              <a:lnTo>
                                <a:pt x="13737" y="3942"/>
                              </a:lnTo>
                              <a:cubicBezTo>
                                <a:pt x="13693" y="3942"/>
                                <a:pt x="13649" y="4075"/>
                                <a:pt x="13649" y="4207"/>
                              </a:cubicBezTo>
                              <a:lnTo>
                                <a:pt x="13649" y="5499"/>
                              </a:lnTo>
                              <a:lnTo>
                                <a:pt x="13222" y="5499"/>
                              </a:lnTo>
                              <a:cubicBezTo>
                                <a:pt x="13179" y="5499"/>
                                <a:pt x="13135" y="5632"/>
                                <a:pt x="13135" y="5764"/>
                              </a:cubicBezTo>
                              <a:lnTo>
                                <a:pt x="13135" y="8050"/>
                              </a:lnTo>
                              <a:cubicBezTo>
                                <a:pt x="13135" y="8183"/>
                                <a:pt x="13179" y="8315"/>
                                <a:pt x="13222" y="8315"/>
                              </a:cubicBezTo>
                              <a:lnTo>
                                <a:pt x="13649" y="8315"/>
                              </a:lnTo>
                              <a:lnTo>
                                <a:pt x="13649" y="9607"/>
                              </a:lnTo>
                              <a:cubicBezTo>
                                <a:pt x="13649" y="9740"/>
                                <a:pt x="13693" y="9872"/>
                                <a:pt x="13737" y="9872"/>
                              </a:cubicBezTo>
                              <a:lnTo>
                                <a:pt x="14491" y="9872"/>
                              </a:lnTo>
                              <a:cubicBezTo>
                                <a:pt x="14535" y="9872"/>
                                <a:pt x="14579" y="9740"/>
                                <a:pt x="14579" y="9607"/>
                              </a:cubicBezTo>
                              <a:lnTo>
                                <a:pt x="14579" y="8315"/>
                              </a:lnTo>
                              <a:lnTo>
                                <a:pt x="15005" y="8315"/>
                              </a:lnTo>
                              <a:cubicBezTo>
                                <a:pt x="15049" y="8315"/>
                                <a:pt x="15093" y="8183"/>
                                <a:pt x="15093" y="8050"/>
                              </a:cubicBezTo>
                              <a:lnTo>
                                <a:pt x="15093" y="5764"/>
                              </a:lnTo>
                              <a:cubicBezTo>
                                <a:pt x="15093" y="5632"/>
                                <a:pt x="15060" y="5499"/>
                                <a:pt x="15005" y="5499"/>
                              </a:cubicBezTo>
                              <a:close/>
                              <a:moveTo>
                                <a:pt x="17171" y="12059"/>
                              </a:moveTo>
                              <a:lnTo>
                                <a:pt x="16777" y="12059"/>
                              </a:lnTo>
                              <a:lnTo>
                                <a:pt x="16777" y="10899"/>
                              </a:lnTo>
                              <a:cubicBezTo>
                                <a:pt x="16777" y="10767"/>
                                <a:pt x="16744" y="10667"/>
                                <a:pt x="16700" y="10667"/>
                              </a:cubicBezTo>
                              <a:lnTo>
                                <a:pt x="16022" y="10667"/>
                              </a:lnTo>
                              <a:cubicBezTo>
                                <a:pt x="15979" y="10667"/>
                                <a:pt x="15946" y="10767"/>
                                <a:pt x="15946" y="10899"/>
                              </a:cubicBezTo>
                              <a:lnTo>
                                <a:pt x="15946" y="12059"/>
                              </a:lnTo>
                              <a:lnTo>
                                <a:pt x="15552" y="12059"/>
                              </a:lnTo>
                              <a:cubicBezTo>
                                <a:pt x="15508" y="12059"/>
                                <a:pt x="15475" y="12158"/>
                                <a:pt x="15475" y="12291"/>
                              </a:cubicBezTo>
                              <a:lnTo>
                                <a:pt x="15475" y="14345"/>
                              </a:lnTo>
                              <a:cubicBezTo>
                                <a:pt x="15475" y="14477"/>
                                <a:pt x="15508" y="14577"/>
                                <a:pt x="15552" y="14577"/>
                              </a:cubicBezTo>
                              <a:lnTo>
                                <a:pt x="15946" y="14577"/>
                              </a:lnTo>
                              <a:lnTo>
                                <a:pt x="15946" y="15769"/>
                              </a:lnTo>
                              <a:cubicBezTo>
                                <a:pt x="15946" y="15902"/>
                                <a:pt x="15979" y="16001"/>
                                <a:pt x="16022" y="16001"/>
                              </a:cubicBezTo>
                              <a:lnTo>
                                <a:pt x="16700" y="16001"/>
                              </a:lnTo>
                              <a:cubicBezTo>
                                <a:pt x="16744" y="16001"/>
                                <a:pt x="16777" y="15902"/>
                                <a:pt x="16777" y="15769"/>
                              </a:cubicBezTo>
                              <a:lnTo>
                                <a:pt x="16777" y="14577"/>
                              </a:lnTo>
                              <a:lnTo>
                                <a:pt x="17171" y="14577"/>
                              </a:lnTo>
                              <a:cubicBezTo>
                                <a:pt x="17214" y="14577"/>
                                <a:pt x="17247" y="14477"/>
                                <a:pt x="17247" y="14345"/>
                              </a:cubicBezTo>
                              <a:lnTo>
                                <a:pt x="17247" y="12291"/>
                              </a:lnTo>
                              <a:cubicBezTo>
                                <a:pt x="17247" y="12158"/>
                                <a:pt x="17214" y="12059"/>
                                <a:pt x="17171" y="12059"/>
                              </a:cubicBezTo>
                              <a:close/>
                              <a:moveTo>
                                <a:pt x="15005" y="18817"/>
                              </a:moveTo>
                              <a:lnTo>
                                <a:pt x="14579" y="18817"/>
                              </a:lnTo>
                              <a:lnTo>
                                <a:pt x="14579" y="17525"/>
                              </a:lnTo>
                              <a:cubicBezTo>
                                <a:pt x="14579" y="17393"/>
                                <a:pt x="14535" y="17260"/>
                                <a:pt x="14491" y="17260"/>
                              </a:cubicBezTo>
                              <a:lnTo>
                                <a:pt x="13737" y="17260"/>
                              </a:lnTo>
                              <a:cubicBezTo>
                                <a:pt x="13693" y="17260"/>
                                <a:pt x="13649" y="17393"/>
                                <a:pt x="13649" y="17525"/>
                              </a:cubicBezTo>
                              <a:lnTo>
                                <a:pt x="13649" y="18817"/>
                              </a:lnTo>
                              <a:lnTo>
                                <a:pt x="13222" y="18817"/>
                              </a:lnTo>
                              <a:cubicBezTo>
                                <a:pt x="13179" y="18817"/>
                                <a:pt x="13135" y="18950"/>
                                <a:pt x="13135" y="19082"/>
                              </a:cubicBezTo>
                              <a:lnTo>
                                <a:pt x="13135" y="21368"/>
                              </a:lnTo>
                              <a:cubicBezTo>
                                <a:pt x="13135" y="21467"/>
                                <a:pt x="13157" y="21567"/>
                                <a:pt x="13190" y="21600"/>
                              </a:cubicBezTo>
                              <a:lnTo>
                                <a:pt x="15049" y="21600"/>
                              </a:lnTo>
                              <a:cubicBezTo>
                                <a:pt x="15082" y="21567"/>
                                <a:pt x="15104" y="21467"/>
                                <a:pt x="15104" y="21368"/>
                              </a:cubicBezTo>
                              <a:lnTo>
                                <a:pt x="15104" y="19082"/>
                              </a:lnTo>
                              <a:cubicBezTo>
                                <a:pt x="15093" y="18917"/>
                                <a:pt x="15060" y="18817"/>
                                <a:pt x="15005" y="18817"/>
                              </a:cubicBezTo>
                              <a:close/>
                              <a:moveTo>
                                <a:pt x="10718" y="18221"/>
                              </a:moveTo>
                              <a:lnTo>
                                <a:pt x="10182" y="18221"/>
                              </a:lnTo>
                              <a:lnTo>
                                <a:pt x="10182" y="16631"/>
                              </a:lnTo>
                              <a:cubicBezTo>
                                <a:pt x="10182" y="16465"/>
                                <a:pt x="10138" y="16299"/>
                                <a:pt x="10073" y="16299"/>
                              </a:cubicBezTo>
                              <a:lnTo>
                                <a:pt x="9143" y="16299"/>
                              </a:lnTo>
                              <a:cubicBezTo>
                                <a:pt x="9088" y="16299"/>
                                <a:pt x="9034" y="16432"/>
                                <a:pt x="9034" y="16631"/>
                              </a:cubicBezTo>
                              <a:lnTo>
                                <a:pt x="9034" y="18221"/>
                              </a:lnTo>
                              <a:lnTo>
                                <a:pt x="8498" y="18221"/>
                              </a:lnTo>
                              <a:cubicBezTo>
                                <a:pt x="8443" y="18221"/>
                                <a:pt x="8388" y="18353"/>
                                <a:pt x="8388" y="18552"/>
                              </a:cubicBezTo>
                              <a:lnTo>
                                <a:pt x="8388" y="21368"/>
                              </a:lnTo>
                              <a:cubicBezTo>
                                <a:pt x="8388" y="21467"/>
                                <a:pt x="8399" y="21534"/>
                                <a:pt x="8421" y="21600"/>
                              </a:cubicBezTo>
                              <a:lnTo>
                                <a:pt x="10784" y="21600"/>
                              </a:lnTo>
                              <a:cubicBezTo>
                                <a:pt x="10805" y="21534"/>
                                <a:pt x="10816" y="21467"/>
                                <a:pt x="10816" y="21368"/>
                              </a:cubicBezTo>
                              <a:lnTo>
                                <a:pt x="10816" y="20109"/>
                              </a:lnTo>
                              <a:lnTo>
                                <a:pt x="10816" y="20109"/>
                              </a:lnTo>
                              <a:lnTo>
                                <a:pt x="10816" y="18552"/>
                              </a:lnTo>
                              <a:cubicBezTo>
                                <a:pt x="10827" y="18387"/>
                                <a:pt x="10773" y="18221"/>
                                <a:pt x="10718" y="18221"/>
                              </a:cubicBezTo>
                              <a:close/>
                              <a:moveTo>
                                <a:pt x="15486" y="1027"/>
                              </a:moveTo>
                              <a:cubicBezTo>
                                <a:pt x="15486" y="1160"/>
                                <a:pt x="15519" y="1259"/>
                                <a:pt x="15563" y="1259"/>
                              </a:cubicBezTo>
                              <a:lnTo>
                                <a:pt x="15957" y="1259"/>
                              </a:lnTo>
                              <a:lnTo>
                                <a:pt x="15957" y="2452"/>
                              </a:lnTo>
                              <a:cubicBezTo>
                                <a:pt x="15957" y="2584"/>
                                <a:pt x="15989" y="2683"/>
                                <a:pt x="16033" y="2683"/>
                              </a:cubicBezTo>
                              <a:lnTo>
                                <a:pt x="16711" y="2683"/>
                              </a:lnTo>
                              <a:cubicBezTo>
                                <a:pt x="16755" y="2683"/>
                                <a:pt x="16788" y="2584"/>
                                <a:pt x="16788" y="2452"/>
                              </a:cubicBezTo>
                              <a:lnTo>
                                <a:pt x="16788" y="1259"/>
                              </a:lnTo>
                              <a:lnTo>
                                <a:pt x="17182" y="1259"/>
                              </a:lnTo>
                              <a:cubicBezTo>
                                <a:pt x="17225" y="1259"/>
                                <a:pt x="17258" y="1160"/>
                                <a:pt x="17258" y="1027"/>
                              </a:cubicBezTo>
                              <a:lnTo>
                                <a:pt x="17258" y="0"/>
                              </a:lnTo>
                              <a:lnTo>
                                <a:pt x="15486" y="0"/>
                              </a:lnTo>
                              <a:lnTo>
                                <a:pt x="15486" y="1027"/>
                              </a:lnTo>
                              <a:close/>
                              <a:moveTo>
                                <a:pt x="12862" y="11761"/>
                              </a:moveTo>
                              <a:lnTo>
                                <a:pt x="12380" y="11761"/>
                              </a:lnTo>
                              <a:lnTo>
                                <a:pt x="12380" y="10303"/>
                              </a:lnTo>
                              <a:cubicBezTo>
                                <a:pt x="12380" y="10137"/>
                                <a:pt x="12337" y="10005"/>
                                <a:pt x="12282" y="10005"/>
                              </a:cubicBezTo>
                              <a:lnTo>
                                <a:pt x="11451" y="10005"/>
                              </a:lnTo>
                              <a:cubicBezTo>
                                <a:pt x="11396" y="10005"/>
                                <a:pt x="11352" y="10137"/>
                                <a:pt x="11352" y="10303"/>
                              </a:cubicBezTo>
                              <a:lnTo>
                                <a:pt x="11352" y="11761"/>
                              </a:lnTo>
                              <a:lnTo>
                                <a:pt x="10871" y="11761"/>
                              </a:lnTo>
                              <a:cubicBezTo>
                                <a:pt x="10816" y="11761"/>
                                <a:pt x="10773" y="11893"/>
                                <a:pt x="10773" y="12059"/>
                              </a:cubicBezTo>
                              <a:lnTo>
                                <a:pt x="10773" y="14577"/>
                              </a:lnTo>
                              <a:cubicBezTo>
                                <a:pt x="10773" y="14742"/>
                                <a:pt x="10816" y="14875"/>
                                <a:pt x="10871" y="14875"/>
                              </a:cubicBezTo>
                              <a:lnTo>
                                <a:pt x="11352" y="14875"/>
                              </a:lnTo>
                              <a:lnTo>
                                <a:pt x="11352" y="16333"/>
                              </a:lnTo>
                              <a:cubicBezTo>
                                <a:pt x="11352" y="16498"/>
                                <a:pt x="11396" y="16631"/>
                                <a:pt x="11451" y="16631"/>
                              </a:cubicBezTo>
                              <a:lnTo>
                                <a:pt x="12282" y="16631"/>
                              </a:lnTo>
                              <a:cubicBezTo>
                                <a:pt x="12337" y="16631"/>
                                <a:pt x="12380" y="16498"/>
                                <a:pt x="12380" y="16333"/>
                              </a:cubicBezTo>
                              <a:lnTo>
                                <a:pt x="12380" y="14875"/>
                              </a:lnTo>
                              <a:lnTo>
                                <a:pt x="12862" y="14875"/>
                              </a:lnTo>
                              <a:cubicBezTo>
                                <a:pt x="12916" y="14875"/>
                                <a:pt x="12960" y="14742"/>
                                <a:pt x="12960" y="14577"/>
                              </a:cubicBezTo>
                              <a:lnTo>
                                <a:pt x="12960" y="12059"/>
                              </a:lnTo>
                              <a:cubicBezTo>
                                <a:pt x="12949" y="11893"/>
                                <a:pt x="12905" y="11761"/>
                                <a:pt x="12862" y="11761"/>
                              </a:cubicBezTo>
                              <a:close/>
                              <a:moveTo>
                                <a:pt x="10773" y="1259"/>
                              </a:moveTo>
                              <a:cubicBezTo>
                                <a:pt x="10773" y="1425"/>
                                <a:pt x="10816" y="1557"/>
                                <a:pt x="10871" y="1557"/>
                              </a:cubicBezTo>
                              <a:lnTo>
                                <a:pt x="11352" y="1557"/>
                              </a:lnTo>
                              <a:lnTo>
                                <a:pt x="11352" y="3015"/>
                              </a:lnTo>
                              <a:cubicBezTo>
                                <a:pt x="11352" y="3180"/>
                                <a:pt x="11396" y="3313"/>
                                <a:pt x="11451" y="3313"/>
                              </a:cubicBezTo>
                              <a:lnTo>
                                <a:pt x="12282" y="3313"/>
                              </a:lnTo>
                              <a:cubicBezTo>
                                <a:pt x="12337" y="3313"/>
                                <a:pt x="12380" y="3180"/>
                                <a:pt x="12380" y="3015"/>
                              </a:cubicBezTo>
                              <a:lnTo>
                                <a:pt x="12380" y="1557"/>
                              </a:lnTo>
                              <a:lnTo>
                                <a:pt x="12862" y="1557"/>
                              </a:lnTo>
                              <a:cubicBezTo>
                                <a:pt x="12916" y="1557"/>
                                <a:pt x="12960" y="1425"/>
                                <a:pt x="12960" y="1259"/>
                              </a:cubicBezTo>
                              <a:lnTo>
                                <a:pt x="12960" y="0"/>
                              </a:lnTo>
                              <a:lnTo>
                                <a:pt x="10784" y="0"/>
                              </a:lnTo>
                              <a:lnTo>
                                <a:pt x="10784" y="1259"/>
                              </a:lnTo>
                              <a:close/>
                            </a:path>
                          </a:pathLst>
                        </a:custGeom>
                        <a:solidFill>
                          <a:schemeClr val="bg1">
                            <a:lumMod val="85000"/>
                          </a:schemeClr>
                        </a:solidFill>
                        <a:ln w="12700">
                          <a:miter lim="400000"/>
                        </a:ln>
                      </wps:spPr>
                      <wps:bodyPr lIns="38100" tIns="38100" rIns="38100" bIns="38100" anchor="ctr"/>
                    </wps:wsp>
                    <wps:wsp>
                      <wps:cNvPr id="197" name="Rectangle"/>
                      <wps:cNvSpPr/>
                      <wps:spPr>
                        <a:xfrm>
                          <a:off x="0" y="765544"/>
                          <a:ext cx="8618220" cy="106680"/>
                        </a:xfrm>
                        <a:prstGeom prst="rect">
                          <a:avLst/>
                        </a:prstGeom>
                        <a:solidFill>
                          <a:schemeClr val="accent1"/>
                        </a:solidFill>
                        <a:ln w="12700">
                          <a:miter lim="400000"/>
                        </a:ln>
                      </wps:spPr>
                      <wps:bodyPr lIns="38100" tIns="38100" rIns="38100" bIns="38100" anchor="ctr"/>
                    </wps:wsp>
                  </wpg:wgp>
                </a:graphicData>
              </a:graphic>
              <wp14:sizeRelH relativeFrom="margin">
                <wp14:pctWidth>100000</wp14:pctWidth>
              </wp14:sizeRelH>
              <wp14:sizeRelV relativeFrom="margin">
                <wp14:pctHeight>0</wp14:pctHeight>
              </wp14:sizeRelV>
            </wp:anchor>
          </w:drawing>
        </mc:Choice>
        <mc:Fallback xmlns:arto="http://schemas.microsoft.com/office/word/2006/arto" xmlns:adec="http://schemas.microsoft.com/office/drawing/2017/decorative" xmlns:a14="http://schemas.microsoft.com/office/drawing/2010/main" xmlns:pic="http://schemas.openxmlformats.org/drawingml/2006/picture" xmlns:a="http://schemas.openxmlformats.org/drawingml/2006/main">
          <w:pict w14:anchorId="6BC59EC2">
            <v:group id="Group 59" style="position:absolute;margin-left:0;margin-top:0;width:678.6pt;height:71.3pt;z-index:251731968;mso-width-percent:1000;mso-position-horizontal:center;mso-position-horizontal-relative:margin;mso-position-vertical:top;mso-position-vertical-relative:page;mso-width-percent:1000;mso-width-relative:margin;mso-height-relative:margin" alt="&quot;&quot;" coordsize="86182,9063" o:spid="_x0000_s1026" w14:anchorId="455269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">
              <v:rect id="Rectangle" style="position:absolute;top:8612;width:86182;height:451;visibility:visible;mso-wrap-style:square;v-text-anchor:middle" o:spid="_x0000_s1027" fillcolor="#60b966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">
                <v:stroke miterlimit="4"/>
                <v:textbox inset="3pt,3pt,3pt,3pt"/>
              </v:rect>
              <v:shape id="Shape" style="position:absolute;width:25082;height:8280;visibility:visible;mso-wrap-style:square;v-text-anchor:middle" coordsize="21600,21600" o:spid="_x0000_s1028" fillcolor="#d8d8d8 [2732]" stroked="f" strokeweight="1pt" path="m19347,5764r-350,l18997,4704v,-132,-33,-198,-66,-198l18319,4506v-44,,-66,99,-66,198l18253,5764r-350,c17860,5764,17838,5864,17838,5963r,1855c17838,7951,17871,8017,17903,8017r350,l18253,9077v,133,33,199,66,199l18931,9276v44,,66,-99,66,-199l18997,8017r350,c19391,8017,19413,7918,19413,7818r,-1822c19413,5864,19380,5764,19347,5764xm21523,12291r-317,l21206,11330v,-99,-33,-199,-65,-199l20594,11131v-33,,-66,100,-66,199l20528,12291r-317,c20178,12291,20145,12390,20145,12490r,1656c20145,14245,20178,14345,20211,14345r317,l20528,15272v,100,33,199,66,199l21141,15471v32,,65,-99,65,-199l21206,14312r317,c21556,14312,21589,14212,21589,14113r,-1657c21589,12390,21556,12291,21523,12291xm19347,19082r-350,l18997,18022v,-132,-33,-199,-66,-199l18319,17823v-44,,-66,100,-66,199l18253,19082r-350,c17860,19082,17838,19182,17838,19281r,1855c17838,21269,17871,21335,17903,21335r350,l18253,21567r744,l18997,21335r350,c19391,21335,19413,21236,19413,21136r,-1855c19413,19182,19380,19082,19347,19082xm6135,1921r591,l6726,3710v,199,55,365,120,365l7874,4075v66,,121,-166,121,-365l7995,1921r590,c8651,1921,8706,1756,8706,1557r,-1391l8706,166,8706,,6015,r,1557c6015,1756,6070,1921,6135,1921xm8399,5267r,2816c8399,8249,8443,8415,8509,8415r536,l9045,10038v,166,43,331,109,331l10084,10369v54,,109,-132,109,-331l10193,8415r536,c10784,8415,10838,8282,10838,8083r,-1258l10838,6825r,-1558c10838,5102,10795,4936,10729,4936r-536,l10193,3346v,-166,-44,-331,-109,-331l9154,3015v-55,,-109,132,-109,331l9045,4936r-536,c8454,4936,8399,5069,8399,5267xm20156,r,828c20156,928,20189,1027,20222,1027r317,l20539,1988v,99,33,199,66,199l21152,2187v32,,65,-100,65,-199l21217,1027r317,c21567,1027,21600,928,21600,828r,-828l20156,xm6475,17558r-657,l5818,15571v,-232,-54,-398,-131,-398l4539,15173v-11,,-11,,-22,l4517,11396v,-232,-66,-463,-153,-463l3631,10933r,-2220c3631,8481,3565,8249,3478,8249r-1039,l2439,5002r1039,c3533,5002,3576,4903,3598,4804r,3313c3598,8348,3653,8514,3729,8514r657,l4386,10502v,232,54,397,131,397l5665,10899v77,,131,-165,131,-397l5796,8514r657,c6529,8514,6584,8348,6584,8117r,-3446c6584,4439,6529,4274,6453,4274r-657,l5796,2286v,-232,-54,-398,-131,-398l4517,1888v-11,,-11,,-22,l4495,,1170,r,828l,828,,11993r1192,l1192,14113,,14113r,7454l2450,21567r,-3247l3489,18320v54,,98,-99,120,-199l3609,21434v,67,,100,11,166l6595,21600v11,-33,11,-99,11,-166l6606,17989v,-232,-66,-431,-131,-431xm3642,2385r733,c4386,2385,4397,2385,4407,2352r,1922l3751,4274v-43,,-76,66,-109,165l3642,2385xm2078,17061r-602,l1476,15670r602,l2078,17061xm2078,10933r-602,l1476,9044r602,l2078,10933xm2078,3777r-602,l1476,2385r602,l2078,3777xm4407,17558r-656,c3708,17558,3675,17625,3642,17724r,-2054l4375,15670v11,,22,,32,-33l4407,17558xm8706,14875r,-1392l8706,13483r,-1722c8706,11562,8651,11396,8585,11396r-590,l7995,9607v,-198,-55,-364,-121,-364l6846,9243v-65,,-120,166,-120,364l6726,11396r-591,c6070,11396,6015,11562,6015,11761r,3114c6015,15074,6070,15239,6135,15239r591,l6726,17028v,199,55,365,120,365l7874,17393v66,,121,-166,121,-365l7995,15239r590,c8651,15239,8706,15074,8706,14875xm15005,5499r-426,l14579,4207v,-132,-44,-265,-88,-265l13737,3942v-44,,-88,133,-88,265l13649,5499r-427,c13179,5499,13135,5632,13135,5764r,2286c13135,8183,13179,8315,13222,8315r427,l13649,9607v,133,44,265,88,265l14491,9872v44,,88,-132,88,-265l14579,8315r426,c15049,8315,15093,8183,15093,8050r,-2286c15093,5632,15060,5499,15005,5499xm17171,12059r-394,l16777,10899v,-132,-33,-232,-77,-232l16022,10667v-43,,-76,100,-76,232l15946,12059r-394,c15508,12059,15475,12158,15475,12291r,2054c15475,14477,15508,14577,15552,14577r394,l15946,15769v,133,33,232,76,232l16700,16001v44,,77,-99,77,-232l16777,14577r394,c17214,14577,17247,14477,17247,14345r,-2054c17247,12158,17214,12059,17171,12059xm15005,18817r-426,l14579,17525v,-132,-44,-265,-88,-265l13737,17260v-44,,-88,133,-88,265l13649,18817r-427,c13179,18817,13135,18950,13135,19082r,2286c13135,21467,13157,21567,13190,21600r1859,c15082,21567,15104,21467,15104,21368r,-2286c15093,18917,15060,18817,15005,18817xm10718,18221r-536,l10182,16631v,-166,-44,-332,-109,-332l9143,16299v-55,,-109,133,-109,332l9034,18221r-536,c8443,18221,8388,18353,8388,18552r,2816c8388,21467,8399,21534,8421,21600r2363,c10805,21534,10816,21467,10816,21368r,-1259l10816,20109r,-1557c10827,18387,10773,18221,10718,18221xm15486,1027v,133,33,232,77,232l15957,1259r,1193c15957,2584,15989,2683,16033,2683r678,c16755,2683,16788,2584,16788,2452r,-1193l17182,1259v43,,76,-99,76,-232l17258,,15486,r,1027xm12862,11761r-482,l12380,10303v,-166,-43,-298,-98,-298l11451,10005v-55,,-99,132,-99,298l11352,11761r-481,c10816,11761,10773,11893,10773,12059r,2518c10773,14742,10816,14875,10871,14875r481,l11352,16333v,165,44,298,99,298l12282,16631v55,,98,-133,98,-298l12380,14875r482,c12916,14875,12960,14742,12960,14577r,-2518c12949,11893,12905,11761,12862,11761xm10773,1259v,166,43,298,98,298l11352,1557r,1458c11352,3180,11396,3313,11451,3313r831,c12337,3313,12380,3180,12380,3015r,-1458l12862,1557v54,,98,-132,98,-298l12960,,10784,r,1259l10773,12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">
                <v:stroke miterlimit="4" joinstyle="miter"/>
                <v:path arrowok="t" o:connecttype="custom" o:connectlocs="1254125,414020;1254125,414020;1254125,414020;1254125,414020" o:connectangles="0,90,180,270" o:extrusionok="f"/>
              </v:shape>
              <v:rect id="Rectangle" style="position:absolute;top:7655;width:86182;height:1067;visibility:visible;mso-wrap-style:square;v-text-anchor:middle" o:spid="_x0000_s1029" fillcolor="#264d2b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">
                <v:stroke miterlimit="4"/>
                <v:textbox inset="3pt,3pt,3pt,3pt"/>
              </v:rect>
              <w10:wrap anchorx="margin"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9AD25" w14:textId="3728D03E" w:rsidR="005235DF" w:rsidRDefault="0097147C" w:rsidP="00B17E13">
    <w:pPr>
      <w:pStyle w:val="Header"/>
      <w:ind w:right="27"/>
      <w:jc w:val="right"/>
    </w:pPr>
    <w:r>
      <w:rPr>
        <w:noProof/>
        <w:lang w:eastAsia="en-AU"/>
      </w:rPr>
      <w:drawing>
        <wp:inline distT="0" distB="0" distL="0" distR="0" wp14:anchorId="33F6D1D4" wp14:editId="1EDC8EDB">
          <wp:extent cx="1456310" cy="365292"/>
          <wp:effectExtent l="0" t="0" r="0" b="0"/>
          <wp:docPr id="22" name="Picture 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9840" name="Picture 1537459840"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6597" cy="380414"/>
                  </a:xfrm>
                  <a:prstGeom prst="rect">
                    <a:avLst/>
                  </a:prstGeom>
                  <a:noFill/>
                  <a:ln>
                    <a:noFill/>
                  </a:ln>
                </pic:spPr>
              </pic:pic>
            </a:graphicData>
          </a:graphic>
        </wp:inline>
      </w:drawing>
    </w:r>
    <w:r w:rsidR="005235DF" w:rsidRPr="00495014">
      <w:rPr>
        <w:noProof/>
        <w:lang w:eastAsia="en-AU"/>
      </w:rPr>
      <mc:AlternateContent>
        <mc:Choice Requires="wpg">
          <w:drawing>
            <wp:anchor distT="0" distB="0" distL="114300" distR="114300" simplePos="0" relativeHeight="251658247" behindDoc="0" locked="0" layoutInCell="1" allowOverlap="1" wp14:anchorId="1CAEEE77" wp14:editId="3E139ED6">
              <wp:simplePos x="0" y="0"/>
              <wp:positionH relativeFrom="margin">
                <wp:align>center</wp:align>
              </wp:positionH>
              <wp:positionV relativeFrom="page">
                <wp:align>top</wp:align>
              </wp:positionV>
              <wp:extent cx="6858000" cy="905256"/>
              <wp:effectExtent l="0" t="0" r="0" b="9525"/>
              <wp:wrapNone/>
              <wp:docPr id="41" name="Group 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05256"/>
                        <a:chOff x="0" y="0"/>
                        <a:chExt cx="6858000" cy="909321"/>
                      </a:xfrm>
                    </wpg:grpSpPr>
                    <wps:wsp>
                      <wps:cNvPr id="42" name="Shape"/>
                      <wps:cNvSpPr/>
                      <wps:spPr>
                        <a:xfrm>
                          <a:off x="0" y="0"/>
                          <a:ext cx="2508250" cy="828042"/>
                        </a:xfrm>
                        <a:custGeom>
                          <a:avLst/>
                          <a:gdLst/>
                          <a:ahLst/>
                          <a:cxnLst>
                            <a:cxn ang="0">
                              <a:pos x="wd2" y="hd2"/>
                            </a:cxn>
                            <a:cxn ang="5400000">
                              <a:pos x="wd2" y="hd2"/>
                            </a:cxn>
                            <a:cxn ang="10800000">
                              <a:pos x="wd2" y="hd2"/>
                            </a:cxn>
                            <a:cxn ang="16200000">
                              <a:pos x="wd2" y="hd2"/>
                            </a:cxn>
                          </a:cxnLst>
                          <a:rect l="0" t="0" r="r" b="b"/>
                          <a:pathLst>
                            <a:path w="21600" h="21600" extrusionOk="0">
                              <a:moveTo>
                                <a:pt x="19347" y="5764"/>
                              </a:moveTo>
                              <a:lnTo>
                                <a:pt x="18997" y="5764"/>
                              </a:lnTo>
                              <a:lnTo>
                                <a:pt x="18997" y="4704"/>
                              </a:lnTo>
                              <a:cubicBezTo>
                                <a:pt x="18997" y="4572"/>
                                <a:pt x="18964" y="4506"/>
                                <a:pt x="18931" y="4506"/>
                              </a:cubicBezTo>
                              <a:lnTo>
                                <a:pt x="18319" y="4506"/>
                              </a:lnTo>
                              <a:cubicBezTo>
                                <a:pt x="18275" y="4506"/>
                                <a:pt x="18253" y="4605"/>
                                <a:pt x="18253" y="4704"/>
                              </a:cubicBezTo>
                              <a:lnTo>
                                <a:pt x="18253" y="5764"/>
                              </a:lnTo>
                              <a:lnTo>
                                <a:pt x="17903" y="5764"/>
                              </a:lnTo>
                              <a:cubicBezTo>
                                <a:pt x="17860" y="5764"/>
                                <a:pt x="17838" y="5864"/>
                                <a:pt x="17838" y="5963"/>
                              </a:cubicBezTo>
                              <a:lnTo>
                                <a:pt x="17838" y="7818"/>
                              </a:lnTo>
                              <a:cubicBezTo>
                                <a:pt x="17838" y="7951"/>
                                <a:pt x="17871" y="8017"/>
                                <a:pt x="17903" y="8017"/>
                              </a:cubicBezTo>
                              <a:lnTo>
                                <a:pt x="18253" y="8017"/>
                              </a:lnTo>
                              <a:lnTo>
                                <a:pt x="18253" y="9077"/>
                              </a:lnTo>
                              <a:cubicBezTo>
                                <a:pt x="18253" y="9210"/>
                                <a:pt x="18286" y="9276"/>
                                <a:pt x="18319" y="9276"/>
                              </a:cubicBezTo>
                              <a:lnTo>
                                <a:pt x="18931" y="9276"/>
                              </a:lnTo>
                              <a:cubicBezTo>
                                <a:pt x="18975" y="9276"/>
                                <a:pt x="18997" y="9177"/>
                                <a:pt x="18997" y="9077"/>
                              </a:cubicBezTo>
                              <a:lnTo>
                                <a:pt x="18997" y="8017"/>
                              </a:lnTo>
                              <a:lnTo>
                                <a:pt x="19347" y="8017"/>
                              </a:lnTo>
                              <a:cubicBezTo>
                                <a:pt x="19391" y="8017"/>
                                <a:pt x="19413" y="7918"/>
                                <a:pt x="19413" y="7818"/>
                              </a:cubicBezTo>
                              <a:lnTo>
                                <a:pt x="19413" y="5996"/>
                              </a:lnTo>
                              <a:cubicBezTo>
                                <a:pt x="19413" y="5864"/>
                                <a:pt x="19380" y="5764"/>
                                <a:pt x="19347" y="5764"/>
                              </a:cubicBezTo>
                              <a:close/>
                              <a:moveTo>
                                <a:pt x="21523" y="12291"/>
                              </a:moveTo>
                              <a:lnTo>
                                <a:pt x="21206" y="12291"/>
                              </a:lnTo>
                              <a:lnTo>
                                <a:pt x="21206" y="11330"/>
                              </a:lnTo>
                              <a:cubicBezTo>
                                <a:pt x="21206" y="11231"/>
                                <a:pt x="21173" y="11131"/>
                                <a:pt x="21141" y="11131"/>
                              </a:cubicBezTo>
                              <a:lnTo>
                                <a:pt x="20594" y="11131"/>
                              </a:lnTo>
                              <a:cubicBezTo>
                                <a:pt x="20561" y="11131"/>
                                <a:pt x="20528" y="11231"/>
                                <a:pt x="20528" y="11330"/>
                              </a:cubicBezTo>
                              <a:lnTo>
                                <a:pt x="20528" y="12291"/>
                              </a:lnTo>
                              <a:lnTo>
                                <a:pt x="20211" y="12291"/>
                              </a:lnTo>
                              <a:cubicBezTo>
                                <a:pt x="20178" y="12291"/>
                                <a:pt x="20145" y="12390"/>
                                <a:pt x="20145" y="12490"/>
                              </a:cubicBezTo>
                              <a:lnTo>
                                <a:pt x="20145" y="14146"/>
                              </a:lnTo>
                              <a:cubicBezTo>
                                <a:pt x="20145" y="14245"/>
                                <a:pt x="20178" y="14345"/>
                                <a:pt x="20211" y="14345"/>
                              </a:cubicBezTo>
                              <a:lnTo>
                                <a:pt x="20528" y="14345"/>
                              </a:lnTo>
                              <a:lnTo>
                                <a:pt x="20528" y="15272"/>
                              </a:lnTo>
                              <a:cubicBezTo>
                                <a:pt x="20528" y="15372"/>
                                <a:pt x="20561" y="15471"/>
                                <a:pt x="20594" y="15471"/>
                              </a:cubicBezTo>
                              <a:lnTo>
                                <a:pt x="21141" y="15471"/>
                              </a:lnTo>
                              <a:cubicBezTo>
                                <a:pt x="21173" y="15471"/>
                                <a:pt x="21206" y="15372"/>
                                <a:pt x="21206" y="15272"/>
                              </a:cubicBezTo>
                              <a:lnTo>
                                <a:pt x="21206" y="14312"/>
                              </a:lnTo>
                              <a:lnTo>
                                <a:pt x="21523" y="14312"/>
                              </a:lnTo>
                              <a:cubicBezTo>
                                <a:pt x="21556" y="14312"/>
                                <a:pt x="21589" y="14212"/>
                                <a:pt x="21589" y="14113"/>
                              </a:cubicBezTo>
                              <a:lnTo>
                                <a:pt x="21589" y="12456"/>
                              </a:lnTo>
                              <a:cubicBezTo>
                                <a:pt x="21589" y="12390"/>
                                <a:pt x="21556" y="12291"/>
                                <a:pt x="21523" y="12291"/>
                              </a:cubicBezTo>
                              <a:close/>
                              <a:moveTo>
                                <a:pt x="19347" y="19082"/>
                              </a:moveTo>
                              <a:lnTo>
                                <a:pt x="18997" y="19082"/>
                              </a:lnTo>
                              <a:lnTo>
                                <a:pt x="18997" y="18022"/>
                              </a:lnTo>
                              <a:cubicBezTo>
                                <a:pt x="18997" y="17890"/>
                                <a:pt x="18964" y="17823"/>
                                <a:pt x="18931" y="17823"/>
                              </a:cubicBezTo>
                              <a:lnTo>
                                <a:pt x="18319" y="17823"/>
                              </a:lnTo>
                              <a:cubicBezTo>
                                <a:pt x="18275" y="17823"/>
                                <a:pt x="18253" y="17923"/>
                                <a:pt x="18253" y="18022"/>
                              </a:cubicBezTo>
                              <a:lnTo>
                                <a:pt x="18253" y="19082"/>
                              </a:lnTo>
                              <a:lnTo>
                                <a:pt x="17903" y="19082"/>
                              </a:lnTo>
                              <a:cubicBezTo>
                                <a:pt x="17860" y="19082"/>
                                <a:pt x="17838" y="19182"/>
                                <a:pt x="17838" y="19281"/>
                              </a:cubicBezTo>
                              <a:lnTo>
                                <a:pt x="17838" y="21136"/>
                              </a:lnTo>
                              <a:cubicBezTo>
                                <a:pt x="17838" y="21269"/>
                                <a:pt x="17871" y="21335"/>
                                <a:pt x="17903" y="21335"/>
                              </a:cubicBezTo>
                              <a:lnTo>
                                <a:pt x="18253" y="21335"/>
                              </a:lnTo>
                              <a:lnTo>
                                <a:pt x="18253" y="21567"/>
                              </a:lnTo>
                              <a:lnTo>
                                <a:pt x="18997" y="21567"/>
                              </a:lnTo>
                              <a:lnTo>
                                <a:pt x="18997" y="21335"/>
                              </a:lnTo>
                              <a:lnTo>
                                <a:pt x="19347" y="21335"/>
                              </a:lnTo>
                              <a:cubicBezTo>
                                <a:pt x="19391" y="21335"/>
                                <a:pt x="19413" y="21236"/>
                                <a:pt x="19413" y="21136"/>
                              </a:cubicBezTo>
                              <a:lnTo>
                                <a:pt x="19413" y="19281"/>
                              </a:lnTo>
                              <a:cubicBezTo>
                                <a:pt x="19413" y="19182"/>
                                <a:pt x="19380" y="19082"/>
                                <a:pt x="19347" y="19082"/>
                              </a:cubicBezTo>
                              <a:close/>
                              <a:moveTo>
                                <a:pt x="6135" y="1921"/>
                              </a:moveTo>
                              <a:lnTo>
                                <a:pt x="6726" y="1921"/>
                              </a:lnTo>
                              <a:lnTo>
                                <a:pt x="6726" y="3710"/>
                              </a:lnTo>
                              <a:cubicBezTo>
                                <a:pt x="6726" y="3909"/>
                                <a:pt x="6781" y="4075"/>
                                <a:pt x="6846" y="4075"/>
                              </a:cubicBezTo>
                              <a:lnTo>
                                <a:pt x="7874" y="4075"/>
                              </a:lnTo>
                              <a:cubicBezTo>
                                <a:pt x="7940" y="4075"/>
                                <a:pt x="7995" y="3909"/>
                                <a:pt x="7995" y="3710"/>
                              </a:cubicBezTo>
                              <a:lnTo>
                                <a:pt x="7995" y="1921"/>
                              </a:lnTo>
                              <a:lnTo>
                                <a:pt x="8585" y="1921"/>
                              </a:lnTo>
                              <a:cubicBezTo>
                                <a:pt x="8651" y="1921"/>
                                <a:pt x="8706" y="1756"/>
                                <a:pt x="8706" y="1557"/>
                              </a:cubicBezTo>
                              <a:lnTo>
                                <a:pt x="8706" y="166"/>
                              </a:lnTo>
                              <a:lnTo>
                                <a:pt x="8706" y="166"/>
                              </a:lnTo>
                              <a:lnTo>
                                <a:pt x="8706" y="0"/>
                              </a:lnTo>
                              <a:lnTo>
                                <a:pt x="6015" y="0"/>
                              </a:lnTo>
                              <a:lnTo>
                                <a:pt x="6015" y="1557"/>
                              </a:lnTo>
                              <a:cubicBezTo>
                                <a:pt x="6015" y="1756"/>
                                <a:pt x="6070" y="1921"/>
                                <a:pt x="6135" y="1921"/>
                              </a:cubicBezTo>
                              <a:close/>
                              <a:moveTo>
                                <a:pt x="8399" y="5267"/>
                              </a:moveTo>
                              <a:lnTo>
                                <a:pt x="8399" y="8083"/>
                              </a:lnTo>
                              <a:cubicBezTo>
                                <a:pt x="8399" y="8249"/>
                                <a:pt x="8443" y="8415"/>
                                <a:pt x="8509" y="8415"/>
                              </a:cubicBezTo>
                              <a:lnTo>
                                <a:pt x="9045" y="8415"/>
                              </a:lnTo>
                              <a:lnTo>
                                <a:pt x="9045" y="10038"/>
                              </a:lnTo>
                              <a:cubicBezTo>
                                <a:pt x="9045" y="10204"/>
                                <a:pt x="9088" y="10369"/>
                                <a:pt x="9154" y="10369"/>
                              </a:cubicBezTo>
                              <a:lnTo>
                                <a:pt x="10084" y="10369"/>
                              </a:lnTo>
                              <a:cubicBezTo>
                                <a:pt x="10138" y="10369"/>
                                <a:pt x="10193" y="10237"/>
                                <a:pt x="10193" y="10038"/>
                              </a:cubicBezTo>
                              <a:lnTo>
                                <a:pt x="10193" y="8415"/>
                              </a:lnTo>
                              <a:lnTo>
                                <a:pt x="10729" y="8415"/>
                              </a:lnTo>
                              <a:cubicBezTo>
                                <a:pt x="10784" y="8415"/>
                                <a:pt x="10838" y="8282"/>
                                <a:pt x="10838" y="8083"/>
                              </a:cubicBezTo>
                              <a:lnTo>
                                <a:pt x="10838" y="6825"/>
                              </a:lnTo>
                              <a:lnTo>
                                <a:pt x="10838" y="6825"/>
                              </a:lnTo>
                              <a:lnTo>
                                <a:pt x="10838" y="5267"/>
                              </a:lnTo>
                              <a:cubicBezTo>
                                <a:pt x="10838" y="5102"/>
                                <a:pt x="10795" y="4936"/>
                                <a:pt x="10729" y="4936"/>
                              </a:cubicBezTo>
                              <a:lnTo>
                                <a:pt x="10193" y="4936"/>
                              </a:lnTo>
                              <a:lnTo>
                                <a:pt x="10193" y="3346"/>
                              </a:lnTo>
                              <a:cubicBezTo>
                                <a:pt x="10193" y="3180"/>
                                <a:pt x="10149" y="3015"/>
                                <a:pt x="10084" y="3015"/>
                              </a:cubicBezTo>
                              <a:lnTo>
                                <a:pt x="9154" y="3015"/>
                              </a:lnTo>
                              <a:cubicBezTo>
                                <a:pt x="9099" y="3015"/>
                                <a:pt x="9045" y="3147"/>
                                <a:pt x="9045" y="3346"/>
                              </a:cubicBezTo>
                              <a:lnTo>
                                <a:pt x="9045" y="4936"/>
                              </a:lnTo>
                              <a:lnTo>
                                <a:pt x="8509" y="4936"/>
                              </a:lnTo>
                              <a:cubicBezTo>
                                <a:pt x="8454" y="4936"/>
                                <a:pt x="8399" y="5069"/>
                                <a:pt x="8399" y="5267"/>
                              </a:cubicBezTo>
                              <a:close/>
                              <a:moveTo>
                                <a:pt x="20156" y="0"/>
                              </a:moveTo>
                              <a:lnTo>
                                <a:pt x="20156" y="828"/>
                              </a:lnTo>
                              <a:cubicBezTo>
                                <a:pt x="20156" y="928"/>
                                <a:pt x="20189" y="1027"/>
                                <a:pt x="20222" y="1027"/>
                              </a:cubicBezTo>
                              <a:lnTo>
                                <a:pt x="20539" y="1027"/>
                              </a:lnTo>
                              <a:lnTo>
                                <a:pt x="20539" y="1988"/>
                              </a:lnTo>
                              <a:cubicBezTo>
                                <a:pt x="20539" y="2087"/>
                                <a:pt x="20572" y="2187"/>
                                <a:pt x="20605" y="2187"/>
                              </a:cubicBezTo>
                              <a:lnTo>
                                <a:pt x="21152" y="2187"/>
                              </a:lnTo>
                              <a:cubicBezTo>
                                <a:pt x="21184" y="2187"/>
                                <a:pt x="21217" y="2087"/>
                                <a:pt x="21217" y="1988"/>
                              </a:cubicBezTo>
                              <a:lnTo>
                                <a:pt x="21217" y="1027"/>
                              </a:lnTo>
                              <a:lnTo>
                                <a:pt x="21534" y="1027"/>
                              </a:lnTo>
                              <a:cubicBezTo>
                                <a:pt x="21567" y="1027"/>
                                <a:pt x="21600" y="928"/>
                                <a:pt x="21600" y="828"/>
                              </a:cubicBezTo>
                              <a:lnTo>
                                <a:pt x="21600" y="0"/>
                              </a:lnTo>
                              <a:lnTo>
                                <a:pt x="20156" y="0"/>
                              </a:lnTo>
                              <a:close/>
                              <a:moveTo>
                                <a:pt x="6475" y="17558"/>
                              </a:moveTo>
                              <a:lnTo>
                                <a:pt x="5818" y="17558"/>
                              </a:lnTo>
                              <a:lnTo>
                                <a:pt x="5818" y="15571"/>
                              </a:lnTo>
                              <a:cubicBezTo>
                                <a:pt x="5818" y="15339"/>
                                <a:pt x="5764" y="15173"/>
                                <a:pt x="5687" y="15173"/>
                              </a:cubicBezTo>
                              <a:lnTo>
                                <a:pt x="4539" y="15173"/>
                              </a:lnTo>
                              <a:cubicBezTo>
                                <a:pt x="4528" y="15173"/>
                                <a:pt x="4528" y="15173"/>
                                <a:pt x="4517" y="15173"/>
                              </a:cubicBezTo>
                              <a:lnTo>
                                <a:pt x="4517" y="11396"/>
                              </a:lnTo>
                              <a:cubicBezTo>
                                <a:pt x="4517" y="11164"/>
                                <a:pt x="4451" y="10933"/>
                                <a:pt x="4364" y="10933"/>
                              </a:cubicBezTo>
                              <a:lnTo>
                                <a:pt x="3631" y="10933"/>
                              </a:lnTo>
                              <a:lnTo>
                                <a:pt x="3631" y="8713"/>
                              </a:lnTo>
                              <a:cubicBezTo>
                                <a:pt x="3631" y="8481"/>
                                <a:pt x="3565" y="8249"/>
                                <a:pt x="3478" y="8249"/>
                              </a:cubicBezTo>
                              <a:lnTo>
                                <a:pt x="2439" y="8249"/>
                              </a:lnTo>
                              <a:lnTo>
                                <a:pt x="2439" y="5002"/>
                              </a:lnTo>
                              <a:lnTo>
                                <a:pt x="3478" y="5002"/>
                              </a:lnTo>
                              <a:cubicBezTo>
                                <a:pt x="3533" y="5002"/>
                                <a:pt x="3576" y="4903"/>
                                <a:pt x="3598" y="4804"/>
                              </a:cubicBezTo>
                              <a:lnTo>
                                <a:pt x="3598" y="8117"/>
                              </a:lnTo>
                              <a:cubicBezTo>
                                <a:pt x="3598" y="8348"/>
                                <a:pt x="3653" y="8514"/>
                                <a:pt x="3729" y="8514"/>
                              </a:cubicBezTo>
                              <a:lnTo>
                                <a:pt x="4386" y="8514"/>
                              </a:lnTo>
                              <a:lnTo>
                                <a:pt x="4386" y="10502"/>
                              </a:lnTo>
                              <a:cubicBezTo>
                                <a:pt x="4386" y="10734"/>
                                <a:pt x="4440" y="10899"/>
                                <a:pt x="4517" y="10899"/>
                              </a:cubicBezTo>
                              <a:lnTo>
                                <a:pt x="5665" y="10899"/>
                              </a:lnTo>
                              <a:cubicBezTo>
                                <a:pt x="5742" y="10899"/>
                                <a:pt x="5796" y="10734"/>
                                <a:pt x="5796" y="10502"/>
                              </a:cubicBezTo>
                              <a:lnTo>
                                <a:pt x="5796" y="8514"/>
                              </a:lnTo>
                              <a:lnTo>
                                <a:pt x="6453" y="8514"/>
                              </a:lnTo>
                              <a:cubicBezTo>
                                <a:pt x="6529" y="8514"/>
                                <a:pt x="6584" y="8348"/>
                                <a:pt x="6584" y="8117"/>
                              </a:cubicBezTo>
                              <a:lnTo>
                                <a:pt x="6584" y="4671"/>
                              </a:lnTo>
                              <a:cubicBezTo>
                                <a:pt x="6584" y="4439"/>
                                <a:pt x="6529" y="4274"/>
                                <a:pt x="6453" y="4274"/>
                              </a:cubicBezTo>
                              <a:lnTo>
                                <a:pt x="5796" y="4274"/>
                              </a:lnTo>
                              <a:lnTo>
                                <a:pt x="5796" y="2286"/>
                              </a:lnTo>
                              <a:cubicBezTo>
                                <a:pt x="5796" y="2054"/>
                                <a:pt x="5742" y="1888"/>
                                <a:pt x="5665" y="1888"/>
                              </a:cubicBezTo>
                              <a:lnTo>
                                <a:pt x="4517" y="1888"/>
                              </a:lnTo>
                              <a:cubicBezTo>
                                <a:pt x="4506" y="1888"/>
                                <a:pt x="4506" y="1888"/>
                                <a:pt x="4495" y="1888"/>
                              </a:cubicBezTo>
                              <a:lnTo>
                                <a:pt x="4495" y="0"/>
                              </a:lnTo>
                              <a:lnTo>
                                <a:pt x="1170" y="0"/>
                              </a:lnTo>
                              <a:lnTo>
                                <a:pt x="1170" y="828"/>
                              </a:lnTo>
                              <a:lnTo>
                                <a:pt x="0" y="828"/>
                              </a:lnTo>
                              <a:lnTo>
                                <a:pt x="0" y="11993"/>
                              </a:lnTo>
                              <a:lnTo>
                                <a:pt x="1192" y="11993"/>
                              </a:lnTo>
                              <a:lnTo>
                                <a:pt x="1192" y="14113"/>
                              </a:lnTo>
                              <a:lnTo>
                                <a:pt x="0" y="14113"/>
                              </a:lnTo>
                              <a:lnTo>
                                <a:pt x="0" y="21567"/>
                              </a:lnTo>
                              <a:lnTo>
                                <a:pt x="2450" y="21567"/>
                              </a:lnTo>
                              <a:lnTo>
                                <a:pt x="2450" y="18320"/>
                              </a:lnTo>
                              <a:lnTo>
                                <a:pt x="3489" y="18320"/>
                              </a:lnTo>
                              <a:cubicBezTo>
                                <a:pt x="3543" y="18320"/>
                                <a:pt x="3587" y="18221"/>
                                <a:pt x="3609" y="18121"/>
                              </a:cubicBezTo>
                              <a:lnTo>
                                <a:pt x="3609" y="21434"/>
                              </a:lnTo>
                              <a:cubicBezTo>
                                <a:pt x="3609" y="21501"/>
                                <a:pt x="3609" y="21534"/>
                                <a:pt x="3620" y="21600"/>
                              </a:cubicBezTo>
                              <a:lnTo>
                                <a:pt x="6595" y="21600"/>
                              </a:lnTo>
                              <a:cubicBezTo>
                                <a:pt x="6606" y="21567"/>
                                <a:pt x="6606" y="21501"/>
                                <a:pt x="6606" y="21434"/>
                              </a:cubicBezTo>
                              <a:lnTo>
                                <a:pt x="6606" y="17989"/>
                              </a:lnTo>
                              <a:cubicBezTo>
                                <a:pt x="6606" y="17757"/>
                                <a:pt x="6540" y="17558"/>
                                <a:pt x="6475" y="17558"/>
                              </a:cubicBezTo>
                              <a:close/>
                              <a:moveTo>
                                <a:pt x="3642" y="2385"/>
                              </a:moveTo>
                              <a:lnTo>
                                <a:pt x="4375" y="2385"/>
                              </a:lnTo>
                              <a:cubicBezTo>
                                <a:pt x="4386" y="2385"/>
                                <a:pt x="4397" y="2385"/>
                                <a:pt x="4407" y="2352"/>
                              </a:cubicBezTo>
                              <a:lnTo>
                                <a:pt x="4407" y="4274"/>
                              </a:lnTo>
                              <a:lnTo>
                                <a:pt x="3751" y="4274"/>
                              </a:lnTo>
                              <a:cubicBezTo>
                                <a:pt x="3708" y="4274"/>
                                <a:pt x="3675" y="4340"/>
                                <a:pt x="3642" y="4439"/>
                              </a:cubicBezTo>
                              <a:lnTo>
                                <a:pt x="3642" y="2385"/>
                              </a:lnTo>
                              <a:close/>
                              <a:moveTo>
                                <a:pt x="2078" y="17061"/>
                              </a:moveTo>
                              <a:lnTo>
                                <a:pt x="1476" y="17061"/>
                              </a:lnTo>
                              <a:lnTo>
                                <a:pt x="1476" y="15670"/>
                              </a:lnTo>
                              <a:lnTo>
                                <a:pt x="2078" y="15670"/>
                              </a:lnTo>
                              <a:lnTo>
                                <a:pt x="2078" y="17061"/>
                              </a:lnTo>
                              <a:close/>
                              <a:moveTo>
                                <a:pt x="2078" y="10933"/>
                              </a:moveTo>
                              <a:lnTo>
                                <a:pt x="1476" y="10933"/>
                              </a:lnTo>
                              <a:lnTo>
                                <a:pt x="1476" y="9044"/>
                              </a:lnTo>
                              <a:lnTo>
                                <a:pt x="2078" y="9044"/>
                              </a:lnTo>
                              <a:lnTo>
                                <a:pt x="2078" y="10933"/>
                              </a:lnTo>
                              <a:close/>
                              <a:moveTo>
                                <a:pt x="2078" y="3777"/>
                              </a:moveTo>
                              <a:lnTo>
                                <a:pt x="1476" y="3777"/>
                              </a:lnTo>
                              <a:lnTo>
                                <a:pt x="1476" y="2385"/>
                              </a:lnTo>
                              <a:lnTo>
                                <a:pt x="2078" y="2385"/>
                              </a:lnTo>
                              <a:lnTo>
                                <a:pt x="2078" y="3777"/>
                              </a:lnTo>
                              <a:close/>
                              <a:moveTo>
                                <a:pt x="4407" y="17558"/>
                              </a:moveTo>
                              <a:lnTo>
                                <a:pt x="3751" y="17558"/>
                              </a:lnTo>
                              <a:cubicBezTo>
                                <a:pt x="3708" y="17558"/>
                                <a:pt x="3675" y="17625"/>
                                <a:pt x="3642" y="17724"/>
                              </a:cubicBezTo>
                              <a:lnTo>
                                <a:pt x="3642" y="15670"/>
                              </a:lnTo>
                              <a:lnTo>
                                <a:pt x="4375" y="15670"/>
                              </a:lnTo>
                              <a:cubicBezTo>
                                <a:pt x="4386" y="15670"/>
                                <a:pt x="4397" y="15670"/>
                                <a:pt x="4407" y="15637"/>
                              </a:cubicBezTo>
                              <a:lnTo>
                                <a:pt x="4407" y="17558"/>
                              </a:lnTo>
                              <a:close/>
                              <a:moveTo>
                                <a:pt x="8706" y="14875"/>
                              </a:moveTo>
                              <a:lnTo>
                                <a:pt x="8706" y="13483"/>
                              </a:lnTo>
                              <a:lnTo>
                                <a:pt x="8706" y="13483"/>
                              </a:lnTo>
                              <a:lnTo>
                                <a:pt x="8706" y="11761"/>
                              </a:lnTo>
                              <a:cubicBezTo>
                                <a:pt x="8706" y="11562"/>
                                <a:pt x="8651" y="11396"/>
                                <a:pt x="8585" y="11396"/>
                              </a:cubicBezTo>
                              <a:lnTo>
                                <a:pt x="7995" y="11396"/>
                              </a:lnTo>
                              <a:lnTo>
                                <a:pt x="7995" y="9607"/>
                              </a:lnTo>
                              <a:cubicBezTo>
                                <a:pt x="7995" y="9409"/>
                                <a:pt x="7940" y="9243"/>
                                <a:pt x="7874" y="9243"/>
                              </a:cubicBezTo>
                              <a:lnTo>
                                <a:pt x="6846" y="9243"/>
                              </a:lnTo>
                              <a:cubicBezTo>
                                <a:pt x="6781" y="9243"/>
                                <a:pt x="6726" y="9409"/>
                                <a:pt x="6726" y="9607"/>
                              </a:cubicBezTo>
                              <a:lnTo>
                                <a:pt x="6726" y="11396"/>
                              </a:lnTo>
                              <a:lnTo>
                                <a:pt x="6135" y="11396"/>
                              </a:lnTo>
                              <a:cubicBezTo>
                                <a:pt x="6070" y="11396"/>
                                <a:pt x="6015" y="11562"/>
                                <a:pt x="6015" y="11761"/>
                              </a:cubicBezTo>
                              <a:lnTo>
                                <a:pt x="6015" y="14875"/>
                              </a:lnTo>
                              <a:cubicBezTo>
                                <a:pt x="6015" y="15074"/>
                                <a:pt x="6070" y="15239"/>
                                <a:pt x="6135" y="15239"/>
                              </a:cubicBezTo>
                              <a:lnTo>
                                <a:pt x="6726" y="15239"/>
                              </a:lnTo>
                              <a:lnTo>
                                <a:pt x="6726" y="17028"/>
                              </a:lnTo>
                              <a:cubicBezTo>
                                <a:pt x="6726" y="17227"/>
                                <a:pt x="6781" y="17393"/>
                                <a:pt x="6846" y="17393"/>
                              </a:cubicBezTo>
                              <a:lnTo>
                                <a:pt x="7874" y="17393"/>
                              </a:lnTo>
                              <a:cubicBezTo>
                                <a:pt x="7940" y="17393"/>
                                <a:pt x="7995" y="17227"/>
                                <a:pt x="7995" y="17028"/>
                              </a:cubicBezTo>
                              <a:lnTo>
                                <a:pt x="7995" y="15239"/>
                              </a:lnTo>
                              <a:lnTo>
                                <a:pt x="8585" y="15239"/>
                              </a:lnTo>
                              <a:cubicBezTo>
                                <a:pt x="8651" y="15239"/>
                                <a:pt x="8706" y="15074"/>
                                <a:pt x="8706" y="14875"/>
                              </a:cubicBezTo>
                              <a:close/>
                              <a:moveTo>
                                <a:pt x="15005" y="5499"/>
                              </a:moveTo>
                              <a:lnTo>
                                <a:pt x="14579" y="5499"/>
                              </a:lnTo>
                              <a:lnTo>
                                <a:pt x="14579" y="4207"/>
                              </a:lnTo>
                              <a:cubicBezTo>
                                <a:pt x="14579" y="4075"/>
                                <a:pt x="14535" y="3942"/>
                                <a:pt x="14491" y="3942"/>
                              </a:cubicBezTo>
                              <a:lnTo>
                                <a:pt x="13737" y="3942"/>
                              </a:lnTo>
                              <a:cubicBezTo>
                                <a:pt x="13693" y="3942"/>
                                <a:pt x="13649" y="4075"/>
                                <a:pt x="13649" y="4207"/>
                              </a:cubicBezTo>
                              <a:lnTo>
                                <a:pt x="13649" y="5499"/>
                              </a:lnTo>
                              <a:lnTo>
                                <a:pt x="13222" y="5499"/>
                              </a:lnTo>
                              <a:cubicBezTo>
                                <a:pt x="13179" y="5499"/>
                                <a:pt x="13135" y="5632"/>
                                <a:pt x="13135" y="5764"/>
                              </a:cubicBezTo>
                              <a:lnTo>
                                <a:pt x="13135" y="8050"/>
                              </a:lnTo>
                              <a:cubicBezTo>
                                <a:pt x="13135" y="8183"/>
                                <a:pt x="13179" y="8315"/>
                                <a:pt x="13222" y="8315"/>
                              </a:cubicBezTo>
                              <a:lnTo>
                                <a:pt x="13649" y="8315"/>
                              </a:lnTo>
                              <a:lnTo>
                                <a:pt x="13649" y="9607"/>
                              </a:lnTo>
                              <a:cubicBezTo>
                                <a:pt x="13649" y="9740"/>
                                <a:pt x="13693" y="9872"/>
                                <a:pt x="13737" y="9872"/>
                              </a:cubicBezTo>
                              <a:lnTo>
                                <a:pt x="14491" y="9872"/>
                              </a:lnTo>
                              <a:cubicBezTo>
                                <a:pt x="14535" y="9872"/>
                                <a:pt x="14579" y="9740"/>
                                <a:pt x="14579" y="9607"/>
                              </a:cubicBezTo>
                              <a:lnTo>
                                <a:pt x="14579" y="8315"/>
                              </a:lnTo>
                              <a:lnTo>
                                <a:pt x="15005" y="8315"/>
                              </a:lnTo>
                              <a:cubicBezTo>
                                <a:pt x="15049" y="8315"/>
                                <a:pt x="15093" y="8183"/>
                                <a:pt x="15093" y="8050"/>
                              </a:cubicBezTo>
                              <a:lnTo>
                                <a:pt x="15093" y="5764"/>
                              </a:lnTo>
                              <a:cubicBezTo>
                                <a:pt x="15093" y="5632"/>
                                <a:pt x="15060" y="5499"/>
                                <a:pt x="15005" y="5499"/>
                              </a:cubicBezTo>
                              <a:close/>
                              <a:moveTo>
                                <a:pt x="17171" y="12059"/>
                              </a:moveTo>
                              <a:lnTo>
                                <a:pt x="16777" y="12059"/>
                              </a:lnTo>
                              <a:lnTo>
                                <a:pt x="16777" y="10899"/>
                              </a:lnTo>
                              <a:cubicBezTo>
                                <a:pt x="16777" y="10767"/>
                                <a:pt x="16744" y="10667"/>
                                <a:pt x="16700" y="10667"/>
                              </a:cubicBezTo>
                              <a:lnTo>
                                <a:pt x="16022" y="10667"/>
                              </a:lnTo>
                              <a:cubicBezTo>
                                <a:pt x="15979" y="10667"/>
                                <a:pt x="15946" y="10767"/>
                                <a:pt x="15946" y="10899"/>
                              </a:cubicBezTo>
                              <a:lnTo>
                                <a:pt x="15946" y="12059"/>
                              </a:lnTo>
                              <a:lnTo>
                                <a:pt x="15552" y="12059"/>
                              </a:lnTo>
                              <a:cubicBezTo>
                                <a:pt x="15508" y="12059"/>
                                <a:pt x="15475" y="12158"/>
                                <a:pt x="15475" y="12291"/>
                              </a:cubicBezTo>
                              <a:lnTo>
                                <a:pt x="15475" y="14345"/>
                              </a:lnTo>
                              <a:cubicBezTo>
                                <a:pt x="15475" y="14477"/>
                                <a:pt x="15508" y="14577"/>
                                <a:pt x="15552" y="14577"/>
                              </a:cubicBezTo>
                              <a:lnTo>
                                <a:pt x="15946" y="14577"/>
                              </a:lnTo>
                              <a:lnTo>
                                <a:pt x="15946" y="15769"/>
                              </a:lnTo>
                              <a:cubicBezTo>
                                <a:pt x="15946" y="15902"/>
                                <a:pt x="15979" y="16001"/>
                                <a:pt x="16022" y="16001"/>
                              </a:cubicBezTo>
                              <a:lnTo>
                                <a:pt x="16700" y="16001"/>
                              </a:lnTo>
                              <a:cubicBezTo>
                                <a:pt x="16744" y="16001"/>
                                <a:pt x="16777" y="15902"/>
                                <a:pt x="16777" y="15769"/>
                              </a:cubicBezTo>
                              <a:lnTo>
                                <a:pt x="16777" y="14577"/>
                              </a:lnTo>
                              <a:lnTo>
                                <a:pt x="17171" y="14577"/>
                              </a:lnTo>
                              <a:cubicBezTo>
                                <a:pt x="17214" y="14577"/>
                                <a:pt x="17247" y="14477"/>
                                <a:pt x="17247" y="14345"/>
                              </a:cubicBezTo>
                              <a:lnTo>
                                <a:pt x="17247" y="12291"/>
                              </a:lnTo>
                              <a:cubicBezTo>
                                <a:pt x="17247" y="12158"/>
                                <a:pt x="17214" y="12059"/>
                                <a:pt x="17171" y="12059"/>
                              </a:cubicBezTo>
                              <a:close/>
                              <a:moveTo>
                                <a:pt x="15005" y="18817"/>
                              </a:moveTo>
                              <a:lnTo>
                                <a:pt x="14579" y="18817"/>
                              </a:lnTo>
                              <a:lnTo>
                                <a:pt x="14579" y="17525"/>
                              </a:lnTo>
                              <a:cubicBezTo>
                                <a:pt x="14579" y="17393"/>
                                <a:pt x="14535" y="17260"/>
                                <a:pt x="14491" y="17260"/>
                              </a:cubicBezTo>
                              <a:lnTo>
                                <a:pt x="13737" y="17260"/>
                              </a:lnTo>
                              <a:cubicBezTo>
                                <a:pt x="13693" y="17260"/>
                                <a:pt x="13649" y="17393"/>
                                <a:pt x="13649" y="17525"/>
                              </a:cubicBezTo>
                              <a:lnTo>
                                <a:pt x="13649" y="18817"/>
                              </a:lnTo>
                              <a:lnTo>
                                <a:pt x="13222" y="18817"/>
                              </a:lnTo>
                              <a:cubicBezTo>
                                <a:pt x="13179" y="18817"/>
                                <a:pt x="13135" y="18950"/>
                                <a:pt x="13135" y="19082"/>
                              </a:cubicBezTo>
                              <a:lnTo>
                                <a:pt x="13135" y="21368"/>
                              </a:lnTo>
                              <a:cubicBezTo>
                                <a:pt x="13135" y="21467"/>
                                <a:pt x="13157" y="21567"/>
                                <a:pt x="13190" y="21600"/>
                              </a:cubicBezTo>
                              <a:lnTo>
                                <a:pt x="15049" y="21600"/>
                              </a:lnTo>
                              <a:cubicBezTo>
                                <a:pt x="15082" y="21567"/>
                                <a:pt x="15104" y="21467"/>
                                <a:pt x="15104" y="21368"/>
                              </a:cubicBezTo>
                              <a:lnTo>
                                <a:pt x="15104" y="19082"/>
                              </a:lnTo>
                              <a:cubicBezTo>
                                <a:pt x="15093" y="18917"/>
                                <a:pt x="15060" y="18817"/>
                                <a:pt x="15005" y="18817"/>
                              </a:cubicBezTo>
                              <a:close/>
                              <a:moveTo>
                                <a:pt x="10718" y="18221"/>
                              </a:moveTo>
                              <a:lnTo>
                                <a:pt x="10182" y="18221"/>
                              </a:lnTo>
                              <a:lnTo>
                                <a:pt x="10182" y="16631"/>
                              </a:lnTo>
                              <a:cubicBezTo>
                                <a:pt x="10182" y="16465"/>
                                <a:pt x="10138" y="16299"/>
                                <a:pt x="10073" y="16299"/>
                              </a:cubicBezTo>
                              <a:lnTo>
                                <a:pt x="9143" y="16299"/>
                              </a:lnTo>
                              <a:cubicBezTo>
                                <a:pt x="9088" y="16299"/>
                                <a:pt x="9034" y="16432"/>
                                <a:pt x="9034" y="16631"/>
                              </a:cubicBezTo>
                              <a:lnTo>
                                <a:pt x="9034" y="18221"/>
                              </a:lnTo>
                              <a:lnTo>
                                <a:pt x="8498" y="18221"/>
                              </a:lnTo>
                              <a:cubicBezTo>
                                <a:pt x="8443" y="18221"/>
                                <a:pt x="8388" y="18353"/>
                                <a:pt x="8388" y="18552"/>
                              </a:cubicBezTo>
                              <a:lnTo>
                                <a:pt x="8388" y="21368"/>
                              </a:lnTo>
                              <a:cubicBezTo>
                                <a:pt x="8388" y="21467"/>
                                <a:pt x="8399" y="21534"/>
                                <a:pt x="8421" y="21600"/>
                              </a:cubicBezTo>
                              <a:lnTo>
                                <a:pt x="10784" y="21600"/>
                              </a:lnTo>
                              <a:cubicBezTo>
                                <a:pt x="10805" y="21534"/>
                                <a:pt x="10816" y="21467"/>
                                <a:pt x="10816" y="21368"/>
                              </a:cubicBezTo>
                              <a:lnTo>
                                <a:pt x="10816" y="20109"/>
                              </a:lnTo>
                              <a:lnTo>
                                <a:pt x="10816" y="20109"/>
                              </a:lnTo>
                              <a:lnTo>
                                <a:pt x="10816" y="18552"/>
                              </a:lnTo>
                              <a:cubicBezTo>
                                <a:pt x="10827" y="18387"/>
                                <a:pt x="10773" y="18221"/>
                                <a:pt x="10718" y="18221"/>
                              </a:cubicBezTo>
                              <a:close/>
                              <a:moveTo>
                                <a:pt x="15486" y="1027"/>
                              </a:moveTo>
                              <a:cubicBezTo>
                                <a:pt x="15486" y="1160"/>
                                <a:pt x="15519" y="1259"/>
                                <a:pt x="15563" y="1259"/>
                              </a:cubicBezTo>
                              <a:lnTo>
                                <a:pt x="15957" y="1259"/>
                              </a:lnTo>
                              <a:lnTo>
                                <a:pt x="15957" y="2452"/>
                              </a:lnTo>
                              <a:cubicBezTo>
                                <a:pt x="15957" y="2584"/>
                                <a:pt x="15989" y="2683"/>
                                <a:pt x="16033" y="2683"/>
                              </a:cubicBezTo>
                              <a:lnTo>
                                <a:pt x="16711" y="2683"/>
                              </a:lnTo>
                              <a:cubicBezTo>
                                <a:pt x="16755" y="2683"/>
                                <a:pt x="16788" y="2584"/>
                                <a:pt x="16788" y="2452"/>
                              </a:cubicBezTo>
                              <a:lnTo>
                                <a:pt x="16788" y="1259"/>
                              </a:lnTo>
                              <a:lnTo>
                                <a:pt x="17182" y="1259"/>
                              </a:lnTo>
                              <a:cubicBezTo>
                                <a:pt x="17225" y="1259"/>
                                <a:pt x="17258" y="1160"/>
                                <a:pt x="17258" y="1027"/>
                              </a:cubicBezTo>
                              <a:lnTo>
                                <a:pt x="17258" y="0"/>
                              </a:lnTo>
                              <a:lnTo>
                                <a:pt x="15486" y="0"/>
                              </a:lnTo>
                              <a:lnTo>
                                <a:pt x="15486" y="1027"/>
                              </a:lnTo>
                              <a:close/>
                              <a:moveTo>
                                <a:pt x="12862" y="11761"/>
                              </a:moveTo>
                              <a:lnTo>
                                <a:pt x="12380" y="11761"/>
                              </a:lnTo>
                              <a:lnTo>
                                <a:pt x="12380" y="10303"/>
                              </a:lnTo>
                              <a:cubicBezTo>
                                <a:pt x="12380" y="10137"/>
                                <a:pt x="12337" y="10005"/>
                                <a:pt x="12282" y="10005"/>
                              </a:cubicBezTo>
                              <a:lnTo>
                                <a:pt x="11451" y="10005"/>
                              </a:lnTo>
                              <a:cubicBezTo>
                                <a:pt x="11396" y="10005"/>
                                <a:pt x="11352" y="10137"/>
                                <a:pt x="11352" y="10303"/>
                              </a:cubicBezTo>
                              <a:lnTo>
                                <a:pt x="11352" y="11761"/>
                              </a:lnTo>
                              <a:lnTo>
                                <a:pt x="10871" y="11761"/>
                              </a:lnTo>
                              <a:cubicBezTo>
                                <a:pt x="10816" y="11761"/>
                                <a:pt x="10773" y="11893"/>
                                <a:pt x="10773" y="12059"/>
                              </a:cubicBezTo>
                              <a:lnTo>
                                <a:pt x="10773" y="14577"/>
                              </a:lnTo>
                              <a:cubicBezTo>
                                <a:pt x="10773" y="14742"/>
                                <a:pt x="10816" y="14875"/>
                                <a:pt x="10871" y="14875"/>
                              </a:cubicBezTo>
                              <a:lnTo>
                                <a:pt x="11352" y="14875"/>
                              </a:lnTo>
                              <a:lnTo>
                                <a:pt x="11352" y="16333"/>
                              </a:lnTo>
                              <a:cubicBezTo>
                                <a:pt x="11352" y="16498"/>
                                <a:pt x="11396" y="16631"/>
                                <a:pt x="11451" y="16631"/>
                              </a:cubicBezTo>
                              <a:lnTo>
                                <a:pt x="12282" y="16631"/>
                              </a:lnTo>
                              <a:cubicBezTo>
                                <a:pt x="12337" y="16631"/>
                                <a:pt x="12380" y="16498"/>
                                <a:pt x="12380" y="16333"/>
                              </a:cubicBezTo>
                              <a:lnTo>
                                <a:pt x="12380" y="14875"/>
                              </a:lnTo>
                              <a:lnTo>
                                <a:pt x="12862" y="14875"/>
                              </a:lnTo>
                              <a:cubicBezTo>
                                <a:pt x="12916" y="14875"/>
                                <a:pt x="12960" y="14742"/>
                                <a:pt x="12960" y="14577"/>
                              </a:cubicBezTo>
                              <a:lnTo>
                                <a:pt x="12960" y="12059"/>
                              </a:lnTo>
                              <a:cubicBezTo>
                                <a:pt x="12949" y="11893"/>
                                <a:pt x="12905" y="11761"/>
                                <a:pt x="12862" y="11761"/>
                              </a:cubicBezTo>
                              <a:close/>
                              <a:moveTo>
                                <a:pt x="10773" y="1259"/>
                              </a:moveTo>
                              <a:cubicBezTo>
                                <a:pt x="10773" y="1425"/>
                                <a:pt x="10816" y="1557"/>
                                <a:pt x="10871" y="1557"/>
                              </a:cubicBezTo>
                              <a:lnTo>
                                <a:pt x="11352" y="1557"/>
                              </a:lnTo>
                              <a:lnTo>
                                <a:pt x="11352" y="3015"/>
                              </a:lnTo>
                              <a:cubicBezTo>
                                <a:pt x="11352" y="3180"/>
                                <a:pt x="11396" y="3313"/>
                                <a:pt x="11451" y="3313"/>
                              </a:cubicBezTo>
                              <a:lnTo>
                                <a:pt x="12282" y="3313"/>
                              </a:lnTo>
                              <a:cubicBezTo>
                                <a:pt x="12337" y="3313"/>
                                <a:pt x="12380" y="3180"/>
                                <a:pt x="12380" y="3015"/>
                              </a:cubicBezTo>
                              <a:lnTo>
                                <a:pt x="12380" y="1557"/>
                              </a:lnTo>
                              <a:lnTo>
                                <a:pt x="12862" y="1557"/>
                              </a:lnTo>
                              <a:cubicBezTo>
                                <a:pt x="12916" y="1557"/>
                                <a:pt x="12960" y="1425"/>
                                <a:pt x="12960" y="1259"/>
                              </a:cubicBezTo>
                              <a:lnTo>
                                <a:pt x="12960" y="0"/>
                              </a:lnTo>
                              <a:lnTo>
                                <a:pt x="10784" y="0"/>
                              </a:lnTo>
                              <a:lnTo>
                                <a:pt x="10784" y="1259"/>
                              </a:lnTo>
                              <a:close/>
                            </a:path>
                          </a:pathLst>
                        </a:custGeom>
                        <a:solidFill>
                          <a:schemeClr val="bg1">
                            <a:lumMod val="85000"/>
                          </a:schemeClr>
                        </a:solidFill>
                        <a:ln w="12700">
                          <a:miter lim="400000"/>
                        </a:ln>
                      </wps:spPr>
                      <wps:bodyPr lIns="38100" tIns="38100" rIns="38100" bIns="38100" anchor="ctr"/>
                    </wps:wsp>
                    <wps:wsp>
                      <wps:cNvPr id="43" name="Rectangle"/>
                      <wps:cNvSpPr/>
                      <wps:spPr>
                        <a:xfrm>
                          <a:off x="0" y="762000"/>
                          <a:ext cx="6858000" cy="110490"/>
                        </a:xfrm>
                        <a:prstGeom prst="rect">
                          <a:avLst/>
                        </a:prstGeom>
                        <a:solidFill>
                          <a:schemeClr val="accent1"/>
                        </a:solidFill>
                        <a:ln w="12700">
                          <a:miter lim="400000"/>
                        </a:ln>
                      </wps:spPr>
                      <wps:bodyPr lIns="38100" tIns="38100" rIns="38100" bIns="38100" anchor="ctr"/>
                    </wps:wsp>
                    <wps:wsp>
                      <wps:cNvPr id="44" name="Rectangle"/>
                      <wps:cNvSpPr/>
                      <wps:spPr>
                        <a:xfrm>
                          <a:off x="0" y="873760"/>
                          <a:ext cx="6858000" cy="35561"/>
                        </a:xfrm>
                        <a:prstGeom prst="rect">
                          <a:avLst/>
                        </a:prstGeom>
                        <a:solidFill>
                          <a:schemeClr val="accent2"/>
                        </a:solidFill>
                        <a:ln w="12700">
                          <a:miter lim="400000"/>
                        </a:ln>
                      </wps:spPr>
                      <wps:bodyPr lIns="38100" tIns="38100" rIns="38100" bIns="38100" anchor="ctr"/>
                    </wps:wsp>
                  </wpg:wgp>
                </a:graphicData>
              </a:graphic>
              <wp14:sizeRelH relativeFrom="margin">
                <wp14:pctWidth>100000</wp14:pctWidth>
              </wp14:sizeRelH>
              <wp14:sizeRelV relativeFrom="margin">
                <wp14:pctHeight>0</wp14:pctHeight>
              </wp14:sizeRelV>
            </wp:anchor>
          </w:drawing>
        </mc:Choice>
        <mc:Fallback xmlns:arto="http://schemas.microsoft.com/office/word/2006/arto" xmlns:adec="http://schemas.microsoft.com/office/drawing/2017/decorative" xmlns:a14="http://schemas.microsoft.com/office/drawing/2010/main" xmlns:pic="http://schemas.openxmlformats.org/drawingml/2006/picture" xmlns:a="http://schemas.openxmlformats.org/drawingml/2006/main">
          <w:pict w14:anchorId="4F5DFF3C">
            <v:group id="Group 41" style="position:absolute;margin-left:0;margin-top:0;width:540pt;height:71.3pt;z-index:251727872;mso-width-percent:1000;mso-position-horizontal:center;mso-position-horizontal-relative:margin;mso-position-vertical:top;mso-position-vertical-relative:page;mso-width-percent:1000;mso-width-relative:margin;mso-height-relative:margin" alt="&quot;&quot;" coordsize="68580,9093" o:spid="_x0000_s1026" w14:anchorId="5348A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">
              <v:shape id="Shape" style="position:absolute;width:25082;height:8280;visibility:visible;mso-wrap-style:square;v-text-anchor:middle" coordsize="21600,21600" o:spid="_x0000_s1027" fillcolor="#d8d8d8 [2732]" stroked="f" strokeweight="1pt" path="m19347,5764r-350,l18997,4704v,-132,-33,-198,-66,-198l18319,4506v-44,,-66,99,-66,198l18253,5764r-350,c17860,5764,17838,5864,17838,5963r,1855c17838,7951,17871,8017,17903,8017r350,l18253,9077v,133,33,199,66,199l18931,9276v44,,66,-99,66,-199l18997,8017r350,c19391,8017,19413,7918,19413,7818r,-1822c19413,5864,19380,5764,19347,5764xm21523,12291r-317,l21206,11330v,-99,-33,-199,-65,-199l20594,11131v-33,,-66,100,-66,199l20528,12291r-317,c20178,12291,20145,12390,20145,12490r,1656c20145,14245,20178,14345,20211,14345r317,l20528,15272v,100,33,199,66,199l21141,15471v32,,65,-99,65,-199l21206,14312r317,c21556,14312,21589,14212,21589,14113r,-1657c21589,12390,21556,12291,21523,12291xm19347,19082r-350,l18997,18022v,-132,-33,-199,-66,-199l18319,17823v-44,,-66,100,-66,199l18253,19082r-350,c17860,19082,17838,19182,17838,19281r,1855c17838,21269,17871,21335,17903,21335r350,l18253,21567r744,l18997,21335r350,c19391,21335,19413,21236,19413,21136r,-1855c19413,19182,19380,19082,19347,19082xm6135,1921r591,l6726,3710v,199,55,365,120,365l7874,4075v66,,121,-166,121,-365l7995,1921r590,c8651,1921,8706,1756,8706,1557r,-1391l8706,166,8706,,6015,r,1557c6015,1756,6070,1921,6135,1921xm8399,5267r,2816c8399,8249,8443,8415,8509,8415r536,l9045,10038v,166,43,331,109,331l10084,10369v54,,109,-132,109,-331l10193,8415r536,c10784,8415,10838,8282,10838,8083r,-1258l10838,6825r,-1558c10838,5102,10795,4936,10729,4936r-536,l10193,3346v,-166,-44,-331,-109,-331l9154,3015v-55,,-109,132,-109,331l9045,4936r-536,c8454,4936,8399,5069,8399,5267xm20156,r,828c20156,928,20189,1027,20222,1027r317,l20539,1988v,99,33,199,66,199l21152,2187v32,,65,-100,65,-199l21217,1027r317,c21567,1027,21600,928,21600,828r,-828l20156,xm6475,17558r-657,l5818,15571v,-232,-54,-398,-131,-398l4539,15173v-11,,-11,,-22,l4517,11396v,-232,-66,-463,-153,-463l3631,10933r,-2220c3631,8481,3565,8249,3478,8249r-1039,l2439,5002r1039,c3533,5002,3576,4903,3598,4804r,3313c3598,8348,3653,8514,3729,8514r657,l4386,10502v,232,54,397,131,397l5665,10899v77,,131,-165,131,-397l5796,8514r657,c6529,8514,6584,8348,6584,8117r,-3446c6584,4439,6529,4274,6453,4274r-657,l5796,2286v,-232,-54,-398,-131,-398l4517,1888v-11,,-11,,-22,l4495,,1170,r,828l,828,,11993r1192,l1192,14113,,14113r,7454l2450,21567r,-3247l3489,18320v54,,98,-99,120,-199l3609,21434v,67,,100,11,166l6595,21600v11,-33,11,-99,11,-166l6606,17989v,-232,-66,-431,-131,-431xm3642,2385r733,c4386,2385,4397,2385,4407,2352r,1922l3751,4274v-43,,-76,66,-109,165l3642,2385xm2078,17061r-602,l1476,15670r602,l2078,17061xm2078,10933r-602,l1476,9044r602,l2078,10933xm2078,3777r-602,l1476,2385r602,l2078,3777xm4407,17558r-656,c3708,17558,3675,17625,3642,17724r,-2054l4375,15670v11,,22,,32,-33l4407,17558xm8706,14875r,-1392l8706,13483r,-1722c8706,11562,8651,11396,8585,11396r-590,l7995,9607v,-198,-55,-364,-121,-364l6846,9243v-65,,-120,166,-120,364l6726,11396r-591,c6070,11396,6015,11562,6015,11761r,3114c6015,15074,6070,15239,6135,15239r591,l6726,17028v,199,55,365,120,365l7874,17393v66,,121,-166,121,-365l7995,15239r590,c8651,15239,8706,15074,8706,14875xm15005,5499r-426,l14579,4207v,-132,-44,-265,-88,-265l13737,3942v-44,,-88,133,-88,265l13649,5499r-427,c13179,5499,13135,5632,13135,5764r,2286c13135,8183,13179,8315,13222,8315r427,l13649,9607v,133,44,265,88,265l14491,9872v44,,88,-132,88,-265l14579,8315r426,c15049,8315,15093,8183,15093,8050r,-2286c15093,5632,15060,5499,15005,5499xm17171,12059r-394,l16777,10899v,-132,-33,-232,-77,-232l16022,10667v-43,,-76,100,-76,232l15946,12059r-394,c15508,12059,15475,12158,15475,12291r,2054c15475,14477,15508,14577,15552,14577r394,l15946,15769v,133,33,232,76,232l16700,16001v44,,77,-99,77,-232l16777,14577r394,c17214,14577,17247,14477,17247,14345r,-2054c17247,12158,17214,12059,17171,12059xm15005,18817r-426,l14579,17525v,-132,-44,-265,-88,-265l13737,17260v-44,,-88,133,-88,265l13649,18817r-427,c13179,18817,13135,18950,13135,19082r,2286c13135,21467,13157,21567,13190,21600r1859,c15082,21567,15104,21467,15104,21368r,-2286c15093,18917,15060,18817,15005,18817xm10718,18221r-536,l10182,16631v,-166,-44,-332,-109,-332l9143,16299v-55,,-109,133,-109,332l9034,18221r-536,c8443,18221,8388,18353,8388,18552r,2816c8388,21467,8399,21534,8421,21600r2363,c10805,21534,10816,21467,10816,21368r,-1259l10816,20109r,-1557c10827,18387,10773,18221,10718,18221xm15486,1027v,133,33,232,77,232l15957,1259r,1193c15957,2584,15989,2683,16033,2683r678,c16755,2683,16788,2584,16788,2452r,-1193l17182,1259v43,,76,-99,76,-232l17258,,15486,r,1027xm12862,11761r-482,l12380,10303v,-166,-43,-298,-98,-298l11451,10005v-55,,-99,132,-99,298l11352,11761r-481,c10816,11761,10773,11893,10773,12059r,2518c10773,14742,10816,14875,10871,14875r481,l11352,16333v,165,44,298,99,298l12282,16631v55,,98,-133,98,-298l12380,14875r482,c12916,14875,12960,14742,12960,14577r,-2518c12949,11893,12905,11761,12862,11761xm10773,1259v,166,43,298,98,298l11352,1557r,1458c11352,3180,11396,3313,11451,3313r831,c12337,3313,12380,3180,12380,3015r,-1458l12862,1557v54,,98,-132,98,-298l12960,,10784,r,1259l10773,12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">
                <v:stroke miterlimit="4" joinstyle="miter"/>
                <v:path arrowok="t" o:connecttype="custom" o:connectlocs="1254125,414021;1254125,414021;1254125,414021;1254125,414021" o:connectangles="0,90,180,270" o:extrusionok="f"/>
              </v:shape>
              <v:rect id="Rectangle" style="position:absolute;top:7620;width:68580;height:1104;visibility:visible;mso-wrap-style:square;v-text-anchor:middle" o:spid="_x0000_s1028" fillcolor="#264d2b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">
                <v:stroke miterlimit="4"/>
                <v:textbox inset="3pt,3pt,3pt,3pt"/>
              </v:rect>
              <v:rect id="Rectangle" style="position:absolute;top:8737;width:68580;height:356;visibility:visible;mso-wrap-style:square;v-text-anchor:middle" o:spid="_x0000_s1029" fillcolor="#60b966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">
                <v:stroke miterlimit="4"/>
                <v:textbox inset="3pt,3pt,3pt,3pt"/>
              </v:rect>
              <w10:wrap anchorx="margin"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574FF" w14:textId="434CAD4D" w:rsidR="005235DF" w:rsidRPr="00495014" w:rsidRDefault="00470768" w:rsidP="00B17E13">
    <w:pPr>
      <w:pStyle w:val="Header"/>
      <w:ind w:right="27"/>
      <w:jc w:val="right"/>
    </w:pPr>
    <w:r>
      <w:rPr>
        <w:noProof/>
        <w:lang w:eastAsia="en-AU"/>
      </w:rPr>
      <w:drawing>
        <wp:inline distT="0" distB="0" distL="0" distR="0" wp14:anchorId="5B7C5338" wp14:editId="4B9174CE">
          <wp:extent cx="1456310" cy="365292"/>
          <wp:effectExtent l="0" t="0" r="0" b="0"/>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9840" name="Picture 1537459840"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6597" cy="380414"/>
                  </a:xfrm>
                  <a:prstGeom prst="rect">
                    <a:avLst/>
                  </a:prstGeom>
                  <a:noFill/>
                  <a:ln>
                    <a:noFill/>
                  </a:ln>
                </pic:spPr>
              </pic:pic>
            </a:graphicData>
          </a:graphic>
        </wp:inline>
      </w:drawing>
    </w:r>
    <w:r w:rsidR="005235DF" w:rsidRPr="00495014">
      <w:rPr>
        <w:noProof/>
        <w:lang w:eastAsia="en-AU"/>
      </w:rPr>
      <mc:AlternateContent>
        <mc:Choice Requires="wpg">
          <w:drawing>
            <wp:anchor distT="0" distB="0" distL="114300" distR="114300" simplePos="0" relativeHeight="251658248" behindDoc="0" locked="0" layoutInCell="1" allowOverlap="1" wp14:anchorId="0B60A005" wp14:editId="39494184">
              <wp:simplePos x="0" y="0"/>
              <wp:positionH relativeFrom="page">
                <wp:align>center</wp:align>
              </wp:positionH>
              <wp:positionV relativeFrom="page">
                <wp:align>top</wp:align>
              </wp:positionV>
              <wp:extent cx="6858000" cy="905256"/>
              <wp:effectExtent l="0" t="0" r="0" b="9525"/>
              <wp:wrapNone/>
              <wp:docPr id="45" name="Group 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05256"/>
                        <a:chOff x="0" y="0"/>
                        <a:chExt cx="6858000" cy="909321"/>
                      </a:xfrm>
                    </wpg:grpSpPr>
                    <wps:wsp>
                      <wps:cNvPr id="52" name="Shape"/>
                      <wps:cNvSpPr/>
                      <wps:spPr>
                        <a:xfrm>
                          <a:off x="0" y="0"/>
                          <a:ext cx="2508250" cy="828042"/>
                        </a:xfrm>
                        <a:custGeom>
                          <a:avLst/>
                          <a:gdLst/>
                          <a:ahLst/>
                          <a:cxnLst>
                            <a:cxn ang="0">
                              <a:pos x="wd2" y="hd2"/>
                            </a:cxn>
                            <a:cxn ang="5400000">
                              <a:pos x="wd2" y="hd2"/>
                            </a:cxn>
                            <a:cxn ang="10800000">
                              <a:pos x="wd2" y="hd2"/>
                            </a:cxn>
                            <a:cxn ang="16200000">
                              <a:pos x="wd2" y="hd2"/>
                            </a:cxn>
                          </a:cxnLst>
                          <a:rect l="0" t="0" r="r" b="b"/>
                          <a:pathLst>
                            <a:path w="21600" h="21600" extrusionOk="0">
                              <a:moveTo>
                                <a:pt x="19347" y="5764"/>
                              </a:moveTo>
                              <a:lnTo>
                                <a:pt x="18997" y="5764"/>
                              </a:lnTo>
                              <a:lnTo>
                                <a:pt x="18997" y="4704"/>
                              </a:lnTo>
                              <a:cubicBezTo>
                                <a:pt x="18997" y="4572"/>
                                <a:pt x="18964" y="4506"/>
                                <a:pt x="18931" y="4506"/>
                              </a:cubicBezTo>
                              <a:lnTo>
                                <a:pt x="18319" y="4506"/>
                              </a:lnTo>
                              <a:cubicBezTo>
                                <a:pt x="18275" y="4506"/>
                                <a:pt x="18253" y="4605"/>
                                <a:pt x="18253" y="4704"/>
                              </a:cubicBezTo>
                              <a:lnTo>
                                <a:pt x="18253" y="5764"/>
                              </a:lnTo>
                              <a:lnTo>
                                <a:pt x="17903" y="5764"/>
                              </a:lnTo>
                              <a:cubicBezTo>
                                <a:pt x="17860" y="5764"/>
                                <a:pt x="17838" y="5864"/>
                                <a:pt x="17838" y="5963"/>
                              </a:cubicBezTo>
                              <a:lnTo>
                                <a:pt x="17838" y="7818"/>
                              </a:lnTo>
                              <a:cubicBezTo>
                                <a:pt x="17838" y="7951"/>
                                <a:pt x="17871" y="8017"/>
                                <a:pt x="17903" y="8017"/>
                              </a:cubicBezTo>
                              <a:lnTo>
                                <a:pt x="18253" y="8017"/>
                              </a:lnTo>
                              <a:lnTo>
                                <a:pt x="18253" y="9077"/>
                              </a:lnTo>
                              <a:cubicBezTo>
                                <a:pt x="18253" y="9210"/>
                                <a:pt x="18286" y="9276"/>
                                <a:pt x="18319" y="9276"/>
                              </a:cubicBezTo>
                              <a:lnTo>
                                <a:pt x="18931" y="9276"/>
                              </a:lnTo>
                              <a:cubicBezTo>
                                <a:pt x="18975" y="9276"/>
                                <a:pt x="18997" y="9177"/>
                                <a:pt x="18997" y="9077"/>
                              </a:cubicBezTo>
                              <a:lnTo>
                                <a:pt x="18997" y="8017"/>
                              </a:lnTo>
                              <a:lnTo>
                                <a:pt x="19347" y="8017"/>
                              </a:lnTo>
                              <a:cubicBezTo>
                                <a:pt x="19391" y="8017"/>
                                <a:pt x="19413" y="7918"/>
                                <a:pt x="19413" y="7818"/>
                              </a:cubicBezTo>
                              <a:lnTo>
                                <a:pt x="19413" y="5996"/>
                              </a:lnTo>
                              <a:cubicBezTo>
                                <a:pt x="19413" y="5864"/>
                                <a:pt x="19380" y="5764"/>
                                <a:pt x="19347" y="5764"/>
                              </a:cubicBezTo>
                              <a:close/>
                              <a:moveTo>
                                <a:pt x="21523" y="12291"/>
                              </a:moveTo>
                              <a:lnTo>
                                <a:pt x="21206" y="12291"/>
                              </a:lnTo>
                              <a:lnTo>
                                <a:pt x="21206" y="11330"/>
                              </a:lnTo>
                              <a:cubicBezTo>
                                <a:pt x="21206" y="11231"/>
                                <a:pt x="21173" y="11131"/>
                                <a:pt x="21141" y="11131"/>
                              </a:cubicBezTo>
                              <a:lnTo>
                                <a:pt x="20594" y="11131"/>
                              </a:lnTo>
                              <a:cubicBezTo>
                                <a:pt x="20561" y="11131"/>
                                <a:pt x="20528" y="11231"/>
                                <a:pt x="20528" y="11330"/>
                              </a:cubicBezTo>
                              <a:lnTo>
                                <a:pt x="20528" y="12291"/>
                              </a:lnTo>
                              <a:lnTo>
                                <a:pt x="20211" y="12291"/>
                              </a:lnTo>
                              <a:cubicBezTo>
                                <a:pt x="20178" y="12291"/>
                                <a:pt x="20145" y="12390"/>
                                <a:pt x="20145" y="12490"/>
                              </a:cubicBezTo>
                              <a:lnTo>
                                <a:pt x="20145" y="14146"/>
                              </a:lnTo>
                              <a:cubicBezTo>
                                <a:pt x="20145" y="14245"/>
                                <a:pt x="20178" y="14345"/>
                                <a:pt x="20211" y="14345"/>
                              </a:cubicBezTo>
                              <a:lnTo>
                                <a:pt x="20528" y="14345"/>
                              </a:lnTo>
                              <a:lnTo>
                                <a:pt x="20528" y="15272"/>
                              </a:lnTo>
                              <a:cubicBezTo>
                                <a:pt x="20528" y="15372"/>
                                <a:pt x="20561" y="15471"/>
                                <a:pt x="20594" y="15471"/>
                              </a:cubicBezTo>
                              <a:lnTo>
                                <a:pt x="21141" y="15471"/>
                              </a:lnTo>
                              <a:cubicBezTo>
                                <a:pt x="21173" y="15471"/>
                                <a:pt x="21206" y="15372"/>
                                <a:pt x="21206" y="15272"/>
                              </a:cubicBezTo>
                              <a:lnTo>
                                <a:pt x="21206" y="14312"/>
                              </a:lnTo>
                              <a:lnTo>
                                <a:pt x="21523" y="14312"/>
                              </a:lnTo>
                              <a:cubicBezTo>
                                <a:pt x="21556" y="14312"/>
                                <a:pt x="21589" y="14212"/>
                                <a:pt x="21589" y="14113"/>
                              </a:cubicBezTo>
                              <a:lnTo>
                                <a:pt x="21589" y="12456"/>
                              </a:lnTo>
                              <a:cubicBezTo>
                                <a:pt x="21589" y="12390"/>
                                <a:pt x="21556" y="12291"/>
                                <a:pt x="21523" y="12291"/>
                              </a:cubicBezTo>
                              <a:close/>
                              <a:moveTo>
                                <a:pt x="19347" y="19082"/>
                              </a:moveTo>
                              <a:lnTo>
                                <a:pt x="18997" y="19082"/>
                              </a:lnTo>
                              <a:lnTo>
                                <a:pt x="18997" y="18022"/>
                              </a:lnTo>
                              <a:cubicBezTo>
                                <a:pt x="18997" y="17890"/>
                                <a:pt x="18964" y="17823"/>
                                <a:pt x="18931" y="17823"/>
                              </a:cubicBezTo>
                              <a:lnTo>
                                <a:pt x="18319" y="17823"/>
                              </a:lnTo>
                              <a:cubicBezTo>
                                <a:pt x="18275" y="17823"/>
                                <a:pt x="18253" y="17923"/>
                                <a:pt x="18253" y="18022"/>
                              </a:cubicBezTo>
                              <a:lnTo>
                                <a:pt x="18253" y="19082"/>
                              </a:lnTo>
                              <a:lnTo>
                                <a:pt x="17903" y="19082"/>
                              </a:lnTo>
                              <a:cubicBezTo>
                                <a:pt x="17860" y="19082"/>
                                <a:pt x="17838" y="19182"/>
                                <a:pt x="17838" y="19281"/>
                              </a:cubicBezTo>
                              <a:lnTo>
                                <a:pt x="17838" y="21136"/>
                              </a:lnTo>
                              <a:cubicBezTo>
                                <a:pt x="17838" y="21269"/>
                                <a:pt x="17871" y="21335"/>
                                <a:pt x="17903" y="21335"/>
                              </a:cubicBezTo>
                              <a:lnTo>
                                <a:pt x="18253" y="21335"/>
                              </a:lnTo>
                              <a:lnTo>
                                <a:pt x="18253" y="21567"/>
                              </a:lnTo>
                              <a:lnTo>
                                <a:pt x="18997" y="21567"/>
                              </a:lnTo>
                              <a:lnTo>
                                <a:pt x="18997" y="21335"/>
                              </a:lnTo>
                              <a:lnTo>
                                <a:pt x="19347" y="21335"/>
                              </a:lnTo>
                              <a:cubicBezTo>
                                <a:pt x="19391" y="21335"/>
                                <a:pt x="19413" y="21236"/>
                                <a:pt x="19413" y="21136"/>
                              </a:cubicBezTo>
                              <a:lnTo>
                                <a:pt x="19413" y="19281"/>
                              </a:lnTo>
                              <a:cubicBezTo>
                                <a:pt x="19413" y="19182"/>
                                <a:pt x="19380" y="19082"/>
                                <a:pt x="19347" y="19082"/>
                              </a:cubicBezTo>
                              <a:close/>
                              <a:moveTo>
                                <a:pt x="6135" y="1921"/>
                              </a:moveTo>
                              <a:lnTo>
                                <a:pt x="6726" y="1921"/>
                              </a:lnTo>
                              <a:lnTo>
                                <a:pt x="6726" y="3710"/>
                              </a:lnTo>
                              <a:cubicBezTo>
                                <a:pt x="6726" y="3909"/>
                                <a:pt x="6781" y="4075"/>
                                <a:pt x="6846" y="4075"/>
                              </a:cubicBezTo>
                              <a:lnTo>
                                <a:pt x="7874" y="4075"/>
                              </a:lnTo>
                              <a:cubicBezTo>
                                <a:pt x="7940" y="4075"/>
                                <a:pt x="7995" y="3909"/>
                                <a:pt x="7995" y="3710"/>
                              </a:cubicBezTo>
                              <a:lnTo>
                                <a:pt x="7995" y="1921"/>
                              </a:lnTo>
                              <a:lnTo>
                                <a:pt x="8585" y="1921"/>
                              </a:lnTo>
                              <a:cubicBezTo>
                                <a:pt x="8651" y="1921"/>
                                <a:pt x="8706" y="1756"/>
                                <a:pt x="8706" y="1557"/>
                              </a:cubicBezTo>
                              <a:lnTo>
                                <a:pt x="8706" y="166"/>
                              </a:lnTo>
                              <a:lnTo>
                                <a:pt x="8706" y="166"/>
                              </a:lnTo>
                              <a:lnTo>
                                <a:pt x="8706" y="0"/>
                              </a:lnTo>
                              <a:lnTo>
                                <a:pt x="6015" y="0"/>
                              </a:lnTo>
                              <a:lnTo>
                                <a:pt x="6015" y="1557"/>
                              </a:lnTo>
                              <a:cubicBezTo>
                                <a:pt x="6015" y="1756"/>
                                <a:pt x="6070" y="1921"/>
                                <a:pt x="6135" y="1921"/>
                              </a:cubicBezTo>
                              <a:close/>
                              <a:moveTo>
                                <a:pt x="8399" y="5267"/>
                              </a:moveTo>
                              <a:lnTo>
                                <a:pt x="8399" y="8083"/>
                              </a:lnTo>
                              <a:cubicBezTo>
                                <a:pt x="8399" y="8249"/>
                                <a:pt x="8443" y="8415"/>
                                <a:pt x="8509" y="8415"/>
                              </a:cubicBezTo>
                              <a:lnTo>
                                <a:pt x="9045" y="8415"/>
                              </a:lnTo>
                              <a:lnTo>
                                <a:pt x="9045" y="10038"/>
                              </a:lnTo>
                              <a:cubicBezTo>
                                <a:pt x="9045" y="10204"/>
                                <a:pt x="9088" y="10369"/>
                                <a:pt x="9154" y="10369"/>
                              </a:cubicBezTo>
                              <a:lnTo>
                                <a:pt x="10084" y="10369"/>
                              </a:lnTo>
                              <a:cubicBezTo>
                                <a:pt x="10138" y="10369"/>
                                <a:pt x="10193" y="10237"/>
                                <a:pt x="10193" y="10038"/>
                              </a:cubicBezTo>
                              <a:lnTo>
                                <a:pt x="10193" y="8415"/>
                              </a:lnTo>
                              <a:lnTo>
                                <a:pt x="10729" y="8415"/>
                              </a:lnTo>
                              <a:cubicBezTo>
                                <a:pt x="10784" y="8415"/>
                                <a:pt x="10838" y="8282"/>
                                <a:pt x="10838" y="8083"/>
                              </a:cubicBezTo>
                              <a:lnTo>
                                <a:pt x="10838" y="6825"/>
                              </a:lnTo>
                              <a:lnTo>
                                <a:pt x="10838" y="6825"/>
                              </a:lnTo>
                              <a:lnTo>
                                <a:pt x="10838" y="5267"/>
                              </a:lnTo>
                              <a:cubicBezTo>
                                <a:pt x="10838" y="5102"/>
                                <a:pt x="10795" y="4936"/>
                                <a:pt x="10729" y="4936"/>
                              </a:cubicBezTo>
                              <a:lnTo>
                                <a:pt x="10193" y="4936"/>
                              </a:lnTo>
                              <a:lnTo>
                                <a:pt x="10193" y="3346"/>
                              </a:lnTo>
                              <a:cubicBezTo>
                                <a:pt x="10193" y="3180"/>
                                <a:pt x="10149" y="3015"/>
                                <a:pt x="10084" y="3015"/>
                              </a:cubicBezTo>
                              <a:lnTo>
                                <a:pt x="9154" y="3015"/>
                              </a:lnTo>
                              <a:cubicBezTo>
                                <a:pt x="9099" y="3015"/>
                                <a:pt x="9045" y="3147"/>
                                <a:pt x="9045" y="3346"/>
                              </a:cubicBezTo>
                              <a:lnTo>
                                <a:pt x="9045" y="4936"/>
                              </a:lnTo>
                              <a:lnTo>
                                <a:pt x="8509" y="4936"/>
                              </a:lnTo>
                              <a:cubicBezTo>
                                <a:pt x="8454" y="4936"/>
                                <a:pt x="8399" y="5069"/>
                                <a:pt x="8399" y="5267"/>
                              </a:cubicBezTo>
                              <a:close/>
                              <a:moveTo>
                                <a:pt x="20156" y="0"/>
                              </a:moveTo>
                              <a:lnTo>
                                <a:pt x="20156" y="828"/>
                              </a:lnTo>
                              <a:cubicBezTo>
                                <a:pt x="20156" y="928"/>
                                <a:pt x="20189" y="1027"/>
                                <a:pt x="20222" y="1027"/>
                              </a:cubicBezTo>
                              <a:lnTo>
                                <a:pt x="20539" y="1027"/>
                              </a:lnTo>
                              <a:lnTo>
                                <a:pt x="20539" y="1988"/>
                              </a:lnTo>
                              <a:cubicBezTo>
                                <a:pt x="20539" y="2087"/>
                                <a:pt x="20572" y="2187"/>
                                <a:pt x="20605" y="2187"/>
                              </a:cubicBezTo>
                              <a:lnTo>
                                <a:pt x="21152" y="2187"/>
                              </a:lnTo>
                              <a:cubicBezTo>
                                <a:pt x="21184" y="2187"/>
                                <a:pt x="21217" y="2087"/>
                                <a:pt x="21217" y="1988"/>
                              </a:cubicBezTo>
                              <a:lnTo>
                                <a:pt x="21217" y="1027"/>
                              </a:lnTo>
                              <a:lnTo>
                                <a:pt x="21534" y="1027"/>
                              </a:lnTo>
                              <a:cubicBezTo>
                                <a:pt x="21567" y="1027"/>
                                <a:pt x="21600" y="928"/>
                                <a:pt x="21600" y="828"/>
                              </a:cubicBezTo>
                              <a:lnTo>
                                <a:pt x="21600" y="0"/>
                              </a:lnTo>
                              <a:lnTo>
                                <a:pt x="20156" y="0"/>
                              </a:lnTo>
                              <a:close/>
                              <a:moveTo>
                                <a:pt x="6475" y="17558"/>
                              </a:moveTo>
                              <a:lnTo>
                                <a:pt x="5818" y="17558"/>
                              </a:lnTo>
                              <a:lnTo>
                                <a:pt x="5818" y="15571"/>
                              </a:lnTo>
                              <a:cubicBezTo>
                                <a:pt x="5818" y="15339"/>
                                <a:pt x="5764" y="15173"/>
                                <a:pt x="5687" y="15173"/>
                              </a:cubicBezTo>
                              <a:lnTo>
                                <a:pt x="4539" y="15173"/>
                              </a:lnTo>
                              <a:cubicBezTo>
                                <a:pt x="4528" y="15173"/>
                                <a:pt x="4528" y="15173"/>
                                <a:pt x="4517" y="15173"/>
                              </a:cubicBezTo>
                              <a:lnTo>
                                <a:pt x="4517" y="11396"/>
                              </a:lnTo>
                              <a:cubicBezTo>
                                <a:pt x="4517" y="11164"/>
                                <a:pt x="4451" y="10933"/>
                                <a:pt x="4364" y="10933"/>
                              </a:cubicBezTo>
                              <a:lnTo>
                                <a:pt x="3631" y="10933"/>
                              </a:lnTo>
                              <a:lnTo>
                                <a:pt x="3631" y="8713"/>
                              </a:lnTo>
                              <a:cubicBezTo>
                                <a:pt x="3631" y="8481"/>
                                <a:pt x="3565" y="8249"/>
                                <a:pt x="3478" y="8249"/>
                              </a:cubicBezTo>
                              <a:lnTo>
                                <a:pt x="2439" y="8249"/>
                              </a:lnTo>
                              <a:lnTo>
                                <a:pt x="2439" y="5002"/>
                              </a:lnTo>
                              <a:lnTo>
                                <a:pt x="3478" y="5002"/>
                              </a:lnTo>
                              <a:cubicBezTo>
                                <a:pt x="3533" y="5002"/>
                                <a:pt x="3576" y="4903"/>
                                <a:pt x="3598" y="4804"/>
                              </a:cubicBezTo>
                              <a:lnTo>
                                <a:pt x="3598" y="8117"/>
                              </a:lnTo>
                              <a:cubicBezTo>
                                <a:pt x="3598" y="8348"/>
                                <a:pt x="3653" y="8514"/>
                                <a:pt x="3729" y="8514"/>
                              </a:cubicBezTo>
                              <a:lnTo>
                                <a:pt x="4386" y="8514"/>
                              </a:lnTo>
                              <a:lnTo>
                                <a:pt x="4386" y="10502"/>
                              </a:lnTo>
                              <a:cubicBezTo>
                                <a:pt x="4386" y="10734"/>
                                <a:pt x="4440" y="10899"/>
                                <a:pt x="4517" y="10899"/>
                              </a:cubicBezTo>
                              <a:lnTo>
                                <a:pt x="5665" y="10899"/>
                              </a:lnTo>
                              <a:cubicBezTo>
                                <a:pt x="5742" y="10899"/>
                                <a:pt x="5796" y="10734"/>
                                <a:pt x="5796" y="10502"/>
                              </a:cubicBezTo>
                              <a:lnTo>
                                <a:pt x="5796" y="8514"/>
                              </a:lnTo>
                              <a:lnTo>
                                <a:pt x="6453" y="8514"/>
                              </a:lnTo>
                              <a:cubicBezTo>
                                <a:pt x="6529" y="8514"/>
                                <a:pt x="6584" y="8348"/>
                                <a:pt x="6584" y="8117"/>
                              </a:cubicBezTo>
                              <a:lnTo>
                                <a:pt x="6584" y="4671"/>
                              </a:lnTo>
                              <a:cubicBezTo>
                                <a:pt x="6584" y="4439"/>
                                <a:pt x="6529" y="4274"/>
                                <a:pt x="6453" y="4274"/>
                              </a:cubicBezTo>
                              <a:lnTo>
                                <a:pt x="5796" y="4274"/>
                              </a:lnTo>
                              <a:lnTo>
                                <a:pt x="5796" y="2286"/>
                              </a:lnTo>
                              <a:cubicBezTo>
                                <a:pt x="5796" y="2054"/>
                                <a:pt x="5742" y="1888"/>
                                <a:pt x="5665" y="1888"/>
                              </a:cubicBezTo>
                              <a:lnTo>
                                <a:pt x="4517" y="1888"/>
                              </a:lnTo>
                              <a:cubicBezTo>
                                <a:pt x="4506" y="1888"/>
                                <a:pt x="4506" y="1888"/>
                                <a:pt x="4495" y="1888"/>
                              </a:cubicBezTo>
                              <a:lnTo>
                                <a:pt x="4495" y="0"/>
                              </a:lnTo>
                              <a:lnTo>
                                <a:pt x="1170" y="0"/>
                              </a:lnTo>
                              <a:lnTo>
                                <a:pt x="1170" y="828"/>
                              </a:lnTo>
                              <a:lnTo>
                                <a:pt x="0" y="828"/>
                              </a:lnTo>
                              <a:lnTo>
                                <a:pt x="0" y="11993"/>
                              </a:lnTo>
                              <a:lnTo>
                                <a:pt x="1192" y="11993"/>
                              </a:lnTo>
                              <a:lnTo>
                                <a:pt x="1192" y="14113"/>
                              </a:lnTo>
                              <a:lnTo>
                                <a:pt x="0" y="14113"/>
                              </a:lnTo>
                              <a:lnTo>
                                <a:pt x="0" y="21567"/>
                              </a:lnTo>
                              <a:lnTo>
                                <a:pt x="2450" y="21567"/>
                              </a:lnTo>
                              <a:lnTo>
                                <a:pt x="2450" y="18320"/>
                              </a:lnTo>
                              <a:lnTo>
                                <a:pt x="3489" y="18320"/>
                              </a:lnTo>
                              <a:cubicBezTo>
                                <a:pt x="3543" y="18320"/>
                                <a:pt x="3587" y="18221"/>
                                <a:pt x="3609" y="18121"/>
                              </a:cubicBezTo>
                              <a:lnTo>
                                <a:pt x="3609" y="21434"/>
                              </a:lnTo>
                              <a:cubicBezTo>
                                <a:pt x="3609" y="21501"/>
                                <a:pt x="3609" y="21534"/>
                                <a:pt x="3620" y="21600"/>
                              </a:cubicBezTo>
                              <a:lnTo>
                                <a:pt x="6595" y="21600"/>
                              </a:lnTo>
                              <a:cubicBezTo>
                                <a:pt x="6606" y="21567"/>
                                <a:pt x="6606" y="21501"/>
                                <a:pt x="6606" y="21434"/>
                              </a:cubicBezTo>
                              <a:lnTo>
                                <a:pt x="6606" y="17989"/>
                              </a:lnTo>
                              <a:cubicBezTo>
                                <a:pt x="6606" y="17757"/>
                                <a:pt x="6540" y="17558"/>
                                <a:pt x="6475" y="17558"/>
                              </a:cubicBezTo>
                              <a:close/>
                              <a:moveTo>
                                <a:pt x="3642" y="2385"/>
                              </a:moveTo>
                              <a:lnTo>
                                <a:pt x="4375" y="2385"/>
                              </a:lnTo>
                              <a:cubicBezTo>
                                <a:pt x="4386" y="2385"/>
                                <a:pt x="4397" y="2385"/>
                                <a:pt x="4407" y="2352"/>
                              </a:cubicBezTo>
                              <a:lnTo>
                                <a:pt x="4407" y="4274"/>
                              </a:lnTo>
                              <a:lnTo>
                                <a:pt x="3751" y="4274"/>
                              </a:lnTo>
                              <a:cubicBezTo>
                                <a:pt x="3708" y="4274"/>
                                <a:pt x="3675" y="4340"/>
                                <a:pt x="3642" y="4439"/>
                              </a:cubicBezTo>
                              <a:lnTo>
                                <a:pt x="3642" y="2385"/>
                              </a:lnTo>
                              <a:close/>
                              <a:moveTo>
                                <a:pt x="2078" y="17061"/>
                              </a:moveTo>
                              <a:lnTo>
                                <a:pt x="1476" y="17061"/>
                              </a:lnTo>
                              <a:lnTo>
                                <a:pt x="1476" y="15670"/>
                              </a:lnTo>
                              <a:lnTo>
                                <a:pt x="2078" y="15670"/>
                              </a:lnTo>
                              <a:lnTo>
                                <a:pt x="2078" y="17061"/>
                              </a:lnTo>
                              <a:close/>
                              <a:moveTo>
                                <a:pt x="2078" y="10933"/>
                              </a:moveTo>
                              <a:lnTo>
                                <a:pt x="1476" y="10933"/>
                              </a:lnTo>
                              <a:lnTo>
                                <a:pt x="1476" y="9044"/>
                              </a:lnTo>
                              <a:lnTo>
                                <a:pt x="2078" y="9044"/>
                              </a:lnTo>
                              <a:lnTo>
                                <a:pt x="2078" y="10933"/>
                              </a:lnTo>
                              <a:close/>
                              <a:moveTo>
                                <a:pt x="2078" y="3777"/>
                              </a:moveTo>
                              <a:lnTo>
                                <a:pt x="1476" y="3777"/>
                              </a:lnTo>
                              <a:lnTo>
                                <a:pt x="1476" y="2385"/>
                              </a:lnTo>
                              <a:lnTo>
                                <a:pt x="2078" y="2385"/>
                              </a:lnTo>
                              <a:lnTo>
                                <a:pt x="2078" y="3777"/>
                              </a:lnTo>
                              <a:close/>
                              <a:moveTo>
                                <a:pt x="4407" y="17558"/>
                              </a:moveTo>
                              <a:lnTo>
                                <a:pt x="3751" y="17558"/>
                              </a:lnTo>
                              <a:cubicBezTo>
                                <a:pt x="3708" y="17558"/>
                                <a:pt x="3675" y="17625"/>
                                <a:pt x="3642" y="17724"/>
                              </a:cubicBezTo>
                              <a:lnTo>
                                <a:pt x="3642" y="15670"/>
                              </a:lnTo>
                              <a:lnTo>
                                <a:pt x="4375" y="15670"/>
                              </a:lnTo>
                              <a:cubicBezTo>
                                <a:pt x="4386" y="15670"/>
                                <a:pt x="4397" y="15670"/>
                                <a:pt x="4407" y="15637"/>
                              </a:cubicBezTo>
                              <a:lnTo>
                                <a:pt x="4407" y="17558"/>
                              </a:lnTo>
                              <a:close/>
                              <a:moveTo>
                                <a:pt x="8706" y="14875"/>
                              </a:moveTo>
                              <a:lnTo>
                                <a:pt x="8706" y="13483"/>
                              </a:lnTo>
                              <a:lnTo>
                                <a:pt x="8706" y="13483"/>
                              </a:lnTo>
                              <a:lnTo>
                                <a:pt x="8706" y="11761"/>
                              </a:lnTo>
                              <a:cubicBezTo>
                                <a:pt x="8706" y="11562"/>
                                <a:pt x="8651" y="11396"/>
                                <a:pt x="8585" y="11396"/>
                              </a:cubicBezTo>
                              <a:lnTo>
                                <a:pt x="7995" y="11396"/>
                              </a:lnTo>
                              <a:lnTo>
                                <a:pt x="7995" y="9607"/>
                              </a:lnTo>
                              <a:cubicBezTo>
                                <a:pt x="7995" y="9409"/>
                                <a:pt x="7940" y="9243"/>
                                <a:pt x="7874" y="9243"/>
                              </a:cubicBezTo>
                              <a:lnTo>
                                <a:pt x="6846" y="9243"/>
                              </a:lnTo>
                              <a:cubicBezTo>
                                <a:pt x="6781" y="9243"/>
                                <a:pt x="6726" y="9409"/>
                                <a:pt x="6726" y="9607"/>
                              </a:cubicBezTo>
                              <a:lnTo>
                                <a:pt x="6726" y="11396"/>
                              </a:lnTo>
                              <a:lnTo>
                                <a:pt x="6135" y="11396"/>
                              </a:lnTo>
                              <a:cubicBezTo>
                                <a:pt x="6070" y="11396"/>
                                <a:pt x="6015" y="11562"/>
                                <a:pt x="6015" y="11761"/>
                              </a:cubicBezTo>
                              <a:lnTo>
                                <a:pt x="6015" y="14875"/>
                              </a:lnTo>
                              <a:cubicBezTo>
                                <a:pt x="6015" y="15074"/>
                                <a:pt x="6070" y="15239"/>
                                <a:pt x="6135" y="15239"/>
                              </a:cubicBezTo>
                              <a:lnTo>
                                <a:pt x="6726" y="15239"/>
                              </a:lnTo>
                              <a:lnTo>
                                <a:pt x="6726" y="17028"/>
                              </a:lnTo>
                              <a:cubicBezTo>
                                <a:pt x="6726" y="17227"/>
                                <a:pt x="6781" y="17393"/>
                                <a:pt x="6846" y="17393"/>
                              </a:cubicBezTo>
                              <a:lnTo>
                                <a:pt x="7874" y="17393"/>
                              </a:lnTo>
                              <a:cubicBezTo>
                                <a:pt x="7940" y="17393"/>
                                <a:pt x="7995" y="17227"/>
                                <a:pt x="7995" y="17028"/>
                              </a:cubicBezTo>
                              <a:lnTo>
                                <a:pt x="7995" y="15239"/>
                              </a:lnTo>
                              <a:lnTo>
                                <a:pt x="8585" y="15239"/>
                              </a:lnTo>
                              <a:cubicBezTo>
                                <a:pt x="8651" y="15239"/>
                                <a:pt x="8706" y="15074"/>
                                <a:pt x="8706" y="14875"/>
                              </a:cubicBezTo>
                              <a:close/>
                              <a:moveTo>
                                <a:pt x="15005" y="5499"/>
                              </a:moveTo>
                              <a:lnTo>
                                <a:pt x="14579" y="5499"/>
                              </a:lnTo>
                              <a:lnTo>
                                <a:pt x="14579" y="4207"/>
                              </a:lnTo>
                              <a:cubicBezTo>
                                <a:pt x="14579" y="4075"/>
                                <a:pt x="14535" y="3942"/>
                                <a:pt x="14491" y="3942"/>
                              </a:cubicBezTo>
                              <a:lnTo>
                                <a:pt x="13737" y="3942"/>
                              </a:lnTo>
                              <a:cubicBezTo>
                                <a:pt x="13693" y="3942"/>
                                <a:pt x="13649" y="4075"/>
                                <a:pt x="13649" y="4207"/>
                              </a:cubicBezTo>
                              <a:lnTo>
                                <a:pt x="13649" y="5499"/>
                              </a:lnTo>
                              <a:lnTo>
                                <a:pt x="13222" y="5499"/>
                              </a:lnTo>
                              <a:cubicBezTo>
                                <a:pt x="13179" y="5499"/>
                                <a:pt x="13135" y="5632"/>
                                <a:pt x="13135" y="5764"/>
                              </a:cubicBezTo>
                              <a:lnTo>
                                <a:pt x="13135" y="8050"/>
                              </a:lnTo>
                              <a:cubicBezTo>
                                <a:pt x="13135" y="8183"/>
                                <a:pt x="13179" y="8315"/>
                                <a:pt x="13222" y="8315"/>
                              </a:cubicBezTo>
                              <a:lnTo>
                                <a:pt x="13649" y="8315"/>
                              </a:lnTo>
                              <a:lnTo>
                                <a:pt x="13649" y="9607"/>
                              </a:lnTo>
                              <a:cubicBezTo>
                                <a:pt x="13649" y="9740"/>
                                <a:pt x="13693" y="9872"/>
                                <a:pt x="13737" y="9872"/>
                              </a:cubicBezTo>
                              <a:lnTo>
                                <a:pt x="14491" y="9872"/>
                              </a:lnTo>
                              <a:cubicBezTo>
                                <a:pt x="14535" y="9872"/>
                                <a:pt x="14579" y="9740"/>
                                <a:pt x="14579" y="9607"/>
                              </a:cubicBezTo>
                              <a:lnTo>
                                <a:pt x="14579" y="8315"/>
                              </a:lnTo>
                              <a:lnTo>
                                <a:pt x="15005" y="8315"/>
                              </a:lnTo>
                              <a:cubicBezTo>
                                <a:pt x="15049" y="8315"/>
                                <a:pt x="15093" y="8183"/>
                                <a:pt x="15093" y="8050"/>
                              </a:cubicBezTo>
                              <a:lnTo>
                                <a:pt x="15093" y="5764"/>
                              </a:lnTo>
                              <a:cubicBezTo>
                                <a:pt x="15093" y="5632"/>
                                <a:pt x="15060" y="5499"/>
                                <a:pt x="15005" y="5499"/>
                              </a:cubicBezTo>
                              <a:close/>
                              <a:moveTo>
                                <a:pt x="17171" y="12059"/>
                              </a:moveTo>
                              <a:lnTo>
                                <a:pt x="16777" y="12059"/>
                              </a:lnTo>
                              <a:lnTo>
                                <a:pt x="16777" y="10899"/>
                              </a:lnTo>
                              <a:cubicBezTo>
                                <a:pt x="16777" y="10767"/>
                                <a:pt x="16744" y="10667"/>
                                <a:pt x="16700" y="10667"/>
                              </a:cubicBezTo>
                              <a:lnTo>
                                <a:pt x="16022" y="10667"/>
                              </a:lnTo>
                              <a:cubicBezTo>
                                <a:pt x="15979" y="10667"/>
                                <a:pt x="15946" y="10767"/>
                                <a:pt x="15946" y="10899"/>
                              </a:cubicBezTo>
                              <a:lnTo>
                                <a:pt x="15946" y="12059"/>
                              </a:lnTo>
                              <a:lnTo>
                                <a:pt x="15552" y="12059"/>
                              </a:lnTo>
                              <a:cubicBezTo>
                                <a:pt x="15508" y="12059"/>
                                <a:pt x="15475" y="12158"/>
                                <a:pt x="15475" y="12291"/>
                              </a:cubicBezTo>
                              <a:lnTo>
                                <a:pt x="15475" y="14345"/>
                              </a:lnTo>
                              <a:cubicBezTo>
                                <a:pt x="15475" y="14477"/>
                                <a:pt x="15508" y="14577"/>
                                <a:pt x="15552" y="14577"/>
                              </a:cubicBezTo>
                              <a:lnTo>
                                <a:pt x="15946" y="14577"/>
                              </a:lnTo>
                              <a:lnTo>
                                <a:pt x="15946" y="15769"/>
                              </a:lnTo>
                              <a:cubicBezTo>
                                <a:pt x="15946" y="15902"/>
                                <a:pt x="15979" y="16001"/>
                                <a:pt x="16022" y="16001"/>
                              </a:cubicBezTo>
                              <a:lnTo>
                                <a:pt x="16700" y="16001"/>
                              </a:lnTo>
                              <a:cubicBezTo>
                                <a:pt x="16744" y="16001"/>
                                <a:pt x="16777" y="15902"/>
                                <a:pt x="16777" y="15769"/>
                              </a:cubicBezTo>
                              <a:lnTo>
                                <a:pt x="16777" y="14577"/>
                              </a:lnTo>
                              <a:lnTo>
                                <a:pt x="17171" y="14577"/>
                              </a:lnTo>
                              <a:cubicBezTo>
                                <a:pt x="17214" y="14577"/>
                                <a:pt x="17247" y="14477"/>
                                <a:pt x="17247" y="14345"/>
                              </a:cubicBezTo>
                              <a:lnTo>
                                <a:pt x="17247" y="12291"/>
                              </a:lnTo>
                              <a:cubicBezTo>
                                <a:pt x="17247" y="12158"/>
                                <a:pt x="17214" y="12059"/>
                                <a:pt x="17171" y="12059"/>
                              </a:cubicBezTo>
                              <a:close/>
                              <a:moveTo>
                                <a:pt x="15005" y="18817"/>
                              </a:moveTo>
                              <a:lnTo>
                                <a:pt x="14579" y="18817"/>
                              </a:lnTo>
                              <a:lnTo>
                                <a:pt x="14579" y="17525"/>
                              </a:lnTo>
                              <a:cubicBezTo>
                                <a:pt x="14579" y="17393"/>
                                <a:pt x="14535" y="17260"/>
                                <a:pt x="14491" y="17260"/>
                              </a:cubicBezTo>
                              <a:lnTo>
                                <a:pt x="13737" y="17260"/>
                              </a:lnTo>
                              <a:cubicBezTo>
                                <a:pt x="13693" y="17260"/>
                                <a:pt x="13649" y="17393"/>
                                <a:pt x="13649" y="17525"/>
                              </a:cubicBezTo>
                              <a:lnTo>
                                <a:pt x="13649" y="18817"/>
                              </a:lnTo>
                              <a:lnTo>
                                <a:pt x="13222" y="18817"/>
                              </a:lnTo>
                              <a:cubicBezTo>
                                <a:pt x="13179" y="18817"/>
                                <a:pt x="13135" y="18950"/>
                                <a:pt x="13135" y="19082"/>
                              </a:cubicBezTo>
                              <a:lnTo>
                                <a:pt x="13135" y="21368"/>
                              </a:lnTo>
                              <a:cubicBezTo>
                                <a:pt x="13135" y="21467"/>
                                <a:pt x="13157" y="21567"/>
                                <a:pt x="13190" y="21600"/>
                              </a:cubicBezTo>
                              <a:lnTo>
                                <a:pt x="15049" y="21600"/>
                              </a:lnTo>
                              <a:cubicBezTo>
                                <a:pt x="15082" y="21567"/>
                                <a:pt x="15104" y="21467"/>
                                <a:pt x="15104" y="21368"/>
                              </a:cubicBezTo>
                              <a:lnTo>
                                <a:pt x="15104" y="19082"/>
                              </a:lnTo>
                              <a:cubicBezTo>
                                <a:pt x="15093" y="18917"/>
                                <a:pt x="15060" y="18817"/>
                                <a:pt x="15005" y="18817"/>
                              </a:cubicBezTo>
                              <a:close/>
                              <a:moveTo>
                                <a:pt x="10718" y="18221"/>
                              </a:moveTo>
                              <a:lnTo>
                                <a:pt x="10182" y="18221"/>
                              </a:lnTo>
                              <a:lnTo>
                                <a:pt x="10182" y="16631"/>
                              </a:lnTo>
                              <a:cubicBezTo>
                                <a:pt x="10182" y="16465"/>
                                <a:pt x="10138" y="16299"/>
                                <a:pt x="10073" y="16299"/>
                              </a:cubicBezTo>
                              <a:lnTo>
                                <a:pt x="9143" y="16299"/>
                              </a:lnTo>
                              <a:cubicBezTo>
                                <a:pt x="9088" y="16299"/>
                                <a:pt x="9034" y="16432"/>
                                <a:pt x="9034" y="16631"/>
                              </a:cubicBezTo>
                              <a:lnTo>
                                <a:pt x="9034" y="18221"/>
                              </a:lnTo>
                              <a:lnTo>
                                <a:pt x="8498" y="18221"/>
                              </a:lnTo>
                              <a:cubicBezTo>
                                <a:pt x="8443" y="18221"/>
                                <a:pt x="8388" y="18353"/>
                                <a:pt x="8388" y="18552"/>
                              </a:cubicBezTo>
                              <a:lnTo>
                                <a:pt x="8388" y="21368"/>
                              </a:lnTo>
                              <a:cubicBezTo>
                                <a:pt x="8388" y="21467"/>
                                <a:pt x="8399" y="21534"/>
                                <a:pt x="8421" y="21600"/>
                              </a:cubicBezTo>
                              <a:lnTo>
                                <a:pt x="10784" y="21600"/>
                              </a:lnTo>
                              <a:cubicBezTo>
                                <a:pt x="10805" y="21534"/>
                                <a:pt x="10816" y="21467"/>
                                <a:pt x="10816" y="21368"/>
                              </a:cubicBezTo>
                              <a:lnTo>
                                <a:pt x="10816" y="20109"/>
                              </a:lnTo>
                              <a:lnTo>
                                <a:pt x="10816" y="20109"/>
                              </a:lnTo>
                              <a:lnTo>
                                <a:pt x="10816" y="18552"/>
                              </a:lnTo>
                              <a:cubicBezTo>
                                <a:pt x="10827" y="18387"/>
                                <a:pt x="10773" y="18221"/>
                                <a:pt x="10718" y="18221"/>
                              </a:cubicBezTo>
                              <a:close/>
                              <a:moveTo>
                                <a:pt x="15486" y="1027"/>
                              </a:moveTo>
                              <a:cubicBezTo>
                                <a:pt x="15486" y="1160"/>
                                <a:pt x="15519" y="1259"/>
                                <a:pt x="15563" y="1259"/>
                              </a:cubicBezTo>
                              <a:lnTo>
                                <a:pt x="15957" y="1259"/>
                              </a:lnTo>
                              <a:lnTo>
                                <a:pt x="15957" y="2452"/>
                              </a:lnTo>
                              <a:cubicBezTo>
                                <a:pt x="15957" y="2584"/>
                                <a:pt x="15989" y="2683"/>
                                <a:pt x="16033" y="2683"/>
                              </a:cubicBezTo>
                              <a:lnTo>
                                <a:pt x="16711" y="2683"/>
                              </a:lnTo>
                              <a:cubicBezTo>
                                <a:pt x="16755" y="2683"/>
                                <a:pt x="16788" y="2584"/>
                                <a:pt x="16788" y="2452"/>
                              </a:cubicBezTo>
                              <a:lnTo>
                                <a:pt x="16788" y="1259"/>
                              </a:lnTo>
                              <a:lnTo>
                                <a:pt x="17182" y="1259"/>
                              </a:lnTo>
                              <a:cubicBezTo>
                                <a:pt x="17225" y="1259"/>
                                <a:pt x="17258" y="1160"/>
                                <a:pt x="17258" y="1027"/>
                              </a:cubicBezTo>
                              <a:lnTo>
                                <a:pt x="17258" y="0"/>
                              </a:lnTo>
                              <a:lnTo>
                                <a:pt x="15486" y="0"/>
                              </a:lnTo>
                              <a:lnTo>
                                <a:pt x="15486" y="1027"/>
                              </a:lnTo>
                              <a:close/>
                              <a:moveTo>
                                <a:pt x="12862" y="11761"/>
                              </a:moveTo>
                              <a:lnTo>
                                <a:pt x="12380" y="11761"/>
                              </a:lnTo>
                              <a:lnTo>
                                <a:pt x="12380" y="10303"/>
                              </a:lnTo>
                              <a:cubicBezTo>
                                <a:pt x="12380" y="10137"/>
                                <a:pt x="12337" y="10005"/>
                                <a:pt x="12282" y="10005"/>
                              </a:cubicBezTo>
                              <a:lnTo>
                                <a:pt x="11451" y="10005"/>
                              </a:lnTo>
                              <a:cubicBezTo>
                                <a:pt x="11396" y="10005"/>
                                <a:pt x="11352" y="10137"/>
                                <a:pt x="11352" y="10303"/>
                              </a:cubicBezTo>
                              <a:lnTo>
                                <a:pt x="11352" y="11761"/>
                              </a:lnTo>
                              <a:lnTo>
                                <a:pt x="10871" y="11761"/>
                              </a:lnTo>
                              <a:cubicBezTo>
                                <a:pt x="10816" y="11761"/>
                                <a:pt x="10773" y="11893"/>
                                <a:pt x="10773" y="12059"/>
                              </a:cubicBezTo>
                              <a:lnTo>
                                <a:pt x="10773" y="14577"/>
                              </a:lnTo>
                              <a:cubicBezTo>
                                <a:pt x="10773" y="14742"/>
                                <a:pt x="10816" y="14875"/>
                                <a:pt x="10871" y="14875"/>
                              </a:cubicBezTo>
                              <a:lnTo>
                                <a:pt x="11352" y="14875"/>
                              </a:lnTo>
                              <a:lnTo>
                                <a:pt x="11352" y="16333"/>
                              </a:lnTo>
                              <a:cubicBezTo>
                                <a:pt x="11352" y="16498"/>
                                <a:pt x="11396" y="16631"/>
                                <a:pt x="11451" y="16631"/>
                              </a:cubicBezTo>
                              <a:lnTo>
                                <a:pt x="12282" y="16631"/>
                              </a:lnTo>
                              <a:cubicBezTo>
                                <a:pt x="12337" y="16631"/>
                                <a:pt x="12380" y="16498"/>
                                <a:pt x="12380" y="16333"/>
                              </a:cubicBezTo>
                              <a:lnTo>
                                <a:pt x="12380" y="14875"/>
                              </a:lnTo>
                              <a:lnTo>
                                <a:pt x="12862" y="14875"/>
                              </a:lnTo>
                              <a:cubicBezTo>
                                <a:pt x="12916" y="14875"/>
                                <a:pt x="12960" y="14742"/>
                                <a:pt x="12960" y="14577"/>
                              </a:cubicBezTo>
                              <a:lnTo>
                                <a:pt x="12960" y="12059"/>
                              </a:lnTo>
                              <a:cubicBezTo>
                                <a:pt x="12949" y="11893"/>
                                <a:pt x="12905" y="11761"/>
                                <a:pt x="12862" y="11761"/>
                              </a:cubicBezTo>
                              <a:close/>
                              <a:moveTo>
                                <a:pt x="10773" y="1259"/>
                              </a:moveTo>
                              <a:cubicBezTo>
                                <a:pt x="10773" y="1425"/>
                                <a:pt x="10816" y="1557"/>
                                <a:pt x="10871" y="1557"/>
                              </a:cubicBezTo>
                              <a:lnTo>
                                <a:pt x="11352" y="1557"/>
                              </a:lnTo>
                              <a:lnTo>
                                <a:pt x="11352" y="3015"/>
                              </a:lnTo>
                              <a:cubicBezTo>
                                <a:pt x="11352" y="3180"/>
                                <a:pt x="11396" y="3313"/>
                                <a:pt x="11451" y="3313"/>
                              </a:cubicBezTo>
                              <a:lnTo>
                                <a:pt x="12282" y="3313"/>
                              </a:lnTo>
                              <a:cubicBezTo>
                                <a:pt x="12337" y="3313"/>
                                <a:pt x="12380" y="3180"/>
                                <a:pt x="12380" y="3015"/>
                              </a:cubicBezTo>
                              <a:lnTo>
                                <a:pt x="12380" y="1557"/>
                              </a:lnTo>
                              <a:lnTo>
                                <a:pt x="12862" y="1557"/>
                              </a:lnTo>
                              <a:cubicBezTo>
                                <a:pt x="12916" y="1557"/>
                                <a:pt x="12960" y="1425"/>
                                <a:pt x="12960" y="1259"/>
                              </a:cubicBezTo>
                              <a:lnTo>
                                <a:pt x="12960" y="0"/>
                              </a:lnTo>
                              <a:lnTo>
                                <a:pt x="10784" y="0"/>
                              </a:lnTo>
                              <a:lnTo>
                                <a:pt x="10784" y="1259"/>
                              </a:lnTo>
                              <a:close/>
                            </a:path>
                          </a:pathLst>
                        </a:custGeom>
                        <a:solidFill>
                          <a:schemeClr val="bg1">
                            <a:lumMod val="85000"/>
                          </a:schemeClr>
                        </a:solidFill>
                        <a:ln w="12700">
                          <a:miter lim="400000"/>
                        </a:ln>
                      </wps:spPr>
                      <wps:bodyPr lIns="38100" tIns="38100" rIns="38100" bIns="38100" anchor="ctr"/>
                    </wps:wsp>
                    <wps:wsp>
                      <wps:cNvPr id="53" name="Rectangle"/>
                      <wps:cNvSpPr/>
                      <wps:spPr>
                        <a:xfrm>
                          <a:off x="0" y="762000"/>
                          <a:ext cx="6858000" cy="110490"/>
                        </a:xfrm>
                        <a:prstGeom prst="rect">
                          <a:avLst/>
                        </a:prstGeom>
                        <a:solidFill>
                          <a:schemeClr val="accent1"/>
                        </a:solidFill>
                        <a:ln w="12700">
                          <a:miter lim="400000"/>
                        </a:ln>
                      </wps:spPr>
                      <wps:bodyPr lIns="38100" tIns="38100" rIns="38100" bIns="38100" anchor="ctr"/>
                    </wps:wsp>
                    <wps:wsp>
                      <wps:cNvPr id="54" name="Rectangle"/>
                      <wps:cNvSpPr/>
                      <wps:spPr>
                        <a:xfrm>
                          <a:off x="0" y="873760"/>
                          <a:ext cx="6858000" cy="35561"/>
                        </a:xfrm>
                        <a:prstGeom prst="rect">
                          <a:avLst/>
                        </a:prstGeom>
                        <a:solidFill>
                          <a:schemeClr val="accent2"/>
                        </a:solidFill>
                        <a:ln w="12700">
                          <a:miter lim="400000"/>
                        </a:ln>
                      </wps:spPr>
                      <wps:bodyPr lIns="38100" tIns="38100" rIns="38100" bIns="38100" anchor="ctr"/>
                    </wps:wsp>
                  </wpg:wgp>
                </a:graphicData>
              </a:graphic>
              <wp14:sizeRelH relativeFrom="margin">
                <wp14:pctWidth>100000</wp14:pctWidth>
              </wp14:sizeRelH>
              <wp14:sizeRelV relativeFrom="margin">
                <wp14:pctHeight>0</wp14:pctHeight>
              </wp14:sizeRelV>
            </wp:anchor>
          </w:drawing>
        </mc:Choice>
        <mc:Fallback xmlns:arto="http://schemas.microsoft.com/office/word/2006/arto" xmlns:adec="http://schemas.microsoft.com/office/drawing/2017/decorative" xmlns:a14="http://schemas.microsoft.com/office/drawing/2010/main" xmlns:pic="http://schemas.openxmlformats.org/drawingml/2006/picture" xmlns:a="http://schemas.openxmlformats.org/drawingml/2006/main">
          <w:pict w14:anchorId="7F222C68">
            <v:group id="Group 45" style="position:absolute;margin-left:0;margin-top:0;width:540pt;height:71.3pt;z-index:251729920;mso-width-percent:1000;mso-position-horizontal:center;mso-position-horizontal-relative:page;mso-position-vertical:top;mso-position-vertical-relative:page;mso-width-percent:1000;mso-width-relative:margin;mso-height-relative:margin" alt="&quot;&quot;" coordsize="68580,9093" o:spid="_x0000_s1026" w14:anchorId="5663C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">
              <v:shape id="Shape" style="position:absolute;width:25082;height:8280;visibility:visible;mso-wrap-style:square;v-text-anchor:middle" coordsize="21600,21600" o:spid="_x0000_s1027" fillcolor="#d8d8d8 [2732]" stroked="f" strokeweight="1pt" path="m19347,5764r-350,l18997,4704v,-132,-33,-198,-66,-198l18319,4506v-44,,-66,99,-66,198l18253,5764r-350,c17860,5764,17838,5864,17838,5963r,1855c17838,7951,17871,8017,17903,8017r350,l18253,9077v,133,33,199,66,199l18931,9276v44,,66,-99,66,-199l18997,8017r350,c19391,8017,19413,7918,19413,7818r,-1822c19413,5864,19380,5764,19347,5764xm21523,12291r-317,l21206,11330v,-99,-33,-199,-65,-199l20594,11131v-33,,-66,100,-66,199l20528,12291r-317,c20178,12291,20145,12390,20145,12490r,1656c20145,14245,20178,14345,20211,14345r317,l20528,15272v,100,33,199,66,199l21141,15471v32,,65,-99,65,-199l21206,14312r317,c21556,14312,21589,14212,21589,14113r,-1657c21589,12390,21556,12291,21523,12291xm19347,19082r-350,l18997,18022v,-132,-33,-199,-66,-199l18319,17823v-44,,-66,100,-66,199l18253,19082r-350,c17860,19082,17838,19182,17838,19281r,1855c17838,21269,17871,21335,17903,21335r350,l18253,21567r744,l18997,21335r350,c19391,21335,19413,21236,19413,21136r,-1855c19413,19182,19380,19082,19347,19082xm6135,1921r591,l6726,3710v,199,55,365,120,365l7874,4075v66,,121,-166,121,-365l7995,1921r590,c8651,1921,8706,1756,8706,1557r,-1391l8706,166,8706,,6015,r,1557c6015,1756,6070,1921,6135,1921xm8399,5267r,2816c8399,8249,8443,8415,8509,8415r536,l9045,10038v,166,43,331,109,331l10084,10369v54,,109,-132,109,-331l10193,8415r536,c10784,8415,10838,8282,10838,8083r,-1258l10838,6825r,-1558c10838,5102,10795,4936,10729,4936r-536,l10193,3346v,-166,-44,-331,-109,-331l9154,3015v-55,,-109,132,-109,331l9045,4936r-536,c8454,4936,8399,5069,8399,5267xm20156,r,828c20156,928,20189,1027,20222,1027r317,l20539,1988v,99,33,199,66,199l21152,2187v32,,65,-100,65,-199l21217,1027r317,c21567,1027,21600,928,21600,828r,-828l20156,xm6475,17558r-657,l5818,15571v,-232,-54,-398,-131,-398l4539,15173v-11,,-11,,-22,l4517,11396v,-232,-66,-463,-153,-463l3631,10933r,-2220c3631,8481,3565,8249,3478,8249r-1039,l2439,5002r1039,c3533,5002,3576,4903,3598,4804r,3313c3598,8348,3653,8514,3729,8514r657,l4386,10502v,232,54,397,131,397l5665,10899v77,,131,-165,131,-397l5796,8514r657,c6529,8514,6584,8348,6584,8117r,-3446c6584,4439,6529,4274,6453,4274r-657,l5796,2286v,-232,-54,-398,-131,-398l4517,1888v-11,,-11,,-22,l4495,,1170,r,828l,828,,11993r1192,l1192,14113,,14113r,7454l2450,21567r,-3247l3489,18320v54,,98,-99,120,-199l3609,21434v,67,,100,11,166l6595,21600v11,-33,11,-99,11,-166l6606,17989v,-232,-66,-431,-131,-431xm3642,2385r733,c4386,2385,4397,2385,4407,2352r,1922l3751,4274v-43,,-76,66,-109,165l3642,2385xm2078,17061r-602,l1476,15670r602,l2078,17061xm2078,10933r-602,l1476,9044r602,l2078,10933xm2078,3777r-602,l1476,2385r602,l2078,3777xm4407,17558r-656,c3708,17558,3675,17625,3642,17724r,-2054l4375,15670v11,,22,,32,-33l4407,17558xm8706,14875r,-1392l8706,13483r,-1722c8706,11562,8651,11396,8585,11396r-590,l7995,9607v,-198,-55,-364,-121,-364l6846,9243v-65,,-120,166,-120,364l6726,11396r-591,c6070,11396,6015,11562,6015,11761r,3114c6015,15074,6070,15239,6135,15239r591,l6726,17028v,199,55,365,120,365l7874,17393v66,,121,-166,121,-365l7995,15239r590,c8651,15239,8706,15074,8706,14875xm15005,5499r-426,l14579,4207v,-132,-44,-265,-88,-265l13737,3942v-44,,-88,133,-88,265l13649,5499r-427,c13179,5499,13135,5632,13135,5764r,2286c13135,8183,13179,8315,13222,8315r427,l13649,9607v,133,44,265,88,265l14491,9872v44,,88,-132,88,-265l14579,8315r426,c15049,8315,15093,8183,15093,8050r,-2286c15093,5632,15060,5499,15005,5499xm17171,12059r-394,l16777,10899v,-132,-33,-232,-77,-232l16022,10667v-43,,-76,100,-76,232l15946,12059r-394,c15508,12059,15475,12158,15475,12291r,2054c15475,14477,15508,14577,15552,14577r394,l15946,15769v,133,33,232,76,232l16700,16001v44,,77,-99,77,-232l16777,14577r394,c17214,14577,17247,14477,17247,14345r,-2054c17247,12158,17214,12059,17171,12059xm15005,18817r-426,l14579,17525v,-132,-44,-265,-88,-265l13737,17260v-44,,-88,133,-88,265l13649,18817r-427,c13179,18817,13135,18950,13135,19082r,2286c13135,21467,13157,21567,13190,21600r1859,c15082,21567,15104,21467,15104,21368r,-2286c15093,18917,15060,18817,15005,18817xm10718,18221r-536,l10182,16631v,-166,-44,-332,-109,-332l9143,16299v-55,,-109,133,-109,332l9034,18221r-536,c8443,18221,8388,18353,8388,18552r,2816c8388,21467,8399,21534,8421,21600r2363,c10805,21534,10816,21467,10816,21368r,-1259l10816,20109r,-1557c10827,18387,10773,18221,10718,18221xm15486,1027v,133,33,232,77,232l15957,1259r,1193c15957,2584,15989,2683,16033,2683r678,c16755,2683,16788,2584,16788,2452r,-1193l17182,1259v43,,76,-99,76,-232l17258,,15486,r,1027xm12862,11761r-482,l12380,10303v,-166,-43,-298,-98,-298l11451,10005v-55,,-99,132,-99,298l11352,11761r-481,c10816,11761,10773,11893,10773,12059r,2518c10773,14742,10816,14875,10871,14875r481,l11352,16333v,165,44,298,99,298l12282,16631v55,,98,-133,98,-298l12380,14875r482,c12916,14875,12960,14742,12960,14577r,-2518c12949,11893,12905,11761,12862,11761xm10773,1259v,166,43,298,98,298l11352,1557r,1458c11352,3180,11396,3313,11451,3313r831,c12337,3313,12380,3180,12380,3015r,-1458l12862,1557v54,,98,-132,98,-298l12960,,10784,r,1259l10773,12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">
                <v:stroke miterlimit="4" joinstyle="miter"/>
                <v:path arrowok="t" o:connecttype="custom" o:connectlocs="1254125,414021;1254125,414021;1254125,414021;1254125,414021" o:connectangles="0,90,180,270" o:extrusionok="f"/>
              </v:shape>
              <v:rect id="Rectangle" style="position:absolute;top:7620;width:68580;height:1104;visibility:visible;mso-wrap-style:square;v-text-anchor:middle" o:spid="_x0000_s1028" fillcolor="#264d2b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">
                <v:stroke miterlimit="4"/>
                <v:textbox inset="3pt,3pt,3pt,3pt"/>
              </v:rect>
              <v:rect id="Rectangle" style="position:absolute;top:8737;width:68580;height:356;visibility:visible;mso-wrap-style:square;v-text-anchor:middle" o:spid="_x0000_s1029" fillcolor="#60b966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">
                <v:stroke miterlimit="4"/>
                <v:textbox inset="3pt,3pt,3pt,3pt"/>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5B0"/>
    <w:multiLevelType w:val="hybridMultilevel"/>
    <w:tmpl w:val="08866F0C"/>
    <w:lvl w:ilvl="0" w:tplc="87869B7E">
      <w:start w:val="1"/>
      <w:numFmt w:val="bullet"/>
      <w:pStyle w:val="Graphbullet4"/>
      <w:lvlText w:val=""/>
      <w:lvlJc w:val="left"/>
      <w:pPr>
        <w:ind w:left="720" w:hanging="360"/>
      </w:pPr>
      <w:rPr>
        <w:rFonts w:ascii="Symbol" w:hAnsi="Symbol" w:hint="default"/>
        <w:color w:val="5E5E5E" w:themeColor="text2"/>
        <w:u w:color="264D2B"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B0354"/>
    <w:multiLevelType w:val="hybridMultilevel"/>
    <w:tmpl w:val="A1281CDC"/>
    <w:lvl w:ilvl="0" w:tplc="AEA2F03A">
      <w:start w:val="1"/>
      <w:numFmt w:val="bullet"/>
      <w:pStyle w:val="Graphbullet3"/>
      <w:lvlText w:val=""/>
      <w:lvlJc w:val="left"/>
      <w:pPr>
        <w:ind w:left="720" w:hanging="360"/>
      </w:pPr>
      <w:rPr>
        <w:rFonts w:ascii="Symbol" w:hAnsi="Symbol" w:hint="default"/>
        <w:color w:val="A6A6A6" w:themeColor="background1" w:themeShade="A6"/>
        <w:u w:color="264D2B"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23B8B"/>
    <w:multiLevelType w:val="hybridMultilevel"/>
    <w:tmpl w:val="E130A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A80496"/>
    <w:multiLevelType w:val="hybridMultilevel"/>
    <w:tmpl w:val="7F56AB60"/>
    <w:lvl w:ilvl="0" w:tplc="325A0DDC">
      <w:start w:val="1"/>
      <w:numFmt w:val="bullet"/>
      <w:lvlText w:val="o"/>
      <w:lvlJc w:val="left"/>
      <w:pPr>
        <w:ind w:left="720" w:hanging="360"/>
      </w:pPr>
      <w:rPr>
        <w:rFonts w:ascii="&quot;&quot;&quot;Courier New&quot;&quot;,serif&quot;,serif" w:hAnsi="&quot;&quot;&quot;Courier New&quot;&quot;,serif&quot;,serif" w:hint="default"/>
      </w:rPr>
    </w:lvl>
    <w:lvl w:ilvl="1" w:tplc="FB9E743A">
      <w:start w:val="1"/>
      <w:numFmt w:val="bullet"/>
      <w:lvlText w:val="o"/>
      <w:lvlJc w:val="left"/>
      <w:pPr>
        <w:ind w:left="1440" w:hanging="360"/>
      </w:pPr>
      <w:rPr>
        <w:rFonts w:ascii="Courier New" w:hAnsi="Courier New" w:hint="default"/>
      </w:rPr>
    </w:lvl>
    <w:lvl w:ilvl="2" w:tplc="668468BC">
      <w:start w:val="1"/>
      <w:numFmt w:val="bullet"/>
      <w:lvlText w:val=""/>
      <w:lvlJc w:val="left"/>
      <w:pPr>
        <w:ind w:left="2160" w:hanging="360"/>
      </w:pPr>
      <w:rPr>
        <w:rFonts w:ascii="Wingdings" w:hAnsi="Wingdings" w:hint="default"/>
      </w:rPr>
    </w:lvl>
    <w:lvl w:ilvl="3" w:tplc="85BE35DE">
      <w:start w:val="1"/>
      <w:numFmt w:val="bullet"/>
      <w:lvlText w:val=""/>
      <w:lvlJc w:val="left"/>
      <w:pPr>
        <w:ind w:left="2880" w:hanging="360"/>
      </w:pPr>
      <w:rPr>
        <w:rFonts w:ascii="Symbol" w:hAnsi="Symbol" w:hint="default"/>
      </w:rPr>
    </w:lvl>
    <w:lvl w:ilvl="4" w:tplc="FA647432">
      <w:start w:val="1"/>
      <w:numFmt w:val="bullet"/>
      <w:lvlText w:val="o"/>
      <w:lvlJc w:val="left"/>
      <w:pPr>
        <w:ind w:left="3600" w:hanging="360"/>
      </w:pPr>
      <w:rPr>
        <w:rFonts w:ascii="Courier New" w:hAnsi="Courier New" w:hint="default"/>
      </w:rPr>
    </w:lvl>
    <w:lvl w:ilvl="5" w:tplc="03DA2B9C">
      <w:start w:val="1"/>
      <w:numFmt w:val="bullet"/>
      <w:lvlText w:val=""/>
      <w:lvlJc w:val="left"/>
      <w:pPr>
        <w:ind w:left="4320" w:hanging="360"/>
      </w:pPr>
      <w:rPr>
        <w:rFonts w:ascii="Wingdings" w:hAnsi="Wingdings" w:hint="default"/>
      </w:rPr>
    </w:lvl>
    <w:lvl w:ilvl="6" w:tplc="8C82D628">
      <w:start w:val="1"/>
      <w:numFmt w:val="bullet"/>
      <w:lvlText w:val=""/>
      <w:lvlJc w:val="left"/>
      <w:pPr>
        <w:ind w:left="5040" w:hanging="360"/>
      </w:pPr>
      <w:rPr>
        <w:rFonts w:ascii="Symbol" w:hAnsi="Symbol" w:hint="default"/>
      </w:rPr>
    </w:lvl>
    <w:lvl w:ilvl="7" w:tplc="7DD25130">
      <w:start w:val="1"/>
      <w:numFmt w:val="bullet"/>
      <w:lvlText w:val="o"/>
      <w:lvlJc w:val="left"/>
      <w:pPr>
        <w:ind w:left="5760" w:hanging="360"/>
      </w:pPr>
      <w:rPr>
        <w:rFonts w:ascii="Courier New" w:hAnsi="Courier New" w:hint="default"/>
      </w:rPr>
    </w:lvl>
    <w:lvl w:ilvl="8" w:tplc="0302A5A6">
      <w:start w:val="1"/>
      <w:numFmt w:val="bullet"/>
      <w:lvlText w:val=""/>
      <w:lvlJc w:val="left"/>
      <w:pPr>
        <w:ind w:left="6480" w:hanging="360"/>
      </w:pPr>
      <w:rPr>
        <w:rFonts w:ascii="Wingdings" w:hAnsi="Wingdings" w:hint="default"/>
      </w:rPr>
    </w:lvl>
  </w:abstractNum>
  <w:abstractNum w:abstractNumId="4" w15:restartNumberingAfterBreak="0">
    <w:nsid w:val="0AF42981"/>
    <w:multiLevelType w:val="hybridMultilevel"/>
    <w:tmpl w:val="43E2B2B6"/>
    <w:lvl w:ilvl="0" w:tplc="6A466910">
      <w:start w:val="1"/>
      <w:numFmt w:val="bullet"/>
      <w:lvlText w:val="·"/>
      <w:lvlJc w:val="left"/>
      <w:pPr>
        <w:ind w:left="720" w:hanging="360"/>
      </w:pPr>
      <w:rPr>
        <w:rFonts w:ascii="Symbol" w:hAnsi="Symbol" w:hint="default"/>
      </w:rPr>
    </w:lvl>
    <w:lvl w:ilvl="1" w:tplc="121C1856">
      <w:start w:val="1"/>
      <w:numFmt w:val="bullet"/>
      <w:lvlText w:val="o"/>
      <w:lvlJc w:val="left"/>
      <w:pPr>
        <w:ind w:left="1440" w:hanging="360"/>
      </w:pPr>
      <w:rPr>
        <w:rFonts w:ascii="Courier New" w:hAnsi="Courier New" w:hint="default"/>
      </w:rPr>
    </w:lvl>
    <w:lvl w:ilvl="2" w:tplc="1D1409EE">
      <w:start w:val="1"/>
      <w:numFmt w:val="bullet"/>
      <w:lvlText w:val=""/>
      <w:lvlJc w:val="left"/>
      <w:pPr>
        <w:ind w:left="2160" w:hanging="360"/>
      </w:pPr>
      <w:rPr>
        <w:rFonts w:ascii="Wingdings" w:hAnsi="Wingdings" w:hint="default"/>
      </w:rPr>
    </w:lvl>
    <w:lvl w:ilvl="3" w:tplc="4184EA3E">
      <w:start w:val="1"/>
      <w:numFmt w:val="bullet"/>
      <w:lvlText w:val=""/>
      <w:lvlJc w:val="left"/>
      <w:pPr>
        <w:ind w:left="2880" w:hanging="360"/>
      </w:pPr>
      <w:rPr>
        <w:rFonts w:ascii="Symbol" w:hAnsi="Symbol" w:hint="default"/>
      </w:rPr>
    </w:lvl>
    <w:lvl w:ilvl="4" w:tplc="E03AB5EC">
      <w:start w:val="1"/>
      <w:numFmt w:val="bullet"/>
      <w:lvlText w:val="o"/>
      <w:lvlJc w:val="left"/>
      <w:pPr>
        <w:ind w:left="3600" w:hanging="360"/>
      </w:pPr>
      <w:rPr>
        <w:rFonts w:ascii="Courier New" w:hAnsi="Courier New" w:hint="default"/>
      </w:rPr>
    </w:lvl>
    <w:lvl w:ilvl="5" w:tplc="8C366F5C">
      <w:start w:val="1"/>
      <w:numFmt w:val="bullet"/>
      <w:lvlText w:val=""/>
      <w:lvlJc w:val="left"/>
      <w:pPr>
        <w:ind w:left="4320" w:hanging="360"/>
      </w:pPr>
      <w:rPr>
        <w:rFonts w:ascii="Wingdings" w:hAnsi="Wingdings" w:hint="default"/>
      </w:rPr>
    </w:lvl>
    <w:lvl w:ilvl="6" w:tplc="9ABEE1A2">
      <w:start w:val="1"/>
      <w:numFmt w:val="bullet"/>
      <w:lvlText w:val=""/>
      <w:lvlJc w:val="left"/>
      <w:pPr>
        <w:ind w:left="5040" w:hanging="360"/>
      </w:pPr>
      <w:rPr>
        <w:rFonts w:ascii="Symbol" w:hAnsi="Symbol" w:hint="default"/>
      </w:rPr>
    </w:lvl>
    <w:lvl w:ilvl="7" w:tplc="B1B2A2E6">
      <w:start w:val="1"/>
      <w:numFmt w:val="bullet"/>
      <w:lvlText w:val="o"/>
      <w:lvlJc w:val="left"/>
      <w:pPr>
        <w:ind w:left="5760" w:hanging="360"/>
      </w:pPr>
      <w:rPr>
        <w:rFonts w:ascii="Courier New" w:hAnsi="Courier New" w:hint="default"/>
      </w:rPr>
    </w:lvl>
    <w:lvl w:ilvl="8" w:tplc="CFFCB258">
      <w:start w:val="1"/>
      <w:numFmt w:val="bullet"/>
      <w:lvlText w:val=""/>
      <w:lvlJc w:val="left"/>
      <w:pPr>
        <w:ind w:left="6480" w:hanging="360"/>
      </w:pPr>
      <w:rPr>
        <w:rFonts w:ascii="Wingdings" w:hAnsi="Wingdings" w:hint="default"/>
      </w:rPr>
    </w:lvl>
  </w:abstractNum>
  <w:abstractNum w:abstractNumId="5" w15:restartNumberingAfterBreak="0">
    <w:nsid w:val="1038531C"/>
    <w:multiLevelType w:val="hybridMultilevel"/>
    <w:tmpl w:val="723CDA5E"/>
    <w:lvl w:ilvl="0" w:tplc="FDE84FBC">
      <w:start w:val="1"/>
      <w:numFmt w:val="bullet"/>
      <w:lvlText w:val="·"/>
      <w:lvlJc w:val="left"/>
      <w:pPr>
        <w:ind w:left="720" w:hanging="360"/>
      </w:pPr>
      <w:rPr>
        <w:rFonts w:ascii="Symbol" w:hAnsi="Symbol" w:hint="default"/>
      </w:rPr>
    </w:lvl>
    <w:lvl w:ilvl="1" w:tplc="35068936">
      <w:start w:val="1"/>
      <w:numFmt w:val="bullet"/>
      <w:lvlText w:val="o"/>
      <w:lvlJc w:val="left"/>
      <w:pPr>
        <w:ind w:left="1440" w:hanging="360"/>
      </w:pPr>
      <w:rPr>
        <w:rFonts w:ascii="Courier New" w:hAnsi="Courier New" w:hint="default"/>
      </w:rPr>
    </w:lvl>
    <w:lvl w:ilvl="2" w:tplc="4FC0DC5C">
      <w:start w:val="1"/>
      <w:numFmt w:val="bullet"/>
      <w:lvlText w:val=""/>
      <w:lvlJc w:val="left"/>
      <w:pPr>
        <w:ind w:left="2160" w:hanging="360"/>
      </w:pPr>
      <w:rPr>
        <w:rFonts w:ascii="Wingdings" w:hAnsi="Wingdings" w:hint="default"/>
      </w:rPr>
    </w:lvl>
    <w:lvl w:ilvl="3" w:tplc="2DC8B3D6">
      <w:start w:val="1"/>
      <w:numFmt w:val="bullet"/>
      <w:lvlText w:val=""/>
      <w:lvlJc w:val="left"/>
      <w:pPr>
        <w:ind w:left="2880" w:hanging="360"/>
      </w:pPr>
      <w:rPr>
        <w:rFonts w:ascii="Symbol" w:hAnsi="Symbol" w:hint="default"/>
      </w:rPr>
    </w:lvl>
    <w:lvl w:ilvl="4" w:tplc="98207EAC">
      <w:start w:val="1"/>
      <w:numFmt w:val="bullet"/>
      <w:lvlText w:val="o"/>
      <w:lvlJc w:val="left"/>
      <w:pPr>
        <w:ind w:left="3600" w:hanging="360"/>
      </w:pPr>
      <w:rPr>
        <w:rFonts w:ascii="Courier New" w:hAnsi="Courier New" w:hint="default"/>
      </w:rPr>
    </w:lvl>
    <w:lvl w:ilvl="5" w:tplc="03DA43F0">
      <w:start w:val="1"/>
      <w:numFmt w:val="bullet"/>
      <w:lvlText w:val=""/>
      <w:lvlJc w:val="left"/>
      <w:pPr>
        <w:ind w:left="4320" w:hanging="360"/>
      </w:pPr>
      <w:rPr>
        <w:rFonts w:ascii="Wingdings" w:hAnsi="Wingdings" w:hint="default"/>
      </w:rPr>
    </w:lvl>
    <w:lvl w:ilvl="6" w:tplc="9CF04A30">
      <w:start w:val="1"/>
      <w:numFmt w:val="bullet"/>
      <w:lvlText w:val=""/>
      <w:lvlJc w:val="left"/>
      <w:pPr>
        <w:ind w:left="5040" w:hanging="360"/>
      </w:pPr>
      <w:rPr>
        <w:rFonts w:ascii="Symbol" w:hAnsi="Symbol" w:hint="default"/>
      </w:rPr>
    </w:lvl>
    <w:lvl w:ilvl="7" w:tplc="84D2DF72">
      <w:start w:val="1"/>
      <w:numFmt w:val="bullet"/>
      <w:lvlText w:val="o"/>
      <w:lvlJc w:val="left"/>
      <w:pPr>
        <w:ind w:left="5760" w:hanging="360"/>
      </w:pPr>
      <w:rPr>
        <w:rFonts w:ascii="Courier New" w:hAnsi="Courier New" w:hint="default"/>
      </w:rPr>
    </w:lvl>
    <w:lvl w:ilvl="8" w:tplc="B8E82DC2">
      <w:start w:val="1"/>
      <w:numFmt w:val="bullet"/>
      <w:lvlText w:val=""/>
      <w:lvlJc w:val="left"/>
      <w:pPr>
        <w:ind w:left="6480" w:hanging="360"/>
      </w:pPr>
      <w:rPr>
        <w:rFonts w:ascii="Wingdings" w:hAnsi="Wingdings" w:hint="default"/>
      </w:rPr>
    </w:lvl>
  </w:abstractNum>
  <w:abstractNum w:abstractNumId="6" w15:restartNumberingAfterBreak="0">
    <w:nsid w:val="12D6478B"/>
    <w:multiLevelType w:val="hybridMultilevel"/>
    <w:tmpl w:val="787CA3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5F57AF7"/>
    <w:multiLevelType w:val="multilevel"/>
    <w:tmpl w:val="929C0FC4"/>
    <w:styleLink w:val="BullettedList"/>
    <w:lvl w:ilvl="0">
      <w:start w:val="1"/>
      <w:numFmt w:val="bullet"/>
      <w:pStyle w:val="Bullets"/>
      <w:lvlText w:val=""/>
      <w:lvlJc w:val="left"/>
      <w:pPr>
        <w:ind w:left="530" w:hanging="360"/>
      </w:pPr>
      <w:rPr>
        <w:rFonts w:ascii="Symbol" w:hAnsi="Symbol" w:hint="default"/>
        <w:color w:val="60B966" w:themeColor="accent2"/>
      </w:rPr>
    </w:lvl>
    <w:lvl w:ilvl="1">
      <w:start w:val="1"/>
      <w:numFmt w:val="bullet"/>
      <w:pStyle w:val="ListBullet2"/>
      <w:lvlText w:val="o"/>
      <w:lvlJc w:val="left"/>
      <w:pPr>
        <w:ind w:left="1440" w:hanging="360"/>
      </w:pPr>
      <w:rPr>
        <w:rFonts w:ascii="Courier New" w:hAnsi="Courier New" w:hint="default"/>
        <w:color w:val="60B966" w:themeColor="accent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968629D"/>
    <w:multiLevelType w:val="hybridMultilevel"/>
    <w:tmpl w:val="C3981D3A"/>
    <w:lvl w:ilvl="0" w:tplc="7090DEF4">
      <w:start w:val="1"/>
      <w:numFmt w:val="bullet"/>
      <w:lvlText w:val="-"/>
      <w:lvlJc w:val="left"/>
      <w:pPr>
        <w:ind w:left="720" w:hanging="360"/>
      </w:pPr>
      <w:rPr>
        <w:rFonts w:ascii="Trebuchet MS" w:eastAsiaTheme="minorHAnsi" w:hAnsi="Trebuchet M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A277AFC"/>
    <w:multiLevelType w:val="hybridMultilevel"/>
    <w:tmpl w:val="22A46128"/>
    <w:lvl w:ilvl="0" w:tplc="94AE65E6">
      <w:start w:val="1"/>
      <w:numFmt w:val="bullet"/>
      <w:pStyle w:val="Graphbullet"/>
      <w:lvlText w:val=""/>
      <w:lvlJc w:val="left"/>
      <w:pPr>
        <w:ind w:left="720" w:hanging="360"/>
      </w:pPr>
      <w:rPr>
        <w:rFonts w:ascii="Symbol" w:hAnsi="Symbol" w:hint="default"/>
        <w:color w:val="264D2B" w:themeColor="accent1"/>
        <w:u w:color="264D2B"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B0C39A"/>
    <w:multiLevelType w:val="hybridMultilevel"/>
    <w:tmpl w:val="7050370A"/>
    <w:lvl w:ilvl="0" w:tplc="CFB4A608">
      <w:start w:val="1"/>
      <w:numFmt w:val="bullet"/>
      <w:lvlText w:val="·"/>
      <w:lvlJc w:val="left"/>
      <w:pPr>
        <w:ind w:left="720" w:hanging="360"/>
      </w:pPr>
      <w:rPr>
        <w:rFonts w:ascii="Symbol" w:hAnsi="Symbol" w:hint="default"/>
      </w:rPr>
    </w:lvl>
    <w:lvl w:ilvl="1" w:tplc="0D2A5C82">
      <w:start w:val="1"/>
      <w:numFmt w:val="bullet"/>
      <w:lvlText w:val="o"/>
      <w:lvlJc w:val="left"/>
      <w:pPr>
        <w:ind w:left="1440" w:hanging="360"/>
      </w:pPr>
      <w:rPr>
        <w:rFonts w:ascii="Courier New" w:hAnsi="Courier New" w:hint="default"/>
      </w:rPr>
    </w:lvl>
    <w:lvl w:ilvl="2" w:tplc="78DE5DC8">
      <w:start w:val="1"/>
      <w:numFmt w:val="bullet"/>
      <w:lvlText w:val=""/>
      <w:lvlJc w:val="left"/>
      <w:pPr>
        <w:ind w:left="2160" w:hanging="360"/>
      </w:pPr>
      <w:rPr>
        <w:rFonts w:ascii="Wingdings" w:hAnsi="Wingdings" w:hint="default"/>
      </w:rPr>
    </w:lvl>
    <w:lvl w:ilvl="3" w:tplc="361E6642">
      <w:start w:val="1"/>
      <w:numFmt w:val="bullet"/>
      <w:lvlText w:val=""/>
      <w:lvlJc w:val="left"/>
      <w:pPr>
        <w:ind w:left="2880" w:hanging="360"/>
      </w:pPr>
      <w:rPr>
        <w:rFonts w:ascii="Symbol" w:hAnsi="Symbol" w:hint="default"/>
      </w:rPr>
    </w:lvl>
    <w:lvl w:ilvl="4" w:tplc="47888EC2">
      <w:start w:val="1"/>
      <w:numFmt w:val="bullet"/>
      <w:lvlText w:val="o"/>
      <w:lvlJc w:val="left"/>
      <w:pPr>
        <w:ind w:left="3600" w:hanging="360"/>
      </w:pPr>
      <w:rPr>
        <w:rFonts w:ascii="Courier New" w:hAnsi="Courier New" w:hint="default"/>
      </w:rPr>
    </w:lvl>
    <w:lvl w:ilvl="5" w:tplc="0F50CAE8">
      <w:start w:val="1"/>
      <w:numFmt w:val="bullet"/>
      <w:lvlText w:val=""/>
      <w:lvlJc w:val="left"/>
      <w:pPr>
        <w:ind w:left="4320" w:hanging="360"/>
      </w:pPr>
      <w:rPr>
        <w:rFonts w:ascii="Wingdings" w:hAnsi="Wingdings" w:hint="default"/>
      </w:rPr>
    </w:lvl>
    <w:lvl w:ilvl="6" w:tplc="DB26CF86">
      <w:start w:val="1"/>
      <w:numFmt w:val="bullet"/>
      <w:lvlText w:val=""/>
      <w:lvlJc w:val="left"/>
      <w:pPr>
        <w:ind w:left="5040" w:hanging="360"/>
      </w:pPr>
      <w:rPr>
        <w:rFonts w:ascii="Symbol" w:hAnsi="Symbol" w:hint="default"/>
      </w:rPr>
    </w:lvl>
    <w:lvl w:ilvl="7" w:tplc="CA0E1F14">
      <w:start w:val="1"/>
      <w:numFmt w:val="bullet"/>
      <w:lvlText w:val="o"/>
      <w:lvlJc w:val="left"/>
      <w:pPr>
        <w:ind w:left="5760" w:hanging="360"/>
      </w:pPr>
      <w:rPr>
        <w:rFonts w:ascii="Courier New" w:hAnsi="Courier New" w:hint="default"/>
      </w:rPr>
    </w:lvl>
    <w:lvl w:ilvl="8" w:tplc="8B6E7A9E">
      <w:start w:val="1"/>
      <w:numFmt w:val="bullet"/>
      <w:lvlText w:val=""/>
      <w:lvlJc w:val="left"/>
      <w:pPr>
        <w:ind w:left="6480" w:hanging="360"/>
      </w:pPr>
      <w:rPr>
        <w:rFonts w:ascii="Wingdings" w:hAnsi="Wingdings" w:hint="default"/>
      </w:rPr>
    </w:lvl>
  </w:abstractNum>
  <w:abstractNum w:abstractNumId="11" w15:restartNumberingAfterBreak="0">
    <w:nsid w:val="1D517257"/>
    <w:multiLevelType w:val="hybridMultilevel"/>
    <w:tmpl w:val="C5F4D470"/>
    <w:lvl w:ilvl="0" w:tplc="52785874">
      <w:start w:val="1"/>
      <w:numFmt w:val="bullet"/>
      <w:lvlText w:val="·"/>
      <w:lvlJc w:val="left"/>
      <w:pPr>
        <w:ind w:left="720" w:hanging="360"/>
      </w:pPr>
      <w:rPr>
        <w:rFonts w:ascii="Symbol" w:hAnsi="Symbol" w:hint="default"/>
      </w:rPr>
    </w:lvl>
    <w:lvl w:ilvl="1" w:tplc="C7DA955A">
      <w:start w:val="1"/>
      <w:numFmt w:val="bullet"/>
      <w:lvlText w:val="o"/>
      <w:lvlJc w:val="left"/>
      <w:pPr>
        <w:ind w:left="1440" w:hanging="360"/>
      </w:pPr>
      <w:rPr>
        <w:rFonts w:ascii="Courier New" w:hAnsi="Courier New" w:hint="default"/>
      </w:rPr>
    </w:lvl>
    <w:lvl w:ilvl="2" w:tplc="1FBCEDEE">
      <w:start w:val="1"/>
      <w:numFmt w:val="bullet"/>
      <w:lvlText w:val=""/>
      <w:lvlJc w:val="left"/>
      <w:pPr>
        <w:ind w:left="2160" w:hanging="360"/>
      </w:pPr>
      <w:rPr>
        <w:rFonts w:ascii="Wingdings" w:hAnsi="Wingdings" w:hint="default"/>
      </w:rPr>
    </w:lvl>
    <w:lvl w:ilvl="3" w:tplc="6764FD72">
      <w:start w:val="1"/>
      <w:numFmt w:val="bullet"/>
      <w:lvlText w:val=""/>
      <w:lvlJc w:val="left"/>
      <w:pPr>
        <w:ind w:left="2880" w:hanging="360"/>
      </w:pPr>
      <w:rPr>
        <w:rFonts w:ascii="Symbol" w:hAnsi="Symbol" w:hint="default"/>
      </w:rPr>
    </w:lvl>
    <w:lvl w:ilvl="4" w:tplc="972608D6">
      <w:start w:val="1"/>
      <w:numFmt w:val="bullet"/>
      <w:lvlText w:val="o"/>
      <w:lvlJc w:val="left"/>
      <w:pPr>
        <w:ind w:left="3600" w:hanging="360"/>
      </w:pPr>
      <w:rPr>
        <w:rFonts w:ascii="Courier New" w:hAnsi="Courier New" w:hint="default"/>
      </w:rPr>
    </w:lvl>
    <w:lvl w:ilvl="5" w:tplc="7A989FA6">
      <w:start w:val="1"/>
      <w:numFmt w:val="bullet"/>
      <w:lvlText w:val=""/>
      <w:lvlJc w:val="left"/>
      <w:pPr>
        <w:ind w:left="4320" w:hanging="360"/>
      </w:pPr>
      <w:rPr>
        <w:rFonts w:ascii="Wingdings" w:hAnsi="Wingdings" w:hint="default"/>
      </w:rPr>
    </w:lvl>
    <w:lvl w:ilvl="6" w:tplc="54BC0572">
      <w:start w:val="1"/>
      <w:numFmt w:val="bullet"/>
      <w:lvlText w:val=""/>
      <w:lvlJc w:val="left"/>
      <w:pPr>
        <w:ind w:left="5040" w:hanging="360"/>
      </w:pPr>
      <w:rPr>
        <w:rFonts w:ascii="Symbol" w:hAnsi="Symbol" w:hint="default"/>
      </w:rPr>
    </w:lvl>
    <w:lvl w:ilvl="7" w:tplc="2DF4754A">
      <w:start w:val="1"/>
      <w:numFmt w:val="bullet"/>
      <w:lvlText w:val="o"/>
      <w:lvlJc w:val="left"/>
      <w:pPr>
        <w:ind w:left="5760" w:hanging="360"/>
      </w:pPr>
      <w:rPr>
        <w:rFonts w:ascii="Courier New" w:hAnsi="Courier New" w:hint="default"/>
      </w:rPr>
    </w:lvl>
    <w:lvl w:ilvl="8" w:tplc="12686A32">
      <w:start w:val="1"/>
      <w:numFmt w:val="bullet"/>
      <w:lvlText w:val=""/>
      <w:lvlJc w:val="left"/>
      <w:pPr>
        <w:ind w:left="6480" w:hanging="360"/>
      </w:pPr>
      <w:rPr>
        <w:rFonts w:ascii="Wingdings" w:hAnsi="Wingdings" w:hint="default"/>
      </w:rPr>
    </w:lvl>
  </w:abstractNum>
  <w:abstractNum w:abstractNumId="12" w15:restartNumberingAfterBreak="0">
    <w:nsid w:val="213A56D7"/>
    <w:multiLevelType w:val="hybridMultilevel"/>
    <w:tmpl w:val="056C6F42"/>
    <w:lvl w:ilvl="0" w:tplc="BF8AC644">
      <w:start w:val="1"/>
      <w:numFmt w:val="bullet"/>
      <w:lvlText w:val="·"/>
      <w:lvlJc w:val="left"/>
      <w:pPr>
        <w:ind w:left="720" w:hanging="360"/>
      </w:pPr>
      <w:rPr>
        <w:rFonts w:ascii="Symbol" w:hAnsi="Symbol" w:hint="default"/>
      </w:rPr>
    </w:lvl>
    <w:lvl w:ilvl="1" w:tplc="A8623494">
      <w:start w:val="1"/>
      <w:numFmt w:val="bullet"/>
      <w:lvlText w:val="o"/>
      <w:lvlJc w:val="left"/>
      <w:pPr>
        <w:ind w:left="1440" w:hanging="360"/>
      </w:pPr>
      <w:rPr>
        <w:rFonts w:ascii="Courier New" w:hAnsi="Courier New" w:hint="default"/>
      </w:rPr>
    </w:lvl>
    <w:lvl w:ilvl="2" w:tplc="6076E7E0">
      <w:start w:val="1"/>
      <w:numFmt w:val="bullet"/>
      <w:lvlText w:val=""/>
      <w:lvlJc w:val="left"/>
      <w:pPr>
        <w:ind w:left="2160" w:hanging="360"/>
      </w:pPr>
      <w:rPr>
        <w:rFonts w:ascii="Wingdings" w:hAnsi="Wingdings" w:hint="default"/>
      </w:rPr>
    </w:lvl>
    <w:lvl w:ilvl="3" w:tplc="0A441D34">
      <w:start w:val="1"/>
      <w:numFmt w:val="bullet"/>
      <w:lvlText w:val=""/>
      <w:lvlJc w:val="left"/>
      <w:pPr>
        <w:ind w:left="2880" w:hanging="360"/>
      </w:pPr>
      <w:rPr>
        <w:rFonts w:ascii="Symbol" w:hAnsi="Symbol" w:hint="default"/>
      </w:rPr>
    </w:lvl>
    <w:lvl w:ilvl="4" w:tplc="BB761B06">
      <w:start w:val="1"/>
      <w:numFmt w:val="bullet"/>
      <w:lvlText w:val="o"/>
      <w:lvlJc w:val="left"/>
      <w:pPr>
        <w:ind w:left="3600" w:hanging="360"/>
      </w:pPr>
      <w:rPr>
        <w:rFonts w:ascii="Courier New" w:hAnsi="Courier New" w:hint="default"/>
      </w:rPr>
    </w:lvl>
    <w:lvl w:ilvl="5" w:tplc="1C287A68">
      <w:start w:val="1"/>
      <w:numFmt w:val="bullet"/>
      <w:lvlText w:val=""/>
      <w:lvlJc w:val="left"/>
      <w:pPr>
        <w:ind w:left="4320" w:hanging="360"/>
      </w:pPr>
      <w:rPr>
        <w:rFonts w:ascii="Wingdings" w:hAnsi="Wingdings" w:hint="default"/>
      </w:rPr>
    </w:lvl>
    <w:lvl w:ilvl="6" w:tplc="4A7AB10E">
      <w:start w:val="1"/>
      <w:numFmt w:val="bullet"/>
      <w:lvlText w:val=""/>
      <w:lvlJc w:val="left"/>
      <w:pPr>
        <w:ind w:left="5040" w:hanging="360"/>
      </w:pPr>
      <w:rPr>
        <w:rFonts w:ascii="Symbol" w:hAnsi="Symbol" w:hint="default"/>
      </w:rPr>
    </w:lvl>
    <w:lvl w:ilvl="7" w:tplc="E480979A">
      <w:start w:val="1"/>
      <w:numFmt w:val="bullet"/>
      <w:lvlText w:val="o"/>
      <w:lvlJc w:val="left"/>
      <w:pPr>
        <w:ind w:left="5760" w:hanging="360"/>
      </w:pPr>
      <w:rPr>
        <w:rFonts w:ascii="Courier New" w:hAnsi="Courier New" w:hint="default"/>
      </w:rPr>
    </w:lvl>
    <w:lvl w:ilvl="8" w:tplc="9B0A4662">
      <w:start w:val="1"/>
      <w:numFmt w:val="bullet"/>
      <w:lvlText w:val=""/>
      <w:lvlJc w:val="left"/>
      <w:pPr>
        <w:ind w:left="6480" w:hanging="360"/>
      </w:pPr>
      <w:rPr>
        <w:rFonts w:ascii="Wingdings" w:hAnsi="Wingdings" w:hint="default"/>
      </w:rPr>
    </w:lvl>
  </w:abstractNum>
  <w:abstractNum w:abstractNumId="13" w15:restartNumberingAfterBreak="0">
    <w:nsid w:val="27BE5D17"/>
    <w:multiLevelType w:val="hybridMultilevel"/>
    <w:tmpl w:val="0F4A044E"/>
    <w:lvl w:ilvl="0" w:tplc="04090001">
      <w:start w:val="1"/>
      <w:numFmt w:val="bullet"/>
      <w:lvlText w:val=""/>
      <w:lvlJc w:val="left"/>
      <w:pPr>
        <w:ind w:left="360" w:hanging="360"/>
      </w:pPr>
      <w:rPr>
        <w:rFonts w:ascii="Symbol" w:hAnsi="Symbol" w:hint="default"/>
      </w:rPr>
    </w:lvl>
    <w:lvl w:ilvl="1" w:tplc="6C02EFCE">
      <w:numFmt w:val="bullet"/>
      <w:lvlText w:val="•"/>
      <w:lvlJc w:val="left"/>
      <w:pPr>
        <w:ind w:left="1440" w:hanging="72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98BA241"/>
    <w:multiLevelType w:val="hybridMultilevel"/>
    <w:tmpl w:val="FFFFFFFF"/>
    <w:lvl w:ilvl="0" w:tplc="C1F42FE2">
      <w:start w:val="1"/>
      <w:numFmt w:val="bullet"/>
      <w:lvlText w:val="o"/>
      <w:lvlJc w:val="left"/>
      <w:pPr>
        <w:ind w:left="720" w:hanging="360"/>
      </w:pPr>
      <w:rPr>
        <w:rFonts w:ascii="&quot;&quot;Courier New&quot;&quot;,serif" w:hAnsi="&quot;&quot;Courier New&quot;&quot;,serif" w:hint="default"/>
      </w:rPr>
    </w:lvl>
    <w:lvl w:ilvl="1" w:tplc="6CA0B900">
      <w:start w:val="1"/>
      <w:numFmt w:val="bullet"/>
      <w:lvlText w:val="o"/>
      <w:lvlJc w:val="left"/>
      <w:pPr>
        <w:ind w:left="1440" w:hanging="360"/>
      </w:pPr>
      <w:rPr>
        <w:rFonts w:ascii="Courier New" w:hAnsi="Courier New" w:hint="default"/>
      </w:rPr>
    </w:lvl>
    <w:lvl w:ilvl="2" w:tplc="A9BACEE8">
      <w:start w:val="1"/>
      <w:numFmt w:val="bullet"/>
      <w:lvlText w:val=""/>
      <w:lvlJc w:val="left"/>
      <w:pPr>
        <w:ind w:left="2160" w:hanging="360"/>
      </w:pPr>
      <w:rPr>
        <w:rFonts w:ascii="Wingdings" w:hAnsi="Wingdings" w:hint="default"/>
      </w:rPr>
    </w:lvl>
    <w:lvl w:ilvl="3" w:tplc="1E364192">
      <w:start w:val="1"/>
      <w:numFmt w:val="bullet"/>
      <w:lvlText w:val=""/>
      <w:lvlJc w:val="left"/>
      <w:pPr>
        <w:ind w:left="2880" w:hanging="360"/>
      </w:pPr>
      <w:rPr>
        <w:rFonts w:ascii="Symbol" w:hAnsi="Symbol" w:hint="default"/>
      </w:rPr>
    </w:lvl>
    <w:lvl w:ilvl="4" w:tplc="DF2AE0D0">
      <w:start w:val="1"/>
      <w:numFmt w:val="bullet"/>
      <w:lvlText w:val="o"/>
      <w:lvlJc w:val="left"/>
      <w:pPr>
        <w:ind w:left="3600" w:hanging="360"/>
      </w:pPr>
      <w:rPr>
        <w:rFonts w:ascii="Courier New" w:hAnsi="Courier New" w:hint="default"/>
      </w:rPr>
    </w:lvl>
    <w:lvl w:ilvl="5" w:tplc="4FBAEE2A">
      <w:start w:val="1"/>
      <w:numFmt w:val="bullet"/>
      <w:lvlText w:val=""/>
      <w:lvlJc w:val="left"/>
      <w:pPr>
        <w:ind w:left="4320" w:hanging="360"/>
      </w:pPr>
      <w:rPr>
        <w:rFonts w:ascii="Wingdings" w:hAnsi="Wingdings" w:hint="default"/>
      </w:rPr>
    </w:lvl>
    <w:lvl w:ilvl="6" w:tplc="58DA1BE6">
      <w:start w:val="1"/>
      <w:numFmt w:val="bullet"/>
      <w:lvlText w:val=""/>
      <w:lvlJc w:val="left"/>
      <w:pPr>
        <w:ind w:left="5040" w:hanging="360"/>
      </w:pPr>
      <w:rPr>
        <w:rFonts w:ascii="Symbol" w:hAnsi="Symbol" w:hint="default"/>
      </w:rPr>
    </w:lvl>
    <w:lvl w:ilvl="7" w:tplc="A66E77F8">
      <w:start w:val="1"/>
      <w:numFmt w:val="bullet"/>
      <w:lvlText w:val="o"/>
      <w:lvlJc w:val="left"/>
      <w:pPr>
        <w:ind w:left="5760" w:hanging="360"/>
      </w:pPr>
      <w:rPr>
        <w:rFonts w:ascii="Courier New" w:hAnsi="Courier New" w:hint="default"/>
      </w:rPr>
    </w:lvl>
    <w:lvl w:ilvl="8" w:tplc="CC8E1A4A">
      <w:start w:val="1"/>
      <w:numFmt w:val="bullet"/>
      <w:lvlText w:val=""/>
      <w:lvlJc w:val="left"/>
      <w:pPr>
        <w:ind w:left="6480" w:hanging="360"/>
      </w:pPr>
      <w:rPr>
        <w:rFonts w:ascii="Wingdings" w:hAnsi="Wingdings" w:hint="default"/>
      </w:rPr>
    </w:lvl>
  </w:abstractNum>
  <w:abstractNum w:abstractNumId="15" w15:restartNumberingAfterBreak="0">
    <w:nsid w:val="2BCEE92B"/>
    <w:multiLevelType w:val="hybridMultilevel"/>
    <w:tmpl w:val="529A7186"/>
    <w:lvl w:ilvl="0" w:tplc="8468125A">
      <w:start w:val="1"/>
      <w:numFmt w:val="bullet"/>
      <w:lvlText w:val="·"/>
      <w:lvlJc w:val="left"/>
      <w:pPr>
        <w:ind w:left="720" w:hanging="360"/>
      </w:pPr>
      <w:rPr>
        <w:rFonts w:ascii="Symbol" w:hAnsi="Symbol" w:hint="default"/>
      </w:rPr>
    </w:lvl>
    <w:lvl w:ilvl="1" w:tplc="62F4A5A0">
      <w:start w:val="1"/>
      <w:numFmt w:val="bullet"/>
      <w:lvlText w:val="o"/>
      <w:lvlJc w:val="left"/>
      <w:pPr>
        <w:ind w:left="1440" w:hanging="360"/>
      </w:pPr>
      <w:rPr>
        <w:rFonts w:ascii="Courier New" w:hAnsi="Courier New" w:hint="default"/>
      </w:rPr>
    </w:lvl>
    <w:lvl w:ilvl="2" w:tplc="552CEFCC">
      <w:start w:val="1"/>
      <w:numFmt w:val="bullet"/>
      <w:lvlText w:val=""/>
      <w:lvlJc w:val="left"/>
      <w:pPr>
        <w:ind w:left="2160" w:hanging="360"/>
      </w:pPr>
      <w:rPr>
        <w:rFonts w:ascii="Wingdings" w:hAnsi="Wingdings" w:hint="default"/>
      </w:rPr>
    </w:lvl>
    <w:lvl w:ilvl="3" w:tplc="F29AA568">
      <w:start w:val="1"/>
      <w:numFmt w:val="bullet"/>
      <w:lvlText w:val=""/>
      <w:lvlJc w:val="left"/>
      <w:pPr>
        <w:ind w:left="2880" w:hanging="360"/>
      </w:pPr>
      <w:rPr>
        <w:rFonts w:ascii="Symbol" w:hAnsi="Symbol" w:hint="default"/>
      </w:rPr>
    </w:lvl>
    <w:lvl w:ilvl="4" w:tplc="06149EC8">
      <w:start w:val="1"/>
      <w:numFmt w:val="bullet"/>
      <w:lvlText w:val="o"/>
      <w:lvlJc w:val="left"/>
      <w:pPr>
        <w:ind w:left="3600" w:hanging="360"/>
      </w:pPr>
      <w:rPr>
        <w:rFonts w:ascii="Courier New" w:hAnsi="Courier New" w:hint="default"/>
      </w:rPr>
    </w:lvl>
    <w:lvl w:ilvl="5" w:tplc="DBCEEC72">
      <w:start w:val="1"/>
      <w:numFmt w:val="bullet"/>
      <w:lvlText w:val=""/>
      <w:lvlJc w:val="left"/>
      <w:pPr>
        <w:ind w:left="4320" w:hanging="360"/>
      </w:pPr>
      <w:rPr>
        <w:rFonts w:ascii="Wingdings" w:hAnsi="Wingdings" w:hint="default"/>
      </w:rPr>
    </w:lvl>
    <w:lvl w:ilvl="6" w:tplc="5D7271EA">
      <w:start w:val="1"/>
      <w:numFmt w:val="bullet"/>
      <w:lvlText w:val=""/>
      <w:lvlJc w:val="left"/>
      <w:pPr>
        <w:ind w:left="5040" w:hanging="360"/>
      </w:pPr>
      <w:rPr>
        <w:rFonts w:ascii="Symbol" w:hAnsi="Symbol" w:hint="default"/>
      </w:rPr>
    </w:lvl>
    <w:lvl w:ilvl="7" w:tplc="B7085FCA">
      <w:start w:val="1"/>
      <w:numFmt w:val="bullet"/>
      <w:lvlText w:val="o"/>
      <w:lvlJc w:val="left"/>
      <w:pPr>
        <w:ind w:left="5760" w:hanging="360"/>
      </w:pPr>
      <w:rPr>
        <w:rFonts w:ascii="Courier New" w:hAnsi="Courier New" w:hint="default"/>
      </w:rPr>
    </w:lvl>
    <w:lvl w:ilvl="8" w:tplc="1D3849EE">
      <w:start w:val="1"/>
      <w:numFmt w:val="bullet"/>
      <w:lvlText w:val=""/>
      <w:lvlJc w:val="left"/>
      <w:pPr>
        <w:ind w:left="6480" w:hanging="360"/>
      </w:pPr>
      <w:rPr>
        <w:rFonts w:ascii="Wingdings" w:hAnsi="Wingdings" w:hint="default"/>
      </w:rPr>
    </w:lvl>
  </w:abstractNum>
  <w:abstractNum w:abstractNumId="16" w15:restartNumberingAfterBreak="0">
    <w:nsid w:val="2CA3E25C"/>
    <w:multiLevelType w:val="hybridMultilevel"/>
    <w:tmpl w:val="FFFFFFFF"/>
    <w:lvl w:ilvl="0" w:tplc="04E6273C">
      <w:start w:val="1"/>
      <w:numFmt w:val="decimal"/>
      <w:lvlText w:val="%1."/>
      <w:lvlJc w:val="left"/>
      <w:pPr>
        <w:ind w:left="720" w:hanging="360"/>
      </w:pPr>
    </w:lvl>
    <w:lvl w:ilvl="1" w:tplc="83AC00E6">
      <w:start w:val="1"/>
      <w:numFmt w:val="lowerLetter"/>
      <w:lvlText w:val="%2."/>
      <w:lvlJc w:val="left"/>
      <w:pPr>
        <w:ind w:left="1440" w:hanging="360"/>
      </w:pPr>
    </w:lvl>
    <w:lvl w:ilvl="2" w:tplc="DC58DD00">
      <w:start w:val="1"/>
      <w:numFmt w:val="lowerRoman"/>
      <w:lvlText w:val="%3."/>
      <w:lvlJc w:val="right"/>
      <w:pPr>
        <w:ind w:left="2160" w:hanging="180"/>
      </w:pPr>
    </w:lvl>
    <w:lvl w:ilvl="3" w:tplc="ED86F764">
      <w:start w:val="1"/>
      <w:numFmt w:val="decimal"/>
      <w:lvlText w:val="%4."/>
      <w:lvlJc w:val="left"/>
      <w:pPr>
        <w:ind w:left="2880" w:hanging="360"/>
      </w:pPr>
    </w:lvl>
    <w:lvl w:ilvl="4" w:tplc="3FE20E6E">
      <w:start w:val="1"/>
      <w:numFmt w:val="lowerLetter"/>
      <w:lvlText w:val="%5."/>
      <w:lvlJc w:val="left"/>
      <w:pPr>
        <w:ind w:left="3600" w:hanging="360"/>
      </w:pPr>
    </w:lvl>
    <w:lvl w:ilvl="5" w:tplc="0FE0432A">
      <w:start w:val="1"/>
      <w:numFmt w:val="lowerRoman"/>
      <w:lvlText w:val="%6."/>
      <w:lvlJc w:val="right"/>
      <w:pPr>
        <w:ind w:left="4320" w:hanging="180"/>
      </w:pPr>
    </w:lvl>
    <w:lvl w:ilvl="6" w:tplc="33EAF430">
      <w:start w:val="1"/>
      <w:numFmt w:val="decimal"/>
      <w:lvlText w:val="%7."/>
      <w:lvlJc w:val="left"/>
      <w:pPr>
        <w:ind w:left="5040" w:hanging="360"/>
      </w:pPr>
    </w:lvl>
    <w:lvl w:ilvl="7" w:tplc="8D58FA7A">
      <w:start w:val="1"/>
      <w:numFmt w:val="lowerLetter"/>
      <w:lvlText w:val="%8."/>
      <w:lvlJc w:val="left"/>
      <w:pPr>
        <w:ind w:left="5760" w:hanging="360"/>
      </w:pPr>
    </w:lvl>
    <w:lvl w:ilvl="8" w:tplc="D834BF0A">
      <w:start w:val="1"/>
      <w:numFmt w:val="lowerRoman"/>
      <w:lvlText w:val="%9."/>
      <w:lvlJc w:val="right"/>
      <w:pPr>
        <w:ind w:left="6480" w:hanging="180"/>
      </w:pPr>
    </w:lvl>
  </w:abstractNum>
  <w:abstractNum w:abstractNumId="17" w15:restartNumberingAfterBreak="0">
    <w:nsid w:val="2D9448EF"/>
    <w:multiLevelType w:val="hybridMultilevel"/>
    <w:tmpl w:val="20941740"/>
    <w:lvl w:ilvl="0" w:tplc="5F42D17E">
      <w:start w:val="1"/>
      <w:numFmt w:val="bullet"/>
      <w:pStyle w:val="Graphbullet2"/>
      <w:lvlText w:val=""/>
      <w:lvlJc w:val="left"/>
      <w:pPr>
        <w:ind w:left="720" w:hanging="360"/>
      </w:pPr>
      <w:rPr>
        <w:rFonts w:ascii="Symbol" w:hAnsi="Symbol" w:hint="default"/>
        <w:color w:val="60B966" w:themeColor="accent2"/>
        <w:u w:color="264D2B"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898CF4"/>
    <w:multiLevelType w:val="hybridMultilevel"/>
    <w:tmpl w:val="19F29904"/>
    <w:lvl w:ilvl="0" w:tplc="CDC23C1C">
      <w:start w:val="1"/>
      <w:numFmt w:val="bullet"/>
      <w:lvlText w:val="·"/>
      <w:lvlJc w:val="left"/>
      <w:pPr>
        <w:ind w:left="720" w:hanging="360"/>
      </w:pPr>
      <w:rPr>
        <w:rFonts w:ascii="Symbol" w:hAnsi="Symbol" w:hint="default"/>
      </w:rPr>
    </w:lvl>
    <w:lvl w:ilvl="1" w:tplc="4F6427F6">
      <w:start w:val="1"/>
      <w:numFmt w:val="bullet"/>
      <w:lvlText w:val="o"/>
      <w:lvlJc w:val="left"/>
      <w:pPr>
        <w:ind w:left="1440" w:hanging="360"/>
      </w:pPr>
      <w:rPr>
        <w:rFonts w:ascii="Courier New" w:hAnsi="Courier New" w:hint="default"/>
      </w:rPr>
    </w:lvl>
    <w:lvl w:ilvl="2" w:tplc="732013B0">
      <w:start w:val="1"/>
      <w:numFmt w:val="bullet"/>
      <w:lvlText w:val=""/>
      <w:lvlJc w:val="left"/>
      <w:pPr>
        <w:ind w:left="2160" w:hanging="360"/>
      </w:pPr>
      <w:rPr>
        <w:rFonts w:ascii="Wingdings" w:hAnsi="Wingdings" w:hint="default"/>
      </w:rPr>
    </w:lvl>
    <w:lvl w:ilvl="3" w:tplc="C74E75E0">
      <w:start w:val="1"/>
      <w:numFmt w:val="bullet"/>
      <w:lvlText w:val=""/>
      <w:lvlJc w:val="left"/>
      <w:pPr>
        <w:ind w:left="2880" w:hanging="360"/>
      </w:pPr>
      <w:rPr>
        <w:rFonts w:ascii="Symbol" w:hAnsi="Symbol" w:hint="default"/>
      </w:rPr>
    </w:lvl>
    <w:lvl w:ilvl="4" w:tplc="82EADD7C">
      <w:start w:val="1"/>
      <w:numFmt w:val="bullet"/>
      <w:lvlText w:val="o"/>
      <w:lvlJc w:val="left"/>
      <w:pPr>
        <w:ind w:left="3600" w:hanging="360"/>
      </w:pPr>
      <w:rPr>
        <w:rFonts w:ascii="Courier New" w:hAnsi="Courier New" w:hint="default"/>
      </w:rPr>
    </w:lvl>
    <w:lvl w:ilvl="5" w:tplc="A14AFB66">
      <w:start w:val="1"/>
      <w:numFmt w:val="bullet"/>
      <w:lvlText w:val=""/>
      <w:lvlJc w:val="left"/>
      <w:pPr>
        <w:ind w:left="4320" w:hanging="360"/>
      </w:pPr>
      <w:rPr>
        <w:rFonts w:ascii="Wingdings" w:hAnsi="Wingdings" w:hint="default"/>
      </w:rPr>
    </w:lvl>
    <w:lvl w:ilvl="6" w:tplc="07EC527A">
      <w:start w:val="1"/>
      <w:numFmt w:val="bullet"/>
      <w:lvlText w:val=""/>
      <w:lvlJc w:val="left"/>
      <w:pPr>
        <w:ind w:left="5040" w:hanging="360"/>
      </w:pPr>
      <w:rPr>
        <w:rFonts w:ascii="Symbol" w:hAnsi="Symbol" w:hint="default"/>
      </w:rPr>
    </w:lvl>
    <w:lvl w:ilvl="7" w:tplc="6662227C">
      <w:start w:val="1"/>
      <w:numFmt w:val="bullet"/>
      <w:lvlText w:val="o"/>
      <w:lvlJc w:val="left"/>
      <w:pPr>
        <w:ind w:left="5760" w:hanging="360"/>
      </w:pPr>
      <w:rPr>
        <w:rFonts w:ascii="Courier New" w:hAnsi="Courier New" w:hint="default"/>
      </w:rPr>
    </w:lvl>
    <w:lvl w:ilvl="8" w:tplc="4B00AEBE">
      <w:start w:val="1"/>
      <w:numFmt w:val="bullet"/>
      <w:lvlText w:val=""/>
      <w:lvlJc w:val="left"/>
      <w:pPr>
        <w:ind w:left="6480" w:hanging="360"/>
      </w:pPr>
      <w:rPr>
        <w:rFonts w:ascii="Wingdings" w:hAnsi="Wingdings" w:hint="default"/>
      </w:rPr>
    </w:lvl>
  </w:abstractNum>
  <w:abstractNum w:abstractNumId="19" w15:restartNumberingAfterBreak="0">
    <w:nsid w:val="3DC412A8"/>
    <w:multiLevelType w:val="hybridMultilevel"/>
    <w:tmpl w:val="3F668082"/>
    <w:lvl w:ilvl="0" w:tplc="779E6E44">
      <w:start w:val="1"/>
      <w:numFmt w:val="bullet"/>
      <w:lvlText w:val="·"/>
      <w:lvlJc w:val="left"/>
      <w:pPr>
        <w:ind w:left="720" w:hanging="360"/>
      </w:pPr>
      <w:rPr>
        <w:rFonts w:ascii="Symbol" w:hAnsi="Symbol" w:hint="default"/>
      </w:rPr>
    </w:lvl>
    <w:lvl w:ilvl="1" w:tplc="B6102898">
      <w:start w:val="1"/>
      <w:numFmt w:val="bullet"/>
      <w:lvlText w:val="o"/>
      <w:lvlJc w:val="left"/>
      <w:pPr>
        <w:ind w:left="1440" w:hanging="360"/>
      </w:pPr>
      <w:rPr>
        <w:rFonts w:ascii="Courier New" w:hAnsi="Courier New" w:hint="default"/>
      </w:rPr>
    </w:lvl>
    <w:lvl w:ilvl="2" w:tplc="ABCA1310">
      <w:start w:val="1"/>
      <w:numFmt w:val="bullet"/>
      <w:lvlText w:val=""/>
      <w:lvlJc w:val="left"/>
      <w:pPr>
        <w:ind w:left="2160" w:hanging="360"/>
      </w:pPr>
      <w:rPr>
        <w:rFonts w:ascii="Wingdings" w:hAnsi="Wingdings" w:hint="default"/>
      </w:rPr>
    </w:lvl>
    <w:lvl w:ilvl="3" w:tplc="BA7CB19C">
      <w:start w:val="1"/>
      <w:numFmt w:val="bullet"/>
      <w:lvlText w:val=""/>
      <w:lvlJc w:val="left"/>
      <w:pPr>
        <w:ind w:left="2880" w:hanging="360"/>
      </w:pPr>
      <w:rPr>
        <w:rFonts w:ascii="Symbol" w:hAnsi="Symbol" w:hint="default"/>
      </w:rPr>
    </w:lvl>
    <w:lvl w:ilvl="4" w:tplc="36DE3FBC">
      <w:start w:val="1"/>
      <w:numFmt w:val="bullet"/>
      <w:lvlText w:val="o"/>
      <w:lvlJc w:val="left"/>
      <w:pPr>
        <w:ind w:left="3600" w:hanging="360"/>
      </w:pPr>
      <w:rPr>
        <w:rFonts w:ascii="Courier New" w:hAnsi="Courier New" w:hint="default"/>
      </w:rPr>
    </w:lvl>
    <w:lvl w:ilvl="5" w:tplc="9F82CA2E">
      <w:start w:val="1"/>
      <w:numFmt w:val="bullet"/>
      <w:lvlText w:val=""/>
      <w:lvlJc w:val="left"/>
      <w:pPr>
        <w:ind w:left="4320" w:hanging="360"/>
      </w:pPr>
      <w:rPr>
        <w:rFonts w:ascii="Wingdings" w:hAnsi="Wingdings" w:hint="default"/>
      </w:rPr>
    </w:lvl>
    <w:lvl w:ilvl="6" w:tplc="C3E48894">
      <w:start w:val="1"/>
      <w:numFmt w:val="bullet"/>
      <w:lvlText w:val=""/>
      <w:lvlJc w:val="left"/>
      <w:pPr>
        <w:ind w:left="5040" w:hanging="360"/>
      </w:pPr>
      <w:rPr>
        <w:rFonts w:ascii="Symbol" w:hAnsi="Symbol" w:hint="default"/>
      </w:rPr>
    </w:lvl>
    <w:lvl w:ilvl="7" w:tplc="30FEE756">
      <w:start w:val="1"/>
      <w:numFmt w:val="bullet"/>
      <w:lvlText w:val="o"/>
      <w:lvlJc w:val="left"/>
      <w:pPr>
        <w:ind w:left="5760" w:hanging="360"/>
      </w:pPr>
      <w:rPr>
        <w:rFonts w:ascii="Courier New" w:hAnsi="Courier New" w:hint="default"/>
      </w:rPr>
    </w:lvl>
    <w:lvl w:ilvl="8" w:tplc="7F52CBD6">
      <w:start w:val="1"/>
      <w:numFmt w:val="bullet"/>
      <w:lvlText w:val=""/>
      <w:lvlJc w:val="left"/>
      <w:pPr>
        <w:ind w:left="6480" w:hanging="360"/>
      </w:pPr>
      <w:rPr>
        <w:rFonts w:ascii="Wingdings" w:hAnsi="Wingdings" w:hint="default"/>
      </w:rPr>
    </w:lvl>
  </w:abstractNum>
  <w:abstractNum w:abstractNumId="20" w15:restartNumberingAfterBreak="0">
    <w:nsid w:val="40DE6A29"/>
    <w:multiLevelType w:val="hybridMultilevel"/>
    <w:tmpl w:val="F64A36E8"/>
    <w:lvl w:ilvl="0" w:tplc="C6D8FE9E">
      <w:start w:val="1"/>
      <w:numFmt w:val="bullet"/>
      <w:lvlText w:val="·"/>
      <w:lvlJc w:val="left"/>
      <w:pPr>
        <w:ind w:left="720" w:hanging="360"/>
      </w:pPr>
      <w:rPr>
        <w:rFonts w:ascii="Symbol" w:hAnsi="Symbol" w:hint="default"/>
      </w:rPr>
    </w:lvl>
    <w:lvl w:ilvl="1" w:tplc="B5BECE6E">
      <w:start w:val="1"/>
      <w:numFmt w:val="bullet"/>
      <w:lvlText w:val="o"/>
      <w:lvlJc w:val="left"/>
      <w:pPr>
        <w:ind w:left="1440" w:hanging="360"/>
      </w:pPr>
      <w:rPr>
        <w:rFonts w:ascii="Courier New" w:hAnsi="Courier New" w:hint="default"/>
      </w:rPr>
    </w:lvl>
    <w:lvl w:ilvl="2" w:tplc="F370B5A0">
      <w:start w:val="1"/>
      <w:numFmt w:val="bullet"/>
      <w:lvlText w:val=""/>
      <w:lvlJc w:val="left"/>
      <w:pPr>
        <w:ind w:left="2160" w:hanging="360"/>
      </w:pPr>
      <w:rPr>
        <w:rFonts w:ascii="Wingdings" w:hAnsi="Wingdings" w:hint="default"/>
      </w:rPr>
    </w:lvl>
    <w:lvl w:ilvl="3" w:tplc="5C0A7526">
      <w:start w:val="1"/>
      <w:numFmt w:val="bullet"/>
      <w:lvlText w:val=""/>
      <w:lvlJc w:val="left"/>
      <w:pPr>
        <w:ind w:left="2880" w:hanging="360"/>
      </w:pPr>
      <w:rPr>
        <w:rFonts w:ascii="Symbol" w:hAnsi="Symbol" w:hint="default"/>
      </w:rPr>
    </w:lvl>
    <w:lvl w:ilvl="4" w:tplc="B0204C88">
      <w:start w:val="1"/>
      <w:numFmt w:val="bullet"/>
      <w:lvlText w:val="o"/>
      <w:lvlJc w:val="left"/>
      <w:pPr>
        <w:ind w:left="3600" w:hanging="360"/>
      </w:pPr>
      <w:rPr>
        <w:rFonts w:ascii="Courier New" w:hAnsi="Courier New" w:hint="default"/>
      </w:rPr>
    </w:lvl>
    <w:lvl w:ilvl="5" w:tplc="8B7C84D8">
      <w:start w:val="1"/>
      <w:numFmt w:val="bullet"/>
      <w:lvlText w:val=""/>
      <w:lvlJc w:val="left"/>
      <w:pPr>
        <w:ind w:left="4320" w:hanging="360"/>
      </w:pPr>
      <w:rPr>
        <w:rFonts w:ascii="Wingdings" w:hAnsi="Wingdings" w:hint="default"/>
      </w:rPr>
    </w:lvl>
    <w:lvl w:ilvl="6" w:tplc="F0D6C3C0">
      <w:start w:val="1"/>
      <w:numFmt w:val="bullet"/>
      <w:lvlText w:val=""/>
      <w:lvlJc w:val="left"/>
      <w:pPr>
        <w:ind w:left="5040" w:hanging="360"/>
      </w:pPr>
      <w:rPr>
        <w:rFonts w:ascii="Symbol" w:hAnsi="Symbol" w:hint="default"/>
      </w:rPr>
    </w:lvl>
    <w:lvl w:ilvl="7" w:tplc="213C7A16">
      <w:start w:val="1"/>
      <w:numFmt w:val="bullet"/>
      <w:lvlText w:val="o"/>
      <w:lvlJc w:val="left"/>
      <w:pPr>
        <w:ind w:left="5760" w:hanging="360"/>
      </w:pPr>
      <w:rPr>
        <w:rFonts w:ascii="Courier New" w:hAnsi="Courier New" w:hint="default"/>
      </w:rPr>
    </w:lvl>
    <w:lvl w:ilvl="8" w:tplc="25102356">
      <w:start w:val="1"/>
      <w:numFmt w:val="bullet"/>
      <w:lvlText w:val=""/>
      <w:lvlJc w:val="left"/>
      <w:pPr>
        <w:ind w:left="6480" w:hanging="360"/>
      </w:pPr>
      <w:rPr>
        <w:rFonts w:ascii="Wingdings" w:hAnsi="Wingdings" w:hint="default"/>
      </w:rPr>
    </w:lvl>
  </w:abstractNum>
  <w:abstractNum w:abstractNumId="21" w15:restartNumberingAfterBreak="0">
    <w:nsid w:val="453802E4"/>
    <w:multiLevelType w:val="hybridMultilevel"/>
    <w:tmpl w:val="E69A4D44"/>
    <w:lvl w:ilvl="0" w:tplc="9396505A">
      <w:start w:val="1"/>
      <w:numFmt w:val="bullet"/>
      <w:lvlText w:val="·"/>
      <w:lvlJc w:val="left"/>
      <w:pPr>
        <w:ind w:left="720" w:hanging="360"/>
      </w:pPr>
      <w:rPr>
        <w:rFonts w:ascii="Symbol" w:hAnsi="Symbol" w:hint="default"/>
      </w:rPr>
    </w:lvl>
    <w:lvl w:ilvl="1" w:tplc="E47AA8A8">
      <w:start w:val="1"/>
      <w:numFmt w:val="bullet"/>
      <w:lvlText w:val="o"/>
      <w:lvlJc w:val="left"/>
      <w:pPr>
        <w:ind w:left="1440" w:hanging="360"/>
      </w:pPr>
      <w:rPr>
        <w:rFonts w:ascii="Courier New" w:hAnsi="Courier New" w:hint="default"/>
      </w:rPr>
    </w:lvl>
    <w:lvl w:ilvl="2" w:tplc="EA40497A">
      <w:start w:val="1"/>
      <w:numFmt w:val="bullet"/>
      <w:lvlText w:val=""/>
      <w:lvlJc w:val="left"/>
      <w:pPr>
        <w:ind w:left="2160" w:hanging="360"/>
      </w:pPr>
      <w:rPr>
        <w:rFonts w:ascii="Wingdings" w:hAnsi="Wingdings" w:hint="default"/>
      </w:rPr>
    </w:lvl>
    <w:lvl w:ilvl="3" w:tplc="38CC5BF6">
      <w:start w:val="1"/>
      <w:numFmt w:val="bullet"/>
      <w:lvlText w:val=""/>
      <w:lvlJc w:val="left"/>
      <w:pPr>
        <w:ind w:left="2880" w:hanging="360"/>
      </w:pPr>
      <w:rPr>
        <w:rFonts w:ascii="Symbol" w:hAnsi="Symbol" w:hint="default"/>
      </w:rPr>
    </w:lvl>
    <w:lvl w:ilvl="4" w:tplc="83CC9004">
      <w:start w:val="1"/>
      <w:numFmt w:val="bullet"/>
      <w:lvlText w:val="o"/>
      <w:lvlJc w:val="left"/>
      <w:pPr>
        <w:ind w:left="3600" w:hanging="360"/>
      </w:pPr>
      <w:rPr>
        <w:rFonts w:ascii="Courier New" w:hAnsi="Courier New" w:hint="default"/>
      </w:rPr>
    </w:lvl>
    <w:lvl w:ilvl="5" w:tplc="5E1857A4">
      <w:start w:val="1"/>
      <w:numFmt w:val="bullet"/>
      <w:lvlText w:val=""/>
      <w:lvlJc w:val="left"/>
      <w:pPr>
        <w:ind w:left="4320" w:hanging="360"/>
      </w:pPr>
      <w:rPr>
        <w:rFonts w:ascii="Wingdings" w:hAnsi="Wingdings" w:hint="default"/>
      </w:rPr>
    </w:lvl>
    <w:lvl w:ilvl="6" w:tplc="C832C676">
      <w:start w:val="1"/>
      <w:numFmt w:val="bullet"/>
      <w:lvlText w:val=""/>
      <w:lvlJc w:val="left"/>
      <w:pPr>
        <w:ind w:left="5040" w:hanging="360"/>
      </w:pPr>
      <w:rPr>
        <w:rFonts w:ascii="Symbol" w:hAnsi="Symbol" w:hint="default"/>
      </w:rPr>
    </w:lvl>
    <w:lvl w:ilvl="7" w:tplc="58E00DD2">
      <w:start w:val="1"/>
      <w:numFmt w:val="bullet"/>
      <w:lvlText w:val="o"/>
      <w:lvlJc w:val="left"/>
      <w:pPr>
        <w:ind w:left="5760" w:hanging="360"/>
      </w:pPr>
      <w:rPr>
        <w:rFonts w:ascii="Courier New" w:hAnsi="Courier New" w:hint="default"/>
      </w:rPr>
    </w:lvl>
    <w:lvl w:ilvl="8" w:tplc="7DB06EAC">
      <w:start w:val="1"/>
      <w:numFmt w:val="bullet"/>
      <w:lvlText w:val=""/>
      <w:lvlJc w:val="left"/>
      <w:pPr>
        <w:ind w:left="6480" w:hanging="360"/>
      </w:pPr>
      <w:rPr>
        <w:rFonts w:ascii="Wingdings" w:hAnsi="Wingdings" w:hint="default"/>
      </w:rPr>
    </w:lvl>
  </w:abstractNum>
  <w:abstractNum w:abstractNumId="22" w15:restartNumberingAfterBreak="0">
    <w:nsid w:val="46B7BC5E"/>
    <w:multiLevelType w:val="hybridMultilevel"/>
    <w:tmpl w:val="E62A7138"/>
    <w:lvl w:ilvl="0" w:tplc="1396D3A6">
      <w:start w:val="1"/>
      <w:numFmt w:val="bullet"/>
      <w:lvlText w:val="·"/>
      <w:lvlJc w:val="left"/>
      <w:pPr>
        <w:ind w:left="720" w:hanging="360"/>
      </w:pPr>
      <w:rPr>
        <w:rFonts w:ascii="Symbol" w:hAnsi="Symbol" w:hint="default"/>
      </w:rPr>
    </w:lvl>
    <w:lvl w:ilvl="1" w:tplc="1FF68042">
      <w:start w:val="1"/>
      <w:numFmt w:val="bullet"/>
      <w:lvlText w:val="o"/>
      <w:lvlJc w:val="left"/>
      <w:pPr>
        <w:ind w:left="1440" w:hanging="360"/>
      </w:pPr>
      <w:rPr>
        <w:rFonts w:ascii="Courier New" w:hAnsi="Courier New" w:hint="default"/>
      </w:rPr>
    </w:lvl>
    <w:lvl w:ilvl="2" w:tplc="F956144A">
      <w:start w:val="1"/>
      <w:numFmt w:val="bullet"/>
      <w:lvlText w:val=""/>
      <w:lvlJc w:val="left"/>
      <w:pPr>
        <w:ind w:left="2160" w:hanging="360"/>
      </w:pPr>
      <w:rPr>
        <w:rFonts w:ascii="Wingdings" w:hAnsi="Wingdings" w:hint="default"/>
      </w:rPr>
    </w:lvl>
    <w:lvl w:ilvl="3" w:tplc="A7225D2C">
      <w:start w:val="1"/>
      <w:numFmt w:val="bullet"/>
      <w:lvlText w:val=""/>
      <w:lvlJc w:val="left"/>
      <w:pPr>
        <w:ind w:left="2880" w:hanging="360"/>
      </w:pPr>
      <w:rPr>
        <w:rFonts w:ascii="Symbol" w:hAnsi="Symbol" w:hint="default"/>
      </w:rPr>
    </w:lvl>
    <w:lvl w:ilvl="4" w:tplc="CAB4DC16">
      <w:start w:val="1"/>
      <w:numFmt w:val="bullet"/>
      <w:lvlText w:val="o"/>
      <w:lvlJc w:val="left"/>
      <w:pPr>
        <w:ind w:left="3600" w:hanging="360"/>
      </w:pPr>
      <w:rPr>
        <w:rFonts w:ascii="Courier New" w:hAnsi="Courier New" w:hint="default"/>
      </w:rPr>
    </w:lvl>
    <w:lvl w:ilvl="5" w:tplc="E3C0C276">
      <w:start w:val="1"/>
      <w:numFmt w:val="bullet"/>
      <w:lvlText w:val=""/>
      <w:lvlJc w:val="left"/>
      <w:pPr>
        <w:ind w:left="4320" w:hanging="360"/>
      </w:pPr>
      <w:rPr>
        <w:rFonts w:ascii="Wingdings" w:hAnsi="Wingdings" w:hint="default"/>
      </w:rPr>
    </w:lvl>
    <w:lvl w:ilvl="6" w:tplc="C536255C">
      <w:start w:val="1"/>
      <w:numFmt w:val="bullet"/>
      <w:lvlText w:val=""/>
      <w:lvlJc w:val="left"/>
      <w:pPr>
        <w:ind w:left="5040" w:hanging="360"/>
      </w:pPr>
      <w:rPr>
        <w:rFonts w:ascii="Symbol" w:hAnsi="Symbol" w:hint="default"/>
      </w:rPr>
    </w:lvl>
    <w:lvl w:ilvl="7" w:tplc="B754A350">
      <w:start w:val="1"/>
      <w:numFmt w:val="bullet"/>
      <w:lvlText w:val="o"/>
      <w:lvlJc w:val="left"/>
      <w:pPr>
        <w:ind w:left="5760" w:hanging="360"/>
      </w:pPr>
      <w:rPr>
        <w:rFonts w:ascii="Courier New" w:hAnsi="Courier New" w:hint="default"/>
      </w:rPr>
    </w:lvl>
    <w:lvl w:ilvl="8" w:tplc="E5405B52">
      <w:start w:val="1"/>
      <w:numFmt w:val="bullet"/>
      <w:lvlText w:val=""/>
      <w:lvlJc w:val="left"/>
      <w:pPr>
        <w:ind w:left="6480" w:hanging="360"/>
      </w:pPr>
      <w:rPr>
        <w:rFonts w:ascii="Wingdings" w:hAnsi="Wingdings" w:hint="default"/>
      </w:rPr>
    </w:lvl>
  </w:abstractNum>
  <w:abstractNum w:abstractNumId="23" w15:restartNumberingAfterBreak="0">
    <w:nsid w:val="4B385DE7"/>
    <w:multiLevelType w:val="hybridMultilevel"/>
    <w:tmpl w:val="68CA9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C022A4B"/>
    <w:multiLevelType w:val="hybridMultilevel"/>
    <w:tmpl w:val="33A22E48"/>
    <w:lvl w:ilvl="0" w:tplc="D2F238FE">
      <w:start w:val="1"/>
      <w:numFmt w:val="bullet"/>
      <w:lvlText w:val="·"/>
      <w:lvlJc w:val="left"/>
      <w:pPr>
        <w:ind w:left="720" w:hanging="360"/>
      </w:pPr>
      <w:rPr>
        <w:rFonts w:ascii="Symbol" w:hAnsi="Symbol" w:hint="default"/>
      </w:rPr>
    </w:lvl>
    <w:lvl w:ilvl="1" w:tplc="D806199E">
      <w:start w:val="1"/>
      <w:numFmt w:val="bullet"/>
      <w:lvlText w:val="o"/>
      <w:lvlJc w:val="left"/>
      <w:pPr>
        <w:ind w:left="1440" w:hanging="360"/>
      </w:pPr>
      <w:rPr>
        <w:rFonts w:ascii="Courier New" w:hAnsi="Courier New" w:hint="default"/>
      </w:rPr>
    </w:lvl>
    <w:lvl w:ilvl="2" w:tplc="3B28F44C">
      <w:start w:val="1"/>
      <w:numFmt w:val="bullet"/>
      <w:lvlText w:val=""/>
      <w:lvlJc w:val="left"/>
      <w:pPr>
        <w:ind w:left="2160" w:hanging="360"/>
      </w:pPr>
      <w:rPr>
        <w:rFonts w:ascii="Wingdings" w:hAnsi="Wingdings" w:hint="default"/>
      </w:rPr>
    </w:lvl>
    <w:lvl w:ilvl="3" w:tplc="B8ECE3DA">
      <w:start w:val="1"/>
      <w:numFmt w:val="bullet"/>
      <w:lvlText w:val=""/>
      <w:lvlJc w:val="left"/>
      <w:pPr>
        <w:ind w:left="2880" w:hanging="360"/>
      </w:pPr>
      <w:rPr>
        <w:rFonts w:ascii="Symbol" w:hAnsi="Symbol" w:hint="default"/>
      </w:rPr>
    </w:lvl>
    <w:lvl w:ilvl="4" w:tplc="A454CCF6">
      <w:start w:val="1"/>
      <w:numFmt w:val="bullet"/>
      <w:lvlText w:val="o"/>
      <w:lvlJc w:val="left"/>
      <w:pPr>
        <w:ind w:left="3600" w:hanging="360"/>
      </w:pPr>
      <w:rPr>
        <w:rFonts w:ascii="Courier New" w:hAnsi="Courier New" w:hint="default"/>
      </w:rPr>
    </w:lvl>
    <w:lvl w:ilvl="5" w:tplc="AF201264">
      <w:start w:val="1"/>
      <w:numFmt w:val="bullet"/>
      <w:lvlText w:val=""/>
      <w:lvlJc w:val="left"/>
      <w:pPr>
        <w:ind w:left="4320" w:hanging="360"/>
      </w:pPr>
      <w:rPr>
        <w:rFonts w:ascii="Wingdings" w:hAnsi="Wingdings" w:hint="default"/>
      </w:rPr>
    </w:lvl>
    <w:lvl w:ilvl="6" w:tplc="EE18C066">
      <w:start w:val="1"/>
      <w:numFmt w:val="bullet"/>
      <w:lvlText w:val=""/>
      <w:lvlJc w:val="left"/>
      <w:pPr>
        <w:ind w:left="5040" w:hanging="360"/>
      </w:pPr>
      <w:rPr>
        <w:rFonts w:ascii="Symbol" w:hAnsi="Symbol" w:hint="default"/>
      </w:rPr>
    </w:lvl>
    <w:lvl w:ilvl="7" w:tplc="90221158">
      <w:start w:val="1"/>
      <w:numFmt w:val="bullet"/>
      <w:lvlText w:val="o"/>
      <w:lvlJc w:val="left"/>
      <w:pPr>
        <w:ind w:left="5760" w:hanging="360"/>
      </w:pPr>
      <w:rPr>
        <w:rFonts w:ascii="Courier New" w:hAnsi="Courier New" w:hint="default"/>
      </w:rPr>
    </w:lvl>
    <w:lvl w:ilvl="8" w:tplc="99BC257C">
      <w:start w:val="1"/>
      <w:numFmt w:val="bullet"/>
      <w:lvlText w:val=""/>
      <w:lvlJc w:val="left"/>
      <w:pPr>
        <w:ind w:left="6480" w:hanging="360"/>
      </w:pPr>
      <w:rPr>
        <w:rFonts w:ascii="Wingdings" w:hAnsi="Wingdings" w:hint="default"/>
      </w:rPr>
    </w:lvl>
  </w:abstractNum>
  <w:abstractNum w:abstractNumId="25" w15:restartNumberingAfterBreak="0">
    <w:nsid w:val="4E392D6F"/>
    <w:multiLevelType w:val="hybridMultilevel"/>
    <w:tmpl w:val="BA70D698"/>
    <w:lvl w:ilvl="0" w:tplc="7864F176">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557232D6"/>
    <w:multiLevelType w:val="hybridMultilevel"/>
    <w:tmpl w:val="DFE4EA7E"/>
    <w:lvl w:ilvl="0" w:tplc="810AF28C">
      <w:start w:val="1"/>
      <w:numFmt w:val="bullet"/>
      <w:lvlText w:val="·"/>
      <w:lvlJc w:val="left"/>
      <w:pPr>
        <w:ind w:left="720" w:hanging="360"/>
      </w:pPr>
      <w:rPr>
        <w:rFonts w:ascii="Symbol" w:hAnsi="Symbol" w:hint="default"/>
      </w:rPr>
    </w:lvl>
    <w:lvl w:ilvl="1" w:tplc="9C923D2A">
      <w:start w:val="1"/>
      <w:numFmt w:val="bullet"/>
      <w:lvlText w:val="o"/>
      <w:lvlJc w:val="left"/>
      <w:pPr>
        <w:ind w:left="1440" w:hanging="360"/>
      </w:pPr>
      <w:rPr>
        <w:rFonts w:ascii="Courier New" w:hAnsi="Courier New" w:hint="default"/>
      </w:rPr>
    </w:lvl>
    <w:lvl w:ilvl="2" w:tplc="E272B48C">
      <w:start w:val="1"/>
      <w:numFmt w:val="bullet"/>
      <w:lvlText w:val=""/>
      <w:lvlJc w:val="left"/>
      <w:pPr>
        <w:ind w:left="2160" w:hanging="360"/>
      </w:pPr>
      <w:rPr>
        <w:rFonts w:ascii="Wingdings" w:hAnsi="Wingdings" w:hint="default"/>
      </w:rPr>
    </w:lvl>
    <w:lvl w:ilvl="3" w:tplc="0B1210E2">
      <w:start w:val="1"/>
      <w:numFmt w:val="bullet"/>
      <w:lvlText w:val=""/>
      <w:lvlJc w:val="left"/>
      <w:pPr>
        <w:ind w:left="2880" w:hanging="360"/>
      </w:pPr>
      <w:rPr>
        <w:rFonts w:ascii="Symbol" w:hAnsi="Symbol" w:hint="default"/>
      </w:rPr>
    </w:lvl>
    <w:lvl w:ilvl="4" w:tplc="FE1E6486">
      <w:start w:val="1"/>
      <w:numFmt w:val="bullet"/>
      <w:lvlText w:val="o"/>
      <w:lvlJc w:val="left"/>
      <w:pPr>
        <w:ind w:left="3600" w:hanging="360"/>
      </w:pPr>
      <w:rPr>
        <w:rFonts w:ascii="Courier New" w:hAnsi="Courier New" w:hint="default"/>
      </w:rPr>
    </w:lvl>
    <w:lvl w:ilvl="5" w:tplc="F4200972">
      <w:start w:val="1"/>
      <w:numFmt w:val="bullet"/>
      <w:lvlText w:val=""/>
      <w:lvlJc w:val="left"/>
      <w:pPr>
        <w:ind w:left="4320" w:hanging="360"/>
      </w:pPr>
      <w:rPr>
        <w:rFonts w:ascii="Wingdings" w:hAnsi="Wingdings" w:hint="default"/>
      </w:rPr>
    </w:lvl>
    <w:lvl w:ilvl="6" w:tplc="97F0527C">
      <w:start w:val="1"/>
      <w:numFmt w:val="bullet"/>
      <w:lvlText w:val=""/>
      <w:lvlJc w:val="left"/>
      <w:pPr>
        <w:ind w:left="5040" w:hanging="360"/>
      </w:pPr>
      <w:rPr>
        <w:rFonts w:ascii="Symbol" w:hAnsi="Symbol" w:hint="default"/>
      </w:rPr>
    </w:lvl>
    <w:lvl w:ilvl="7" w:tplc="F4E6B5DE">
      <w:start w:val="1"/>
      <w:numFmt w:val="bullet"/>
      <w:lvlText w:val="o"/>
      <w:lvlJc w:val="left"/>
      <w:pPr>
        <w:ind w:left="5760" w:hanging="360"/>
      </w:pPr>
      <w:rPr>
        <w:rFonts w:ascii="Courier New" w:hAnsi="Courier New" w:hint="default"/>
      </w:rPr>
    </w:lvl>
    <w:lvl w:ilvl="8" w:tplc="A03CBE2E">
      <w:start w:val="1"/>
      <w:numFmt w:val="bullet"/>
      <w:lvlText w:val=""/>
      <w:lvlJc w:val="left"/>
      <w:pPr>
        <w:ind w:left="6480" w:hanging="360"/>
      </w:pPr>
      <w:rPr>
        <w:rFonts w:ascii="Wingdings" w:hAnsi="Wingdings" w:hint="default"/>
      </w:rPr>
    </w:lvl>
  </w:abstractNum>
  <w:abstractNum w:abstractNumId="27" w15:restartNumberingAfterBreak="0">
    <w:nsid w:val="563160B3"/>
    <w:multiLevelType w:val="hybridMultilevel"/>
    <w:tmpl w:val="17E04CD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68459FC"/>
    <w:multiLevelType w:val="hybridMultilevel"/>
    <w:tmpl w:val="E766E7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727AA5A"/>
    <w:multiLevelType w:val="hybridMultilevel"/>
    <w:tmpl w:val="FDB6BD7E"/>
    <w:lvl w:ilvl="0" w:tplc="0A6872BA">
      <w:start w:val="1"/>
      <w:numFmt w:val="bullet"/>
      <w:lvlText w:val="·"/>
      <w:lvlJc w:val="left"/>
      <w:pPr>
        <w:ind w:left="720" w:hanging="360"/>
      </w:pPr>
      <w:rPr>
        <w:rFonts w:ascii="Symbol" w:hAnsi="Symbol" w:hint="default"/>
      </w:rPr>
    </w:lvl>
    <w:lvl w:ilvl="1" w:tplc="EDD2456C">
      <w:start w:val="1"/>
      <w:numFmt w:val="bullet"/>
      <w:lvlText w:val="o"/>
      <w:lvlJc w:val="left"/>
      <w:pPr>
        <w:ind w:left="1440" w:hanging="360"/>
      </w:pPr>
      <w:rPr>
        <w:rFonts w:ascii="Courier New" w:hAnsi="Courier New" w:hint="default"/>
      </w:rPr>
    </w:lvl>
    <w:lvl w:ilvl="2" w:tplc="AD8C55DC">
      <w:start w:val="1"/>
      <w:numFmt w:val="bullet"/>
      <w:lvlText w:val=""/>
      <w:lvlJc w:val="left"/>
      <w:pPr>
        <w:ind w:left="2160" w:hanging="360"/>
      </w:pPr>
      <w:rPr>
        <w:rFonts w:ascii="Wingdings" w:hAnsi="Wingdings" w:hint="default"/>
      </w:rPr>
    </w:lvl>
    <w:lvl w:ilvl="3" w:tplc="4C2202E6">
      <w:start w:val="1"/>
      <w:numFmt w:val="bullet"/>
      <w:lvlText w:val=""/>
      <w:lvlJc w:val="left"/>
      <w:pPr>
        <w:ind w:left="2880" w:hanging="360"/>
      </w:pPr>
      <w:rPr>
        <w:rFonts w:ascii="Symbol" w:hAnsi="Symbol" w:hint="default"/>
      </w:rPr>
    </w:lvl>
    <w:lvl w:ilvl="4" w:tplc="93F6BBD0">
      <w:start w:val="1"/>
      <w:numFmt w:val="bullet"/>
      <w:lvlText w:val="o"/>
      <w:lvlJc w:val="left"/>
      <w:pPr>
        <w:ind w:left="3600" w:hanging="360"/>
      </w:pPr>
      <w:rPr>
        <w:rFonts w:ascii="Courier New" w:hAnsi="Courier New" w:hint="default"/>
      </w:rPr>
    </w:lvl>
    <w:lvl w:ilvl="5" w:tplc="9F2CF42C">
      <w:start w:val="1"/>
      <w:numFmt w:val="bullet"/>
      <w:lvlText w:val=""/>
      <w:lvlJc w:val="left"/>
      <w:pPr>
        <w:ind w:left="4320" w:hanging="360"/>
      </w:pPr>
      <w:rPr>
        <w:rFonts w:ascii="Wingdings" w:hAnsi="Wingdings" w:hint="default"/>
      </w:rPr>
    </w:lvl>
    <w:lvl w:ilvl="6" w:tplc="E3C4598C">
      <w:start w:val="1"/>
      <w:numFmt w:val="bullet"/>
      <w:lvlText w:val=""/>
      <w:lvlJc w:val="left"/>
      <w:pPr>
        <w:ind w:left="5040" w:hanging="360"/>
      </w:pPr>
      <w:rPr>
        <w:rFonts w:ascii="Symbol" w:hAnsi="Symbol" w:hint="default"/>
      </w:rPr>
    </w:lvl>
    <w:lvl w:ilvl="7" w:tplc="E91A0AC0">
      <w:start w:val="1"/>
      <w:numFmt w:val="bullet"/>
      <w:lvlText w:val="o"/>
      <w:lvlJc w:val="left"/>
      <w:pPr>
        <w:ind w:left="5760" w:hanging="360"/>
      </w:pPr>
      <w:rPr>
        <w:rFonts w:ascii="Courier New" w:hAnsi="Courier New" w:hint="default"/>
      </w:rPr>
    </w:lvl>
    <w:lvl w:ilvl="8" w:tplc="A2AEA012">
      <w:start w:val="1"/>
      <w:numFmt w:val="bullet"/>
      <w:lvlText w:val=""/>
      <w:lvlJc w:val="left"/>
      <w:pPr>
        <w:ind w:left="6480" w:hanging="360"/>
      </w:pPr>
      <w:rPr>
        <w:rFonts w:ascii="Wingdings" w:hAnsi="Wingdings" w:hint="default"/>
      </w:rPr>
    </w:lvl>
  </w:abstractNum>
  <w:abstractNum w:abstractNumId="30" w15:restartNumberingAfterBreak="0">
    <w:nsid w:val="57761433"/>
    <w:multiLevelType w:val="hybridMultilevel"/>
    <w:tmpl w:val="EA043334"/>
    <w:lvl w:ilvl="0" w:tplc="AC6E80C2">
      <w:start w:val="1"/>
      <w:numFmt w:val="bullet"/>
      <w:lvlText w:val="·"/>
      <w:lvlJc w:val="left"/>
      <w:pPr>
        <w:ind w:left="720" w:hanging="360"/>
      </w:pPr>
      <w:rPr>
        <w:rFonts w:ascii="Symbol" w:hAnsi="Symbol" w:hint="default"/>
      </w:rPr>
    </w:lvl>
    <w:lvl w:ilvl="1" w:tplc="FF12F352">
      <w:start w:val="1"/>
      <w:numFmt w:val="bullet"/>
      <w:lvlText w:val="o"/>
      <w:lvlJc w:val="left"/>
      <w:pPr>
        <w:ind w:left="1440" w:hanging="360"/>
      </w:pPr>
      <w:rPr>
        <w:rFonts w:ascii="Courier New" w:hAnsi="Courier New" w:hint="default"/>
      </w:rPr>
    </w:lvl>
    <w:lvl w:ilvl="2" w:tplc="23F6DA9A">
      <w:start w:val="1"/>
      <w:numFmt w:val="bullet"/>
      <w:lvlText w:val=""/>
      <w:lvlJc w:val="left"/>
      <w:pPr>
        <w:ind w:left="2160" w:hanging="360"/>
      </w:pPr>
      <w:rPr>
        <w:rFonts w:ascii="Wingdings" w:hAnsi="Wingdings" w:hint="default"/>
      </w:rPr>
    </w:lvl>
    <w:lvl w:ilvl="3" w:tplc="C64C0EE6">
      <w:start w:val="1"/>
      <w:numFmt w:val="bullet"/>
      <w:lvlText w:val=""/>
      <w:lvlJc w:val="left"/>
      <w:pPr>
        <w:ind w:left="2880" w:hanging="360"/>
      </w:pPr>
      <w:rPr>
        <w:rFonts w:ascii="Symbol" w:hAnsi="Symbol" w:hint="default"/>
      </w:rPr>
    </w:lvl>
    <w:lvl w:ilvl="4" w:tplc="DD92A5B6">
      <w:start w:val="1"/>
      <w:numFmt w:val="bullet"/>
      <w:lvlText w:val="o"/>
      <w:lvlJc w:val="left"/>
      <w:pPr>
        <w:ind w:left="3600" w:hanging="360"/>
      </w:pPr>
      <w:rPr>
        <w:rFonts w:ascii="Courier New" w:hAnsi="Courier New" w:hint="default"/>
      </w:rPr>
    </w:lvl>
    <w:lvl w:ilvl="5" w:tplc="BD7CC62A">
      <w:start w:val="1"/>
      <w:numFmt w:val="bullet"/>
      <w:lvlText w:val=""/>
      <w:lvlJc w:val="left"/>
      <w:pPr>
        <w:ind w:left="4320" w:hanging="360"/>
      </w:pPr>
      <w:rPr>
        <w:rFonts w:ascii="Wingdings" w:hAnsi="Wingdings" w:hint="default"/>
      </w:rPr>
    </w:lvl>
    <w:lvl w:ilvl="6" w:tplc="ED50CB2A">
      <w:start w:val="1"/>
      <w:numFmt w:val="bullet"/>
      <w:lvlText w:val=""/>
      <w:lvlJc w:val="left"/>
      <w:pPr>
        <w:ind w:left="5040" w:hanging="360"/>
      </w:pPr>
      <w:rPr>
        <w:rFonts w:ascii="Symbol" w:hAnsi="Symbol" w:hint="default"/>
      </w:rPr>
    </w:lvl>
    <w:lvl w:ilvl="7" w:tplc="C7545E60">
      <w:start w:val="1"/>
      <w:numFmt w:val="bullet"/>
      <w:lvlText w:val="o"/>
      <w:lvlJc w:val="left"/>
      <w:pPr>
        <w:ind w:left="5760" w:hanging="360"/>
      </w:pPr>
      <w:rPr>
        <w:rFonts w:ascii="Courier New" w:hAnsi="Courier New" w:hint="default"/>
      </w:rPr>
    </w:lvl>
    <w:lvl w:ilvl="8" w:tplc="F6AA8C18">
      <w:start w:val="1"/>
      <w:numFmt w:val="bullet"/>
      <w:lvlText w:val=""/>
      <w:lvlJc w:val="left"/>
      <w:pPr>
        <w:ind w:left="6480" w:hanging="360"/>
      </w:pPr>
      <w:rPr>
        <w:rFonts w:ascii="Wingdings" w:hAnsi="Wingdings" w:hint="default"/>
      </w:rPr>
    </w:lvl>
  </w:abstractNum>
  <w:abstractNum w:abstractNumId="31" w15:restartNumberingAfterBreak="0">
    <w:nsid w:val="58196E17"/>
    <w:multiLevelType w:val="hybridMultilevel"/>
    <w:tmpl w:val="E03CF87E"/>
    <w:lvl w:ilvl="0" w:tplc="1CAE99AC">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B2C881A"/>
    <w:multiLevelType w:val="hybridMultilevel"/>
    <w:tmpl w:val="4CE07B30"/>
    <w:lvl w:ilvl="0" w:tplc="68447BCA">
      <w:start w:val="1"/>
      <w:numFmt w:val="decimal"/>
      <w:lvlText w:val="%1."/>
      <w:lvlJc w:val="left"/>
      <w:pPr>
        <w:ind w:left="720" w:hanging="360"/>
      </w:pPr>
    </w:lvl>
    <w:lvl w:ilvl="1" w:tplc="76BCA540">
      <w:start w:val="1"/>
      <w:numFmt w:val="lowerLetter"/>
      <w:lvlText w:val="%2."/>
      <w:lvlJc w:val="left"/>
      <w:pPr>
        <w:ind w:left="1440" w:hanging="360"/>
      </w:pPr>
    </w:lvl>
    <w:lvl w:ilvl="2" w:tplc="15060372">
      <w:start w:val="1"/>
      <w:numFmt w:val="lowerRoman"/>
      <w:lvlText w:val="%3."/>
      <w:lvlJc w:val="right"/>
      <w:pPr>
        <w:ind w:left="2160" w:hanging="180"/>
      </w:pPr>
    </w:lvl>
    <w:lvl w:ilvl="3" w:tplc="699AC860">
      <w:start w:val="1"/>
      <w:numFmt w:val="decimal"/>
      <w:lvlText w:val="%4."/>
      <w:lvlJc w:val="left"/>
      <w:pPr>
        <w:ind w:left="2880" w:hanging="360"/>
      </w:pPr>
    </w:lvl>
    <w:lvl w:ilvl="4" w:tplc="9752C2D4">
      <w:start w:val="1"/>
      <w:numFmt w:val="lowerLetter"/>
      <w:lvlText w:val="%5."/>
      <w:lvlJc w:val="left"/>
      <w:pPr>
        <w:ind w:left="3600" w:hanging="360"/>
      </w:pPr>
    </w:lvl>
    <w:lvl w:ilvl="5" w:tplc="BDF4AF9E">
      <w:start w:val="1"/>
      <w:numFmt w:val="lowerRoman"/>
      <w:lvlText w:val="%6."/>
      <w:lvlJc w:val="right"/>
      <w:pPr>
        <w:ind w:left="4320" w:hanging="180"/>
      </w:pPr>
    </w:lvl>
    <w:lvl w:ilvl="6" w:tplc="B770F976">
      <w:start w:val="1"/>
      <w:numFmt w:val="decimal"/>
      <w:lvlText w:val="%7."/>
      <w:lvlJc w:val="left"/>
      <w:pPr>
        <w:ind w:left="5040" w:hanging="360"/>
      </w:pPr>
    </w:lvl>
    <w:lvl w:ilvl="7" w:tplc="B1A0EA94">
      <w:start w:val="1"/>
      <w:numFmt w:val="lowerLetter"/>
      <w:lvlText w:val="%8."/>
      <w:lvlJc w:val="left"/>
      <w:pPr>
        <w:ind w:left="5760" w:hanging="360"/>
      </w:pPr>
    </w:lvl>
    <w:lvl w:ilvl="8" w:tplc="BB182C3A">
      <w:start w:val="1"/>
      <w:numFmt w:val="lowerRoman"/>
      <w:lvlText w:val="%9."/>
      <w:lvlJc w:val="right"/>
      <w:pPr>
        <w:ind w:left="6480" w:hanging="180"/>
      </w:pPr>
    </w:lvl>
  </w:abstractNum>
  <w:abstractNum w:abstractNumId="33" w15:restartNumberingAfterBreak="0">
    <w:nsid w:val="5B8241F9"/>
    <w:multiLevelType w:val="hybridMultilevel"/>
    <w:tmpl w:val="B3CE596A"/>
    <w:lvl w:ilvl="0" w:tplc="10090015">
      <w:start w:val="1"/>
      <w:numFmt w:val="upp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4" w15:restartNumberingAfterBreak="0">
    <w:nsid w:val="5DD17129"/>
    <w:multiLevelType w:val="hybridMultilevel"/>
    <w:tmpl w:val="1E94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C6158E"/>
    <w:multiLevelType w:val="multilevel"/>
    <w:tmpl w:val="2430A412"/>
    <w:styleLink w:val="NumberedList"/>
    <w:lvl w:ilvl="0">
      <w:start w:val="1"/>
      <w:numFmt w:val="decimal"/>
      <w:pStyle w:val="Numbers"/>
      <w:lvlText w:val="%1."/>
      <w:lvlJc w:val="left"/>
      <w:pPr>
        <w:ind w:left="576" w:hanging="288"/>
      </w:pPr>
      <w:rPr>
        <w:rFonts w:hint="default"/>
      </w:rPr>
    </w:lvl>
    <w:lvl w:ilvl="1">
      <w:start w:val="1"/>
      <w:numFmt w:val="lowerLetter"/>
      <w:pStyle w:val="ListNumber2"/>
      <w:lvlText w:val="%2."/>
      <w:lvlJc w:val="left"/>
      <w:pPr>
        <w:ind w:left="1152" w:hanging="288"/>
      </w:pPr>
      <w:rPr>
        <w:rFonts w:hint="default"/>
      </w:rPr>
    </w:lvl>
    <w:lvl w:ilvl="2">
      <w:start w:val="1"/>
      <w:numFmt w:val="lowerRoman"/>
      <w:lvlText w:val="%3."/>
      <w:lvlJc w:val="right"/>
      <w:pPr>
        <w:ind w:left="1728" w:hanging="288"/>
      </w:pPr>
      <w:rPr>
        <w:rFonts w:hint="default"/>
      </w:rPr>
    </w:lvl>
    <w:lvl w:ilvl="3">
      <w:start w:val="1"/>
      <w:numFmt w:val="decimal"/>
      <w:lvlText w:val="%4."/>
      <w:lvlJc w:val="left"/>
      <w:pPr>
        <w:ind w:left="2304" w:hanging="288"/>
      </w:pPr>
      <w:rPr>
        <w:rFonts w:hint="default"/>
      </w:rPr>
    </w:lvl>
    <w:lvl w:ilvl="4">
      <w:start w:val="1"/>
      <w:numFmt w:val="lowerLetter"/>
      <w:lvlText w:val="%5."/>
      <w:lvlJc w:val="left"/>
      <w:pPr>
        <w:ind w:left="2880" w:hanging="288"/>
      </w:pPr>
      <w:rPr>
        <w:rFonts w:hint="default"/>
      </w:rPr>
    </w:lvl>
    <w:lvl w:ilvl="5">
      <w:start w:val="1"/>
      <w:numFmt w:val="lowerRoman"/>
      <w:lvlText w:val="%6."/>
      <w:lvlJc w:val="right"/>
      <w:pPr>
        <w:ind w:left="3456" w:hanging="288"/>
      </w:pPr>
      <w:rPr>
        <w:rFonts w:hint="default"/>
      </w:rPr>
    </w:lvl>
    <w:lvl w:ilvl="6">
      <w:start w:val="1"/>
      <w:numFmt w:val="decimal"/>
      <w:lvlText w:val="%7."/>
      <w:lvlJc w:val="left"/>
      <w:pPr>
        <w:ind w:left="4032" w:hanging="288"/>
      </w:pPr>
      <w:rPr>
        <w:rFonts w:hint="default"/>
      </w:rPr>
    </w:lvl>
    <w:lvl w:ilvl="7">
      <w:start w:val="1"/>
      <w:numFmt w:val="lowerLetter"/>
      <w:lvlText w:val="%8."/>
      <w:lvlJc w:val="left"/>
      <w:pPr>
        <w:ind w:left="4608" w:hanging="288"/>
      </w:pPr>
      <w:rPr>
        <w:rFonts w:hint="default"/>
      </w:rPr>
    </w:lvl>
    <w:lvl w:ilvl="8">
      <w:start w:val="1"/>
      <w:numFmt w:val="lowerRoman"/>
      <w:lvlText w:val="%9."/>
      <w:lvlJc w:val="right"/>
      <w:pPr>
        <w:ind w:left="5184" w:hanging="288"/>
      </w:pPr>
      <w:rPr>
        <w:rFonts w:hint="default"/>
      </w:rPr>
    </w:lvl>
  </w:abstractNum>
  <w:abstractNum w:abstractNumId="36" w15:restartNumberingAfterBreak="0">
    <w:nsid w:val="64140B21"/>
    <w:multiLevelType w:val="hybridMultilevel"/>
    <w:tmpl w:val="209685AA"/>
    <w:lvl w:ilvl="0" w:tplc="36B2AE12">
      <w:start w:val="1"/>
      <w:numFmt w:val="bullet"/>
      <w:lvlText w:val="·"/>
      <w:lvlJc w:val="left"/>
      <w:pPr>
        <w:ind w:left="720" w:hanging="360"/>
      </w:pPr>
      <w:rPr>
        <w:rFonts w:ascii="Symbol" w:hAnsi="Symbol" w:hint="default"/>
      </w:rPr>
    </w:lvl>
    <w:lvl w:ilvl="1" w:tplc="58F068C4">
      <w:start w:val="1"/>
      <w:numFmt w:val="bullet"/>
      <w:lvlText w:val="o"/>
      <w:lvlJc w:val="left"/>
      <w:pPr>
        <w:ind w:left="1440" w:hanging="360"/>
      </w:pPr>
      <w:rPr>
        <w:rFonts w:ascii="Courier New" w:hAnsi="Courier New" w:hint="default"/>
      </w:rPr>
    </w:lvl>
    <w:lvl w:ilvl="2" w:tplc="8132CB7A">
      <w:start w:val="1"/>
      <w:numFmt w:val="bullet"/>
      <w:lvlText w:val=""/>
      <w:lvlJc w:val="left"/>
      <w:pPr>
        <w:ind w:left="2160" w:hanging="360"/>
      </w:pPr>
      <w:rPr>
        <w:rFonts w:ascii="Wingdings" w:hAnsi="Wingdings" w:hint="default"/>
      </w:rPr>
    </w:lvl>
    <w:lvl w:ilvl="3" w:tplc="B6B03038">
      <w:start w:val="1"/>
      <w:numFmt w:val="bullet"/>
      <w:lvlText w:val=""/>
      <w:lvlJc w:val="left"/>
      <w:pPr>
        <w:ind w:left="2880" w:hanging="360"/>
      </w:pPr>
      <w:rPr>
        <w:rFonts w:ascii="Symbol" w:hAnsi="Symbol" w:hint="default"/>
      </w:rPr>
    </w:lvl>
    <w:lvl w:ilvl="4" w:tplc="6434904C">
      <w:start w:val="1"/>
      <w:numFmt w:val="bullet"/>
      <w:lvlText w:val="o"/>
      <w:lvlJc w:val="left"/>
      <w:pPr>
        <w:ind w:left="3600" w:hanging="360"/>
      </w:pPr>
      <w:rPr>
        <w:rFonts w:ascii="Courier New" w:hAnsi="Courier New" w:hint="default"/>
      </w:rPr>
    </w:lvl>
    <w:lvl w:ilvl="5" w:tplc="4EDCCB84">
      <w:start w:val="1"/>
      <w:numFmt w:val="bullet"/>
      <w:lvlText w:val=""/>
      <w:lvlJc w:val="left"/>
      <w:pPr>
        <w:ind w:left="4320" w:hanging="360"/>
      </w:pPr>
      <w:rPr>
        <w:rFonts w:ascii="Wingdings" w:hAnsi="Wingdings" w:hint="default"/>
      </w:rPr>
    </w:lvl>
    <w:lvl w:ilvl="6" w:tplc="20441412">
      <w:start w:val="1"/>
      <w:numFmt w:val="bullet"/>
      <w:lvlText w:val=""/>
      <w:lvlJc w:val="left"/>
      <w:pPr>
        <w:ind w:left="5040" w:hanging="360"/>
      </w:pPr>
      <w:rPr>
        <w:rFonts w:ascii="Symbol" w:hAnsi="Symbol" w:hint="default"/>
      </w:rPr>
    </w:lvl>
    <w:lvl w:ilvl="7" w:tplc="4B52D67C">
      <w:start w:val="1"/>
      <w:numFmt w:val="bullet"/>
      <w:lvlText w:val="o"/>
      <w:lvlJc w:val="left"/>
      <w:pPr>
        <w:ind w:left="5760" w:hanging="360"/>
      </w:pPr>
      <w:rPr>
        <w:rFonts w:ascii="Courier New" w:hAnsi="Courier New" w:hint="default"/>
      </w:rPr>
    </w:lvl>
    <w:lvl w:ilvl="8" w:tplc="F0965F90">
      <w:start w:val="1"/>
      <w:numFmt w:val="bullet"/>
      <w:lvlText w:val=""/>
      <w:lvlJc w:val="left"/>
      <w:pPr>
        <w:ind w:left="6480" w:hanging="360"/>
      </w:pPr>
      <w:rPr>
        <w:rFonts w:ascii="Wingdings" w:hAnsi="Wingdings" w:hint="default"/>
      </w:rPr>
    </w:lvl>
  </w:abstractNum>
  <w:abstractNum w:abstractNumId="37" w15:restartNumberingAfterBreak="0">
    <w:nsid w:val="68A83D78"/>
    <w:multiLevelType w:val="hybridMultilevel"/>
    <w:tmpl w:val="54B056B2"/>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78614862"/>
    <w:multiLevelType w:val="hybridMultilevel"/>
    <w:tmpl w:val="036CC908"/>
    <w:lvl w:ilvl="0" w:tplc="D2F8ECFA">
      <w:start w:val="1"/>
      <w:numFmt w:val="bullet"/>
      <w:lvlText w:val="·"/>
      <w:lvlJc w:val="left"/>
      <w:pPr>
        <w:ind w:left="720" w:hanging="360"/>
      </w:pPr>
      <w:rPr>
        <w:rFonts w:ascii="Symbol" w:hAnsi="Symbol" w:hint="default"/>
      </w:rPr>
    </w:lvl>
    <w:lvl w:ilvl="1" w:tplc="FBAA5238">
      <w:start w:val="1"/>
      <w:numFmt w:val="bullet"/>
      <w:lvlText w:val="o"/>
      <w:lvlJc w:val="left"/>
      <w:pPr>
        <w:ind w:left="1440" w:hanging="360"/>
      </w:pPr>
      <w:rPr>
        <w:rFonts w:ascii="Courier New" w:hAnsi="Courier New" w:hint="default"/>
      </w:rPr>
    </w:lvl>
    <w:lvl w:ilvl="2" w:tplc="C6203262">
      <w:start w:val="1"/>
      <w:numFmt w:val="bullet"/>
      <w:lvlText w:val=""/>
      <w:lvlJc w:val="left"/>
      <w:pPr>
        <w:ind w:left="2160" w:hanging="360"/>
      </w:pPr>
      <w:rPr>
        <w:rFonts w:ascii="Wingdings" w:hAnsi="Wingdings" w:hint="default"/>
      </w:rPr>
    </w:lvl>
    <w:lvl w:ilvl="3" w:tplc="5BF2EF18">
      <w:start w:val="1"/>
      <w:numFmt w:val="bullet"/>
      <w:lvlText w:val=""/>
      <w:lvlJc w:val="left"/>
      <w:pPr>
        <w:ind w:left="2880" w:hanging="360"/>
      </w:pPr>
      <w:rPr>
        <w:rFonts w:ascii="Symbol" w:hAnsi="Symbol" w:hint="default"/>
      </w:rPr>
    </w:lvl>
    <w:lvl w:ilvl="4" w:tplc="F4889D1E">
      <w:start w:val="1"/>
      <w:numFmt w:val="bullet"/>
      <w:lvlText w:val="o"/>
      <w:lvlJc w:val="left"/>
      <w:pPr>
        <w:ind w:left="3600" w:hanging="360"/>
      </w:pPr>
      <w:rPr>
        <w:rFonts w:ascii="Courier New" w:hAnsi="Courier New" w:hint="default"/>
      </w:rPr>
    </w:lvl>
    <w:lvl w:ilvl="5" w:tplc="FBBE5BD6">
      <w:start w:val="1"/>
      <w:numFmt w:val="bullet"/>
      <w:lvlText w:val=""/>
      <w:lvlJc w:val="left"/>
      <w:pPr>
        <w:ind w:left="4320" w:hanging="360"/>
      </w:pPr>
      <w:rPr>
        <w:rFonts w:ascii="Wingdings" w:hAnsi="Wingdings" w:hint="default"/>
      </w:rPr>
    </w:lvl>
    <w:lvl w:ilvl="6" w:tplc="8FE85DB4">
      <w:start w:val="1"/>
      <w:numFmt w:val="bullet"/>
      <w:lvlText w:val=""/>
      <w:lvlJc w:val="left"/>
      <w:pPr>
        <w:ind w:left="5040" w:hanging="360"/>
      </w:pPr>
      <w:rPr>
        <w:rFonts w:ascii="Symbol" w:hAnsi="Symbol" w:hint="default"/>
      </w:rPr>
    </w:lvl>
    <w:lvl w:ilvl="7" w:tplc="186EADEE">
      <w:start w:val="1"/>
      <w:numFmt w:val="bullet"/>
      <w:lvlText w:val="o"/>
      <w:lvlJc w:val="left"/>
      <w:pPr>
        <w:ind w:left="5760" w:hanging="360"/>
      </w:pPr>
      <w:rPr>
        <w:rFonts w:ascii="Courier New" w:hAnsi="Courier New" w:hint="default"/>
      </w:rPr>
    </w:lvl>
    <w:lvl w:ilvl="8" w:tplc="03C4DA1E">
      <w:start w:val="1"/>
      <w:numFmt w:val="bullet"/>
      <w:lvlText w:val=""/>
      <w:lvlJc w:val="left"/>
      <w:pPr>
        <w:ind w:left="6480" w:hanging="360"/>
      </w:pPr>
      <w:rPr>
        <w:rFonts w:ascii="Wingdings" w:hAnsi="Wingdings" w:hint="default"/>
      </w:rPr>
    </w:lvl>
  </w:abstractNum>
  <w:abstractNum w:abstractNumId="39" w15:restartNumberingAfterBreak="0">
    <w:nsid w:val="79CA56A7"/>
    <w:multiLevelType w:val="hybridMultilevel"/>
    <w:tmpl w:val="91C6F182"/>
    <w:lvl w:ilvl="0" w:tplc="87BEE392">
      <w:start w:val="1"/>
      <w:numFmt w:val="bullet"/>
      <w:lvlText w:val="·"/>
      <w:lvlJc w:val="left"/>
      <w:pPr>
        <w:ind w:left="720" w:hanging="360"/>
      </w:pPr>
      <w:rPr>
        <w:rFonts w:ascii="Symbol" w:hAnsi="Symbol" w:hint="default"/>
      </w:rPr>
    </w:lvl>
    <w:lvl w:ilvl="1" w:tplc="1E2CD7F4">
      <w:start w:val="1"/>
      <w:numFmt w:val="bullet"/>
      <w:lvlText w:val="o"/>
      <w:lvlJc w:val="left"/>
      <w:pPr>
        <w:ind w:left="1440" w:hanging="360"/>
      </w:pPr>
      <w:rPr>
        <w:rFonts w:ascii="Courier New" w:hAnsi="Courier New" w:hint="default"/>
      </w:rPr>
    </w:lvl>
    <w:lvl w:ilvl="2" w:tplc="536CD9E4">
      <w:start w:val="1"/>
      <w:numFmt w:val="bullet"/>
      <w:lvlText w:val=""/>
      <w:lvlJc w:val="left"/>
      <w:pPr>
        <w:ind w:left="2160" w:hanging="360"/>
      </w:pPr>
      <w:rPr>
        <w:rFonts w:ascii="Wingdings" w:hAnsi="Wingdings" w:hint="default"/>
      </w:rPr>
    </w:lvl>
    <w:lvl w:ilvl="3" w:tplc="ABC08E72">
      <w:start w:val="1"/>
      <w:numFmt w:val="bullet"/>
      <w:lvlText w:val=""/>
      <w:lvlJc w:val="left"/>
      <w:pPr>
        <w:ind w:left="2880" w:hanging="360"/>
      </w:pPr>
      <w:rPr>
        <w:rFonts w:ascii="Symbol" w:hAnsi="Symbol" w:hint="default"/>
      </w:rPr>
    </w:lvl>
    <w:lvl w:ilvl="4" w:tplc="4D2016C2">
      <w:start w:val="1"/>
      <w:numFmt w:val="bullet"/>
      <w:lvlText w:val="o"/>
      <w:lvlJc w:val="left"/>
      <w:pPr>
        <w:ind w:left="3600" w:hanging="360"/>
      </w:pPr>
      <w:rPr>
        <w:rFonts w:ascii="Courier New" w:hAnsi="Courier New" w:hint="default"/>
      </w:rPr>
    </w:lvl>
    <w:lvl w:ilvl="5" w:tplc="7FF0AC70">
      <w:start w:val="1"/>
      <w:numFmt w:val="bullet"/>
      <w:lvlText w:val=""/>
      <w:lvlJc w:val="left"/>
      <w:pPr>
        <w:ind w:left="4320" w:hanging="360"/>
      </w:pPr>
      <w:rPr>
        <w:rFonts w:ascii="Wingdings" w:hAnsi="Wingdings" w:hint="default"/>
      </w:rPr>
    </w:lvl>
    <w:lvl w:ilvl="6" w:tplc="F9EC6026">
      <w:start w:val="1"/>
      <w:numFmt w:val="bullet"/>
      <w:lvlText w:val=""/>
      <w:lvlJc w:val="left"/>
      <w:pPr>
        <w:ind w:left="5040" w:hanging="360"/>
      </w:pPr>
      <w:rPr>
        <w:rFonts w:ascii="Symbol" w:hAnsi="Symbol" w:hint="default"/>
      </w:rPr>
    </w:lvl>
    <w:lvl w:ilvl="7" w:tplc="F9EA09F0">
      <w:start w:val="1"/>
      <w:numFmt w:val="bullet"/>
      <w:lvlText w:val="o"/>
      <w:lvlJc w:val="left"/>
      <w:pPr>
        <w:ind w:left="5760" w:hanging="360"/>
      </w:pPr>
      <w:rPr>
        <w:rFonts w:ascii="Courier New" w:hAnsi="Courier New" w:hint="default"/>
      </w:rPr>
    </w:lvl>
    <w:lvl w:ilvl="8" w:tplc="99E094A0">
      <w:start w:val="1"/>
      <w:numFmt w:val="bullet"/>
      <w:lvlText w:val=""/>
      <w:lvlJc w:val="left"/>
      <w:pPr>
        <w:ind w:left="6480" w:hanging="360"/>
      </w:pPr>
      <w:rPr>
        <w:rFonts w:ascii="Wingdings" w:hAnsi="Wingdings" w:hint="default"/>
      </w:rPr>
    </w:lvl>
  </w:abstractNum>
  <w:abstractNum w:abstractNumId="40" w15:restartNumberingAfterBreak="0">
    <w:nsid w:val="7C7EC886"/>
    <w:multiLevelType w:val="hybridMultilevel"/>
    <w:tmpl w:val="F4E4973A"/>
    <w:lvl w:ilvl="0" w:tplc="FD5EBECE">
      <w:start w:val="1"/>
      <w:numFmt w:val="bullet"/>
      <w:lvlText w:val="·"/>
      <w:lvlJc w:val="left"/>
      <w:pPr>
        <w:ind w:left="720" w:hanging="360"/>
      </w:pPr>
      <w:rPr>
        <w:rFonts w:ascii="Symbol" w:hAnsi="Symbol" w:hint="default"/>
      </w:rPr>
    </w:lvl>
    <w:lvl w:ilvl="1" w:tplc="99AA8150">
      <w:start w:val="1"/>
      <w:numFmt w:val="bullet"/>
      <w:lvlText w:val="o"/>
      <w:lvlJc w:val="left"/>
      <w:pPr>
        <w:ind w:left="1440" w:hanging="360"/>
      </w:pPr>
      <w:rPr>
        <w:rFonts w:ascii="Courier New" w:hAnsi="Courier New" w:hint="default"/>
      </w:rPr>
    </w:lvl>
    <w:lvl w:ilvl="2" w:tplc="7A404D5A">
      <w:start w:val="1"/>
      <w:numFmt w:val="bullet"/>
      <w:lvlText w:val=""/>
      <w:lvlJc w:val="left"/>
      <w:pPr>
        <w:ind w:left="2160" w:hanging="360"/>
      </w:pPr>
      <w:rPr>
        <w:rFonts w:ascii="Wingdings" w:hAnsi="Wingdings" w:hint="default"/>
      </w:rPr>
    </w:lvl>
    <w:lvl w:ilvl="3" w:tplc="D50A5BC0">
      <w:start w:val="1"/>
      <w:numFmt w:val="bullet"/>
      <w:lvlText w:val=""/>
      <w:lvlJc w:val="left"/>
      <w:pPr>
        <w:ind w:left="2880" w:hanging="360"/>
      </w:pPr>
      <w:rPr>
        <w:rFonts w:ascii="Symbol" w:hAnsi="Symbol" w:hint="default"/>
      </w:rPr>
    </w:lvl>
    <w:lvl w:ilvl="4" w:tplc="33967B04">
      <w:start w:val="1"/>
      <w:numFmt w:val="bullet"/>
      <w:lvlText w:val="o"/>
      <w:lvlJc w:val="left"/>
      <w:pPr>
        <w:ind w:left="3600" w:hanging="360"/>
      </w:pPr>
      <w:rPr>
        <w:rFonts w:ascii="Courier New" w:hAnsi="Courier New" w:hint="default"/>
      </w:rPr>
    </w:lvl>
    <w:lvl w:ilvl="5" w:tplc="A56A44FE">
      <w:start w:val="1"/>
      <w:numFmt w:val="bullet"/>
      <w:lvlText w:val=""/>
      <w:lvlJc w:val="left"/>
      <w:pPr>
        <w:ind w:left="4320" w:hanging="360"/>
      </w:pPr>
      <w:rPr>
        <w:rFonts w:ascii="Wingdings" w:hAnsi="Wingdings" w:hint="default"/>
      </w:rPr>
    </w:lvl>
    <w:lvl w:ilvl="6" w:tplc="2E42E594">
      <w:start w:val="1"/>
      <w:numFmt w:val="bullet"/>
      <w:lvlText w:val=""/>
      <w:lvlJc w:val="left"/>
      <w:pPr>
        <w:ind w:left="5040" w:hanging="360"/>
      </w:pPr>
      <w:rPr>
        <w:rFonts w:ascii="Symbol" w:hAnsi="Symbol" w:hint="default"/>
      </w:rPr>
    </w:lvl>
    <w:lvl w:ilvl="7" w:tplc="E4F8BA32">
      <w:start w:val="1"/>
      <w:numFmt w:val="bullet"/>
      <w:lvlText w:val="o"/>
      <w:lvlJc w:val="left"/>
      <w:pPr>
        <w:ind w:left="5760" w:hanging="360"/>
      </w:pPr>
      <w:rPr>
        <w:rFonts w:ascii="Courier New" w:hAnsi="Courier New" w:hint="default"/>
      </w:rPr>
    </w:lvl>
    <w:lvl w:ilvl="8" w:tplc="90940D9A">
      <w:start w:val="1"/>
      <w:numFmt w:val="bullet"/>
      <w:lvlText w:val=""/>
      <w:lvlJc w:val="left"/>
      <w:pPr>
        <w:ind w:left="6480" w:hanging="360"/>
      </w:pPr>
      <w:rPr>
        <w:rFonts w:ascii="Wingdings" w:hAnsi="Wingdings" w:hint="default"/>
      </w:rPr>
    </w:lvl>
  </w:abstractNum>
  <w:abstractNum w:abstractNumId="41" w15:restartNumberingAfterBreak="0">
    <w:nsid w:val="7E399374"/>
    <w:multiLevelType w:val="hybridMultilevel"/>
    <w:tmpl w:val="CC4C3EA8"/>
    <w:lvl w:ilvl="0" w:tplc="2B108A24">
      <w:start w:val="1"/>
      <w:numFmt w:val="bullet"/>
      <w:lvlText w:val="·"/>
      <w:lvlJc w:val="left"/>
      <w:pPr>
        <w:ind w:left="720" w:hanging="360"/>
      </w:pPr>
      <w:rPr>
        <w:rFonts w:ascii="Symbol" w:hAnsi="Symbol" w:hint="default"/>
      </w:rPr>
    </w:lvl>
    <w:lvl w:ilvl="1" w:tplc="15DE62A6">
      <w:start w:val="1"/>
      <w:numFmt w:val="bullet"/>
      <w:lvlText w:val="o"/>
      <w:lvlJc w:val="left"/>
      <w:pPr>
        <w:ind w:left="1440" w:hanging="360"/>
      </w:pPr>
      <w:rPr>
        <w:rFonts w:ascii="Courier New" w:hAnsi="Courier New" w:hint="default"/>
      </w:rPr>
    </w:lvl>
    <w:lvl w:ilvl="2" w:tplc="11C4E03C">
      <w:start w:val="1"/>
      <w:numFmt w:val="bullet"/>
      <w:lvlText w:val=""/>
      <w:lvlJc w:val="left"/>
      <w:pPr>
        <w:ind w:left="2160" w:hanging="360"/>
      </w:pPr>
      <w:rPr>
        <w:rFonts w:ascii="Wingdings" w:hAnsi="Wingdings" w:hint="default"/>
      </w:rPr>
    </w:lvl>
    <w:lvl w:ilvl="3" w:tplc="E732182A">
      <w:start w:val="1"/>
      <w:numFmt w:val="bullet"/>
      <w:lvlText w:val=""/>
      <w:lvlJc w:val="left"/>
      <w:pPr>
        <w:ind w:left="2880" w:hanging="360"/>
      </w:pPr>
      <w:rPr>
        <w:rFonts w:ascii="Symbol" w:hAnsi="Symbol" w:hint="default"/>
      </w:rPr>
    </w:lvl>
    <w:lvl w:ilvl="4" w:tplc="65F6F122">
      <w:start w:val="1"/>
      <w:numFmt w:val="bullet"/>
      <w:lvlText w:val="o"/>
      <w:lvlJc w:val="left"/>
      <w:pPr>
        <w:ind w:left="3600" w:hanging="360"/>
      </w:pPr>
      <w:rPr>
        <w:rFonts w:ascii="Courier New" w:hAnsi="Courier New" w:hint="default"/>
      </w:rPr>
    </w:lvl>
    <w:lvl w:ilvl="5" w:tplc="33BC3516">
      <w:start w:val="1"/>
      <w:numFmt w:val="bullet"/>
      <w:lvlText w:val=""/>
      <w:lvlJc w:val="left"/>
      <w:pPr>
        <w:ind w:left="4320" w:hanging="360"/>
      </w:pPr>
      <w:rPr>
        <w:rFonts w:ascii="Wingdings" w:hAnsi="Wingdings" w:hint="default"/>
      </w:rPr>
    </w:lvl>
    <w:lvl w:ilvl="6" w:tplc="1C58C4E4">
      <w:start w:val="1"/>
      <w:numFmt w:val="bullet"/>
      <w:lvlText w:val=""/>
      <w:lvlJc w:val="left"/>
      <w:pPr>
        <w:ind w:left="5040" w:hanging="360"/>
      </w:pPr>
      <w:rPr>
        <w:rFonts w:ascii="Symbol" w:hAnsi="Symbol" w:hint="default"/>
      </w:rPr>
    </w:lvl>
    <w:lvl w:ilvl="7" w:tplc="D4262C70">
      <w:start w:val="1"/>
      <w:numFmt w:val="bullet"/>
      <w:lvlText w:val="o"/>
      <w:lvlJc w:val="left"/>
      <w:pPr>
        <w:ind w:left="5760" w:hanging="360"/>
      </w:pPr>
      <w:rPr>
        <w:rFonts w:ascii="Courier New" w:hAnsi="Courier New" w:hint="default"/>
      </w:rPr>
    </w:lvl>
    <w:lvl w:ilvl="8" w:tplc="106EA11A">
      <w:start w:val="1"/>
      <w:numFmt w:val="bullet"/>
      <w:lvlText w:val=""/>
      <w:lvlJc w:val="left"/>
      <w:pPr>
        <w:ind w:left="6480" w:hanging="360"/>
      </w:pPr>
      <w:rPr>
        <w:rFonts w:ascii="Wingdings" w:hAnsi="Wingdings" w:hint="default"/>
      </w:rPr>
    </w:lvl>
  </w:abstractNum>
  <w:num w:numId="1" w16cid:durableId="505096361">
    <w:abstractNumId w:val="3"/>
  </w:num>
  <w:num w:numId="2" w16cid:durableId="1268736542">
    <w:abstractNumId w:val="32"/>
  </w:num>
  <w:num w:numId="3" w16cid:durableId="1232349351">
    <w:abstractNumId w:val="14"/>
  </w:num>
  <w:num w:numId="4" w16cid:durableId="1338582366">
    <w:abstractNumId w:val="16"/>
  </w:num>
  <w:num w:numId="5" w16cid:durableId="2097361099">
    <w:abstractNumId w:val="9"/>
  </w:num>
  <w:num w:numId="6" w16cid:durableId="1695307442">
    <w:abstractNumId w:val="17"/>
  </w:num>
  <w:num w:numId="7" w16cid:durableId="1026952754">
    <w:abstractNumId w:val="1"/>
  </w:num>
  <w:num w:numId="8" w16cid:durableId="1625454610">
    <w:abstractNumId w:val="0"/>
  </w:num>
  <w:num w:numId="9" w16cid:durableId="863439422">
    <w:abstractNumId w:val="7"/>
  </w:num>
  <w:num w:numId="10" w16cid:durableId="660474099">
    <w:abstractNumId w:val="35"/>
  </w:num>
  <w:num w:numId="11" w16cid:durableId="1550456253">
    <w:abstractNumId w:val="20"/>
  </w:num>
  <w:num w:numId="12" w16cid:durableId="770591894">
    <w:abstractNumId w:val="39"/>
  </w:num>
  <w:num w:numId="13" w16cid:durableId="1481312771">
    <w:abstractNumId w:val="40"/>
  </w:num>
  <w:num w:numId="14" w16cid:durableId="1140801839">
    <w:abstractNumId w:val="21"/>
  </w:num>
  <w:num w:numId="15" w16cid:durableId="2028023055">
    <w:abstractNumId w:val="41"/>
  </w:num>
  <w:num w:numId="16" w16cid:durableId="1562058513">
    <w:abstractNumId w:val="11"/>
  </w:num>
  <w:num w:numId="17" w16cid:durableId="2047828257">
    <w:abstractNumId w:val="19"/>
  </w:num>
  <w:num w:numId="18" w16cid:durableId="1908803673">
    <w:abstractNumId w:val="12"/>
  </w:num>
  <w:num w:numId="19" w16cid:durableId="1777797323">
    <w:abstractNumId w:val="26"/>
  </w:num>
  <w:num w:numId="20" w16cid:durableId="1960408573">
    <w:abstractNumId w:val="38"/>
  </w:num>
  <w:num w:numId="21" w16cid:durableId="770400034">
    <w:abstractNumId w:val="10"/>
  </w:num>
  <w:num w:numId="22" w16cid:durableId="1608005353">
    <w:abstractNumId w:val="36"/>
  </w:num>
  <w:num w:numId="23" w16cid:durableId="1259407684">
    <w:abstractNumId w:val="22"/>
  </w:num>
  <w:num w:numId="24" w16cid:durableId="670177531">
    <w:abstractNumId w:val="24"/>
  </w:num>
  <w:num w:numId="25" w16cid:durableId="2094080524">
    <w:abstractNumId w:val="5"/>
  </w:num>
  <w:num w:numId="26" w16cid:durableId="1553728880">
    <w:abstractNumId w:val="29"/>
  </w:num>
  <w:num w:numId="27" w16cid:durableId="994533274">
    <w:abstractNumId w:val="18"/>
  </w:num>
  <w:num w:numId="28" w16cid:durableId="1358771749">
    <w:abstractNumId w:val="30"/>
  </w:num>
  <w:num w:numId="29" w16cid:durableId="1517846288">
    <w:abstractNumId w:val="4"/>
  </w:num>
  <w:num w:numId="30" w16cid:durableId="1866092368">
    <w:abstractNumId w:val="15"/>
  </w:num>
  <w:num w:numId="31" w16cid:durableId="1453095002">
    <w:abstractNumId w:val="28"/>
  </w:num>
  <w:num w:numId="32" w16cid:durableId="113867277">
    <w:abstractNumId w:val="6"/>
  </w:num>
  <w:num w:numId="33" w16cid:durableId="349454249">
    <w:abstractNumId w:val="37"/>
  </w:num>
  <w:num w:numId="34" w16cid:durableId="1867022019">
    <w:abstractNumId w:val="33"/>
  </w:num>
  <w:num w:numId="35" w16cid:durableId="1664311861">
    <w:abstractNumId w:val="31"/>
  </w:num>
  <w:num w:numId="36" w16cid:durableId="1380201027">
    <w:abstractNumId w:val="8"/>
  </w:num>
  <w:num w:numId="37" w16cid:durableId="55784433">
    <w:abstractNumId w:val="25"/>
  </w:num>
  <w:num w:numId="38" w16cid:durableId="1602420781">
    <w:abstractNumId w:val="27"/>
  </w:num>
  <w:num w:numId="39" w16cid:durableId="1524172096">
    <w:abstractNumId w:val="13"/>
  </w:num>
  <w:num w:numId="40" w16cid:durableId="478687896">
    <w:abstractNumId w:val="2"/>
  </w:num>
  <w:num w:numId="41" w16cid:durableId="658268973">
    <w:abstractNumId w:val="34"/>
  </w:num>
  <w:num w:numId="42" w16cid:durableId="2093813700">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2E"/>
    <w:rsid w:val="00000F8C"/>
    <w:rsid w:val="00003B75"/>
    <w:rsid w:val="00004680"/>
    <w:rsid w:val="000048CB"/>
    <w:rsid w:val="00007C26"/>
    <w:rsid w:val="000151A0"/>
    <w:rsid w:val="00020A36"/>
    <w:rsid w:val="00025318"/>
    <w:rsid w:val="0002674F"/>
    <w:rsid w:val="000446E1"/>
    <w:rsid w:val="00061AD5"/>
    <w:rsid w:val="000656AE"/>
    <w:rsid w:val="000902FC"/>
    <w:rsid w:val="000959B5"/>
    <w:rsid w:val="000A7CCA"/>
    <w:rsid w:val="000B6BD5"/>
    <w:rsid w:val="000D5219"/>
    <w:rsid w:val="000E3138"/>
    <w:rsid w:val="000F0B18"/>
    <w:rsid w:val="000F2B66"/>
    <w:rsid w:val="000F6C90"/>
    <w:rsid w:val="00113530"/>
    <w:rsid w:val="0011677C"/>
    <w:rsid w:val="001179E6"/>
    <w:rsid w:val="00121CCF"/>
    <w:rsid w:val="00122466"/>
    <w:rsid w:val="00123565"/>
    <w:rsid w:val="00127D78"/>
    <w:rsid w:val="001327F4"/>
    <w:rsid w:val="00135DEF"/>
    <w:rsid w:val="00137B21"/>
    <w:rsid w:val="0014729A"/>
    <w:rsid w:val="0015313A"/>
    <w:rsid w:val="00162E79"/>
    <w:rsid w:val="00163175"/>
    <w:rsid w:val="001651AA"/>
    <w:rsid w:val="00174F40"/>
    <w:rsid w:val="001764C2"/>
    <w:rsid w:val="0018785B"/>
    <w:rsid w:val="001900D7"/>
    <w:rsid w:val="00191D63"/>
    <w:rsid w:val="00191DD0"/>
    <w:rsid w:val="00193F0D"/>
    <w:rsid w:val="00194685"/>
    <w:rsid w:val="001A2376"/>
    <w:rsid w:val="001A2EB8"/>
    <w:rsid w:val="001A3F3A"/>
    <w:rsid w:val="001A77F7"/>
    <w:rsid w:val="001C1712"/>
    <w:rsid w:val="001C3F07"/>
    <w:rsid w:val="001D5B2D"/>
    <w:rsid w:val="001D7E33"/>
    <w:rsid w:val="001E636B"/>
    <w:rsid w:val="001E6CEB"/>
    <w:rsid w:val="00201773"/>
    <w:rsid w:val="00205777"/>
    <w:rsid w:val="00206108"/>
    <w:rsid w:val="00207ACE"/>
    <w:rsid w:val="00213709"/>
    <w:rsid w:val="00233C92"/>
    <w:rsid w:val="002349D1"/>
    <w:rsid w:val="0024119E"/>
    <w:rsid w:val="00241A86"/>
    <w:rsid w:val="00247CFF"/>
    <w:rsid w:val="002652C6"/>
    <w:rsid w:val="00276F32"/>
    <w:rsid w:val="00277281"/>
    <w:rsid w:val="00280162"/>
    <w:rsid w:val="00283EA1"/>
    <w:rsid w:val="00285494"/>
    <w:rsid w:val="0029115B"/>
    <w:rsid w:val="00295367"/>
    <w:rsid w:val="00297A58"/>
    <w:rsid w:val="002A36E0"/>
    <w:rsid w:val="002B0F79"/>
    <w:rsid w:val="002B1B0A"/>
    <w:rsid w:val="002B73FE"/>
    <w:rsid w:val="002E3462"/>
    <w:rsid w:val="00311990"/>
    <w:rsid w:val="003152EF"/>
    <w:rsid w:val="00324863"/>
    <w:rsid w:val="00325DA0"/>
    <w:rsid w:val="003314EA"/>
    <w:rsid w:val="003320D6"/>
    <w:rsid w:val="00351CEF"/>
    <w:rsid w:val="00352790"/>
    <w:rsid w:val="00365BA2"/>
    <w:rsid w:val="00377792"/>
    <w:rsid w:val="00384A9E"/>
    <w:rsid w:val="00391A7B"/>
    <w:rsid w:val="003D39EA"/>
    <w:rsid w:val="003E2807"/>
    <w:rsid w:val="003F4F9A"/>
    <w:rsid w:val="00404562"/>
    <w:rsid w:val="004120C2"/>
    <w:rsid w:val="00416B72"/>
    <w:rsid w:val="00417952"/>
    <w:rsid w:val="00425C02"/>
    <w:rsid w:val="00435F2E"/>
    <w:rsid w:val="00436C33"/>
    <w:rsid w:val="004508EB"/>
    <w:rsid w:val="00450BBB"/>
    <w:rsid w:val="0045186E"/>
    <w:rsid w:val="00470615"/>
    <w:rsid w:val="00470768"/>
    <w:rsid w:val="00495014"/>
    <w:rsid w:val="004A09FC"/>
    <w:rsid w:val="004B00C7"/>
    <w:rsid w:val="004C32B5"/>
    <w:rsid w:val="004C595B"/>
    <w:rsid w:val="004C61D5"/>
    <w:rsid w:val="004D1FAF"/>
    <w:rsid w:val="004E01F8"/>
    <w:rsid w:val="004E0420"/>
    <w:rsid w:val="004E2FE1"/>
    <w:rsid w:val="00502E99"/>
    <w:rsid w:val="0050308A"/>
    <w:rsid w:val="00505BEB"/>
    <w:rsid w:val="00513443"/>
    <w:rsid w:val="00522168"/>
    <w:rsid w:val="005235DF"/>
    <w:rsid w:val="00527EC9"/>
    <w:rsid w:val="00536081"/>
    <w:rsid w:val="00536836"/>
    <w:rsid w:val="00540479"/>
    <w:rsid w:val="00540929"/>
    <w:rsid w:val="00541367"/>
    <w:rsid w:val="005426A5"/>
    <w:rsid w:val="00544F15"/>
    <w:rsid w:val="00545E74"/>
    <w:rsid w:val="00566C70"/>
    <w:rsid w:val="00566E3F"/>
    <w:rsid w:val="00572DDB"/>
    <w:rsid w:val="00585480"/>
    <w:rsid w:val="0059394B"/>
    <w:rsid w:val="00594FDF"/>
    <w:rsid w:val="005B3D4B"/>
    <w:rsid w:val="005B45F0"/>
    <w:rsid w:val="005C1498"/>
    <w:rsid w:val="005C1710"/>
    <w:rsid w:val="005C6549"/>
    <w:rsid w:val="005C6747"/>
    <w:rsid w:val="005D2EEC"/>
    <w:rsid w:val="005D3ADE"/>
    <w:rsid w:val="005E14D5"/>
    <w:rsid w:val="005E153E"/>
    <w:rsid w:val="005E4C52"/>
    <w:rsid w:val="005E6089"/>
    <w:rsid w:val="005E6AAF"/>
    <w:rsid w:val="005F2471"/>
    <w:rsid w:val="005F392B"/>
    <w:rsid w:val="00612335"/>
    <w:rsid w:val="00620090"/>
    <w:rsid w:val="00631541"/>
    <w:rsid w:val="0063300F"/>
    <w:rsid w:val="00660EF4"/>
    <w:rsid w:val="00663A5E"/>
    <w:rsid w:val="00664B5B"/>
    <w:rsid w:val="00667C56"/>
    <w:rsid w:val="0067461F"/>
    <w:rsid w:val="006905B2"/>
    <w:rsid w:val="00691639"/>
    <w:rsid w:val="006A4307"/>
    <w:rsid w:val="006B2F2B"/>
    <w:rsid w:val="006D6728"/>
    <w:rsid w:val="006E3D2B"/>
    <w:rsid w:val="006E586F"/>
    <w:rsid w:val="006E77FC"/>
    <w:rsid w:val="00701D7A"/>
    <w:rsid w:val="00707748"/>
    <w:rsid w:val="007124F2"/>
    <w:rsid w:val="00714A9A"/>
    <w:rsid w:val="007164BC"/>
    <w:rsid w:val="007237D4"/>
    <w:rsid w:val="00735D19"/>
    <w:rsid w:val="00743D10"/>
    <w:rsid w:val="00751BCB"/>
    <w:rsid w:val="007626EC"/>
    <w:rsid w:val="007630F2"/>
    <w:rsid w:val="007707EE"/>
    <w:rsid w:val="007820AA"/>
    <w:rsid w:val="00792405"/>
    <w:rsid w:val="007A03B4"/>
    <w:rsid w:val="007A3E5A"/>
    <w:rsid w:val="007A4B7E"/>
    <w:rsid w:val="007A7DC4"/>
    <w:rsid w:val="007B6B58"/>
    <w:rsid w:val="007C5A6C"/>
    <w:rsid w:val="007D34D0"/>
    <w:rsid w:val="007E3455"/>
    <w:rsid w:val="007E5ABE"/>
    <w:rsid w:val="007F1E4B"/>
    <w:rsid w:val="007F3CE4"/>
    <w:rsid w:val="007F3D82"/>
    <w:rsid w:val="007F43E7"/>
    <w:rsid w:val="007F49F9"/>
    <w:rsid w:val="007F5AAE"/>
    <w:rsid w:val="00803C56"/>
    <w:rsid w:val="00804A7B"/>
    <w:rsid w:val="0080551C"/>
    <w:rsid w:val="00813110"/>
    <w:rsid w:val="00820865"/>
    <w:rsid w:val="008227ED"/>
    <w:rsid w:val="00824D55"/>
    <w:rsid w:val="00825C64"/>
    <w:rsid w:val="00825C8A"/>
    <w:rsid w:val="00834132"/>
    <w:rsid w:val="00842478"/>
    <w:rsid w:val="00843B4D"/>
    <w:rsid w:val="00847081"/>
    <w:rsid w:val="00852BBD"/>
    <w:rsid w:val="008553BB"/>
    <w:rsid w:val="008771D4"/>
    <w:rsid w:val="0088045F"/>
    <w:rsid w:val="00882471"/>
    <w:rsid w:val="00886D81"/>
    <w:rsid w:val="00895E61"/>
    <w:rsid w:val="008A4365"/>
    <w:rsid w:val="008A60B8"/>
    <w:rsid w:val="008A6ABB"/>
    <w:rsid w:val="008C2B39"/>
    <w:rsid w:val="008E44D4"/>
    <w:rsid w:val="008F1194"/>
    <w:rsid w:val="0090486D"/>
    <w:rsid w:val="00906BA2"/>
    <w:rsid w:val="009128D7"/>
    <w:rsid w:val="00920601"/>
    <w:rsid w:val="009210EA"/>
    <w:rsid w:val="0092600A"/>
    <w:rsid w:val="009358CF"/>
    <w:rsid w:val="00935DD1"/>
    <w:rsid w:val="0093704C"/>
    <w:rsid w:val="009415AF"/>
    <w:rsid w:val="00945B9D"/>
    <w:rsid w:val="00946130"/>
    <w:rsid w:val="009544F4"/>
    <w:rsid w:val="0097147C"/>
    <w:rsid w:val="00974A50"/>
    <w:rsid w:val="009851DF"/>
    <w:rsid w:val="00985522"/>
    <w:rsid w:val="009903EC"/>
    <w:rsid w:val="009C0094"/>
    <w:rsid w:val="009C31D9"/>
    <w:rsid w:val="009C4058"/>
    <w:rsid w:val="009E4B73"/>
    <w:rsid w:val="00A046EC"/>
    <w:rsid w:val="00A119C5"/>
    <w:rsid w:val="00A134DC"/>
    <w:rsid w:val="00A1430A"/>
    <w:rsid w:val="00A22F8A"/>
    <w:rsid w:val="00A3009D"/>
    <w:rsid w:val="00A4190C"/>
    <w:rsid w:val="00A43F3A"/>
    <w:rsid w:val="00A5094D"/>
    <w:rsid w:val="00A61028"/>
    <w:rsid w:val="00A77542"/>
    <w:rsid w:val="00A907E8"/>
    <w:rsid w:val="00A9160B"/>
    <w:rsid w:val="00A95895"/>
    <w:rsid w:val="00AA109F"/>
    <w:rsid w:val="00AA409F"/>
    <w:rsid w:val="00AA6A9B"/>
    <w:rsid w:val="00AB78D1"/>
    <w:rsid w:val="00AC11E8"/>
    <w:rsid w:val="00AD2699"/>
    <w:rsid w:val="00AD36A4"/>
    <w:rsid w:val="00B012AE"/>
    <w:rsid w:val="00B021D8"/>
    <w:rsid w:val="00B04624"/>
    <w:rsid w:val="00B05BBE"/>
    <w:rsid w:val="00B14A74"/>
    <w:rsid w:val="00B17E13"/>
    <w:rsid w:val="00B22015"/>
    <w:rsid w:val="00B24F7B"/>
    <w:rsid w:val="00B551B3"/>
    <w:rsid w:val="00B57C84"/>
    <w:rsid w:val="00B63FE2"/>
    <w:rsid w:val="00B6591A"/>
    <w:rsid w:val="00B707A1"/>
    <w:rsid w:val="00B70C4C"/>
    <w:rsid w:val="00B76B2D"/>
    <w:rsid w:val="00B801C8"/>
    <w:rsid w:val="00B86DBD"/>
    <w:rsid w:val="00B90667"/>
    <w:rsid w:val="00B91A00"/>
    <w:rsid w:val="00B924CC"/>
    <w:rsid w:val="00BB2437"/>
    <w:rsid w:val="00BB647D"/>
    <w:rsid w:val="00BC586A"/>
    <w:rsid w:val="00BD0B14"/>
    <w:rsid w:val="00BD5E1A"/>
    <w:rsid w:val="00BD6B67"/>
    <w:rsid w:val="00BF4380"/>
    <w:rsid w:val="00C026D3"/>
    <w:rsid w:val="00C03A40"/>
    <w:rsid w:val="00C053C1"/>
    <w:rsid w:val="00C05BBB"/>
    <w:rsid w:val="00C10B38"/>
    <w:rsid w:val="00C1234F"/>
    <w:rsid w:val="00C27BD2"/>
    <w:rsid w:val="00C328F5"/>
    <w:rsid w:val="00C40480"/>
    <w:rsid w:val="00C41686"/>
    <w:rsid w:val="00C56DC6"/>
    <w:rsid w:val="00C56DCA"/>
    <w:rsid w:val="00C72EC9"/>
    <w:rsid w:val="00C754CB"/>
    <w:rsid w:val="00C81DF6"/>
    <w:rsid w:val="00C95C20"/>
    <w:rsid w:val="00CA164D"/>
    <w:rsid w:val="00CA3BE4"/>
    <w:rsid w:val="00CB4173"/>
    <w:rsid w:val="00CC2675"/>
    <w:rsid w:val="00CE03B5"/>
    <w:rsid w:val="00CE3304"/>
    <w:rsid w:val="00CF7269"/>
    <w:rsid w:val="00D06101"/>
    <w:rsid w:val="00D06C70"/>
    <w:rsid w:val="00D073F1"/>
    <w:rsid w:val="00D11E77"/>
    <w:rsid w:val="00D237A2"/>
    <w:rsid w:val="00D30F4A"/>
    <w:rsid w:val="00D466C4"/>
    <w:rsid w:val="00D50E05"/>
    <w:rsid w:val="00D5153F"/>
    <w:rsid w:val="00D623CC"/>
    <w:rsid w:val="00D66B33"/>
    <w:rsid w:val="00D67624"/>
    <w:rsid w:val="00D71C9E"/>
    <w:rsid w:val="00D745B4"/>
    <w:rsid w:val="00D80C01"/>
    <w:rsid w:val="00D81E0A"/>
    <w:rsid w:val="00D85A2F"/>
    <w:rsid w:val="00D97A8E"/>
    <w:rsid w:val="00DA5663"/>
    <w:rsid w:val="00DD1468"/>
    <w:rsid w:val="00DD2790"/>
    <w:rsid w:val="00DF21FF"/>
    <w:rsid w:val="00DF5141"/>
    <w:rsid w:val="00E20E14"/>
    <w:rsid w:val="00E231A0"/>
    <w:rsid w:val="00E23B8F"/>
    <w:rsid w:val="00E24036"/>
    <w:rsid w:val="00E25BC6"/>
    <w:rsid w:val="00E42413"/>
    <w:rsid w:val="00E46218"/>
    <w:rsid w:val="00E5022E"/>
    <w:rsid w:val="00E525C0"/>
    <w:rsid w:val="00E61D53"/>
    <w:rsid w:val="00E6367F"/>
    <w:rsid w:val="00E6596E"/>
    <w:rsid w:val="00E667B3"/>
    <w:rsid w:val="00E67325"/>
    <w:rsid w:val="00E74359"/>
    <w:rsid w:val="00E76F29"/>
    <w:rsid w:val="00E7744E"/>
    <w:rsid w:val="00E82221"/>
    <w:rsid w:val="00E91403"/>
    <w:rsid w:val="00EA1406"/>
    <w:rsid w:val="00EA5FA7"/>
    <w:rsid w:val="00EA7891"/>
    <w:rsid w:val="00EB0A86"/>
    <w:rsid w:val="00EB4F47"/>
    <w:rsid w:val="00ED0763"/>
    <w:rsid w:val="00ED77F4"/>
    <w:rsid w:val="00EF043F"/>
    <w:rsid w:val="00EF177D"/>
    <w:rsid w:val="00EF627F"/>
    <w:rsid w:val="00F01696"/>
    <w:rsid w:val="00F25121"/>
    <w:rsid w:val="00F26EB3"/>
    <w:rsid w:val="00F275EB"/>
    <w:rsid w:val="00F41F64"/>
    <w:rsid w:val="00F43716"/>
    <w:rsid w:val="00F50E1E"/>
    <w:rsid w:val="00F6145C"/>
    <w:rsid w:val="00F73A50"/>
    <w:rsid w:val="00F75709"/>
    <w:rsid w:val="00F81CC4"/>
    <w:rsid w:val="00F823AD"/>
    <w:rsid w:val="00F90CA2"/>
    <w:rsid w:val="00F94789"/>
    <w:rsid w:val="00FA218D"/>
    <w:rsid w:val="00FA27A5"/>
    <w:rsid w:val="00FA4921"/>
    <w:rsid w:val="00FA61CB"/>
    <w:rsid w:val="00FB1147"/>
    <w:rsid w:val="00FB13F4"/>
    <w:rsid w:val="00FB6417"/>
    <w:rsid w:val="00FC20D8"/>
    <w:rsid w:val="00FC6307"/>
    <w:rsid w:val="00FE76AF"/>
    <w:rsid w:val="00FF1DDE"/>
    <w:rsid w:val="00FF31BF"/>
    <w:rsid w:val="00FF5325"/>
    <w:rsid w:val="02B484A3"/>
    <w:rsid w:val="02F10AC5"/>
    <w:rsid w:val="02F77321"/>
    <w:rsid w:val="04117A0F"/>
    <w:rsid w:val="0494B197"/>
    <w:rsid w:val="06153C0D"/>
    <w:rsid w:val="0619D1F6"/>
    <w:rsid w:val="063081F8"/>
    <w:rsid w:val="07B89452"/>
    <w:rsid w:val="0873DEE0"/>
    <w:rsid w:val="0A02206F"/>
    <w:rsid w:val="0A23A889"/>
    <w:rsid w:val="0AC3942C"/>
    <w:rsid w:val="0B997EDB"/>
    <w:rsid w:val="0C73B414"/>
    <w:rsid w:val="0C9FC37C"/>
    <w:rsid w:val="0D3857EF"/>
    <w:rsid w:val="0E632E87"/>
    <w:rsid w:val="0F7A4F45"/>
    <w:rsid w:val="10225B1E"/>
    <w:rsid w:val="1119E831"/>
    <w:rsid w:val="1168DE8D"/>
    <w:rsid w:val="118F2546"/>
    <w:rsid w:val="137812B0"/>
    <w:rsid w:val="1532F5BE"/>
    <w:rsid w:val="167F204C"/>
    <w:rsid w:val="1698D84F"/>
    <w:rsid w:val="16F0649F"/>
    <w:rsid w:val="17E3208D"/>
    <w:rsid w:val="1878B426"/>
    <w:rsid w:val="1AF86E89"/>
    <w:rsid w:val="1B460966"/>
    <w:rsid w:val="1E1C8CC4"/>
    <w:rsid w:val="207E96EF"/>
    <w:rsid w:val="21781D92"/>
    <w:rsid w:val="21C0859E"/>
    <w:rsid w:val="223CA431"/>
    <w:rsid w:val="226A99AE"/>
    <w:rsid w:val="22D1EA28"/>
    <w:rsid w:val="25056793"/>
    <w:rsid w:val="256B4423"/>
    <w:rsid w:val="2663471A"/>
    <w:rsid w:val="26C6E42E"/>
    <w:rsid w:val="27071484"/>
    <w:rsid w:val="27297F70"/>
    <w:rsid w:val="279CD811"/>
    <w:rsid w:val="27C2EE39"/>
    <w:rsid w:val="2877CFAB"/>
    <w:rsid w:val="2897F017"/>
    <w:rsid w:val="28A2E4E5"/>
    <w:rsid w:val="28D8C333"/>
    <w:rsid w:val="2908C2A7"/>
    <w:rsid w:val="2BF85397"/>
    <w:rsid w:val="2DC5AAC5"/>
    <w:rsid w:val="2F2FF459"/>
    <w:rsid w:val="31C88464"/>
    <w:rsid w:val="3224A3A5"/>
    <w:rsid w:val="33E72EAB"/>
    <w:rsid w:val="3573E1C1"/>
    <w:rsid w:val="35DD8E9F"/>
    <w:rsid w:val="36041889"/>
    <w:rsid w:val="37557572"/>
    <w:rsid w:val="39E50473"/>
    <w:rsid w:val="3B7BF00A"/>
    <w:rsid w:val="3D025A1E"/>
    <w:rsid w:val="3D6B6A88"/>
    <w:rsid w:val="3E1985C2"/>
    <w:rsid w:val="40C7E970"/>
    <w:rsid w:val="42D788C8"/>
    <w:rsid w:val="4509A9F3"/>
    <w:rsid w:val="4673503E"/>
    <w:rsid w:val="4795A44A"/>
    <w:rsid w:val="49C794FF"/>
    <w:rsid w:val="4A83061E"/>
    <w:rsid w:val="4AA1CA38"/>
    <w:rsid w:val="4C1B2C19"/>
    <w:rsid w:val="4EC51F7A"/>
    <w:rsid w:val="4F6DF219"/>
    <w:rsid w:val="5025364F"/>
    <w:rsid w:val="51BCC67A"/>
    <w:rsid w:val="51ED1618"/>
    <w:rsid w:val="52DAEFB3"/>
    <w:rsid w:val="532A4DF2"/>
    <w:rsid w:val="540044F8"/>
    <w:rsid w:val="54446C48"/>
    <w:rsid w:val="55979965"/>
    <w:rsid w:val="583DE805"/>
    <w:rsid w:val="58B12668"/>
    <w:rsid w:val="5ADB4696"/>
    <w:rsid w:val="5BEA8231"/>
    <w:rsid w:val="5EFB0AB8"/>
    <w:rsid w:val="63ACF94F"/>
    <w:rsid w:val="649E15C5"/>
    <w:rsid w:val="65BAE2BE"/>
    <w:rsid w:val="66B3EB09"/>
    <w:rsid w:val="66CBB8CE"/>
    <w:rsid w:val="679A1E5A"/>
    <w:rsid w:val="67D1DA29"/>
    <w:rsid w:val="67F0A9EF"/>
    <w:rsid w:val="681F3CC4"/>
    <w:rsid w:val="6962C83A"/>
    <w:rsid w:val="69B71E0F"/>
    <w:rsid w:val="6A76FF6B"/>
    <w:rsid w:val="6D4C496D"/>
    <w:rsid w:val="6DE542B3"/>
    <w:rsid w:val="6E16310D"/>
    <w:rsid w:val="6E7555EB"/>
    <w:rsid w:val="6ED08213"/>
    <w:rsid w:val="6F059B17"/>
    <w:rsid w:val="6F87E938"/>
    <w:rsid w:val="70E220DF"/>
    <w:rsid w:val="7193005F"/>
    <w:rsid w:val="71EEFA78"/>
    <w:rsid w:val="751FC435"/>
    <w:rsid w:val="75269B3A"/>
    <w:rsid w:val="75B72216"/>
    <w:rsid w:val="76478131"/>
    <w:rsid w:val="777B3A1C"/>
    <w:rsid w:val="7C90C2EE"/>
    <w:rsid w:val="7D250859"/>
    <w:rsid w:val="7D8BE82D"/>
    <w:rsid w:val="7DE90B5A"/>
    <w:rsid w:val="7E01BEC4"/>
    <w:rsid w:val="7ECBC27E"/>
    <w:rsid w:val="7FF57DF6"/>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A9CBD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en-US" w:eastAsia="en-US" w:bidi="ar-SA"/>
      </w:rPr>
    </w:rPrDefault>
    <w:pPrDefault>
      <w:pPr>
        <w:spacing w:after="200" w:line="264" w:lineRule="auto"/>
      </w:pPr>
    </w:pPrDefault>
  </w:docDefaults>
  <w:latentStyles w:defLockedState="0" w:defUIPriority="99" w:defSemiHidden="0" w:defUnhideWhenUsed="0" w:defQFormat="0" w:count="376">
    <w:lsdException w:name="Normal" w:uiPriority="2"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4D5"/>
    <w:rPr>
      <w:rFonts w:cs="Times New Roman (Body CS)"/>
      <w:color w:val="000000" w:themeColor="text1"/>
    </w:rPr>
  </w:style>
  <w:style w:type="paragraph" w:styleId="Heading1">
    <w:name w:val="heading 1"/>
    <w:basedOn w:val="Normal"/>
    <w:next w:val="Normal"/>
    <w:link w:val="Heading1Char"/>
    <w:uiPriority w:val="9"/>
    <w:qFormat/>
    <w:rsid w:val="00193F0D"/>
    <w:pPr>
      <w:spacing w:line="240" w:lineRule="auto"/>
      <w:outlineLvl w:val="0"/>
    </w:pPr>
    <w:rPr>
      <w:rFonts w:asciiTheme="majorHAnsi" w:hAnsiTheme="majorHAnsi"/>
      <w:color w:val="264D2B" w:themeColor="accent1"/>
      <w:sz w:val="36"/>
    </w:rPr>
  </w:style>
  <w:style w:type="paragraph" w:styleId="Heading2">
    <w:name w:val="heading 2"/>
    <w:basedOn w:val="Normal"/>
    <w:next w:val="Normal"/>
    <w:link w:val="Heading2Char"/>
    <w:uiPriority w:val="9"/>
    <w:qFormat/>
    <w:rsid w:val="00163175"/>
    <w:pPr>
      <w:keepNext/>
      <w:keepLines/>
      <w:outlineLvl w:val="1"/>
    </w:pPr>
    <w:rPr>
      <w:rFonts w:eastAsiaTheme="majorEastAsia" w:cstheme="majorBidi"/>
      <w:b/>
      <w:color w:val="2B612E" w:themeColor="accent2" w:themeShade="80"/>
      <w:sz w:val="28"/>
      <w:szCs w:val="26"/>
    </w:rPr>
  </w:style>
  <w:style w:type="paragraph" w:styleId="Heading3">
    <w:name w:val="heading 3"/>
    <w:basedOn w:val="Normal"/>
    <w:next w:val="Normal"/>
    <w:link w:val="Heading3Char"/>
    <w:uiPriority w:val="9"/>
    <w:qFormat/>
    <w:rsid w:val="00163175"/>
    <w:pPr>
      <w:keepNext/>
      <w:keepLines/>
      <w:spacing w:after="0"/>
      <w:outlineLvl w:val="2"/>
    </w:pPr>
    <w:rPr>
      <w:rFonts w:eastAsiaTheme="majorEastAsia" w:cstheme="majorBidi"/>
      <w:b/>
      <w:color w:val="132615" w:themeColor="accent1" w:themeShade="7F"/>
      <w:sz w:val="1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4D5"/>
    <w:rPr>
      <w:rFonts w:asciiTheme="majorHAnsi" w:hAnsiTheme="majorHAnsi" w:cs="Times New Roman (Body CS)"/>
      <w:color w:val="264D2B" w:themeColor="accent1"/>
      <w:sz w:val="36"/>
    </w:rPr>
  </w:style>
  <w:style w:type="paragraph" w:styleId="Header">
    <w:name w:val="header"/>
    <w:basedOn w:val="Normal"/>
    <w:link w:val="HeaderChar"/>
    <w:uiPriority w:val="99"/>
    <w:rsid w:val="009544F4"/>
    <w:pPr>
      <w:spacing w:after="0" w:line="240" w:lineRule="auto"/>
    </w:pPr>
  </w:style>
  <w:style w:type="character" w:customStyle="1" w:styleId="HeaderChar">
    <w:name w:val="Header Char"/>
    <w:basedOn w:val="DefaultParagraphFont"/>
    <w:link w:val="Header"/>
    <w:uiPriority w:val="99"/>
    <w:rsid w:val="009544F4"/>
    <w:rPr>
      <w:rFonts w:cs="Times New Roman (Body CS)"/>
      <w:color w:val="000000" w:themeColor="text1"/>
    </w:rPr>
  </w:style>
  <w:style w:type="paragraph" w:styleId="Footer">
    <w:name w:val="footer"/>
    <w:basedOn w:val="Normal"/>
    <w:link w:val="FooterChar"/>
    <w:uiPriority w:val="99"/>
    <w:rsid w:val="009544F4"/>
    <w:pPr>
      <w:spacing w:after="0" w:line="240" w:lineRule="auto"/>
    </w:pPr>
    <w:rPr>
      <w:color w:val="FFFFFF" w:themeColor="background1"/>
    </w:rPr>
  </w:style>
  <w:style w:type="character" w:customStyle="1" w:styleId="FooterChar">
    <w:name w:val="Footer Char"/>
    <w:basedOn w:val="DefaultParagraphFont"/>
    <w:link w:val="Footer"/>
    <w:uiPriority w:val="99"/>
    <w:rsid w:val="009544F4"/>
    <w:rPr>
      <w:rFonts w:cs="Times New Roman (Body CS)"/>
      <w:color w:val="FFFFFF" w:themeColor="background1"/>
    </w:rPr>
  </w:style>
  <w:style w:type="table" w:styleId="TableGrid">
    <w:name w:val="Table Grid"/>
    <w:basedOn w:val="TableNormal"/>
    <w:uiPriority w:val="39"/>
    <w:rsid w:val="00631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3154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laceholderText">
    <w:name w:val="Placeholder Text"/>
    <w:basedOn w:val="DefaultParagraphFont"/>
    <w:uiPriority w:val="99"/>
    <w:semiHidden/>
    <w:rsid w:val="00CE03B5"/>
    <w:rPr>
      <w:color w:val="808080"/>
    </w:rPr>
  </w:style>
  <w:style w:type="paragraph" w:styleId="Title">
    <w:name w:val="Title"/>
    <w:basedOn w:val="Normal"/>
    <w:next w:val="Normal"/>
    <w:link w:val="TitleChar"/>
    <w:uiPriority w:val="10"/>
    <w:qFormat/>
    <w:rsid w:val="00127D78"/>
    <w:pPr>
      <w:spacing w:after="0" w:line="240" w:lineRule="auto"/>
    </w:pPr>
    <w:rPr>
      <w:rFonts w:asciiTheme="majorHAnsi" w:hAnsiTheme="majorHAnsi"/>
      <w:color w:val="264D2B" w:themeColor="accent1"/>
      <w:sz w:val="68"/>
    </w:rPr>
  </w:style>
  <w:style w:type="character" w:customStyle="1" w:styleId="TitleChar">
    <w:name w:val="Title Char"/>
    <w:basedOn w:val="DefaultParagraphFont"/>
    <w:link w:val="Title"/>
    <w:uiPriority w:val="10"/>
    <w:rsid w:val="005E14D5"/>
    <w:rPr>
      <w:rFonts w:asciiTheme="majorHAnsi" w:hAnsiTheme="majorHAnsi" w:cs="Times New Roman (Body CS)"/>
      <w:color w:val="264D2B" w:themeColor="accent1"/>
      <w:sz w:val="68"/>
    </w:rPr>
  </w:style>
  <w:style w:type="paragraph" w:styleId="Subtitle">
    <w:name w:val="Subtitle"/>
    <w:basedOn w:val="Normal"/>
    <w:next w:val="Normal"/>
    <w:link w:val="SubtitleChar"/>
    <w:uiPriority w:val="11"/>
    <w:qFormat/>
    <w:rsid w:val="007630F2"/>
    <w:pPr>
      <w:spacing w:after="0" w:line="240" w:lineRule="auto"/>
    </w:pPr>
    <w:rPr>
      <w:color w:val="7F7F7F" w:themeColor="text1" w:themeTint="80"/>
      <w:sz w:val="68"/>
    </w:rPr>
  </w:style>
  <w:style w:type="character" w:customStyle="1" w:styleId="SubtitleChar">
    <w:name w:val="Subtitle Char"/>
    <w:basedOn w:val="DefaultParagraphFont"/>
    <w:link w:val="Subtitle"/>
    <w:uiPriority w:val="11"/>
    <w:rsid w:val="005E14D5"/>
    <w:rPr>
      <w:rFonts w:cs="Times New Roman (Body CS)"/>
      <w:color w:val="7F7F7F" w:themeColor="text1" w:themeTint="80"/>
      <w:sz w:val="68"/>
    </w:rPr>
  </w:style>
  <w:style w:type="paragraph" w:customStyle="1" w:styleId="Bullets">
    <w:name w:val="Bullets"/>
    <w:basedOn w:val="Normal"/>
    <w:next w:val="Normal"/>
    <w:uiPriority w:val="12"/>
    <w:qFormat/>
    <w:rsid w:val="00123565"/>
    <w:pPr>
      <w:numPr>
        <w:numId w:val="9"/>
      </w:numPr>
      <w:pBdr>
        <w:top w:val="single" w:sz="12" w:space="6" w:color="60B966" w:themeColor="accent2"/>
        <w:bottom w:val="single" w:sz="12" w:space="6" w:color="60B966" w:themeColor="accent2"/>
      </w:pBdr>
    </w:pPr>
  </w:style>
  <w:style w:type="character" w:styleId="Strong">
    <w:name w:val="Strong"/>
    <w:basedOn w:val="DefaultParagraphFont"/>
    <w:uiPriority w:val="22"/>
    <w:qFormat/>
    <w:rsid w:val="005E6AAF"/>
    <w:rPr>
      <w:b/>
      <w:bCs/>
      <w:color w:val="264D2B" w:themeColor="accent1"/>
    </w:rPr>
  </w:style>
  <w:style w:type="paragraph" w:customStyle="1" w:styleId="Numbers">
    <w:name w:val="Numbers"/>
    <w:basedOn w:val="Normal"/>
    <w:next w:val="Normal"/>
    <w:uiPriority w:val="13"/>
    <w:qFormat/>
    <w:rsid w:val="00123565"/>
    <w:pPr>
      <w:numPr>
        <w:numId w:val="10"/>
      </w:numPr>
    </w:pPr>
  </w:style>
  <w:style w:type="paragraph" w:styleId="Quote">
    <w:name w:val="Quote"/>
    <w:basedOn w:val="Normal"/>
    <w:next w:val="Normal"/>
    <w:link w:val="QuoteChar"/>
    <w:uiPriority w:val="29"/>
    <w:semiHidden/>
    <w:qFormat/>
    <w:rsid w:val="00743D1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DF5141"/>
    <w:rPr>
      <w:rFonts w:cs="Times New Roman (Body CS)"/>
      <w:i/>
      <w:iCs/>
      <w:color w:val="404040" w:themeColor="text1" w:themeTint="BF"/>
    </w:rPr>
  </w:style>
  <w:style w:type="paragraph" w:customStyle="1" w:styleId="TableText">
    <w:name w:val="Table Text"/>
    <w:basedOn w:val="Normal"/>
    <w:next w:val="Normal"/>
    <w:link w:val="TableTextChar"/>
    <w:uiPriority w:val="17"/>
    <w:qFormat/>
    <w:rsid w:val="00CF7269"/>
    <w:pPr>
      <w:spacing w:after="0" w:line="240" w:lineRule="auto"/>
    </w:pPr>
    <w:rPr>
      <w:sz w:val="16"/>
    </w:rPr>
  </w:style>
  <w:style w:type="paragraph" w:customStyle="1" w:styleId="Graphheading1">
    <w:name w:val="Graph heading 1"/>
    <w:basedOn w:val="Normal"/>
    <w:uiPriority w:val="15"/>
    <w:qFormat/>
    <w:rsid w:val="007A3E5A"/>
    <w:pPr>
      <w:spacing w:before="120" w:after="60" w:line="240" w:lineRule="auto"/>
    </w:pPr>
    <w:rPr>
      <w:rFonts w:cstheme="minorBidi"/>
      <w:b/>
      <w:color w:val="264D2B" w:themeColor="accent1"/>
      <w:sz w:val="24"/>
    </w:rPr>
  </w:style>
  <w:style w:type="paragraph" w:customStyle="1" w:styleId="Graphbullet">
    <w:name w:val="Graph bullet"/>
    <w:basedOn w:val="Normal"/>
    <w:uiPriority w:val="16"/>
    <w:qFormat/>
    <w:rsid w:val="007A3E5A"/>
    <w:pPr>
      <w:numPr>
        <w:numId w:val="5"/>
      </w:numPr>
      <w:spacing w:after="0" w:line="216" w:lineRule="auto"/>
    </w:pPr>
    <w:rPr>
      <w:rFonts w:cstheme="minorBidi"/>
      <w:color w:val="595959" w:themeColor="text1" w:themeTint="A6"/>
      <w:sz w:val="20"/>
    </w:rPr>
  </w:style>
  <w:style w:type="paragraph" w:customStyle="1" w:styleId="Graphheading2">
    <w:name w:val="Graph heading 2"/>
    <w:basedOn w:val="Normal"/>
    <w:uiPriority w:val="15"/>
    <w:qFormat/>
    <w:rsid w:val="000F0B18"/>
    <w:pPr>
      <w:spacing w:before="120" w:after="60" w:line="240" w:lineRule="auto"/>
    </w:pPr>
    <w:rPr>
      <w:rFonts w:cstheme="minorBidi"/>
      <w:b/>
      <w:color w:val="2B612E" w:themeColor="accent2" w:themeShade="80"/>
      <w:sz w:val="24"/>
    </w:rPr>
  </w:style>
  <w:style w:type="paragraph" w:customStyle="1" w:styleId="Graphbullet2">
    <w:name w:val="Graph bullet 2"/>
    <w:basedOn w:val="Normal"/>
    <w:uiPriority w:val="16"/>
    <w:qFormat/>
    <w:rsid w:val="007A3E5A"/>
    <w:pPr>
      <w:numPr>
        <w:numId w:val="6"/>
      </w:numPr>
      <w:spacing w:after="0" w:line="216" w:lineRule="auto"/>
    </w:pPr>
    <w:rPr>
      <w:rFonts w:cstheme="minorBidi"/>
      <w:color w:val="595959" w:themeColor="text1" w:themeTint="A6"/>
      <w:sz w:val="20"/>
    </w:rPr>
  </w:style>
  <w:style w:type="paragraph" w:customStyle="1" w:styleId="Graphheading3">
    <w:name w:val="Graph heading 3"/>
    <w:basedOn w:val="Normal"/>
    <w:uiPriority w:val="15"/>
    <w:qFormat/>
    <w:rsid w:val="000F0B18"/>
    <w:pPr>
      <w:spacing w:before="120" w:after="60" w:line="240" w:lineRule="auto"/>
    </w:pPr>
    <w:rPr>
      <w:rFonts w:cstheme="minorBidi"/>
      <w:b/>
      <w:color w:val="595959" w:themeColor="text1" w:themeTint="A6"/>
      <w:sz w:val="24"/>
    </w:rPr>
  </w:style>
  <w:style w:type="paragraph" w:customStyle="1" w:styleId="Graphbullet3">
    <w:name w:val="Graph bullet 3"/>
    <w:basedOn w:val="Normal"/>
    <w:uiPriority w:val="16"/>
    <w:qFormat/>
    <w:rsid w:val="007A3E5A"/>
    <w:pPr>
      <w:numPr>
        <w:numId w:val="7"/>
      </w:numPr>
      <w:spacing w:after="0" w:line="216" w:lineRule="auto"/>
    </w:pPr>
    <w:rPr>
      <w:rFonts w:cstheme="minorBidi"/>
      <w:color w:val="595959" w:themeColor="text1" w:themeTint="A6"/>
      <w:sz w:val="20"/>
    </w:rPr>
  </w:style>
  <w:style w:type="paragraph" w:customStyle="1" w:styleId="Graphheading4">
    <w:name w:val="Graph heading 4"/>
    <w:basedOn w:val="Normal"/>
    <w:uiPriority w:val="15"/>
    <w:qFormat/>
    <w:rsid w:val="007A3E5A"/>
    <w:pPr>
      <w:spacing w:before="120" w:after="60" w:line="240" w:lineRule="auto"/>
    </w:pPr>
    <w:rPr>
      <w:rFonts w:cstheme="minorBidi"/>
      <w:b/>
      <w:color w:val="5E5E5E" w:themeColor="text2"/>
      <w:sz w:val="24"/>
    </w:rPr>
  </w:style>
  <w:style w:type="paragraph" w:customStyle="1" w:styleId="Graphbullet4">
    <w:name w:val="Graph bullet 4"/>
    <w:basedOn w:val="Normal"/>
    <w:uiPriority w:val="16"/>
    <w:qFormat/>
    <w:rsid w:val="007A3E5A"/>
    <w:pPr>
      <w:numPr>
        <w:numId w:val="8"/>
      </w:numPr>
      <w:spacing w:after="0" w:line="240" w:lineRule="auto"/>
    </w:pPr>
    <w:rPr>
      <w:rFonts w:cstheme="minorBidi"/>
      <w:color w:val="595959" w:themeColor="text1" w:themeTint="A6"/>
      <w:sz w:val="20"/>
    </w:rPr>
  </w:style>
  <w:style w:type="numbering" w:customStyle="1" w:styleId="BullettedList">
    <w:name w:val="BullettedList"/>
    <w:uiPriority w:val="99"/>
    <w:rsid w:val="00352790"/>
    <w:pPr>
      <w:numPr>
        <w:numId w:val="9"/>
      </w:numPr>
    </w:pPr>
  </w:style>
  <w:style w:type="numbering" w:customStyle="1" w:styleId="NumberedList">
    <w:name w:val="NumberedList"/>
    <w:uiPriority w:val="99"/>
    <w:rsid w:val="00DF21FF"/>
    <w:pPr>
      <w:numPr>
        <w:numId w:val="10"/>
      </w:numPr>
    </w:pPr>
  </w:style>
  <w:style w:type="paragraph" w:styleId="ListBullet2">
    <w:name w:val="List Bullet 2"/>
    <w:basedOn w:val="Normal"/>
    <w:uiPriority w:val="12"/>
    <w:qFormat/>
    <w:rsid w:val="00DF21FF"/>
    <w:pPr>
      <w:numPr>
        <w:ilvl w:val="1"/>
        <w:numId w:val="9"/>
      </w:numPr>
    </w:pPr>
  </w:style>
  <w:style w:type="character" w:customStyle="1" w:styleId="Heading2Char">
    <w:name w:val="Heading 2 Char"/>
    <w:basedOn w:val="DefaultParagraphFont"/>
    <w:link w:val="Heading2"/>
    <w:uiPriority w:val="9"/>
    <w:rsid w:val="00163175"/>
    <w:rPr>
      <w:rFonts w:eastAsiaTheme="majorEastAsia" w:cstheme="majorBidi"/>
      <w:b/>
      <w:color w:val="2B612E" w:themeColor="accent2" w:themeShade="80"/>
      <w:sz w:val="28"/>
      <w:szCs w:val="26"/>
    </w:rPr>
  </w:style>
  <w:style w:type="paragraph" w:styleId="ListNumber2">
    <w:name w:val="List Number 2"/>
    <w:basedOn w:val="Normal"/>
    <w:uiPriority w:val="14"/>
    <w:unhideWhenUsed/>
    <w:qFormat/>
    <w:rsid w:val="00DF21FF"/>
    <w:pPr>
      <w:numPr>
        <w:ilvl w:val="1"/>
        <w:numId w:val="10"/>
      </w:numPr>
    </w:pPr>
  </w:style>
  <w:style w:type="character" w:customStyle="1" w:styleId="Heading3Char">
    <w:name w:val="Heading 3 Char"/>
    <w:basedOn w:val="DefaultParagraphFont"/>
    <w:link w:val="Heading3"/>
    <w:uiPriority w:val="9"/>
    <w:rsid w:val="00163175"/>
    <w:rPr>
      <w:rFonts w:eastAsiaTheme="majorEastAsia" w:cstheme="majorBidi"/>
      <w:b/>
      <w:color w:val="132615" w:themeColor="accent1" w:themeShade="7F"/>
      <w:sz w:val="16"/>
      <w:szCs w:val="24"/>
    </w:rPr>
  </w:style>
  <w:style w:type="paragraph" w:customStyle="1" w:styleId="Tabletotal">
    <w:name w:val="Table total"/>
    <w:basedOn w:val="TableText"/>
    <w:link w:val="TabletotalChar"/>
    <w:uiPriority w:val="18"/>
    <w:qFormat/>
    <w:rsid w:val="00425C02"/>
    <w:rPr>
      <w:b/>
      <w:color w:val="FFFFFF" w:themeColor="background1"/>
    </w:rPr>
  </w:style>
  <w:style w:type="character" w:customStyle="1" w:styleId="TableTextChar">
    <w:name w:val="Table Text Char"/>
    <w:basedOn w:val="DefaultParagraphFont"/>
    <w:link w:val="TableText"/>
    <w:uiPriority w:val="17"/>
    <w:rsid w:val="005E14D5"/>
    <w:rPr>
      <w:rFonts w:cs="Times New Roman (Body CS)"/>
      <w:color w:val="000000" w:themeColor="text1"/>
      <w:sz w:val="16"/>
    </w:rPr>
  </w:style>
  <w:style w:type="character" w:customStyle="1" w:styleId="TabletotalChar">
    <w:name w:val="Table total Char"/>
    <w:basedOn w:val="TableTextChar"/>
    <w:link w:val="Tabletotal"/>
    <w:uiPriority w:val="18"/>
    <w:rsid w:val="005E14D5"/>
    <w:rPr>
      <w:rFonts w:cs="Times New Roman (Body CS)"/>
      <w:b/>
      <w:color w:val="FFFFFF" w:themeColor="background1"/>
      <w:sz w:val="16"/>
    </w:rPr>
  </w:style>
  <w:style w:type="paragraph" w:styleId="TOCHeading">
    <w:name w:val="TOC Heading"/>
    <w:basedOn w:val="Heading1"/>
    <w:next w:val="Normal"/>
    <w:uiPriority w:val="39"/>
    <w:unhideWhenUsed/>
    <w:qFormat/>
    <w:rsid w:val="00EB4F47"/>
    <w:pPr>
      <w:keepNext/>
      <w:keepLines/>
      <w:spacing w:before="240" w:after="0" w:line="259" w:lineRule="auto"/>
      <w:outlineLvl w:val="9"/>
    </w:pPr>
    <w:rPr>
      <w:rFonts w:eastAsiaTheme="majorEastAsia" w:cstheme="majorBidi"/>
      <w:color w:val="1C3920" w:themeColor="accent1" w:themeShade="BF"/>
      <w:sz w:val="32"/>
      <w:szCs w:val="32"/>
    </w:rPr>
  </w:style>
  <w:style w:type="paragraph" w:styleId="TOC1">
    <w:name w:val="toc 1"/>
    <w:basedOn w:val="Normal"/>
    <w:next w:val="Normal"/>
    <w:autoRedefine/>
    <w:uiPriority w:val="39"/>
    <w:unhideWhenUsed/>
    <w:rsid w:val="00EB4F47"/>
    <w:pPr>
      <w:spacing w:after="100"/>
    </w:pPr>
  </w:style>
  <w:style w:type="paragraph" w:styleId="TOC2">
    <w:name w:val="toc 2"/>
    <w:basedOn w:val="Normal"/>
    <w:next w:val="Normal"/>
    <w:autoRedefine/>
    <w:uiPriority w:val="39"/>
    <w:unhideWhenUsed/>
    <w:rsid w:val="00EB4F47"/>
    <w:pPr>
      <w:spacing w:after="100"/>
      <w:ind w:left="220"/>
    </w:pPr>
  </w:style>
  <w:style w:type="paragraph" w:styleId="TOC3">
    <w:name w:val="toc 3"/>
    <w:basedOn w:val="Normal"/>
    <w:next w:val="Normal"/>
    <w:autoRedefine/>
    <w:uiPriority w:val="39"/>
    <w:unhideWhenUsed/>
    <w:rsid w:val="00EB4F47"/>
    <w:pPr>
      <w:spacing w:after="100"/>
      <w:ind w:left="440"/>
    </w:pPr>
  </w:style>
  <w:style w:type="paragraph" w:styleId="TOC4">
    <w:name w:val="toc 4"/>
    <w:basedOn w:val="Normal"/>
    <w:next w:val="Normal"/>
    <w:autoRedefine/>
    <w:uiPriority w:val="39"/>
    <w:unhideWhenUsed/>
    <w:rsid w:val="00EB4F47"/>
    <w:pPr>
      <w:spacing w:after="100" w:line="259" w:lineRule="auto"/>
      <w:ind w:left="660"/>
    </w:pPr>
    <w:rPr>
      <w:rFonts w:eastAsiaTheme="minorEastAsia" w:cstheme="minorBidi"/>
      <w:color w:val="auto"/>
      <w:lang w:val="en-CA" w:eastAsia="zh-TW"/>
    </w:rPr>
  </w:style>
  <w:style w:type="paragraph" w:styleId="TOC5">
    <w:name w:val="toc 5"/>
    <w:basedOn w:val="Normal"/>
    <w:next w:val="Normal"/>
    <w:autoRedefine/>
    <w:uiPriority w:val="39"/>
    <w:unhideWhenUsed/>
    <w:rsid w:val="00EB4F47"/>
    <w:pPr>
      <w:spacing w:after="100" w:line="259" w:lineRule="auto"/>
      <w:ind w:left="880"/>
    </w:pPr>
    <w:rPr>
      <w:rFonts w:eastAsiaTheme="minorEastAsia" w:cstheme="minorBidi"/>
      <w:color w:val="auto"/>
      <w:lang w:val="en-CA" w:eastAsia="zh-TW"/>
    </w:rPr>
  </w:style>
  <w:style w:type="paragraph" w:styleId="TOC6">
    <w:name w:val="toc 6"/>
    <w:basedOn w:val="Normal"/>
    <w:next w:val="Normal"/>
    <w:autoRedefine/>
    <w:uiPriority w:val="39"/>
    <w:unhideWhenUsed/>
    <w:rsid w:val="00EB4F47"/>
    <w:pPr>
      <w:spacing w:after="100" w:line="259" w:lineRule="auto"/>
      <w:ind w:left="1100"/>
    </w:pPr>
    <w:rPr>
      <w:rFonts w:eastAsiaTheme="minorEastAsia" w:cstheme="minorBidi"/>
      <w:color w:val="auto"/>
      <w:lang w:val="en-CA" w:eastAsia="zh-TW"/>
    </w:rPr>
  </w:style>
  <w:style w:type="paragraph" w:styleId="TOC7">
    <w:name w:val="toc 7"/>
    <w:basedOn w:val="Normal"/>
    <w:next w:val="Normal"/>
    <w:autoRedefine/>
    <w:uiPriority w:val="39"/>
    <w:unhideWhenUsed/>
    <w:rsid w:val="00EB4F47"/>
    <w:pPr>
      <w:spacing w:after="100" w:line="259" w:lineRule="auto"/>
      <w:ind w:left="1320"/>
    </w:pPr>
    <w:rPr>
      <w:rFonts w:eastAsiaTheme="minorEastAsia" w:cstheme="minorBidi"/>
      <w:color w:val="auto"/>
      <w:lang w:val="en-CA" w:eastAsia="zh-TW"/>
    </w:rPr>
  </w:style>
  <w:style w:type="paragraph" w:styleId="TOC8">
    <w:name w:val="toc 8"/>
    <w:basedOn w:val="Normal"/>
    <w:next w:val="Normal"/>
    <w:autoRedefine/>
    <w:uiPriority w:val="39"/>
    <w:unhideWhenUsed/>
    <w:rsid w:val="00EB4F47"/>
    <w:pPr>
      <w:spacing w:after="100" w:line="259" w:lineRule="auto"/>
      <w:ind w:left="1540"/>
    </w:pPr>
    <w:rPr>
      <w:rFonts w:eastAsiaTheme="minorEastAsia" w:cstheme="minorBidi"/>
      <w:color w:val="auto"/>
      <w:lang w:val="en-CA" w:eastAsia="zh-TW"/>
    </w:rPr>
  </w:style>
  <w:style w:type="paragraph" w:styleId="TOC9">
    <w:name w:val="toc 9"/>
    <w:basedOn w:val="Normal"/>
    <w:next w:val="Normal"/>
    <w:autoRedefine/>
    <w:uiPriority w:val="39"/>
    <w:unhideWhenUsed/>
    <w:rsid w:val="00EB4F47"/>
    <w:pPr>
      <w:spacing w:after="100" w:line="259" w:lineRule="auto"/>
      <w:ind w:left="1760"/>
    </w:pPr>
    <w:rPr>
      <w:rFonts w:eastAsiaTheme="minorEastAsia" w:cstheme="minorBidi"/>
      <w:color w:val="auto"/>
      <w:lang w:val="en-CA" w:eastAsia="zh-TW"/>
    </w:rPr>
  </w:style>
  <w:style w:type="character" w:styleId="Hyperlink">
    <w:name w:val="Hyperlink"/>
    <w:basedOn w:val="DefaultParagraphFont"/>
    <w:uiPriority w:val="99"/>
    <w:unhideWhenUsed/>
    <w:rsid w:val="00EB4F47"/>
    <w:rPr>
      <w:color w:val="0000FF" w:themeColor="hyperlink"/>
      <w:u w:val="single"/>
    </w:rPr>
  </w:style>
  <w:style w:type="character" w:styleId="UnresolvedMention">
    <w:name w:val="Unresolved Mention"/>
    <w:basedOn w:val="DefaultParagraphFont"/>
    <w:uiPriority w:val="99"/>
    <w:semiHidden/>
    <w:unhideWhenUsed/>
    <w:rsid w:val="00EB4F47"/>
    <w:rPr>
      <w:color w:val="605E5C"/>
      <w:shd w:val="clear" w:color="auto" w:fill="E1DFDD"/>
    </w:rPr>
  </w:style>
  <w:style w:type="paragraph" w:styleId="ListParagraph">
    <w:name w:val="List Paragraph"/>
    <w:basedOn w:val="Normal"/>
    <w:uiPriority w:val="34"/>
    <w:qFormat/>
    <w:rsid w:val="00E91403"/>
    <w:pPr>
      <w:widowControl w:val="0"/>
      <w:spacing w:after="0" w:line="240" w:lineRule="auto"/>
      <w:ind w:left="720"/>
      <w:contextualSpacing/>
    </w:pPr>
    <w:rPr>
      <w:rFonts w:ascii="Arial" w:eastAsiaTheme="minorEastAsia" w:hAnsi="Arial" w:cstheme="minorBidi"/>
      <w:color w:val="auto"/>
      <w:kern w:val="2"/>
      <w:sz w:val="24"/>
      <w:lang w:eastAsia="zh-TW"/>
    </w:rPr>
  </w:style>
  <w:style w:type="paragraph" w:customStyle="1" w:styleId="4E6D9DB0E1604ADC9C2B17F6FF4B91A8">
    <w:name w:val="4E6D9DB0E1604ADC9C2B17F6FF4B91A8"/>
    <w:rsid w:val="005E6089"/>
    <w:pPr>
      <w:spacing w:after="160" w:line="259" w:lineRule="auto"/>
    </w:pPr>
    <w:rPr>
      <w:rFonts w:eastAsiaTheme="minorEastAsia"/>
      <w:lang w:val="en-CA" w:eastAsia="zh-TW"/>
    </w:rPr>
  </w:style>
  <w:style w:type="table" w:styleId="GridTable7Colorful-Accent1">
    <w:name w:val="Grid Table 7 Colorful Accent 1"/>
    <w:basedOn w:val="TableNormal"/>
    <w:uiPriority w:val="52"/>
    <w:rsid w:val="001A77F7"/>
    <w:pPr>
      <w:spacing w:after="0" w:line="240" w:lineRule="auto"/>
    </w:pPr>
    <w:rPr>
      <w:color w:val="1C3920" w:themeColor="accent1" w:themeShade="BF"/>
    </w:rPr>
    <w:tblPr>
      <w:tblStyleRowBandSize w:val="1"/>
      <w:tblStyleColBandSize w:val="1"/>
      <w:tblBorders>
        <w:top w:val="single" w:sz="4" w:space="0" w:color="60B06A" w:themeColor="accent1" w:themeTint="99"/>
        <w:left w:val="single" w:sz="4" w:space="0" w:color="60B06A" w:themeColor="accent1" w:themeTint="99"/>
        <w:bottom w:val="single" w:sz="4" w:space="0" w:color="60B06A" w:themeColor="accent1" w:themeTint="99"/>
        <w:right w:val="single" w:sz="4" w:space="0" w:color="60B06A" w:themeColor="accent1" w:themeTint="99"/>
        <w:insideH w:val="single" w:sz="4" w:space="0" w:color="60B06A" w:themeColor="accent1" w:themeTint="99"/>
        <w:insideV w:val="single" w:sz="4" w:space="0" w:color="60B06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5CD" w:themeFill="accent1" w:themeFillTint="33"/>
      </w:tcPr>
    </w:tblStylePr>
    <w:tblStylePr w:type="band1Horz">
      <w:tblPr/>
      <w:tcPr>
        <w:shd w:val="clear" w:color="auto" w:fill="CAE5CD" w:themeFill="accent1" w:themeFillTint="33"/>
      </w:tcPr>
    </w:tblStylePr>
    <w:tblStylePr w:type="neCell">
      <w:tblPr/>
      <w:tcPr>
        <w:tcBorders>
          <w:bottom w:val="single" w:sz="4" w:space="0" w:color="60B06A" w:themeColor="accent1" w:themeTint="99"/>
        </w:tcBorders>
      </w:tcPr>
    </w:tblStylePr>
    <w:tblStylePr w:type="nwCell">
      <w:tblPr/>
      <w:tcPr>
        <w:tcBorders>
          <w:bottom w:val="single" w:sz="4" w:space="0" w:color="60B06A" w:themeColor="accent1" w:themeTint="99"/>
        </w:tcBorders>
      </w:tcPr>
    </w:tblStylePr>
    <w:tblStylePr w:type="seCell">
      <w:tblPr/>
      <w:tcPr>
        <w:tcBorders>
          <w:top w:val="single" w:sz="4" w:space="0" w:color="60B06A" w:themeColor="accent1" w:themeTint="99"/>
        </w:tcBorders>
      </w:tcPr>
    </w:tblStylePr>
    <w:tblStylePr w:type="swCell">
      <w:tblPr/>
      <w:tcPr>
        <w:tcBorders>
          <w:top w:val="single" w:sz="4" w:space="0" w:color="60B06A" w:themeColor="accent1" w:themeTint="99"/>
        </w:tcBorders>
      </w:tcPr>
    </w:tblStylePr>
  </w:style>
  <w:style w:type="table" w:styleId="GridTable7Colorful-Accent2">
    <w:name w:val="Grid Table 7 Colorful Accent 2"/>
    <w:basedOn w:val="TableNormal"/>
    <w:uiPriority w:val="52"/>
    <w:rsid w:val="001A77F7"/>
    <w:pPr>
      <w:spacing w:after="0" w:line="240" w:lineRule="auto"/>
    </w:pPr>
    <w:rPr>
      <w:color w:val="409145" w:themeColor="accent2" w:themeShade="BF"/>
    </w:rPr>
    <w:tblPr>
      <w:tblStyleRowBandSize w:val="1"/>
      <w:tblStyleColBandSize w:val="1"/>
      <w:tblBorders>
        <w:top w:val="single" w:sz="4" w:space="0" w:color="9FD5A2" w:themeColor="accent2" w:themeTint="99"/>
        <w:left w:val="single" w:sz="4" w:space="0" w:color="9FD5A2" w:themeColor="accent2" w:themeTint="99"/>
        <w:bottom w:val="single" w:sz="4" w:space="0" w:color="9FD5A2" w:themeColor="accent2" w:themeTint="99"/>
        <w:right w:val="single" w:sz="4" w:space="0" w:color="9FD5A2" w:themeColor="accent2" w:themeTint="99"/>
        <w:insideH w:val="single" w:sz="4" w:space="0" w:color="9FD5A2" w:themeColor="accent2" w:themeTint="99"/>
        <w:insideV w:val="single" w:sz="4" w:space="0" w:color="9FD5A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1E0" w:themeFill="accent2" w:themeFillTint="33"/>
      </w:tcPr>
    </w:tblStylePr>
    <w:tblStylePr w:type="band1Horz">
      <w:tblPr/>
      <w:tcPr>
        <w:shd w:val="clear" w:color="auto" w:fill="DFF1E0" w:themeFill="accent2" w:themeFillTint="33"/>
      </w:tcPr>
    </w:tblStylePr>
    <w:tblStylePr w:type="neCell">
      <w:tblPr/>
      <w:tcPr>
        <w:tcBorders>
          <w:bottom w:val="single" w:sz="4" w:space="0" w:color="9FD5A2" w:themeColor="accent2" w:themeTint="99"/>
        </w:tcBorders>
      </w:tcPr>
    </w:tblStylePr>
    <w:tblStylePr w:type="nwCell">
      <w:tblPr/>
      <w:tcPr>
        <w:tcBorders>
          <w:bottom w:val="single" w:sz="4" w:space="0" w:color="9FD5A2" w:themeColor="accent2" w:themeTint="99"/>
        </w:tcBorders>
      </w:tcPr>
    </w:tblStylePr>
    <w:tblStylePr w:type="seCell">
      <w:tblPr/>
      <w:tcPr>
        <w:tcBorders>
          <w:top w:val="single" w:sz="4" w:space="0" w:color="9FD5A2" w:themeColor="accent2" w:themeTint="99"/>
        </w:tcBorders>
      </w:tcPr>
    </w:tblStylePr>
    <w:tblStylePr w:type="swCell">
      <w:tblPr/>
      <w:tcPr>
        <w:tcBorders>
          <w:top w:val="single" w:sz="4" w:space="0" w:color="9FD5A2" w:themeColor="accent2" w:themeTint="99"/>
        </w:tcBorders>
      </w:tcPr>
    </w:tblStylePr>
  </w:style>
  <w:style w:type="table" w:styleId="PlainTable5">
    <w:name w:val="Plain Table 5"/>
    <w:basedOn w:val="TableNormal"/>
    <w:uiPriority w:val="45"/>
    <w:rsid w:val="001A77F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F6145C"/>
    <w:pPr>
      <w:spacing w:before="100" w:beforeAutospacing="1" w:after="100" w:afterAutospacing="1" w:line="240" w:lineRule="auto"/>
    </w:pPr>
    <w:rPr>
      <w:rFonts w:ascii="Times New Roman" w:eastAsia="Times New Roman" w:hAnsi="Times New Roman" w:cs="Times New Roman"/>
      <w:color w:val="auto"/>
      <w:sz w:val="24"/>
      <w:szCs w:val="24"/>
      <w:lang w:val="en-CA" w:eastAsia="zh-TW"/>
    </w:rPr>
  </w:style>
  <w:style w:type="character" w:customStyle="1" w:styleId="normaltextrun">
    <w:name w:val="normaltextrun"/>
    <w:basedOn w:val="DefaultParagraphFont"/>
    <w:rsid w:val="00F6145C"/>
  </w:style>
  <w:style w:type="character" w:customStyle="1" w:styleId="eop">
    <w:name w:val="eop"/>
    <w:basedOn w:val="DefaultParagraphFont"/>
    <w:rsid w:val="00F6145C"/>
  </w:style>
  <w:style w:type="character" w:customStyle="1" w:styleId="spellingerror">
    <w:name w:val="spellingerror"/>
    <w:basedOn w:val="DefaultParagraphFont"/>
    <w:rsid w:val="00F6145C"/>
  </w:style>
  <w:style w:type="table" w:styleId="ListTable2-Accent2">
    <w:name w:val="List Table 2 Accent 2"/>
    <w:basedOn w:val="TableNormal"/>
    <w:uiPriority w:val="47"/>
    <w:rsid w:val="00DA5663"/>
    <w:pPr>
      <w:spacing w:after="0" w:line="240" w:lineRule="auto"/>
    </w:pPr>
    <w:tblPr>
      <w:tblStyleRowBandSize w:val="1"/>
      <w:tblStyleColBandSize w:val="1"/>
      <w:tblBorders>
        <w:top w:val="single" w:sz="4" w:space="0" w:color="9FD5A2" w:themeColor="accent2" w:themeTint="99"/>
        <w:bottom w:val="single" w:sz="4" w:space="0" w:color="9FD5A2" w:themeColor="accent2" w:themeTint="99"/>
        <w:insideH w:val="single" w:sz="4" w:space="0" w:color="9FD5A2"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F1E0" w:themeFill="accent2" w:themeFillTint="33"/>
      </w:tcPr>
    </w:tblStylePr>
    <w:tblStylePr w:type="band1Horz">
      <w:tblPr/>
      <w:tcPr>
        <w:shd w:val="clear" w:color="auto" w:fill="DFF1E0" w:themeFill="accent2" w:themeFillTint="33"/>
      </w:tcPr>
    </w:tblStylePr>
  </w:style>
  <w:style w:type="table" w:styleId="ListTable6Colorful-Accent2">
    <w:name w:val="List Table 6 Colorful Accent 2"/>
    <w:basedOn w:val="TableNormal"/>
    <w:uiPriority w:val="51"/>
    <w:rsid w:val="00C754CB"/>
    <w:pPr>
      <w:spacing w:after="0" w:line="240" w:lineRule="auto"/>
    </w:pPr>
    <w:rPr>
      <w:color w:val="409145" w:themeColor="accent2" w:themeShade="BF"/>
    </w:rPr>
    <w:tblPr>
      <w:tblStyleRowBandSize w:val="1"/>
      <w:tblStyleColBandSize w:val="1"/>
      <w:tblBorders>
        <w:top w:val="single" w:sz="4" w:space="0" w:color="60B966" w:themeColor="accent2"/>
        <w:bottom w:val="single" w:sz="4" w:space="0" w:color="60B966" w:themeColor="accent2"/>
      </w:tblBorders>
    </w:tblPr>
    <w:tblStylePr w:type="firstRow">
      <w:rPr>
        <w:b/>
        <w:bCs/>
      </w:rPr>
      <w:tblPr/>
      <w:tcPr>
        <w:tcBorders>
          <w:bottom w:val="single" w:sz="4" w:space="0" w:color="60B966" w:themeColor="accent2"/>
        </w:tcBorders>
      </w:tcPr>
    </w:tblStylePr>
    <w:tblStylePr w:type="lastRow">
      <w:rPr>
        <w:b/>
        <w:bCs/>
      </w:rPr>
      <w:tblPr/>
      <w:tcPr>
        <w:tcBorders>
          <w:top w:val="double" w:sz="4" w:space="0" w:color="60B966" w:themeColor="accent2"/>
        </w:tcBorders>
      </w:tcPr>
    </w:tblStylePr>
    <w:tblStylePr w:type="firstCol">
      <w:rPr>
        <w:b/>
        <w:bCs/>
      </w:rPr>
    </w:tblStylePr>
    <w:tblStylePr w:type="lastCol">
      <w:rPr>
        <w:b/>
        <w:bCs/>
      </w:rPr>
    </w:tblStylePr>
    <w:tblStylePr w:type="band1Vert">
      <w:tblPr/>
      <w:tcPr>
        <w:shd w:val="clear" w:color="auto" w:fill="DFF1E0" w:themeFill="accent2" w:themeFillTint="33"/>
      </w:tcPr>
    </w:tblStylePr>
    <w:tblStylePr w:type="band1Horz">
      <w:tblPr/>
      <w:tcPr>
        <w:shd w:val="clear" w:color="auto" w:fill="DFF1E0" w:themeFill="accent2" w:themeFillTint="33"/>
      </w:tcPr>
    </w:tblStylePr>
  </w:style>
  <w:style w:type="character" w:customStyle="1" w:styleId="contextualspellingandgrammarerror">
    <w:name w:val="contextualspellingandgrammarerror"/>
    <w:basedOn w:val="DefaultParagraphFont"/>
    <w:rsid w:val="00820865"/>
  </w:style>
  <w:style w:type="table" w:styleId="ListTable7Colorful-Accent2">
    <w:name w:val="List Table 7 Colorful Accent 2"/>
    <w:basedOn w:val="TableNormal"/>
    <w:uiPriority w:val="52"/>
    <w:rsid w:val="00820865"/>
    <w:pPr>
      <w:spacing w:after="0" w:line="240" w:lineRule="auto"/>
    </w:pPr>
    <w:rPr>
      <w:color w:val="40914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0B966"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0B966"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0B966"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0B966" w:themeColor="accent2"/>
        </w:tcBorders>
        <w:shd w:val="clear" w:color="auto" w:fill="FFFFFF" w:themeFill="background1"/>
      </w:tcPr>
    </w:tblStylePr>
    <w:tblStylePr w:type="band1Vert">
      <w:tblPr/>
      <w:tcPr>
        <w:shd w:val="clear" w:color="auto" w:fill="DFF1E0" w:themeFill="accent2" w:themeFillTint="33"/>
      </w:tcPr>
    </w:tblStylePr>
    <w:tblStylePr w:type="band1Horz">
      <w:tblPr/>
      <w:tcPr>
        <w:shd w:val="clear" w:color="auto" w:fill="DFF1E0"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820865"/>
    <w:pPr>
      <w:spacing w:after="0" w:line="240" w:lineRule="auto"/>
    </w:pPr>
    <w:rPr>
      <w:color w:val="D01212"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E4141"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E4141"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E4141"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E4141" w:themeColor="accent4"/>
        </w:tcBorders>
        <w:shd w:val="clear" w:color="auto" w:fill="FFFFFF" w:themeFill="background1"/>
      </w:tcPr>
    </w:tblStylePr>
    <w:tblStylePr w:type="band1Vert">
      <w:tblPr/>
      <w:tcPr>
        <w:shd w:val="clear" w:color="auto" w:fill="FBD8D8" w:themeFill="accent4" w:themeFillTint="33"/>
      </w:tcPr>
    </w:tblStylePr>
    <w:tblStylePr w:type="band1Horz">
      <w:tblPr/>
      <w:tcPr>
        <w:shd w:val="clear" w:color="auto" w:fill="FBD8D8"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2">
    <w:name w:val="Grid Table 5 Dark Accent 2"/>
    <w:basedOn w:val="TableNormal"/>
    <w:uiPriority w:val="50"/>
    <w:rsid w:val="00825C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F1E0"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B966"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B966"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B966"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B966" w:themeFill="accent2"/>
      </w:tcPr>
    </w:tblStylePr>
    <w:tblStylePr w:type="band1Vert">
      <w:tblPr/>
      <w:tcPr>
        <w:shd w:val="clear" w:color="auto" w:fill="BFE3C1" w:themeFill="accent2" w:themeFillTint="66"/>
      </w:tcPr>
    </w:tblStylePr>
    <w:tblStylePr w:type="band1Horz">
      <w:tblPr/>
      <w:tcPr>
        <w:shd w:val="clear" w:color="auto" w:fill="BFE3C1" w:themeFill="accent2" w:themeFillTint="66"/>
      </w:tcPr>
    </w:tblStylePr>
  </w:style>
  <w:style w:type="table" w:styleId="GridTable3-Accent2">
    <w:name w:val="Grid Table 3 Accent 2"/>
    <w:basedOn w:val="TableNormal"/>
    <w:uiPriority w:val="48"/>
    <w:rsid w:val="00FA4921"/>
    <w:pPr>
      <w:spacing w:after="0" w:line="240" w:lineRule="auto"/>
    </w:pPr>
    <w:tblPr>
      <w:tblStyleRowBandSize w:val="1"/>
      <w:tblStyleColBandSize w:val="1"/>
      <w:tblBorders>
        <w:top w:val="single" w:sz="4" w:space="0" w:color="9FD5A2" w:themeColor="accent2" w:themeTint="99"/>
        <w:left w:val="single" w:sz="4" w:space="0" w:color="9FD5A2" w:themeColor="accent2" w:themeTint="99"/>
        <w:bottom w:val="single" w:sz="4" w:space="0" w:color="9FD5A2" w:themeColor="accent2" w:themeTint="99"/>
        <w:right w:val="single" w:sz="4" w:space="0" w:color="9FD5A2" w:themeColor="accent2" w:themeTint="99"/>
        <w:insideH w:val="single" w:sz="4" w:space="0" w:color="9FD5A2" w:themeColor="accent2" w:themeTint="99"/>
        <w:insideV w:val="single" w:sz="4" w:space="0" w:color="9FD5A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1E0" w:themeFill="accent2" w:themeFillTint="33"/>
      </w:tcPr>
    </w:tblStylePr>
    <w:tblStylePr w:type="band1Horz">
      <w:tblPr/>
      <w:tcPr>
        <w:shd w:val="clear" w:color="auto" w:fill="DFF1E0" w:themeFill="accent2" w:themeFillTint="33"/>
      </w:tcPr>
    </w:tblStylePr>
    <w:tblStylePr w:type="neCell">
      <w:tblPr/>
      <w:tcPr>
        <w:tcBorders>
          <w:bottom w:val="single" w:sz="4" w:space="0" w:color="9FD5A2" w:themeColor="accent2" w:themeTint="99"/>
        </w:tcBorders>
      </w:tcPr>
    </w:tblStylePr>
    <w:tblStylePr w:type="nwCell">
      <w:tblPr/>
      <w:tcPr>
        <w:tcBorders>
          <w:bottom w:val="single" w:sz="4" w:space="0" w:color="9FD5A2" w:themeColor="accent2" w:themeTint="99"/>
        </w:tcBorders>
      </w:tcPr>
    </w:tblStylePr>
    <w:tblStylePr w:type="seCell">
      <w:tblPr/>
      <w:tcPr>
        <w:tcBorders>
          <w:top w:val="single" w:sz="4" w:space="0" w:color="9FD5A2" w:themeColor="accent2" w:themeTint="99"/>
        </w:tcBorders>
      </w:tcPr>
    </w:tblStylePr>
    <w:tblStylePr w:type="swCell">
      <w:tblPr/>
      <w:tcPr>
        <w:tcBorders>
          <w:top w:val="single" w:sz="4" w:space="0" w:color="9FD5A2"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377389">
      <w:bodyDiv w:val="1"/>
      <w:marLeft w:val="0"/>
      <w:marRight w:val="0"/>
      <w:marTop w:val="0"/>
      <w:marBottom w:val="0"/>
      <w:divBdr>
        <w:top w:val="none" w:sz="0" w:space="0" w:color="auto"/>
        <w:left w:val="none" w:sz="0" w:space="0" w:color="auto"/>
        <w:bottom w:val="none" w:sz="0" w:space="0" w:color="auto"/>
        <w:right w:val="none" w:sz="0" w:space="0" w:color="auto"/>
      </w:divBdr>
      <w:divsChild>
        <w:div w:id="33507486">
          <w:marLeft w:val="0"/>
          <w:marRight w:val="0"/>
          <w:marTop w:val="0"/>
          <w:marBottom w:val="0"/>
          <w:divBdr>
            <w:top w:val="none" w:sz="0" w:space="0" w:color="auto"/>
            <w:left w:val="none" w:sz="0" w:space="0" w:color="auto"/>
            <w:bottom w:val="none" w:sz="0" w:space="0" w:color="auto"/>
            <w:right w:val="none" w:sz="0" w:space="0" w:color="auto"/>
          </w:divBdr>
          <w:divsChild>
            <w:div w:id="1369640797">
              <w:marLeft w:val="0"/>
              <w:marRight w:val="0"/>
              <w:marTop w:val="0"/>
              <w:marBottom w:val="0"/>
              <w:divBdr>
                <w:top w:val="none" w:sz="0" w:space="0" w:color="auto"/>
                <w:left w:val="none" w:sz="0" w:space="0" w:color="auto"/>
                <w:bottom w:val="none" w:sz="0" w:space="0" w:color="auto"/>
                <w:right w:val="none" w:sz="0" w:space="0" w:color="auto"/>
              </w:divBdr>
            </w:div>
          </w:divsChild>
        </w:div>
        <w:div w:id="182550346">
          <w:marLeft w:val="0"/>
          <w:marRight w:val="0"/>
          <w:marTop w:val="0"/>
          <w:marBottom w:val="0"/>
          <w:divBdr>
            <w:top w:val="none" w:sz="0" w:space="0" w:color="auto"/>
            <w:left w:val="none" w:sz="0" w:space="0" w:color="auto"/>
            <w:bottom w:val="none" w:sz="0" w:space="0" w:color="auto"/>
            <w:right w:val="none" w:sz="0" w:space="0" w:color="auto"/>
          </w:divBdr>
          <w:divsChild>
            <w:div w:id="1586648377">
              <w:marLeft w:val="0"/>
              <w:marRight w:val="0"/>
              <w:marTop w:val="0"/>
              <w:marBottom w:val="0"/>
              <w:divBdr>
                <w:top w:val="none" w:sz="0" w:space="0" w:color="auto"/>
                <w:left w:val="none" w:sz="0" w:space="0" w:color="auto"/>
                <w:bottom w:val="none" w:sz="0" w:space="0" w:color="auto"/>
                <w:right w:val="none" w:sz="0" w:space="0" w:color="auto"/>
              </w:divBdr>
            </w:div>
          </w:divsChild>
        </w:div>
        <w:div w:id="279726669">
          <w:marLeft w:val="0"/>
          <w:marRight w:val="0"/>
          <w:marTop w:val="0"/>
          <w:marBottom w:val="0"/>
          <w:divBdr>
            <w:top w:val="none" w:sz="0" w:space="0" w:color="auto"/>
            <w:left w:val="none" w:sz="0" w:space="0" w:color="auto"/>
            <w:bottom w:val="none" w:sz="0" w:space="0" w:color="auto"/>
            <w:right w:val="none" w:sz="0" w:space="0" w:color="auto"/>
          </w:divBdr>
          <w:divsChild>
            <w:div w:id="2099936959">
              <w:marLeft w:val="0"/>
              <w:marRight w:val="0"/>
              <w:marTop w:val="0"/>
              <w:marBottom w:val="0"/>
              <w:divBdr>
                <w:top w:val="none" w:sz="0" w:space="0" w:color="auto"/>
                <w:left w:val="none" w:sz="0" w:space="0" w:color="auto"/>
                <w:bottom w:val="none" w:sz="0" w:space="0" w:color="auto"/>
                <w:right w:val="none" w:sz="0" w:space="0" w:color="auto"/>
              </w:divBdr>
            </w:div>
          </w:divsChild>
        </w:div>
        <w:div w:id="329717457">
          <w:marLeft w:val="0"/>
          <w:marRight w:val="0"/>
          <w:marTop w:val="0"/>
          <w:marBottom w:val="0"/>
          <w:divBdr>
            <w:top w:val="none" w:sz="0" w:space="0" w:color="auto"/>
            <w:left w:val="none" w:sz="0" w:space="0" w:color="auto"/>
            <w:bottom w:val="none" w:sz="0" w:space="0" w:color="auto"/>
            <w:right w:val="none" w:sz="0" w:space="0" w:color="auto"/>
          </w:divBdr>
          <w:divsChild>
            <w:div w:id="667172252">
              <w:marLeft w:val="0"/>
              <w:marRight w:val="0"/>
              <w:marTop w:val="0"/>
              <w:marBottom w:val="0"/>
              <w:divBdr>
                <w:top w:val="none" w:sz="0" w:space="0" w:color="auto"/>
                <w:left w:val="none" w:sz="0" w:space="0" w:color="auto"/>
                <w:bottom w:val="none" w:sz="0" w:space="0" w:color="auto"/>
                <w:right w:val="none" w:sz="0" w:space="0" w:color="auto"/>
              </w:divBdr>
            </w:div>
            <w:div w:id="675691813">
              <w:marLeft w:val="0"/>
              <w:marRight w:val="0"/>
              <w:marTop w:val="0"/>
              <w:marBottom w:val="0"/>
              <w:divBdr>
                <w:top w:val="none" w:sz="0" w:space="0" w:color="auto"/>
                <w:left w:val="none" w:sz="0" w:space="0" w:color="auto"/>
                <w:bottom w:val="none" w:sz="0" w:space="0" w:color="auto"/>
                <w:right w:val="none" w:sz="0" w:space="0" w:color="auto"/>
              </w:divBdr>
            </w:div>
            <w:div w:id="1117527033">
              <w:marLeft w:val="0"/>
              <w:marRight w:val="0"/>
              <w:marTop w:val="0"/>
              <w:marBottom w:val="0"/>
              <w:divBdr>
                <w:top w:val="none" w:sz="0" w:space="0" w:color="auto"/>
                <w:left w:val="none" w:sz="0" w:space="0" w:color="auto"/>
                <w:bottom w:val="none" w:sz="0" w:space="0" w:color="auto"/>
                <w:right w:val="none" w:sz="0" w:space="0" w:color="auto"/>
              </w:divBdr>
            </w:div>
            <w:div w:id="1265966268">
              <w:marLeft w:val="0"/>
              <w:marRight w:val="0"/>
              <w:marTop w:val="0"/>
              <w:marBottom w:val="0"/>
              <w:divBdr>
                <w:top w:val="none" w:sz="0" w:space="0" w:color="auto"/>
                <w:left w:val="none" w:sz="0" w:space="0" w:color="auto"/>
                <w:bottom w:val="none" w:sz="0" w:space="0" w:color="auto"/>
                <w:right w:val="none" w:sz="0" w:space="0" w:color="auto"/>
              </w:divBdr>
            </w:div>
            <w:div w:id="1586840426">
              <w:marLeft w:val="0"/>
              <w:marRight w:val="0"/>
              <w:marTop w:val="0"/>
              <w:marBottom w:val="0"/>
              <w:divBdr>
                <w:top w:val="none" w:sz="0" w:space="0" w:color="auto"/>
                <w:left w:val="none" w:sz="0" w:space="0" w:color="auto"/>
                <w:bottom w:val="none" w:sz="0" w:space="0" w:color="auto"/>
                <w:right w:val="none" w:sz="0" w:space="0" w:color="auto"/>
              </w:divBdr>
            </w:div>
            <w:div w:id="1866169817">
              <w:marLeft w:val="0"/>
              <w:marRight w:val="0"/>
              <w:marTop w:val="0"/>
              <w:marBottom w:val="0"/>
              <w:divBdr>
                <w:top w:val="none" w:sz="0" w:space="0" w:color="auto"/>
                <w:left w:val="none" w:sz="0" w:space="0" w:color="auto"/>
                <w:bottom w:val="none" w:sz="0" w:space="0" w:color="auto"/>
                <w:right w:val="none" w:sz="0" w:space="0" w:color="auto"/>
              </w:divBdr>
            </w:div>
            <w:div w:id="1976567554">
              <w:marLeft w:val="0"/>
              <w:marRight w:val="0"/>
              <w:marTop w:val="0"/>
              <w:marBottom w:val="0"/>
              <w:divBdr>
                <w:top w:val="none" w:sz="0" w:space="0" w:color="auto"/>
                <w:left w:val="none" w:sz="0" w:space="0" w:color="auto"/>
                <w:bottom w:val="none" w:sz="0" w:space="0" w:color="auto"/>
                <w:right w:val="none" w:sz="0" w:space="0" w:color="auto"/>
              </w:divBdr>
            </w:div>
          </w:divsChild>
        </w:div>
        <w:div w:id="351538273">
          <w:marLeft w:val="0"/>
          <w:marRight w:val="0"/>
          <w:marTop w:val="0"/>
          <w:marBottom w:val="0"/>
          <w:divBdr>
            <w:top w:val="none" w:sz="0" w:space="0" w:color="auto"/>
            <w:left w:val="none" w:sz="0" w:space="0" w:color="auto"/>
            <w:bottom w:val="none" w:sz="0" w:space="0" w:color="auto"/>
            <w:right w:val="none" w:sz="0" w:space="0" w:color="auto"/>
          </w:divBdr>
          <w:divsChild>
            <w:div w:id="423697116">
              <w:marLeft w:val="0"/>
              <w:marRight w:val="0"/>
              <w:marTop w:val="0"/>
              <w:marBottom w:val="0"/>
              <w:divBdr>
                <w:top w:val="none" w:sz="0" w:space="0" w:color="auto"/>
                <w:left w:val="none" w:sz="0" w:space="0" w:color="auto"/>
                <w:bottom w:val="none" w:sz="0" w:space="0" w:color="auto"/>
                <w:right w:val="none" w:sz="0" w:space="0" w:color="auto"/>
              </w:divBdr>
            </w:div>
            <w:div w:id="1734163210">
              <w:marLeft w:val="0"/>
              <w:marRight w:val="0"/>
              <w:marTop w:val="0"/>
              <w:marBottom w:val="0"/>
              <w:divBdr>
                <w:top w:val="none" w:sz="0" w:space="0" w:color="auto"/>
                <w:left w:val="none" w:sz="0" w:space="0" w:color="auto"/>
                <w:bottom w:val="none" w:sz="0" w:space="0" w:color="auto"/>
                <w:right w:val="none" w:sz="0" w:space="0" w:color="auto"/>
              </w:divBdr>
            </w:div>
            <w:div w:id="1893736940">
              <w:marLeft w:val="0"/>
              <w:marRight w:val="0"/>
              <w:marTop w:val="0"/>
              <w:marBottom w:val="0"/>
              <w:divBdr>
                <w:top w:val="none" w:sz="0" w:space="0" w:color="auto"/>
                <w:left w:val="none" w:sz="0" w:space="0" w:color="auto"/>
                <w:bottom w:val="none" w:sz="0" w:space="0" w:color="auto"/>
                <w:right w:val="none" w:sz="0" w:space="0" w:color="auto"/>
              </w:divBdr>
            </w:div>
            <w:div w:id="1939095784">
              <w:marLeft w:val="0"/>
              <w:marRight w:val="0"/>
              <w:marTop w:val="0"/>
              <w:marBottom w:val="0"/>
              <w:divBdr>
                <w:top w:val="none" w:sz="0" w:space="0" w:color="auto"/>
                <w:left w:val="none" w:sz="0" w:space="0" w:color="auto"/>
                <w:bottom w:val="none" w:sz="0" w:space="0" w:color="auto"/>
                <w:right w:val="none" w:sz="0" w:space="0" w:color="auto"/>
              </w:divBdr>
            </w:div>
          </w:divsChild>
        </w:div>
        <w:div w:id="588469683">
          <w:marLeft w:val="0"/>
          <w:marRight w:val="0"/>
          <w:marTop w:val="0"/>
          <w:marBottom w:val="0"/>
          <w:divBdr>
            <w:top w:val="none" w:sz="0" w:space="0" w:color="auto"/>
            <w:left w:val="none" w:sz="0" w:space="0" w:color="auto"/>
            <w:bottom w:val="none" w:sz="0" w:space="0" w:color="auto"/>
            <w:right w:val="none" w:sz="0" w:space="0" w:color="auto"/>
          </w:divBdr>
          <w:divsChild>
            <w:div w:id="1718355459">
              <w:marLeft w:val="0"/>
              <w:marRight w:val="0"/>
              <w:marTop w:val="0"/>
              <w:marBottom w:val="0"/>
              <w:divBdr>
                <w:top w:val="none" w:sz="0" w:space="0" w:color="auto"/>
                <w:left w:val="none" w:sz="0" w:space="0" w:color="auto"/>
                <w:bottom w:val="none" w:sz="0" w:space="0" w:color="auto"/>
                <w:right w:val="none" w:sz="0" w:space="0" w:color="auto"/>
              </w:divBdr>
            </w:div>
          </w:divsChild>
        </w:div>
        <w:div w:id="649019383">
          <w:marLeft w:val="0"/>
          <w:marRight w:val="0"/>
          <w:marTop w:val="0"/>
          <w:marBottom w:val="0"/>
          <w:divBdr>
            <w:top w:val="none" w:sz="0" w:space="0" w:color="auto"/>
            <w:left w:val="none" w:sz="0" w:space="0" w:color="auto"/>
            <w:bottom w:val="none" w:sz="0" w:space="0" w:color="auto"/>
            <w:right w:val="none" w:sz="0" w:space="0" w:color="auto"/>
          </w:divBdr>
          <w:divsChild>
            <w:div w:id="1416708648">
              <w:marLeft w:val="0"/>
              <w:marRight w:val="0"/>
              <w:marTop w:val="0"/>
              <w:marBottom w:val="0"/>
              <w:divBdr>
                <w:top w:val="none" w:sz="0" w:space="0" w:color="auto"/>
                <w:left w:val="none" w:sz="0" w:space="0" w:color="auto"/>
                <w:bottom w:val="none" w:sz="0" w:space="0" w:color="auto"/>
                <w:right w:val="none" w:sz="0" w:space="0" w:color="auto"/>
              </w:divBdr>
            </w:div>
          </w:divsChild>
        </w:div>
        <w:div w:id="754131468">
          <w:marLeft w:val="0"/>
          <w:marRight w:val="0"/>
          <w:marTop w:val="0"/>
          <w:marBottom w:val="0"/>
          <w:divBdr>
            <w:top w:val="none" w:sz="0" w:space="0" w:color="auto"/>
            <w:left w:val="none" w:sz="0" w:space="0" w:color="auto"/>
            <w:bottom w:val="none" w:sz="0" w:space="0" w:color="auto"/>
            <w:right w:val="none" w:sz="0" w:space="0" w:color="auto"/>
          </w:divBdr>
          <w:divsChild>
            <w:div w:id="157771031">
              <w:marLeft w:val="0"/>
              <w:marRight w:val="0"/>
              <w:marTop w:val="0"/>
              <w:marBottom w:val="0"/>
              <w:divBdr>
                <w:top w:val="none" w:sz="0" w:space="0" w:color="auto"/>
                <w:left w:val="none" w:sz="0" w:space="0" w:color="auto"/>
                <w:bottom w:val="none" w:sz="0" w:space="0" w:color="auto"/>
                <w:right w:val="none" w:sz="0" w:space="0" w:color="auto"/>
              </w:divBdr>
            </w:div>
            <w:div w:id="229392995">
              <w:marLeft w:val="0"/>
              <w:marRight w:val="0"/>
              <w:marTop w:val="0"/>
              <w:marBottom w:val="0"/>
              <w:divBdr>
                <w:top w:val="none" w:sz="0" w:space="0" w:color="auto"/>
                <w:left w:val="none" w:sz="0" w:space="0" w:color="auto"/>
                <w:bottom w:val="none" w:sz="0" w:space="0" w:color="auto"/>
                <w:right w:val="none" w:sz="0" w:space="0" w:color="auto"/>
              </w:divBdr>
            </w:div>
            <w:div w:id="519397514">
              <w:marLeft w:val="0"/>
              <w:marRight w:val="0"/>
              <w:marTop w:val="0"/>
              <w:marBottom w:val="0"/>
              <w:divBdr>
                <w:top w:val="none" w:sz="0" w:space="0" w:color="auto"/>
                <w:left w:val="none" w:sz="0" w:space="0" w:color="auto"/>
                <w:bottom w:val="none" w:sz="0" w:space="0" w:color="auto"/>
                <w:right w:val="none" w:sz="0" w:space="0" w:color="auto"/>
              </w:divBdr>
            </w:div>
            <w:div w:id="933705202">
              <w:marLeft w:val="0"/>
              <w:marRight w:val="0"/>
              <w:marTop w:val="0"/>
              <w:marBottom w:val="0"/>
              <w:divBdr>
                <w:top w:val="none" w:sz="0" w:space="0" w:color="auto"/>
                <w:left w:val="none" w:sz="0" w:space="0" w:color="auto"/>
                <w:bottom w:val="none" w:sz="0" w:space="0" w:color="auto"/>
                <w:right w:val="none" w:sz="0" w:space="0" w:color="auto"/>
              </w:divBdr>
            </w:div>
            <w:div w:id="1492602429">
              <w:marLeft w:val="0"/>
              <w:marRight w:val="0"/>
              <w:marTop w:val="0"/>
              <w:marBottom w:val="0"/>
              <w:divBdr>
                <w:top w:val="none" w:sz="0" w:space="0" w:color="auto"/>
                <w:left w:val="none" w:sz="0" w:space="0" w:color="auto"/>
                <w:bottom w:val="none" w:sz="0" w:space="0" w:color="auto"/>
                <w:right w:val="none" w:sz="0" w:space="0" w:color="auto"/>
              </w:divBdr>
            </w:div>
            <w:div w:id="2129541174">
              <w:marLeft w:val="0"/>
              <w:marRight w:val="0"/>
              <w:marTop w:val="0"/>
              <w:marBottom w:val="0"/>
              <w:divBdr>
                <w:top w:val="none" w:sz="0" w:space="0" w:color="auto"/>
                <w:left w:val="none" w:sz="0" w:space="0" w:color="auto"/>
                <w:bottom w:val="none" w:sz="0" w:space="0" w:color="auto"/>
                <w:right w:val="none" w:sz="0" w:space="0" w:color="auto"/>
              </w:divBdr>
            </w:div>
          </w:divsChild>
        </w:div>
        <w:div w:id="1070886761">
          <w:marLeft w:val="0"/>
          <w:marRight w:val="0"/>
          <w:marTop w:val="0"/>
          <w:marBottom w:val="0"/>
          <w:divBdr>
            <w:top w:val="none" w:sz="0" w:space="0" w:color="auto"/>
            <w:left w:val="none" w:sz="0" w:space="0" w:color="auto"/>
            <w:bottom w:val="none" w:sz="0" w:space="0" w:color="auto"/>
            <w:right w:val="none" w:sz="0" w:space="0" w:color="auto"/>
          </w:divBdr>
          <w:divsChild>
            <w:div w:id="291181325">
              <w:marLeft w:val="0"/>
              <w:marRight w:val="0"/>
              <w:marTop w:val="0"/>
              <w:marBottom w:val="0"/>
              <w:divBdr>
                <w:top w:val="none" w:sz="0" w:space="0" w:color="auto"/>
                <w:left w:val="none" w:sz="0" w:space="0" w:color="auto"/>
                <w:bottom w:val="none" w:sz="0" w:space="0" w:color="auto"/>
                <w:right w:val="none" w:sz="0" w:space="0" w:color="auto"/>
              </w:divBdr>
            </w:div>
            <w:div w:id="979769395">
              <w:marLeft w:val="0"/>
              <w:marRight w:val="0"/>
              <w:marTop w:val="0"/>
              <w:marBottom w:val="0"/>
              <w:divBdr>
                <w:top w:val="none" w:sz="0" w:space="0" w:color="auto"/>
                <w:left w:val="none" w:sz="0" w:space="0" w:color="auto"/>
                <w:bottom w:val="none" w:sz="0" w:space="0" w:color="auto"/>
                <w:right w:val="none" w:sz="0" w:space="0" w:color="auto"/>
              </w:divBdr>
            </w:div>
            <w:div w:id="1113524089">
              <w:marLeft w:val="0"/>
              <w:marRight w:val="0"/>
              <w:marTop w:val="0"/>
              <w:marBottom w:val="0"/>
              <w:divBdr>
                <w:top w:val="none" w:sz="0" w:space="0" w:color="auto"/>
                <w:left w:val="none" w:sz="0" w:space="0" w:color="auto"/>
                <w:bottom w:val="none" w:sz="0" w:space="0" w:color="auto"/>
                <w:right w:val="none" w:sz="0" w:space="0" w:color="auto"/>
              </w:divBdr>
            </w:div>
            <w:div w:id="1810901943">
              <w:marLeft w:val="0"/>
              <w:marRight w:val="0"/>
              <w:marTop w:val="0"/>
              <w:marBottom w:val="0"/>
              <w:divBdr>
                <w:top w:val="none" w:sz="0" w:space="0" w:color="auto"/>
                <w:left w:val="none" w:sz="0" w:space="0" w:color="auto"/>
                <w:bottom w:val="none" w:sz="0" w:space="0" w:color="auto"/>
                <w:right w:val="none" w:sz="0" w:space="0" w:color="auto"/>
              </w:divBdr>
            </w:div>
            <w:div w:id="1918205238">
              <w:marLeft w:val="0"/>
              <w:marRight w:val="0"/>
              <w:marTop w:val="0"/>
              <w:marBottom w:val="0"/>
              <w:divBdr>
                <w:top w:val="none" w:sz="0" w:space="0" w:color="auto"/>
                <w:left w:val="none" w:sz="0" w:space="0" w:color="auto"/>
                <w:bottom w:val="none" w:sz="0" w:space="0" w:color="auto"/>
                <w:right w:val="none" w:sz="0" w:space="0" w:color="auto"/>
              </w:divBdr>
            </w:div>
          </w:divsChild>
        </w:div>
        <w:div w:id="1080562278">
          <w:marLeft w:val="0"/>
          <w:marRight w:val="0"/>
          <w:marTop w:val="0"/>
          <w:marBottom w:val="0"/>
          <w:divBdr>
            <w:top w:val="none" w:sz="0" w:space="0" w:color="auto"/>
            <w:left w:val="none" w:sz="0" w:space="0" w:color="auto"/>
            <w:bottom w:val="none" w:sz="0" w:space="0" w:color="auto"/>
            <w:right w:val="none" w:sz="0" w:space="0" w:color="auto"/>
          </w:divBdr>
          <w:divsChild>
            <w:div w:id="1007296122">
              <w:marLeft w:val="0"/>
              <w:marRight w:val="0"/>
              <w:marTop w:val="0"/>
              <w:marBottom w:val="0"/>
              <w:divBdr>
                <w:top w:val="none" w:sz="0" w:space="0" w:color="auto"/>
                <w:left w:val="none" w:sz="0" w:space="0" w:color="auto"/>
                <w:bottom w:val="none" w:sz="0" w:space="0" w:color="auto"/>
                <w:right w:val="none" w:sz="0" w:space="0" w:color="auto"/>
              </w:divBdr>
            </w:div>
          </w:divsChild>
        </w:div>
        <w:div w:id="1117872775">
          <w:marLeft w:val="0"/>
          <w:marRight w:val="0"/>
          <w:marTop w:val="0"/>
          <w:marBottom w:val="0"/>
          <w:divBdr>
            <w:top w:val="none" w:sz="0" w:space="0" w:color="auto"/>
            <w:left w:val="none" w:sz="0" w:space="0" w:color="auto"/>
            <w:bottom w:val="none" w:sz="0" w:space="0" w:color="auto"/>
            <w:right w:val="none" w:sz="0" w:space="0" w:color="auto"/>
          </w:divBdr>
          <w:divsChild>
            <w:div w:id="21787274">
              <w:marLeft w:val="0"/>
              <w:marRight w:val="0"/>
              <w:marTop w:val="0"/>
              <w:marBottom w:val="0"/>
              <w:divBdr>
                <w:top w:val="none" w:sz="0" w:space="0" w:color="auto"/>
                <w:left w:val="none" w:sz="0" w:space="0" w:color="auto"/>
                <w:bottom w:val="none" w:sz="0" w:space="0" w:color="auto"/>
                <w:right w:val="none" w:sz="0" w:space="0" w:color="auto"/>
              </w:divBdr>
            </w:div>
            <w:div w:id="1184048768">
              <w:marLeft w:val="0"/>
              <w:marRight w:val="0"/>
              <w:marTop w:val="0"/>
              <w:marBottom w:val="0"/>
              <w:divBdr>
                <w:top w:val="none" w:sz="0" w:space="0" w:color="auto"/>
                <w:left w:val="none" w:sz="0" w:space="0" w:color="auto"/>
                <w:bottom w:val="none" w:sz="0" w:space="0" w:color="auto"/>
                <w:right w:val="none" w:sz="0" w:space="0" w:color="auto"/>
              </w:divBdr>
            </w:div>
            <w:div w:id="1311598771">
              <w:marLeft w:val="0"/>
              <w:marRight w:val="0"/>
              <w:marTop w:val="0"/>
              <w:marBottom w:val="0"/>
              <w:divBdr>
                <w:top w:val="none" w:sz="0" w:space="0" w:color="auto"/>
                <w:left w:val="none" w:sz="0" w:space="0" w:color="auto"/>
                <w:bottom w:val="none" w:sz="0" w:space="0" w:color="auto"/>
                <w:right w:val="none" w:sz="0" w:space="0" w:color="auto"/>
              </w:divBdr>
            </w:div>
            <w:div w:id="1736664830">
              <w:marLeft w:val="0"/>
              <w:marRight w:val="0"/>
              <w:marTop w:val="0"/>
              <w:marBottom w:val="0"/>
              <w:divBdr>
                <w:top w:val="none" w:sz="0" w:space="0" w:color="auto"/>
                <w:left w:val="none" w:sz="0" w:space="0" w:color="auto"/>
                <w:bottom w:val="none" w:sz="0" w:space="0" w:color="auto"/>
                <w:right w:val="none" w:sz="0" w:space="0" w:color="auto"/>
              </w:divBdr>
            </w:div>
          </w:divsChild>
        </w:div>
        <w:div w:id="1206332784">
          <w:marLeft w:val="0"/>
          <w:marRight w:val="0"/>
          <w:marTop w:val="0"/>
          <w:marBottom w:val="0"/>
          <w:divBdr>
            <w:top w:val="none" w:sz="0" w:space="0" w:color="auto"/>
            <w:left w:val="none" w:sz="0" w:space="0" w:color="auto"/>
            <w:bottom w:val="none" w:sz="0" w:space="0" w:color="auto"/>
            <w:right w:val="none" w:sz="0" w:space="0" w:color="auto"/>
          </w:divBdr>
          <w:divsChild>
            <w:div w:id="17973672">
              <w:marLeft w:val="0"/>
              <w:marRight w:val="0"/>
              <w:marTop w:val="0"/>
              <w:marBottom w:val="0"/>
              <w:divBdr>
                <w:top w:val="none" w:sz="0" w:space="0" w:color="auto"/>
                <w:left w:val="none" w:sz="0" w:space="0" w:color="auto"/>
                <w:bottom w:val="none" w:sz="0" w:space="0" w:color="auto"/>
                <w:right w:val="none" w:sz="0" w:space="0" w:color="auto"/>
              </w:divBdr>
            </w:div>
            <w:div w:id="129835299">
              <w:marLeft w:val="0"/>
              <w:marRight w:val="0"/>
              <w:marTop w:val="0"/>
              <w:marBottom w:val="0"/>
              <w:divBdr>
                <w:top w:val="none" w:sz="0" w:space="0" w:color="auto"/>
                <w:left w:val="none" w:sz="0" w:space="0" w:color="auto"/>
                <w:bottom w:val="none" w:sz="0" w:space="0" w:color="auto"/>
                <w:right w:val="none" w:sz="0" w:space="0" w:color="auto"/>
              </w:divBdr>
            </w:div>
            <w:div w:id="527910220">
              <w:marLeft w:val="0"/>
              <w:marRight w:val="0"/>
              <w:marTop w:val="0"/>
              <w:marBottom w:val="0"/>
              <w:divBdr>
                <w:top w:val="none" w:sz="0" w:space="0" w:color="auto"/>
                <w:left w:val="none" w:sz="0" w:space="0" w:color="auto"/>
                <w:bottom w:val="none" w:sz="0" w:space="0" w:color="auto"/>
                <w:right w:val="none" w:sz="0" w:space="0" w:color="auto"/>
              </w:divBdr>
            </w:div>
            <w:div w:id="1842819787">
              <w:marLeft w:val="0"/>
              <w:marRight w:val="0"/>
              <w:marTop w:val="0"/>
              <w:marBottom w:val="0"/>
              <w:divBdr>
                <w:top w:val="none" w:sz="0" w:space="0" w:color="auto"/>
                <w:left w:val="none" w:sz="0" w:space="0" w:color="auto"/>
                <w:bottom w:val="none" w:sz="0" w:space="0" w:color="auto"/>
                <w:right w:val="none" w:sz="0" w:space="0" w:color="auto"/>
              </w:divBdr>
            </w:div>
          </w:divsChild>
        </w:div>
        <w:div w:id="1381250555">
          <w:marLeft w:val="0"/>
          <w:marRight w:val="0"/>
          <w:marTop w:val="0"/>
          <w:marBottom w:val="0"/>
          <w:divBdr>
            <w:top w:val="none" w:sz="0" w:space="0" w:color="auto"/>
            <w:left w:val="none" w:sz="0" w:space="0" w:color="auto"/>
            <w:bottom w:val="none" w:sz="0" w:space="0" w:color="auto"/>
            <w:right w:val="none" w:sz="0" w:space="0" w:color="auto"/>
          </w:divBdr>
          <w:divsChild>
            <w:div w:id="111173577">
              <w:marLeft w:val="0"/>
              <w:marRight w:val="0"/>
              <w:marTop w:val="0"/>
              <w:marBottom w:val="0"/>
              <w:divBdr>
                <w:top w:val="none" w:sz="0" w:space="0" w:color="auto"/>
                <w:left w:val="none" w:sz="0" w:space="0" w:color="auto"/>
                <w:bottom w:val="none" w:sz="0" w:space="0" w:color="auto"/>
                <w:right w:val="none" w:sz="0" w:space="0" w:color="auto"/>
              </w:divBdr>
            </w:div>
            <w:div w:id="281763047">
              <w:marLeft w:val="0"/>
              <w:marRight w:val="0"/>
              <w:marTop w:val="0"/>
              <w:marBottom w:val="0"/>
              <w:divBdr>
                <w:top w:val="none" w:sz="0" w:space="0" w:color="auto"/>
                <w:left w:val="none" w:sz="0" w:space="0" w:color="auto"/>
                <w:bottom w:val="none" w:sz="0" w:space="0" w:color="auto"/>
                <w:right w:val="none" w:sz="0" w:space="0" w:color="auto"/>
              </w:divBdr>
            </w:div>
            <w:div w:id="486867007">
              <w:marLeft w:val="0"/>
              <w:marRight w:val="0"/>
              <w:marTop w:val="0"/>
              <w:marBottom w:val="0"/>
              <w:divBdr>
                <w:top w:val="none" w:sz="0" w:space="0" w:color="auto"/>
                <w:left w:val="none" w:sz="0" w:space="0" w:color="auto"/>
                <w:bottom w:val="none" w:sz="0" w:space="0" w:color="auto"/>
                <w:right w:val="none" w:sz="0" w:space="0" w:color="auto"/>
              </w:divBdr>
            </w:div>
            <w:div w:id="1930653244">
              <w:marLeft w:val="0"/>
              <w:marRight w:val="0"/>
              <w:marTop w:val="0"/>
              <w:marBottom w:val="0"/>
              <w:divBdr>
                <w:top w:val="none" w:sz="0" w:space="0" w:color="auto"/>
                <w:left w:val="none" w:sz="0" w:space="0" w:color="auto"/>
                <w:bottom w:val="none" w:sz="0" w:space="0" w:color="auto"/>
                <w:right w:val="none" w:sz="0" w:space="0" w:color="auto"/>
              </w:divBdr>
            </w:div>
          </w:divsChild>
        </w:div>
        <w:div w:id="1420954198">
          <w:marLeft w:val="0"/>
          <w:marRight w:val="0"/>
          <w:marTop w:val="0"/>
          <w:marBottom w:val="0"/>
          <w:divBdr>
            <w:top w:val="none" w:sz="0" w:space="0" w:color="auto"/>
            <w:left w:val="none" w:sz="0" w:space="0" w:color="auto"/>
            <w:bottom w:val="none" w:sz="0" w:space="0" w:color="auto"/>
            <w:right w:val="none" w:sz="0" w:space="0" w:color="auto"/>
          </w:divBdr>
          <w:divsChild>
            <w:div w:id="137770118">
              <w:marLeft w:val="0"/>
              <w:marRight w:val="0"/>
              <w:marTop w:val="0"/>
              <w:marBottom w:val="0"/>
              <w:divBdr>
                <w:top w:val="none" w:sz="0" w:space="0" w:color="auto"/>
                <w:left w:val="none" w:sz="0" w:space="0" w:color="auto"/>
                <w:bottom w:val="none" w:sz="0" w:space="0" w:color="auto"/>
                <w:right w:val="none" w:sz="0" w:space="0" w:color="auto"/>
              </w:divBdr>
            </w:div>
            <w:div w:id="759058655">
              <w:marLeft w:val="0"/>
              <w:marRight w:val="0"/>
              <w:marTop w:val="0"/>
              <w:marBottom w:val="0"/>
              <w:divBdr>
                <w:top w:val="none" w:sz="0" w:space="0" w:color="auto"/>
                <w:left w:val="none" w:sz="0" w:space="0" w:color="auto"/>
                <w:bottom w:val="none" w:sz="0" w:space="0" w:color="auto"/>
                <w:right w:val="none" w:sz="0" w:space="0" w:color="auto"/>
              </w:divBdr>
            </w:div>
            <w:div w:id="1281300460">
              <w:marLeft w:val="0"/>
              <w:marRight w:val="0"/>
              <w:marTop w:val="0"/>
              <w:marBottom w:val="0"/>
              <w:divBdr>
                <w:top w:val="none" w:sz="0" w:space="0" w:color="auto"/>
                <w:left w:val="none" w:sz="0" w:space="0" w:color="auto"/>
                <w:bottom w:val="none" w:sz="0" w:space="0" w:color="auto"/>
                <w:right w:val="none" w:sz="0" w:space="0" w:color="auto"/>
              </w:divBdr>
            </w:div>
            <w:div w:id="2127045686">
              <w:marLeft w:val="0"/>
              <w:marRight w:val="0"/>
              <w:marTop w:val="0"/>
              <w:marBottom w:val="0"/>
              <w:divBdr>
                <w:top w:val="none" w:sz="0" w:space="0" w:color="auto"/>
                <w:left w:val="none" w:sz="0" w:space="0" w:color="auto"/>
                <w:bottom w:val="none" w:sz="0" w:space="0" w:color="auto"/>
                <w:right w:val="none" w:sz="0" w:space="0" w:color="auto"/>
              </w:divBdr>
            </w:div>
          </w:divsChild>
        </w:div>
        <w:div w:id="1591810950">
          <w:marLeft w:val="0"/>
          <w:marRight w:val="0"/>
          <w:marTop w:val="0"/>
          <w:marBottom w:val="0"/>
          <w:divBdr>
            <w:top w:val="none" w:sz="0" w:space="0" w:color="auto"/>
            <w:left w:val="none" w:sz="0" w:space="0" w:color="auto"/>
            <w:bottom w:val="none" w:sz="0" w:space="0" w:color="auto"/>
            <w:right w:val="none" w:sz="0" w:space="0" w:color="auto"/>
          </w:divBdr>
          <w:divsChild>
            <w:div w:id="125785535">
              <w:marLeft w:val="0"/>
              <w:marRight w:val="0"/>
              <w:marTop w:val="0"/>
              <w:marBottom w:val="0"/>
              <w:divBdr>
                <w:top w:val="none" w:sz="0" w:space="0" w:color="auto"/>
                <w:left w:val="none" w:sz="0" w:space="0" w:color="auto"/>
                <w:bottom w:val="none" w:sz="0" w:space="0" w:color="auto"/>
                <w:right w:val="none" w:sz="0" w:space="0" w:color="auto"/>
              </w:divBdr>
            </w:div>
            <w:div w:id="371926361">
              <w:marLeft w:val="0"/>
              <w:marRight w:val="0"/>
              <w:marTop w:val="0"/>
              <w:marBottom w:val="0"/>
              <w:divBdr>
                <w:top w:val="none" w:sz="0" w:space="0" w:color="auto"/>
                <w:left w:val="none" w:sz="0" w:space="0" w:color="auto"/>
                <w:bottom w:val="none" w:sz="0" w:space="0" w:color="auto"/>
                <w:right w:val="none" w:sz="0" w:space="0" w:color="auto"/>
              </w:divBdr>
            </w:div>
            <w:div w:id="614406665">
              <w:marLeft w:val="0"/>
              <w:marRight w:val="0"/>
              <w:marTop w:val="0"/>
              <w:marBottom w:val="0"/>
              <w:divBdr>
                <w:top w:val="none" w:sz="0" w:space="0" w:color="auto"/>
                <w:left w:val="none" w:sz="0" w:space="0" w:color="auto"/>
                <w:bottom w:val="none" w:sz="0" w:space="0" w:color="auto"/>
                <w:right w:val="none" w:sz="0" w:space="0" w:color="auto"/>
              </w:divBdr>
            </w:div>
            <w:div w:id="1267889972">
              <w:marLeft w:val="0"/>
              <w:marRight w:val="0"/>
              <w:marTop w:val="0"/>
              <w:marBottom w:val="0"/>
              <w:divBdr>
                <w:top w:val="none" w:sz="0" w:space="0" w:color="auto"/>
                <w:left w:val="none" w:sz="0" w:space="0" w:color="auto"/>
                <w:bottom w:val="none" w:sz="0" w:space="0" w:color="auto"/>
                <w:right w:val="none" w:sz="0" w:space="0" w:color="auto"/>
              </w:divBdr>
            </w:div>
          </w:divsChild>
        </w:div>
        <w:div w:id="1693529714">
          <w:marLeft w:val="0"/>
          <w:marRight w:val="0"/>
          <w:marTop w:val="0"/>
          <w:marBottom w:val="0"/>
          <w:divBdr>
            <w:top w:val="none" w:sz="0" w:space="0" w:color="auto"/>
            <w:left w:val="none" w:sz="0" w:space="0" w:color="auto"/>
            <w:bottom w:val="none" w:sz="0" w:space="0" w:color="auto"/>
            <w:right w:val="none" w:sz="0" w:space="0" w:color="auto"/>
          </w:divBdr>
          <w:divsChild>
            <w:div w:id="1935288215">
              <w:marLeft w:val="0"/>
              <w:marRight w:val="0"/>
              <w:marTop w:val="0"/>
              <w:marBottom w:val="0"/>
              <w:divBdr>
                <w:top w:val="none" w:sz="0" w:space="0" w:color="auto"/>
                <w:left w:val="none" w:sz="0" w:space="0" w:color="auto"/>
                <w:bottom w:val="none" w:sz="0" w:space="0" w:color="auto"/>
                <w:right w:val="none" w:sz="0" w:space="0" w:color="auto"/>
              </w:divBdr>
            </w:div>
          </w:divsChild>
        </w:div>
        <w:div w:id="1958750579">
          <w:marLeft w:val="0"/>
          <w:marRight w:val="0"/>
          <w:marTop w:val="0"/>
          <w:marBottom w:val="0"/>
          <w:divBdr>
            <w:top w:val="none" w:sz="0" w:space="0" w:color="auto"/>
            <w:left w:val="none" w:sz="0" w:space="0" w:color="auto"/>
            <w:bottom w:val="none" w:sz="0" w:space="0" w:color="auto"/>
            <w:right w:val="none" w:sz="0" w:space="0" w:color="auto"/>
          </w:divBdr>
          <w:divsChild>
            <w:div w:id="638917570">
              <w:marLeft w:val="0"/>
              <w:marRight w:val="0"/>
              <w:marTop w:val="0"/>
              <w:marBottom w:val="0"/>
              <w:divBdr>
                <w:top w:val="none" w:sz="0" w:space="0" w:color="auto"/>
                <w:left w:val="none" w:sz="0" w:space="0" w:color="auto"/>
                <w:bottom w:val="none" w:sz="0" w:space="0" w:color="auto"/>
                <w:right w:val="none" w:sz="0" w:space="0" w:color="auto"/>
              </w:divBdr>
            </w:div>
          </w:divsChild>
        </w:div>
        <w:div w:id="2030830882">
          <w:marLeft w:val="0"/>
          <w:marRight w:val="0"/>
          <w:marTop w:val="0"/>
          <w:marBottom w:val="0"/>
          <w:divBdr>
            <w:top w:val="none" w:sz="0" w:space="0" w:color="auto"/>
            <w:left w:val="none" w:sz="0" w:space="0" w:color="auto"/>
            <w:bottom w:val="none" w:sz="0" w:space="0" w:color="auto"/>
            <w:right w:val="none" w:sz="0" w:space="0" w:color="auto"/>
          </w:divBdr>
          <w:divsChild>
            <w:div w:id="1015882263">
              <w:marLeft w:val="0"/>
              <w:marRight w:val="0"/>
              <w:marTop w:val="0"/>
              <w:marBottom w:val="0"/>
              <w:divBdr>
                <w:top w:val="none" w:sz="0" w:space="0" w:color="auto"/>
                <w:left w:val="none" w:sz="0" w:space="0" w:color="auto"/>
                <w:bottom w:val="none" w:sz="0" w:space="0" w:color="auto"/>
                <w:right w:val="none" w:sz="0" w:space="0" w:color="auto"/>
              </w:divBdr>
            </w:div>
            <w:div w:id="1227106343">
              <w:marLeft w:val="0"/>
              <w:marRight w:val="0"/>
              <w:marTop w:val="0"/>
              <w:marBottom w:val="0"/>
              <w:divBdr>
                <w:top w:val="none" w:sz="0" w:space="0" w:color="auto"/>
                <w:left w:val="none" w:sz="0" w:space="0" w:color="auto"/>
                <w:bottom w:val="none" w:sz="0" w:space="0" w:color="auto"/>
                <w:right w:val="none" w:sz="0" w:space="0" w:color="auto"/>
              </w:divBdr>
            </w:div>
            <w:div w:id="1374967312">
              <w:marLeft w:val="0"/>
              <w:marRight w:val="0"/>
              <w:marTop w:val="0"/>
              <w:marBottom w:val="0"/>
              <w:divBdr>
                <w:top w:val="none" w:sz="0" w:space="0" w:color="auto"/>
                <w:left w:val="none" w:sz="0" w:space="0" w:color="auto"/>
                <w:bottom w:val="none" w:sz="0" w:space="0" w:color="auto"/>
                <w:right w:val="none" w:sz="0" w:space="0" w:color="auto"/>
              </w:divBdr>
            </w:div>
            <w:div w:id="1585141057">
              <w:marLeft w:val="0"/>
              <w:marRight w:val="0"/>
              <w:marTop w:val="0"/>
              <w:marBottom w:val="0"/>
              <w:divBdr>
                <w:top w:val="none" w:sz="0" w:space="0" w:color="auto"/>
                <w:left w:val="none" w:sz="0" w:space="0" w:color="auto"/>
                <w:bottom w:val="none" w:sz="0" w:space="0" w:color="auto"/>
                <w:right w:val="none" w:sz="0" w:space="0" w:color="auto"/>
              </w:divBdr>
            </w:div>
          </w:divsChild>
        </w:div>
        <w:div w:id="2072342134">
          <w:marLeft w:val="0"/>
          <w:marRight w:val="0"/>
          <w:marTop w:val="0"/>
          <w:marBottom w:val="0"/>
          <w:divBdr>
            <w:top w:val="none" w:sz="0" w:space="0" w:color="auto"/>
            <w:left w:val="none" w:sz="0" w:space="0" w:color="auto"/>
            <w:bottom w:val="none" w:sz="0" w:space="0" w:color="auto"/>
            <w:right w:val="none" w:sz="0" w:space="0" w:color="auto"/>
          </w:divBdr>
          <w:divsChild>
            <w:div w:id="1724403737">
              <w:marLeft w:val="0"/>
              <w:marRight w:val="0"/>
              <w:marTop w:val="0"/>
              <w:marBottom w:val="0"/>
              <w:divBdr>
                <w:top w:val="none" w:sz="0" w:space="0" w:color="auto"/>
                <w:left w:val="none" w:sz="0" w:space="0" w:color="auto"/>
                <w:bottom w:val="none" w:sz="0" w:space="0" w:color="auto"/>
                <w:right w:val="none" w:sz="0" w:space="0" w:color="auto"/>
              </w:divBdr>
            </w:div>
          </w:divsChild>
        </w:div>
        <w:div w:id="2140954883">
          <w:marLeft w:val="0"/>
          <w:marRight w:val="0"/>
          <w:marTop w:val="0"/>
          <w:marBottom w:val="0"/>
          <w:divBdr>
            <w:top w:val="none" w:sz="0" w:space="0" w:color="auto"/>
            <w:left w:val="none" w:sz="0" w:space="0" w:color="auto"/>
            <w:bottom w:val="none" w:sz="0" w:space="0" w:color="auto"/>
            <w:right w:val="none" w:sz="0" w:space="0" w:color="auto"/>
          </w:divBdr>
          <w:divsChild>
            <w:div w:id="148329123">
              <w:marLeft w:val="0"/>
              <w:marRight w:val="0"/>
              <w:marTop w:val="0"/>
              <w:marBottom w:val="0"/>
              <w:divBdr>
                <w:top w:val="none" w:sz="0" w:space="0" w:color="auto"/>
                <w:left w:val="none" w:sz="0" w:space="0" w:color="auto"/>
                <w:bottom w:val="none" w:sz="0" w:space="0" w:color="auto"/>
                <w:right w:val="none" w:sz="0" w:space="0" w:color="auto"/>
              </w:divBdr>
            </w:div>
            <w:div w:id="1336610963">
              <w:marLeft w:val="0"/>
              <w:marRight w:val="0"/>
              <w:marTop w:val="0"/>
              <w:marBottom w:val="0"/>
              <w:divBdr>
                <w:top w:val="none" w:sz="0" w:space="0" w:color="auto"/>
                <w:left w:val="none" w:sz="0" w:space="0" w:color="auto"/>
                <w:bottom w:val="none" w:sz="0" w:space="0" w:color="auto"/>
                <w:right w:val="none" w:sz="0" w:space="0" w:color="auto"/>
              </w:divBdr>
            </w:div>
            <w:div w:id="1521697659">
              <w:marLeft w:val="0"/>
              <w:marRight w:val="0"/>
              <w:marTop w:val="0"/>
              <w:marBottom w:val="0"/>
              <w:divBdr>
                <w:top w:val="none" w:sz="0" w:space="0" w:color="auto"/>
                <w:left w:val="none" w:sz="0" w:space="0" w:color="auto"/>
                <w:bottom w:val="none" w:sz="0" w:space="0" w:color="auto"/>
                <w:right w:val="none" w:sz="0" w:space="0" w:color="auto"/>
              </w:divBdr>
            </w:div>
            <w:div w:id="1770855322">
              <w:marLeft w:val="0"/>
              <w:marRight w:val="0"/>
              <w:marTop w:val="0"/>
              <w:marBottom w:val="0"/>
              <w:divBdr>
                <w:top w:val="none" w:sz="0" w:space="0" w:color="auto"/>
                <w:left w:val="none" w:sz="0" w:space="0" w:color="auto"/>
                <w:bottom w:val="none" w:sz="0" w:space="0" w:color="auto"/>
                <w:right w:val="none" w:sz="0" w:space="0" w:color="auto"/>
              </w:divBdr>
            </w:div>
            <w:div w:id="19857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81847">
      <w:bodyDiv w:val="1"/>
      <w:marLeft w:val="0"/>
      <w:marRight w:val="0"/>
      <w:marTop w:val="0"/>
      <w:marBottom w:val="0"/>
      <w:divBdr>
        <w:top w:val="none" w:sz="0" w:space="0" w:color="auto"/>
        <w:left w:val="none" w:sz="0" w:space="0" w:color="auto"/>
        <w:bottom w:val="none" w:sz="0" w:space="0" w:color="auto"/>
        <w:right w:val="none" w:sz="0" w:space="0" w:color="auto"/>
      </w:divBdr>
    </w:div>
    <w:div w:id="1308390064">
      <w:bodyDiv w:val="1"/>
      <w:marLeft w:val="0"/>
      <w:marRight w:val="0"/>
      <w:marTop w:val="0"/>
      <w:marBottom w:val="0"/>
      <w:divBdr>
        <w:top w:val="none" w:sz="0" w:space="0" w:color="auto"/>
        <w:left w:val="none" w:sz="0" w:space="0" w:color="auto"/>
        <w:bottom w:val="none" w:sz="0" w:space="0" w:color="auto"/>
        <w:right w:val="none" w:sz="0" w:space="0" w:color="auto"/>
      </w:divBdr>
      <w:divsChild>
        <w:div w:id="129255430">
          <w:marLeft w:val="0"/>
          <w:marRight w:val="0"/>
          <w:marTop w:val="0"/>
          <w:marBottom w:val="0"/>
          <w:divBdr>
            <w:top w:val="none" w:sz="0" w:space="0" w:color="auto"/>
            <w:left w:val="none" w:sz="0" w:space="0" w:color="auto"/>
            <w:bottom w:val="none" w:sz="0" w:space="0" w:color="auto"/>
            <w:right w:val="none" w:sz="0" w:space="0" w:color="auto"/>
          </w:divBdr>
        </w:div>
        <w:div w:id="170072499">
          <w:marLeft w:val="0"/>
          <w:marRight w:val="0"/>
          <w:marTop w:val="0"/>
          <w:marBottom w:val="0"/>
          <w:divBdr>
            <w:top w:val="none" w:sz="0" w:space="0" w:color="auto"/>
            <w:left w:val="none" w:sz="0" w:space="0" w:color="auto"/>
            <w:bottom w:val="none" w:sz="0" w:space="0" w:color="auto"/>
            <w:right w:val="none" w:sz="0" w:space="0" w:color="auto"/>
          </w:divBdr>
        </w:div>
        <w:div w:id="224418087">
          <w:marLeft w:val="0"/>
          <w:marRight w:val="0"/>
          <w:marTop w:val="0"/>
          <w:marBottom w:val="0"/>
          <w:divBdr>
            <w:top w:val="none" w:sz="0" w:space="0" w:color="auto"/>
            <w:left w:val="none" w:sz="0" w:space="0" w:color="auto"/>
            <w:bottom w:val="none" w:sz="0" w:space="0" w:color="auto"/>
            <w:right w:val="none" w:sz="0" w:space="0" w:color="auto"/>
          </w:divBdr>
        </w:div>
        <w:div w:id="247740105">
          <w:marLeft w:val="0"/>
          <w:marRight w:val="0"/>
          <w:marTop w:val="0"/>
          <w:marBottom w:val="0"/>
          <w:divBdr>
            <w:top w:val="none" w:sz="0" w:space="0" w:color="auto"/>
            <w:left w:val="none" w:sz="0" w:space="0" w:color="auto"/>
            <w:bottom w:val="none" w:sz="0" w:space="0" w:color="auto"/>
            <w:right w:val="none" w:sz="0" w:space="0" w:color="auto"/>
          </w:divBdr>
        </w:div>
        <w:div w:id="382755347">
          <w:marLeft w:val="0"/>
          <w:marRight w:val="0"/>
          <w:marTop w:val="0"/>
          <w:marBottom w:val="0"/>
          <w:divBdr>
            <w:top w:val="none" w:sz="0" w:space="0" w:color="auto"/>
            <w:left w:val="none" w:sz="0" w:space="0" w:color="auto"/>
            <w:bottom w:val="none" w:sz="0" w:space="0" w:color="auto"/>
            <w:right w:val="none" w:sz="0" w:space="0" w:color="auto"/>
          </w:divBdr>
        </w:div>
        <w:div w:id="416904282">
          <w:marLeft w:val="0"/>
          <w:marRight w:val="0"/>
          <w:marTop w:val="0"/>
          <w:marBottom w:val="0"/>
          <w:divBdr>
            <w:top w:val="none" w:sz="0" w:space="0" w:color="auto"/>
            <w:left w:val="none" w:sz="0" w:space="0" w:color="auto"/>
            <w:bottom w:val="none" w:sz="0" w:space="0" w:color="auto"/>
            <w:right w:val="none" w:sz="0" w:space="0" w:color="auto"/>
          </w:divBdr>
        </w:div>
        <w:div w:id="587617544">
          <w:marLeft w:val="0"/>
          <w:marRight w:val="0"/>
          <w:marTop w:val="0"/>
          <w:marBottom w:val="0"/>
          <w:divBdr>
            <w:top w:val="none" w:sz="0" w:space="0" w:color="auto"/>
            <w:left w:val="none" w:sz="0" w:space="0" w:color="auto"/>
            <w:bottom w:val="none" w:sz="0" w:space="0" w:color="auto"/>
            <w:right w:val="none" w:sz="0" w:space="0" w:color="auto"/>
          </w:divBdr>
          <w:divsChild>
            <w:div w:id="1216163661">
              <w:marLeft w:val="-75"/>
              <w:marRight w:val="0"/>
              <w:marTop w:val="30"/>
              <w:marBottom w:val="30"/>
              <w:divBdr>
                <w:top w:val="none" w:sz="0" w:space="0" w:color="auto"/>
                <w:left w:val="none" w:sz="0" w:space="0" w:color="auto"/>
                <w:bottom w:val="none" w:sz="0" w:space="0" w:color="auto"/>
                <w:right w:val="none" w:sz="0" w:space="0" w:color="auto"/>
              </w:divBdr>
              <w:divsChild>
                <w:div w:id="116070333">
                  <w:marLeft w:val="0"/>
                  <w:marRight w:val="0"/>
                  <w:marTop w:val="0"/>
                  <w:marBottom w:val="0"/>
                  <w:divBdr>
                    <w:top w:val="none" w:sz="0" w:space="0" w:color="auto"/>
                    <w:left w:val="none" w:sz="0" w:space="0" w:color="auto"/>
                    <w:bottom w:val="none" w:sz="0" w:space="0" w:color="auto"/>
                    <w:right w:val="none" w:sz="0" w:space="0" w:color="auto"/>
                  </w:divBdr>
                  <w:divsChild>
                    <w:div w:id="1463231237">
                      <w:marLeft w:val="0"/>
                      <w:marRight w:val="0"/>
                      <w:marTop w:val="0"/>
                      <w:marBottom w:val="0"/>
                      <w:divBdr>
                        <w:top w:val="none" w:sz="0" w:space="0" w:color="auto"/>
                        <w:left w:val="none" w:sz="0" w:space="0" w:color="auto"/>
                        <w:bottom w:val="none" w:sz="0" w:space="0" w:color="auto"/>
                        <w:right w:val="none" w:sz="0" w:space="0" w:color="auto"/>
                      </w:divBdr>
                    </w:div>
                  </w:divsChild>
                </w:div>
                <w:div w:id="233127919">
                  <w:marLeft w:val="0"/>
                  <w:marRight w:val="0"/>
                  <w:marTop w:val="0"/>
                  <w:marBottom w:val="0"/>
                  <w:divBdr>
                    <w:top w:val="none" w:sz="0" w:space="0" w:color="auto"/>
                    <w:left w:val="none" w:sz="0" w:space="0" w:color="auto"/>
                    <w:bottom w:val="none" w:sz="0" w:space="0" w:color="auto"/>
                    <w:right w:val="none" w:sz="0" w:space="0" w:color="auto"/>
                  </w:divBdr>
                  <w:divsChild>
                    <w:div w:id="1028214656">
                      <w:marLeft w:val="0"/>
                      <w:marRight w:val="0"/>
                      <w:marTop w:val="0"/>
                      <w:marBottom w:val="0"/>
                      <w:divBdr>
                        <w:top w:val="none" w:sz="0" w:space="0" w:color="auto"/>
                        <w:left w:val="none" w:sz="0" w:space="0" w:color="auto"/>
                        <w:bottom w:val="none" w:sz="0" w:space="0" w:color="auto"/>
                        <w:right w:val="none" w:sz="0" w:space="0" w:color="auto"/>
                      </w:divBdr>
                    </w:div>
                  </w:divsChild>
                </w:div>
                <w:div w:id="362369269">
                  <w:marLeft w:val="0"/>
                  <w:marRight w:val="0"/>
                  <w:marTop w:val="0"/>
                  <w:marBottom w:val="0"/>
                  <w:divBdr>
                    <w:top w:val="none" w:sz="0" w:space="0" w:color="auto"/>
                    <w:left w:val="none" w:sz="0" w:space="0" w:color="auto"/>
                    <w:bottom w:val="none" w:sz="0" w:space="0" w:color="auto"/>
                    <w:right w:val="none" w:sz="0" w:space="0" w:color="auto"/>
                  </w:divBdr>
                  <w:divsChild>
                    <w:div w:id="1679698270">
                      <w:marLeft w:val="0"/>
                      <w:marRight w:val="0"/>
                      <w:marTop w:val="0"/>
                      <w:marBottom w:val="0"/>
                      <w:divBdr>
                        <w:top w:val="none" w:sz="0" w:space="0" w:color="auto"/>
                        <w:left w:val="none" w:sz="0" w:space="0" w:color="auto"/>
                        <w:bottom w:val="none" w:sz="0" w:space="0" w:color="auto"/>
                        <w:right w:val="none" w:sz="0" w:space="0" w:color="auto"/>
                      </w:divBdr>
                    </w:div>
                  </w:divsChild>
                </w:div>
                <w:div w:id="510876894">
                  <w:marLeft w:val="0"/>
                  <w:marRight w:val="0"/>
                  <w:marTop w:val="0"/>
                  <w:marBottom w:val="0"/>
                  <w:divBdr>
                    <w:top w:val="none" w:sz="0" w:space="0" w:color="auto"/>
                    <w:left w:val="none" w:sz="0" w:space="0" w:color="auto"/>
                    <w:bottom w:val="none" w:sz="0" w:space="0" w:color="auto"/>
                    <w:right w:val="none" w:sz="0" w:space="0" w:color="auto"/>
                  </w:divBdr>
                  <w:divsChild>
                    <w:div w:id="750665449">
                      <w:marLeft w:val="0"/>
                      <w:marRight w:val="0"/>
                      <w:marTop w:val="0"/>
                      <w:marBottom w:val="0"/>
                      <w:divBdr>
                        <w:top w:val="none" w:sz="0" w:space="0" w:color="auto"/>
                        <w:left w:val="none" w:sz="0" w:space="0" w:color="auto"/>
                        <w:bottom w:val="none" w:sz="0" w:space="0" w:color="auto"/>
                        <w:right w:val="none" w:sz="0" w:space="0" w:color="auto"/>
                      </w:divBdr>
                    </w:div>
                  </w:divsChild>
                </w:div>
                <w:div w:id="613635676">
                  <w:marLeft w:val="0"/>
                  <w:marRight w:val="0"/>
                  <w:marTop w:val="0"/>
                  <w:marBottom w:val="0"/>
                  <w:divBdr>
                    <w:top w:val="none" w:sz="0" w:space="0" w:color="auto"/>
                    <w:left w:val="none" w:sz="0" w:space="0" w:color="auto"/>
                    <w:bottom w:val="none" w:sz="0" w:space="0" w:color="auto"/>
                    <w:right w:val="none" w:sz="0" w:space="0" w:color="auto"/>
                  </w:divBdr>
                  <w:divsChild>
                    <w:div w:id="1318613695">
                      <w:marLeft w:val="0"/>
                      <w:marRight w:val="0"/>
                      <w:marTop w:val="0"/>
                      <w:marBottom w:val="0"/>
                      <w:divBdr>
                        <w:top w:val="none" w:sz="0" w:space="0" w:color="auto"/>
                        <w:left w:val="none" w:sz="0" w:space="0" w:color="auto"/>
                        <w:bottom w:val="none" w:sz="0" w:space="0" w:color="auto"/>
                        <w:right w:val="none" w:sz="0" w:space="0" w:color="auto"/>
                      </w:divBdr>
                    </w:div>
                  </w:divsChild>
                </w:div>
                <w:div w:id="793134222">
                  <w:marLeft w:val="0"/>
                  <w:marRight w:val="0"/>
                  <w:marTop w:val="0"/>
                  <w:marBottom w:val="0"/>
                  <w:divBdr>
                    <w:top w:val="none" w:sz="0" w:space="0" w:color="auto"/>
                    <w:left w:val="none" w:sz="0" w:space="0" w:color="auto"/>
                    <w:bottom w:val="none" w:sz="0" w:space="0" w:color="auto"/>
                    <w:right w:val="none" w:sz="0" w:space="0" w:color="auto"/>
                  </w:divBdr>
                  <w:divsChild>
                    <w:div w:id="1809937000">
                      <w:marLeft w:val="0"/>
                      <w:marRight w:val="0"/>
                      <w:marTop w:val="0"/>
                      <w:marBottom w:val="0"/>
                      <w:divBdr>
                        <w:top w:val="none" w:sz="0" w:space="0" w:color="auto"/>
                        <w:left w:val="none" w:sz="0" w:space="0" w:color="auto"/>
                        <w:bottom w:val="none" w:sz="0" w:space="0" w:color="auto"/>
                        <w:right w:val="none" w:sz="0" w:space="0" w:color="auto"/>
                      </w:divBdr>
                    </w:div>
                  </w:divsChild>
                </w:div>
                <w:div w:id="1074359125">
                  <w:marLeft w:val="0"/>
                  <w:marRight w:val="0"/>
                  <w:marTop w:val="0"/>
                  <w:marBottom w:val="0"/>
                  <w:divBdr>
                    <w:top w:val="none" w:sz="0" w:space="0" w:color="auto"/>
                    <w:left w:val="none" w:sz="0" w:space="0" w:color="auto"/>
                    <w:bottom w:val="none" w:sz="0" w:space="0" w:color="auto"/>
                    <w:right w:val="none" w:sz="0" w:space="0" w:color="auto"/>
                  </w:divBdr>
                  <w:divsChild>
                    <w:div w:id="301812326">
                      <w:marLeft w:val="0"/>
                      <w:marRight w:val="0"/>
                      <w:marTop w:val="0"/>
                      <w:marBottom w:val="0"/>
                      <w:divBdr>
                        <w:top w:val="none" w:sz="0" w:space="0" w:color="auto"/>
                        <w:left w:val="none" w:sz="0" w:space="0" w:color="auto"/>
                        <w:bottom w:val="none" w:sz="0" w:space="0" w:color="auto"/>
                        <w:right w:val="none" w:sz="0" w:space="0" w:color="auto"/>
                      </w:divBdr>
                    </w:div>
                  </w:divsChild>
                </w:div>
                <w:div w:id="1163158101">
                  <w:marLeft w:val="0"/>
                  <w:marRight w:val="0"/>
                  <w:marTop w:val="0"/>
                  <w:marBottom w:val="0"/>
                  <w:divBdr>
                    <w:top w:val="none" w:sz="0" w:space="0" w:color="auto"/>
                    <w:left w:val="none" w:sz="0" w:space="0" w:color="auto"/>
                    <w:bottom w:val="none" w:sz="0" w:space="0" w:color="auto"/>
                    <w:right w:val="none" w:sz="0" w:space="0" w:color="auto"/>
                  </w:divBdr>
                  <w:divsChild>
                    <w:div w:id="1498233285">
                      <w:marLeft w:val="0"/>
                      <w:marRight w:val="0"/>
                      <w:marTop w:val="0"/>
                      <w:marBottom w:val="0"/>
                      <w:divBdr>
                        <w:top w:val="none" w:sz="0" w:space="0" w:color="auto"/>
                        <w:left w:val="none" w:sz="0" w:space="0" w:color="auto"/>
                        <w:bottom w:val="none" w:sz="0" w:space="0" w:color="auto"/>
                        <w:right w:val="none" w:sz="0" w:space="0" w:color="auto"/>
                      </w:divBdr>
                    </w:div>
                  </w:divsChild>
                </w:div>
                <w:div w:id="1180848733">
                  <w:marLeft w:val="0"/>
                  <w:marRight w:val="0"/>
                  <w:marTop w:val="0"/>
                  <w:marBottom w:val="0"/>
                  <w:divBdr>
                    <w:top w:val="none" w:sz="0" w:space="0" w:color="auto"/>
                    <w:left w:val="none" w:sz="0" w:space="0" w:color="auto"/>
                    <w:bottom w:val="none" w:sz="0" w:space="0" w:color="auto"/>
                    <w:right w:val="none" w:sz="0" w:space="0" w:color="auto"/>
                  </w:divBdr>
                  <w:divsChild>
                    <w:div w:id="284238759">
                      <w:marLeft w:val="0"/>
                      <w:marRight w:val="0"/>
                      <w:marTop w:val="0"/>
                      <w:marBottom w:val="0"/>
                      <w:divBdr>
                        <w:top w:val="none" w:sz="0" w:space="0" w:color="auto"/>
                        <w:left w:val="none" w:sz="0" w:space="0" w:color="auto"/>
                        <w:bottom w:val="none" w:sz="0" w:space="0" w:color="auto"/>
                        <w:right w:val="none" w:sz="0" w:space="0" w:color="auto"/>
                      </w:divBdr>
                    </w:div>
                  </w:divsChild>
                </w:div>
                <w:div w:id="1406606322">
                  <w:marLeft w:val="0"/>
                  <w:marRight w:val="0"/>
                  <w:marTop w:val="0"/>
                  <w:marBottom w:val="0"/>
                  <w:divBdr>
                    <w:top w:val="none" w:sz="0" w:space="0" w:color="auto"/>
                    <w:left w:val="none" w:sz="0" w:space="0" w:color="auto"/>
                    <w:bottom w:val="none" w:sz="0" w:space="0" w:color="auto"/>
                    <w:right w:val="none" w:sz="0" w:space="0" w:color="auto"/>
                  </w:divBdr>
                  <w:divsChild>
                    <w:div w:id="2045978796">
                      <w:marLeft w:val="0"/>
                      <w:marRight w:val="0"/>
                      <w:marTop w:val="0"/>
                      <w:marBottom w:val="0"/>
                      <w:divBdr>
                        <w:top w:val="none" w:sz="0" w:space="0" w:color="auto"/>
                        <w:left w:val="none" w:sz="0" w:space="0" w:color="auto"/>
                        <w:bottom w:val="none" w:sz="0" w:space="0" w:color="auto"/>
                        <w:right w:val="none" w:sz="0" w:space="0" w:color="auto"/>
                      </w:divBdr>
                    </w:div>
                  </w:divsChild>
                </w:div>
                <w:div w:id="1730379187">
                  <w:marLeft w:val="0"/>
                  <w:marRight w:val="0"/>
                  <w:marTop w:val="0"/>
                  <w:marBottom w:val="0"/>
                  <w:divBdr>
                    <w:top w:val="none" w:sz="0" w:space="0" w:color="auto"/>
                    <w:left w:val="none" w:sz="0" w:space="0" w:color="auto"/>
                    <w:bottom w:val="none" w:sz="0" w:space="0" w:color="auto"/>
                    <w:right w:val="none" w:sz="0" w:space="0" w:color="auto"/>
                  </w:divBdr>
                  <w:divsChild>
                    <w:div w:id="1200050054">
                      <w:marLeft w:val="0"/>
                      <w:marRight w:val="0"/>
                      <w:marTop w:val="0"/>
                      <w:marBottom w:val="0"/>
                      <w:divBdr>
                        <w:top w:val="none" w:sz="0" w:space="0" w:color="auto"/>
                        <w:left w:val="none" w:sz="0" w:space="0" w:color="auto"/>
                        <w:bottom w:val="none" w:sz="0" w:space="0" w:color="auto"/>
                        <w:right w:val="none" w:sz="0" w:space="0" w:color="auto"/>
                      </w:divBdr>
                    </w:div>
                  </w:divsChild>
                </w:div>
                <w:div w:id="1773895414">
                  <w:marLeft w:val="0"/>
                  <w:marRight w:val="0"/>
                  <w:marTop w:val="0"/>
                  <w:marBottom w:val="0"/>
                  <w:divBdr>
                    <w:top w:val="none" w:sz="0" w:space="0" w:color="auto"/>
                    <w:left w:val="none" w:sz="0" w:space="0" w:color="auto"/>
                    <w:bottom w:val="none" w:sz="0" w:space="0" w:color="auto"/>
                    <w:right w:val="none" w:sz="0" w:space="0" w:color="auto"/>
                  </w:divBdr>
                  <w:divsChild>
                    <w:div w:id="1297568853">
                      <w:marLeft w:val="0"/>
                      <w:marRight w:val="0"/>
                      <w:marTop w:val="0"/>
                      <w:marBottom w:val="0"/>
                      <w:divBdr>
                        <w:top w:val="none" w:sz="0" w:space="0" w:color="auto"/>
                        <w:left w:val="none" w:sz="0" w:space="0" w:color="auto"/>
                        <w:bottom w:val="none" w:sz="0" w:space="0" w:color="auto"/>
                        <w:right w:val="none" w:sz="0" w:space="0" w:color="auto"/>
                      </w:divBdr>
                    </w:div>
                  </w:divsChild>
                </w:div>
                <w:div w:id="2026441698">
                  <w:marLeft w:val="0"/>
                  <w:marRight w:val="0"/>
                  <w:marTop w:val="0"/>
                  <w:marBottom w:val="0"/>
                  <w:divBdr>
                    <w:top w:val="none" w:sz="0" w:space="0" w:color="auto"/>
                    <w:left w:val="none" w:sz="0" w:space="0" w:color="auto"/>
                    <w:bottom w:val="none" w:sz="0" w:space="0" w:color="auto"/>
                    <w:right w:val="none" w:sz="0" w:space="0" w:color="auto"/>
                  </w:divBdr>
                  <w:divsChild>
                    <w:div w:id="148713015">
                      <w:marLeft w:val="0"/>
                      <w:marRight w:val="0"/>
                      <w:marTop w:val="0"/>
                      <w:marBottom w:val="0"/>
                      <w:divBdr>
                        <w:top w:val="none" w:sz="0" w:space="0" w:color="auto"/>
                        <w:left w:val="none" w:sz="0" w:space="0" w:color="auto"/>
                        <w:bottom w:val="none" w:sz="0" w:space="0" w:color="auto"/>
                        <w:right w:val="none" w:sz="0" w:space="0" w:color="auto"/>
                      </w:divBdr>
                    </w:div>
                  </w:divsChild>
                </w:div>
                <w:div w:id="2037460731">
                  <w:marLeft w:val="0"/>
                  <w:marRight w:val="0"/>
                  <w:marTop w:val="0"/>
                  <w:marBottom w:val="0"/>
                  <w:divBdr>
                    <w:top w:val="none" w:sz="0" w:space="0" w:color="auto"/>
                    <w:left w:val="none" w:sz="0" w:space="0" w:color="auto"/>
                    <w:bottom w:val="none" w:sz="0" w:space="0" w:color="auto"/>
                    <w:right w:val="none" w:sz="0" w:space="0" w:color="auto"/>
                  </w:divBdr>
                  <w:divsChild>
                    <w:div w:id="1458600615">
                      <w:marLeft w:val="0"/>
                      <w:marRight w:val="0"/>
                      <w:marTop w:val="0"/>
                      <w:marBottom w:val="0"/>
                      <w:divBdr>
                        <w:top w:val="none" w:sz="0" w:space="0" w:color="auto"/>
                        <w:left w:val="none" w:sz="0" w:space="0" w:color="auto"/>
                        <w:bottom w:val="none" w:sz="0" w:space="0" w:color="auto"/>
                        <w:right w:val="none" w:sz="0" w:space="0" w:color="auto"/>
                      </w:divBdr>
                    </w:div>
                  </w:divsChild>
                </w:div>
                <w:div w:id="2040355354">
                  <w:marLeft w:val="0"/>
                  <w:marRight w:val="0"/>
                  <w:marTop w:val="0"/>
                  <w:marBottom w:val="0"/>
                  <w:divBdr>
                    <w:top w:val="none" w:sz="0" w:space="0" w:color="auto"/>
                    <w:left w:val="none" w:sz="0" w:space="0" w:color="auto"/>
                    <w:bottom w:val="none" w:sz="0" w:space="0" w:color="auto"/>
                    <w:right w:val="none" w:sz="0" w:space="0" w:color="auto"/>
                  </w:divBdr>
                  <w:divsChild>
                    <w:div w:id="9970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19241">
          <w:marLeft w:val="0"/>
          <w:marRight w:val="0"/>
          <w:marTop w:val="0"/>
          <w:marBottom w:val="0"/>
          <w:divBdr>
            <w:top w:val="none" w:sz="0" w:space="0" w:color="auto"/>
            <w:left w:val="none" w:sz="0" w:space="0" w:color="auto"/>
            <w:bottom w:val="none" w:sz="0" w:space="0" w:color="auto"/>
            <w:right w:val="none" w:sz="0" w:space="0" w:color="auto"/>
          </w:divBdr>
        </w:div>
        <w:div w:id="608515703">
          <w:marLeft w:val="0"/>
          <w:marRight w:val="0"/>
          <w:marTop w:val="0"/>
          <w:marBottom w:val="0"/>
          <w:divBdr>
            <w:top w:val="none" w:sz="0" w:space="0" w:color="auto"/>
            <w:left w:val="none" w:sz="0" w:space="0" w:color="auto"/>
            <w:bottom w:val="none" w:sz="0" w:space="0" w:color="auto"/>
            <w:right w:val="none" w:sz="0" w:space="0" w:color="auto"/>
          </w:divBdr>
        </w:div>
        <w:div w:id="703214229">
          <w:marLeft w:val="0"/>
          <w:marRight w:val="0"/>
          <w:marTop w:val="0"/>
          <w:marBottom w:val="0"/>
          <w:divBdr>
            <w:top w:val="none" w:sz="0" w:space="0" w:color="auto"/>
            <w:left w:val="none" w:sz="0" w:space="0" w:color="auto"/>
            <w:bottom w:val="none" w:sz="0" w:space="0" w:color="auto"/>
            <w:right w:val="none" w:sz="0" w:space="0" w:color="auto"/>
          </w:divBdr>
        </w:div>
        <w:div w:id="812527710">
          <w:marLeft w:val="0"/>
          <w:marRight w:val="0"/>
          <w:marTop w:val="0"/>
          <w:marBottom w:val="0"/>
          <w:divBdr>
            <w:top w:val="none" w:sz="0" w:space="0" w:color="auto"/>
            <w:left w:val="none" w:sz="0" w:space="0" w:color="auto"/>
            <w:bottom w:val="none" w:sz="0" w:space="0" w:color="auto"/>
            <w:right w:val="none" w:sz="0" w:space="0" w:color="auto"/>
          </w:divBdr>
          <w:divsChild>
            <w:div w:id="187838188">
              <w:marLeft w:val="-75"/>
              <w:marRight w:val="0"/>
              <w:marTop w:val="30"/>
              <w:marBottom w:val="30"/>
              <w:divBdr>
                <w:top w:val="none" w:sz="0" w:space="0" w:color="auto"/>
                <w:left w:val="none" w:sz="0" w:space="0" w:color="auto"/>
                <w:bottom w:val="none" w:sz="0" w:space="0" w:color="auto"/>
                <w:right w:val="none" w:sz="0" w:space="0" w:color="auto"/>
              </w:divBdr>
              <w:divsChild>
                <w:div w:id="623656067">
                  <w:marLeft w:val="0"/>
                  <w:marRight w:val="0"/>
                  <w:marTop w:val="0"/>
                  <w:marBottom w:val="0"/>
                  <w:divBdr>
                    <w:top w:val="none" w:sz="0" w:space="0" w:color="auto"/>
                    <w:left w:val="none" w:sz="0" w:space="0" w:color="auto"/>
                    <w:bottom w:val="none" w:sz="0" w:space="0" w:color="auto"/>
                    <w:right w:val="none" w:sz="0" w:space="0" w:color="auto"/>
                  </w:divBdr>
                  <w:divsChild>
                    <w:div w:id="466556343">
                      <w:marLeft w:val="0"/>
                      <w:marRight w:val="0"/>
                      <w:marTop w:val="0"/>
                      <w:marBottom w:val="0"/>
                      <w:divBdr>
                        <w:top w:val="none" w:sz="0" w:space="0" w:color="auto"/>
                        <w:left w:val="none" w:sz="0" w:space="0" w:color="auto"/>
                        <w:bottom w:val="none" w:sz="0" w:space="0" w:color="auto"/>
                        <w:right w:val="none" w:sz="0" w:space="0" w:color="auto"/>
                      </w:divBdr>
                    </w:div>
                  </w:divsChild>
                </w:div>
                <w:div w:id="910458185">
                  <w:marLeft w:val="0"/>
                  <w:marRight w:val="0"/>
                  <w:marTop w:val="0"/>
                  <w:marBottom w:val="0"/>
                  <w:divBdr>
                    <w:top w:val="none" w:sz="0" w:space="0" w:color="auto"/>
                    <w:left w:val="none" w:sz="0" w:space="0" w:color="auto"/>
                    <w:bottom w:val="none" w:sz="0" w:space="0" w:color="auto"/>
                    <w:right w:val="none" w:sz="0" w:space="0" w:color="auto"/>
                  </w:divBdr>
                  <w:divsChild>
                    <w:div w:id="2139759156">
                      <w:marLeft w:val="0"/>
                      <w:marRight w:val="0"/>
                      <w:marTop w:val="0"/>
                      <w:marBottom w:val="0"/>
                      <w:divBdr>
                        <w:top w:val="none" w:sz="0" w:space="0" w:color="auto"/>
                        <w:left w:val="none" w:sz="0" w:space="0" w:color="auto"/>
                        <w:bottom w:val="none" w:sz="0" w:space="0" w:color="auto"/>
                        <w:right w:val="none" w:sz="0" w:space="0" w:color="auto"/>
                      </w:divBdr>
                    </w:div>
                  </w:divsChild>
                </w:div>
                <w:div w:id="926962001">
                  <w:marLeft w:val="0"/>
                  <w:marRight w:val="0"/>
                  <w:marTop w:val="0"/>
                  <w:marBottom w:val="0"/>
                  <w:divBdr>
                    <w:top w:val="none" w:sz="0" w:space="0" w:color="auto"/>
                    <w:left w:val="none" w:sz="0" w:space="0" w:color="auto"/>
                    <w:bottom w:val="none" w:sz="0" w:space="0" w:color="auto"/>
                    <w:right w:val="none" w:sz="0" w:space="0" w:color="auto"/>
                  </w:divBdr>
                  <w:divsChild>
                    <w:div w:id="301081414">
                      <w:marLeft w:val="0"/>
                      <w:marRight w:val="0"/>
                      <w:marTop w:val="0"/>
                      <w:marBottom w:val="0"/>
                      <w:divBdr>
                        <w:top w:val="none" w:sz="0" w:space="0" w:color="auto"/>
                        <w:left w:val="none" w:sz="0" w:space="0" w:color="auto"/>
                        <w:bottom w:val="none" w:sz="0" w:space="0" w:color="auto"/>
                        <w:right w:val="none" w:sz="0" w:space="0" w:color="auto"/>
                      </w:divBdr>
                    </w:div>
                  </w:divsChild>
                </w:div>
                <w:div w:id="1123694913">
                  <w:marLeft w:val="0"/>
                  <w:marRight w:val="0"/>
                  <w:marTop w:val="0"/>
                  <w:marBottom w:val="0"/>
                  <w:divBdr>
                    <w:top w:val="none" w:sz="0" w:space="0" w:color="auto"/>
                    <w:left w:val="none" w:sz="0" w:space="0" w:color="auto"/>
                    <w:bottom w:val="none" w:sz="0" w:space="0" w:color="auto"/>
                    <w:right w:val="none" w:sz="0" w:space="0" w:color="auto"/>
                  </w:divBdr>
                  <w:divsChild>
                    <w:div w:id="418067885">
                      <w:marLeft w:val="0"/>
                      <w:marRight w:val="0"/>
                      <w:marTop w:val="0"/>
                      <w:marBottom w:val="0"/>
                      <w:divBdr>
                        <w:top w:val="none" w:sz="0" w:space="0" w:color="auto"/>
                        <w:left w:val="none" w:sz="0" w:space="0" w:color="auto"/>
                        <w:bottom w:val="none" w:sz="0" w:space="0" w:color="auto"/>
                        <w:right w:val="none" w:sz="0" w:space="0" w:color="auto"/>
                      </w:divBdr>
                    </w:div>
                  </w:divsChild>
                </w:div>
                <w:div w:id="1142968829">
                  <w:marLeft w:val="0"/>
                  <w:marRight w:val="0"/>
                  <w:marTop w:val="0"/>
                  <w:marBottom w:val="0"/>
                  <w:divBdr>
                    <w:top w:val="none" w:sz="0" w:space="0" w:color="auto"/>
                    <w:left w:val="none" w:sz="0" w:space="0" w:color="auto"/>
                    <w:bottom w:val="none" w:sz="0" w:space="0" w:color="auto"/>
                    <w:right w:val="none" w:sz="0" w:space="0" w:color="auto"/>
                  </w:divBdr>
                  <w:divsChild>
                    <w:div w:id="264582736">
                      <w:marLeft w:val="0"/>
                      <w:marRight w:val="0"/>
                      <w:marTop w:val="0"/>
                      <w:marBottom w:val="0"/>
                      <w:divBdr>
                        <w:top w:val="none" w:sz="0" w:space="0" w:color="auto"/>
                        <w:left w:val="none" w:sz="0" w:space="0" w:color="auto"/>
                        <w:bottom w:val="none" w:sz="0" w:space="0" w:color="auto"/>
                        <w:right w:val="none" w:sz="0" w:space="0" w:color="auto"/>
                      </w:divBdr>
                    </w:div>
                  </w:divsChild>
                </w:div>
                <w:div w:id="1375692588">
                  <w:marLeft w:val="0"/>
                  <w:marRight w:val="0"/>
                  <w:marTop w:val="0"/>
                  <w:marBottom w:val="0"/>
                  <w:divBdr>
                    <w:top w:val="none" w:sz="0" w:space="0" w:color="auto"/>
                    <w:left w:val="none" w:sz="0" w:space="0" w:color="auto"/>
                    <w:bottom w:val="none" w:sz="0" w:space="0" w:color="auto"/>
                    <w:right w:val="none" w:sz="0" w:space="0" w:color="auto"/>
                  </w:divBdr>
                  <w:divsChild>
                    <w:div w:id="86868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604594">
          <w:marLeft w:val="0"/>
          <w:marRight w:val="0"/>
          <w:marTop w:val="0"/>
          <w:marBottom w:val="0"/>
          <w:divBdr>
            <w:top w:val="none" w:sz="0" w:space="0" w:color="auto"/>
            <w:left w:val="none" w:sz="0" w:space="0" w:color="auto"/>
            <w:bottom w:val="none" w:sz="0" w:space="0" w:color="auto"/>
            <w:right w:val="none" w:sz="0" w:space="0" w:color="auto"/>
          </w:divBdr>
        </w:div>
        <w:div w:id="1040596418">
          <w:marLeft w:val="0"/>
          <w:marRight w:val="0"/>
          <w:marTop w:val="0"/>
          <w:marBottom w:val="0"/>
          <w:divBdr>
            <w:top w:val="none" w:sz="0" w:space="0" w:color="auto"/>
            <w:left w:val="none" w:sz="0" w:space="0" w:color="auto"/>
            <w:bottom w:val="none" w:sz="0" w:space="0" w:color="auto"/>
            <w:right w:val="none" w:sz="0" w:space="0" w:color="auto"/>
          </w:divBdr>
        </w:div>
        <w:div w:id="1085568613">
          <w:marLeft w:val="0"/>
          <w:marRight w:val="0"/>
          <w:marTop w:val="0"/>
          <w:marBottom w:val="0"/>
          <w:divBdr>
            <w:top w:val="none" w:sz="0" w:space="0" w:color="auto"/>
            <w:left w:val="none" w:sz="0" w:space="0" w:color="auto"/>
            <w:bottom w:val="none" w:sz="0" w:space="0" w:color="auto"/>
            <w:right w:val="none" w:sz="0" w:space="0" w:color="auto"/>
          </w:divBdr>
        </w:div>
        <w:div w:id="1143232176">
          <w:marLeft w:val="0"/>
          <w:marRight w:val="0"/>
          <w:marTop w:val="0"/>
          <w:marBottom w:val="0"/>
          <w:divBdr>
            <w:top w:val="none" w:sz="0" w:space="0" w:color="auto"/>
            <w:left w:val="none" w:sz="0" w:space="0" w:color="auto"/>
            <w:bottom w:val="none" w:sz="0" w:space="0" w:color="auto"/>
            <w:right w:val="none" w:sz="0" w:space="0" w:color="auto"/>
          </w:divBdr>
        </w:div>
        <w:div w:id="1159923346">
          <w:marLeft w:val="0"/>
          <w:marRight w:val="0"/>
          <w:marTop w:val="0"/>
          <w:marBottom w:val="0"/>
          <w:divBdr>
            <w:top w:val="none" w:sz="0" w:space="0" w:color="auto"/>
            <w:left w:val="none" w:sz="0" w:space="0" w:color="auto"/>
            <w:bottom w:val="none" w:sz="0" w:space="0" w:color="auto"/>
            <w:right w:val="none" w:sz="0" w:space="0" w:color="auto"/>
          </w:divBdr>
        </w:div>
        <w:div w:id="1197624831">
          <w:marLeft w:val="0"/>
          <w:marRight w:val="0"/>
          <w:marTop w:val="0"/>
          <w:marBottom w:val="0"/>
          <w:divBdr>
            <w:top w:val="none" w:sz="0" w:space="0" w:color="auto"/>
            <w:left w:val="none" w:sz="0" w:space="0" w:color="auto"/>
            <w:bottom w:val="none" w:sz="0" w:space="0" w:color="auto"/>
            <w:right w:val="none" w:sz="0" w:space="0" w:color="auto"/>
          </w:divBdr>
          <w:divsChild>
            <w:div w:id="828981491">
              <w:marLeft w:val="-75"/>
              <w:marRight w:val="0"/>
              <w:marTop w:val="30"/>
              <w:marBottom w:val="30"/>
              <w:divBdr>
                <w:top w:val="none" w:sz="0" w:space="0" w:color="auto"/>
                <w:left w:val="none" w:sz="0" w:space="0" w:color="auto"/>
                <w:bottom w:val="none" w:sz="0" w:space="0" w:color="auto"/>
                <w:right w:val="none" w:sz="0" w:space="0" w:color="auto"/>
              </w:divBdr>
              <w:divsChild>
                <w:div w:id="67116416">
                  <w:marLeft w:val="0"/>
                  <w:marRight w:val="0"/>
                  <w:marTop w:val="0"/>
                  <w:marBottom w:val="0"/>
                  <w:divBdr>
                    <w:top w:val="none" w:sz="0" w:space="0" w:color="auto"/>
                    <w:left w:val="none" w:sz="0" w:space="0" w:color="auto"/>
                    <w:bottom w:val="none" w:sz="0" w:space="0" w:color="auto"/>
                    <w:right w:val="none" w:sz="0" w:space="0" w:color="auto"/>
                  </w:divBdr>
                  <w:divsChild>
                    <w:div w:id="822895850">
                      <w:marLeft w:val="0"/>
                      <w:marRight w:val="0"/>
                      <w:marTop w:val="0"/>
                      <w:marBottom w:val="0"/>
                      <w:divBdr>
                        <w:top w:val="none" w:sz="0" w:space="0" w:color="auto"/>
                        <w:left w:val="none" w:sz="0" w:space="0" w:color="auto"/>
                        <w:bottom w:val="none" w:sz="0" w:space="0" w:color="auto"/>
                        <w:right w:val="none" w:sz="0" w:space="0" w:color="auto"/>
                      </w:divBdr>
                    </w:div>
                  </w:divsChild>
                </w:div>
                <w:div w:id="1290476374">
                  <w:marLeft w:val="0"/>
                  <w:marRight w:val="0"/>
                  <w:marTop w:val="0"/>
                  <w:marBottom w:val="0"/>
                  <w:divBdr>
                    <w:top w:val="none" w:sz="0" w:space="0" w:color="auto"/>
                    <w:left w:val="none" w:sz="0" w:space="0" w:color="auto"/>
                    <w:bottom w:val="none" w:sz="0" w:space="0" w:color="auto"/>
                    <w:right w:val="none" w:sz="0" w:space="0" w:color="auto"/>
                  </w:divBdr>
                  <w:divsChild>
                    <w:div w:id="1746797677">
                      <w:marLeft w:val="0"/>
                      <w:marRight w:val="0"/>
                      <w:marTop w:val="0"/>
                      <w:marBottom w:val="0"/>
                      <w:divBdr>
                        <w:top w:val="none" w:sz="0" w:space="0" w:color="auto"/>
                        <w:left w:val="none" w:sz="0" w:space="0" w:color="auto"/>
                        <w:bottom w:val="none" w:sz="0" w:space="0" w:color="auto"/>
                        <w:right w:val="none" w:sz="0" w:space="0" w:color="auto"/>
                      </w:divBdr>
                    </w:div>
                  </w:divsChild>
                </w:div>
                <w:div w:id="1466584134">
                  <w:marLeft w:val="0"/>
                  <w:marRight w:val="0"/>
                  <w:marTop w:val="0"/>
                  <w:marBottom w:val="0"/>
                  <w:divBdr>
                    <w:top w:val="none" w:sz="0" w:space="0" w:color="auto"/>
                    <w:left w:val="none" w:sz="0" w:space="0" w:color="auto"/>
                    <w:bottom w:val="none" w:sz="0" w:space="0" w:color="auto"/>
                    <w:right w:val="none" w:sz="0" w:space="0" w:color="auto"/>
                  </w:divBdr>
                  <w:divsChild>
                    <w:div w:id="1159149250">
                      <w:marLeft w:val="0"/>
                      <w:marRight w:val="0"/>
                      <w:marTop w:val="0"/>
                      <w:marBottom w:val="0"/>
                      <w:divBdr>
                        <w:top w:val="none" w:sz="0" w:space="0" w:color="auto"/>
                        <w:left w:val="none" w:sz="0" w:space="0" w:color="auto"/>
                        <w:bottom w:val="none" w:sz="0" w:space="0" w:color="auto"/>
                        <w:right w:val="none" w:sz="0" w:space="0" w:color="auto"/>
                      </w:divBdr>
                    </w:div>
                  </w:divsChild>
                </w:div>
                <w:div w:id="1535920281">
                  <w:marLeft w:val="0"/>
                  <w:marRight w:val="0"/>
                  <w:marTop w:val="0"/>
                  <w:marBottom w:val="0"/>
                  <w:divBdr>
                    <w:top w:val="none" w:sz="0" w:space="0" w:color="auto"/>
                    <w:left w:val="none" w:sz="0" w:space="0" w:color="auto"/>
                    <w:bottom w:val="none" w:sz="0" w:space="0" w:color="auto"/>
                    <w:right w:val="none" w:sz="0" w:space="0" w:color="auto"/>
                  </w:divBdr>
                  <w:divsChild>
                    <w:div w:id="1503009059">
                      <w:marLeft w:val="0"/>
                      <w:marRight w:val="0"/>
                      <w:marTop w:val="0"/>
                      <w:marBottom w:val="0"/>
                      <w:divBdr>
                        <w:top w:val="none" w:sz="0" w:space="0" w:color="auto"/>
                        <w:left w:val="none" w:sz="0" w:space="0" w:color="auto"/>
                        <w:bottom w:val="none" w:sz="0" w:space="0" w:color="auto"/>
                        <w:right w:val="none" w:sz="0" w:space="0" w:color="auto"/>
                      </w:divBdr>
                    </w:div>
                  </w:divsChild>
                </w:div>
                <w:div w:id="1550385868">
                  <w:marLeft w:val="0"/>
                  <w:marRight w:val="0"/>
                  <w:marTop w:val="0"/>
                  <w:marBottom w:val="0"/>
                  <w:divBdr>
                    <w:top w:val="none" w:sz="0" w:space="0" w:color="auto"/>
                    <w:left w:val="none" w:sz="0" w:space="0" w:color="auto"/>
                    <w:bottom w:val="none" w:sz="0" w:space="0" w:color="auto"/>
                    <w:right w:val="none" w:sz="0" w:space="0" w:color="auto"/>
                  </w:divBdr>
                  <w:divsChild>
                    <w:div w:id="1094328631">
                      <w:marLeft w:val="0"/>
                      <w:marRight w:val="0"/>
                      <w:marTop w:val="0"/>
                      <w:marBottom w:val="0"/>
                      <w:divBdr>
                        <w:top w:val="none" w:sz="0" w:space="0" w:color="auto"/>
                        <w:left w:val="none" w:sz="0" w:space="0" w:color="auto"/>
                        <w:bottom w:val="none" w:sz="0" w:space="0" w:color="auto"/>
                        <w:right w:val="none" w:sz="0" w:space="0" w:color="auto"/>
                      </w:divBdr>
                    </w:div>
                  </w:divsChild>
                </w:div>
                <w:div w:id="1660618577">
                  <w:marLeft w:val="0"/>
                  <w:marRight w:val="0"/>
                  <w:marTop w:val="0"/>
                  <w:marBottom w:val="0"/>
                  <w:divBdr>
                    <w:top w:val="none" w:sz="0" w:space="0" w:color="auto"/>
                    <w:left w:val="none" w:sz="0" w:space="0" w:color="auto"/>
                    <w:bottom w:val="none" w:sz="0" w:space="0" w:color="auto"/>
                    <w:right w:val="none" w:sz="0" w:space="0" w:color="auto"/>
                  </w:divBdr>
                  <w:divsChild>
                    <w:div w:id="91516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38941">
          <w:marLeft w:val="0"/>
          <w:marRight w:val="0"/>
          <w:marTop w:val="0"/>
          <w:marBottom w:val="0"/>
          <w:divBdr>
            <w:top w:val="none" w:sz="0" w:space="0" w:color="auto"/>
            <w:left w:val="none" w:sz="0" w:space="0" w:color="auto"/>
            <w:bottom w:val="none" w:sz="0" w:space="0" w:color="auto"/>
            <w:right w:val="none" w:sz="0" w:space="0" w:color="auto"/>
          </w:divBdr>
        </w:div>
        <w:div w:id="1307200137">
          <w:marLeft w:val="0"/>
          <w:marRight w:val="0"/>
          <w:marTop w:val="0"/>
          <w:marBottom w:val="0"/>
          <w:divBdr>
            <w:top w:val="none" w:sz="0" w:space="0" w:color="auto"/>
            <w:left w:val="none" w:sz="0" w:space="0" w:color="auto"/>
            <w:bottom w:val="none" w:sz="0" w:space="0" w:color="auto"/>
            <w:right w:val="none" w:sz="0" w:space="0" w:color="auto"/>
          </w:divBdr>
        </w:div>
        <w:div w:id="1368480852">
          <w:marLeft w:val="0"/>
          <w:marRight w:val="0"/>
          <w:marTop w:val="0"/>
          <w:marBottom w:val="0"/>
          <w:divBdr>
            <w:top w:val="none" w:sz="0" w:space="0" w:color="auto"/>
            <w:left w:val="none" w:sz="0" w:space="0" w:color="auto"/>
            <w:bottom w:val="none" w:sz="0" w:space="0" w:color="auto"/>
            <w:right w:val="none" w:sz="0" w:space="0" w:color="auto"/>
          </w:divBdr>
        </w:div>
        <w:div w:id="1563516981">
          <w:marLeft w:val="0"/>
          <w:marRight w:val="0"/>
          <w:marTop w:val="0"/>
          <w:marBottom w:val="0"/>
          <w:divBdr>
            <w:top w:val="none" w:sz="0" w:space="0" w:color="auto"/>
            <w:left w:val="none" w:sz="0" w:space="0" w:color="auto"/>
            <w:bottom w:val="none" w:sz="0" w:space="0" w:color="auto"/>
            <w:right w:val="none" w:sz="0" w:space="0" w:color="auto"/>
          </w:divBdr>
          <w:divsChild>
            <w:div w:id="2105949788">
              <w:marLeft w:val="-75"/>
              <w:marRight w:val="0"/>
              <w:marTop w:val="30"/>
              <w:marBottom w:val="30"/>
              <w:divBdr>
                <w:top w:val="none" w:sz="0" w:space="0" w:color="auto"/>
                <w:left w:val="none" w:sz="0" w:space="0" w:color="auto"/>
                <w:bottom w:val="none" w:sz="0" w:space="0" w:color="auto"/>
                <w:right w:val="none" w:sz="0" w:space="0" w:color="auto"/>
              </w:divBdr>
              <w:divsChild>
                <w:div w:id="21563310">
                  <w:marLeft w:val="0"/>
                  <w:marRight w:val="0"/>
                  <w:marTop w:val="0"/>
                  <w:marBottom w:val="0"/>
                  <w:divBdr>
                    <w:top w:val="none" w:sz="0" w:space="0" w:color="auto"/>
                    <w:left w:val="none" w:sz="0" w:space="0" w:color="auto"/>
                    <w:bottom w:val="none" w:sz="0" w:space="0" w:color="auto"/>
                    <w:right w:val="none" w:sz="0" w:space="0" w:color="auto"/>
                  </w:divBdr>
                  <w:divsChild>
                    <w:div w:id="856045839">
                      <w:marLeft w:val="0"/>
                      <w:marRight w:val="0"/>
                      <w:marTop w:val="0"/>
                      <w:marBottom w:val="0"/>
                      <w:divBdr>
                        <w:top w:val="none" w:sz="0" w:space="0" w:color="auto"/>
                        <w:left w:val="none" w:sz="0" w:space="0" w:color="auto"/>
                        <w:bottom w:val="none" w:sz="0" w:space="0" w:color="auto"/>
                        <w:right w:val="none" w:sz="0" w:space="0" w:color="auto"/>
                      </w:divBdr>
                    </w:div>
                  </w:divsChild>
                </w:div>
                <w:div w:id="452789541">
                  <w:marLeft w:val="0"/>
                  <w:marRight w:val="0"/>
                  <w:marTop w:val="0"/>
                  <w:marBottom w:val="0"/>
                  <w:divBdr>
                    <w:top w:val="none" w:sz="0" w:space="0" w:color="auto"/>
                    <w:left w:val="none" w:sz="0" w:space="0" w:color="auto"/>
                    <w:bottom w:val="none" w:sz="0" w:space="0" w:color="auto"/>
                    <w:right w:val="none" w:sz="0" w:space="0" w:color="auto"/>
                  </w:divBdr>
                  <w:divsChild>
                    <w:div w:id="1728259696">
                      <w:marLeft w:val="0"/>
                      <w:marRight w:val="0"/>
                      <w:marTop w:val="0"/>
                      <w:marBottom w:val="0"/>
                      <w:divBdr>
                        <w:top w:val="none" w:sz="0" w:space="0" w:color="auto"/>
                        <w:left w:val="none" w:sz="0" w:space="0" w:color="auto"/>
                        <w:bottom w:val="none" w:sz="0" w:space="0" w:color="auto"/>
                        <w:right w:val="none" w:sz="0" w:space="0" w:color="auto"/>
                      </w:divBdr>
                    </w:div>
                  </w:divsChild>
                </w:div>
                <w:div w:id="498622750">
                  <w:marLeft w:val="0"/>
                  <w:marRight w:val="0"/>
                  <w:marTop w:val="0"/>
                  <w:marBottom w:val="0"/>
                  <w:divBdr>
                    <w:top w:val="none" w:sz="0" w:space="0" w:color="auto"/>
                    <w:left w:val="none" w:sz="0" w:space="0" w:color="auto"/>
                    <w:bottom w:val="none" w:sz="0" w:space="0" w:color="auto"/>
                    <w:right w:val="none" w:sz="0" w:space="0" w:color="auto"/>
                  </w:divBdr>
                  <w:divsChild>
                    <w:div w:id="284196356">
                      <w:marLeft w:val="0"/>
                      <w:marRight w:val="0"/>
                      <w:marTop w:val="0"/>
                      <w:marBottom w:val="0"/>
                      <w:divBdr>
                        <w:top w:val="none" w:sz="0" w:space="0" w:color="auto"/>
                        <w:left w:val="none" w:sz="0" w:space="0" w:color="auto"/>
                        <w:bottom w:val="none" w:sz="0" w:space="0" w:color="auto"/>
                        <w:right w:val="none" w:sz="0" w:space="0" w:color="auto"/>
                      </w:divBdr>
                    </w:div>
                  </w:divsChild>
                </w:div>
                <w:div w:id="778137920">
                  <w:marLeft w:val="0"/>
                  <w:marRight w:val="0"/>
                  <w:marTop w:val="0"/>
                  <w:marBottom w:val="0"/>
                  <w:divBdr>
                    <w:top w:val="none" w:sz="0" w:space="0" w:color="auto"/>
                    <w:left w:val="none" w:sz="0" w:space="0" w:color="auto"/>
                    <w:bottom w:val="none" w:sz="0" w:space="0" w:color="auto"/>
                    <w:right w:val="none" w:sz="0" w:space="0" w:color="auto"/>
                  </w:divBdr>
                  <w:divsChild>
                    <w:div w:id="468548558">
                      <w:marLeft w:val="0"/>
                      <w:marRight w:val="0"/>
                      <w:marTop w:val="0"/>
                      <w:marBottom w:val="0"/>
                      <w:divBdr>
                        <w:top w:val="none" w:sz="0" w:space="0" w:color="auto"/>
                        <w:left w:val="none" w:sz="0" w:space="0" w:color="auto"/>
                        <w:bottom w:val="none" w:sz="0" w:space="0" w:color="auto"/>
                        <w:right w:val="none" w:sz="0" w:space="0" w:color="auto"/>
                      </w:divBdr>
                    </w:div>
                  </w:divsChild>
                </w:div>
                <w:div w:id="789665052">
                  <w:marLeft w:val="0"/>
                  <w:marRight w:val="0"/>
                  <w:marTop w:val="0"/>
                  <w:marBottom w:val="0"/>
                  <w:divBdr>
                    <w:top w:val="none" w:sz="0" w:space="0" w:color="auto"/>
                    <w:left w:val="none" w:sz="0" w:space="0" w:color="auto"/>
                    <w:bottom w:val="none" w:sz="0" w:space="0" w:color="auto"/>
                    <w:right w:val="none" w:sz="0" w:space="0" w:color="auto"/>
                  </w:divBdr>
                  <w:divsChild>
                    <w:div w:id="1395353151">
                      <w:marLeft w:val="0"/>
                      <w:marRight w:val="0"/>
                      <w:marTop w:val="0"/>
                      <w:marBottom w:val="0"/>
                      <w:divBdr>
                        <w:top w:val="none" w:sz="0" w:space="0" w:color="auto"/>
                        <w:left w:val="none" w:sz="0" w:space="0" w:color="auto"/>
                        <w:bottom w:val="none" w:sz="0" w:space="0" w:color="auto"/>
                        <w:right w:val="none" w:sz="0" w:space="0" w:color="auto"/>
                      </w:divBdr>
                    </w:div>
                  </w:divsChild>
                </w:div>
                <w:div w:id="976644902">
                  <w:marLeft w:val="0"/>
                  <w:marRight w:val="0"/>
                  <w:marTop w:val="0"/>
                  <w:marBottom w:val="0"/>
                  <w:divBdr>
                    <w:top w:val="none" w:sz="0" w:space="0" w:color="auto"/>
                    <w:left w:val="none" w:sz="0" w:space="0" w:color="auto"/>
                    <w:bottom w:val="none" w:sz="0" w:space="0" w:color="auto"/>
                    <w:right w:val="none" w:sz="0" w:space="0" w:color="auto"/>
                  </w:divBdr>
                  <w:divsChild>
                    <w:div w:id="615723600">
                      <w:marLeft w:val="0"/>
                      <w:marRight w:val="0"/>
                      <w:marTop w:val="0"/>
                      <w:marBottom w:val="0"/>
                      <w:divBdr>
                        <w:top w:val="none" w:sz="0" w:space="0" w:color="auto"/>
                        <w:left w:val="none" w:sz="0" w:space="0" w:color="auto"/>
                        <w:bottom w:val="none" w:sz="0" w:space="0" w:color="auto"/>
                        <w:right w:val="none" w:sz="0" w:space="0" w:color="auto"/>
                      </w:divBdr>
                    </w:div>
                  </w:divsChild>
                </w:div>
                <w:div w:id="1052388564">
                  <w:marLeft w:val="0"/>
                  <w:marRight w:val="0"/>
                  <w:marTop w:val="0"/>
                  <w:marBottom w:val="0"/>
                  <w:divBdr>
                    <w:top w:val="none" w:sz="0" w:space="0" w:color="auto"/>
                    <w:left w:val="none" w:sz="0" w:space="0" w:color="auto"/>
                    <w:bottom w:val="none" w:sz="0" w:space="0" w:color="auto"/>
                    <w:right w:val="none" w:sz="0" w:space="0" w:color="auto"/>
                  </w:divBdr>
                  <w:divsChild>
                    <w:div w:id="1793282088">
                      <w:marLeft w:val="0"/>
                      <w:marRight w:val="0"/>
                      <w:marTop w:val="0"/>
                      <w:marBottom w:val="0"/>
                      <w:divBdr>
                        <w:top w:val="none" w:sz="0" w:space="0" w:color="auto"/>
                        <w:left w:val="none" w:sz="0" w:space="0" w:color="auto"/>
                        <w:bottom w:val="none" w:sz="0" w:space="0" w:color="auto"/>
                        <w:right w:val="none" w:sz="0" w:space="0" w:color="auto"/>
                      </w:divBdr>
                    </w:div>
                  </w:divsChild>
                </w:div>
                <w:div w:id="1223907914">
                  <w:marLeft w:val="0"/>
                  <w:marRight w:val="0"/>
                  <w:marTop w:val="0"/>
                  <w:marBottom w:val="0"/>
                  <w:divBdr>
                    <w:top w:val="none" w:sz="0" w:space="0" w:color="auto"/>
                    <w:left w:val="none" w:sz="0" w:space="0" w:color="auto"/>
                    <w:bottom w:val="none" w:sz="0" w:space="0" w:color="auto"/>
                    <w:right w:val="none" w:sz="0" w:space="0" w:color="auto"/>
                  </w:divBdr>
                  <w:divsChild>
                    <w:div w:id="1423144516">
                      <w:marLeft w:val="0"/>
                      <w:marRight w:val="0"/>
                      <w:marTop w:val="0"/>
                      <w:marBottom w:val="0"/>
                      <w:divBdr>
                        <w:top w:val="none" w:sz="0" w:space="0" w:color="auto"/>
                        <w:left w:val="none" w:sz="0" w:space="0" w:color="auto"/>
                        <w:bottom w:val="none" w:sz="0" w:space="0" w:color="auto"/>
                        <w:right w:val="none" w:sz="0" w:space="0" w:color="auto"/>
                      </w:divBdr>
                    </w:div>
                  </w:divsChild>
                </w:div>
                <w:div w:id="1345595338">
                  <w:marLeft w:val="0"/>
                  <w:marRight w:val="0"/>
                  <w:marTop w:val="0"/>
                  <w:marBottom w:val="0"/>
                  <w:divBdr>
                    <w:top w:val="none" w:sz="0" w:space="0" w:color="auto"/>
                    <w:left w:val="none" w:sz="0" w:space="0" w:color="auto"/>
                    <w:bottom w:val="none" w:sz="0" w:space="0" w:color="auto"/>
                    <w:right w:val="none" w:sz="0" w:space="0" w:color="auto"/>
                  </w:divBdr>
                  <w:divsChild>
                    <w:div w:id="225922062">
                      <w:marLeft w:val="0"/>
                      <w:marRight w:val="0"/>
                      <w:marTop w:val="0"/>
                      <w:marBottom w:val="0"/>
                      <w:divBdr>
                        <w:top w:val="none" w:sz="0" w:space="0" w:color="auto"/>
                        <w:left w:val="none" w:sz="0" w:space="0" w:color="auto"/>
                        <w:bottom w:val="none" w:sz="0" w:space="0" w:color="auto"/>
                        <w:right w:val="none" w:sz="0" w:space="0" w:color="auto"/>
                      </w:divBdr>
                    </w:div>
                  </w:divsChild>
                </w:div>
                <w:div w:id="1453551404">
                  <w:marLeft w:val="0"/>
                  <w:marRight w:val="0"/>
                  <w:marTop w:val="0"/>
                  <w:marBottom w:val="0"/>
                  <w:divBdr>
                    <w:top w:val="none" w:sz="0" w:space="0" w:color="auto"/>
                    <w:left w:val="none" w:sz="0" w:space="0" w:color="auto"/>
                    <w:bottom w:val="none" w:sz="0" w:space="0" w:color="auto"/>
                    <w:right w:val="none" w:sz="0" w:space="0" w:color="auto"/>
                  </w:divBdr>
                  <w:divsChild>
                    <w:div w:id="1174228803">
                      <w:marLeft w:val="0"/>
                      <w:marRight w:val="0"/>
                      <w:marTop w:val="0"/>
                      <w:marBottom w:val="0"/>
                      <w:divBdr>
                        <w:top w:val="none" w:sz="0" w:space="0" w:color="auto"/>
                        <w:left w:val="none" w:sz="0" w:space="0" w:color="auto"/>
                        <w:bottom w:val="none" w:sz="0" w:space="0" w:color="auto"/>
                        <w:right w:val="none" w:sz="0" w:space="0" w:color="auto"/>
                      </w:divBdr>
                    </w:div>
                  </w:divsChild>
                </w:div>
                <w:div w:id="1461535300">
                  <w:marLeft w:val="0"/>
                  <w:marRight w:val="0"/>
                  <w:marTop w:val="0"/>
                  <w:marBottom w:val="0"/>
                  <w:divBdr>
                    <w:top w:val="none" w:sz="0" w:space="0" w:color="auto"/>
                    <w:left w:val="none" w:sz="0" w:space="0" w:color="auto"/>
                    <w:bottom w:val="none" w:sz="0" w:space="0" w:color="auto"/>
                    <w:right w:val="none" w:sz="0" w:space="0" w:color="auto"/>
                  </w:divBdr>
                  <w:divsChild>
                    <w:div w:id="941761677">
                      <w:marLeft w:val="0"/>
                      <w:marRight w:val="0"/>
                      <w:marTop w:val="0"/>
                      <w:marBottom w:val="0"/>
                      <w:divBdr>
                        <w:top w:val="none" w:sz="0" w:space="0" w:color="auto"/>
                        <w:left w:val="none" w:sz="0" w:space="0" w:color="auto"/>
                        <w:bottom w:val="none" w:sz="0" w:space="0" w:color="auto"/>
                        <w:right w:val="none" w:sz="0" w:space="0" w:color="auto"/>
                      </w:divBdr>
                    </w:div>
                  </w:divsChild>
                </w:div>
                <w:div w:id="1548689151">
                  <w:marLeft w:val="0"/>
                  <w:marRight w:val="0"/>
                  <w:marTop w:val="0"/>
                  <w:marBottom w:val="0"/>
                  <w:divBdr>
                    <w:top w:val="none" w:sz="0" w:space="0" w:color="auto"/>
                    <w:left w:val="none" w:sz="0" w:space="0" w:color="auto"/>
                    <w:bottom w:val="none" w:sz="0" w:space="0" w:color="auto"/>
                    <w:right w:val="none" w:sz="0" w:space="0" w:color="auto"/>
                  </w:divBdr>
                  <w:divsChild>
                    <w:div w:id="290474935">
                      <w:marLeft w:val="0"/>
                      <w:marRight w:val="0"/>
                      <w:marTop w:val="0"/>
                      <w:marBottom w:val="0"/>
                      <w:divBdr>
                        <w:top w:val="none" w:sz="0" w:space="0" w:color="auto"/>
                        <w:left w:val="none" w:sz="0" w:space="0" w:color="auto"/>
                        <w:bottom w:val="none" w:sz="0" w:space="0" w:color="auto"/>
                        <w:right w:val="none" w:sz="0" w:space="0" w:color="auto"/>
                      </w:divBdr>
                    </w:div>
                  </w:divsChild>
                </w:div>
                <w:div w:id="1846355438">
                  <w:marLeft w:val="0"/>
                  <w:marRight w:val="0"/>
                  <w:marTop w:val="0"/>
                  <w:marBottom w:val="0"/>
                  <w:divBdr>
                    <w:top w:val="none" w:sz="0" w:space="0" w:color="auto"/>
                    <w:left w:val="none" w:sz="0" w:space="0" w:color="auto"/>
                    <w:bottom w:val="none" w:sz="0" w:space="0" w:color="auto"/>
                    <w:right w:val="none" w:sz="0" w:space="0" w:color="auto"/>
                  </w:divBdr>
                  <w:divsChild>
                    <w:div w:id="973948168">
                      <w:marLeft w:val="0"/>
                      <w:marRight w:val="0"/>
                      <w:marTop w:val="0"/>
                      <w:marBottom w:val="0"/>
                      <w:divBdr>
                        <w:top w:val="none" w:sz="0" w:space="0" w:color="auto"/>
                        <w:left w:val="none" w:sz="0" w:space="0" w:color="auto"/>
                        <w:bottom w:val="none" w:sz="0" w:space="0" w:color="auto"/>
                        <w:right w:val="none" w:sz="0" w:space="0" w:color="auto"/>
                      </w:divBdr>
                    </w:div>
                  </w:divsChild>
                </w:div>
                <w:div w:id="1851943320">
                  <w:marLeft w:val="0"/>
                  <w:marRight w:val="0"/>
                  <w:marTop w:val="0"/>
                  <w:marBottom w:val="0"/>
                  <w:divBdr>
                    <w:top w:val="none" w:sz="0" w:space="0" w:color="auto"/>
                    <w:left w:val="none" w:sz="0" w:space="0" w:color="auto"/>
                    <w:bottom w:val="none" w:sz="0" w:space="0" w:color="auto"/>
                    <w:right w:val="none" w:sz="0" w:space="0" w:color="auto"/>
                  </w:divBdr>
                  <w:divsChild>
                    <w:div w:id="1854955406">
                      <w:marLeft w:val="0"/>
                      <w:marRight w:val="0"/>
                      <w:marTop w:val="0"/>
                      <w:marBottom w:val="0"/>
                      <w:divBdr>
                        <w:top w:val="none" w:sz="0" w:space="0" w:color="auto"/>
                        <w:left w:val="none" w:sz="0" w:space="0" w:color="auto"/>
                        <w:bottom w:val="none" w:sz="0" w:space="0" w:color="auto"/>
                        <w:right w:val="none" w:sz="0" w:space="0" w:color="auto"/>
                      </w:divBdr>
                    </w:div>
                  </w:divsChild>
                </w:div>
                <w:div w:id="1882474641">
                  <w:marLeft w:val="0"/>
                  <w:marRight w:val="0"/>
                  <w:marTop w:val="0"/>
                  <w:marBottom w:val="0"/>
                  <w:divBdr>
                    <w:top w:val="none" w:sz="0" w:space="0" w:color="auto"/>
                    <w:left w:val="none" w:sz="0" w:space="0" w:color="auto"/>
                    <w:bottom w:val="none" w:sz="0" w:space="0" w:color="auto"/>
                    <w:right w:val="none" w:sz="0" w:space="0" w:color="auto"/>
                  </w:divBdr>
                  <w:divsChild>
                    <w:div w:id="1864316408">
                      <w:marLeft w:val="0"/>
                      <w:marRight w:val="0"/>
                      <w:marTop w:val="0"/>
                      <w:marBottom w:val="0"/>
                      <w:divBdr>
                        <w:top w:val="none" w:sz="0" w:space="0" w:color="auto"/>
                        <w:left w:val="none" w:sz="0" w:space="0" w:color="auto"/>
                        <w:bottom w:val="none" w:sz="0" w:space="0" w:color="auto"/>
                        <w:right w:val="none" w:sz="0" w:space="0" w:color="auto"/>
                      </w:divBdr>
                    </w:div>
                  </w:divsChild>
                </w:div>
                <w:div w:id="1997687062">
                  <w:marLeft w:val="0"/>
                  <w:marRight w:val="0"/>
                  <w:marTop w:val="0"/>
                  <w:marBottom w:val="0"/>
                  <w:divBdr>
                    <w:top w:val="none" w:sz="0" w:space="0" w:color="auto"/>
                    <w:left w:val="none" w:sz="0" w:space="0" w:color="auto"/>
                    <w:bottom w:val="none" w:sz="0" w:space="0" w:color="auto"/>
                    <w:right w:val="none" w:sz="0" w:space="0" w:color="auto"/>
                  </w:divBdr>
                  <w:divsChild>
                    <w:div w:id="338898400">
                      <w:marLeft w:val="0"/>
                      <w:marRight w:val="0"/>
                      <w:marTop w:val="0"/>
                      <w:marBottom w:val="0"/>
                      <w:divBdr>
                        <w:top w:val="none" w:sz="0" w:space="0" w:color="auto"/>
                        <w:left w:val="none" w:sz="0" w:space="0" w:color="auto"/>
                        <w:bottom w:val="none" w:sz="0" w:space="0" w:color="auto"/>
                        <w:right w:val="none" w:sz="0" w:space="0" w:color="auto"/>
                      </w:divBdr>
                    </w:div>
                  </w:divsChild>
                </w:div>
                <w:div w:id="2093307466">
                  <w:marLeft w:val="0"/>
                  <w:marRight w:val="0"/>
                  <w:marTop w:val="0"/>
                  <w:marBottom w:val="0"/>
                  <w:divBdr>
                    <w:top w:val="none" w:sz="0" w:space="0" w:color="auto"/>
                    <w:left w:val="none" w:sz="0" w:space="0" w:color="auto"/>
                    <w:bottom w:val="none" w:sz="0" w:space="0" w:color="auto"/>
                    <w:right w:val="none" w:sz="0" w:space="0" w:color="auto"/>
                  </w:divBdr>
                  <w:divsChild>
                    <w:div w:id="212080194">
                      <w:marLeft w:val="0"/>
                      <w:marRight w:val="0"/>
                      <w:marTop w:val="0"/>
                      <w:marBottom w:val="0"/>
                      <w:divBdr>
                        <w:top w:val="none" w:sz="0" w:space="0" w:color="auto"/>
                        <w:left w:val="none" w:sz="0" w:space="0" w:color="auto"/>
                        <w:bottom w:val="none" w:sz="0" w:space="0" w:color="auto"/>
                        <w:right w:val="none" w:sz="0" w:space="0" w:color="auto"/>
                      </w:divBdr>
                    </w:div>
                  </w:divsChild>
                </w:div>
                <w:div w:id="2133553400">
                  <w:marLeft w:val="0"/>
                  <w:marRight w:val="0"/>
                  <w:marTop w:val="0"/>
                  <w:marBottom w:val="0"/>
                  <w:divBdr>
                    <w:top w:val="none" w:sz="0" w:space="0" w:color="auto"/>
                    <w:left w:val="none" w:sz="0" w:space="0" w:color="auto"/>
                    <w:bottom w:val="none" w:sz="0" w:space="0" w:color="auto"/>
                    <w:right w:val="none" w:sz="0" w:space="0" w:color="auto"/>
                  </w:divBdr>
                  <w:divsChild>
                    <w:div w:id="18963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061032">
          <w:marLeft w:val="0"/>
          <w:marRight w:val="0"/>
          <w:marTop w:val="0"/>
          <w:marBottom w:val="0"/>
          <w:divBdr>
            <w:top w:val="none" w:sz="0" w:space="0" w:color="auto"/>
            <w:left w:val="none" w:sz="0" w:space="0" w:color="auto"/>
            <w:bottom w:val="none" w:sz="0" w:space="0" w:color="auto"/>
            <w:right w:val="none" w:sz="0" w:space="0" w:color="auto"/>
          </w:divBdr>
        </w:div>
        <w:div w:id="1613248391">
          <w:marLeft w:val="0"/>
          <w:marRight w:val="0"/>
          <w:marTop w:val="0"/>
          <w:marBottom w:val="0"/>
          <w:divBdr>
            <w:top w:val="none" w:sz="0" w:space="0" w:color="auto"/>
            <w:left w:val="none" w:sz="0" w:space="0" w:color="auto"/>
            <w:bottom w:val="none" w:sz="0" w:space="0" w:color="auto"/>
            <w:right w:val="none" w:sz="0" w:space="0" w:color="auto"/>
          </w:divBdr>
        </w:div>
        <w:div w:id="1632706607">
          <w:marLeft w:val="0"/>
          <w:marRight w:val="0"/>
          <w:marTop w:val="0"/>
          <w:marBottom w:val="0"/>
          <w:divBdr>
            <w:top w:val="none" w:sz="0" w:space="0" w:color="auto"/>
            <w:left w:val="none" w:sz="0" w:space="0" w:color="auto"/>
            <w:bottom w:val="none" w:sz="0" w:space="0" w:color="auto"/>
            <w:right w:val="none" w:sz="0" w:space="0" w:color="auto"/>
          </w:divBdr>
        </w:div>
        <w:div w:id="1788305171">
          <w:marLeft w:val="0"/>
          <w:marRight w:val="0"/>
          <w:marTop w:val="0"/>
          <w:marBottom w:val="0"/>
          <w:divBdr>
            <w:top w:val="none" w:sz="0" w:space="0" w:color="auto"/>
            <w:left w:val="none" w:sz="0" w:space="0" w:color="auto"/>
            <w:bottom w:val="none" w:sz="0" w:space="0" w:color="auto"/>
            <w:right w:val="none" w:sz="0" w:space="0" w:color="auto"/>
          </w:divBdr>
        </w:div>
        <w:div w:id="1863787232">
          <w:marLeft w:val="0"/>
          <w:marRight w:val="0"/>
          <w:marTop w:val="0"/>
          <w:marBottom w:val="0"/>
          <w:divBdr>
            <w:top w:val="none" w:sz="0" w:space="0" w:color="auto"/>
            <w:left w:val="none" w:sz="0" w:space="0" w:color="auto"/>
            <w:bottom w:val="none" w:sz="0" w:space="0" w:color="auto"/>
            <w:right w:val="none" w:sz="0" w:space="0" w:color="auto"/>
          </w:divBdr>
          <w:divsChild>
            <w:div w:id="1857621980">
              <w:marLeft w:val="-75"/>
              <w:marRight w:val="0"/>
              <w:marTop w:val="30"/>
              <w:marBottom w:val="30"/>
              <w:divBdr>
                <w:top w:val="none" w:sz="0" w:space="0" w:color="auto"/>
                <w:left w:val="none" w:sz="0" w:space="0" w:color="auto"/>
                <w:bottom w:val="none" w:sz="0" w:space="0" w:color="auto"/>
                <w:right w:val="none" w:sz="0" w:space="0" w:color="auto"/>
              </w:divBdr>
              <w:divsChild>
                <w:div w:id="1155419294">
                  <w:marLeft w:val="0"/>
                  <w:marRight w:val="0"/>
                  <w:marTop w:val="0"/>
                  <w:marBottom w:val="0"/>
                  <w:divBdr>
                    <w:top w:val="none" w:sz="0" w:space="0" w:color="auto"/>
                    <w:left w:val="none" w:sz="0" w:space="0" w:color="auto"/>
                    <w:bottom w:val="none" w:sz="0" w:space="0" w:color="auto"/>
                    <w:right w:val="none" w:sz="0" w:space="0" w:color="auto"/>
                  </w:divBdr>
                  <w:divsChild>
                    <w:div w:id="869757548">
                      <w:marLeft w:val="0"/>
                      <w:marRight w:val="0"/>
                      <w:marTop w:val="0"/>
                      <w:marBottom w:val="0"/>
                      <w:divBdr>
                        <w:top w:val="none" w:sz="0" w:space="0" w:color="auto"/>
                        <w:left w:val="none" w:sz="0" w:space="0" w:color="auto"/>
                        <w:bottom w:val="none" w:sz="0" w:space="0" w:color="auto"/>
                        <w:right w:val="none" w:sz="0" w:space="0" w:color="auto"/>
                      </w:divBdr>
                    </w:div>
                  </w:divsChild>
                </w:div>
                <w:div w:id="1772357971">
                  <w:marLeft w:val="0"/>
                  <w:marRight w:val="0"/>
                  <w:marTop w:val="0"/>
                  <w:marBottom w:val="0"/>
                  <w:divBdr>
                    <w:top w:val="none" w:sz="0" w:space="0" w:color="auto"/>
                    <w:left w:val="none" w:sz="0" w:space="0" w:color="auto"/>
                    <w:bottom w:val="none" w:sz="0" w:space="0" w:color="auto"/>
                    <w:right w:val="none" w:sz="0" w:space="0" w:color="auto"/>
                  </w:divBdr>
                  <w:divsChild>
                    <w:div w:id="961618809">
                      <w:marLeft w:val="0"/>
                      <w:marRight w:val="0"/>
                      <w:marTop w:val="0"/>
                      <w:marBottom w:val="0"/>
                      <w:divBdr>
                        <w:top w:val="none" w:sz="0" w:space="0" w:color="auto"/>
                        <w:left w:val="none" w:sz="0" w:space="0" w:color="auto"/>
                        <w:bottom w:val="none" w:sz="0" w:space="0" w:color="auto"/>
                        <w:right w:val="none" w:sz="0" w:space="0" w:color="auto"/>
                      </w:divBdr>
                    </w:div>
                  </w:divsChild>
                </w:div>
                <w:div w:id="1824815848">
                  <w:marLeft w:val="0"/>
                  <w:marRight w:val="0"/>
                  <w:marTop w:val="0"/>
                  <w:marBottom w:val="0"/>
                  <w:divBdr>
                    <w:top w:val="none" w:sz="0" w:space="0" w:color="auto"/>
                    <w:left w:val="none" w:sz="0" w:space="0" w:color="auto"/>
                    <w:bottom w:val="none" w:sz="0" w:space="0" w:color="auto"/>
                    <w:right w:val="none" w:sz="0" w:space="0" w:color="auto"/>
                  </w:divBdr>
                  <w:divsChild>
                    <w:div w:id="1232812482">
                      <w:marLeft w:val="0"/>
                      <w:marRight w:val="0"/>
                      <w:marTop w:val="0"/>
                      <w:marBottom w:val="0"/>
                      <w:divBdr>
                        <w:top w:val="none" w:sz="0" w:space="0" w:color="auto"/>
                        <w:left w:val="none" w:sz="0" w:space="0" w:color="auto"/>
                        <w:bottom w:val="none" w:sz="0" w:space="0" w:color="auto"/>
                        <w:right w:val="none" w:sz="0" w:space="0" w:color="auto"/>
                      </w:divBdr>
                    </w:div>
                  </w:divsChild>
                </w:div>
                <w:div w:id="1864703510">
                  <w:marLeft w:val="0"/>
                  <w:marRight w:val="0"/>
                  <w:marTop w:val="0"/>
                  <w:marBottom w:val="0"/>
                  <w:divBdr>
                    <w:top w:val="none" w:sz="0" w:space="0" w:color="auto"/>
                    <w:left w:val="none" w:sz="0" w:space="0" w:color="auto"/>
                    <w:bottom w:val="none" w:sz="0" w:space="0" w:color="auto"/>
                    <w:right w:val="none" w:sz="0" w:space="0" w:color="auto"/>
                  </w:divBdr>
                  <w:divsChild>
                    <w:div w:id="1158766491">
                      <w:marLeft w:val="0"/>
                      <w:marRight w:val="0"/>
                      <w:marTop w:val="0"/>
                      <w:marBottom w:val="0"/>
                      <w:divBdr>
                        <w:top w:val="none" w:sz="0" w:space="0" w:color="auto"/>
                        <w:left w:val="none" w:sz="0" w:space="0" w:color="auto"/>
                        <w:bottom w:val="none" w:sz="0" w:space="0" w:color="auto"/>
                        <w:right w:val="none" w:sz="0" w:space="0" w:color="auto"/>
                      </w:divBdr>
                    </w:div>
                  </w:divsChild>
                </w:div>
                <w:div w:id="2029595356">
                  <w:marLeft w:val="0"/>
                  <w:marRight w:val="0"/>
                  <w:marTop w:val="0"/>
                  <w:marBottom w:val="0"/>
                  <w:divBdr>
                    <w:top w:val="none" w:sz="0" w:space="0" w:color="auto"/>
                    <w:left w:val="none" w:sz="0" w:space="0" w:color="auto"/>
                    <w:bottom w:val="none" w:sz="0" w:space="0" w:color="auto"/>
                    <w:right w:val="none" w:sz="0" w:space="0" w:color="auto"/>
                  </w:divBdr>
                  <w:divsChild>
                    <w:div w:id="556480282">
                      <w:marLeft w:val="0"/>
                      <w:marRight w:val="0"/>
                      <w:marTop w:val="0"/>
                      <w:marBottom w:val="0"/>
                      <w:divBdr>
                        <w:top w:val="none" w:sz="0" w:space="0" w:color="auto"/>
                        <w:left w:val="none" w:sz="0" w:space="0" w:color="auto"/>
                        <w:bottom w:val="none" w:sz="0" w:space="0" w:color="auto"/>
                        <w:right w:val="none" w:sz="0" w:space="0" w:color="auto"/>
                      </w:divBdr>
                    </w:div>
                  </w:divsChild>
                </w:div>
                <w:div w:id="2037391883">
                  <w:marLeft w:val="0"/>
                  <w:marRight w:val="0"/>
                  <w:marTop w:val="0"/>
                  <w:marBottom w:val="0"/>
                  <w:divBdr>
                    <w:top w:val="none" w:sz="0" w:space="0" w:color="auto"/>
                    <w:left w:val="none" w:sz="0" w:space="0" w:color="auto"/>
                    <w:bottom w:val="none" w:sz="0" w:space="0" w:color="auto"/>
                    <w:right w:val="none" w:sz="0" w:space="0" w:color="auto"/>
                  </w:divBdr>
                  <w:divsChild>
                    <w:div w:id="189596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637138">
          <w:marLeft w:val="0"/>
          <w:marRight w:val="0"/>
          <w:marTop w:val="0"/>
          <w:marBottom w:val="0"/>
          <w:divBdr>
            <w:top w:val="none" w:sz="0" w:space="0" w:color="auto"/>
            <w:left w:val="none" w:sz="0" w:space="0" w:color="auto"/>
            <w:bottom w:val="none" w:sz="0" w:space="0" w:color="auto"/>
            <w:right w:val="none" w:sz="0" w:space="0" w:color="auto"/>
          </w:divBdr>
        </w:div>
        <w:div w:id="1935360244">
          <w:marLeft w:val="0"/>
          <w:marRight w:val="0"/>
          <w:marTop w:val="0"/>
          <w:marBottom w:val="0"/>
          <w:divBdr>
            <w:top w:val="none" w:sz="0" w:space="0" w:color="auto"/>
            <w:left w:val="none" w:sz="0" w:space="0" w:color="auto"/>
            <w:bottom w:val="none" w:sz="0" w:space="0" w:color="auto"/>
            <w:right w:val="none" w:sz="0" w:space="0" w:color="auto"/>
          </w:divBdr>
        </w:div>
        <w:div w:id="1970547381">
          <w:marLeft w:val="0"/>
          <w:marRight w:val="0"/>
          <w:marTop w:val="0"/>
          <w:marBottom w:val="0"/>
          <w:divBdr>
            <w:top w:val="none" w:sz="0" w:space="0" w:color="auto"/>
            <w:left w:val="none" w:sz="0" w:space="0" w:color="auto"/>
            <w:bottom w:val="none" w:sz="0" w:space="0" w:color="auto"/>
            <w:right w:val="none" w:sz="0" w:space="0" w:color="auto"/>
          </w:divBdr>
          <w:divsChild>
            <w:div w:id="1461727315">
              <w:marLeft w:val="-75"/>
              <w:marRight w:val="0"/>
              <w:marTop w:val="30"/>
              <w:marBottom w:val="30"/>
              <w:divBdr>
                <w:top w:val="none" w:sz="0" w:space="0" w:color="auto"/>
                <w:left w:val="none" w:sz="0" w:space="0" w:color="auto"/>
                <w:bottom w:val="none" w:sz="0" w:space="0" w:color="auto"/>
                <w:right w:val="none" w:sz="0" w:space="0" w:color="auto"/>
              </w:divBdr>
              <w:divsChild>
                <w:div w:id="100878134">
                  <w:marLeft w:val="0"/>
                  <w:marRight w:val="0"/>
                  <w:marTop w:val="0"/>
                  <w:marBottom w:val="0"/>
                  <w:divBdr>
                    <w:top w:val="none" w:sz="0" w:space="0" w:color="auto"/>
                    <w:left w:val="none" w:sz="0" w:space="0" w:color="auto"/>
                    <w:bottom w:val="none" w:sz="0" w:space="0" w:color="auto"/>
                    <w:right w:val="none" w:sz="0" w:space="0" w:color="auto"/>
                  </w:divBdr>
                  <w:divsChild>
                    <w:div w:id="2082022676">
                      <w:marLeft w:val="0"/>
                      <w:marRight w:val="0"/>
                      <w:marTop w:val="0"/>
                      <w:marBottom w:val="0"/>
                      <w:divBdr>
                        <w:top w:val="none" w:sz="0" w:space="0" w:color="auto"/>
                        <w:left w:val="none" w:sz="0" w:space="0" w:color="auto"/>
                        <w:bottom w:val="none" w:sz="0" w:space="0" w:color="auto"/>
                        <w:right w:val="none" w:sz="0" w:space="0" w:color="auto"/>
                      </w:divBdr>
                    </w:div>
                  </w:divsChild>
                </w:div>
                <w:div w:id="159783571">
                  <w:marLeft w:val="0"/>
                  <w:marRight w:val="0"/>
                  <w:marTop w:val="0"/>
                  <w:marBottom w:val="0"/>
                  <w:divBdr>
                    <w:top w:val="none" w:sz="0" w:space="0" w:color="auto"/>
                    <w:left w:val="none" w:sz="0" w:space="0" w:color="auto"/>
                    <w:bottom w:val="none" w:sz="0" w:space="0" w:color="auto"/>
                    <w:right w:val="none" w:sz="0" w:space="0" w:color="auto"/>
                  </w:divBdr>
                  <w:divsChild>
                    <w:div w:id="887567384">
                      <w:marLeft w:val="0"/>
                      <w:marRight w:val="0"/>
                      <w:marTop w:val="0"/>
                      <w:marBottom w:val="0"/>
                      <w:divBdr>
                        <w:top w:val="none" w:sz="0" w:space="0" w:color="auto"/>
                        <w:left w:val="none" w:sz="0" w:space="0" w:color="auto"/>
                        <w:bottom w:val="none" w:sz="0" w:space="0" w:color="auto"/>
                        <w:right w:val="none" w:sz="0" w:space="0" w:color="auto"/>
                      </w:divBdr>
                    </w:div>
                  </w:divsChild>
                </w:div>
                <w:div w:id="173493928">
                  <w:marLeft w:val="0"/>
                  <w:marRight w:val="0"/>
                  <w:marTop w:val="0"/>
                  <w:marBottom w:val="0"/>
                  <w:divBdr>
                    <w:top w:val="none" w:sz="0" w:space="0" w:color="auto"/>
                    <w:left w:val="none" w:sz="0" w:space="0" w:color="auto"/>
                    <w:bottom w:val="none" w:sz="0" w:space="0" w:color="auto"/>
                    <w:right w:val="none" w:sz="0" w:space="0" w:color="auto"/>
                  </w:divBdr>
                  <w:divsChild>
                    <w:div w:id="633172603">
                      <w:marLeft w:val="0"/>
                      <w:marRight w:val="0"/>
                      <w:marTop w:val="0"/>
                      <w:marBottom w:val="0"/>
                      <w:divBdr>
                        <w:top w:val="none" w:sz="0" w:space="0" w:color="auto"/>
                        <w:left w:val="none" w:sz="0" w:space="0" w:color="auto"/>
                        <w:bottom w:val="none" w:sz="0" w:space="0" w:color="auto"/>
                        <w:right w:val="none" w:sz="0" w:space="0" w:color="auto"/>
                      </w:divBdr>
                    </w:div>
                  </w:divsChild>
                </w:div>
                <w:div w:id="491068413">
                  <w:marLeft w:val="0"/>
                  <w:marRight w:val="0"/>
                  <w:marTop w:val="0"/>
                  <w:marBottom w:val="0"/>
                  <w:divBdr>
                    <w:top w:val="none" w:sz="0" w:space="0" w:color="auto"/>
                    <w:left w:val="none" w:sz="0" w:space="0" w:color="auto"/>
                    <w:bottom w:val="none" w:sz="0" w:space="0" w:color="auto"/>
                    <w:right w:val="none" w:sz="0" w:space="0" w:color="auto"/>
                  </w:divBdr>
                  <w:divsChild>
                    <w:div w:id="985284566">
                      <w:marLeft w:val="0"/>
                      <w:marRight w:val="0"/>
                      <w:marTop w:val="0"/>
                      <w:marBottom w:val="0"/>
                      <w:divBdr>
                        <w:top w:val="none" w:sz="0" w:space="0" w:color="auto"/>
                        <w:left w:val="none" w:sz="0" w:space="0" w:color="auto"/>
                        <w:bottom w:val="none" w:sz="0" w:space="0" w:color="auto"/>
                        <w:right w:val="none" w:sz="0" w:space="0" w:color="auto"/>
                      </w:divBdr>
                    </w:div>
                  </w:divsChild>
                </w:div>
                <w:div w:id="622229145">
                  <w:marLeft w:val="0"/>
                  <w:marRight w:val="0"/>
                  <w:marTop w:val="0"/>
                  <w:marBottom w:val="0"/>
                  <w:divBdr>
                    <w:top w:val="none" w:sz="0" w:space="0" w:color="auto"/>
                    <w:left w:val="none" w:sz="0" w:space="0" w:color="auto"/>
                    <w:bottom w:val="none" w:sz="0" w:space="0" w:color="auto"/>
                    <w:right w:val="none" w:sz="0" w:space="0" w:color="auto"/>
                  </w:divBdr>
                  <w:divsChild>
                    <w:div w:id="560410234">
                      <w:marLeft w:val="0"/>
                      <w:marRight w:val="0"/>
                      <w:marTop w:val="0"/>
                      <w:marBottom w:val="0"/>
                      <w:divBdr>
                        <w:top w:val="none" w:sz="0" w:space="0" w:color="auto"/>
                        <w:left w:val="none" w:sz="0" w:space="0" w:color="auto"/>
                        <w:bottom w:val="none" w:sz="0" w:space="0" w:color="auto"/>
                        <w:right w:val="none" w:sz="0" w:space="0" w:color="auto"/>
                      </w:divBdr>
                    </w:div>
                  </w:divsChild>
                </w:div>
                <w:div w:id="891959348">
                  <w:marLeft w:val="0"/>
                  <w:marRight w:val="0"/>
                  <w:marTop w:val="0"/>
                  <w:marBottom w:val="0"/>
                  <w:divBdr>
                    <w:top w:val="none" w:sz="0" w:space="0" w:color="auto"/>
                    <w:left w:val="none" w:sz="0" w:space="0" w:color="auto"/>
                    <w:bottom w:val="none" w:sz="0" w:space="0" w:color="auto"/>
                    <w:right w:val="none" w:sz="0" w:space="0" w:color="auto"/>
                  </w:divBdr>
                  <w:divsChild>
                    <w:div w:id="1788306003">
                      <w:marLeft w:val="0"/>
                      <w:marRight w:val="0"/>
                      <w:marTop w:val="0"/>
                      <w:marBottom w:val="0"/>
                      <w:divBdr>
                        <w:top w:val="none" w:sz="0" w:space="0" w:color="auto"/>
                        <w:left w:val="none" w:sz="0" w:space="0" w:color="auto"/>
                        <w:bottom w:val="none" w:sz="0" w:space="0" w:color="auto"/>
                        <w:right w:val="none" w:sz="0" w:space="0" w:color="auto"/>
                      </w:divBdr>
                    </w:div>
                  </w:divsChild>
                </w:div>
                <w:div w:id="985088595">
                  <w:marLeft w:val="0"/>
                  <w:marRight w:val="0"/>
                  <w:marTop w:val="0"/>
                  <w:marBottom w:val="0"/>
                  <w:divBdr>
                    <w:top w:val="none" w:sz="0" w:space="0" w:color="auto"/>
                    <w:left w:val="none" w:sz="0" w:space="0" w:color="auto"/>
                    <w:bottom w:val="none" w:sz="0" w:space="0" w:color="auto"/>
                    <w:right w:val="none" w:sz="0" w:space="0" w:color="auto"/>
                  </w:divBdr>
                  <w:divsChild>
                    <w:div w:id="452134724">
                      <w:marLeft w:val="0"/>
                      <w:marRight w:val="0"/>
                      <w:marTop w:val="0"/>
                      <w:marBottom w:val="0"/>
                      <w:divBdr>
                        <w:top w:val="none" w:sz="0" w:space="0" w:color="auto"/>
                        <w:left w:val="none" w:sz="0" w:space="0" w:color="auto"/>
                        <w:bottom w:val="none" w:sz="0" w:space="0" w:color="auto"/>
                        <w:right w:val="none" w:sz="0" w:space="0" w:color="auto"/>
                      </w:divBdr>
                    </w:div>
                  </w:divsChild>
                </w:div>
                <w:div w:id="1029572324">
                  <w:marLeft w:val="0"/>
                  <w:marRight w:val="0"/>
                  <w:marTop w:val="0"/>
                  <w:marBottom w:val="0"/>
                  <w:divBdr>
                    <w:top w:val="none" w:sz="0" w:space="0" w:color="auto"/>
                    <w:left w:val="none" w:sz="0" w:space="0" w:color="auto"/>
                    <w:bottom w:val="none" w:sz="0" w:space="0" w:color="auto"/>
                    <w:right w:val="none" w:sz="0" w:space="0" w:color="auto"/>
                  </w:divBdr>
                  <w:divsChild>
                    <w:div w:id="2136213182">
                      <w:marLeft w:val="0"/>
                      <w:marRight w:val="0"/>
                      <w:marTop w:val="0"/>
                      <w:marBottom w:val="0"/>
                      <w:divBdr>
                        <w:top w:val="none" w:sz="0" w:space="0" w:color="auto"/>
                        <w:left w:val="none" w:sz="0" w:space="0" w:color="auto"/>
                        <w:bottom w:val="none" w:sz="0" w:space="0" w:color="auto"/>
                        <w:right w:val="none" w:sz="0" w:space="0" w:color="auto"/>
                      </w:divBdr>
                    </w:div>
                  </w:divsChild>
                </w:div>
                <w:div w:id="1607543588">
                  <w:marLeft w:val="0"/>
                  <w:marRight w:val="0"/>
                  <w:marTop w:val="0"/>
                  <w:marBottom w:val="0"/>
                  <w:divBdr>
                    <w:top w:val="none" w:sz="0" w:space="0" w:color="auto"/>
                    <w:left w:val="none" w:sz="0" w:space="0" w:color="auto"/>
                    <w:bottom w:val="none" w:sz="0" w:space="0" w:color="auto"/>
                    <w:right w:val="none" w:sz="0" w:space="0" w:color="auto"/>
                  </w:divBdr>
                  <w:divsChild>
                    <w:div w:id="2118869248">
                      <w:marLeft w:val="0"/>
                      <w:marRight w:val="0"/>
                      <w:marTop w:val="0"/>
                      <w:marBottom w:val="0"/>
                      <w:divBdr>
                        <w:top w:val="none" w:sz="0" w:space="0" w:color="auto"/>
                        <w:left w:val="none" w:sz="0" w:space="0" w:color="auto"/>
                        <w:bottom w:val="none" w:sz="0" w:space="0" w:color="auto"/>
                        <w:right w:val="none" w:sz="0" w:space="0" w:color="auto"/>
                      </w:divBdr>
                    </w:div>
                  </w:divsChild>
                </w:div>
                <w:div w:id="1791245925">
                  <w:marLeft w:val="0"/>
                  <w:marRight w:val="0"/>
                  <w:marTop w:val="0"/>
                  <w:marBottom w:val="0"/>
                  <w:divBdr>
                    <w:top w:val="none" w:sz="0" w:space="0" w:color="auto"/>
                    <w:left w:val="none" w:sz="0" w:space="0" w:color="auto"/>
                    <w:bottom w:val="none" w:sz="0" w:space="0" w:color="auto"/>
                    <w:right w:val="none" w:sz="0" w:space="0" w:color="auto"/>
                  </w:divBdr>
                  <w:divsChild>
                    <w:div w:id="205801997">
                      <w:marLeft w:val="0"/>
                      <w:marRight w:val="0"/>
                      <w:marTop w:val="0"/>
                      <w:marBottom w:val="0"/>
                      <w:divBdr>
                        <w:top w:val="none" w:sz="0" w:space="0" w:color="auto"/>
                        <w:left w:val="none" w:sz="0" w:space="0" w:color="auto"/>
                        <w:bottom w:val="none" w:sz="0" w:space="0" w:color="auto"/>
                        <w:right w:val="none" w:sz="0" w:space="0" w:color="auto"/>
                      </w:divBdr>
                    </w:div>
                  </w:divsChild>
                </w:div>
                <w:div w:id="1827161280">
                  <w:marLeft w:val="0"/>
                  <w:marRight w:val="0"/>
                  <w:marTop w:val="0"/>
                  <w:marBottom w:val="0"/>
                  <w:divBdr>
                    <w:top w:val="none" w:sz="0" w:space="0" w:color="auto"/>
                    <w:left w:val="none" w:sz="0" w:space="0" w:color="auto"/>
                    <w:bottom w:val="none" w:sz="0" w:space="0" w:color="auto"/>
                    <w:right w:val="none" w:sz="0" w:space="0" w:color="auto"/>
                  </w:divBdr>
                  <w:divsChild>
                    <w:div w:id="1376470888">
                      <w:marLeft w:val="0"/>
                      <w:marRight w:val="0"/>
                      <w:marTop w:val="0"/>
                      <w:marBottom w:val="0"/>
                      <w:divBdr>
                        <w:top w:val="none" w:sz="0" w:space="0" w:color="auto"/>
                        <w:left w:val="none" w:sz="0" w:space="0" w:color="auto"/>
                        <w:bottom w:val="none" w:sz="0" w:space="0" w:color="auto"/>
                        <w:right w:val="none" w:sz="0" w:space="0" w:color="auto"/>
                      </w:divBdr>
                    </w:div>
                  </w:divsChild>
                </w:div>
                <w:div w:id="2051102944">
                  <w:marLeft w:val="0"/>
                  <w:marRight w:val="0"/>
                  <w:marTop w:val="0"/>
                  <w:marBottom w:val="0"/>
                  <w:divBdr>
                    <w:top w:val="none" w:sz="0" w:space="0" w:color="auto"/>
                    <w:left w:val="none" w:sz="0" w:space="0" w:color="auto"/>
                    <w:bottom w:val="none" w:sz="0" w:space="0" w:color="auto"/>
                    <w:right w:val="none" w:sz="0" w:space="0" w:color="auto"/>
                  </w:divBdr>
                  <w:divsChild>
                    <w:div w:id="107833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81081">
          <w:marLeft w:val="0"/>
          <w:marRight w:val="0"/>
          <w:marTop w:val="0"/>
          <w:marBottom w:val="0"/>
          <w:divBdr>
            <w:top w:val="none" w:sz="0" w:space="0" w:color="auto"/>
            <w:left w:val="none" w:sz="0" w:space="0" w:color="auto"/>
            <w:bottom w:val="none" w:sz="0" w:space="0" w:color="auto"/>
            <w:right w:val="none" w:sz="0" w:space="0" w:color="auto"/>
          </w:divBdr>
        </w:div>
      </w:divsChild>
    </w:div>
    <w:div w:id="1780445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3.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4.xml"/><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package" Target="embeddings/Microsoft_Excel_Worksheet.xlsx"/><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jpe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5.xml"/><Relationship Id="rId20" Type="http://schemas.openxmlformats.org/officeDocument/2006/relationships/header" Target="header3.xml"/><Relationship Id="rId41" Type="http://schemas.openxmlformats.org/officeDocument/2006/relationships/image" Target="media/image28.png"/><Relationship Id="rId54" Type="http://schemas.openxmlformats.org/officeDocument/2006/relationships/footer" Target="footer4.xml"/><Relationship Id="rId62"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10.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sik\AppData\Roaming\Microsoft\Templates\Healthcare%20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CC2127DA3E948C59F068D777A7C8591"/>
        <w:category>
          <w:name w:val="General"/>
          <w:gallery w:val="placeholder"/>
        </w:category>
        <w:types>
          <w:type w:val="bbPlcHdr"/>
        </w:types>
        <w:behaviors>
          <w:behavior w:val="content"/>
        </w:behaviors>
        <w:guid w:val="{325081F6-71C6-455C-8A48-BB515E3A4E5F}"/>
      </w:docPartPr>
      <w:docPartBody>
        <w:p w:rsidR="008530BC" w:rsidRDefault="000151A0">
          <w:pPr>
            <w:pStyle w:val="1CC2127DA3E948C59F068D777A7C8591"/>
          </w:pPr>
          <w:r w:rsidRPr="00495014">
            <w:t>COMPANY OVERVIEW</w:t>
          </w:r>
        </w:p>
      </w:docPartBody>
    </w:docPart>
    <w:docPart>
      <w:docPartPr>
        <w:name w:val="5C5B4D0816D14C049DB3B6DE28AADEEF"/>
        <w:category>
          <w:name w:val="General"/>
          <w:gallery w:val="placeholder"/>
        </w:category>
        <w:types>
          <w:type w:val="bbPlcHdr"/>
        </w:types>
        <w:behaviors>
          <w:behavior w:val="content"/>
        </w:behaviors>
        <w:guid w:val="{CA86244B-198A-469D-8C40-1B05FA730F21}"/>
      </w:docPartPr>
      <w:docPartBody>
        <w:p w:rsidR="008530BC" w:rsidRDefault="000151A0">
          <w:pPr>
            <w:pStyle w:val="5C5B4D0816D14C049DB3B6DE28AADEEF"/>
          </w:pPr>
          <w:r w:rsidRPr="00495014">
            <w:t>BUSINESS DESCRIPTION</w:t>
          </w:r>
        </w:p>
      </w:docPartBody>
    </w:docPart>
    <w:docPart>
      <w:docPartPr>
        <w:name w:val="8D195738977443FA83D60B3DFB887455"/>
        <w:category>
          <w:name w:val="General"/>
          <w:gallery w:val="placeholder"/>
        </w:category>
        <w:types>
          <w:type w:val="bbPlcHdr"/>
        </w:types>
        <w:behaviors>
          <w:behavior w:val="content"/>
        </w:behaviors>
        <w:guid w:val="{DA5C6992-EC8D-4CF0-A333-8BF4DCC03DD8}"/>
      </w:docPartPr>
      <w:docPartBody>
        <w:p w:rsidR="008530BC" w:rsidRDefault="000151A0">
          <w:pPr>
            <w:pStyle w:val="8D195738977443FA83D60B3DFB887455"/>
          </w:pPr>
          <w:r w:rsidRPr="005235DF">
            <w:t>COST ITEMS</w:t>
          </w:r>
        </w:p>
      </w:docPartBody>
    </w:docPart>
    <w:docPart>
      <w:docPartPr>
        <w:name w:val="17CCC3143BA846CFB134864BA6B6642E"/>
        <w:category>
          <w:name w:val="General"/>
          <w:gallery w:val="placeholder"/>
        </w:category>
        <w:types>
          <w:type w:val="bbPlcHdr"/>
        </w:types>
        <w:behaviors>
          <w:behavior w:val="content"/>
        </w:behaviors>
        <w:guid w:val="{1700643F-F5CA-4CA9-9EBA-53FBBC1C85CA}"/>
      </w:docPartPr>
      <w:docPartBody>
        <w:p w:rsidR="008530BC" w:rsidRDefault="000151A0">
          <w:pPr>
            <w:pStyle w:val="17CCC3143BA846CFB134864BA6B6642E"/>
          </w:pPr>
          <w:r w:rsidRPr="005235DF">
            <w:t>BUDGET</w:t>
          </w:r>
        </w:p>
      </w:docPartBody>
    </w:docPart>
    <w:docPart>
      <w:docPartPr>
        <w:name w:val="5C7639E62222435B9CD11FA6A3231650"/>
        <w:category>
          <w:name w:val="General"/>
          <w:gallery w:val="placeholder"/>
        </w:category>
        <w:types>
          <w:type w:val="bbPlcHdr"/>
        </w:types>
        <w:behaviors>
          <w:behavior w:val="content"/>
        </w:behaviors>
        <w:guid w:val="{E77B6B4B-7AF4-458E-A217-767EFA8959FC}"/>
      </w:docPartPr>
      <w:docPartBody>
        <w:p w:rsidR="008530BC" w:rsidRDefault="000151A0">
          <w:pPr>
            <w:pStyle w:val="5C7639E62222435B9CD11FA6A3231650"/>
          </w:pPr>
          <w:r w:rsidRPr="005235DF">
            <w:t>ADMINISTRATIVE/GENERAL</w:t>
          </w:r>
        </w:p>
      </w:docPartBody>
    </w:docPart>
    <w:docPart>
      <w:docPartPr>
        <w:name w:val="D143F57819BD4CAAB17B9A076CD98FEE"/>
        <w:category>
          <w:name w:val="General"/>
          <w:gallery w:val="placeholder"/>
        </w:category>
        <w:types>
          <w:type w:val="bbPlcHdr"/>
        </w:types>
        <w:behaviors>
          <w:behavior w:val="content"/>
        </w:behaviors>
        <w:guid w:val="{932D5ED4-3FD1-4AD1-823E-CFD0D9F699B2}"/>
      </w:docPartPr>
      <w:docPartBody>
        <w:p w:rsidR="008530BC" w:rsidRDefault="000151A0">
          <w:pPr>
            <w:pStyle w:val="D143F57819BD4CAAB17B9A076CD98FEE"/>
          </w:pPr>
          <w:r w:rsidRPr="005235DF">
            <w:t>Licenses/Registration</w:t>
          </w:r>
        </w:p>
      </w:docPartBody>
    </w:docPart>
    <w:docPart>
      <w:docPartPr>
        <w:name w:val="078D5CF3618E410BB409A9BD4C0F97C1"/>
        <w:category>
          <w:name w:val="General"/>
          <w:gallery w:val="placeholder"/>
        </w:category>
        <w:types>
          <w:type w:val="bbPlcHdr"/>
        </w:types>
        <w:behaviors>
          <w:behavior w:val="content"/>
        </w:behaviors>
        <w:guid w:val="{820A0B54-C789-4630-B8D4-2A74ED32B25B}"/>
      </w:docPartPr>
      <w:docPartBody>
        <w:p w:rsidR="008530BC" w:rsidRDefault="000151A0">
          <w:pPr>
            <w:pStyle w:val="078D5CF3618E410BB409A9BD4C0F97C1"/>
          </w:pPr>
          <w:r w:rsidRPr="005235DF">
            <w:t>Permits</w:t>
          </w:r>
        </w:p>
      </w:docPartBody>
    </w:docPart>
    <w:docPart>
      <w:docPartPr>
        <w:name w:val="99AA2EF796E246EBA3D475ADE7FAEA4A"/>
        <w:category>
          <w:name w:val="General"/>
          <w:gallery w:val="placeholder"/>
        </w:category>
        <w:types>
          <w:type w:val="bbPlcHdr"/>
        </w:types>
        <w:behaviors>
          <w:behavior w:val="content"/>
        </w:behaviors>
        <w:guid w:val="{DD13C2AB-4E8F-4C3C-A79F-725204BEC497}"/>
      </w:docPartPr>
      <w:docPartBody>
        <w:p w:rsidR="008530BC" w:rsidRDefault="000151A0">
          <w:pPr>
            <w:pStyle w:val="99AA2EF796E246EBA3D475ADE7FAEA4A"/>
          </w:pPr>
          <w:r w:rsidRPr="005235DF">
            <w:t>Insurance</w:t>
          </w:r>
        </w:p>
      </w:docPartBody>
    </w:docPart>
    <w:docPart>
      <w:docPartPr>
        <w:name w:val="60C57826BEE241F0B0AC351012EBA0CC"/>
        <w:category>
          <w:name w:val="General"/>
          <w:gallery w:val="placeholder"/>
        </w:category>
        <w:types>
          <w:type w:val="bbPlcHdr"/>
        </w:types>
        <w:behaviors>
          <w:behavior w:val="content"/>
        </w:behaviors>
        <w:guid w:val="{26024363-FB4D-4E37-8647-D4EE395AAD8B}"/>
      </w:docPartPr>
      <w:docPartBody>
        <w:p w:rsidR="008530BC" w:rsidRDefault="000151A0">
          <w:pPr>
            <w:pStyle w:val="60C57826BEE241F0B0AC351012EBA0CC"/>
          </w:pPr>
          <w:r w:rsidRPr="005235DF">
            <w:t>Legal</w:t>
          </w:r>
        </w:p>
      </w:docPartBody>
    </w:docPart>
    <w:docPart>
      <w:docPartPr>
        <w:name w:val="AEB8409539B443C99BE3FACB5A9169D4"/>
        <w:category>
          <w:name w:val="General"/>
          <w:gallery w:val="placeholder"/>
        </w:category>
        <w:types>
          <w:type w:val="bbPlcHdr"/>
        </w:types>
        <w:behaviors>
          <w:behavior w:val="content"/>
        </w:behaviors>
        <w:guid w:val="{5D31D7C4-0195-4469-8AB0-8E22586A0E13}"/>
      </w:docPartPr>
      <w:docPartBody>
        <w:p w:rsidR="008530BC" w:rsidRDefault="000151A0">
          <w:pPr>
            <w:pStyle w:val="AEB8409539B443C99BE3FACB5A9169D4"/>
          </w:pPr>
          <w:r w:rsidRPr="005235DF">
            <w:t>Business Consultant</w:t>
          </w:r>
        </w:p>
      </w:docPartBody>
    </w:docPart>
    <w:docPart>
      <w:docPartPr>
        <w:name w:val="0E4FFEF4196A4DBEA75D89ED7A2A84BE"/>
        <w:category>
          <w:name w:val="General"/>
          <w:gallery w:val="placeholder"/>
        </w:category>
        <w:types>
          <w:type w:val="bbPlcHdr"/>
        </w:types>
        <w:behaviors>
          <w:behavior w:val="content"/>
        </w:behaviors>
        <w:guid w:val="{0364D298-C52A-479A-8137-AE245D55ADF3}"/>
      </w:docPartPr>
      <w:docPartBody>
        <w:p w:rsidR="008530BC" w:rsidRDefault="000151A0">
          <w:pPr>
            <w:pStyle w:val="0E4FFEF4196A4DBEA75D89ED7A2A84BE"/>
          </w:pPr>
          <w:r w:rsidRPr="005235DF">
            <w:t>Software (General)</w:t>
          </w:r>
        </w:p>
      </w:docPartBody>
    </w:docPart>
    <w:docPart>
      <w:docPartPr>
        <w:name w:val="544C7E8155024261AF9B3900FB8A5222"/>
        <w:category>
          <w:name w:val="General"/>
          <w:gallery w:val="placeholder"/>
        </w:category>
        <w:types>
          <w:type w:val="bbPlcHdr"/>
        </w:types>
        <w:behaviors>
          <w:behavior w:val="content"/>
        </w:behaviors>
        <w:guid w:val="{1E54E083-6CF9-43BB-9E8B-5D5FA7927165}"/>
      </w:docPartPr>
      <w:docPartBody>
        <w:p w:rsidR="008530BC" w:rsidRDefault="000151A0">
          <w:pPr>
            <w:pStyle w:val="544C7E8155024261AF9B3900FB8A5222"/>
          </w:pPr>
          <w:r w:rsidRPr="005235DF">
            <w:t>LOCATION/OFFICE</w:t>
          </w:r>
        </w:p>
      </w:docPartBody>
    </w:docPart>
    <w:docPart>
      <w:docPartPr>
        <w:name w:val="05F9EAA3DF734F34867C214D667BD880"/>
        <w:category>
          <w:name w:val="General"/>
          <w:gallery w:val="placeholder"/>
        </w:category>
        <w:types>
          <w:type w:val="bbPlcHdr"/>
        </w:types>
        <w:behaviors>
          <w:behavior w:val="content"/>
        </w:behaviors>
        <w:guid w:val="{1654CA75-73A5-40F5-9A13-4BAA5ECF483F}"/>
      </w:docPartPr>
      <w:docPartBody>
        <w:p w:rsidR="008530BC" w:rsidRDefault="000151A0">
          <w:pPr>
            <w:pStyle w:val="05F9EAA3DF734F34867C214D667BD880"/>
          </w:pPr>
          <w:r w:rsidRPr="005235DF">
            <w:t>Space Rental/Lease</w:t>
          </w:r>
        </w:p>
      </w:docPartBody>
    </w:docPart>
    <w:docPart>
      <w:docPartPr>
        <w:name w:val="F371F88FDCA645259FEE198D9DFCB5A4"/>
        <w:category>
          <w:name w:val="General"/>
          <w:gallery w:val="placeholder"/>
        </w:category>
        <w:types>
          <w:type w:val="bbPlcHdr"/>
        </w:types>
        <w:behaviors>
          <w:behavior w:val="content"/>
        </w:behaviors>
        <w:guid w:val="{66410747-C6E7-4C5B-ACB1-08B70F6535BF}"/>
      </w:docPartPr>
      <w:docPartBody>
        <w:p w:rsidR="008530BC" w:rsidRDefault="000151A0">
          <w:pPr>
            <w:pStyle w:val="F371F88FDCA645259FEE198D9DFCB5A4"/>
          </w:pPr>
          <w:r w:rsidRPr="005235DF">
            <w:t>Utility Costs</w:t>
          </w:r>
        </w:p>
      </w:docPartBody>
    </w:docPart>
    <w:docPart>
      <w:docPartPr>
        <w:name w:val="55F24F07D61A46B895DDBFFF42693178"/>
        <w:category>
          <w:name w:val="General"/>
          <w:gallery w:val="placeholder"/>
        </w:category>
        <w:types>
          <w:type w:val="bbPlcHdr"/>
        </w:types>
        <w:behaviors>
          <w:behavior w:val="content"/>
        </w:behaviors>
        <w:guid w:val="{C6FF486E-519F-43C2-A3AB-28D371D770E5}"/>
      </w:docPartPr>
      <w:docPartBody>
        <w:p w:rsidR="008530BC" w:rsidRDefault="000151A0">
          <w:pPr>
            <w:pStyle w:val="55F24F07D61A46B895DDBFFF42693178"/>
          </w:pPr>
          <w:r w:rsidRPr="005235DF">
            <w:t>Telephone Set up &amp; Annual Cost</w:t>
          </w:r>
        </w:p>
      </w:docPartBody>
    </w:docPart>
    <w:docPart>
      <w:docPartPr>
        <w:name w:val="B891C7AA9859400CBBAD9EA81CD2DB19"/>
        <w:category>
          <w:name w:val="General"/>
          <w:gallery w:val="placeholder"/>
        </w:category>
        <w:types>
          <w:type w:val="bbPlcHdr"/>
        </w:types>
        <w:behaviors>
          <w:behavior w:val="content"/>
        </w:behaviors>
        <w:guid w:val="{9CD0EEA3-9068-4510-B955-177DB87853C7}"/>
      </w:docPartPr>
      <w:docPartBody>
        <w:p w:rsidR="008530BC" w:rsidRDefault="000151A0">
          <w:pPr>
            <w:pStyle w:val="B891C7AA9859400CBBAD9EA81CD2DB19"/>
          </w:pPr>
          <w:r w:rsidRPr="005235DF">
            <w:t>Furniture</w:t>
          </w:r>
        </w:p>
      </w:docPartBody>
    </w:docPart>
    <w:docPart>
      <w:docPartPr>
        <w:name w:val="CED56E1BE2644D3E8748BBA338A763B8"/>
        <w:category>
          <w:name w:val="General"/>
          <w:gallery w:val="placeholder"/>
        </w:category>
        <w:types>
          <w:type w:val="bbPlcHdr"/>
        </w:types>
        <w:behaviors>
          <w:behavior w:val="content"/>
        </w:behaviors>
        <w:guid w:val="{A35FA373-01CA-437E-97EB-FD4934BB1C0A}"/>
      </w:docPartPr>
      <w:docPartBody>
        <w:p w:rsidR="008530BC" w:rsidRDefault="000151A0">
          <w:pPr>
            <w:pStyle w:val="CED56E1BE2644D3E8748BBA338A763B8"/>
          </w:pPr>
          <w:r w:rsidRPr="005235DF">
            <w:t>Hardware</w:t>
          </w:r>
        </w:p>
      </w:docPartBody>
    </w:docPart>
    <w:docPart>
      <w:docPartPr>
        <w:name w:val="FB6DC8546D1146FCB8491D841160E62F"/>
        <w:category>
          <w:name w:val="General"/>
          <w:gallery w:val="placeholder"/>
        </w:category>
        <w:types>
          <w:type w:val="bbPlcHdr"/>
        </w:types>
        <w:behaviors>
          <w:behavior w:val="content"/>
        </w:behaviors>
        <w:guid w:val="{ABBF19F0-239B-40BD-A929-EF40D5CC4209}"/>
      </w:docPartPr>
      <w:docPartBody>
        <w:p w:rsidR="008530BC" w:rsidRDefault="000151A0">
          <w:pPr>
            <w:pStyle w:val="FB6DC8546D1146FCB8491D841160E62F"/>
          </w:pPr>
          <w:r w:rsidRPr="005235DF">
            <w:t>Installation Fees</w:t>
          </w:r>
        </w:p>
      </w:docPartBody>
    </w:docPart>
    <w:docPart>
      <w:docPartPr>
        <w:name w:val="007AA9ADFDA14A188AE76C2C1F6BBAF7"/>
        <w:category>
          <w:name w:val="General"/>
          <w:gallery w:val="placeholder"/>
        </w:category>
        <w:types>
          <w:type w:val="bbPlcHdr"/>
        </w:types>
        <w:behaviors>
          <w:behavior w:val="content"/>
        </w:behaviors>
        <w:guid w:val="{D6671170-9C34-41BF-B1DC-7A0FCBDE6F59}"/>
      </w:docPartPr>
      <w:docPartBody>
        <w:p w:rsidR="008530BC" w:rsidRDefault="000151A0">
          <w:pPr>
            <w:pStyle w:val="007AA9ADFDA14A188AE76C2C1F6BBAF7"/>
          </w:pPr>
          <w:r w:rsidRPr="005235DF">
            <w:t>Logo, branding, website</w:t>
          </w:r>
        </w:p>
      </w:docPartBody>
    </w:docPart>
    <w:docPart>
      <w:docPartPr>
        <w:name w:val="F768747E54024DDFABC089F2D419B1CA"/>
        <w:category>
          <w:name w:val="General"/>
          <w:gallery w:val="placeholder"/>
        </w:category>
        <w:types>
          <w:type w:val="bbPlcHdr"/>
        </w:types>
        <w:behaviors>
          <w:behavior w:val="content"/>
        </w:behaviors>
        <w:guid w:val="{842080CF-74EA-4E1D-BEEF-78B729B8BE11}"/>
      </w:docPartPr>
      <w:docPartBody>
        <w:p w:rsidR="008530BC" w:rsidRDefault="000151A0">
          <w:pPr>
            <w:pStyle w:val="F768747E54024DDFABC089F2D419B1CA"/>
          </w:pPr>
          <w:r w:rsidRPr="005235DF">
            <w:t>Advertising/listing fees</w:t>
          </w:r>
        </w:p>
      </w:docPartBody>
    </w:docPart>
    <w:docPart>
      <w:docPartPr>
        <w:name w:val="E8023D03EBFC42E4A74AC513EE25C8AD"/>
        <w:category>
          <w:name w:val="General"/>
          <w:gallery w:val="placeholder"/>
        </w:category>
        <w:types>
          <w:type w:val="bbPlcHdr"/>
        </w:types>
        <w:behaviors>
          <w:behavior w:val="content"/>
        </w:behaviors>
        <w:guid w:val="{112CDE5B-09E2-433C-A82C-5E0DAF1494E4}"/>
      </w:docPartPr>
      <w:docPartBody>
        <w:p w:rsidR="008530BC" w:rsidRDefault="000151A0">
          <w:pPr>
            <w:pStyle w:val="E8023D03EBFC42E4A74AC513EE25C8AD"/>
          </w:pPr>
          <w:r w:rsidRPr="005235DF">
            <w:t>Networking events</w:t>
          </w:r>
        </w:p>
      </w:docPartBody>
    </w:docPart>
    <w:docPart>
      <w:docPartPr>
        <w:name w:val="AE4B186516CF4C28BC44EBBDD53576E4"/>
        <w:category>
          <w:name w:val="General"/>
          <w:gallery w:val="placeholder"/>
        </w:category>
        <w:types>
          <w:type w:val="bbPlcHdr"/>
        </w:types>
        <w:behaviors>
          <w:behavior w:val="content"/>
        </w:behaviors>
        <w:guid w:val="{51DC9A01-FA67-40AD-98C3-7C2B8314B89B}"/>
      </w:docPartPr>
      <w:docPartBody>
        <w:p w:rsidR="008530BC" w:rsidRDefault="000151A0">
          <w:pPr>
            <w:pStyle w:val="AE4B186516CF4C28BC44EBBDD53576E4"/>
          </w:pPr>
          <w:r w:rsidRPr="005235DF">
            <w:t>LABOR EXPENSES</w:t>
          </w:r>
        </w:p>
      </w:docPartBody>
    </w:docPart>
    <w:docPart>
      <w:docPartPr>
        <w:name w:val="29B08D8A08CB42AA96ADCD92D8CC57F5"/>
        <w:category>
          <w:name w:val="General"/>
          <w:gallery w:val="placeholder"/>
        </w:category>
        <w:types>
          <w:type w:val="bbPlcHdr"/>
        </w:types>
        <w:behaviors>
          <w:behavior w:val="content"/>
        </w:behaviors>
        <w:guid w:val="{74907922-1E1B-4578-8203-1B5CAA7D375D}"/>
      </w:docPartPr>
      <w:docPartBody>
        <w:p w:rsidR="008530BC" w:rsidRDefault="000151A0">
          <w:pPr>
            <w:pStyle w:val="29B08D8A08CB42AA96ADCD92D8CC57F5"/>
          </w:pPr>
          <w:r w:rsidRPr="005235DF">
            <w:t>Payroll</w:t>
          </w:r>
        </w:p>
      </w:docPartBody>
    </w:docPart>
    <w:docPart>
      <w:docPartPr>
        <w:name w:val="BF283E70341E4BEA8F7B98A6168127BB"/>
        <w:category>
          <w:name w:val="General"/>
          <w:gallery w:val="placeholder"/>
        </w:category>
        <w:types>
          <w:type w:val="bbPlcHdr"/>
        </w:types>
        <w:behaviors>
          <w:behavior w:val="content"/>
        </w:behaviors>
        <w:guid w:val="{C92669D3-0E2A-4D2B-9FCA-3C2B59B80A74}"/>
      </w:docPartPr>
      <w:docPartBody>
        <w:p w:rsidR="008530BC" w:rsidRDefault="000151A0">
          <w:pPr>
            <w:pStyle w:val="BF283E70341E4BEA8F7B98A6168127BB"/>
          </w:pPr>
          <w:r w:rsidRPr="005235DF">
            <w:t>Training</w:t>
          </w:r>
        </w:p>
      </w:docPartBody>
    </w:docPart>
    <w:docPart>
      <w:docPartPr>
        <w:name w:val="18F69B29D17443DD9059192D2A367C2E"/>
        <w:category>
          <w:name w:val="General"/>
          <w:gallery w:val="placeholder"/>
        </w:category>
        <w:types>
          <w:type w:val="bbPlcHdr"/>
        </w:types>
        <w:behaviors>
          <w:behavior w:val="content"/>
        </w:behaviors>
        <w:guid w:val="{AA22A8C4-6575-4540-81CE-D1D7A1E1EAA3}"/>
      </w:docPartPr>
      <w:docPartBody>
        <w:p w:rsidR="008530BC" w:rsidRDefault="000151A0">
          <w:pPr>
            <w:pStyle w:val="18F69B29D17443DD9059192D2A367C2E"/>
          </w:pPr>
          <w:r w:rsidRPr="00425C02">
            <w:t>ESTIMATED START-UP BUDGET</w:t>
          </w:r>
        </w:p>
      </w:docPartBody>
    </w:docPart>
    <w:docPart>
      <w:docPartPr>
        <w:name w:val="51F5B58DC32E47BFAA7EDD8F629857FB"/>
        <w:category>
          <w:name w:val="General"/>
          <w:gallery w:val="placeholder"/>
        </w:category>
        <w:types>
          <w:type w:val="bbPlcHdr"/>
        </w:types>
        <w:behaviors>
          <w:behavior w:val="content"/>
        </w:behaviors>
        <w:guid w:val="{64D909FD-654C-45BB-B630-624787E855B2}"/>
      </w:docPartPr>
      <w:docPartBody>
        <w:p w:rsidR="008530BC" w:rsidRDefault="000151A0">
          <w:pPr>
            <w:pStyle w:val="51F5B58DC32E47BFAA7EDD8F629857FB"/>
          </w:pPr>
          <w:r w:rsidRPr="00495014">
            <w:t>REVENUE</w:t>
          </w:r>
        </w:p>
      </w:docPartBody>
    </w:docPart>
    <w:docPart>
      <w:docPartPr>
        <w:name w:val="07C375FBC4324E418EE4AF121B9BAD65"/>
        <w:category>
          <w:name w:val="General"/>
          <w:gallery w:val="placeholder"/>
        </w:category>
        <w:types>
          <w:type w:val="bbPlcHdr"/>
        </w:types>
        <w:behaviors>
          <w:behavior w:val="content"/>
        </w:behaviors>
        <w:guid w:val="{F25A3FE6-9687-4B7F-BC41-F8BE40D63597}"/>
      </w:docPartPr>
      <w:docPartBody>
        <w:p w:rsidR="008530BC" w:rsidRDefault="000151A0">
          <w:pPr>
            <w:pStyle w:val="07C375FBC4324E418EE4AF121B9BAD65"/>
          </w:pPr>
          <w:r w:rsidRPr="00495014">
            <w:t>JAN</w:t>
          </w:r>
        </w:p>
      </w:docPartBody>
    </w:docPart>
    <w:docPart>
      <w:docPartPr>
        <w:name w:val="7582F7849E5D4DE89F35A61C70C72F4C"/>
        <w:category>
          <w:name w:val="General"/>
          <w:gallery w:val="placeholder"/>
        </w:category>
        <w:types>
          <w:type w:val="bbPlcHdr"/>
        </w:types>
        <w:behaviors>
          <w:behavior w:val="content"/>
        </w:behaviors>
        <w:guid w:val="{FFDE778E-CC37-4962-85B6-3C3A08EB1D97}"/>
      </w:docPartPr>
      <w:docPartBody>
        <w:p w:rsidR="008530BC" w:rsidRDefault="000151A0">
          <w:pPr>
            <w:pStyle w:val="7582F7849E5D4DE89F35A61C70C72F4C"/>
          </w:pPr>
          <w:r w:rsidRPr="00495014">
            <w:t>FEB</w:t>
          </w:r>
        </w:p>
      </w:docPartBody>
    </w:docPart>
    <w:docPart>
      <w:docPartPr>
        <w:name w:val="10FCD504379546F8894679AF80CEB265"/>
        <w:category>
          <w:name w:val="General"/>
          <w:gallery w:val="placeholder"/>
        </w:category>
        <w:types>
          <w:type w:val="bbPlcHdr"/>
        </w:types>
        <w:behaviors>
          <w:behavior w:val="content"/>
        </w:behaviors>
        <w:guid w:val="{4FCA99F2-7B2F-478F-94DF-5E1CEFEE97DA}"/>
      </w:docPartPr>
      <w:docPartBody>
        <w:p w:rsidR="008530BC" w:rsidRDefault="000151A0">
          <w:pPr>
            <w:pStyle w:val="10FCD504379546F8894679AF80CEB265"/>
          </w:pPr>
          <w:r w:rsidRPr="00495014">
            <w:t>MAR</w:t>
          </w:r>
        </w:p>
      </w:docPartBody>
    </w:docPart>
    <w:docPart>
      <w:docPartPr>
        <w:name w:val="8D3C542552F84EE9ACDEA189AA8568EA"/>
        <w:category>
          <w:name w:val="General"/>
          <w:gallery w:val="placeholder"/>
        </w:category>
        <w:types>
          <w:type w:val="bbPlcHdr"/>
        </w:types>
        <w:behaviors>
          <w:behavior w:val="content"/>
        </w:behaviors>
        <w:guid w:val="{E2DBD86A-FD57-4DE4-8BDB-FE5AE586F30E}"/>
      </w:docPartPr>
      <w:docPartBody>
        <w:p w:rsidR="008530BC" w:rsidRDefault="000151A0">
          <w:pPr>
            <w:pStyle w:val="8D3C542552F84EE9ACDEA189AA8568EA"/>
          </w:pPr>
          <w:r w:rsidRPr="00495014">
            <w:t>APR</w:t>
          </w:r>
        </w:p>
      </w:docPartBody>
    </w:docPart>
    <w:docPart>
      <w:docPartPr>
        <w:name w:val="1105261D42AD477DAF4250818F9535D9"/>
        <w:category>
          <w:name w:val="General"/>
          <w:gallery w:val="placeholder"/>
        </w:category>
        <w:types>
          <w:type w:val="bbPlcHdr"/>
        </w:types>
        <w:behaviors>
          <w:behavior w:val="content"/>
        </w:behaviors>
        <w:guid w:val="{8E4ED459-97BA-4A86-8B1F-01152D9D83CD}"/>
      </w:docPartPr>
      <w:docPartBody>
        <w:p w:rsidR="008530BC" w:rsidRDefault="000151A0">
          <w:pPr>
            <w:pStyle w:val="1105261D42AD477DAF4250818F9535D9"/>
          </w:pPr>
          <w:r w:rsidRPr="00495014">
            <w:t>MAY</w:t>
          </w:r>
        </w:p>
      </w:docPartBody>
    </w:docPart>
    <w:docPart>
      <w:docPartPr>
        <w:name w:val="F632C53CBE1749E4AFBEB282219ECEEA"/>
        <w:category>
          <w:name w:val="General"/>
          <w:gallery w:val="placeholder"/>
        </w:category>
        <w:types>
          <w:type w:val="bbPlcHdr"/>
        </w:types>
        <w:behaviors>
          <w:behavior w:val="content"/>
        </w:behaviors>
        <w:guid w:val="{FBA89182-FCA1-4F73-B64E-3B197DEB6DFB}"/>
      </w:docPartPr>
      <w:docPartBody>
        <w:p w:rsidR="008530BC" w:rsidRDefault="000151A0">
          <w:pPr>
            <w:pStyle w:val="F632C53CBE1749E4AFBEB282219ECEEA"/>
          </w:pPr>
          <w:r w:rsidRPr="00495014">
            <w:t>JUN</w:t>
          </w:r>
        </w:p>
      </w:docPartBody>
    </w:docPart>
    <w:docPart>
      <w:docPartPr>
        <w:name w:val="7D0D36AE944448909F627572F41EFCB1"/>
        <w:category>
          <w:name w:val="General"/>
          <w:gallery w:val="placeholder"/>
        </w:category>
        <w:types>
          <w:type w:val="bbPlcHdr"/>
        </w:types>
        <w:behaviors>
          <w:behavior w:val="content"/>
        </w:behaviors>
        <w:guid w:val="{7F5923D1-21BC-4A6A-B548-BA105876D14E}"/>
      </w:docPartPr>
      <w:docPartBody>
        <w:p w:rsidR="008530BC" w:rsidRDefault="000151A0">
          <w:pPr>
            <w:pStyle w:val="7D0D36AE944448909F627572F41EFCB1"/>
          </w:pPr>
          <w:r w:rsidRPr="00495014">
            <w:t>JUL</w:t>
          </w:r>
        </w:p>
      </w:docPartBody>
    </w:docPart>
    <w:docPart>
      <w:docPartPr>
        <w:name w:val="A4D391668CBF4553AB28D75AB44FB01B"/>
        <w:category>
          <w:name w:val="General"/>
          <w:gallery w:val="placeholder"/>
        </w:category>
        <w:types>
          <w:type w:val="bbPlcHdr"/>
        </w:types>
        <w:behaviors>
          <w:behavior w:val="content"/>
        </w:behaviors>
        <w:guid w:val="{8DC0510A-B1F5-40D8-9F89-5B232E2D7844}"/>
      </w:docPartPr>
      <w:docPartBody>
        <w:p w:rsidR="008530BC" w:rsidRDefault="000151A0">
          <w:pPr>
            <w:pStyle w:val="A4D391668CBF4553AB28D75AB44FB01B"/>
          </w:pPr>
          <w:r w:rsidRPr="00495014">
            <w:t>AUG</w:t>
          </w:r>
        </w:p>
      </w:docPartBody>
    </w:docPart>
    <w:docPart>
      <w:docPartPr>
        <w:name w:val="0E2600E86DB245AA9077A1789E1CA655"/>
        <w:category>
          <w:name w:val="General"/>
          <w:gallery w:val="placeholder"/>
        </w:category>
        <w:types>
          <w:type w:val="bbPlcHdr"/>
        </w:types>
        <w:behaviors>
          <w:behavior w:val="content"/>
        </w:behaviors>
        <w:guid w:val="{128CA754-8232-4BAE-88A9-98F0E76FB7A7}"/>
      </w:docPartPr>
      <w:docPartBody>
        <w:p w:rsidR="008530BC" w:rsidRDefault="000151A0">
          <w:pPr>
            <w:pStyle w:val="0E2600E86DB245AA9077A1789E1CA655"/>
          </w:pPr>
          <w:r w:rsidRPr="00495014">
            <w:t>SEP</w:t>
          </w:r>
        </w:p>
      </w:docPartBody>
    </w:docPart>
    <w:docPart>
      <w:docPartPr>
        <w:name w:val="D092F2AB195B41E1AB4EFCB747D753BB"/>
        <w:category>
          <w:name w:val="General"/>
          <w:gallery w:val="placeholder"/>
        </w:category>
        <w:types>
          <w:type w:val="bbPlcHdr"/>
        </w:types>
        <w:behaviors>
          <w:behavior w:val="content"/>
        </w:behaviors>
        <w:guid w:val="{C84E6210-A8D9-42DE-B59B-220F618A09B4}"/>
      </w:docPartPr>
      <w:docPartBody>
        <w:p w:rsidR="008530BC" w:rsidRDefault="000151A0">
          <w:pPr>
            <w:pStyle w:val="D092F2AB195B41E1AB4EFCB747D753BB"/>
          </w:pPr>
          <w:r w:rsidRPr="00495014">
            <w:t>OCT</w:t>
          </w:r>
        </w:p>
      </w:docPartBody>
    </w:docPart>
    <w:docPart>
      <w:docPartPr>
        <w:name w:val="2DFFE62B51A84A6D90A41BDC488E06E0"/>
        <w:category>
          <w:name w:val="General"/>
          <w:gallery w:val="placeholder"/>
        </w:category>
        <w:types>
          <w:type w:val="bbPlcHdr"/>
        </w:types>
        <w:behaviors>
          <w:behavior w:val="content"/>
        </w:behaviors>
        <w:guid w:val="{603A6A11-9A66-4A55-9442-2A643B09187D}"/>
      </w:docPartPr>
      <w:docPartBody>
        <w:p w:rsidR="008530BC" w:rsidRDefault="000151A0">
          <w:pPr>
            <w:pStyle w:val="2DFFE62B51A84A6D90A41BDC488E06E0"/>
          </w:pPr>
          <w:r w:rsidRPr="00495014">
            <w:t>NOV</w:t>
          </w:r>
        </w:p>
      </w:docPartBody>
    </w:docPart>
    <w:docPart>
      <w:docPartPr>
        <w:name w:val="80EA8D9C0B554368BA5674EB7FEC35DE"/>
        <w:category>
          <w:name w:val="General"/>
          <w:gallery w:val="placeholder"/>
        </w:category>
        <w:types>
          <w:type w:val="bbPlcHdr"/>
        </w:types>
        <w:behaviors>
          <w:behavior w:val="content"/>
        </w:behaviors>
        <w:guid w:val="{9FB7E3A7-83E3-49E1-AD28-3F58AACB3360}"/>
      </w:docPartPr>
      <w:docPartBody>
        <w:p w:rsidR="008530BC" w:rsidRDefault="000151A0">
          <w:pPr>
            <w:pStyle w:val="80EA8D9C0B554368BA5674EB7FEC35DE"/>
          </w:pPr>
          <w:r w:rsidRPr="00495014">
            <w:t>DEC</w:t>
          </w:r>
        </w:p>
      </w:docPartBody>
    </w:docPart>
    <w:docPart>
      <w:docPartPr>
        <w:name w:val="20FA37B7CA224F6C93A0B6B65519262E"/>
        <w:category>
          <w:name w:val="General"/>
          <w:gallery w:val="placeholder"/>
        </w:category>
        <w:types>
          <w:type w:val="bbPlcHdr"/>
        </w:types>
        <w:behaviors>
          <w:behavior w:val="content"/>
        </w:behaviors>
        <w:guid w:val="{4BD6E09D-9565-47DE-9C26-276437592777}"/>
      </w:docPartPr>
      <w:docPartBody>
        <w:p w:rsidR="008530BC" w:rsidRDefault="000151A0">
          <w:pPr>
            <w:pStyle w:val="20FA37B7CA224F6C93A0B6B65519262E"/>
          </w:pPr>
          <w:r w:rsidRPr="00495014">
            <w:t>YTD</w:t>
          </w:r>
        </w:p>
      </w:docPartBody>
    </w:docPart>
    <w:docPart>
      <w:docPartPr>
        <w:name w:val="006E4AF2DCD5418E92A81B5D79E3FDEC"/>
        <w:category>
          <w:name w:val="General"/>
          <w:gallery w:val="placeholder"/>
        </w:category>
        <w:types>
          <w:type w:val="bbPlcHdr"/>
        </w:types>
        <w:behaviors>
          <w:behavior w:val="content"/>
        </w:behaviors>
        <w:guid w:val="{DF6AA029-B729-4825-BD1C-88EB14B065F4}"/>
      </w:docPartPr>
      <w:docPartBody>
        <w:p w:rsidR="008530BC" w:rsidRDefault="006E3D2B" w:rsidP="006E3D2B">
          <w:pPr>
            <w:pStyle w:val="006E4AF2DCD5418E92A81B5D79E3FDEC"/>
          </w:pPr>
          <w:r w:rsidRPr="00495014">
            <w:t>FINANCIAL PLAN</w:t>
          </w:r>
        </w:p>
      </w:docPartBody>
    </w:docPart>
    <w:docPart>
      <w:docPartPr>
        <w:name w:val="331D05C49C1A40E39BDCBB85FBF81150"/>
        <w:category>
          <w:name w:val="General"/>
          <w:gallery w:val="placeholder"/>
        </w:category>
        <w:types>
          <w:type w:val="bbPlcHdr"/>
        </w:types>
        <w:behaviors>
          <w:behavior w:val="content"/>
        </w:behaviors>
        <w:guid w:val="{55F01189-8620-4635-9CAE-90879B295A46}"/>
      </w:docPartPr>
      <w:docPartBody>
        <w:p w:rsidR="003D21A5" w:rsidRDefault="005E4C52" w:rsidP="005E4C52">
          <w:pPr>
            <w:pStyle w:val="331D05C49C1A40E39BDCBB85FBF81150"/>
          </w:pPr>
          <w:r w:rsidRPr="00495014">
            <w:t>STRENGTHS</w:t>
          </w:r>
        </w:p>
      </w:docPartBody>
    </w:docPart>
    <w:docPart>
      <w:docPartPr>
        <w:name w:val="89F7B61728D246B78320F66B3595AF5D"/>
        <w:category>
          <w:name w:val="General"/>
          <w:gallery w:val="placeholder"/>
        </w:category>
        <w:types>
          <w:type w:val="bbPlcHdr"/>
        </w:types>
        <w:behaviors>
          <w:behavior w:val="content"/>
        </w:behaviors>
        <w:guid w:val="{E8A7BD87-273B-490C-8B31-32E29272D96E}"/>
      </w:docPartPr>
      <w:docPartBody>
        <w:p w:rsidR="003D21A5" w:rsidRDefault="005E4C52" w:rsidP="005E4C52">
          <w:pPr>
            <w:pStyle w:val="89F7B61728D246B78320F66B3595AF5D"/>
          </w:pPr>
          <w:r w:rsidRPr="00495014">
            <w:t>WEAKNESSES</w:t>
          </w:r>
        </w:p>
      </w:docPartBody>
    </w:docPart>
    <w:docPart>
      <w:docPartPr>
        <w:name w:val="CACF4322190D46E188807E0D143CAFF5"/>
        <w:category>
          <w:name w:val="General"/>
          <w:gallery w:val="placeholder"/>
        </w:category>
        <w:types>
          <w:type w:val="bbPlcHdr"/>
        </w:types>
        <w:behaviors>
          <w:behavior w:val="content"/>
        </w:behaviors>
        <w:guid w:val="{44C9CA9C-9981-40B9-B6CA-9B516F231C80}"/>
      </w:docPartPr>
      <w:docPartBody>
        <w:p w:rsidR="003D21A5" w:rsidRDefault="005E4C52" w:rsidP="005E4C52">
          <w:pPr>
            <w:pStyle w:val="CACF4322190D46E188807E0D143CAFF5"/>
          </w:pPr>
          <w:r w:rsidRPr="00495014">
            <w:t>OPPORTUNITIES</w:t>
          </w:r>
        </w:p>
      </w:docPartBody>
    </w:docPart>
    <w:docPart>
      <w:docPartPr>
        <w:name w:val="85DAEF157F4545FA8103B8AFB11CD29E"/>
        <w:category>
          <w:name w:val="General"/>
          <w:gallery w:val="placeholder"/>
        </w:category>
        <w:types>
          <w:type w:val="bbPlcHdr"/>
        </w:types>
        <w:behaviors>
          <w:behavior w:val="content"/>
        </w:behaviors>
        <w:guid w:val="{53777B62-DB80-4EEF-8908-BA0F1CDCE42B}"/>
      </w:docPartPr>
      <w:docPartBody>
        <w:p w:rsidR="003D21A5" w:rsidRDefault="005E4C52" w:rsidP="005E4C52">
          <w:pPr>
            <w:pStyle w:val="85DAEF157F4545FA8103B8AFB11CD29E"/>
          </w:pPr>
          <w:r w:rsidRPr="00495014">
            <w:t>THREATS</w:t>
          </w:r>
        </w:p>
      </w:docPartBody>
    </w:docPart>
    <w:docPart>
      <w:docPartPr>
        <w:name w:val="80EA23465C6947658BB4DF82A034EBBF"/>
        <w:category>
          <w:name w:val="General"/>
          <w:gallery w:val="placeholder"/>
        </w:category>
        <w:types>
          <w:type w:val="bbPlcHdr"/>
        </w:types>
        <w:behaviors>
          <w:behavior w:val="content"/>
        </w:behaviors>
        <w:guid w:val="{F479E891-C91C-4524-BC1B-E8ADF2EAED4F}"/>
      </w:docPartPr>
      <w:docPartBody>
        <w:p w:rsidR="00000000" w:rsidRDefault="00DA5B17">
          <w:r w:rsidRPr="00425C02">
            <w:t>Less (Discounts, Billing Errors, Declined insurance, etc.)</w:t>
          </w:r>
        </w:p>
      </w:docPartBody>
    </w:docPart>
    <w:docPart>
      <w:docPartPr>
        <w:name w:val="B4A8E7C093384788B0B9536E56B881E9"/>
        <w:category>
          <w:name w:val="General"/>
          <w:gallery w:val="placeholder"/>
        </w:category>
        <w:types>
          <w:type w:val="bbPlcHdr"/>
        </w:types>
        <w:behaviors>
          <w:behavior w:val="content"/>
        </w:behaviors>
        <w:guid w:val="{6E7C8426-5094-4E93-902A-DA971FAD47AB}"/>
      </w:docPartPr>
      <w:docPartBody>
        <w:p w:rsidR="00000000" w:rsidRDefault="00DA5B17">
          <w:r w:rsidRPr="00425C02">
            <w:t>Service Revenue</w:t>
          </w:r>
        </w:p>
      </w:docPartBody>
    </w:docPart>
    <w:docPart>
      <w:docPartPr>
        <w:name w:val="5D9E772E147647DF8AB18BD7B4F9A62F"/>
        <w:category>
          <w:name w:val="General"/>
          <w:gallery w:val="placeholder"/>
        </w:category>
        <w:types>
          <w:type w:val="bbPlcHdr"/>
        </w:types>
        <w:behaviors>
          <w:behavior w:val="content"/>
        </w:behaviors>
        <w:guid w:val="{9B01D2AC-742A-4511-ADDA-81E17B54BBFB}"/>
      </w:docPartPr>
      <w:docPartBody>
        <w:p w:rsidR="00000000" w:rsidRDefault="00DA5B17">
          <w:r w:rsidRPr="00425C02">
            <w:t>$0</w:t>
          </w:r>
        </w:p>
      </w:docPartBody>
    </w:docPart>
    <w:docPart>
      <w:docPartPr>
        <w:name w:val="0E5C80C6D99645178E9E3DEE3F32E043"/>
        <w:category>
          <w:name w:val="General"/>
          <w:gallery w:val="placeholder"/>
        </w:category>
        <w:types>
          <w:type w:val="bbPlcHdr"/>
        </w:types>
        <w:behaviors>
          <w:behavior w:val="content"/>
        </w:behaviors>
        <w:guid w:val="{B648CEDE-42D7-494A-860F-512B679F8837}"/>
      </w:docPartPr>
      <w:docPartBody>
        <w:p w:rsidR="00000000" w:rsidRDefault="00DA5B17">
          <w:r w:rsidRPr="00425C02">
            <w:t>$0</w:t>
          </w:r>
        </w:p>
      </w:docPartBody>
    </w:docPart>
    <w:docPart>
      <w:docPartPr>
        <w:name w:val="31644148C3F342458C32976290D72027"/>
        <w:category>
          <w:name w:val="General"/>
          <w:gallery w:val="placeholder"/>
        </w:category>
        <w:types>
          <w:type w:val="bbPlcHdr"/>
        </w:types>
        <w:behaviors>
          <w:behavior w:val="content"/>
        </w:behaviors>
        <w:guid w:val="{2EFB1673-273B-4546-86DD-8363D5439835}"/>
      </w:docPartPr>
      <w:docPartBody>
        <w:p w:rsidR="00000000" w:rsidRDefault="00DA5B17">
          <w:r w:rsidRPr="00425C02">
            <w:t>$0</w:t>
          </w:r>
        </w:p>
      </w:docPartBody>
    </w:docPart>
    <w:docPart>
      <w:docPartPr>
        <w:name w:val="2466B85BF4904E078106C5DE8FAD8494"/>
        <w:category>
          <w:name w:val="General"/>
          <w:gallery w:val="placeholder"/>
        </w:category>
        <w:types>
          <w:type w:val="bbPlcHdr"/>
        </w:types>
        <w:behaviors>
          <w:behavior w:val="content"/>
        </w:behaviors>
        <w:guid w:val="{6DE88D06-ED83-45ED-8B68-2BC8B47822A5}"/>
      </w:docPartPr>
      <w:docPartBody>
        <w:p w:rsidR="00000000" w:rsidRDefault="00DA5B17">
          <w:r w:rsidRPr="00425C02">
            <w:t>$0</w:t>
          </w:r>
        </w:p>
      </w:docPartBody>
    </w:docPart>
    <w:docPart>
      <w:docPartPr>
        <w:name w:val="031CA90DBD7443EB9B1F114E868A6B45"/>
        <w:category>
          <w:name w:val="General"/>
          <w:gallery w:val="placeholder"/>
        </w:category>
        <w:types>
          <w:type w:val="bbPlcHdr"/>
        </w:types>
        <w:behaviors>
          <w:behavior w:val="content"/>
        </w:behaviors>
        <w:guid w:val="{08ACCB0D-294A-4316-A0C8-93E76A33E12E}"/>
      </w:docPartPr>
      <w:docPartBody>
        <w:p w:rsidR="00000000" w:rsidRDefault="00DA5B17">
          <w:r w:rsidRPr="00425C02">
            <w:t>$0</w:t>
          </w:r>
        </w:p>
      </w:docPartBody>
    </w:docPart>
    <w:docPart>
      <w:docPartPr>
        <w:name w:val="3A1349FC6D4645D7A59214BAB3C695F7"/>
        <w:category>
          <w:name w:val="General"/>
          <w:gallery w:val="placeholder"/>
        </w:category>
        <w:types>
          <w:type w:val="bbPlcHdr"/>
        </w:types>
        <w:behaviors>
          <w:behavior w:val="content"/>
        </w:behaviors>
        <w:guid w:val="{584ADA71-42DF-4224-BEAC-6BA0CE04E141}"/>
      </w:docPartPr>
      <w:docPartBody>
        <w:p w:rsidR="00000000" w:rsidRDefault="00DA5B17">
          <w:r w:rsidRPr="00425C02">
            <w:t>$0</w:t>
          </w:r>
        </w:p>
      </w:docPartBody>
    </w:docPart>
    <w:docPart>
      <w:docPartPr>
        <w:name w:val="0D63BEC4CA164F1289D5C8FF86FC8FC8"/>
        <w:category>
          <w:name w:val="General"/>
          <w:gallery w:val="placeholder"/>
        </w:category>
        <w:types>
          <w:type w:val="bbPlcHdr"/>
        </w:types>
        <w:behaviors>
          <w:behavior w:val="content"/>
        </w:behaviors>
        <w:guid w:val="{A29C7FA1-360B-4F0E-9A4E-0EDCF2F9FA9F}"/>
      </w:docPartPr>
      <w:docPartBody>
        <w:p w:rsidR="00000000" w:rsidRDefault="00DA5B17">
          <w:r w:rsidRPr="00425C02">
            <w:t>$0</w:t>
          </w:r>
        </w:p>
      </w:docPartBody>
    </w:docPart>
    <w:docPart>
      <w:docPartPr>
        <w:name w:val="CB7C288AC4154981A212654FC4910F24"/>
        <w:category>
          <w:name w:val="General"/>
          <w:gallery w:val="placeholder"/>
        </w:category>
        <w:types>
          <w:type w:val="bbPlcHdr"/>
        </w:types>
        <w:behaviors>
          <w:behavior w:val="content"/>
        </w:behaviors>
        <w:guid w:val="{3206E32C-B90F-46D0-BADB-9741468A859E}"/>
      </w:docPartPr>
      <w:docPartBody>
        <w:p w:rsidR="00000000" w:rsidRDefault="00DA5B17">
          <w:r w:rsidRPr="00425C02">
            <w:t>$0</w:t>
          </w:r>
        </w:p>
      </w:docPartBody>
    </w:docPart>
    <w:docPart>
      <w:docPartPr>
        <w:name w:val="988B5AA3E4F94BEFBA46DA7D14D49996"/>
        <w:category>
          <w:name w:val="General"/>
          <w:gallery w:val="placeholder"/>
        </w:category>
        <w:types>
          <w:type w:val="bbPlcHdr"/>
        </w:types>
        <w:behaviors>
          <w:behavior w:val="content"/>
        </w:behaviors>
        <w:guid w:val="{3841DB7B-E49B-47F7-875E-668894925AAB}"/>
      </w:docPartPr>
      <w:docPartBody>
        <w:p w:rsidR="00000000" w:rsidRDefault="00DA5B17">
          <w:r w:rsidRPr="00425C02">
            <w:t>$0</w:t>
          </w:r>
        </w:p>
      </w:docPartBody>
    </w:docPart>
    <w:docPart>
      <w:docPartPr>
        <w:name w:val="197A9B4DB97C4754A09F724728865290"/>
        <w:category>
          <w:name w:val="General"/>
          <w:gallery w:val="placeholder"/>
        </w:category>
        <w:types>
          <w:type w:val="bbPlcHdr"/>
        </w:types>
        <w:behaviors>
          <w:behavior w:val="content"/>
        </w:behaviors>
        <w:guid w:val="{2359675E-34EC-4039-802B-97E54B401E09}"/>
      </w:docPartPr>
      <w:docPartBody>
        <w:p w:rsidR="00000000" w:rsidRDefault="00DA5B17">
          <w:r w:rsidRPr="00425C02">
            <w:t>$0</w:t>
          </w:r>
        </w:p>
      </w:docPartBody>
    </w:docPart>
    <w:docPart>
      <w:docPartPr>
        <w:name w:val="A36D6681E4DE4A88B0ADF22C0EB21CF0"/>
        <w:category>
          <w:name w:val="General"/>
          <w:gallery w:val="placeholder"/>
        </w:category>
        <w:types>
          <w:type w:val="bbPlcHdr"/>
        </w:types>
        <w:behaviors>
          <w:behavior w:val="content"/>
        </w:behaviors>
        <w:guid w:val="{5E51C3C3-D86C-4375-8199-13F84746920E}"/>
      </w:docPartPr>
      <w:docPartBody>
        <w:p w:rsidR="00000000" w:rsidRDefault="00DA5B17">
          <w:r w:rsidRPr="00425C02">
            <w:t>$0</w:t>
          </w:r>
        </w:p>
      </w:docPartBody>
    </w:docPart>
    <w:docPart>
      <w:docPartPr>
        <w:name w:val="29746829BB81498291E0DCD764BF89C7"/>
        <w:category>
          <w:name w:val="General"/>
          <w:gallery w:val="placeholder"/>
        </w:category>
        <w:types>
          <w:type w:val="bbPlcHdr"/>
        </w:types>
        <w:behaviors>
          <w:behavior w:val="content"/>
        </w:behaviors>
        <w:guid w:val="{8ED62F9D-4A2B-49AC-B74C-B30EA46DCC51}"/>
      </w:docPartPr>
      <w:docPartBody>
        <w:p w:rsidR="00000000" w:rsidRDefault="00DA5B17">
          <w:r w:rsidRPr="00425C02">
            <w:t>$0</w:t>
          </w:r>
        </w:p>
      </w:docPartBody>
    </w:docPart>
    <w:docPart>
      <w:docPartPr>
        <w:name w:val="48DFCCA43B3646D4A66A41DCF5AA8289"/>
        <w:category>
          <w:name w:val="General"/>
          <w:gallery w:val="placeholder"/>
        </w:category>
        <w:types>
          <w:type w:val="bbPlcHdr"/>
        </w:types>
        <w:behaviors>
          <w:behavior w:val="content"/>
        </w:behaviors>
        <w:guid w:val="{6254FBCB-5242-43E0-8E1A-A324C11349C8}"/>
      </w:docPartPr>
      <w:docPartBody>
        <w:p w:rsidR="00000000" w:rsidRDefault="00DA5B17">
          <w:r w:rsidRPr="00425C02">
            <w:t>$0</w:t>
          </w:r>
        </w:p>
      </w:docPartBody>
    </w:docPart>
    <w:docPart>
      <w:docPartPr>
        <w:name w:val="CB0DF518B29242349B044EEEEB1FF6BE"/>
        <w:category>
          <w:name w:val="General"/>
          <w:gallery w:val="placeholder"/>
        </w:category>
        <w:types>
          <w:type w:val="bbPlcHdr"/>
        </w:types>
        <w:behaviors>
          <w:behavior w:val="content"/>
        </w:behaviors>
        <w:guid w:val="{6AB41FFF-BF67-43B0-9E4A-DD61513FF0B4}"/>
      </w:docPartPr>
      <w:docPartBody>
        <w:p w:rsidR="00000000" w:rsidRDefault="00DA5B17">
          <w:r w:rsidRPr="00425C02">
            <w:t>Other Revenue</w:t>
          </w:r>
        </w:p>
      </w:docPartBody>
    </w:docPart>
    <w:docPart>
      <w:docPartPr>
        <w:name w:val="B159E4F2A14C4E668B5A895ADA1C4E6F"/>
        <w:category>
          <w:name w:val="General"/>
          <w:gallery w:val="placeholder"/>
        </w:category>
        <w:types>
          <w:type w:val="bbPlcHdr"/>
        </w:types>
        <w:behaviors>
          <w:behavior w:val="content"/>
        </w:behaviors>
        <w:guid w:val="{E1DA8D22-0C3A-4CAE-A17D-6EA9E2E0692D}"/>
      </w:docPartPr>
      <w:docPartBody>
        <w:p w:rsidR="00000000" w:rsidRDefault="00DA5B17">
          <w:r w:rsidRPr="00425C02">
            <w:t>$0</w:t>
          </w:r>
        </w:p>
      </w:docPartBody>
    </w:docPart>
    <w:docPart>
      <w:docPartPr>
        <w:name w:val="6D9647C3BD4340DCA7A024D8614B6B7D"/>
        <w:category>
          <w:name w:val="General"/>
          <w:gallery w:val="placeholder"/>
        </w:category>
        <w:types>
          <w:type w:val="bbPlcHdr"/>
        </w:types>
        <w:behaviors>
          <w:behavior w:val="content"/>
        </w:behaviors>
        <w:guid w:val="{AB7A58BD-AFB5-4519-91BD-C7BCF3DD2E19}"/>
      </w:docPartPr>
      <w:docPartBody>
        <w:p w:rsidR="00000000" w:rsidRDefault="00DA5B17">
          <w:r w:rsidRPr="00425C02">
            <w:t>$0</w:t>
          </w:r>
        </w:p>
      </w:docPartBody>
    </w:docPart>
    <w:docPart>
      <w:docPartPr>
        <w:name w:val="64C3EE5A130C4367A0E1074759BC29F6"/>
        <w:category>
          <w:name w:val="General"/>
          <w:gallery w:val="placeholder"/>
        </w:category>
        <w:types>
          <w:type w:val="bbPlcHdr"/>
        </w:types>
        <w:behaviors>
          <w:behavior w:val="content"/>
        </w:behaviors>
        <w:guid w:val="{AC3634B4-1C8A-4B68-90EC-EFE876947CDD}"/>
      </w:docPartPr>
      <w:docPartBody>
        <w:p w:rsidR="00000000" w:rsidRDefault="00DA5B17">
          <w:r w:rsidRPr="00425C02">
            <w:t>$0</w:t>
          </w:r>
        </w:p>
      </w:docPartBody>
    </w:docPart>
    <w:docPart>
      <w:docPartPr>
        <w:name w:val="EE271E4604E845CBAC3BEB9ECFAB78A0"/>
        <w:category>
          <w:name w:val="General"/>
          <w:gallery w:val="placeholder"/>
        </w:category>
        <w:types>
          <w:type w:val="bbPlcHdr"/>
        </w:types>
        <w:behaviors>
          <w:behavior w:val="content"/>
        </w:behaviors>
        <w:guid w:val="{26091456-4246-48BD-B23E-8D134F824E49}"/>
      </w:docPartPr>
      <w:docPartBody>
        <w:p w:rsidR="00000000" w:rsidRDefault="00DA5B17">
          <w:r w:rsidRPr="00425C02">
            <w:t>$0</w:t>
          </w:r>
        </w:p>
      </w:docPartBody>
    </w:docPart>
    <w:docPart>
      <w:docPartPr>
        <w:name w:val="1BCFA1B5A82E48C38FB4820A9C09C222"/>
        <w:category>
          <w:name w:val="General"/>
          <w:gallery w:val="placeholder"/>
        </w:category>
        <w:types>
          <w:type w:val="bbPlcHdr"/>
        </w:types>
        <w:behaviors>
          <w:behavior w:val="content"/>
        </w:behaviors>
        <w:guid w:val="{B1B1C033-7B79-44E6-8F1F-CC6096C8FE6D}"/>
      </w:docPartPr>
      <w:docPartBody>
        <w:p w:rsidR="00000000" w:rsidRDefault="00DA5B17">
          <w:r w:rsidRPr="00425C02">
            <w:t>$0</w:t>
          </w:r>
        </w:p>
      </w:docPartBody>
    </w:docPart>
    <w:docPart>
      <w:docPartPr>
        <w:name w:val="D835A9D08DB64D02AC1FA81ED8D516CF"/>
        <w:category>
          <w:name w:val="General"/>
          <w:gallery w:val="placeholder"/>
        </w:category>
        <w:types>
          <w:type w:val="bbPlcHdr"/>
        </w:types>
        <w:behaviors>
          <w:behavior w:val="content"/>
        </w:behaviors>
        <w:guid w:val="{7AFD8806-D859-4D57-BE63-27A7915A0E8B}"/>
      </w:docPartPr>
      <w:docPartBody>
        <w:p w:rsidR="00000000" w:rsidRDefault="00DA5B17">
          <w:r w:rsidRPr="00425C02">
            <w:t>$0</w:t>
          </w:r>
        </w:p>
      </w:docPartBody>
    </w:docPart>
    <w:docPart>
      <w:docPartPr>
        <w:name w:val="4DF056014901482E92F0271AD83B3FB5"/>
        <w:category>
          <w:name w:val="General"/>
          <w:gallery w:val="placeholder"/>
        </w:category>
        <w:types>
          <w:type w:val="bbPlcHdr"/>
        </w:types>
        <w:behaviors>
          <w:behavior w:val="content"/>
        </w:behaviors>
        <w:guid w:val="{512DDE84-D82A-4373-ACB9-1323536D9596}"/>
      </w:docPartPr>
      <w:docPartBody>
        <w:p w:rsidR="00000000" w:rsidRDefault="00DA5B17">
          <w:r w:rsidRPr="00425C02">
            <w:t>$0</w:t>
          </w:r>
        </w:p>
      </w:docPartBody>
    </w:docPart>
    <w:docPart>
      <w:docPartPr>
        <w:name w:val="88D35DC9FAA94BA3964B1AF662C3497C"/>
        <w:category>
          <w:name w:val="General"/>
          <w:gallery w:val="placeholder"/>
        </w:category>
        <w:types>
          <w:type w:val="bbPlcHdr"/>
        </w:types>
        <w:behaviors>
          <w:behavior w:val="content"/>
        </w:behaviors>
        <w:guid w:val="{D5E941CC-2337-421C-A4C6-A96DBFECD27D}"/>
      </w:docPartPr>
      <w:docPartBody>
        <w:p w:rsidR="00000000" w:rsidRDefault="00DA5B17">
          <w:r w:rsidRPr="00425C02">
            <w:t>$0</w:t>
          </w:r>
        </w:p>
      </w:docPartBody>
    </w:docPart>
    <w:docPart>
      <w:docPartPr>
        <w:name w:val="319AFF75AB19423B989368AEF6560332"/>
        <w:category>
          <w:name w:val="General"/>
          <w:gallery w:val="placeholder"/>
        </w:category>
        <w:types>
          <w:type w:val="bbPlcHdr"/>
        </w:types>
        <w:behaviors>
          <w:behavior w:val="content"/>
        </w:behaviors>
        <w:guid w:val="{0C1DF6F0-D9AE-44A1-A6C2-2438105BF4BA}"/>
      </w:docPartPr>
      <w:docPartBody>
        <w:p w:rsidR="00000000" w:rsidRDefault="00DA5B17">
          <w:r w:rsidRPr="00425C02">
            <w:t>$0</w:t>
          </w:r>
        </w:p>
      </w:docPartBody>
    </w:docPart>
    <w:docPart>
      <w:docPartPr>
        <w:name w:val="7E58CF2D9B6147F9A23E0A7013920893"/>
        <w:category>
          <w:name w:val="General"/>
          <w:gallery w:val="placeholder"/>
        </w:category>
        <w:types>
          <w:type w:val="bbPlcHdr"/>
        </w:types>
        <w:behaviors>
          <w:behavior w:val="content"/>
        </w:behaviors>
        <w:guid w:val="{24278943-D495-47F3-922E-3BDA74998371}"/>
      </w:docPartPr>
      <w:docPartBody>
        <w:p w:rsidR="00000000" w:rsidRDefault="00DA5B17">
          <w:r w:rsidRPr="00425C02">
            <w:t>$0</w:t>
          </w:r>
        </w:p>
      </w:docPartBody>
    </w:docPart>
    <w:docPart>
      <w:docPartPr>
        <w:name w:val="47922C519DDC42BB97F34F28516A2295"/>
        <w:category>
          <w:name w:val="General"/>
          <w:gallery w:val="placeholder"/>
        </w:category>
        <w:types>
          <w:type w:val="bbPlcHdr"/>
        </w:types>
        <w:behaviors>
          <w:behavior w:val="content"/>
        </w:behaviors>
        <w:guid w:val="{33E3A629-1D4C-4723-AAB2-1B12CBEB2C9E}"/>
      </w:docPartPr>
      <w:docPartBody>
        <w:p w:rsidR="00000000" w:rsidRDefault="00DA5B17">
          <w:r w:rsidRPr="00425C02">
            <w:t>$0</w:t>
          </w:r>
        </w:p>
      </w:docPartBody>
    </w:docPart>
    <w:docPart>
      <w:docPartPr>
        <w:name w:val="C1472585D3114514B91EBE9DB4CC1916"/>
        <w:category>
          <w:name w:val="General"/>
          <w:gallery w:val="placeholder"/>
        </w:category>
        <w:types>
          <w:type w:val="bbPlcHdr"/>
        </w:types>
        <w:behaviors>
          <w:behavior w:val="content"/>
        </w:behaviors>
        <w:guid w:val="{FEBC54E5-A03A-4587-BBBE-9806A82E7B6D}"/>
      </w:docPartPr>
      <w:docPartBody>
        <w:p w:rsidR="00000000" w:rsidRDefault="00DA5B17">
          <w:r w:rsidRPr="00425C02">
            <w:t>$0</w:t>
          </w:r>
        </w:p>
      </w:docPartBody>
    </w:docPart>
    <w:docPart>
      <w:docPartPr>
        <w:name w:val="43D0E43166DE4ECAB4218B768192C63B"/>
        <w:category>
          <w:name w:val="General"/>
          <w:gallery w:val="placeholder"/>
        </w:category>
        <w:types>
          <w:type w:val="bbPlcHdr"/>
        </w:types>
        <w:behaviors>
          <w:behavior w:val="content"/>
        </w:behaviors>
        <w:guid w:val="{E8175DB8-26DA-4073-904D-754F752E7273}"/>
      </w:docPartPr>
      <w:docPartBody>
        <w:p w:rsidR="00000000" w:rsidRDefault="00DA5B17">
          <w:r w:rsidRPr="00425C02">
            <w:t>$0</w:t>
          </w:r>
        </w:p>
      </w:docPartBody>
    </w:docPart>
    <w:docPart>
      <w:docPartPr>
        <w:name w:val="D2EC523B04784D328E73BCBB7462C68C"/>
        <w:category>
          <w:name w:val="General"/>
          <w:gallery w:val="placeholder"/>
        </w:category>
        <w:types>
          <w:type w:val="bbPlcHdr"/>
        </w:types>
        <w:behaviors>
          <w:behavior w:val="content"/>
        </w:behaviors>
        <w:guid w:val="{80AFEBCC-5771-4F7E-BAC9-73D1F7FE35A3}"/>
      </w:docPartPr>
      <w:docPartBody>
        <w:p w:rsidR="00000000" w:rsidRDefault="00DA5B17">
          <w:r w:rsidRPr="00425C02">
            <w:t>Net Sales</w:t>
          </w:r>
        </w:p>
      </w:docPartBody>
    </w:docPart>
    <w:docPart>
      <w:docPartPr>
        <w:name w:val="EDC674961D5449549B2E4219E367FA5C"/>
        <w:category>
          <w:name w:val="General"/>
          <w:gallery w:val="placeholder"/>
        </w:category>
        <w:types>
          <w:type w:val="bbPlcHdr"/>
        </w:types>
        <w:behaviors>
          <w:behavior w:val="content"/>
        </w:behaviors>
        <w:guid w:val="{E7D6ADE7-602A-4BC7-9406-F69BCA4D6EDF}"/>
      </w:docPartPr>
      <w:docPartBody>
        <w:p w:rsidR="00000000" w:rsidRDefault="00DA5B17">
          <w:r w:rsidRPr="00425C02">
            <w:t>Cost of Goods Sold</w:t>
          </w:r>
        </w:p>
      </w:docPartBody>
    </w:docPart>
    <w:docPart>
      <w:docPartPr>
        <w:name w:val="DECCBE3FBF6F4B7E809ADC3C1C699CE1"/>
        <w:category>
          <w:name w:val="General"/>
          <w:gallery w:val="placeholder"/>
        </w:category>
        <w:types>
          <w:type w:val="bbPlcHdr"/>
        </w:types>
        <w:behaviors>
          <w:behavior w:val="content"/>
        </w:behaviors>
        <w:guid w:val="{539C3465-1FE6-4E28-AE4F-2609A23382B1}"/>
      </w:docPartPr>
      <w:docPartBody>
        <w:p w:rsidR="00000000" w:rsidRDefault="00DA5B17">
          <w:r w:rsidRPr="00425C02">
            <w:t>Gross Profit</w:t>
          </w:r>
        </w:p>
      </w:docPartBody>
    </w:docPart>
    <w:docPart>
      <w:docPartPr>
        <w:name w:val="50FC16C1B68741BCB966F858036C1313"/>
        <w:category>
          <w:name w:val="General"/>
          <w:gallery w:val="placeholder"/>
        </w:category>
        <w:types>
          <w:type w:val="bbPlcHdr"/>
        </w:types>
        <w:behaviors>
          <w:behavior w:val="content"/>
        </w:behaviors>
        <w:guid w:val="{056C2117-DA4E-4B36-B7BA-E1F0F620EC8D}"/>
      </w:docPartPr>
      <w:docPartBody>
        <w:p w:rsidR="00000000" w:rsidRDefault="00DA5B17">
          <w:r w:rsidRPr="00425C02">
            <w:t>EXPENSES</w:t>
          </w:r>
        </w:p>
      </w:docPartBody>
    </w:docPart>
    <w:docPart>
      <w:docPartPr>
        <w:name w:val="4884D839704649A7AB121567282134BD"/>
        <w:category>
          <w:name w:val="General"/>
          <w:gallery w:val="placeholder"/>
        </w:category>
        <w:types>
          <w:type w:val="bbPlcHdr"/>
        </w:types>
        <w:behaviors>
          <w:behavior w:val="content"/>
        </w:behaviors>
        <w:guid w:val="{4CAE2BF0-3663-401F-B697-1DF3CB81F22C}"/>
      </w:docPartPr>
      <w:docPartBody>
        <w:p w:rsidR="00000000" w:rsidRDefault="00DA5B17">
          <w:r w:rsidRPr="00495014">
            <w:t>JAN</w:t>
          </w:r>
        </w:p>
      </w:docPartBody>
    </w:docPart>
    <w:docPart>
      <w:docPartPr>
        <w:name w:val="203A3FB4CA2244CF9741509C8E4D2B5A"/>
        <w:category>
          <w:name w:val="General"/>
          <w:gallery w:val="placeholder"/>
        </w:category>
        <w:types>
          <w:type w:val="bbPlcHdr"/>
        </w:types>
        <w:behaviors>
          <w:behavior w:val="content"/>
        </w:behaviors>
        <w:guid w:val="{001602BF-26EC-4AE3-BAF7-75141CDF71EE}"/>
      </w:docPartPr>
      <w:docPartBody>
        <w:p w:rsidR="00000000" w:rsidRDefault="00DA5B17">
          <w:r w:rsidRPr="00495014">
            <w:t>FEB</w:t>
          </w:r>
        </w:p>
      </w:docPartBody>
    </w:docPart>
    <w:docPart>
      <w:docPartPr>
        <w:name w:val="0BAF2817F92A45F48C674D265A441CA4"/>
        <w:category>
          <w:name w:val="General"/>
          <w:gallery w:val="placeholder"/>
        </w:category>
        <w:types>
          <w:type w:val="bbPlcHdr"/>
        </w:types>
        <w:behaviors>
          <w:behavior w:val="content"/>
        </w:behaviors>
        <w:guid w:val="{3D48A11C-E2BD-4789-9A58-E5FB3C0F4086}"/>
      </w:docPartPr>
      <w:docPartBody>
        <w:p w:rsidR="00000000" w:rsidRDefault="00DA5B17">
          <w:r w:rsidRPr="00495014">
            <w:t>MAR</w:t>
          </w:r>
        </w:p>
      </w:docPartBody>
    </w:docPart>
    <w:docPart>
      <w:docPartPr>
        <w:name w:val="E3C1F31BF28B47F5BC2087326C595CEB"/>
        <w:category>
          <w:name w:val="General"/>
          <w:gallery w:val="placeholder"/>
        </w:category>
        <w:types>
          <w:type w:val="bbPlcHdr"/>
        </w:types>
        <w:behaviors>
          <w:behavior w:val="content"/>
        </w:behaviors>
        <w:guid w:val="{A336F31E-A47A-4306-AB38-37455F805622}"/>
      </w:docPartPr>
      <w:docPartBody>
        <w:p w:rsidR="00000000" w:rsidRDefault="00DA5B17">
          <w:r w:rsidRPr="00495014">
            <w:t>APR</w:t>
          </w:r>
        </w:p>
      </w:docPartBody>
    </w:docPart>
    <w:docPart>
      <w:docPartPr>
        <w:name w:val="4C43A608BC684476969616971B877687"/>
        <w:category>
          <w:name w:val="General"/>
          <w:gallery w:val="placeholder"/>
        </w:category>
        <w:types>
          <w:type w:val="bbPlcHdr"/>
        </w:types>
        <w:behaviors>
          <w:behavior w:val="content"/>
        </w:behaviors>
        <w:guid w:val="{6F7B0A6D-EE2D-48F9-A19D-2D62642B0820}"/>
      </w:docPartPr>
      <w:docPartBody>
        <w:p w:rsidR="00000000" w:rsidRDefault="00DA5B17">
          <w:r w:rsidRPr="00495014">
            <w:t>MAY</w:t>
          </w:r>
        </w:p>
      </w:docPartBody>
    </w:docPart>
    <w:docPart>
      <w:docPartPr>
        <w:name w:val="30A68F874429461F89FCF2E7E3CBCDAB"/>
        <w:category>
          <w:name w:val="General"/>
          <w:gallery w:val="placeholder"/>
        </w:category>
        <w:types>
          <w:type w:val="bbPlcHdr"/>
        </w:types>
        <w:behaviors>
          <w:behavior w:val="content"/>
        </w:behaviors>
        <w:guid w:val="{88BBB8E7-D2E4-49AA-A6C5-AD6CB9499270}"/>
      </w:docPartPr>
      <w:docPartBody>
        <w:p w:rsidR="00000000" w:rsidRDefault="00DA5B17">
          <w:r w:rsidRPr="00495014">
            <w:t>JUN</w:t>
          </w:r>
        </w:p>
      </w:docPartBody>
    </w:docPart>
    <w:docPart>
      <w:docPartPr>
        <w:name w:val="F93D9B1C105B42E994D960A568716FE3"/>
        <w:category>
          <w:name w:val="General"/>
          <w:gallery w:val="placeholder"/>
        </w:category>
        <w:types>
          <w:type w:val="bbPlcHdr"/>
        </w:types>
        <w:behaviors>
          <w:behavior w:val="content"/>
        </w:behaviors>
        <w:guid w:val="{292B52AA-084D-430B-9364-D6E31D0FF8BF}"/>
      </w:docPartPr>
      <w:docPartBody>
        <w:p w:rsidR="00000000" w:rsidRDefault="00DA5B17">
          <w:r w:rsidRPr="00495014">
            <w:t>JUL</w:t>
          </w:r>
        </w:p>
      </w:docPartBody>
    </w:docPart>
    <w:docPart>
      <w:docPartPr>
        <w:name w:val="2C3518DA251D4F95B9BF60383383EC63"/>
        <w:category>
          <w:name w:val="General"/>
          <w:gallery w:val="placeholder"/>
        </w:category>
        <w:types>
          <w:type w:val="bbPlcHdr"/>
        </w:types>
        <w:behaviors>
          <w:behavior w:val="content"/>
        </w:behaviors>
        <w:guid w:val="{1484B5CF-964D-4941-BA75-88BEA344B6F1}"/>
      </w:docPartPr>
      <w:docPartBody>
        <w:p w:rsidR="00000000" w:rsidRDefault="00DA5B17">
          <w:r w:rsidRPr="00495014">
            <w:t>AUG</w:t>
          </w:r>
        </w:p>
      </w:docPartBody>
    </w:docPart>
    <w:docPart>
      <w:docPartPr>
        <w:name w:val="FA4BDCF5ACA0421C8E733296E25BA924"/>
        <w:category>
          <w:name w:val="General"/>
          <w:gallery w:val="placeholder"/>
        </w:category>
        <w:types>
          <w:type w:val="bbPlcHdr"/>
        </w:types>
        <w:behaviors>
          <w:behavior w:val="content"/>
        </w:behaviors>
        <w:guid w:val="{9FE0D46B-642D-4157-BA6A-B68EEE5B1C01}"/>
      </w:docPartPr>
      <w:docPartBody>
        <w:p w:rsidR="00000000" w:rsidRDefault="00DA5B17">
          <w:r w:rsidRPr="00495014">
            <w:t>SEP</w:t>
          </w:r>
        </w:p>
      </w:docPartBody>
    </w:docPart>
    <w:docPart>
      <w:docPartPr>
        <w:name w:val="5D23C7A680704F03891DA0975A93E1ED"/>
        <w:category>
          <w:name w:val="General"/>
          <w:gallery w:val="placeholder"/>
        </w:category>
        <w:types>
          <w:type w:val="bbPlcHdr"/>
        </w:types>
        <w:behaviors>
          <w:behavior w:val="content"/>
        </w:behaviors>
        <w:guid w:val="{74262769-B2CC-40A3-944E-D017DAAB6EE5}"/>
      </w:docPartPr>
      <w:docPartBody>
        <w:p w:rsidR="00000000" w:rsidRDefault="00DA5B17">
          <w:r w:rsidRPr="00495014">
            <w:t>OCT</w:t>
          </w:r>
        </w:p>
      </w:docPartBody>
    </w:docPart>
    <w:docPart>
      <w:docPartPr>
        <w:name w:val="C208EC49BB2B4D2886E641AD72011E51"/>
        <w:category>
          <w:name w:val="General"/>
          <w:gallery w:val="placeholder"/>
        </w:category>
        <w:types>
          <w:type w:val="bbPlcHdr"/>
        </w:types>
        <w:behaviors>
          <w:behavior w:val="content"/>
        </w:behaviors>
        <w:guid w:val="{7C61657A-18E3-45B1-A83B-AA33FC5A7BB4}"/>
      </w:docPartPr>
      <w:docPartBody>
        <w:p w:rsidR="00000000" w:rsidRDefault="00DA5B17">
          <w:r w:rsidRPr="00495014">
            <w:t>NOV</w:t>
          </w:r>
        </w:p>
      </w:docPartBody>
    </w:docPart>
    <w:docPart>
      <w:docPartPr>
        <w:name w:val="8F094BCC0EAE4373B3688B611D0FD74D"/>
        <w:category>
          <w:name w:val="General"/>
          <w:gallery w:val="placeholder"/>
        </w:category>
        <w:types>
          <w:type w:val="bbPlcHdr"/>
        </w:types>
        <w:behaviors>
          <w:behavior w:val="content"/>
        </w:behaviors>
        <w:guid w:val="{D18763E2-BA92-4550-A6A3-FDA1AE46A043}"/>
      </w:docPartPr>
      <w:docPartBody>
        <w:p w:rsidR="00000000" w:rsidRDefault="00DA5B17">
          <w:r w:rsidRPr="00495014">
            <w:t>DEC</w:t>
          </w:r>
        </w:p>
      </w:docPartBody>
    </w:docPart>
    <w:docPart>
      <w:docPartPr>
        <w:name w:val="5E9EB7C81086487480F4C7333758DD56"/>
        <w:category>
          <w:name w:val="General"/>
          <w:gallery w:val="placeholder"/>
        </w:category>
        <w:types>
          <w:type w:val="bbPlcHdr"/>
        </w:types>
        <w:behaviors>
          <w:behavior w:val="content"/>
        </w:behaviors>
        <w:guid w:val="{00E5508C-A2E7-43EB-943A-B09F8B8C220A}"/>
      </w:docPartPr>
      <w:docPartBody>
        <w:p w:rsidR="00000000" w:rsidRDefault="00DA5B17">
          <w:r w:rsidRPr="00495014">
            <w:t>YTD</w:t>
          </w:r>
        </w:p>
      </w:docPartBody>
    </w:docPart>
    <w:docPart>
      <w:docPartPr>
        <w:name w:val="AD64C2354EC14387BF546B7FAA472F60"/>
        <w:category>
          <w:name w:val="General"/>
          <w:gallery w:val="placeholder"/>
        </w:category>
        <w:types>
          <w:type w:val="bbPlcHdr"/>
        </w:types>
        <w:behaviors>
          <w:behavior w:val="content"/>
        </w:behaviors>
        <w:guid w:val="{6CC620C0-67B9-42DE-89D8-E45BD1EF8AEB}"/>
      </w:docPartPr>
      <w:docPartBody>
        <w:p w:rsidR="00000000" w:rsidRDefault="00DA5B17">
          <w:r w:rsidRPr="00425C02">
            <w:t>Administrative General</w:t>
          </w:r>
        </w:p>
      </w:docPartBody>
    </w:docPart>
    <w:docPart>
      <w:docPartPr>
        <w:name w:val="940931CF80514596853E15CA963354AD"/>
        <w:category>
          <w:name w:val="General"/>
          <w:gallery w:val="placeholder"/>
        </w:category>
        <w:types>
          <w:type w:val="bbPlcHdr"/>
        </w:types>
        <w:behaviors>
          <w:behavior w:val="content"/>
        </w:behaviors>
        <w:guid w:val="{1A3262BC-A022-4343-A82E-E4BCE86E475E}"/>
      </w:docPartPr>
      <w:docPartBody>
        <w:p w:rsidR="00000000" w:rsidRDefault="00DA5B17">
          <w:r w:rsidRPr="00425C02">
            <w:t>Location/Office</w:t>
          </w:r>
        </w:p>
      </w:docPartBody>
    </w:docPart>
    <w:docPart>
      <w:docPartPr>
        <w:name w:val="F35D7A6E9CD5489BAB2B71A6CC75D660"/>
        <w:category>
          <w:name w:val="General"/>
          <w:gallery w:val="placeholder"/>
        </w:category>
        <w:types>
          <w:type w:val="bbPlcHdr"/>
        </w:types>
        <w:behaviors>
          <w:behavior w:val="content"/>
        </w:behaviors>
        <w:guid w:val="{27709DE3-443C-415F-A9FC-4270AE438037}"/>
      </w:docPartPr>
      <w:docPartBody>
        <w:p w:rsidR="00000000" w:rsidRDefault="00DA5B17">
          <w:r w:rsidRPr="00425C02">
            <w:t>Marketing</w:t>
          </w:r>
        </w:p>
      </w:docPartBody>
    </w:docPart>
    <w:docPart>
      <w:docPartPr>
        <w:name w:val="12BDBE7A987C44B6B839BA545DA412BA"/>
        <w:category>
          <w:name w:val="General"/>
          <w:gallery w:val="placeholder"/>
        </w:category>
        <w:types>
          <w:type w:val="bbPlcHdr"/>
        </w:types>
        <w:behaviors>
          <w:behavior w:val="content"/>
        </w:behaviors>
        <w:guid w:val="{B202BC7A-175D-49B3-90A5-DAA2474B647C}"/>
      </w:docPartPr>
      <w:docPartBody>
        <w:p w:rsidR="00000000" w:rsidRDefault="00DA5B17">
          <w:r w:rsidRPr="00425C02">
            <w:t>Labor</w:t>
          </w:r>
        </w:p>
      </w:docPartBody>
    </w:docPart>
    <w:docPart>
      <w:docPartPr>
        <w:name w:val="8A50FD7F6CFE4F6E89CC99CB593E0BDA"/>
        <w:category>
          <w:name w:val="General"/>
          <w:gallery w:val="placeholder"/>
        </w:category>
        <w:types>
          <w:type w:val="bbPlcHdr"/>
        </w:types>
        <w:behaviors>
          <w:behavior w:val="content"/>
        </w:behaviors>
        <w:guid w:val="{09B7D078-A9FE-44C5-B0BB-EEC77F32EE44}"/>
      </w:docPartPr>
      <w:docPartBody>
        <w:p w:rsidR="00000000" w:rsidRDefault="00DA5B17">
          <w:r w:rsidRPr="00425C02">
            <w:t>Other</w:t>
          </w:r>
        </w:p>
      </w:docPartBody>
    </w:docPart>
    <w:docPart>
      <w:docPartPr>
        <w:name w:val="5DE32D721A4E4AF6B70DCC563E9790EA"/>
        <w:category>
          <w:name w:val="General"/>
          <w:gallery w:val="placeholder"/>
        </w:category>
        <w:types>
          <w:type w:val="bbPlcHdr"/>
        </w:types>
        <w:behaviors>
          <w:behavior w:val="content"/>
        </w:behaviors>
        <w:guid w:val="{C15075B4-E788-47AF-9496-505BB93E0EA0}"/>
      </w:docPartPr>
      <w:docPartBody>
        <w:p w:rsidR="00000000" w:rsidRDefault="00DA5B17">
          <w:r w:rsidRPr="00425C02">
            <w:t>Total Expenses</w:t>
          </w:r>
        </w:p>
      </w:docPartBody>
    </w:docPart>
    <w:docPart>
      <w:docPartPr>
        <w:name w:val="DC4ABC3C1D094B50B9F9D42847B52469"/>
        <w:category>
          <w:name w:val="General"/>
          <w:gallery w:val="placeholder"/>
        </w:category>
        <w:types>
          <w:type w:val="bbPlcHdr"/>
        </w:types>
        <w:behaviors>
          <w:behavior w:val="content"/>
        </w:behaviors>
        <w:guid w:val="{E34A9D71-E804-4875-A06D-F1F2E58B48E4}"/>
      </w:docPartPr>
      <w:docPartBody>
        <w:p w:rsidR="00000000" w:rsidRDefault="00DA5B17">
          <w:r w:rsidRPr="00425C02">
            <w:t>Income Before Taxes</w:t>
          </w:r>
        </w:p>
      </w:docPartBody>
    </w:docPart>
    <w:docPart>
      <w:docPartPr>
        <w:name w:val="B5CD291B647A4914B61D2368B821A765"/>
        <w:category>
          <w:name w:val="General"/>
          <w:gallery w:val="placeholder"/>
        </w:category>
        <w:types>
          <w:type w:val="bbPlcHdr"/>
        </w:types>
        <w:behaviors>
          <w:behavior w:val="content"/>
        </w:behaviors>
        <w:guid w:val="{CDADB6F9-F141-412A-99F6-DAA637C081CD}"/>
      </w:docPartPr>
      <w:docPartBody>
        <w:p w:rsidR="00000000" w:rsidRDefault="00DA5B17">
          <w:r w:rsidRPr="00425C02">
            <w:t>Income Tax Expense</w:t>
          </w:r>
        </w:p>
      </w:docPartBody>
    </w:docPart>
    <w:docPart>
      <w:docPartPr>
        <w:name w:val="655549136EA34D99AF6D5C74956AA60D"/>
        <w:category>
          <w:name w:val="General"/>
          <w:gallery w:val="placeholder"/>
        </w:category>
        <w:types>
          <w:type w:val="bbPlcHdr"/>
        </w:types>
        <w:behaviors>
          <w:behavior w:val="content"/>
        </w:behaviors>
        <w:guid w:val="{24E73D43-67CC-4303-8277-19A0ED3E7919}"/>
      </w:docPartPr>
      <w:docPartBody>
        <w:p w:rsidR="00000000" w:rsidRDefault="00DA5B17">
          <w:r w:rsidRPr="00425C02">
            <w:t>NET INCOME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quot;&quot;Courier New&quot;&quot;,serif&quot;,serif">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ot;&quot;Courier New&quot;&quot;,serif">
    <w:altName w:val="Cambria"/>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Times New Roman (Body CS)">
    <w:altName w:val="Times New Roman"/>
    <w:charset w:val="00"/>
    <w:family w:val="roman"/>
    <w:pitch w:val="variable"/>
    <w:sig w:usb0="E0002AEF" w:usb1="C0007841"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icrosoft JhengHei">
    <w:altName w:val="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5B0"/>
    <w:multiLevelType w:val="hybridMultilevel"/>
    <w:tmpl w:val="08866F0C"/>
    <w:lvl w:ilvl="0" w:tplc="87869B7E">
      <w:start w:val="1"/>
      <w:numFmt w:val="bullet"/>
      <w:lvlText w:val=""/>
      <w:lvlJc w:val="left"/>
      <w:pPr>
        <w:ind w:left="720" w:hanging="360"/>
      </w:pPr>
      <w:rPr>
        <w:rFonts w:ascii="Symbol" w:hAnsi="Symbol" w:hint="default"/>
        <w:color w:val="44546A" w:themeColor="tex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B0354"/>
    <w:multiLevelType w:val="hybridMultilevel"/>
    <w:tmpl w:val="A1281CDC"/>
    <w:lvl w:ilvl="0" w:tplc="AEA2F03A">
      <w:start w:val="1"/>
      <w:numFmt w:val="bullet"/>
      <w:lvlText w:val=""/>
      <w:lvlJc w:val="left"/>
      <w:pPr>
        <w:ind w:left="720" w:hanging="360"/>
      </w:pPr>
      <w:rPr>
        <w:rFonts w:ascii="Symbol" w:hAnsi="Symbol" w:hint="default"/>
        <w:color w:val="A6A6A6" w:themeColor="background1" w:themeShade="A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F57AF7"/>
    <w:multiLevelType w:val="multilevel"/>
    <w:tmpl w:val="929C0FC4"/>
    <w:styleLink w:val="BullettedList"/>
    <w:lvl w:ilvl="0">
      <w:start w:val="1"/>
      <w:numFmt w:val="bullet"/>
      <w:lvlText w:val=""/>
      <w:lvlJc w:val="left"/>
      <w:pPr>
        <w:ind w:left="530" w:hanging="360"/>
      </w:pPr>
      <w:rPr>
        <w:rFonts w:ascii="Symbol" w:hAnsi="Symbol" w:hint="default"/>
        <w:color w:val="ED7D31" w:themeColor="accent2"/>
      </w:rPr>
    </w:lvl>
    <w:lvl w:ilvl="1">
      <w:start w:val="1"/>
      <w:numFmt w:val="bullet"/>
      <w:pStyle w:val="ListBullet2"/>
      <w:lvlText w:val="o"/>
      <w:lvlJc w:val="left"/>
      <w:pPr>
        <w:ind w:left="1440" w:hanging="360"/>
      </w:pPr>
      <w:rPr>
        <w:rFonts w:ascii="Courier New" w:hAnsi="Courier New" w:hint="default"/>
        <w:color w:val="ED7D31" w:themeColor="accent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A277AFC"/>
    <w:multiLevelType w:val="hybridMultilevel"/>
    <w:tmpl w:val="22A46128"/>
    <w:lvl w:ilvl="0" w:tplc="94AE65E6">
      <w:start w:val="1"/>
      <w:numFmt w:val="bullet"/>
      <w:lvlText w:val=""/>
      <w:lvlJc w:val="left"/>
      <w:pPr>
        <w:ind w:left="720" w:hanging="360"/>
      </w:pPr>
      <w:rPr>
        <w:rFonts w:ascii="Symbol" w:hAnsi="Symbol" w:hint="default"/>
        <w:color w:val="4472C4" w:themeColor="accent1"/>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9448EF"/>
    <w:multiLevelType w:val="hybridMultilevel"/>
    <w:tmpl w:val="20941740"/>
    <w:lvl w:ilvl="0" w:tplc="5F42D17E">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C6158E"/>
    <w:multiLevelType w:val="multilevel"/>
    <w:tmpl w:val="2430A412"/>
    <w:styleLink w:val="NumberedList"/>
    <w:lvl w:ilvl="0">
      <w:start w:val="1"/>
      <w:numFmt w:val="decimal"/>
      <w:lvlText w:val="%1."/>
      <w:lvlJc w:val="left"/>
      <w:pPr>
        <w:ind w:left="576" w:hanging="288"/>
      </w:pPr>
      <w:rPr>
        <w:rFonts w:hint="default"/>
      </w:rPr>
    </w:lvl>
    <w:lvl w:ilvl="1">
      <w:start w:val="1"/>
      <w:numFmt w:val="lowerLetter"/>
      <w:pStyle w:val="ListNumber2"/>
      <w:lvlText w:val="%2."/>
      <w:lvlJc w:val="left"/>
      <w:pPr>
        <w:ind w:left="1152" w:hanging="288"/>
      </w:pPr>
      <w:rPr>
        <w:rFonts w:hint="default"/>
      </w:rPr>
    </w:lvl>
    <w:lvl w:ilvl="2">
      <w:start w:val="1"/>
      <w:numFmt w:val="lowerRoman"/>
      <w:lvlText w:val="%3."/>
      <w:lvlJc w:val="right"/>
      <w:pPr>
        <w:ind w:left="1728" w:hanging="288"/>
      </w:pPr>
      <w:rPr>
        <w:rFonts w:hint="default"/>
      </w:rPr>
    </w:lvl>
    <w:lvl w:ilvl="3">
      <w:start w:val="1"/>
      <w:numFmt w:val="decimal"/>
      <w:lvlText w:val="%4."/>
      <w:lvlJc w:val="left"/>
      <w:pPr>
        <w:ind w:left="2304" w:hanging="288"/>
      </w:pPr>
      <w:rPr>
        <w:rFonts w:hint="default"/>
      </w:rPr>
    </w:lvl>
    <w:lvl w:ilvl="4">
      <w:start w:val="1"/>
      <w:numFmt w:val="lowerLetter"/>
      <w:lvlText w:val="%5."/>
      <w:lvlJc w:val="left"/>
      <w:pPr>
        <w:ind w:left="2880" w:hanging="288"/>
      </w:pPr>
      <w:rPr>
        <w:rFonts w:hint="default"/>
      </w:rPr>
    </w:lvl>
    <w:lvl w:ilvl="5">
      <w:start w:val="1"/>
      <w:numFmt w:val="lowerRoman"/>
      <w:lvlText w:val="%6."/>
      <w:lvlJc w:val="right"/>
      <w:pPr>
        <w:ind w:left="3456" w:hanging="288"/>
      </w:pPr>
      <w:rPr>
        <w:rFonts w:hint="default"/>
      </w:rPr>
    </w:lvl>
    <w:lvl w:ilvl="6">
      <w:start w:val="1"/>
      <w:numFmt w:val="decimal"/>
      <w:lvlText w:val="%7."/>
      <w:lvlJc w:val="left"/>
      <w:pPr>
        <w:ind w:left="4032" w:hanging="288"/>
      </w:pPr>
      <w:rPr>
        <w:rFonts w:hint="default"/>
      </w:rPr>
    </w:lvl>
    <w:lvl w:ilvl="7">
      <w:start w:val="1"/>
      <w:numFmt w:val="lowerLetter"/>
      <w:lvlText w:val="%8."/>
      <w:lvlJc w:val="left"/>
      <w:pPr>
        <w:ind w:left="4608" w:hanging="288"/>
      </w:pPr>
      <w:rPr>
        <w:rFonts w:hint="default"/>
      </w:rPr>
    </w:lvl>
    <w:lvl w:ilvl="8">
      <w:start w:val="1"/>
      <w:numFmt w:val="lowerRoman"/>
      <w:lvlText w:val="%9."/>
      <w:lvlJc w:val="right"/>
      <w:pPr>
        <w:ind w:left="5184" w:hanging="288"/>
      </w:pPr>
      <w:rPr>
        <w:rFonts w:hint="default"/>
      </w:rPr>
    </w:lvl>
  </w:abstractNum>
  <w:num w:numId="1" w16cid:durableId="2129467926">
    <w:abstractNumId w:val="2"/>
  </w:num>
  <w:num w:numId="2" w16cid:durableId="267011580">
    <w:abstractNumId w:val="5"/>
  </w:num>
  <w:num w:numId="3" w16cid:durableId="200018889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24377994">
    <w:abstractNumId w:val="3"/>
  </w:num>
  <w:num w:numId="5" w16cid:durableId="840899290">
    <w:abstractNumId w:val="4"/>
  </w:num>
  <w:num w:numId="6" w16cid:durableId="1162622743">
    <w:abstractNumId w:val="1"/>
  </w:num>
  <w:num w:numId="7" w16cid:durableId="2130005659">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D2B"/>
    <w:rsid w:val="000151A0"/>
    <w:rsid w:val="0033740F"/>
    <w:rsid w:val="003C228D"/>
    <w:rsid w:val="003D21A5"/>
    <w:rsid w:val="004A15FF"/>
    <w:rsid w:val="00565DE0"/>
    <w:rsid w:val="005E4C52"/>
    <w:rsid w:val="00691639"/>
    <w:rsid w:val="00697369"/>
    <w:rsid w:val="006E3D2B"/>
    <w:rsid w:val="00716B43"/>
    <w:rsid w:val="0073588A"/>
    <w:rsid w:val="00735A0D"/>
    <w:rsid w:val="00795871"/>
    <w:rsid w:val="008530BC"/>
    <w:rsid w:val="009C1F2D"/>
    <w:rsid w:val="00A43712"/>
    <w:rsid w:val="00A569AB"/>
    <w:rsid w:val="00A56FB2"/>
    <w:rsid w:val="00A93CC1"/>
    <w:rsid w:val="00CE41F6"/>
    <w:rsid w:val="00D76BF7"/>
    <w:rsid w:val="00D934D8"/>
    <w:rsid w:val="00DA5B17"/>
    <w:rsid w:val="00DF7FE7"/>
    <w:rsid w:val="00E30680"/>
    <w:rsid w:val="00EF0231"/>
    <w:rsid w:val="00F442C4"/>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2" w:unhideWhenUsed="1" w:qFormat="1"/>
    <w:lsdException w:name="List Bullet 3" w:semiHidden="1" w:unhideWhenUsed="1"/>
    <w:lsdException w:name="List Bullet 4" w:semiHidden="1" w:unhideWhenUsed="1"/>
    <w:lsdException w:name="List Bullet 5" w:semiHidden="1" w:unhideWhenUsed="1"/>
    <w:lsdException w:name="List Number 2" w:semiHidden="1" w:uiPriority="14"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ullettedList">
    <w:name w:val="BullettedList"/>
    <w:uiPriority w:val="99"/>
    <w:pPr>
      <w:numPr>
        <w:numId w:val="1"/>
      </w:numPr>
    </w:pPr>
  </w:style>
  <w:style w:type="paragraph" w:styleId="ListBullet2">
    <w:name w:val="List Bullet 2"/>
    <w:basedOn w:val="Normal"/>
    <w:uiPriority w:val="12"/>
    <w:qFormat/>
    <w:pPr>
      <w:numPr>
        <w:ilvl w:val="1"/>
        <w:numId w:val="1"/>
      </w:numPr>
      <w:spacing w:after="200" w:line="264" w:lineRule="auto"/>
    </w:pPr>
    <w:rPr>
      <w:rFonts w:eastAsiaTheme="minorHAnsi" w:cs="Times New Roman (Body CS)"/>
      <w:color w:val="000000" w:themeColor="text1"/>
      <w:lang w:val="en-US" w:eastAsia="en-US"/>
    </w:rPr>
  </w:style>
  <w:style w:type="numbering" w:customStyle="1" w:styleId="NumberedList">
    <w:name w:val="NumberedList"/>
    <w:uiPriority w:val="99"/>
    <w:pPr>
      <w:numPr>
        <w:numId w:val="2"/>
      </w:numPr>
    </w:pPr>
  </w:style>
  <w:style w:type="paragraph" w:styleId="ListNumber2">
    <w:name w:val="List Number 2"/>
    <w:basedOn w:val="Normal"/>
    <w:uiPriority w:val="14"/>
    <w:unhideWhenUsed/>
    <w:qFormat/>
    <w:pPr>
      <w:numPr>
        <w:ilvl w:val="1"/>
        <w:numId w:val="3"/>
      </w:numPr>
      <w:spacing w:after="200" w:line="264" w:lineRule="auto"/>
    </w:pPr>
    <w:rPr>
      <w:rFonts w:eastAsiaTheme="minorHAnsi" w:cs="Times New Roman (Body CS)"/>
      <w:color w:val="000000" w:themeColor="text1"/>
      <w:lang w:val="en-US" w:eastAsia="en-US"/>
    </w:rPr>
  </w:style>
  <w:style w:type="character" w:styleId="Strong">
    <w:name w:val="Strong"/>
    <w:basedOn w:val="DefaultParagraphFont"/>
    <w:uiPriority w:val="22"/>
    <w:qFormat/>
    <w:rPr>
      <w:b/>
      <w:bCs/>
      <w:color w:val="4472C4" w:themeColor="accent1"/>
    </w:rPr>
  </w:style>
  <w:style w:type="paragraph" w:customStyle="1" w:styleId="1CC2127DA3E948C59F068D777A7C8591">
    <w:name w:val="1CC2127DA3E948C59F068D777A7C8591"/>
  </w:style>
  <w:style w:type="paragraph" w:customStyle="1" w:styleId="5C5B4D0816D14C049DB3B6DE28AADEEF">
    <w:name w:val="5C5B4D0816D14C049DB3B6DE28AADEEF"/>
  </w:style>
  <w:style w:type="paragraph" w:customStyle="1" w:styleId="8D195738977443FA83D60B3DFB887455">
    <w:name w:val="8D195738977443FA83D60B3DFB887455"/>
  </w:style>
  <w:style w:type="paragraph" w:customStyle="1" w:styleId="17CCC3143BA846CFB134864BA6B6642E">
    <w:name w:val="17CCC3143BA846CFB134864BA6B6642E"/>
  </w:style>
  <w:style w:type="paragraph" w:customStyle="1" w:styleId="5C7639E62222435B9CD11FA6A3231650">
    <w:name w:val="5C7639E62222435B9CD11FA6A3231650"/>
  </w:style>
  <w:style w:type="paragraph" w:customStyle="1" w:styleId="D143F57819BD4CAAB17B9A076CD98FEE">
    <w:name w:val="D143F57819BD4CAAB17B9A076CD98FEE"/>
  </w:style>
  <w:style w:type="paragraph" w:customStyle="1" w:styleId="078D5CF3618E410BB409A9BD4C0F97C1">
    <w:name w:val="078D5CF3618E410BB409A9BD4C0F97C1"/>
  </w:style>
  <w:style w:type="paragraph" w:customStyle="1" w:styleId="99AA2EF796E246EBA3D475ADE7FAEA4A">
    <w:name w:val="99AA2EF796E246EBA3D475ADE7FAEA4A"/>
  </w:style>
  <w:style w:type="paragraph" w:customStyle="1" w:styleId="60C57826BEE241F0B0AC351012EBA0CC">
    <w:name w:val="60C57826BEE241F0B0AC351012EBA0CC"/>
  </w:style>
  <w:style w:type="paragraph" w:customStyle="1" w:styleId="51E57E09103B417F839D6404F0CD9B79">
    <w:name w:val="51E57E09103B417F839D6404F0CD9B79"/>
  </w:style>
  <w:style w:type="paragraph" w:customStyle="1" w:styleId="AEB8409539B443C99BE3FACB5A9169D4">
    <w:name w:val="AEB8409539B443C99BE3FACB5A9169D4"/>
  </w:style>
  <w:style w:type="paragraph" w:customStyle="1" w:styleId="D24F4E9017B3406EA3352F36C833B8DA">
    <w:name w:val="D24F4E9017B3406EA3352F36C833B8DA"/>
  </w:style>
  <w:style w:type="paragraph" w:customStyle="1" w:styleId="0E4FFEF4196A4DBEA75D89ED7A2A84BE">
    <w:name w:val="0E4FFEF4196A4DBEA75D89ED7A2A84BE"/>
  </w:style>
  <w:style w:type="paragraph" w:customStyle="1" w:styleId="0EDA960114464275A53F59403897EEC7">
    <w:name w:val="0EDA960114464275A53F59403897EEC7"/>
  </w:style>
  <w:style w:type="paragraph" w:customStyle="1" w:styleId="544C7E8155024261AF9B3900FB8A5222">
    <w:name w:val="544C7E8155024261AF9B3900FB8A5222"/>
  </w:style>
  <w:style w:type="paragraph" w:customStyle="1" w:styleId="05F9EAA3DF734F34867C214D667BD880">
    <w:name w:val="05F9EAA3DF734F34867C214D667BD880"/>
  </w:style>
  <w:style w:type="paragraph" w:customStyle="1" w:styleId="F371F88FDCA645259FEE198D9DFCB5A4">
    <w:name w:val="F371F88FDCA645259FEE198D9DFCB5A4"/>
  </w:style>
  <w:style w:type="paragraph" w:customStyle="1" w:styleId="59CEA8FB5B824C8ABC0616D5245C9432">
    <w:name w:val="59CEA8FB5B824C8ABC0616D5245C9432"/>
  </w:style>
  <w:style w:type="paragraph" w:customStyle="1" w:styleId="55F24F07D61A46B895DDBFFF42693178">
    <w:name w:val="55F24F07D61A46B895DDBFFF42693178"/>
  </w:style>
  <w:style w:type="paragraph" w:customStyle="1" w:styleId="74C2569BE1674AB191FCC30E889A8795">
    <w:name w:val="74C2569BE1674AB191FCC30E889A8795"/>
  </w:style>
  <w:style w:type="paragraph" w:customStyle="1" w:styleId="B891C7AA9859400CBBAD9EA81CD2DB19">
    <w:name w:val="B891C7AA9859400CBBAD9EA81CD2DB19"/>
  </w:style>
  <w:style w:type="paragraph" w:customStyle="1" w:styleId="CED56E1BE2644D3E8748BBA338A763B8">
    <w:name w:val="CED56E1BE2644D3E8748BBA338A763B8"/>
  </w:style>
  <w:style w:type="paragraph" w:customStyle="1" w:styleId="8E8D09F6EA0E417FA198DCDFCEFF13EB">
    <w:name w:val="8E8D09F6EA0E417FA198DCDFCEFF13EB"/>
  </w:style>
  <w:style w:type="paragraph" w:customStyle="1" w:styleId="FB6DC8546D1146FCB8491D841160E62F">
    <w:name w:val="FB6DC8546D1146FCB8491D841160E62F"/>
  </w:style>
  <w:style w:type="paragraph" w:customStyle="1" w:styleId="88DAADFF8C3B4267906889272AE68C76">
    <w:name w:val="88DAADFF8C3B4267906889272AE68C76"/>
  </w:style>
  <w:style w:type="paragraph" w:customStyle="1" w:styleId="F71F4765E9D046988B863C0214FEFF23">
    <w:name w:val="F71F4765E9D046988B863C0214FEFF23"/>
  </w:style>
  <w:style w:type="paragraph" w:customStyle="1" w:styleId="C89BE7DC30B347CC844A2395497EFE92">
    <w:name w:val="C89BE7DC30B347CC844A2395497EFE92"/>
  </w:style>
  <w:style w:type="paragraph" w:customStyle="1" w:styleId="EE5B258BA4D149FF8EB157B3A9E05ACD">
    <w:name w:val="EE5B258BA4D149FF8EB157B3A9E05ACD"/>
  </w:style>
  <w:style w:type="paragraph" w:customStyle="1" w:styleId="007AA9ADFDA14A188AE76C2C1F6BBAF7">
    <w:name w:val="007AA9ADFDA14A188AE76C2C1F6BBAF7"/>
  </w:style>
  <w:style w:type="paragraph" w:customStyle="1" w:styleId="F768747E54024DDFABC089F2D419B1CA">
    <w:name w:val="F768747E54024DDFABC089F2D419B1CA"/>
  </w:style>
  <w:style w:type="paragraph" w:customStyle="1" w:styleId="583B786662DC4D47A719A5CA264C6FBF">
    <w:name w:val="583B786662DC4D47A719A5CA264C6FBF"/>
  </w:style>
  <w:style w:type="paragraph" w:customStyle="1" w:styleId="3D2B86DC3B054D2CBD11F599D65D70F7">
    <w:name w:val="3D2B86DC3B054D2CBD11F599D65D70F7"/>
  </w:style>
  <w:style w:type="paragraph" w:customStyle="1" w:styleId="E8023D03EBFC42E4A74AC513EE25C8AD">
    <w:name w:val="E8023D03EBFC42E4A74AC513EE25C8AD"/>
  </w:style>
  <w:style w:type="paragraph" w:customStyle="1" w:styleId="BC9D1CAAC0674A908AD26F7795708E37">
    <w:name w:val="BC9D1CAAC0674A908AD26F7795708E37"/>
  </w:style>
  <w:style w:type="paragraph" w:customStyle="1" w:styleId="AE4B186516CF4C28BC44EBBDD53576E4">
    <w:name w:val="AE4B186516CF4C28BC44EBBDD53576E4"/>
  </w:style>
  <w:style w:type="paragraph" w:customStyle="1" w:styleId="29B08D8A08CB42AA96ADCD92D8CC57F5">
    <w:name w:val="29B08D8A08CB42AA96ADCD92D8CC57F5"/>
  </w:style>
  <w:style w:type="paragraph" w:customStyle="1" w:styleId="BF283E70341E4BEA8F7B98A6168127BB">
    <w:name w:val="BF283E70341E4BEA8F7B98A6168127BB"/>
  </w:style>
  <w:style w:type="paragraph" w:customStyle="1" w:styleId="18F69B29D17443DD9059192D2A367C2E">
    <w:name w:val="18F69B29D17443DD9059192D2A367C2E"/>
  </w:style>
  <w:style w:type="paragraph" w:customStyle="1" w:styleId="01DC2389A27443BB9440CF523F4E8D10">
    <w:name w:val="01DC2389A27443BB9440CF523F4E8D10"/>
  </w:style>
  <w:style w:type="paragraph" w:customStyle="1" w:styleId="51F5B58DC32E47BFAA7EDD8F629857FB">
    <w:name w:val="51F5B58DC32E47BFAA7EDD8F629857FB"/>
  </w:style>
  <w:style w:type="paragraph" w:customStyle="1" w:styleId="07C375FBC4324E418EE4AF121B9BAD65">
    <w:name w:val="07C375FBC4324E418EE4AF121B9BAD65"/>
  </w:style>
  <w:style w:type="paragraph" w:customStyle="1" w:styleId="7582F7849E5D4DE89F35A61C70C72F4C">
    <w:name w:val="7582F7849E5D4DE89F35A61C70C72F4C"/>
  </w:style>
  <w:style w:type="paragraph" w:customStyle="1" w:styleId="10FCD504379546F8894679AF80CEB265">
    <w:name w:val="10FCD504379546F8894679AF80CEB265"/>
  </w:style>
  <w:style w:type="paragraph" w:customStyle="1" w:styleId="8D3C542552F84EE9ACDEA189AA8568EA">
    <w:name w:val="8D3C542552F84EE9ACDEA189AA8568EA"/>
  </w:style>
  <w:style w:type="paragraph" w:customStyle="1" w:styleId="1105261D42AD477DAF4250818F9535D9">
    <w:name w:val="1105261D42AD477DAF4250818F9535D9"/>
  </w:style>
  <w:style w:type="paragraph" w:customStyle="1" w:styleId="F632C53CBE1749E4AFBEB282219ECEEA">
    <w:name w:val="F632C53CBE1749E4AFBEB282219ECEEA"/>
  </w:style>
  <w:style w:type="paragraph" w:customStyle="1" w:styleId="7D0D36AE944448909F627572F41EFCB1">
    <w:name w:val="7D0D36AE944448909F627572F41EFCB1"/>
  </w:style>
  <w:style w:type="paragraph" w:customStyle="1" w:styleId="A4D391668CBF4553AB28D75AB44FB01B">
    <w:name w:val="A4D391668CBF4553AB28D75AB44FB01B"/>
  </w:style>
  <w:style w:type="paragraph" w:customStyle="1" w:styleId="0E2600E86DB245AA9077A1789E1CA655">
    <w:name w:val="0E2600E86DB245AA9077A1789E1CA655"/>
  </w:style>
  <w:style w:type="paragraph" w:customStyle="1" w:styleId="D092F2AB195B41E1AB4EFCB747D753BB">
    <w:name w:val="D092F2AB195B41E1AB4EFCB747D753BB"/>
  </w:style>
  <w:style w:type="paragraph" w:customStyle="1" w:styleId="2DFFE62B51A84A6D90A41BDC488E06E0">
    <w:name w:val="2DFFE62B51A84A6D90A41BDC488E06E0"/>
  </w:style>
  <w:style w:type="paragraph" w:customStyle="1" w:styleId="80EA8D9C0B554368BA5674EB7FEC35DE">
    <w:name w:val="80EA8D9C0B554368BA5674EB7FEC35DE"/>
  </w:style>
  <w:style w:type="paragraph" w:customStyle="1" w:styleId="20FA37B7CA224F6C93A0B6B65519262E">
    <w:name w:val="20FA37B7CA224F6C93A0B6B65519262E"/>
  </w:style>
  <w:style w:type="paragraph" w:customStyle="1" w:styleId="F8630BC03D34404EA1E46BDC436363C2">
    <w:name w:val="F8630BC03D34404EA1E46BDC436363C2"/>
  </w:style>
  <w:style w:type="paragraph" w:customStyle="1" w:styleId="5459FD00EC9348ADB923BD46B8CF0367">
    <w:name w:val="5459FD00EC9348ADB923BD46B8CF0367"/>
  </w:style>
  <w:style w:type="paragraph" w:customStyle="1" w:styleId="FB3F52EBFA8245ED8AD440FFBA8A37A8">
    <w:name w:val="FB3F52EBFA8245ED8AD440FFBA8A37A8"/>
  </w:style>
  <w:style w:type="paragraph" w:customStyle="1" w:styleId="62761E93CE5B44CAB721C9C7EC85FC9C">
    <w:name w:val="62761E93CE5B44CAB721C9C7EC85FC9C"/>
  </w:style>
  <w:style w:type="paragraph" w:customStyle="1" w:styleId="FCCD5F59E8B847F5A9634E7C6A687C4A">
    <w:name w:val="FCCD5F59E8B847F5A9634E7C6A687C4A"/>
  </w:style>
  <w:style w:type="paragraph" w:customStyle="1" w:styleId="F647E12BE7174B37ABA1B051257FBF12">
    <w:name w:val="F647E12BE7174B37ABA1B051257FBF12"/>
  </w:style>
  <w:style w:type="paragraph" w:customStyle="1" w:styleId="32B0583293404BCE85420BD16A8E63E6">
    <w:name w:val="32B0583293404BCE85420BD16A8E63E6"/>
  </w:style>
  <w:style w:type="paragraph" w:customStyle="1" w:styleId="085D4EB01B684E53BBEBE7378A1EB441">
    <w:name w:val="085D4EB01B684E53BBEBE7378A1EB441"/>
  </w:style>
  <w:style w:type="paragraph" w:customStyle="1" w:styleId="37F45BF1802F428A9432D230F8C16870">
    <w:name w:val="37F45BF1802F428A9432D230F8C16870"/>
  </w:style>
  <w:style w:type="paragraph" w:customStyle="1" w:styleId="3DA7D934C8234FD381B1C99A0591E3FE">
    <w:name w:val="3DA7D934C8234FD381B1C99A0591E3FE"/>
  </w:style>
  <w:style w:type="paragraph" w:customStyle="1" w:styleId="2B9CF73690C54D88AF360A712CE21943">
    <w:name w:val="2B9CF73690C54D88AF360A712CE21943"/>
  </w:style>
  <w:style w:type="paragraph" w:customStyle="1" w:styleId="3FE98A5DB2BC45A2A64A2D5FEA338D02">
    <w:name w:val="3FE98A5DB2BC45A2A64A2D5FEA338D02"/>
  </w:style>
  <w:style w:type="paragraph" w:customStyle="1" w:styleId="970CA8357C684EB08B901286E8E1D0B5">
    <w:name w:val="970CA8357C684EB08B901286E8E1D0B5"/>
  </w:style>
  <w:style w:type="paragraph" w:customStyle="1" w:styleId="2754046FC6604DC783721D3835930FD5">
    <w:name w:val="2754046FC6604DC783721D3835930FD5"/>
  </w:style>
  <w:style w:type="paragraph" w:customStyle="1" w:styleId="5FA137DA668444AF88E54D5F00DCC112">
    <w:name w:val="5FA137DA668444AF88E54D5F00DCC112"/>
  </w:style>
  <w:style w:type="paragraph" w:customStyle="1" w:styleId="827CD925F40047A5B7D47E0FA2786EAC">
    <w:name w:val="827CD925F40047A5B7D47E0FA2786EAC"/>
  </w:style>
  <w:style w:type="paragraph" w:customStyle="1" w:styleId="7971D65EB2B84924838B13F20A5DEB68">
    <w:name w:val="7971D65EB2B84924838B13F20A5DEB68"/>
  </w:style>
  <w:style w:type="paragraph" w:customStyle="1" w:styleId="DB424661EFCE48499ED8BEDEA60670CB">
    <w:name w:val="DB424661EFCE48499ED8BEDEA60670CB"/>
  </w:style>
  <w:style w:type="paragraph" w:customStyle="1" w:styleId="9DD7CF655E3C48E7B17EB48991FA6EB1">
    <w:name w:val="9DD7CF655E3C48E7B17EB48991FA6EB1"/>
  </w:style>
  <w:style w:type="paragraph" w:customStyle="1" w:styleId="3B9F403561604C1E9A8F3AF8CB46473E">
    <w:name w:val="3B9F403561604C1E9A8F3AF8CB46473E"/>
  </w:style>
  <w:style w:type="paragraph" w:customStyle="1" w:styleId="CA3045E00BE34935A88A0653E21C5677">
    <w:name w:val="CA3045E00BE34935A88A0653E21C5677"/>
  </w:style>
  <w:style w:type="paragraph" w:customStyle="1" w:styleId="DE1D6496E6F34DA486606DD92C72C4E7">
    <w:name w:val="DE1D6496E6F34DA486606DD92C72C4E7"/>
  </w:style>
  <w:style w:type="paragraph" w:customStyle="1" w:styleId="8AA93567498447A38F8DF70337EB9EAA">
    <w:name w:val="8AA93567498447A38F8DF70337EB9EAA"/>
  </w:style>
  <w:style w:type="paragraph" w:customStyle="1" w:styleId="CEB8421531E741068BE0F011F8534CA7">
    <w:name w:val="CEB8421531E741068BE0F011F8534CA7"/>
  </w:style>
  <w:style w:type="paragraph" w:customStyle="1" w:styleId="767EA0184C88442FB4C9A980AB5894AC">
    <w:name w:val="767EA0184C88442FB4C9A980AB5894AC"/>
  </w:style>
  <w:style w:type="paragraph" w:customStyle="1" w:styleId="55AE4B61D3E44434A188A142C78FA0D8">
    <w:name w:val="55AE4B61D3E44434A188A142C78FA0D8"/>
  </w:style>
  <w:style w:type="paragraph" w:customStyle="1" w:styleId="26FDF9D1EC4A4602820F943C535BB254">
    <w:name w:val="26FDF9D1EC4A4602820F943C535BB254"/>
  </w:style>
  <w:style w:type="paragraph" w:customStyle="1" w:styleId="0ABE2ABBAD6A42B3B8711834945AA7F9">
    <w:name w:val="0ABE2ABBAD6A42B3B8711834945AA7F9"/>
  </w:style>
  <w:style w:type="paragraph" w:customStyle="1" w:styleId="0C2162BC8C3F42CBAD5ED9BD3B75A72F">
    <w:name w:val="0C2162BC8C3F42CBAD5ED9BD3B75A72F"/>
  </w:style>
  <w:style w:type="paragraph" w:customStyle="1" w:styleId="C39526538F0E46FAB4F93742FB107A9F">
    <w:name w:val="C39526538F0E46FAB4F93742FB107A9F"/>
  </w:style>
  <w:style w:type="paragraph" w:customStyle="1" w:styleId="60DFA1A08B214C6A96659C699B87387A">
    <w:name w:val="60DFA1A08B214C6A96659C699B87387A"/>
  </w:style>
  <w:style w:type="paragraph" w:customStyle="1" w:styleId="B37380ED5999413480EB0DD88DBAB61C">
    <w:name w:val="B37380ED5999413480EB0DD88DBAB61C"/>
  </w:style>
  <w:style w:type="paragraph" w:customStyle="1" w:styleId="31DA69BB4F28421EB0BE74C54B6E249E">
    <w:name w:val="31DA69BB4F28421EB0BE74C54B6E249E"/>
  </w:style>
  <w:style w:type="paragraph" w:customStyle="1" w:styleId="63636E2F62254A77ACCD24DB81444B2A">
    <w:name w:val="63636E2F62254A77ACCD24DB81444B2A"/>
  </w:style>
  <w:style w:type="paragraph" w:customStyle="1" w:styleId="AC356B8A392E4F6688671C376CE3DB9C">
    <w:name w:val="AC356B8A392E4F6688671C376CE3DB9C"/>
  </w:style>
  <w:style w:type="paragraph" w:customStyle="1" w:styleId="DADA84AA46624BE38BB98D66D4691059">
    <w:name w:val="DADA84AA46624BE38BB98D66D4691059"/>
  </w:style>
  <w:style w:type="paragraph" w:customStyle="1" w:styleId="578C1B42D83D4A83BC89116C15FA68B4">
    <w:name w:val="578C1B42D83D4A83BC89116C15FA68B4"/>
  </w:style>
  <w:style w:type="paragraph" w:customStyle="1" w:styleId="B61779D5B97F4A1E9306925389B73B17">
    <w:name w:val="B61779D5B97F4A1E9306925389B73B17"/>
  </w:style>
  <w:style w:type="paragraph" w:customStyle="1" w:styleId="E935D1F5411A480C88E6BC6A3B587EE8">
    <w:name w:val="E935D1F5411A480C88E6BC6A3B587EE8"/>
  </w:style>
  <w:style w:type="paragraph" w:customStyle="1" w:styleId="EC6866FC62814D3A88D1F09D555747E2">
    <w:name w:val="EC6866FC62814D3A88D1F09D555747E2"/>
  </w:style>
  <w:style w:type="paragraph" w:customStyle="1" w:styleId="37EFB725456E4C42B32AB2304139904E">
    <w:name w:val="37EFB725456E4C42B32AB2304139904E"/>
  </w:style>
  <w:style w:type="paragraph" w:customStyle="1" w:styleId="F56E565DC7C44FEF87642CC40CAEE5E7">
    <w:name w:val="F56E565DC7C44FEF87642CC40CAEE5E7"/>
  </w:style>
  <w:style w:type="paragraph" w:customStyle="1" w:styleId="03755DD9D7334F6C92D8E7E791D89AB9">
    <w:name w:val="03755DD9D7334F6C92D8E7E791D89AB9"/>
  </w:style>
  <w:style w:type="paragraph" w:customStyle="1" w:styleId="5AA01662BD9C4088A948D5C3A32C56A7">
    <w:name w:val="5AA01662BD9C4088A948D5C3A32C56A7"/>
  </w:style>
  <w:style w:type="paragraph" w:customStyle="1" w:styleId="28ADBE08DE024E108061567C242A0EFA">
    <w:name w:val="28ADBE08DE024E108061567C242A0EFA"/>
  </w:style>
  <w:style w:type="paragraph" w:customStyle="1" w:styleId="9CE8711357E54155AEDC0E451A2788C9">
    <w:name w:val="9CE8711357E54155AEDC0E451A2788C9"/>
  </w:style>
  <w:style w:type="paragraph" w:customStyle="1" w:styleId="0BCD84D40F4F417B8C7BF032680EE894">
    <w:name w:val="0BCD84D40F4F417B8C7BF032680EE894"/>
  </w:style>
  <w:style w:type="paragraph" w:customStyle="1" w:styleId="88888848B6DF4E64AACE40F5CC03B1A8">
    <w:name w:val="88888848B6DF4E64AACE40F5CC03B1A8"/>
  </w:style>
  <w:style w:type="paragraph" w:customStyle="1" w:styleId="E7B5D4AB885648169B9820B5BDF659F6">
    <w:name w:val="E7B5D4AB885648169B9820B5BDF659F6"/>
  </w:style>
  <w:style w:type="paragraph" w:customStyle="1" w:styleId="2F2CC9937CBB44FF805CDBA6B9BE9929">
    <w:name w:val="2F2CC9937CBB44FF805CDBA6B9BE9929"/>
  </w:style>
  <w:style w:type="paragraph" w:customStyle="1" w:styleId="1DA7FB840E8A4759A80438BFF5E2AA2B">
    <w:name w:val="1DA7FB840E8A4759A80438BFF5E2AA2B"/>
  </w:style>
  <w:style w:type="paragraph" w:customStyle="1" w:styleId="D6CAC1B20AB5482F977588A96EBC2EA2">
    <w:name w:val="D6CAC1B20AB5482F977588A96EBC2EA2"/>
  </w:style>
  <w:style w:type="paragraph" w:customStyle="1" w:styleId="E3259744FB0C49D1A45885E3031D9809">
    <w:name w:val="E3259744FB0C49D1A45885E3031D9809"/>
  </w:style>
  <w:style w:type="paragraph" w:customStyle="1" w:styleId="166D7032855A4512B12A9D3B18C8B3C7">
    <w:name w:val="166D7032855A4512B12A9D3B18C8B3C7"/>
  </w:style>
  <w:style w:type="paragraph" w:customStyle="1" w:styleId="4EA5AB40ECCC4C709E955ACE5416C0D5">
    <w:name w:val="4EA5AB40ECCC4C709E955ACE5416C0D5"/>
  </w:style>
  <w:style w:type="paragraph" w:customStyle="1" w:styleId="A3F0B137FCC44F8A954329DD829EEF03">
    <w:name w:val="A3F0B137FCC44F8A954329DD829EEF03"/>
  </w:style>
  <w:style w:type="paragraph" w:customStyle="1" w:styleId="BE7F8468A97C40A9B4CEF4356FE30062">
    <w:name w:val="BE7F8468A97C40A9B4CEF4356FE30062"/>
  </w:style>
  <w:style w:type="paragraph" w:customStyle="1" w:styleId="76657BDF9E7D4CF5B8AF82A1F653390F">
    <w:name w:val="76657BDF9E7D4CF5B8AF82A1F653390F"/>
  </w:style>
  <w:style w:type="paragraph" w:customStyle="1" w:styleId="0499BCDE1A6940689910F522128288A5">
    <w:name w:val="0499BCDE1A6940689910F522128288A5"/>
  </w:style>
  <w:style w:type="paragraph" w:customStyle="1" w:styleId="4993276935AE496096F6F6A0A25D59D0">
    <w:name w:val="4993276935AE496096F6F6A0A25D59D0"/>
  </w:style>
  <w:style w:type="paragraph" w:customStyle="1" w:styleId="9319317E399941ABB9EF3FEAEA30CC23">
    <w:name w:val="9319317E399941ABB9EF3FEAEA30CC23"/>
  </w:style>
  <w:style w:type="paragraph" w:customStyle="1" w:styleId="A1D6F39BB66E408697EC5396902757C1">
    <w:name w:val="A1D6F39BB66E408697EC5396902757C1"/>
  </w:style>
  <w:style w:type="paragraph" w:customStyle="1" w:styleId="BFF8C038520B49B396CF4D220D9A9073">
    <w:name w:val="BFF8C038520B49B396CF4D220D9A9073"/>
  </w:style>
  <w:style w:type="paragraph" w:customStyle="1" w:styleId="D5469FC4604F4F53BD35988A43AEB057">
    <w:name w:val="D5469FC4604F4F53BD35988A43AEB057"/>
  </w:style>
  <w:style w:type="paragraph" w:customStyle="1" w:styleId="C9D694C65B2640DE86BB109EC435126E">
    <w:name w:val="C9D694C65B2640DE86BB109EC435126E"/>
  </w:style>
  <w:style w:type="paragraph" w:customStyle="1" w:styleId="44D9E2D3A90A44ADA2965F9B79B61A84">
    <w:name w:val="44D9E2D3A90A44ADA2965F9B79B61A84"/>
  </w:style>
  <w:style w:type="paragraph" w:customStyle="1" w:styleId="91B8C32F4457474E95EB595A0EFE7C9E">
    <w:name w:val="91B8C32F4457474E95EB595A0EFE7C9E"/>
  </w:style>
  <w:style w:type="paragraph" w:customStyle="1" w:styleId="C67FC7D332714DD98BF87157B13C05B5">
    <w:name w:val="C67FC7D332714DD98BF87157B13C05B5"/>
  </w:style>
  <w:style w:type="paragraph" w:customStyle="1" w:styleId="07905EF674A24AC7B01DDFDDB0BA3628">
    <w:name w:val="07905EF674A24AC7B01DDFDDB0BA3628"/>
  </w:style>
  <w:style w:type="paragraph" w:customStyle="1" w:styleId="11193718408B41819A20700BB6355DF0">
    <w:name w:val="11193718408B41819A20700BB6355DF0"/>
  </w:style>
  <w:style w:type="paragraph" w:customStyle="1" w:styleId="268DC458E53A4AE5AD3812F9029B05D2">
    <w:name w:val="268DC458E53A4AE5AD3812F9029B05D2"/>
  </w:style>
  <w:style w:type="paragraph" w:customStyle="1" w:styleId="B231E74E500C41BA916E6EC17FC1FD0C">
    <w:name w:val="B231E74E500C41BA916E6EC17FC1FD0C"/>
  </w:style>
  <w:style w:type="paragraph" w:customStyle="1" w:styleId="EB1BD16425E347948E69C6E5A90EBC60">
    <w:name w:val="EB1BD16425E347948E69C6E5A90EBC60"/>
  </w:style>
  <w:style w:type="paragraph" w:customStyle="1" w:styleId="7897499B22824409BAE42DD1F514AEA5">
    <w:name w:val="7897499B22824409BAE42DD1F514AEA5"/>
  </w:style>
  <w:style w:type="paragraph" w:customStyle="1" w:styleId="DD831EE7051E441CACB0AC360EF594B7">
    <w:name w:val="DD831EE7051E441CACB0AC360EF594B7"/>
  </w:style>
  <w:style w:type="paragraph" w:customStyle="1" w:styleId="5973DF36ED1E4571BEF0F11AE003230C">
    <w:name w:val="5973DF36ED1E4571BEF0F11AE003230C"/>
  </w:style>
  <w:style w:type="paragraph" w:customStyle="1" w:styleId="667E4B1B5DC9428495682168BCAC4081">
    <w:name w:val="667E4B1B5DC9428495682168BCAC4081"/>
  </w:style>
  <w:style w:type="paragraph" w:customStyle="1" w:styleId="2CB1C66BE00540E3BFF18839A5718392">
    <w:name w:val="2CB1C66BE00540E3BFF18839A5718392"/>
  </w:style>
  <w:style w:type="paragraph" w:customStyle="1" w:styleId="AA0C988BE84D40DDB9021AE1CFA5D97A">
    <w:name w:val="AA0C988BE84D40DDB9021AE1CFA5D97A"/>
  </w:style>
  <w:style w:type="paragraph" w:customStyle="1" w:styleId="9FC4A79B8F1041AABCB5A824B078043E">
    <w:name w:val="9FC4A79B8F1041AABCB5A824B078043E"/>
  </w:style>
  <w:style w:type="paragraph" w:customStyle="1" w:styleId="0F65AA3B9CF74B608564804EDDC5BDA4">
    <w:name w:val="0F65AA3B9CF74B608564804EDDC5BDA4"/>
  </w:style>
  <w:style w:type="paragraph" w:customStyle="1" w:styleId="9F1E27A8A2E7487DBA3DE14A849DFBA4">
    <w:name w:val="9F1E27A8A2E7487DBA3DE14A849DFBA4"/>
  </w:style>
  <w:style w:type="paragraph" w:customStyle="1" w:styleId="FC78D3EC16F549D8A4F4E6C0606AC925">
    <w:name w:val="FC78D3EC16F549D8A4F4E6C0606AC925"/>
  </w:style>
  <w:style w:type="paragraph" w:customStyle="1" w:styleId="EA3AABC0D6FF4BA6A186F8D8CC9C2FC7">
    <w:name w:val="EA3AABC0D6FF4BA6A186F8D8CC9C2FC7"/>
  </w:style>
  <w:style w:type="paragraph" w:customStyle="1" w:styleId="769942F590F14230A15E10F8F69FDB95">
    <w:name w:val="769942F590F14230A15E10F8F69FDB95"/>
  </w:style>
  <w:style w:type="paragraph" w:customStyle="1" w:styleId="95FDDA346698406B88EC9DE7CCB05CD8">
    <w:name w:val="95FDDA346698406B88EC9DE7CCB05CD8"/>
  </w:style>
  <w:style w:type="paragraph" w:customStyle="1" w:styleId="D61BB37AAA3840E09012C41CCA431B1B">
    <w:name w:val="D61BB37AAA3840E09012C41CCA431B1B"/>
  </w:style>
  <w:style w:type="paragraph" w:customStyle="1" w:styleId="C3D4BD96FB4647BE870B3EEB3D76FD46">
    <w:name w:val="C3D4BD96FB4647BE870B3EEB3D76FD46"/>
  </w:style>
  <w:style w:type="paragraph" w:customStyle="1" w:styleId="6EC9336EA8354C4FB088E3A8757A152E">
    <w:name w:val="6EC9336EA8354C4FB088E3A8757A152E"/>
  </w:style>
  <w:style w:type="paragraph" w:customStyle="1" w:styleId="1F83616EDC904E3BBB6CCEB7B1AD7AC4">
    <w:name w:val="1F83616EDC904E3BBB6CCEB7B1AD7AC4"/>
  </w:style>
  <w:style w:type="paragraph" w:customStyle="1" w:styleId="E7E66AB30CD14C49954A9BCCD941B26C">
    <w:name w:val="E7E66AB30CD14C49954A9BCCD941B26C"/>
  </w:style>
  <w:style w:type="paragraph" w:customStyle="1" w:styleId="E944A07D9AB74458AA74F1843AF43C26">
    <w:name w:val="E944A07D9AB74458AA74F1843AF43C26"/>
  </w:style>
  <w:style w:type="paragraph" w:customStyle="1" w:styleId="0FE827BA5C6D4F1485405D46533252D4">
    <w:name w:val="0FE827BA5C6D4F1485405D46533252D4"/>
  </w:style>
  <w:style w:type="paragraph" w:customStyle="1" w:styleId="0B281F768B0A453593FFADA5848A856E">
    <w:name w:val="0B281F768B0A453593FFADA5848A856E"/>
  </w:style>
  <w:style w:type="paragraph" w:customStyle="1" w:styleId="6CFE5DF490BF47FF9889DAC743307935">
    <w:name w:val="6CFE5DF490BF47FF9889DAC743307935"/>
  </w:style>
  <w:style w:type="paragraph" w:customStyle="1" w:styleId="008E3E9805B1403A88F66922F380FF30">
    <w:name w:val="008E3E9805B1403A88F66922F380FF30"/>
  </w:style>
  <w:style w:type="paragraph" w:customStyle="1" w:styleId="3FC15E680137445D946661B0F2260F90">
    <w:name w:val="3FC15E680137445D946661B0F2260F90"/>
  </w:style>
  <w:style w:type="paragraph" w:customStyle="1" w:styleId="F5FCCDB5064F4873BAF76D0B2C726432">
    <w:name w:val="F5FCCDB5064F4873BAF76D0B2C726432"/>
  </w:style>
  <w:style w:type="paragraph" w:customStyle="1" w:styleId="A5613F240ACE43D4A84AAC53FC6726B6">
    <w:name w:val="A5613F240ACE43D4A84AAC53FC6726B6"/>
  </w:style>
  <w:style w:type="paragraph" w:customStyle="1" w:styleId="31F92621D29F4AC495A3F77DD3DA59C5">
    <w:name w:val="31F92621D29F4AC495A3F77DD3DA59C5"/>
  </w:style>
  <w:style w:type="paragraph" w:customStyle="1" w:styleId="CEC2C6CB84444AEB96CA24ADEDE6734B">
    <w:name w:val="CEC2C6CB84444AEB96CA24ADEDE6734B"/>
  </w:style>
  <w:style w:type="paragraph" w:customStyle="1" w:styleId="8E4136EEF45A425E949FED621C25AE03">
    <w:name w:val="8E4136EEF45A425E949FED621C25AE03"/>
  </w:style>
  <w:style w:type="paragraph" w:customStyle="1" w:styleId="D56848E18D744CF08C86E65D461CB6B1">
    <w:name w:val="D56848E18D744CF08C86E65D461CB6B1"/>
  </w:style>
  <w:style w:type="paragraph" w:customStyle="1" w:styleId="423BD354C3184745A487EE80C4B51AFB">
    <w:name w:val="423BD354C3184745A487EE80C4B51AFB"/>
  </w:style>
  <w:style w:type="paragraph" w:customStyle="1" w:styleId="3A118601F4CE4D35B700FD1150C303CC">
    <w:name w:val="3A118601F4CE4D35B700FD1150C303CC"/>
  </w:style>
  <w:style w:type="paragraph" w:customStyle="1" w:styleId="441C7BEC1BBF452DB2E26D6F4BA0ABC4">
    <w:name w:val="441C7BEC1BBF452DB2E26D6F4BA0ABC4"/>
  </w:style>
  <w:style w:type="paragraph" w:customStyle="1" w:styleId="952A45D11E564D5F9914E4A8046EE22F">
    <w:name w:val="952A45D11E564D5F9914E4A8046EE22F"/>
  </w:style>
  <w:style w:type="paragraph" w:customStyle="1" w:styleId="851599D167F44C4388F3A91459782097">
    <w:name w:val="851599D167F44C4388F3A91459782097"/>
  </w:style>
  <w:style w:type="paragraph" w:customStyle="1" w:styleId="DECA73B783864D06A12723E09D0A4BF8">
    <w:name w:val="DECA73B783864D06A12723E09D0A4BF8"/>
  </w:style>
  <w:style w:type="paragraph" w:customStyle="1" w:styleId="62D66E213041422899466B2E7974B41C">
    <w:name w:val="62D66E213041422899466B2E7974B41C"/>
  </w:style>
  <w:style w:type="paragraph" w:customStyle="1" w:styleId="A1827689015F45A18E3421359FD66E64">
    <w:name w:val="A1827689015F45A18E3421359FD66E64"/>
  </w:style>
  <w:style w:type="paragraph" w:customStyle="1" w:styleId="02D7A26D453E400D92B15F44CD15AC99">
    <w:name w:val="02D7A26D453E400D92B15F44CD15AC99"/>
  </w:style>
  <w:style w:type="paragraph" w:customStyle="1" w:styleId="6C031242368845DEBB6250E08B687934">
    <w:name w:val="6C031242368845DEBB6250E08B687934"/>
  </w:style>
  <w:style w:type="paragraph" w:customStyle="1" w:styleId="93D59DDC6EEC41FC9B7BCB8346C5E02B">
    <w:name w:val="93D59DDC6EEC41FC9B7BCB8346C5E02B"/>
  </w:style>
  <w:style w:type="paragraph" w:customStyle="1" w:styleId="5376C845AF9042069557A1AE6F749A8C">
    <w:name w:val="5376C845AF9042069557A1AE6F749A8C"/>
  </w:style>
  <w:style w:type="paragraph" w:customStyle="1" w:styleId="51C931417D2B49A385225D78B489EB45">
    <w:name w:val="51C931417D2B49A385225D78B489EB45"/>
  </w:style>
  <w:style w:type="paragraph" w:customStyle="1" w:styleId="60588F41BC5546C7B30E1DADAE3299F7">
    <w:name w:val="60588F41BC5546C7B30E1DADAE3299F7"/>
  </w:style>
  <w:style w:type="paragraph" w:customStyle="1" w:styleId="B6DFFE685757424E9C432C26742C0C3F">
    <w:name w:val="B6DFFE685757424E9C432C26742C0C3F"/>
  </w:style>
  <w:style w:type="paragraph" w:customStyle="1" w:styleId="F473186AFDB54901A03734310FD55425">
    <w:name w:val="F473186AFDB54901A03734310FD55425"/>
  </w:style>
  <w:style w:type="paragraph" w:customStyle="1" w:styleId="BF4D5A08F0AE4B2F984B5411F9DE8FE5">
    <w:name w:val="BF4D5A08F0AE4B2F984B5411F9DE8FE5"/>
  </w:style>
  <w:style w:type="paragraph" w:customStyle="1" w:styleId="9DE958DC5C4949F6B68B79E4DF189948">
    <w:name w:val="9DE958DC5C4949F6B68B79E4DF189948"/>
  </w:style>
  <w:style w:type="paragraph" w:customStyle="1" w:styleId="87B7C0D1016A463482B903181476A83C">
    <w:name w:val="87B7C0D1016A463482B903181476A83C"/>
  </w:style>
  <w:style w:type="paragraph" w:customStyle="1" w:styleId="287073E00AB649189FEDDFDA47F9EAD5">
    <w:name w:val="287073E00AB649189FEDDFDA47F9EAD5"/>
  </w:style>
  <w:style w:type="paragraph" w:customStyle="1" w:styleId="05F5A018E613485DAF1AE6C9AD72BA03">
    <w:name w:val="05F5A018E613485DAF1AE6C9AD72BA03"/>
  </w:style>
  <w:style w:type="paragraph" w:customStyle="1" w:styleId="CF744E9812214F15B6BDBA605F130066">
    <w:name w:val="CF744E9812214F15B6BDBA605F130066"/>
  </w:style>
  <w:style w:type="paragraph" w:customStyle="1" w:styleId="9666EA919A20492B94EDD53ED49A5E5C">
    <w:name w:val="9666EA919A20492B94EDD53ED49A5E5C"/>
  </w:style>
  <w:style w:type="paragraph" w:customStyle="1" w:styleId="5E726FC180274A2EB49B1892D165975F">
    <w:name w:val="5E726FC180274A2EB49B1892D165975F"/>
  </w:style>
  <w:style w:type="paragraph" w:customStyle="1" w:styleId="AEEE9B1D405E47CAAA884B58EE0E1232">
    <w:name w:val="AEEE9B1D405E47CAAA884B58EE0E1232"/>
  </w:style>
  <w:style w:type="paragraph" w:customStyle="1" w:styleId="9AB600FFDD86413EAE765833AFF47B81">
    <w:name w:val="9AB600FFDD86413EAE765833AFF47B81"/>
  </w:style>
  <w:style w:type="paragraph" w:customStyle="1" w:styleId="BF96A7AE9E02455AA673A563C8CBE83E">
    <w:name w:val="BF96A7AE9E02455AA673A563C8CBE83E"/>
  </w:style>
  <w:style w:type="paragraph" w:customStyle="1" w:styleId="F9F84A2ED81846FAA0083ACB83A79EF2">
    <w:name w:val="F9F84A2ED81846FAA0083ACB83A79EF2"/>
  </w:style>
  <w:style w:type="paragraph" w:customStyle="1" w:styleId="DB0CD73E850C475A91860F13596DCDF1">
    <w:name w:val="DB0CD73E850C475A91860F13596DCDF1"/>
  </w:style>
  <w:style w:type="paragraph" w:customStyle="1" w:styleId="FB1CC65098C14B5F9A6A5D04952B6099">
    <w:name w:val="FB1CC65098C14B5F9A6A5D04952B6099"/>
  </w:style>
  <w:style w:type="paragraph" w:customStyle="1" w:styleId="7F2C6F5EFF7E4738BEAA18B9B0D949D4">
    <w:name w:val="7F2C6F5EFF7E4738BEAA18B9B0D949D4"/>
  </w:style>
  <w:style w:type="paragraph" w:customStyle="1" w:styleId="7C768CFA2F6C4C1BBD5080427933E01B">
    <w:name w:val="7C768CFA2F6C4C1BBD5080427933E01B"/>
  </w:style>
  <w:style w:type="paragraph" w:customStyle="1" w:styleId="948E42F715F54F878BB746C1A68889BC">
    <w:name w:val="948E42F715F54F878BB746C1A68889BC"/>
  </w:style>
  <w:style w:type="paragraph" w:customStyle="1" w:styleId="B494AC1B2FCE4562AC79F78DC80161FE">
    <w:name w:val="B494AC1B2FCE4562AC79F78DC80161FE"/>
  </w:style>
  <w:style w:type="paragraph" w:customStyle="1" w:styleId="A73AFD99BBEA42E6B18EC5BBEA62F2FC">
    <w:name w:val="A73AFD99BBEA42E6B18EC5BBEA62F2FC"/>
  </w:style>
  <w:style w:type="paragraph" w:customStyle="1" w:styleId="1941A8AE13F14598B9770F99E3379ACA">
    <w:name w:val="1941A8AE13F14598B9770F99E3379ACA"/>
  </w:style>
  <w:style w:type="paragraph" w:customStyle="1" w:styleId="82E4FEC1BD2340A38081F529410F63A4">
    <w:name w:val="82E4FEC1BD2340A38081F529410F63A4"/>
  </w:style>
  <w:style w:type="paragraph" w:customStyle="1" w:styleId="FF07F062F02C491A8C9F60E452F4543B">
    <w:name w:val="FF07F062F02C491A8C9F60E452F4543B"/>
  </w:style>
  <w:style w:type="paragraph" w:customStyle="1" w:styleId="C51506C4A076401BA64BC4AAE0D8A9BA">
    <w:name w:val="C51506C4A076401BA64BC4AAE0D8A9BA"/>
  </w:style>
  <w:style w:type="paragraph" w:customStyle="1" w:styleId="E4B950677B804472BDBE9CDA57A4F56E">
    <w:name w:val="E4B950677B804472BDBE9CDA57A4F56E"/>
  </w:style>
  <w:style w:type="paragraph" w:customStyle="1" w:styleId="5D7B134F1D61495BBC9A91BC0BDC8299">
    <w:name w:val="5D7B134F1D61495BBC9A91BC0BDC8299"/>
  </w:style>
  <w:style w:type="paragraph" w:customStyle="1" w:styleId="6CA5351ED0BB4CC8B715681F85875583">
    <w:name w:val="6CA5351ED0BB4CC8B715681F85875583"/>
  </w:style>
  <w:style w:type="paragraph" w:customStyle="1" w:styleId="1B237A587FA14533AD07F62C8B99F24C">
    <w:name w:val="1B237A587FA14533AD07F62C8B99F24C"/>
  </w:style>
  <w:style w:type="paragraph" w:customStyle="1" w:styleId="B07657793D5E440798CD2D2F1EE79572">
    <w:name w:val="B07657793D5E440798CD2D2F1EE79572"/>
  </w:style>
  <w:style w:type="paragraph" w:customStyle="1" w:styleId="F6C99942887F4F769E13F63520AADC56">
    <w:name w:val="F6C99942887F4F769E13F63520AADC56"/>
  </w:style>
  <w:style w:type="paragraph" w:customStyle="1" w:styleId="D7A4E9A550FD4EF791AA8A19A4E58443">
    <w:name w:val="D7A4E9A550FD4EF791AA8A19A4E58443"/>
  </w:style>
  <w:style w:type="paragraph" w:customStyle="1" w:styleId="1C265026DB26436C9485B6B215B2E3DB">
    <w:name w:val="1C265026DB26436C9485B6B215B2E3DB"/>
  </w:style>
  <w:style w:type="paragraph" w:customStyle="1" w:styleId="D7891FE2BF6D4A80B0C32B84489C8233">
    <w:name w:val="D7891FE2BF6D4A80B0C32B84489C8233"/>
  </w:style>
  <w:style w:type="paragraph" w:customStyle="1" w:styleId="BAF05D1200FD4837B7BE0B676716BBF9">
    <w:name w:val="BAF05D1200FD4837B7BE0B676716BBF9"/>
  </w:style>
  <w:style w:type="paragraph" w:customStyle="1" w:styleId="55203C3AD3B644879F256B8AD48A5617">
    <w:name w:val="55203C3AD3B644879F256B8AD48A5617"/>
  </w:style>
  <w:style w:type="paragraph" w:customStyle="1" w:styleId="A3D153D0B8004E8F9438D5058524357C">
    <w:name w:val="A3D153D0B8004E8F9438D5058524357C"/>
  </w:style>
  <w:style w:type="paragraph" w:customStyle="1" w:styleId="96CD2DCD95D440D5A040CDDA55EBCDD8">
    <w:name w:val="96CD2DCD95D440D5A040CDDA55EBCDD8"/>
  </w:style>
  <w:style w:type="paragraph" w:customStyle="1" w:styleId="BF08CB2B1B3A4D7EA7220F79F1AF84D0">
    <w:name w:val="BF08CB2B1B3A4D7EA7220F79F1AF84D0"/>
  </w:style>
  <w:style w:type="paragraph" w:customStyle="1" w:styleId="B7B82156560F45128CE8ABE4E4CB4119">
    <w:name w:val="B7B82156560F45128CE8ABE4E4CB4119"/>
  </w:style>
  <w:style w:type="paragraph" w:customStyle="1" w:styleId="517AFA6BA4834466AEB0467454895424">
    <w:name w:val="517AFA6BA4834466AEB0467454895424"/>
  </w:style>
  <w:style w:type="paragraph" w:customStyle="1" w:styleId="DD92C7873E664FFA904C229CA638A60B">
    <w:name w:val="DD92C7873E664FFA904C229CA638A60B"/>
  </w:style>
  <w:style w:type="paragraph" w:customStyle="1" w:styleId="78EFDD9AEDA742D4AE18316483468229">
    <w:name w:val="78EFDD9AEDA742D4AE18316483468229"/>
  </w:style>
  <w:style w:type="paragraph" w:customStyle="1" w:styleId="CCB3FC7D84A44348B1BA9712FA1994C1">
    <w:name w:val="CCB3FC7D84A44348B1BA9712FA1994C1"/>
  </w:style>
  <w:style w:type="paragraph" w:customStyle="1" w:styleId="3DD065AF0B4F484B8AF65A6470FA45E4">
    <w:name w:val="3DD065AF0B4F484B8AF65A6470FA45E4"/>
  </w:style>
  <w:style w:type="paragraph" w:customStyle="1" w:styleId="249EE73FDB7A494C8C3AECC92AE05FA2">
    <w:name w:val="249EE73FDB7A494C8C3AECC92AE05FA2"/>
  </w:style>
  <w:style w:type="paragraph" w:customStyle="1" w:styleId="F43F1EC98BCA4D40B1DD30A2E504B0B2">
    <w:name w:val="F43F1EC98BCA4D40B1DD30A2E504B0B2"/>
  </w:style>
  <w:style w:type="paragraph" w:customStyle="1" w:styleId="8B93C75BB05E4C4AB83D9FB01FFFD667">
    <w:name w:val="8B93C75BB05E4C4AB83D9FB01FFFD667"/>
  </w:style>
  <w:style w:type="paragraph" w:customStyle="1" w:styleId="B42FD7E6D7604548B4A03868ADC68F5C">
    <w:name w:val="B42FD7E6D7604548B4A03868ADC68F5C"/>
  </w:style>
  <w:style w:type="paragraph" w:customStyle="1" w:styleId="822EB78073A3498AAD28751C58FEA5A6">
    <w:name w:val="822EB78073A3498AAD28751C58FEA5A6"/>
  </w:style>
  <w:style w:type="paragraph" w:customStyle="1" w:styleId="D93BEB53C1F7446E8CE4E9F73133E563">
    <w:name w:val="D93BEB53C1F7446E8CE4E9F73133E563"/>
  </w:style>
  <w:style w:type="paragraph" w:customStyle="1" w:styleId="094FCE77F5DF474FADD28A141414CD7B">
    <w:name w:val="094FCE77F5DF474FADD28A141414CD7B"/>
  </w:style>
  <w:style w:type="paragraph" w:customStyle="1" w:styleId="FA6AD2C8CFE74919809A8911B0364548">
    <w:name w:val="FA6AD2C8CFE74919809A8911B0364548"/>
  </w:style>
  <w:style w:type="paragraph" w:customStyle="1" w:styleId="EC42BA42BA554B4590AECB0DA617AE6E">
    <w:name w:val="EC42BA42BA554B4590AECB0DA617AE6E"/>
  </w:style>
  <w:style w:type="paragraph" w:customStyle="1" w:styleId="9BAF3DD28E13480AA2A74BCBA74FC199">
    <w:name w:val="9BAF3DD28E13480AA2A74BCBA74FC199"/>
  </w:style>
  <w:style w:type="paragraph" w:customStyle="1" w:styleId="76C3DD0851CD4A3BAAFDA3125230C86D">
    <w:name w:val="76C3DD0851CD4A3BAAFDA3125230C86D"/>
  </w:style>
  <w:style w:type="paragraph" w:customStyle="1" w:styleId="DD6944B8A7294C1BB2790E116DACAA63">
    <w:name w:val="DD6944B8A7294C1BB2790E116DACAA63"/>
  </w:style>
  <w:style w:type="paragraph" w:customStyle="1" w:styleId="345587BE53E54F429BD3CBDC32C9F63D">
    <w:name w:val="345587BE53E54F429BD3CBDC32C9F63D"/>
  </w:style>
  <w:style w:type="paragraph" w:customStyle="1" w:styleId="F6DDE07931514392A3F306D645B70EA5">
    <w:name w:val="F6DDE07931514392A3F306D645B70EA5"/>
  </w:style>
  <w:style w:type="paragraph" w:customStyle="1" w:styleId="DEB8F03F34B148FF8075DEE210254FBA">
    <w:name w:val="DEB8F03F34B148FF8075DEE210254FBA"/>
  </w:style>
  <w:style w:type="paragraph" w:customStyle="1" w:styleId="3C461DDCE32347F1A52F836F6400D779">
    <w:name w:val="3C461DDCE32347F1A52F836F6400D779"/>
  </w:style>
  <w:style w:type="paragraph" w:customStyle="1" w:styleId="872B1134AFD54D45B2C91052A6F4BEBD">
    <w:name w:val="872B1134AFD54D45B2C91052A6F4BEBD"/>
  </w:style>
  <w:style w:type="paragraph" w:customStyle="1" w:styleId="EAA78738952A45EF8F4FC916A0CAC43B">
    <w:name w:val="EAA78738952A45EF8F4FC916A0CAC43B"/>
  </w:style>
  <w:style w:type="paragraph" w:customStyle="1" w:styleId="F679C83BA9A04615B9313B2ADB95127D">
    <w:name w:val="F679C83BA9A04615B9313B2ADB95127D"/>
  </w:style>
  <w:style w:type="paragraph" w:customStyle="1" w:styleId="84D2749768174032AFC91A0D9AD60277">
    <w:name w:val="84D2749768174032AFC91A0D9AD60277"/>
  </w:style>
  <w:style w:type="paragraph" w:customStyle="1" w:styleId="5F21B76075B64BC78E44EF439A48FCAF">
    <w:name w:val="5F21B76075B64BC78E44EF439A48FCAF"/>
  </w:style>
  <w:style w:type="paragraph" w:customStyle="1" w:styleId="AEC3126936FC4665B739794F2FF12622">
    <w:name w:val="AEC3126936FC4665B739794F2FF12622"/>
  </w:style>
  <w:style w:type="paragraph" w:customStyle="1" w:styleId="6626B03E74714C3B99479DB3DE8396CA">
    <w:name w:val="6626B03E74714C3B99479DB3DE8396CA"/>
  </w:style>
  <w:style w:type="paragraph" w:customStyle="1" w:styleId="F5F81AFE87B2490BAA94D254568968A8">
    <w:name w:val="F5F81AFE87B2490BAA94D254568968A8"/>
  </w:style>
  <w:style w:type="paragraph" w:customStyle="1" w:styleId="2AC13EFF0F0E4F708B2B7B5BACA8F1BA">
    <w:name w:val="2AC13EFF0F0E4F708B2B7B5BACA8F1BA"/>
  </w:style>
  <w:style w:type="paragraph" w:customStyle="1" w:styleId="D7DE85E3DF344BDC88B1C52F222F178C">
    <w:name w:val="D7DE85E3DF344BDC88B1C52F222F178C"/>
  </w:style>
  <w:style w:type="paragraph" w:customStyle="1" w:styleId="958DED32DA4840D19D2F7316949E6308">
    <w:name w:val="958DED32DA4840D19D2F7316949E6308"/>
  </w:style>
  <w:style w:type="paragraph" w:customStyle="1" w:styleId="369FC60FC05648C390311AD6EFDF8F8D">
    <w:name w:val="369FC60FC05648C390311AD6EFDF8F8D"/>
  </w:style>
  <w:style w:type="paragraph" w:customStyle="1" w:styleId="FDEDBB0211D84264BA2DAD0193A0F556">
    <w:name w:val="FDEDBB0211D84264BA2DAD0193A0F556"/>
  </w:style>
  <w:style w:type="paragraph" w:customStyle="1" w:styleId="D3965FD5BB26447CB0F1CE4E5DAA3EEE">
    <w:name w:val="D3965FD5BB26447CB0F1CE4E5DAA3EEE"/>
  </w:style>
  <w:style w:type="paragraph" w:customStyle="1" w:styleId="1F6ECC08223A44019EB51B03B65FC90C">
    <w:name w:val="1F6ECC08223A44019EB51B03B65FC90C"/>
  </w:style>
  <w:style w:type="paragraph" w:customStyle="1" w:styleId="4E23C53A078C4F92814D1D2498E77C58">
    <w:name w:val="4E23C53A078C4F92814D1D2498E77C58"/>
  </w:style>
  <w:style w:type="paragraph" w:customStyle="1" w:styleId="C25569B97015487F8C97CE07F5ABAE2D">
    <w:name w:val="C25569B97015487F8C97CE07F5ABAE2D"/>
  </w:style>
  <w:style w:type="paragraph" w:customStyle="1" w:styleId="26B45AE4C536473FAD577589C16A702F">
    <w:name w:val="26B45AE4C536473FAD577589C16A702F"/>
  </w:style>
  <w:style w:type="paragraph" w:customStyle="1" w:styleId="10BA72CD6FA1472E9BB18FCC45C62133">
    <w:name w:val="10BA72CD6FA1472E9BB18FCC45C62133"/>
  </w:style>
  <w:style w:type="paragraph" w:customStyle="1" w:styleId="14EDE533DB9C48E0B77FB1A15B13254D">
    <w:name w:val="14EDE533DB9C48E0B77FB1A15B13254D"/>
  </w:style>
  <w:style w:type="paragraph" w:customStyle="1" w:styleId="1F8F7F5A768E413F8A6DDC25B23F88C5">
    <w:name w:val="1F8F7F5A768E413F8A6DDC25B23F88C5"/>
  </w:style>
  <w:style w:type="paragraph" w:customStyle="1" w:styleId="6573B7D054864E70AA380235D3C42447">
    <w:name w:val="6573B7D054864E70AA380235D3C42447"/>
  </w:style>
  <w:style w:type="paragraph" w:customStyle="1" w:styleId="401D2554BFBE4FA895873C31C309826C">
    <w:name w:val="401D2554BFBE4FA895873C31C309826C"/>
  </w:style>
  <w:style w:type="paragraph" w:customStyle="1" w:styleId="E9BD7641701548C3927925C240E5FEE8">
    <w:name w:val="E9BD7641701548C3927925C240E5FEE8"/>
  </w:style>
  <w:style w:type="paragraph" w:customStyle="1" w:styleId="F460E92A69354891AD92B98A863CFAE3">
    <w:name w:val="F460E92A69354891AD92B98A863CFAE3"/>
  </w:style>
  <w:style w:type="paragraph" w:customStyle="1" w:styleId="4AA2C65D390246B7822A1D6C56298102">
    <w:name w:val="4AA2C65D390246B7822A1D6C56298102"/>
  </w:style>
  <w:style w:type="paragraph" w:customStyle="1" w:styleId="B5B1812A046D453482721A12E5E7B44B">
    <w:name w:val="B5B1812A046D453482721A12E5E7B44B"/>
  </w:style>
  <w:style w:type="paragraph" w:customStyle="1" w:styleId="A911FCBF366D4C8DAA49A82DDA484115">
    <w:name w:val="A911FCBF366D4C8DAA49A82DDA484115"/>
  </w:style>
  <w:style w:type="paragraph" w:customStyle="1" w:styleId="2FF1A37F645A4D18B4A7E7B1DFE1E762">
    <w:name w:val="2FF1A37F645A4D18B4A7E7B1DFE1E762"/>
  </w:style>
  <w:style w:type="paragraph" w:customStyle="1" w:styleId="EC1FE506C7F44A91B0EB7C0317B096A8">
    <w:name w:val="EC1FE506C7F44A91B0EB7C0317B096A8"/>
  </w:style>
  <w:style w:type="paragraph" w:customStyle="1" w:styleId="D2D3D602BF554D03BF4D8CE4A3EF3503">
    <w:name w:val="D2D3D602BF554D03BF4D8CE4A3EF3503"/>
  </w:style>
  <w:style w:type="paragraph" w:customStyle="1" w:styleId="244374CE6B4D4A4BA6EE25B8393E0E08">
    <w:name w:val="244374CE6B4D4A4BA6EE25B8393E0E08"/>
  </w:style>
  <w:style w:type="paragraph" w:customStyle="1" w:styleId="67CE63C3C13A4E5DB3CA8A4A1FF2075C">
    <w:name w:val="67CE63C3C13A4E5DB3CA8A4A1FF2075C"/>
  </w:style>
  <w:style w:type="paragraph" w:customStyle="1" w:styleId="233C0B3805484F8EAF0859F89D840DAB">
    <w:name w:val="233C0B3805484F8EAF0859F89D840DAB"/>
  </w:style>
  <w:style w:type="paragraph" w:customStyle="1" w:styleId="46282831550C4EDDBA1786BDEE1458D7">
    <w:name w:val="46282831550C4EDDBA1786BDEE1458D7"/>
  </w:style>
  <w:style w:type="paragraph" w:customStyle="1" w:styleId="672A38A61E93420A9310B22C12CD1665">
    <w:name w:val="672A38A61E93420A9310B22C12CD1665"/>
  </w:style>
  <w:style w:type="paragraph" w:customStyle="1" w:styleId="03D42BC4AD2546449B9E62A040E43BA5">
    <w:name w:val="03D42BC4AD2546449B9E62A040E43BA5"/>
  </w:style>
  <w:style w:type="paragraph" w:customStyle="1" w:styleId="B7C009C7F46A45E88F32D51CCD7893F2">
    <w:name w:val="B7C009C7F46A45E88F32D51CCD7893F2"/>
  </w:style>
  <w:style w:type="paragraph" w:customStyle="1" w:styleId="1F1065F80BDA41589F9B721E0024FB91">
    <w:name w:val="1F1065F80BDA41589F9B721E0024FB91"/>
  </w:style>
  <w:style w:type="paragraph" w:customStyle="1" w:styleId="1603B4DB39FB4D70A8EBF0DE73551DC1">
    <w:name w:val="1603B4DB39FB4D70A8EBF0DE73551DC1"/>
  </w:style>
  <w:style w:type="paragraph" w:customStyle="1" w:styleId="6D4F56F326C34A0A81BFF54E183D81C3">
    <w:name w:val="6D4F56F326C34A0A81BFF54E183D81C3"/>
  </w:style>
  <w:style w:type="paragraph" w:customStyle="1" w:styleId="126C760A680E47F08E21B9BA8A0E0C87">
    <w:name w:val="126C760A680E47F08E21B9BA8A0E0C87"/>
  </w:style>
  <w:style w:type="paragraph" w:customStyle="1" w:styleId="C9912D45722242B1B25CCE7FED701DAE">
    <w:name w:val="C9912D45722242B1B25CCE7FED701DAE"/>
  </w:style>
  <w:style w:type="paragraph" w:customStyle="1" w:styleId="8BE1E2CD207B46C8B35C0A9F400E2B61">
    <w:name w:val="8BE1E2CD207B46C8B35C0A9F400E2B61"/>
  </w:style>
  <w:style w:type="paragraph" w:customStyle="1" w:styleId="34F71EE3D8E746FC9F4D3B95969E5E95">
    <w:name w:val="34F71EE3D8E746FC9F4D3B95969E5E95"/>
  </w:style>
  <w:style w:type="paragraph" w:customStyle="1" w:styleId="50F2ACE7B0894143AE7F573E8D7F534D">
    <w:name w:val="50F2ACE7B0894143AE7F573E8D7F534D"/>
  </w:style>
  <w:style w:type="paragraph" w:customStyle="1" w:styleId="FD03DA4DE0F2420888A198DEDFF0290E">
    <w:name w:val="FD03DA4DE0F2420888A198DEDFF0290E"/>
  </w:style>
  <w:style w:type="paragraph" w:customStyle="1" w:styleId="A138E4E0898440638821CBDB7581066B">
    <w:name w:val="A138E4E0898440638821CBDB7581066B"/>
  </w:style>
  <w:style w:type="paragraph" w:customStyle="1" w:styleId="F02781D7D2714C88A345A6920BFDF858">
    <w:name w:val="F02781D7D2714C88A345A6920BFDF858"/>
  </w:style>
  <w:style w:type="paragraph" w:customStyle="1" w:styleId="B4C098EC0B91457885ADD62886382483">
    <w:name w:val="B4C098EC0B91457885ADD62886382483"/>
  </w:style>
  <w:style w:type="paragraph" w:customStyle="1" w:styleId="A960D525D19F4A7D9D9C5978C3F32841">
    <w:name w:val="A960D525D19F4A7D9D9C5978C3F32841"/>
  </w:style>
  <w:style w:type="paragraph" w:customStyle="1" w:styleId="7D60123F39554E2D8337346C55860BF3">
    <w:name w:val="7D60123F39554E2D8337346C55860BF3"/>
  </w:style>
  <w:style w:type="paragraph" w:customStyle="1" w:styleId="5F75A1770F184AAE8E2DC47A1C189C23">
    <w:name w:val="5F75A1770F184AAE8E2DC47A1C189C23"/>
  </w:style>
  <w:style w:type="paragraph" w:customStyle="1" w:styleId="D9149557EF4A45ACB417B79B930B6A27">
    <w:name w:val="D9149557EF4A45ACB417B79B930B6A27"/>
  </w:style>
  <w:style w:type="paragraph" w:customStyle="1" w:styleId="3CFC3F1DA586458AB80208EB928EF947">
    <w:name w:val="3CFC3F1DA586458AB80208EB928EF947"/>
  </w:style>
  <w:style w:type="paragraph" w:customStyle="1" w:styleId="83C617FA4C1D49869AE62D23195D9CFA">
    <w:name w:val="83C617FA4C1D49869AE62D23195D9CFA"/>
  </w:style>
  <w:style w:type="paragraph" w:customStyle="1" w:styleId="334F0E430B4C4A2499CF9CAD78436416">
    <w:name w:val="334F0E430B4C4A2499CF9CAD78436416"/>
  </w:style>
  <w:style w:type="paragraph" w:customStyle="1" w:styleId="62B79E8F1F2549CF842507AAB7FF9DC4">
    <w:name w:val="62B79E8F1F2549CF842507AAB7FF9DC4"/>
  </w:style>
  <w:style w:type="paragraph" w:customStyle="1" w:styleId="388AE5FFF9E54FA19B52C0481C173CE3">
    <w:name w:val="388AE5FFF9E54FA19B52C0481C173CE3"/>
  </w:style>
  <w:style w:type="paragraph" w:customStyle="1" w:styleId="F4DA370AC03E4B31B7826E3C67F1695B">
    <w:name w:val="F4DA370AC03E4B31B7826E3C67F1695B"/>
  </w:style>
  <w:style w:type="paragraph" w:customStyle="1" w:styleId="83C3A1DBA0DB4D288EB27A08EABE6E3C">
    <w:name w:val="83C3A1DBA0DB4D288EB27A08EABE6E3C"/>
    <w:rsid w:val="00691639"/>
  </w:style>
  <w:style w:type="paragraph" w:customStyle="1" w:styleId="23F94D8032DB480796EF079F82BD43BD">
    <w:name w:val="23F94D8032DB480796EF079F82BD43BD"/>
    <w:rsid w:val="00691639"/>
  </w:style>
  <w:style w:type="paragraph" w:customStyle="1" w:styleId="A5C6EB76E0AE44FFA2DA4FABAA571828">
    <w:name w:val="A5C6EB76E0AE44FFA2DA4FABAA571828"/>
    <w:rsid w:val="00691639"/>
  </w:style>
  <w:style w:type="paragraph" w:customStyle="1" w:styleId="8587A0A8CDBA4240B3C15A91438D37F9">
    <w:name w:val="8587A0A8CDBA4240B3C15A91438D37F9"/>
    <w:rsid w:val="00691639"/>
  </w:style>
  <w:style w:type="paragraph" w:customStyle="1" w:styleId="E0CF875B65D04CA7A2BBAA8EA63F3662">
    <w:name w:val="E0CF875B65D04CA7A2BBAA8EA63F3662"/>
    <w:rsid w:val="00691639"/>
  </w:style>
  <w:style w:type="paragraph" w:customStyle="1" w:styleId="65EF7971CEDA4F13BC1C4387E039D363">
    <w:name w:val="65EF7971CEDA4F13BC1C4387E039D363"/>
    <w:rsid w:val="00691639"/>
  </w:style>
  <w:style w:type="paragraph" w:customStyle="1" w:styleId="006E4AF2DCD5418E92A81B5D79E3FDEC">
    <w:name w:val="006E4AF2DCD5418E92A81B5D79E3FDEC"/>
    <w:rsid w:val="006E3D2B"/>
  </w:style>
  <w:style w:type="paragraph" w:customStyle="1" w:styleId="331D05C49C1A40E39BDCBB85FBF81150">
    <w:name w:val="331D05C49C1A40E39BDCBB85FBF81150"/>
    <w:rsid w:val="005E4C52"/>
  </w:style>
  <w:style w:type="paragraph" w:customStyle="1" w:styleId="89F7B61728D246B78320F66B3595AF5D">
    <w:name w:val="89F7B61728D246B78320F66B3595AF5D"/>
    <w:rsid w:val="005E4C52"/>
  </w:style>
  <w:style w:type="paragraph" w:customStyle="1" w:styleId="CACF4322190D46E188807E0D143CAFF5">
    <w:name w:val="CACF4322190D46E188807E0D143CAFF5"/>
    <w:rsid w:val="005E4C52"/>
  </w:style>
  <w:style w:type="paragraph" w:customStyle="1" w:styleId="85DAEF157F4545FA8103B8AFB11CD29E">
    <w:name w:val="85DAEF157F4545FA8103B8AFB11CD29E"/>
    <w:rsid w:val="005E4C52"/>
  </w:style>
  <w:style w:type="paragraph" w:customStyle="1" w:styleId="C7845DB1A7CD42EA9785D811D3448C81">
    <w:name w:val="C7845DB1A7CD42EA9785D811D3448C81"/>
    <w:rsid w:val="00DA5B17"/>
    <w:rPr>
      <w:lang w:eastAsia="en-CA"/>
    </w:rPr>
  </w:style>
  <w:style w:type="paragraph" w:customStyle="1" w:styleId="2B9AEFFC3B0449CEAFFC683E4D4D85BB">
    <w:name w:val="2B9AEFFC3B0449CEAFFC683E4D4D85BB"/>
    <w:rsid w:val="00DA5B17"/>
    <w:rPr>
      <w:lang w:eastAsia="en-CA"/>
    </w:rPr>
  </w:style>
  <w:style w:type="paragraph" w:customStyle="1" w:styleId="731AB9A2805041B997D7698137AFB647">
    <w:name w:val="731AB9A2805041B997D7698137AFB647"/>
    <w:rsid w:val="00DA5B17"/>
    <w:rPr>
      <w:lang w:eastAsia="en-CA"/>
    </w:rPr>
  </w:style>
  <w:style w:type="paragraph" w:customStyle="1" w:styleId="94295596BBE24402AB1120334EF746FE">
    <w:name w:val="94295596BBE24402AB1120334EF746FE"/>
    <w:rsid w:val="00DA5B17"/>
    <w:rPr>
      <w:lang w:eastAsia="en-CA"/>
    </w:rPr>
  </w:style>
  <w:style w:type="paragraph" w:customStyle="1" w:styleId="B7369BC87B8C4259868AF21DB7FA9C30">
    <w:name w:val="B7369BC87B8C4259868AF21DB7FA9C30"/>
    <w:rsid w:val="00DA5B17"/>
    <w:rPr>
      <w:lang w:eastAsia="en-CA"/>
    </w:rPr>
  </w:style>
  <w:style w:type="paragraph" w:customStyle="1" w:styleId="5680E60E7D9949FEBB61D0C569325E99">
    <w:name w:val="5680E60E7D9949FEBB61D0C569325E99"/>
    <w:rsid w:val="00DA5B17"/>
    <w:rPr>
      <w:lang w:eastAsia="en-CA"/>
    </w:rPr>
  </w:style>
  <w:style w:type="paragraph" w:customStyle="1" w:styleId="E0123DF6152D4683B7D9847D5585426B">
    <w:name w:val="E0123DF6152D4683B7D9847D5585426B"/>
    <w:rsid w:val="00DA5B17"/>
    <w:rPr>
      <w:lang w:eastAsia="en-CA"/>
    </w:rPr>
  </w:style>
  <w:style w:type="paragraph" w:customStyle="1" w:styleId="4CB2AD2C14BA4D93B4728217343857BC">
    <w:name w:val="4CB2AD2C14BA4D93B4728217343857BC"/>
    <w:rsid w:val="00DA5B17"/>
    <w:rPr>
      <w:lang w:eastAsia="en-CA"/>
    </w:rPr>
  </w:style>
  <w:style w:type="paragraph" w:customStyle="1" w:styleId="7EB24590262C4F9E8EEAF1F242CC9279">
    <w:name w:val="7EB24590262C4F9E8EEAF1F242CC9279"/>
    <w:rsid w:val="00DA5B17"/>
    <w:rPr>
      <w:lang w:eastAsia="en-CA"/>
    </w:rPr>
  </w:style>
  <w:style w:type="paragraph" w:customStyle="1" w:styleId="2BFB1B76BFF041AF89127A9050F97935">
    <w:name w:val="2BFB1B76BFF041AF89127A9050F97935"/>
    <w:rsid w:val="00DA5B17"/>
    <w:rPr>
      <w:lang w:eastAsia="en-CA"/>
    </w:rPr>
  </w:style>
  <w:style w:type="paragraph" w:customStyle="1" w:styleId="7375AD772F4F4F04A92C362E1AB57DDD">
    <w:name w:val="7375AD772F4F4F04A92C362E1AB57DDD"/>
    <w:rsid w:val="00DA5B17"/>
    <w:rPr>
      <w:lang w:eastAsia="en-CA"/>
    </w:rPr>
  </w:style>
  <w:style w:type="paragraph" w:customStyle="1" w:styleId="2A7A9F0FD9FC4BC89D0A18774EF57757">
    <w:name w:val="2A7A9F0FD9FC4BC89D0A18774EF57757"/>
    <w:rsid w:val="00DA5B17"/>
    <w:rPr>
      <w:lang w:eastAsia="en-CA"/>
    </w:rPr>
  </w:style>
  <w:style w:type="paragraph" w:customStyle="1" w:styleId="A10A2567B3344D008981FC9FE9A9E861">
    <w:name w:val="A10A2567B3344D008981FC9FE9A9E861"/>
    <w:rsid w:val="00DA5B17"/>
    <w:rPr>
      <w:lang w:eastAsia="en-CA"/>
    </w:rPr>
  </w:style>
  <w:style w:type="paragraph" w:customStyle="1" w:styleId="21F57D77BFE6405C96F630C07B149A67">
    <w:name w:val="21F57D77BFE6405C96F630C07B149A67"/>
    <w:rsid w:val="00DA5B17"/>
    <w:rPr>
      <w:lang w:eastAsia="en-CA"/>
    </w:rPr>
  </w:style>
  <w:style w:type="paragraph" w:customStyle="1" w:styleId="15E62E990ABC428097A32C853354919F">
    <w:name w:val="15E62E990ABC428097A32C853354919F"/>
    <w:rsid w:val="00DA5B17"/>
    <w:rPr>
      <w:lang w:eastAsia="en-CA"/>
    </w:rPr>
  </w:style>
  <w:style w:type="paragraph" w:customStyle="1" w:styleId="3013D684F9F244B5ACE59517DF0E9FF6">
    <w:name w:val="3013D684F9F244B5ACE59517DF0E9FF6"/>
    <w:rsid w:val="00DA5B17"/>
    <w:rPr>
      <w:lang w:eastAsia="en-CA"/>
    </w:rPr>
  </w:style>
  <w:style w:type="paragraph" w:customStyle="1" w:styleId="9BE7EBFFB5934623A47214B19D77692D">
    <w:name w:val="9BE7EBFFB5934623A47214B19D77692D"/>
    <w:rsid w:val="00DA5B17"/>
    <w:rPr>
      <w:lang w:eastAsia="en-CA"/>
    </w:rPr>
  </w:style>
  <w:style w:type="paragraph" w:customStyle="1" w:styleId="C9ACE09D18C248159081C5DD0A60A74E">
    <w:name w:val="C9ACE09D18C248159081C5DD0A60A74E"/>
    <w:rsid w:val="00DA5B17"/>
    <w:rPr>
      <w:lang w:eastAsia="en-CA"/>
    </w:rPr>
  </w:style>
  <w:style w:type="paragraph" w:customStyle="1" w:styleId="49291D8B412543A5B80D2AC8F91219D1">
    <w:name w:val="49291D8B412543A5B80D2AC8F91219D1"/>
    <w:rsid w:val="00DA5B17"/>
    <w:rPr>
      <w:lang w:eastAsia="en-CA"/>
    </w:rPr>
  </w:style>
  <w:style w:type="paragraph" w:customStyle="1" w:styleId="8E8CEEBEA85D43838530EBA495D9E081">
    <w:name w:val="8E8CEEBEA85D43838530EBA495D9E081"/>
    <w:rsid w:val="00DA5B17"/>
    <w:rPr>
      <w:lang w:eastAsia="en-CA"/>
    </w:rPr>
  </w:style>
  <w:style w:type="paragraph" w:customStyle="1" w:styleId="1F4D1E4DC3894D358700B08266A0F0B3">
    <w:name w:val="1F4D1E4DC3894D358700B08266A0F0B3"/>
    <w:rsid w:val="00DA5B17"/>
    <w:rPr>
      <w:lang w:eastAsia="en-CA"/>
    </w:rPr>
  </w:style>
  <w:style w:type="paragraph" w:customStyle="1" w:styleId="834D0330A03844CDB9EFC7B2C683DD76">
    <w:name w:val="834D0330A03844CDB9EFC7B2C683DD76"/>
    <w:rsid w:val="00DA5B17"/>
    <w:rPr>
      <w:lang w:eastAsia="en-CA"/>
    </w:rPr>
  </w:style>
  <w:style w:type="paragraph" w:customStyle="1" w:styleId="684A60A0AE4E40C7A737207D057F1338">
    <w:name w:val="684A60A0AE4E40C7A737207D057F1338"/>
    <w:rsid w:val="00DA5B17"/>
    <w:rPr>
      <w:lang w:eastAsia="en-CA"/>
    </w:rPr>
  </w:style>
  <w:style w:type="paragraph" w:customStyle="1" w:styleId="D2D14394BA0E44718D3E05C9A6E3A528">
    <w:name w:val="D2D14394BA0E44718D3E05C9A6E3A528"/>
    <w:rsid w:val="00DA5B17"/>
    <w:rPr>
      <w:lang w:eastAsia="en-CA"/>
    </w:rPr>
  </w:style>
  <w:style w:type="paragraph" w:customStyle="1" w:styleId="B28C3458D1F14C88B6B70D7BD44B726B">
    <w:name w:val="B28C3458D1F14C88B6B70D7BD44B726B"/>
    <w:rsid w:val="00DA5B17"/>
    <w:rPr>
      <w:lang w:eastAsia="en-CA"/>
    </w:rPr>
  </w:style>
  <w:style w:type="paragraph" w:customStyle="1" w:styleId="093272966B3249188A0803082DE29E66">
    <w:name w:val="093272966B3249188A0803082DE29E66"/>
    <w:rsid w:val="00DA5B17"/>
    <w:rPr>
      <w:lang w:eastAsia="en-CA"/>
    </w:rPr>
  </w:style>
  <w:style w:type="paragraph" w:customStyle="1" w:styleId="7BB2D652164C4A6D9EC042F0D72DC350">
    <w:name w:val="7BB2D652164C4A6D9EC042F0D72DC350"/>
    <w:rsid w:val="00DA5B17"/>
    <w:rPr>
      <w:lang w:eastAsia="en-CA"/>
    </w:rPr>
  </w:style>
  <w:style w:type="paragraph" w:customStyle="1" w:styleId="76E55457C3C346CE98B7E623436B0E83">
    <w:name w:val="76E55457C3C346CE98B7E623436B0E83"/>
    <w:rsid w:val="00DA5B17"/>
    <w:rPr>
      <w:lang w:eastAsia="en-CA"/>
    </w:rPr>
  </w:style>
  <w:style w:type="paragraph" w:customStyle="1" w:styleId="396C4E71DD1347A7875BD1D4492D1C00">
    <w:name w:val="396C4E71DD1347A7875BD1D4492D1C00"/>
    <w:rsid w:val="00DA5B17"/>
    <w:rPr>
      <w:lang w:eastAsia="en-CA"/>
    </w:rPr>
  </w:style>
  <w:style w:type="paragraph" w:customStyle="1" w:styleId="C7A3AD47450748A1BDBBF111A64B43F3">
    <w:name w:val="C7A3AD47450748A1BDBBF111A64B43F3"/>
    <w:rsid w:val="00DA5B17"/>
    <w:rPr>
      <w:lang w:eastAsia="en-CA"/>
    </w:rPr>
  </w:style>
  <w:style w:type="paragraph" w:customStyle="1" w:styleId="0077BAD855F64FC3A61C6EFA32A2DAE7">
    <w:name w:val="0077BAD855F64FC3A61C6EFA32A2DAE7"/>
    <w:rsid w:val="00DA5B17"/>
    <w:rPr>
      <w:lang w:eastAsia="en-CA"/>
    </w:rPr>
  </w:style>
  <w:style w:type="paragraph" w:customStyle="1" w:styleId="DA38A06B859D41B18B5EBB26B157387C">
    <w:name w:val="DA38A06B859D41B18B5EBB26B157387C"/>
    <w:rsid w:val="00DA5B17"/>
    <w:rPr>
      <w:lang w:eastAsia="en-CA"/>
    </w:rPr>
  </w:style>
  <w:style w:type="paragraph" w:customStyle="1" w:styleId="6600B1549DAE4698A9F3A37F76342F93">
    <w:name w:val="6600B1549DAE4698A9F3A37F76342F93"/>
    <w:rsid w:val="00DA5B17"/>
    <w:rPr>
      <w:lang w:eastAsia="en-CA"/>
    </w:rPr>
  </w:style>
  <w:style w:type="paragraph" w:customStyle="1" w:styleId="B4DE90ABC25F4184A9A626A89CE11A1B">
    <w:name w:val="B4DE90ABC25F4184A9A626A89CE11A1B"/>
    <w:rsid w:val="00DA5B17"/>
    <w:rPr>
      <w:lang w:eastAsia="en-CA"/>
    </w:rPr>
  </w:style>
  <w:style w:type="paragraph" w:customStyle="1" w:styleId="0BBCD4A365354C0CB81C498AC06ACBDB">
    <w:name w:val="0BBCD4A365354C0CB81C498AC06ACBDB"/>
    <w:rsid w:val="00DA5B17"/>
    <w:rPr>
      <w:lang w:eastAsia="en-CA"/>
    </w:rPr>
  </w:style>
  <w:style w:type="paragraph" w:customStyle="1" w:styleId="65A7EF4D591C41DDAAD29EE0B34C3586">
    <w:name w:val="65A7EF4D591C41DDAAD29EE0B34C3586"/>
    <w:rsid w:val="00DA5B17"/>
    <w:rPr>
      <w:lang w:eastAsia="en-CA"/>
    </w:rPr>
  </w:style>
  <w:style w:type="paragraph" w:customStyle="1" w:styleId="311C9DBA5F7E439691B1840E416355C1">
    <w:name w:val="311C9DBA5F7E439691B1840E416355C1"/>
    <w:rsid w:val="00DA5B17"/>
    <w:rPr>
      <w:lang w:eastAsia="en-CA"/>
    </w:rPr>
  </w:style>
  <w:style w:type="paragraph" w:customStyle="1" w:styleId="5DF5C1F5649842D3AB6B197D9BE669FD">
    <w:name w:val="5DF5C1F5649842D3AB6B197D9BE669FD"/>
    <w:rsid w:val="00DA5B17"/>
    <w:rPr>
      <w:lang w:eastAsia="en-CA"/>
    </w:rPr>
  </w:style>
  <w:style w:type="paragraph" w:customStyle="1" w:styleId="5FDC459F75104E8782C1395C054AE000">
    <w:name w:val="5FDC459F75104E8782C1395C054AE000"/>
    <w:rsid w:val="00DA5B17"/>
    <w:rPr>
      <w:lang w:eastAsia="en-CA"/>
    </w:rPr>
  </w:style>
  <w:style w:type="paragraph" w:customStyle="1" w:styleId="850C0606B4D141C5BB834E0F66DCF471">
    <w:name w:val="850C0606B4D141C5BB834E0F66DCF471"/>
    <w:rsid w:val="00DA5B17"/>
    <w:rPr>
      <w:lang w:eastAsia="en-CA"/>
    </w:rPr>
  </w:style>
  <w:style w:type="paragraph" w:customStyle="1" w:styleId="D8DBE6AA7DEA414C9C446F77529B0736">
    <w:name w:val="D8DBE6AA7DEA414C9C446F77529B0736"/>
    <w:rsid w:val="00DA5B17"/>
    <w:rPr>
      <w:lang w:eastAsia="en-CA"/>
    </w:rPr>
  </w:style>
  <w:style w:type="paragraph" w:customStyle="1" w:styleId="357004F47B6D47498725C1EA98FE4869">
    <w:name w:val="357004F47B6D47498725C1EA98FE4869"/>
    <w:rsid w:val="00DA5B17"/>
    <w:rPr>
      <w:lang w:eastAsia="en-CA"/>
    </w:rPr>
  </w:style>
  <w:style w:type="paragraph" w:customStyle="1" w:styleId="FD0DA6EEFFF540DA9B23F51F69CAAF1D">
    <w:name w:val="FD0DA6EEFFF540DA9B23F51F69CAAF1D"/>
    <w:rsid w:val="00DA5B17"/>
    <w:rPr>
      <w:lang w:eastAsia="en-CA"/>
    </w:rPr>
  </w:style>
  <w:style w:type="paragraph" w:customStyle="1" w:styleId="CC3EB5ED4ADB4A6B89A7F03D280AF9F7">
    <w:name w:val="CC3EB5ED4ADB4A6B89A7F03D280AF9F7"/>
    <w:rsid w:val="00DA5B17"/>
    <w:rPr>
      <w:lang w:eastAsia="en-CA"/>
    </w:rPr>
  </w:style>
  <w:style w:type="paragraph" w:customStyle="1" w:styleId="50177DF4EEB04DB1A0FF8FB40B990BBF">
    <w:name w:val="50177DF4EEB04DB1A0FF8FB40B990BBF"/>
    <w:rsid w:val="00DA5B17"/>
    <w:rPr>
      <w:lang w:eastAsia="en-CA"/>
    </w:rPr>
  </w:style>
  <w:style w:type="paragraph" w:customStyle="1" w:styleId="C57033A72B3A4AE1886E4741ACFB9174">
    <w:name w:val="C57033A72B3A4AE1886E4741ACFB9174"/>
    <w:rsid w:val="00DA5B17"/>
    <w:rPr>
      <w:lang w:eastAsia="en-CA"/>
    </w:rPr>
  </w:style>
  <w:style w:type="paragraph" w:customStyle="1" w:styleId="7AD21CCC5CFA4022BF0E0F5DFB3D597F">
    <w:name w:val="7AD21CCC5CFA4022BF0E0F5DFB3D597F"/>
    <w:rsid w:val="00DA5B17"/>
    <w:rPr>
      <w:lang w:eastAsia="en-CA"/>
    </w:rPr>
  </w:style>
  <w:style w:type="paragraph" w:customStyle="1" w:styleId="1E76D34BFE4845F783C68BA035EAA8A3">
    <w:name w:val="1E76D34BFE4845F783C68BA035EAA8A3"/>
    <w:rsid w:val="00DA5B17"/>
    <w:rPr>
      <w:lang w:eastAsia="en-CA"/>
    </w:rPr>
  </w:style>
  <w:style w:type="paragraph" w:customStyle="1" w:styleId="EDECD41248954E5EA5E847041FF584D7">
    <w:name w:val="EDECD41248954E5EA5E847041FF584D7"/>
    <w:rsid w:val="00DA5B17"/>
    <w:rPr>
      <w:lang w:eastAsia="en-CA"/>
    </w:rPr>
  </w:style>
  <w:style w:type="paragraph" w:customStyle="1" w:styleId="A325B187761B4B0888E7A310A3F1FA35">
    <w:name w:val="A325B187761B4B0888E7A310A3F1FA35"/>
    <w:rsid w:val="00DA5B17"/>
    <w:rPr>
      <w:lang w:eastAsia="en-CA"/>
    </w:rPr>
  </w:style>
  <w:style w:type="paragraph" w:customStyle="1" w:styleId="0DD3BCD6C51646709FA5E15EE31E2858">
    <w:name w:val="0DD3BCD6C51646709FA5E15EE31E2858"/>
    <w:rsid w:val="00DA5B17"/>
    <w:rPr>
      <w:lang w:eastAsia="en-CA"/>
    </w:rPr>
  </w:style>
  <w:style w:type="paragraph" w:customStyle="1" w:styleId="F6FE1871A40E48FEB8E68948386CE6BF">
    <w:name w:val="F6FE1871A40E48FEB8E68948386CE6BF"/>
    <w:rsid w:val="00DA5B17"/>
    <w:rPr>
      <w:lang w:eastAsia="en-CA"/>
    </w:rPr>
  </w:style>
  <w:style w:type="paragraph" w:customStyle="1" w:styleId="469A8589C4A64B70B60B42D44699CD48">
    <w:name w:val="469A8589C4A64B70B60B42D44699CD48"/>
    <w:rsid w:val="00DA5B17"/>
    <w:rPr>
      <w:lang w:eastAsia="en-CA"/>
    </w:rPr>
  </w:style>
  <w:style w:type="paragraph" w:customStyle="1" w:styleId="9553D5BE121D40B1965028E7551A601A">
    <w:name w:val="9553D5BE121D40B1965028E7551A601A"/>
    <w:rsid w:val="00DA5B17"/>
    <w:rPr>
      <w:lang w:eastAsia="en-CA"/>
    </w:rPr>
  </w:style>
  <w:style w:type="paragraph" w:customStyle="1" w:styleId="B66A8D88F99A4A6BA6C23398A2A31DE1">
    <w:name w:val="B66A8D88F99A4A6BA6C23398A2A31DE1"/>
    <w:rsid w:val="00DA5B17"/>
    <w:rPr>
      <w:lang w:eastAsia="en-CA"/>
    </w:rPr>
  </w:style>
  <w:style w:type="paragraph" w:customStyle="1" w:styleId="356FE01190314E7393B289576959DD34">
    <w:name w:val="356FE01190314E7393B289576959DD34"/>
    <w:rsid w:val="00DA5B17"/>
    <w:rPr>
      <w:lang w:eastAsia="en-CA"/>
    </w:rPr>
  </w:style>
  <w:style w:type="paragraph" w:customStyle="1" w:styleId="7CB86E159AD6460E8886D39604C207B2">
    <w:name w:val="7CB86E159AD6460E8886D39604C207B2"/>
    <w:rsid w:val="00DA5B17"/>
    <w:rPr>
      <w:lang w:eastAsia="en-CA"/>
    </w:rPr>
  </w:style>
  <w:style w:type="paragraph" w:customStyle="1" w:styleId="23530E0A42AF41C7B4C2AA0651AA01BD">
    <w:name w:val="23530E0A42AF41C7B4C2AA0651AA01BD"/>
    <w:rsid w:val="00DA5B17"/>
    <w:rPr>
      <w:lang w:eastAsia="en-CA"/>
    </w:rPr>
  </w:style>
  <w:style w:type="paragraph" w:customStyle="1" w:styleId="514B79A631314712B5E543DE7ADF935C">
    <w:name w:val="514B79A631314712B5E543DE7ADF935C"/>
    <w:rsid w:val="00DA5B17"/>
    <w:rPr>
      <w:lang w:eastAsia="en-CA"/>
    </w:rPr>
  </w:style>
  <w:style w:type="paragraph" w:customStyle="1" w:styleId="7241C41964F04A2DA41DD9095018071D">
    <w:name w:val="7241C41964F04A2DA41DD9095018071D"/>
    <w:rsid w:val="00DA5B17"/>
    <w:rPr>
      <w:lang w:eastAsia="en-CA"/>
    </w:rPr>
  </w:style>
  <w:style w:type="paragraph" w:customStyle="1" w:styleId="A995DD59B56047748D5B2C49538D26A8">
    <w:name w:val="A995DD59B56047748D5B2C49538D26A8"/>
    <w:rsid w:val="00DA5B17"/>
    <w:rPr>
      <w:lang w:eastAsia="en-CA"/>
    </w:rPr>
  </w:style>
  <w:style w:type="paragraph" w:customStyle="1" w:styleId="17AB15070B9E4428BFF2C85EF410F88B">
    <w:name w:val="17AB15070B9E4428BFF2C85EF410F88B"/>
    <w:rsid w:val="00DA5B17"/>
    <w:rPr>
      <w:lang w:eastAsia="en-CA"/>
    </w:rPr>
  </w:style>
  <w:style w:type="paragraph" w:customStyle="1" w:styleId="C4BCFCFA640541BC9F523EEE5A9BF935">
    <w:name w:val="C4BCFCFA640541BC9F523EEE5A9BF935"/>
    <w:rsid w:val="00DA5B17"/>
    <w:rPr>
      <w:lang w:eastAsia="en-CA"/>
    </w:rPr>
  </w:style>
  <w:style w:type="paragraph" w:customStyle="1" w:styleId="5A7AC72B65494B8FBE684D459A4C36D1">
    <w:name w:val="5A7AC72B65494B8FBE684D459A4C36D1"/>
    <w:rsid w:val="00DA5B17"/>
    <w:rPr>
      <w:lang w:eastAsia="en-CA"/>
    </w:rPr>
  </w:style>
  <w:style w:type="paragraph" w:customStyle="1" w:styleId="060ABDDE1CBF4877AF57E84397B256F5">
    <w:name w:val="060ABDDE1CBF4877AF57E84397B256F5"/>
    <w:rsid w:val="00DA5B17"/>
    <w:rPr>
      <w:lang w:eastAsia="en-CA"/>
    </w:rPr>
  </w:style>
  <w:style w:type="paragraph" w:customStyle="1" w:styleId="347B87FF015240F2BB9A51062BC1803E">
    <w:name w:val="347B87FF015240F2BB9A51062BC1803E"/>
    <w:rsid w:val="00DA5B17"/>
    <w:rPr>
      <w:lang w:eastAsia="en-CA"/>
    </w:rPr>
  </w:style>
  <w:style w:type="paragraph" w:customStyle="1" w:styleId="2E4B6F29FBC244F7BE00352927C75A33">
    <w:name w:val="2E4B6F29FBC244F7BE00352927C75A33"/>
    <w:rsid w:val="00DA5B17"/>
    <w:rPr>
      <w:lang w:eastAsia="en-CA"/>
    </w:rPr>
  </w:style>
  <w:style w:type="paragraph" w:customStyle="1" w:styleId="2BF7E940F70544E3A650D79C0796700A">
    <w:name w:val="2BF7E940F70544E3A650D79C0796700A"/>
    <w:rsid w:val="00DA5B17"/>
    <w:rPr>
      <w:lang w:eastAsia="en-CA"/>
    </w:rPr>
  </w:style>
  <w:style w:type="paragraph" w:customStyle="1" w:styleId="40C170679BF147F9B74354205586840D">
    <w:name w:val="40C170679BF147F9B74354205586840D"/>
    <w:rsid w:val="00DA5B17"/>
    <w:rPr>
      <w:lang w:eastAsia="en-CA"/>
    </w:rPr>
  </w:style>
  <w:style w:type="paragraph" w:customStyle="1" w:styleId="548D1612E1F14005A993E7B81DB83CA4">
    <w:name w:val="548D1612E1F14005A993E7B81DB83CA4"/>
    <w:rsid w:val="00DA5B17"/>
    <w:rPr>
      <w:lang w:eastAsia="en-CA"/>
    </w:rPr>
  </w:style>
  <w:style w:type="paragraph" w:customStyle="1" w:styleId="6A168E72BEAB4EA68862DE33CD779F22">
    <w:name w:val="6A168E72BEAB4EA68862DE33CD779F22"/>
    <w:rsid w:val="00DA5B17"/>
    <w:rPr>
      <w:lang w:eastAsia="en-CA"/>
    </w:rPr>
  </w:style>
  <w:style w:type="paragraph" w:customStyle="1" w:styleId="087BBDC332E54C25BA99D53A0D0B2B7A">
    <w:name w:val="087BBDC332E54C25BA99D53A0D0B2B7A"/>
    <w:rsid w:val="00DA5B17"/>
    <w:rPr>
      <w:lang w:eastAsia="en-CA"/>
    </w:rPr>
  </w:style>
  <w:style w:type="paragraph" w:customStyle="1" w:styleId="F91C01D5043245C5BF1898B532E147E6">
    <w:name w:val="F91C01D5043245C5BF1898B532E147E6"/>
    <w:rsid w:val="00DA5B17"/>
    <w:rPr>
      <w:lang w:eastAsia="en-CA"/>
    </w:rPr>
  </w:style>
  <w:style w:type="paragraph" w:customStyle="1" w:styleId="DC2CE8C193CB49D4A49046A02AEACC55">
    <w:name w:val="DC2CE8C193CB49D4A49046A02AEACC55"/>
    <w:rsid w:val="00DA5B17"/>
    <w:rPr>
      <w:lang w:eastAsia="en-CA"/>
    </w:rPr>
  </w:style>
  <w:style w:type="paragraph" w:customStyle="1" w:styleId="FDCC2ED623324988BD85B9D6EB26B1AD">
    <w:name w:val="FDCC2ED623324988BD85B9D6EB26B1AD"/>
    <w:rsid w:val="00DA5B17"/>
    <w:rPr>
      <w:lang w:eastAsia="en-CA"/>
    </w:rPr>
  </w:style>
  <w:style w:type="paragraph" w:customStyle="1" w:styleId="BB8C0BF3A43E430DAF770A1542A49A70">
    <w:name w:val="BB8C0BF3A43E430DAF770A1542A49A70"/>
    <w:rsid w:val="00DA5B17"/>
    <w:rPr>
      <w:lang w:eastAsia="en-CA"/>
    </w:rPr>
  </w:style>
  <w:style w:type="paragraph" w:customStyle="1" w:styleId="723274310FC0471F9633C2799CCAC4A0">
    <w:name w:val="723274310FC0471F9633C2799CCAC4A0"/>
    <w:rsid w:val="00DA5B17"/>
    <w:rPr>
      <w:lang w:eastAsia="en-CA"/>
    </w:rPr>
  </w:style>
  <w:style w:type="paragraph" w:customStyle="1" w:styleId="8CB6F9C6C9C34143997FA678AB0DF1A1">
    <w:name w:val="8CB6F9C6C9C34143997FA678AB0DF1A1"/>
    <w:rsid w:val="00DA5B17"/>
    <w:rPr>
      <w:lang w:eastAsia="en-CA"/>
    </w:rPr>
  </w:style>
  <w:style w:type="paragraph" w:customStyle="1" w:styleId="322713ADE3604FBBB4ABFAA42A0309C1">
    <w:name w:val="322713ADE3604FBBB4ABFAA42A0309C1"/>
    <w:rsid w:val="00DA5B17"/>
    <w:rPr>
      <w:lang w:eastAsia="en-CA"/>
    </w:rPr>
  </w:style>
  <w:style w:type="paragraph" w:customStyle="1" w:styleId="EEDF6271198E473FBA9D512A3C45ED06">
    <w:name w:val="EEDF6271198E473FBA9D512A3C45ED06"/>
    <w:rsid w:val="00DA5B17"/>
    <w:rPr>
      <w:lang w:eastAsia="en-CA"/>
    </w:rPr>
  </w:style>
  <w:style w:type="paragraph" w:customStyle="1" w:styleId="A908DFAC1F744C2998ED4503C8164A8A">
    <w:name w:val="A908DFAC1F744C2998ED4503C8164A8A"/>
    <w:rsid w:val="00DA5B17"/>
    <w:rPr>
      <w:lang w:eastAsia="en-CA"/>
    </w:rPr>
  </w:style>
  <w:style w:type="paragraph" w:customStyle="1" w:styleId="534BF878F72C46658BA31A32CE042A1E">
    <w:name w:val="534BF878F72C46658BA31A32CE042A1E"/>
    <w:rsid w:val="00DA5B17"/>
    <w:rPr>
      <w:lang w:eastAsia="en-CA"/>
    </w:rPr>
  </w:style>
  <w:style w:type="paragraph" w:customStyle="1" w:styleId="9F5B32BD8C724676936DD9D67E905014">
    <w:name w:val="9F5B32BD8C724676936DD9D67E905014"/>
    <w:rsid w:val="00DA5B17"/>
    <w:rPr>
      <w:lang w:eastAsia="en-CA"/>
    </w:rPr>
  </w:style>
  <w:style w:type="paragraph" w:customStyle="1" w:styleId="DD7BCCAF28C64AE29F02968C721F5281">
    <w:name w:val="DD7BCCAF28C64AE29F02968C721F5281"/>
    <w:rsid w:val="00DA5B17"/>
    <w:rPr>
      <w:lang w:eastAsia="en-CA"/>
    </w:rPr>
  </w:style>
  <w:style w:type="paragraph" w:customStyle="1" w:styleId="238EA6AEA1F84C8A81F51E4109DACEF2">
    <w:name w:val="238EA6AEA1F84C8A81F51E4109DACEF2"/>
    <w:rsid w:val="00DA5B17"/>
    <w:rPr>
      <w:lang w:eastAsia="en-CA"/>
    </w:rPr>
  </w:style>
  <w:style w:type="paragraph" w:customStyle="1" w:styleId="E4C41035992A4F14A59EEF733F936B03">
    <w:name w:val="E4C41035992A4F14A59EEF733F936B03"/>
    <w:rsid w:val="00DA5B17"/>
    <w:rPr>
      <w:lang w:eastAsia="en-CA"/>
    </w:rPr>
  </w:style>
  <w:style w:type="paragraph" w:customStyle="1" w:styleId="6169422A23C8407991E06F5764F61B91">
    <w:name w:val="6169422A23C8407991E06F5764F61B91"/>
    <w:rsid w:val="00DA5B17"/>
    <w:rPr>
      <w:lang w:eastAsia="en-CA"/>
    </w:rPr>
  </w:style>
  <w:style w:type="paragraph" w:customStyle="1" w:styleId="676C5D66C45B46B784F36E1A6E811CF3">
    <w:name w:val="676C5D66C45B46B784F36E1A6E811CF3"/>
    <w:rsid w:val="00DA5B17"/>
    <w:rPr>
      <w:lang w:eastAsia="en-CA"/>
    </w:rPr>
  </w:style>
  <w:style w:type="paragraph" w:customStyle="1" w:styleId="4F59BC76D0F4430E84CF24407772AFD5">
    <w:name w:val="4F59BC76D0F4430E84CF24407772AFD5"/>
    <w:rsid w:val="00DA5B17"/>
    <w:rPr>
      <w:lang w:eastAsia="en-CA"/>
    </w:rPr>
  </w:style>
  <w:style w:type="paragraph" w:customStyle="1" w:styleId="2B6E6B9AC1A840F18BE126238DF400B7">
    <w:name w:val="2B6E6B9AC1A840F18BE126238DF400B7"/>
    <w:rsid w:val="00DA5B17"/>
    <w:rPr>
      <w:lang w:eastAsia="en-CA"/>
    </w:rPr>
  </w:style>
  <w:style w:type="paragraph" w:customStyle="1" w:styleId="6432455DDDEF48A8837E1D4C4ABAC448">
    <w:name w:val="6432455DDDEF48A8837E1D4C4ABAC448"/>
    <w:rsid w:val="00DA5B17"/>
    <w:rPr>
      <w:lang w:eastAsia="en-CA"/>
    </w:rPr>
  </w:style>
  <w:style w:type="paragraph" w:customStyle="1" w:styleId="47784C9137ED41778F3B4E81B52691CD">
    <w:name w:val="47784C9137ED41778F3B4E81B52691CD"/>
    <w:rsid w:val="00DA5B17"/>
    <w:rPr>
      <w:lang w:eastAsia="en-CA"/>
    </w:rPr>
  </w:style>
  <w:style w:type="paragraph" w:customStyle="1" w:styleId="1ABE1D3BACAB4E0A9E6AC15F736ECBED">
    <w:name w:val="1ABE1D3BACAB4E0A9E6AC15F736ECBED"/>
    <w:rsid w:val="00DA5B17"/>
    <w:rPr>
      <w:lang w:eastAsia="en-CA"/>
    </w:rPr>
  </w:style>
  <w:style w:type="paragraph" w:customStyle="1" w:styleId="2D5FC3EE90D04974BEDFCEA8B45B0362">
    <w:name w:val="2D5FC3EE90D04974BEDFCEA8B45B0362"/>
    <w:rsid w:val="00DA5B17"/>
    <w:rPr>
      <w:lang w:eastAsia="en-CA"/>
    </w:rPr>
  </w:style>
  <w:style w:type="paragraph" w:customStyle="1" w:styleId="7297FC6298454329AC9E8DC65AE75A85">
    <w:name w:val="7297FC6298454329AC9E8DC65AE75A85"/>
    <w:rsid w:val="00DA5B17"/>
    <w:rPr>
      <w:lang w:eastAsia="en-CA"/>
    </w:rPr>
  </w:style>
  <w:style w:type="paragraph" w:customStyle="1" w:styleId="8F02E959BE2448DEB0576BE76B6E997A">
    <w:name w:val="8F02E959BE2448DEB0576BE76B6E997A"/>
    <w:rsid w:val="00DA5B17"/>
    <w:rPr>
      <w:lang w:eastAsia="en-CA"/>
    </w:rPr>
  </w:style>
  <w:style w:type="paragraph" w:customStyle="1" w:styleId="FB4C1D18DAFF4312A700038F65B1C76C">
    <w:name w:val="FB4C1D18DAFF4312A700038F65B1C76C"/>
    <w:rsid w:val="00DA5B17"/>
    <w:rPr>
      <w:lang w:eastAsia="en-CA"/>
    </w:rPr>
  </w:style>
  <w:style w:type="paragraph" w:customStyle="1" w:styleId="1F7436040BBF486A9B109FA1EF4EC2FE">
    <w:name w:val="1F7436040BBF486A9B109FA1EF4EC2FE"/>
    <w:rsid w:val="00DA5B17"/>
    <w:rPr>
      <w:lang w:eastAsia="en-CA"/>
    </w:rPr>
  </w:style>
  <w:style w:type="paragraph" w:customStyle="1" w:styleId="6226D0193C244FE99A2D7404533365E3">
    <w:name w:val="6226D0193C244FE99A2D7404533365E3"/>
    <w:rsid w:val="00DA5B17"/>
    <w:rPr>
      <w:lang w:eastAsia="en-CA"/>
    </w:rPr>
  </w:style>
  <w:style w:type="paragraph" w:customStyle="1" w:styleId="B9572EAD49C34A0F83C26B2246ACEB2A">
    <w:name w:val="B9572EAD49C34A0F83C26B2246ACEB2A"/>
    <w:rsid w:val="00DA5B17"/>
    <w:rPr>
      <w:lang w:eastAsia="en-CA"/>
    </w:rPr>
  </w:style>
  <w:style w:type="paragraph" w:customStyle="1" w:styleId="1601A39DB80B4CF99C765D2E007FEB98">
    <w:name w:val="1601A39DB80B4CF99C765D2E007FEB98"/>
    <w:rsid w:val="00DA5B17"/>
    <w:rPr>
      <w:lang w:eastAsia="en-CA"/>
    </w:rPr>
  </w:style>
  <w:style w:type="paragraph" w:customStyle="1" w:styleId="B28DD66AEB7145AEA0A52AD2B40E5C55">
    <w:name w:val="B28DD66AEB7145AEA0A52AD2B40E5C55"/>
    <w:rsid w:val="00DA5B17"/>
    <w:rPr>
      <w:lang w:eastAsia="en-CA"/>
    </w:rPr>
  </w:style>
  <w:style w:type="paragraph" w:customStyle="1" w:styleId="9162BBC9E26B458EB81BFD0049336C87">
    <w:name w:val="9162BBC9E26B458EB81BFD0049336C87"/>
    <w:rsid w:val="00DA5B17"/>
    <w:rPr>
      <w:lang w:eastAsia="en-CA"/>
    </w:rPr>
  </w:style>
  <w:style w:type="paragraph" w:customStyle="1" w:styleId="934496A6544C47A78B873C9628EF5945">
    <w:name w:val="934496A6544C47A78B873C9628EF5945"/>
    <w:rsid w:val="00DA5B17"/>
    <w:rPr>
      <w:lang w:eastAsia="en-CA"/>
    </w:rPr>
  </w:style>
  <w:style w:type="paragraph" w:customStyle="1" w:styleId="C35DDDB64692422B97309F2E258900C5">
    <w:name w:val="C35DDDB64692422B97309F2E258900C5"/>
    <w:rsid w:val="00DA5B17"/>
    <w:rPr>
      <w:lang w:eastAsia="en-CA"/>
    </w:rPr>
  </w:style>
  <w:style w:type="paragraph" w:customStyle="1" w:styleId="11DE74F30FD5442E9E7C65E02B829DA1">
    <w:name w:val="11DE74F30FD5442E9E7C65E02B829DA1"/>
    <w:rsid w:val="00DA5B17"/>
    <w:rPr>
      <w:lang w:eastAsia="en-CA"/>
    </w:rPr>
  </w:style>
  <w:style w:type="paragraph" w:customStyle="1" w:styleId="5C912E5A6E40401199C57C54B4386672">
    <w:name w:val="5C912E5A6E40401199C57C54B4386672"/>
    <w:rsid w:val="00DA5B17"/>
    <w:rPr>
      <w:lang w:eastAsia="en-CA"/>
    </w:rPr>
  </w:style>
  <w:style w:type="paragraph" w:customStyle="1" w:styleId="180804FED1324C5B9E91728530809C73">
    <w:name w:val="180804FED1324C5B9E91728530809C73"/>
    <w:rsid w:val="00DA5B17"/>
    <w:rPr>
      <w:lang w:eastAsia="en-CA"/>
    </w:rPr>
  </w:style>
  <w:style w:type="paragraph" w:customStyle="1" w:styleId="786B783306AC4C23821CDD8E525D0558">
    <w:name w:val="786B783306AC4C23821CDD8E525D0558"/>
    <w:rsid w:val="00DA5B17"/>
    <w:rPr>
      <w:lang w:eastAsia="en-CA"/>
    </w:rPr>
  </w:style>
  <w:style w:type="paragraph" w:customStyle="1" w:styleId="29E79A152E49433FB322E9E720555724">
    <w:name w:val="29E79A152E49433FB322E9E720555724"/>
    <w:rsid w:val="00DA5B17"/>
    <w:rPr>
      <w:lang w:eastAsia="en-CA"/>
    </w:rPr>
  </w:style>
  <w:style w:type="paragraph" w:customStyle="1" w:styleId="EE746D7B0FEC45E4A39B008403A85A90">
    <w:name w:val="EE746D7B0FEC45E4A39B008403A85A90"/>
    <w:rsid w:val="00DA5B17"/>
    <w:rPr>
      <w:lang w:eastAsia="en-CA"/>
    </w:rPr>
  </w:style>
  <w:style w:type="paragraph" w:customStyle="1" w:styleId="511F714F49B440939DA67AC85BAE06A2">
    <w:name w:val="511F714F49B440939DA67AC85BAE06A2"/>
    <w:rsid w:val="00DA5B17"/>
    <w:rPr>
      <w:lang w:eastAsia="en-CA"/>
    </w:rPr>
  </w:style>
  <w:style w:type="paragraph" w:customStyle="1" w:styleId="7314138EA08F42E4951418423962A87F">
    <w:name w:val="7314138EA08F42E4951418423962A87F"/>
    <w:rsid w:val="00DA5B17"/>
    <w:rPr>
      <w:lang w:eastAsia="en-CA"/>
    </w:rPr>
  </w:style>
  <w:style w:type="paragraph" w:customStyle="1" w:styleId="B9E14EA26DA547028A4E176174FF48A8">
    <w:name w:val="B9E14EA26DA547028A4E176174FF48A8"/>
    <w:rsid w:val="00DA5B17"/>
    <w:rPr>
      <w:lang w:eastAsia="en-CA"/>
    </w:rPr>
  </w:style>
  <w:style w:type="paragraph" w:customStyle="1" w:styleId="303FD7FDBF2D4FF9841BC46EDDAAB99C">
    <w:name w:val="303FD7FDBF2D4FF9841BC46EDDAAB99C"/>
    <w:rsid w:val="00DA5B17"/>
    <w:rPr>
      <w:lang w:eastAsia="en-CA"/>
    </w:rPr>
  </w:style>
  <w:style w:type="paragraph" w:customStyle="1" w:styleId="9F54FDA3A3B64568B0B21C1BF9584C6E">
    <w:name w:val="9F54FDA3A3B64568B0B21C1BF9584C6E"/>
    <w:rsid w:val="00DA5B17"/>
    <w:rPr>
      <w:lang w:eastAsia="en-CA"/>
    </w:rPr>
  </w:style>
  <w:style w:type="paragraph" w:customStyle="1" w:styleId="98345C992C534B028CBBEDD404E908B5">
    <w:name w:val="98345C992C534B028CBBEDD404E908B5"/>
    <w:rsid w:val="00DA5B17"/>
    <w:rPr>
      <w:lang w:eastAsia="en-CA"/>
    </w:rPr>
  </w:style>
  <w:style w:type="paragraph" w:customStyle="1" w:styleId="4C825304E1D946EEA12E42070D7525C2">
    <w:name w:val="4C825304E1D946EEA12E42070D7525C2"/>
    <w:rsid w:val="00DA5B17"/>
    <w:rPr>
      <w:lang w:eastAsia="en-CA"/>
    </w:rPr>
  </w:style>
  <w:style w:type="paragraph" w:customStyle="1" w:styleId="F052AD7587F943B6A2CA57F75CBA8422">
    <w:name w:val="F052AD7587F943B6A2CA57F75CBA8422"/>
    <w:rsid w:val="00DA5B17"/>
    <w:rPr>
      <w:lang w:eastAsia="en-CA"/>
    </w:rPr>
  </w:style>
  <w:style w:type="paragraph" w:customStyle="1" w:styleId="9EC72C12BE8D4F198B9F1FA9F2688A85">
    <w:name w:val="9EC72C12BE8D4F198B9F1FA9F2688A85"/>
    <w:rsid w:val="00DA5B17"/>
    <w:rPr>
      <w:lang w:eastAsia="en-CA"/>
    </w:rPr>
  </w:style>
  <w:style w:type="paragraph" w:customStyle="1" w:styleId="B3A04816B46C461A91E8CACD11BC521A">
    <w:name w:val="B3A04816B46C461A91E8CACD11BC521A"/>
    <w:rsid w:val="00DA5B17"/>
    <w:rPr>
      <w:lang w:eastAsia="en-CA"/>
    </w:rPr>
  </w:style>
  <w:style w:type="paragraph" w:customStyle="1" w:styleId="EFCFF482D4424A858E38C9F88B488EEC">
    <w:name w:val="EFCFF482D4424A858E38C9F88B488EEC"/>
    <w:rsid w:val="00DA5B17"/>
    <w:rPr>
      <w:lang w:eastAsia="en-CA"/>
    </w:rPr>
  </w:style>
  <w:style w:type="paragraph" w:customStyle="1" w:styleId="33263C9AE8BF43B7928B6FCA8A7899DB">
    <w:name w:val="33263C9AE8BF43B7928B6FCA8A7899DB"/>
    <w:rsid w:val="00DA5B17"/>
    <w:rPr>
      <w:lang w:eastAsia="en-CA"/>
    </w:rPr>
  </w:style>
  <w:style w:type="paragraph" w:customStyle="1" w:styleId="BD35204802604FA185614ED42BF50DC6">
    <w:name w:val="BD35204802604FA185614ED42BF50DC6"/>
    <w:rsid w:val="00DA5B17"/>
    <w:rPr>
      <w:lang w:eastAsia="en-CA"/>
    </w:rPr>
  </w:style>
  <w:style w:type="paragraph" w:customStyle="1" w:styleId="4C768F514BAC41538C36627AE8F96999">
    <w:name w:val="4C768F514BAC41538C36627AE8F96999"/>
    <w:rsid w:val="00DA5B17"/>
    <w:rPr>
      <w:lang w:eastAsia="en-CA"/>
    </w:rPr>
  </w:style>
  <w:style w:type="paragraph" w:customStyle="1" w:styleId="4E859C73677F405AA5527CE0FBA7140A">
    <w:name w:val="4E859C73677F405AA5527CE0FBA7140A"/>
    <w:rsid w:val="00DA5B17"/>
    <w:rPr>
      <w:lang w:eastAsia="en-CA"/>
    </w:rPr>
  </w:style>
  <w:style w:type="paragraph" w:customStyle="1" w:styleId="4DB5F3AFF89C420AAFC1B82DE350071D">
    <w:name w:val="4DB5F3AFF89C420AAFC1B82DE350071D"/>
    <w:rsid w:val="00DA5B17"/>
    <w:rPr>
      <w:lang w:eastAsia="en-CA"/>
    </w:rPr>
  </w:style>
  <w:style w:type="paragraph" w:customStyle="1" w:styleId="45E682EDBCC14755882C17A49C5455BF">
    <w:name w:val="45E682EDBCC14755882C17A49C5455BF"/>
    <w:rsid w:val="00DA5B17"/>
    <w:rPr>
      <w:lang w:eastAsia="en-CA"/>
    </w:rPr>
  </w:style>
  <w:style w:type="paragraph" w:customStyle="1" w:styleId="EE6022B97086462B9012165E9845C161">
    <w:name w:val="EE6022B97086462B9012165E9845C161"/>
    <w:rsid w:val="00DA5B17"/>
    <w:rPr>
      <w:lang w:eastAsia="en-CA"/>
    </w:rPr>
  </w:style>
  <w:style w:type="paragraph" w:customStyle="1" w:styleId="8628F239473B4C8DB926F07A68F5B7E1">
    <w:name w:val="8628F239473B4C8DB926F07A68F5B7E1"/>
    <w:rsid w:val="00DA5B17"/>
    <w:rPr>
      <w:lang w:eastAsia="en-CA"/>
    </w:rPr>
  </w:style>
  <w:style w:type="paragraph" w:customStyle="1" w:styleId="E42CEB06F3D74170B4E9925EF4C41492">
    <w:name w:val="E42CEB06F3D74170B4E9925EF4C41492"/>
    <w:rsid w:val="00DA5B17"/>
    <w:rPr>
      <w:lang w:eastAsia="en-CA"/>
    </w:rPr>
  </w:style>
  <w:style w:type="paragraph" w:customStyle="1" w:styleId="99214391D47D4FEB876532278FD72404">
    <w:name w:val="99214391D47D4FEB876532278FD72404"/>
    <w:rsid w:val="00DA5B17"/>
    <w:rPr>
      <w:lang w:eastAsia="en-CA"/>
    </w:rPr>
  </w:style>
  <w:style w:type="paragraph" w:customStyle="1" w:styleId="32CC1E74A6714EC48C1E1CD5EE312993">
    <w:name w:val="32CC1E74A6714EC48C1E1CD5EE312993"/>
    <w:rsid w:val="00DA5B17"/>
    <w:rPr>
      <w:lang w:eastAsia="en-CA"/>
    </w:rPr>
  </w:style>
  <w:style w:type="paragraph" w:customStyle="1" w:styleId="D8EE38B9BAB24F5187CCAB1B8CD7E80D">
    <w:name w:val="D8EE38B9BAB24F5187CCAB1B8CD7E80D"/>
    <w:rsid w:val="00DA5B17"/>
    <w:rPr>
      <w:lang w:eastAsia="en-CA"/>
    </w:rPr>
  </w:style>
  <w:style w:type="paragraph" w:customStyle="1" w:styleId="557EBD2EE1E34FDABB93573625899CC7">
    <w:name w:val="557EBD2EE1E34FDABB93573625899CC7"/>
    <w:rsid w:val="00DA5B17"/>
    <w:rPr>
      <w:lang w:eastAsia="en-CA"/>
    </w:rPr>
  </w:style>
  <w:style w:type="paragraph" w:customStyle="1" w:styleId="55A3524CDDC74F7084F30A1440E932CC">
    <w:name w:val="55A3524CDDC74F7084F30A1440E932CC"/>
    <w:rsid w:val="00DA5B17"/>
    <w:rPr>
      <w:lang w:eastAsia="en-CA"/>
    </w:rPr>
  </w:style>
  <w:style w:type="paragraph" w:customStyle="1" w:styleId="C225160737FA4662A4DDD5FC94C1FD95">
    <w:name w:val="C225160737FA4662A4DDD5FC94C1FD95"/>
    <w:rsid w:val="00DA5B17"/>
    <w:rPr>
      <w:lang w:eastAsia="en-CA"/>
    </w:rPr>
  </w:style>
  <w:style w:type="paragraph" w:customStyle="1" w:styleId="354A7BCCCDA24B62BC0757ED5BDB6730">
    <w:name w:val="354A7BCCCDA24B62BC0757ED5BDB6730"/>
    <w:rsid w:val="00DA5B17"/>
    <w:rPr>
      <w:lang w:eastAsia="en-CA"/>
    </w:rPr>
  </w:style>
  <w:style w:type="paragraph" w:customStyle="1" w:styleId="6D92A87AC3A146FC9F200E469EF5C34F">
    <w:name w:val="6D92A87AC3A146FC9F200E469EF5C34F"/>
    <w:rsid w:val="00DA5B17"/>
    <w:rPr>
      <w:lang w:eastAsia="en-CA"/>
    </w:rPr>
  </w:style>
  <w:style w:type="paragraph" w:customStyle="1" w:styleId="C106EABFA8204218A30D2BD1AEDE50BE">
    <w:name w:val="C106EABFA8204218A30D2BD1AEDE50BE"/>
    <w:rsid w:val="00DA5B17"/>
    <w:rPr>
      <w:lang w:eastAsia="en-CA"/>
    </w:rPr>
  </w:style>
  <w:style w:type="paragraph" w:customStyle="1" w:styleId="755C1932205440E4A18E15F4ED95EB92">
    <w:name w:val="755C1932205440E4A18E15F4ED95EB92"/>
    <w:rsid w:val="00DA5B17"/>
    <w:rPr>
      <w:lang w:eastAsia="en-CA"/>
    </w:rPr>
  </w:style>
  <w:style w:type="paragraph" w:customStyle="1" w:styleId="FD29E39B13E04EDD87622102FE27DF82">
    <w:name w:val="FD29E39B13E04EDD87622102FE27DF82"/>
    <w:rsid w:val="00DA5B17"/>
    <w:rPr>
      <w:lang w:eastAsia="en-CA"/>
    </w:rPr>
  </w:style>
  <w:style w:type="paragraph" w:customStyle="1" w:styleId="59396C34D4A84472B1000DDA3A92E66E">
    <w:name w:val="59396C34D4A84472B1000DDA3A92E66E"/>
    <w:rsid w:val="00DA5B17"/>
    <w:rPr>
      <w:lang w:eastAsia="en-CA"/>
    </w:rPr>
  </w:style>
  <w:style w:type="paragraph" w:customStyle="1" w:styleId="104FC5962CAD4307B31A5DF140D2EF52">
    <w:name w:val="104FC5962CAD4307B31A5DF140D2EF52"/>
    <w:rsid w:val="00DA5B17"/>
    <w:rPr>
      <w:lang w:eastAsia="en-CA"/>
    </w:rPr>
  </w:style>
  <w:style w:type="paragraph" w:customStyle="1" w:styleId="2303022992CA488595B9A8129E200FB0">
    <w:name w:val="2303022992CA488595B9A8129E200FB0"/>
    <w:rsid w:val="00DA5B17"/>
    <w:rPr>
      <w:lang w:eastAsia="en-CA"/>
    </w:rPr>
  </w:style>
  <w:style w:type="paragraph" w:customStyle="1" w:styleId="6F60535165CB44B3A1123F315E65BAC8">
    <w:name w:val="6F60535165CB44B3A1123F315E65BAC8"/>
    <w:rsid w:val="00DA5B17"/>
    <w:rPr>
      <w:lang w:eastAsia="en-CA"/>
    </w:rPr>
  </w:style>
  <w:style w:type="paragraph" w:customStyle="1" w:styleId="D4AFF725AD6A4B7F9B8A06D15046267F">
    <w:name w:val="D4AFF725AD6A4B7F9B8A06D15046267F"/>
    <w:rsid w:val="00DA5B17"/>
    <w:rPr>
      <w:lang w:eastAsia="en-CA"/>
    </w:rPr>
  </w:style>
  <w:style w:type="paragraph" w:customStyle="1" w:styleId="C9C25D9789E141BAA40D21A4B6CE5682">
    <w:name w:val="C9C25D9789E141BAA40D21A4B6CE5682"/>
    <w:rsid w:val="00DA5B17"/>
    <w:rPr>
      <w:lang w:eastAsia="en-CA"/>
    </w:rPr>
  </w:style>
  <w:style w:type="paragraph" w:customStyle="1" w:styleId="550007C9CFF1487C861E9242DC3750FC">
    <w:name w:val="550007C9CFF1487C861E9242DC3750FC"/>
    <w:rsid w:val="00DA5B17"/>
    <w:rPr>
      <w:lang w:eastAsia="en-CA"/>
    </w:rPr>
  </w:style>
  <w:style w:type="paragraph" w:customStyle="1" w:styleId="E2456B6BABCF499183A6156942018B63">
    <w:name w:val="E2456B6BABCF499183A6156942018B63"/>
    <w:rsid w:val="00DA5B17"/>
    <w:rPr>
      <w:lang w:eastAsia="en-CA"/>
    </w:rPr>
  </w:style>
  <w:style w:type="paragraph" w:customStyle="1" w:styleId="3FC92EBA532D4DE7A333C79C0C2D3EAF">
    <w:name w:val="3FC92EBA532D4DE7A333C79C0C2D3EAF"/>
    <w:rsid w:val="00DA5B17"/>
    <w:rPr>
      <w:lang w:eastAsia="en-CA"/>
    </w:rPr>
  </w:style>
  <w:style w:type="paragraph" w:customStyle="1" w:styleId="5C0FAEFB7FDF485992557B4181BCE710">
    <w:name w:val="5C0FAEFB7FDF485992557B4181BCE710"/>
    <w:rsid w:val="00DA5B17"/>
    <w:rPr>
      <w:lang w:eastAsia="en-CA"/>
    </w:rPr>
  </w:style>
  <w:style w:type="paragraph" w:customStyle="1" w:styleId="DF7BB8FDFAB5451BAB4BC5105020BEFA">
    <w:name w:val="DF7BB8FDFAB5451BAB4BC5105020BEFA"/>
    <w:rsid w:val="00DA5B17"/>
    <w:rPr>
      <w:lang w:eastAsia="en-CA"/>
    </w:rPr>
  </w:style>
  <w:style w:type="paragraph" w:customStyle="1" w:styleId="07A08BC2CABB47A09ED95C7C5EF2DD93">
    <w:name w:val="07A08BC2CABB47A09ED95C7C5EF2DD93"/>
    <w:rsid w:val="00DA5B17"/>
    <w:rPr>
      <w:lang w:eastAsia="en-CA"/>
    </w:rPr>
  </w:style>
  <w:style w:type="paragraph" w:customStyle="1" w:styleId="DD902B441F9741F1B0E241CAE936A7F9">
    <w:name w:val="DD902B441F9741F1B0E241CAE936A7F9"/>
    <w:rsid w:val="00DA5B17"/>
    <w:rPr>
      <w:lang w:eastAsia="en-CA"/>
    </w:rPr>
  </w:style>
  <w:style w:type="paragraph" w:customStyle="1" w:styleId="7F865B9A91B04D019E973988E8309A8F">
    <w:name w:val="7F865B9A91B04D019E973988E8309A8F"/>
    <w:rsid w:val="00DA5B17"/>
    <w:rPr>
      <w:lang w:eastAsia="en-CA"/>
    </w:rPr>
  </w:style>
  <w:style w:type="paragraph" w:customStyle="1" w:styleId="155A5D7F187E41DEA62561CB1E8B2BD3">
    <w:name w:val="155A5D7F187E41DEA62561CB1E8B2BD3"/>
    <w:rsid w:val="00DA5B17"/>
    <w:rPr>
      <w:lang w:eastAsia="en-CA"/>
    </w:rPr>
  </w:style>
  <w:style w:type="paragraph" w:customStyle="1" w:styleId="3423AFB60A3F4CADAC48F86CA4B6CADE">
    <w:name w:val="3423AFB60A3F4CADAC48F86CA4B6CADE"/>
    <w:rsid w:val="00DA5B17"/>
    <w:rPr>
      <w:lang w:eastAsia="en-CA"/>
    </w:rPr>
  </w:style>
  <w:style w:type="paragraph" w:customStyle="1" w:styleId="66F928F7B3A44CCAAEF163B3BEC6D2B7">
    <w:name w:val="66F928F7B3A44CCAAEF163B3BEC6D2B7"/>
    <w:rsid w:val="00DA5B17"/>
    <w:rPr>
      <w:lang w:eastAsia="en-CA"/>
    </w:rPr>
  </w:style>
  <w:style w:type="paragraph" w:customStyle="1" w:styleId="21003FC5D76949298A5F064F4A5666F0">
    <w:name w:val="21003FC5D76949298A5F064F4A5666F0"/>
    <w:rsid w:val="00DA5B17"/>
    <w:rPr>
      <w:lang w:eastAsia="en-CA"/>
    </w:rPr>
  </w:style>
  <w:style w:type="paragraph" w:customStyle="1" w:styleId="535B287CC52B4C2CADFD00C1D14A59F9">
    <w:name w:val="535B287CC52B4C2CADFD00C1D14A59F9"/>
    <w:rsid w:val="00DA5B17"/>
    <w:rPr>
      <w:lang w:eastAsia="en-CA"/>
    </w:rPr>
  </w:style>
  <w:style w:type="paragraph" w:customStyle="1" w:styleId="398EC7EFCF7C40A686550820B7CB1D0F">
    <w:name w:val="398EC7EFCF7C40A686550820B7CB1D0F"/>
    <w:rsid w:val="00DA5B17"/>
    <w:rPr>
      <w:lang w:eastAsia="en-CA"/>
    </w:rPr>
  </w:style>
  <w:style w:type="paragraph" w:customStyle="1" w:styleId="822BFBE57FC74E9DAB0C8F0EE11EBDAB">
    <w:name w:val="822BFBE57FC74E9DAB0C8F0EE11EBDAB"/>
    <w:rsid w:val="00DA5B17"/>
    <w:rPr>
      <w:lang w:eastAsia="en-CA"/>
    </w:rPr>
  </w:style>
  <w:style w:type="paragraph" w:customStyle="1" w:styleId="355EB83954824F0F9A3C565649AD289C">
    <w:name w:val="355EB83954824F0F9A3C565649AD289C"/>
    <w:rsid w:val="00DA5B17"/>
    <w:rPr>
      <w:lang w:eastAsia="en-CA"/>
    </w:rPr>
  </w:style>
  <w:style w:type="paragraph" w:customStyle="1" w:styleId="CAF119B884314810B26417D303F048F5">
    <w:name w:val="CAF119B884314810B26417D303F048F5"/>
    <w:rsid w:val="00DA5B17"/>
    <w:rPr>
      <w:lang w:eastAsia="en-CA"/>
    </w:rPr>
  </w:style>
  <w:style w:type="paragraph" w:customStyle="1" w:styleId="753A2A88F9C34C6F9FBCEB88021545C6">
    <w:name w:val="753A2A88F9C34C6F9FBCEB88021545C6"/>
    <w:rsid w:val="00DA5B17"/>
    <w:rPr>
      <w:lang w:eastAsia="en-CA"/>
    </w:rPr>
  </w:style>
  <w:style w:type="paragraph" w:customStyle="1" w:styleId="91D2363444884082835F3485771E244C">
    <w:name w:val="91D2363444884082835F3485771E244C"/>
    <w:rsid w:val="00DA5B17"/>
    <w:rPr>
      <w:lang w:eastAsia="en-CA"/>
    </w:rPr>
  </w:style>
  <w:style w:type="paragraph" w:customStyle="1" w:styleId="E5072F4F45554E008E5905FE886F2D72">
    <w:name w:val="E5072F4F45554E008E5905FE886F2D72"/>
    <w:rsid w:val="00DA5B17"/>
    <w:rPr>
      <w:lang w:eastAsia="en-CA"/>
    </w:rPr>
  </w:style>
  <w:style w:type="paragraph" w:customStyle="1" w:styleId="526FD271392941B38B26A60A40A3D4B4">
    <w:name w:val="526FD271392941B38B26A60A40A3D4B4"/>
    <w:rsid w:val="00DA5B17"/>
    <w:rPr>
      <w:lang w:eastAsia="en-CA"/>
    </w:rPr>
  </w:style>
  <w:style w:type="paragraph" w:customStyle="1" w:styleId="A02D499D0DBB4D4B85C983CEA3BCE8D7">
    <w:name w:val="A02D499D0DBB4D4B85C983CEA3BCE8D7"/>
    <w:rsid w:val="00DA5B17"/>
    <w:rPr>
      <w:lang w:eastAsia="en-CA"/>
    </w:rPr>
  </w:style>
  <w:style w:type="paragraph" w:customStyle="1" w:styleId="C7EAC9D671784F0AA663BE455A1C63EC">
    <w:name w:val="C7EAC9D671784F0AA663BE455A1C63EC"/>
    <w:rsid w:val="00DA5B17"/>
    <w:rPr>
      <w:lang w:eastAsia="en-CA"/>
    </w:rPr>
  </w:style>
  <w:style w:type="paragraph" w:customStyle="1" w:styleId="1215B7CEA15F4D4DA2B4652BC7CBF191">
    <w:name w:val="1215B7CEA15F4D4DA2B4652BC7CBF191"/>
    <w:rsid w:val="00DA5B17"/>
    <w:rPr>
      <w:lang w:eastAsia="en-CA"/>
    </w:rPr>
  </w:style>
  <w:style w:type="paragraph" w:customStyle="1" w:styleId="59B86A03D4AF494D884C878FC247CDDE">
    <w:name w:val="59B86A03D4AF494D884C878FC247CDDE"/>
    <w:rsid w:val="00DA5B17"/>
    <w:rPr>
      <w:lang w:eastAsia="en-CA"/>
    </w:rPr>
  </w:style>
  <w:style w:type="paragraph" w:customStyle="1" w:styleId="B3787D87A59A49F7929E56891F0C876A">
    <w:name w:val="B3787D87A59A49F7929E56891F0C876A"/>
    <w:rsid w:val="00DA5B17"/>
    <w:rPr>
      <w:lang w:eastAsia="en-CA"/>
    </w:rPr>
  </w:style>
  <w:style w:type="paragraph" w:customStyle="1" w:styleId="BD091F15A403440891E25D4ABDCFB2CE">
    <w:name w:val="BD091F15A403440891E25D4ABDCFB2CE"/>
    <w:rsid w:val="00DA5B17"/>
    <w:rPr>
      <w:lang w:eastAsia="en-CA"/>
    </w:rPr>
  </w:style>
  <w:style w:type="paragraph" w:customStyle="1" w:styleId="91488DFBBE7E4797921499788FF5F01F">
    <w:name w:val="91488DFBBE7E4797921499788FF5F01F"/>
    <w:rsid w:val="00DA5B17"/>
    <w:rPr>
      <w:lang w:eastAsia="en-CA"/>
    </w:rPr>
  </w:style>
  <w:style w:type="paragraph" w:customStyle="1" w:styleId="8AE0BFB4500A4ED2BC5674EA3DFC286C">
    <w:name w:val="8AE0BFB4500A4ED2BC5674EA3DFC286C"/>
    <w:rsid w:val="00DA5B17"/>
    <w:rPr>
      <w:lang w:eastAsia="en-CA"/>
    </w:rPr>
  </w:style>
  <w:style w:type="paragraph" w:customStyle="1" w:styleId="D49A251ED3944B06A86EF8654974A9BA">
    <w:name w:val="D49A251ED3944B06A86EF8654974A9BA"/>
    <w:rsid w:val="00DA5B17"/>
    <w:rPr>
      <w:lang w:eastAsia="en-CA"/>
    </w:rPr>
  </w:style>
  <w:style w:type="paragraph" w:customStyle="1" w:styleId="35D7CC94FAA44C2783142ECC1EF48EFB">
    <w:name w:val="35D7CC94FAA44C2783142ECC1EF48EFB"/>
    <w:rsid w:val="00DA5B17"/>
    <w:rPr>
      <w:lang w:eastAsia="en-CA"/>
    </w:rPr>
  </w:style>
  <w:style w:type="paragraph" w:customStyle="1" w:styleId="7591ED6079DF4B708E5B029EB87522E0">
    <w:name w:val="7591ED6079DF4B708E5B029EB87522E0"/>
    <w:rsid w:val="00DA5B17"/>
    <w:rPr>
      <w:lang w:eastAsia="en-CA"/>
    </w:rPr>
  </w:style>
  <w:style w:type="paragraph" w:customStyle="1" w:styleId="6CE48EAC3BD14F7386A17A321C554220">
    <w:name w:val="6CE48EAC3BD14F7386A17A321C554220"/>
    <w:rsid w:val="00DA5B17"/>
    <w:rPr>
      <w:lang w:eastAsia="en-CA"/>
    </w:rPr>
  </w:style>
  <w:style w:type="paragraph" w:customStyle="1" w:styleId="79CDD4BA05C0464B88DFAA7A37FD8C71">
    <w:name w:val="79CDD4BA05C0464B88DFAA7A37FD8C71"/>
    <w:rsid w:val="00DA5B17"/>
    <w:rPr>
      <w:lang w:eastAsia="en-CA"/>
    </w:rPr>
  </w:style>
  <w:style w:type="paragraph" w:customStyle="1" w:styleId="6CF8BCEF45D644F0978A627A66745A1F">
    <w:name w:val="6CF8BCEF45D644F0978A627A66745A1F"/>
    <w:rsid w:val="00DA5B17"/>
    <w:rPr>
      <w:lang w:eastAsia="en-CA"/>
    </w:rPr>
  </w:style>
  <w:style w:type="paragraph" w:customStyle="1" w:styleId="F9F01DBF699245D1AEA5835897EE0E2F">
    <w:name w:val="F9F01DBF699245D1AEA5835897EE0E2F"/>
    <w:rsid w:val="00DA5B17"/>
    <w:rPr>
      <w:lang w:eastAsia="en-CA"/>
    </w:rPr>
  </w:style>
  <w:style w:type="paragraph" w:customStyle="1" w:styleId="0220B8078816449498DC7494C8239C3D">
    <w:name w:val="0220B8078816449498DC7494C8239C3D"/>
    <w:rsid w:val="00DA5B17"/>
    <w:rPr>
      <w:lang w:eastAsia="en-CA"/>
    </w:rPr>
  </w:style>
  <w:style w:type="paragraph" w:customStyle="1" w:styleId="EC46940B980849D08F0B2AA7761903DE">
    <w:name w:val="EC46940B980849D08F0B2AA7761903DE"/>
    <w:rsid w:val="00DA5B17"/>
    <w:rPr>
      <w:lang w:eastAsia="en-CA"/>
    </w:rPr>
  </w:style>
  <w:style w:type="paragraph" w:customStyle="1" w:styleId="52824F579A524A1CBC0BBC8F40A913E9">
    <w:name w:val="52824F579A524A1CBC0BBC8F40A913E9"/>
    <w:rsid w:val="00DA5B17"/>
    <w:rPr>
      <w:lang w:eastAsia="en-CA"/>
    </w:rPr>
  </w:style>
  <w:style w:type="paragraph" w:customStyle="1" w:styleId="6B1BEC28570C49FDB145181DBBA3DB5A">
    <w:name w:val="6B1BEC28570C49FDB145181DBBA3DB5A"/>
    <w:rsid w:val="00DA5B17"/>
    <w:rPr>
      <w:lang w:eastAsia="en-CA"/>
    </w:rPr>
  </w:style>
  <w:style w:type="paragraph" w:customStyle="1" w:styleId="734D4DFF500C4CBF85C6D9EC02FD8F4D">
    <w:name w:val="734D4DFF500C4CBF85C6D9EC02FD8F4D"/>
    <w:rsid w:val="00DA5B17"/>
    <w:rPr>
      <w:lang w:eastAsia="en-CA"/>
    </w:rPr>
  </w:style>
  <w:style w:type="paragraph" w:customStyle="1" w:styleId="FAA263FD06CD4B828FCDF149EBC5F24F">
    <w:name w:val="FAA263FD06CD4B828FCDF149EBC5F24F"/>
    <w:rsid w:val="00DA5B17"/>
    <w:rPr>
      <w:lang w:eastAsia="en-CA"/>
    </w:rPr>
  </w:style>
  <w:style w:type="paragraph" w:customStyle="1" w:styleId="FE536F86601148FBAF977CB01A8A4885">
    <w:name w:val="FE536F86601148FBAF977CB01A8A4885"/>
    <w:rsid w:val="00DA5B17"/>
    <w:rPr>
      <w:lang w:eastAsia="en-CA"/>
    </w:rPr>
  </w:style>
  <w:style w:type="paragraph" w:customStyle="1" w:styleId="A33B78FD721D48F6907D7B4798D90F9C">
    <w:name w:val="A33B78FD721D48F6907D7B4798D90F9C"/>
    <w:rsid w:val="00DA5B17"/>
    <w:rPr>
      <w:lang w:eastAsia="en-CA"/>
    </w:rPr>
  </w:style>
  <w:style w:type="paragraph" w:customStyle="1" w:styleId="61C11F38EA4645558D2C4AB3E66032CD">
    <w:name w:val="61C11F38EA4645558D2C4AB3E66032CD"/>
    <w:rsid w:val="00DA5B17"/>
    <w:rPr>
      <w:lang w:eastAsia="en-CA"/>
    </w:rPr>
  </w:style>
  <w:style w:type="paragraph" w:customStyle="1" w:styleId="3F1FCC374F7745E8889D36B8490D0566">
    <w:name w:val="3F1FCC374F7745E8889D36B8490D0566"/>
    <w:rsid w:val="00DA5B17"/>
    <w:rPr>
      <w:lang w:eastAsia="en-CA"/>
    </w:rPr>
  </w:style>
  <w:style w:type="paragraph" w:customStyle="1" w:styleId="904AD28C9141497BAD75AD83A6EC5361">
    <w:name w:val="904AD28C9141497BAD75AD83A6EC5361"/>
    <w:rsid w:val="00DA5B17"/>
    <w:rPr>
      <w:lang w:eastAsia="en-CA"/>
    </w:rPr>
  </w:style>
  <w:style w:type="paragraph" w:customStyle="1" w:styleId="3B3E193366034431BD338D93941A277B">
    <w:name w:val="3B3E193366034431BD338D93941A277B"/>
    <w:rsid w:val="00DA5B17"/>
    <w:rPr>
      <w:lang w:eastAsia="en-CA"/>
    </w:rPr>
  </w:style>
  <w:style w:type="paragraph" w:customStyle="1" w:styleId="C28B124EE3724BCE97195E6A7F78418A">
    <w:name w:val="C28B124EE3724BCE97195E6A7F78418A"/>
    <w:rsid w:val="00DA5B17"/>
    <w:rPr>
      <w:lang w:eastAsia="en-CA"/>
    </w:rPr>
  </w:style>
  <w:style w:type="paragraph" w:customStyle="1" w:styleId="4958E252A2A84CBEAA542902FEDB0717">
    <w:name w:val="4958E252A2A84CBEAA542902FEDB0717"/>
    <w:rsid w:val="00DA5B17"/>
    <w:rPr>
      <w:lang w:eastAsia="en-CA"/>
    </w:rPr>
  </w:style>
  <w:style w:type="paragraph" w:customStyle="1" w:styleId="D9A26025D9674705B5090F19534FDD82">
    <w:name w:val="D9A26025D9674705B5090F19534FDD82"/>
    <w:rsid w:val="00DA5B17"/>
    <w:rPr>
      <w:lang w:eastAsia="en-CA"/>
    </w:rPr>
  </w:style>
  <w:style w:type="paragraph" w:customStyle="1" w:styleId="27A15C41ED424B1D848D70FAD0297748">
    <w:name w:val="27A15C41ED424B1D848D70FAD0297748"/>
    <w:rsid w:val="00DA5B17"/>
    <w:rPr>
      <w:lang w:eastAsia="en-CA"/>
    </w:rPr>
  </w:style>
  <w:style w:type="paragraph" w:customStyle="1" w:styleId="602B4AFA881B4BA0A4DA23C51E40A22D">
    <w:name w:val="602B4AFA881B4BA0A4DA23C51E40A22D"/>
    <w:rsid w:val="00DA5B17"/>
    <w:rPr>
      <w:lang w:eastAsia="en-CA"/>
    </w:rPr>
  </w:style>
  <w:style w:type="paragraph" w:customStyle="1" w:styleId="7A697B3578C74222BAB321A641A5F1D3">
    <w:name w:val="7A697B3578C74222BAB321A641A5F1D3"/>
    <w:rsid w:val="00DA5B17"/>
    <w:rPr>
      <w:lang w:eastAsia="en-CA"/>
    </w:rPr>
  </w:style>
  <w:style w:type="paragraph" w:customStyle="1" w:styleId="739A825480B94430AE5B223E9FF73D4F">
    <w:name w:val="739A825480B94430AE5B223E9FF73D4F"/>
    <w:rsid w:val="00DA5B17"/>
    <w:rPr>
      <w:lang w:eastAsia="en-CA"/>
    </w:rPr>
  </w:style>
  <w:style w:type="paragraph" w:customStyle="1" w:styleId="904DEFA999154411974B24BAD0A35D54">
    <w:name w:val="904DEFA999154411974B24BAD0A35D54"/>
    <w:rsid w:val="00DA5B17"/>
    <w:rPr>
      <w:lang w:eastAsia="en-CA"/>
    </w:rPr>
  </w:style>
  <w:style w:type="paragraph" w:customStyle="1" w:styleId="3E022574C0294018B6893EB3F70C07FA">
    <w:name w:val="3E022574C0294018B6893EB3F70C07FA"/>
    <w:rsid w:val="00DA5B17"/>
    <w:rPr>
      <w:lang w:eastAsia="en-CA"/>
    </w:rPr>
  </w:style>
  <w:style w:type="paragraph" w:customStyle="1" w:styleId="C091FD53C0C24345A39F6E86CF798919">
    <w:name w:val="C091FD53C0C24345A39F6E86CF798919"/>
    <w:rsid w:val="00DA5B17"/>
    <w:rPr>
      <w:lang w:eastAsia="en-CA"/>
    </w:rPr>
  </w:style>
  <w:style w:type="paragraph" w:customStyle="1" w:styleId="B15BA329D0004E24B513AE515AD0E213">
    <w:name w:val="B15BA329D0004E24B513AE515AD0E213"/>
    <w:rsid w:val="00DA5B17"/>
    <w:rPr>
      <w:lang w:eastAsia="en-CA"/>
    </w:rPr>
  </w:style>
  <w:style w:type="paragraph" w:customStyle="1" w:styleId="5C99DA13C6CA4915982C8B5885CCDD6F">
    <w:name w:val="5C99DA13C6CA4915982C8B5885CCDD6F"/>
    <w:rsid w:val="00DA5B17"/>
    <w:rPr>
      <w:lang w:eastAsia="en-CA"/>
    </w:rPr>
  </w:style>
  <w:style w:type="paragraph" w:customStyle="1" w:styleId="4AA25B80FB0242B68D07228B67FC25E7">
    <w:name w:val="4AA25B80FB0242B68D07228B67FC25E7"/>
    <w:rsid w:val="00DA5B17"/>
    <w:rPr>
      <w:lang w:eastAsia="en-CA"/>
    </w:rPr>
  </w:style>
  <w:style w:type="paragraph" w:customStyle="1" w:styleId="D35F979DE469414B884148B41245F7F1">
    <w:name w:val="D35F979DE469414B884148B41245F7F1"/>
    <w:rsid w:val="00DA5B17"/>
    <w:rPr>
      <w:lang w:eastAsia="en-CA"/>
    </w:rPr>
  </w:style>
  <w:style w:type="paragraph" w:customStyle="1" w:styleId="61D78C91FBD04354A8CB4BA632833BEB">
    <w:name w:val="61D78C91FBD04354A8CB4BA632833BEB"/>
    <w:rsid w:val="00DA5B17"/>
    <w:rPr>
      <w:lang w:eastAsia="en-CA"/>
    </w:rPr>
  </w:style>
  <w:style w:type="paragraph" w:customStyle="1" w:styleId="93BE20255419426E99B134F111214A28">
    <w:name w:val="93BE20255419426E99B134F111214A28"/>
    <w:rsid w:val="00DA5B17"/>
    <w:rPr>
      <w:lang w:eastAsia="en-CA"/>
    </w:rPr>
  </w:style>
  <w:style w:type="paragraph" w:customStyle="1" w:styleId="7B543E2A588F446DB1397E1793F7C036">
    <w:name w:val="7B543E2A588F446DB1397E1793F7C036"/>
    <w:rsid w:val="00DA5B17"/>
    <w:rPr>
      <w:lang w:eastAsia="en-CA"/>
    </w:rPr>
  </w:style>
  <w:style w:type="paragraph" w:customStyle="1" w:styleId="2BF2C39F4A8646BBAFB75BD8935597B0">
    <w:name w:val="2BF2C39F4A8646BBAFB75BD8935597B0"/>
    <w:rsid w:val="00DA5B17"/>
    <w:rPr>
      <w:lang w:eastAsia="en-CA"/>
    </w:rPr>
  </w:style>
  <w:style w:type="paragraph" w:customStyle="1" w:styleId="80527A59CCA04BDF81BE2A206FA3BE10">
    <w:name w:val="80527A59CCA04BDF81BE2A206FA3BE10"/>
    <w:rsid w:val="00DA5B17"/>
    <w:rPr>
      <w:lang w:eastAsia="en-CA"/>
    </w:rPr>
  </w:style>
  <w:style w:type="paragraph" w:customStyle="1" w:styleId="AAFC98605ED447279910FE9C68355CBA">
    <w:name w:val="AAFC98605ED447279910FE9C68355CBA"/>
    <w:rsid w:val="00DA5B17"/>
    <w:rPr>
      <w:lang w:eastAsia="en-CA"/>
    </w:rPr>
  </w:style>
  <w:style w:type="paragraph" w:customStyle="1" w:styleId="2A4D68A02B0642EDB546E68B2B2C4888">
    <w:name w:val="2A4D68A02B0642EDB546E68B2B2C4888"/>
    <w:rsid w:val="00DA5B17"/>
    <w:rPr>
      <w:lang w:eastAsia="en-CA"/>
    </w:rPr>
  </w:style>
  <w:style w:type="paragraph" w:customStyle="1" w:styleId="88A07B6183AA4C9CB9FD887F45FD513E">
    <w:name w:val="88A07B6183AA4C9CB9FD887F45FD513E"/>
    <w:rsid w:val="00DA5B17"/>
    <w:rPr>
      <w:lang w:eastAsia="en-CA"/>
    </w:rPr>
  </w:style>
  <w:style w:type="paragraph" w:customStyle="1" w:styleId="4CFE36E6D19548E9B8A2E202CEA4235A">
    <w:name w:val="4CFE36E6D19548E9B8A2E202CEA4235A"/>
    <w:rsid w:val="00DA5B17"/>
    <w:rPr>
      <w:lang w:eastAsia="en-CA"/>
    </w:rPr>
  </w:style>
  <w:style w:type="paragraph" w:customStyle="1" w:styleId="44943DB464B44D70854D2DAC38C33D33">
    <w:name w:val="44943DB464B44D70854D2DAC38C33D33"/>
    <w:rsid w:val="00DA5B17"/>
    <w:rPr>
      <w:lang w:eastAsia="en-CA"/>
    </w:rPr>
  </w:style>
  <w:style w:type="paragraph" w:customStyle="1" w:styleId="B105B847A9BC4F5BB622D9861D16344A">
    <w:name w:val="B105B847A9BC4F5BB622D9861D16344A"/>
    <w:rsid w:val="00DA5B17"/>
    <w:rPr>
      <w:lang w:eastAsia="en-CA"/>
    </w:rPr>
  </w:style>
  <w:style w:type="paragraph" w:customStyle="1" w:styleId="73128E0048D048B7A894EF9D006EE157">
    <w:name w:val="73128E0048D048B7A894EF9D006EE157"/>
    <w:rsid w:val="00DA5B17"/>
    <w:rPr>
      <w:lang w:eastAsia="en-CA"/>
    </w:rPr>
  </w:style>
  <w:style w:type="paragraph" w:customStyle="1" w:styleId="911AA071A4364DB68ECF003B40C9A87D">
    <w:name w:val="911AA071A4364DB68ECF003B40C9A87D"/>
    <w:rsid w:val="00DA5B17"/>
    <w:rPr>
      <w:lang w:eastAsia="en-CA"/>
    </w:rPr>
  </w:style>
  <w:style w:type="paragraph" w:customStyle="1" w:styleId="4267A185DD6D4554851C514FA234197F">
    <w:name w:val="4267A185DD6D4554851C514FA234197F"/>
    <w:rsid w:val="00DA5B17"/>
    <w:rPr>
      <w:lang w:eastAsia="en-CA"/>
    </w:rPr>
  </w:style>
  <w:style w:type="paragraph" w:customStyle="1" w:styleId="C4550FE2D4AA41D288055BA26C813EA8">
    <w:name w:val="C4550FE2D4AA41D288055BA26C813EA8"/>
    <w:rsid w:val="00DA5B17"/>
    <w:rPr>
      <w:lang w:eastAsia="en-CA"/>
    </w:rPr>
  </w:style>
  <w:style w:type="paragraph" w:customStyle="1" w:styleId="C38C022E0B6A4987894C34C5A49E7AFF">
    <w:name w:val="C38C022E0B6A4987894C34C5A49E7AFF"/>
    <w:rsid w:val="00DA5B17"/>
    <w:rPr>
      <w:lang w:eastAsia="en-CA"/>
    </w:rPr>
  </w:style>
  <w:style w:type="paragraph" w:customStyle="1" w:styleId="3663C93EA2F04FA39869A67BE02D060C">
    <w:name w:val="3663C93EA2F04FA39869A67BE02D060C"/>
    <w:rsid w:val="00DA5B17"/>
    <w:rPr>
      <w:lang w:eastAsia="en-CA"/>
    </w:rPr>
  </w:style>
  <w:style w:type="paragraph" w:customStyle="1" w:styleId="7575175F99AF477590F4839B266E3D46">
    <w:name w:val="7575175F99AF477590F4839B266E3D46"/>
    <w:rsid w:val="00DA5B17"/>
    <w:rPr>
      <w:lang w:eastAsia="en-CA"/>
    </w:rPr>
  </w:style>
  <w:style w:type="paragraph" w:customStyle="1" w:styleId="F78FBC65797B4C6FBFED47A013EEB9DD">
    <w:name w:val="F78FBC65797B4C6FBFED47A013EEB9DD"/>
    <w:rsid w:val="00DA5B17"/>
    <w:rPr>
      <w:lang w:eastAsia="en-CA"/>
    </w:rPr>
  </w:style>
  <w:style w:type="paragraph" w:customStyle="1" w:styleId="110EE115E3854CCFAB8DCADF607C1195">
    <w:name w:val="110EE115E3854CCFAB8DCADF607C1195"/>
    <w:rsid w:val="00DA5B17"/>
    <w:rPr>
      <w:lang w:eastAsia="en-CA"/>
    </w:rPr>
  </w:style>
  <w:style w:type="paragraph" w:customStyle="1" w:styleId="DF46BD8DECC0458F81FC10261B4E9B4F">
    <w:name w:val="DF46BD8DECC0458F81FC10261B4E9B4F"/>
    <w:rsid w:val="00DA5B17"/>
    <w:rPr>
      <w:lang w:eastAsia="en-CA"/>
    </w:rPr>
  </w:style>
  <w:style w:type="paragraph" w:customStyle="1" w:styleId="39607DA67429444B942201F0647BB47C">
    <w:name w:val="39607DA67429444B942201F0647BB47C"/>
    <w:rsid w:val="00DA5B17"/>
    <w:rPr>
      <w:lang w:eastAsia="en-CA"/>
    </w:rPr>
  </w:style>
  <w:style w:type="paragraph" w:customStyle="1" w:styleId="DE730FC2AC394E74ACD1C906DFE6272F">
    <w:name w:val="DE730FC2AC394E74ACD1C906DFE6272F"/>
    <w:rsid w:val="00DA5B17"/>
    <w:rPr>
      <w:lang w:eastAsia="en-CA"/>
    </w:rPr>
  </w:style>
  <w:style w:type="paragraph" w:customStyle="1" w:styleId="B4E0A4A3E5D84D4E8B0EBF609012F19E">
    <w:name w:val="B4E0A4A3E5D84D4E8B0EBF609012F19E"/>
    <w:rsid w:val="00DA5B17"/>
    <w:rPr>
      <w:lang w:eastAsia="en-CA"/>
    </w:rPr>
  </w:style>
  <w:style w:type="paragraph" w:customStyle="1" w:styleId="889B55365C004F089F534A2E344CE090">
    <w:name w:val="889B55365C004F089F534A2E344CE090"/>
    <w:rsid w:val="00DA5B17"/>
    <w:rPr>
      <w:lang w:eastAsia="en-CA"/>
    </w:rPr>
  </w:style>
  <w:style w:type="paragraph" w:customStyle="1" w:styleId="9816160C34AE43A4A543F23D75B7E7FA">
    <w:name w:val="9816160C34AE43A4A543F23D75B7E7FA"/>
    <w:rsid w:val="00DA5B17"/>
    <w:rPr>
      <w:lang w:eastAsia="en-CA"/>
    </w:rPr>
  </w:style>
  <w:style w:type="paragraph" w:customStyle="1" w:styleId="D8071E01172D4D73ACFD394F45FCD60A">
    <w:name w:val="D8071E01172D4D73ACFD394F45FCD60A"/>
    <w:rsid w:val="00DA5B17"/>
    <w:rPr>
      <w:lang w:eastAsia="en-CA"/>
    </w:rPr>
  </w:style>
  <w:style w:type="paragraph" w:customStyle="1" w:styleId="D1708D51530946D8AA575572ABAB34F9">
    <w:name w:val="D1708D51530946D8AA575572ABAB34F9"/>
    <w:rsid w:val="00DA5B17"/>
    <w:rPr>
      <w:lang w:eastAsia="en-CA"/>
    </w:rPr>
  </w:style>
  <w:style w:type="paragraph" w:customStyle="1" w:styleId="FF082AB8F3C9485AA19D39F2ED2EE5B5">
    <w:name w:val="FF082AB8F3C9485AA19D39F2ED2EE5B5"/>
    <w:rsid w:val="00DA5B17"/>
    <w:rPr>
      <w:lang w:eastAsia="en-CA"/>
    </w:rPr>
  </w:style>
  <w:style w:type="paragraph" w:customStyle="1" w:styleId="D10577C448F8428F93A8DDD2CF0AD191">
    <w:name w:val="D10577C448F8428F93A8DDD2CF0AD191"/>
    <w:rsid w:val="00DA5B17"/>
    <w:rPr>
      <w:lang w:eastAsia="en-CA"/>
    </w:rPr>
  </w:style>
  <w:style w:type="paragraph" w:customStyle="1" w:styleId="1CE9E6DEB6CA4010847D7E26981681AD">
    <w:name w:val="1CE9E6DEB6CA4010847D7E26981681AD"/>
    <w:rsid w:val="00DA5B17"/>
    <w:rPr>
      <w:lang w:eastAsia="en-CA"/>
    </w:rPr>
  </w:style>
  <w:style w:type="paragraph" w:customStyle="1" w:styleId="98DE3EFD71CE4287BF1781EBD609ABCA">
    <w:name w:val="98DE3EFD71CE4287BF1781EBD609ABCA"/>
    <w:rsid w:val="00DA5B17"/>
    <w:rPr>
      <w:lang w:eastAsia="en-CA"/>
    </w:rPr>
  </w:style>
  <w:style w:type="paragraph" w:customStyle="1" w:styleId="6007633634464A5DBAB20F622CBA8112">
    <w:name w:val="6007633634464A5DBAB20F622CBA8112"/>
    <w:rsid w:val="00DA5B17"/>
    <w:rPr>
      <w:lang w:eastAsia="en-CA"/>
    </w:rPr>
  </w:style>
  <w:style w:type="paragraph" w:customStyle="1" w:styleId="5E6A65A5697348D6B29791605C4AA86E">
    <w:name w:val="5E6A65A5697348D6B29791605C4AA86E"/>
    <w:rsid w:val="00DA5B17"/>
    <w:rPr>
      <w:lang w:eastAsia="en-CA"/>
    </w:rPr>
  </w:style>
  <w:style w:type="paragraph" w:customStyle="1" w:styleId="C9817C8B9A3C469285DF17F8F4F794D0">
    <w:name w:val="C9817C8B9A3C469285DF17F8F4F794D0"/>
    <w:rsid w:val="00DA5B17"/>
    <w:rPr>
      <w:lang w:eastAsia="en-CA"/>
    </w:rPr>
  </w:style>
  <w:style w:type="paragraph" w:customStyle="1" w:styleId="DC15095E3D5441ECBFBDC2FF7C3B2E9A">
    <w:name w:val="DC15095E3D5441ECBFBDC2FF7C3B2E9A"/>
    <w:rsid w:val="00DA5B17"/>
    <w:rPr>
      <w:lang w:eastAsia="en-CA"/>
    </w:rPr>
  </w:style>
  <w:style w:type="paragraph" w:customStyle="1" w:styleId="9A6E0C970EC147EB856C096BB5C617A7">
    <w:name w:val="9A6E0C970EC147EB856C096BB5C617A7"/>
    <w:rsid w:val="00DA5B17"/>
    <w:rPr>
      <w:lang w:eastAsia="en-CA"/>
    </w:rPr>
  </w:style>
  <w:style w:type="paragraph" w:customStyle="1" w:styleId="635A3188D9C54C76A1FA8641FBA17A26">
    <w:name w:val="635A3188D9C54C76A1FA8641FBA17A26"/>
    <w:rsid w:val="00DA5B17"/>
    <w:rPr>
      <w:lang w:eastAsia="en-CA"/>
    </w:rPr>
  </w:style>
  <w:style w:type="paragraph" w:customStyle="1" w:styleId="E88371F873FF40D9A09DC9DBC0840F1A">
    <w:name w:val="E88371F873FF40D9A09DC9DBC0840F1A"/>
    <w:rsid w:val="00DA5B17"/>
    <w:rPr>
      <w:lang w:eastAsia="en-CA"/>
    </w:rPr>
  </w:style>
  <w:style w:type="paragraph" w:customStyle="1" w:styleId="F9511DC5B2D84742992B6534D9B3FF10">
    <w:name w:val="F9511DC5B2D84742992B6534D9B3FF10"/>
    <w:rsid w:val="00DA5B17"/>
    <w:rPr>
      <w:lang w:eastAsia="en-CA"/>
    </w:rPr>
  </w:style>
  <w:style w:type="paragraph" w:customStyle="1" w:styleId="B9339211C4A349138727B4B803609B4D">
    <w:name w:val="B9339211C4A349138727B4B803609B4D"/>
    <w:rsid w:val="00DA5B17"/>
    <w:rPr>
      <w:lang w:eastAsia="en-CA"/>
    </w:rPr>
  </w:style>
  <w:style w:type="paragraph" w:customStyle="1" w:styleId="A5266E0D77204C6186BF326A176ED026">
    <w:name w:val="A5266E0D77204C6186BF326A176ED026"/>
    <w:rsid w:val="00DA5B17"/>
    <w:rPr>
      <w:lang w:eastAsia="en-CA"/>
    </w:rPr>
  </w:style>
  <w:style w:type="paragraph" w:customStyle="1" w:styleId="5DE8D429CF6A417391B284BDBBE00CAA">
    <w:name w:val="5DE8D429CF6A417391B284BDBBE00CAA"/>
    <w:rsid w:val="00DA5B17"/>
    <w:rPr>
      <w:lang w:eastAsia="en-CA"/>
    </w:rPr>
  </w:style>
  <w:style w:type="paragraph" w:customStyle="1" w:styleId="AA4DD3BF6D0F45B3B2FC25E36EBA4A03">
    <w:name w:val="AA4DD3BF6D0F45B3B2FC25E36EBA4A03"/>
    <w:rsid w:val="00DA5B17"/>
    <w:rPr>
      <w:lang w:eastAsia="en-CA"/>
    </w:rPr>
  </w:style>
  <w:style w:type="paragraph" w:customStyle="1" w:styleId="3976FD6CC65E476E854E0B975CA459D0">
    <w:name w:val="3976FD6CC65E476E854E0B975CA459D0"/>
    <w:rsid w:val="00DA5B17"/>
    <w:rPr>
      <w:lang w:eastAsia="en-CA"/>
    </w:rPr>
  </w:style>
  <w:style w:type="paragraph" w:customStyle="1" w:styleId="D9B1F51BAEAA49DB906CA5A5FCAFC99E">
    <w:name w:val="D9B1F51BAEAA49DB906CA5A5FCAFC99E"/>
    <w:rsid w:val="00DA5B17"/>
    <w:rPr>
      <w:lang w:eastAsia="en-CA"/>
    </w:rPr>
  </w:style>
  <w:style w:type="paragraph" w:customStyle="1" w:styleId="29C12D7A648F4D02966E51CAEA3A30F4">
    <w:name w:val="29C12D7A648F4D02966E51CAEA3A30F4"/>
    <w:rsid w:val="00DA5B17"/>
    <w:rPr>
      <w:lang w:eastAsia="en-CA"/>
    </w:rPr>
  </w:style>
  <w:style w:type="paragraph" w:customStyle="1" w:styleId="260281C7AB2A49C39CA4E09A1C713B39">
    <w:name w:val="260281C7AB2A49C39CA4E09A1C713B39"/>
    <w:rsid w:val="00DA5B17"/>
    <w:rPr>
      <w:lang w:eastAsia="en-CA"/>
    </w:rPr>
  </w:style>
  <w:style w:type="paragraph" w:customStyle="1" w:styleId="D778752C3AC047F7BBDF04672E41A622">
    <w:name w:val="D778752C3AC047F7BBDF04672E41A622"/>
    <w:rsid w:val="00DA5B17"/>
    <w:rPr>
      <w:lang w:eastAsia="en-CA"/>
    </w:rPr>
  </w:style>
  <w:style w:type="paragraph" w:customStyle="1" w:styleId="A3C23E790EEF43A6926063739F0F9FC6">
    <w:name w:val="A3C23E790EEF43A6926063739F0F9FC6"/>
    <w:rsid w:val="00DA5B17"/>
    <w:rPr>
      <w:lang w:eastAsia="en-CA"/>
    </w:rPr>
  </w:style>
  <w:style w:type="paragraph" w:customStyle="1" w:styleId="1CD806C32FE84323B38BFF9776DBCEF9">
    <w:name w:val="1CD806C32FE84323B38BFF9776DBCEF9"/>
    <w:rsid w:val="00DA5B17"/>
    <w:rPr>
      <w:lang w:eastAsia="en-CA"/>
    </w:rPr>
  </w:style>
  <w:style w:type="paragraph" w:customStyle="1" w:styleId="2F4616D6ED8841059DF72371662A667E">
    <w:name w:val="2F4616D6ED8841059DF72371662A667E"/>
    <w:rsid w:val="00DA5B17"/>
    <w:rPr>
      <w:lang w:eastAsia="en-CA"/>
    </w:rPr>
  </w:style>
  <w:style w:type="paragraph" w:customStyle="1" w:styleId="8F8C429540CA42E9BE79D358E8E79D9E">
    <w:name w:val="8F8C429540CA42E9BE79D358E8E79D9E"/>
    <w:rsid w:val="00DA5B17"/>
    <w:rPr>
      <w:lang w:eastAsia="en-CA"/>
    </w:rPr>
  </w:style>
  <w:style w:type="paragraph" w:customStyle="1" w:styleId="4866B478BEB24C1F9C3AFEAE8F6F63CF">
    <w:name w:val="4866B478BEB24C1F9C3AFEAE8F6F63CF"/>
    <w:rsid w:val="00DA5B17"/>
    <w:rPr>
      <w:lang w:eastAsia="en-CA"/>
    </w:rPr>
  </w:style>
  <w:style w:type="paragraph" w:customStyle="1" w:styleId="F26286E5EFFF43D9B4BC58EFDC8C36B3">
    <w:name w:val="F26286E5EFFF43D9B4BC58EFDC8C36B3"/>
    <w:rsid w:val="00DA5B17"/>
    <w:rPr>
      <w:lang w:eastAsia="en-CA"/>
    </w:rPr>
  </w:style>
  <w:style w:type="paragraph" w:customStyle="1" w:styleId="43BACD6584014353BDB07744C8BE92D9">
    <w:name w:val="43BACD6584014353BDB07744C8BE92D9"/>
    <w:rsid w:val="00DA5B17"/>
    <w:rPr>
      <w:lang w:eastAsia="en-CA"/>
    </w:rPr>
  </w:style>
  <w:style w:type="paragraph" w:customStyle="1" w:styleId="4C3F4C42E35F422DAFEA13A27E033B16">
    <w:name w:val="4C3F4C42E35F422DAFEA13A27E033B16"/>
    <w:rsid w:val="00DA5B17"/>
    <w:rPr>
      <w:lang w:eastAsia="en-CA"/>
    </w:rPr>
  </w:style>
  <w:style w:type="paragraph" w:customStyle="1" w:styleId="93E3FA2E52F54605ADA7CDE37F610EC9">
    <w:name w:val="93E3FA2E52F54605ADA7CDE37F610EC9"/>
    <w:rsid w:val="00DA5B17"/>
    <w:rPr>
      <w:lang w:eastAsia="en-CA"/>
    </w:rPr>
  </w:style>
  <w:style w:type="paragraph" w:customStyle="1" w:styleId="CE4AB8A1A1AA4FCA867C58CCF592D4FC">
    <w:name w:val="CE4AB8A1A1AA4FCA867C58CCF592D4FC"/>
    <w:rsid w:val="00DA5B17"/>
    <w:rPr>
      <w:lang w:eastAsia="en-CA"/>
    </w:rPr>
  </w:style>
  <w:style w:type="paragraph" w:customStyle="1" w:styleId="38BE0FCF7CA946A6A989A3111CDAEC1F">
    <w:name w:val="38BE0FCF7CA946A6A989A3111CDAEC1F"/>
    <w:rsid w:val="00DA5B17"/>
    <w:rPr>
      <w:lang w:eastAsia="en-CA"/>
    </w:rPr>
  </w:style>
  <w:style w:type="paragraph" w:customStyle="1" w:styleId="3C74C83429E84E638BD14E6F457B4026">
    <w:name w:val="3C74C83429E84E638BD14E6F457B4026"/>
    <w:rsid w:val="00DA5B17"/>
    <w:rPr>
      <w:lang w:eastAsia="en-CA"/>
    </w:rPr>
  </w:style>
  <w:style w:type="paragraph" w:customStyle="1" w:styleId="B281087ABB5F4D7BB97437020A03C150">
    <w:name w:val="B281087ABB5F4D7BB97437020A03C150"/>
    <w:rsid w:val="00DA5B17"/>
    <w:rPr>
      <w:lang w:eastAsia="en-CA"/>
    </w:rPr>
  </w:style>
  <w:style w:type="paragraph" w:customStyle="1" w:styleId="EB1194373F594D369DE6A8A683839F92">
    <w:name w:val="EB1194373F594D369DE6A8A683839F92"/>
    <w:rsid w:val="00DA5B17"/>
    <w:rPr>
      <w:lang w:eastAsia="en-CA"/>
    </w:rPr>
  </w:style>
  <w:style w:type="paragraph" w:customStyle="1" w:styleId="F15686761ED44326B419F6F14F53C6C2">
    <w:name w:val="F15686761ED44326B419F6F14F53C6C2"/>
    <w:rsid w:val="00DA5B17"/>
    <w:rPr>
      <w:lang w:eastAsia="en-CA"/>
    </w:rPr>
  </w:style>
  <w:style w:type="paragraph" w:customStyle="1" w:styleId="66368DBE8A58499297294E4166B6ED11">
    <w:name w:val="66368DBE8A58499297294E4166B6ED11"/>
    <w:rsid w:val="00DA5B17"/>
    <w:rPr>
      <w:lang w:eastAsia="en-CA"/>
    </w:rPr>
  </w:style>
  <w:style w:type="paragraph" w:customStyle="1" w:styleId="7C196480F14549F6BE21A63F92DD3D1D">
    <w:name w:val="7C196480F14549F6BE21A63F92DD3D1D"/>
    <w:rsid w:val="00DA5B17"/>
    <w:rPr>
      <w:lang w:eastAsia="en-CA"/>
    </w:rPr>
  </w:style>
  <w:style w:type="paragraph" w:customStyle="1" w:styleId="B4A8F06D462641E9B77C85CD3FDC3CB7">
    <w:name w:val="B4A8F06D462641E9B77C85CD3FDC3CB7"/>
    <w:rsid w:val="00DA5B17"/>
    <w:rPr>
      <w:lang w:eastAsia="en-CA"/>
    </w:rPr>
  </w:style>
  <w:style w:type="paragraph" w:customStyle="1" w:styleId="C55505D48FDE498CA0152D57CDBB59F5">
    <w:name w:val="C55505D48FDE498CA0152D57CDBB59F5"/>
    <w:rsid w:val="00DA5B17"/>
    <w:rPr>
      <w:lang w:eastAsia="en-CA"/>
    </w:rPr>
  </w:style>
  <w:style w:type="paragraph" w:customStyle="1" w:styleId="16725EFB173B43068511D20E2D6305ED">
    <w:name w:val="16725EFB173B43068511D20E2D6305ED"/>
    <w:rsid w:val="00DA5B17"/>
    <w:rPr>
      <w:lang w:eastAsia="en-CA"/>
    </w:rPr>
  </w:style>
  <w:style w:type="paragraph" w:customStyle="1" w:styleId="E07FDFD56D73420CB75DC6F8AB8FB9B8">
    <w:name w:val="E07FDFD56D73420CB75DC6F8AB8FB9B8"/>
    <w:rsid w:val="00DA5B17"/>
    <w:rPr>
      <w:lang w:eastAsia="en-CA"/>
    </w:rPr>
  </w:style>
  <w:style w:type="paragraph" w:customStyle="1" w:styleId="84718B17A2604271862FE6B250791C14">
    <w:name w:val="84718B17A2604271862FE6B250791C14"/>
    <w:rsid w:val="00DA5B17"/>
    <w:rPr>
      <w:lang w:eastAsia="en-CA"/>
    </w:rPr>
  </w:style>
  <w:style w:type="paragraph" w:customStyle="1" w:styleId="827F6DA76FDB4073828B6AFA2BDDB674">
    <w:name w:val="827F6DA76FDB4073828B6AFA2BDDB674"/>
    <w:rsid w:val="00DA5B17"/>
    <w:rPr>
      <w:lang w:eastAsia="en-CA"/>
    </w:rPr>
  </w:style>
  <w:style w:type="paragraph" w:customStyle="1" w:styleId="AED912CD166E4964845AE210DE851D16">
    <w:name w:val="AED912CD166E4964845AE210DE851D16"/>
    <w:rsid w:val="00DA5B17"/>
    <w:rPr>
      <w:lang w:eastAsia="en-CA"/>
    </w:rPr>
  </w:style>
  <w:style w:type="paragraph" w:customStyle="1" w:styleId="D646E575180E435CB46A774CFD630149">
    <w:name w:val="D646E575180E435CB46A774CFD630149"/>
    <w:rsid w:val="00DA5B17"/>
    <w:rPr>
      <w:lang w:eastAsia="en-CA"/>
    </w:rPr>
  </w:style>
  <w:style w:type="paragraph" w:customStyle="1" w:styleId="E82C74F3C60D4F5592563B9B4205A720">
    <w:name w:val="E82C74F3C60D4F5592563B9B4205A720"/>
    <w:rsid w:val="00DA5B17"/>
    <w:rPr>
      <w:lang w:eastAsia="en-CA"/>
    </w:rPr>
  </w:style>
  <w:style w:type="paragraph" w:customStyle="1" w:styleId="4F5CC03A18624620AED71B943310F1DD">
    <w:name w:val="4F5CC03A18624620AED71B943310F1DD"/>
    <w:rsid w:val="00DA5B17"/>
    <w:rPr>
      <w:lang w:eastAsia="en-CA"/>
    </w:rPr>
  </w:style>
  <w:style w:type="paragraph" w:customStyle="1" w:styleId="81F2BB04127149DA80522FB59B0713EC">
    <w:name w:val="81F2BB04127149DA80522FB59B0713EC"/>
    <w:rsid w:val="00DA5B17"/>
    <w:rPr>
      <w:lang w:eastAsia="en-CA"/>
    </w:rPr>
  </w:style>
  <w:style w:type="paragraph" w:customStyle="1" w:styleId="688A2C53403E4F8584B661A626AE0663">
    <w:name w:val="688A2C53403E4F8584B661A626AE0663"/>
    <w:rsid w:val="00DA5B17"/>
    <w:rPr>
      <w:lang w:eastAsia="en-CA"/>
    </w:rPr>
  </w:style>
  <w:style w:type="paragraph" w:customStyle="1" w:styleId="45767B1CB20F436E9FDD2BF529122BEC">
    <w:name w:val="45767B1CB20F436E9FDD2BF529122BEC"/>
    <w:rsid w:val="00DA5B17"/>
    <w:rPr>
      <w:lang w:eastAsia="en-CA"/>
    </w:rPr>
  </w:style>
  <w:style w:type="paragraph" w:customStyle="1" w:styleId="22FC32C351D0491FA9C08A95DB41AC73">
    <w:name w:val="22FC32C351D0491FA9C08A95DB41AC73"/>
    <w:rsid w:val="00DA5B17"/>
    <w:rPr>
      <w:lang w:eastAsia="en-CA"/>
    </w:rPr>
  </w:style>
  <w:style w:type="paragraph" w:customStyle="1" w:styleId="5FB6B3B30A72444ABF7A0A29C8C5A8D9">
    <w:name w:val="5FB6B3B30A72444ABF7A0A29C8C5A8D9"/>
    <w:rsid w:val="00DA5B17"/>
    <w:rPr>
      <w:lang w:eastAsia="en-CA"/>
    </w:rPr>
  </w:style>
  <w:style w:type="paragraph" w:customStyle="1" w:styleId="55ABE3611ACA4755AC3F148613091000">
    <w:name w:val="55ABE3611ACA4755AC3F148613091000"/>
    <w:rsid w:val="00DA5B17"/>
    <w:rPr>
      <w:lang w:eastAsia="en-CA"/>
    </w:rPr>
  </w:style>
  <w:style w:type="paragraph" w:customStyle="1" w:styleId="0AC2AD6AFEBE44E68F2E072E850D1121">
    <w:name w:val="0AC2AD6AFEBE44E68F2E072E850D1121"/>
    <w:rsid w:val="00DA5B17"/>
    <w:rPr>
      <w:lang w:eastAsia="en-CA"/>
    </w:rPr>
  </w:style>
  <w:style w:type="paragraph" w:customStyle="1" w:styleId="374EF051CBB44E3C93C5495CB5B1E381">
    <w:name w:val="374EF051CBB44E3C93C5495CB5B1E381"/>
    <w:rsid w:val="00DA5B17"/>
    <w:rPr>
      <w:lang w:eastAsia="en-CA"/>
    </w:rPr>
  </w:style>
  <w:style w:type="paragraph" w:customStyle="1" w:styleId="9FEEC767329A40BB9966466E08C0A45D">
    <w:name w:val="9FEEC767329A40BB9966466E08C0A45D"/>
    <w:rsid w:val="00DA5B17"/>
    <w:rPr>
      <w:lang w:eastAsia="en-CA"/>
    </w:rPr>
  </w:style>
  <w:style w:type="paragraph" w:customStyle="1" w:styleId="DEC44F3BC5A44D4A8323E5DE15EEA8C0">
    <w:name w:val="DEC44F3BC5A44D4A8323E5DE15EEA8C0"/>
    <w:rsid w:val="00DA5B17"/>
    <w:rPr>
      <w:lang w:eastAsia="en-CA"/>
    </w:rPr>
  </w:style>
  <w:style w:type="paragraph" w:customStyle="1" w:styleId="12113BD7551E4B7E86D2E4C17F80E2DF">
    <w:name w:val="12113BD7551E4B7E86D2E4C17F80E2DF"/>
    <w:rsid w:val="00DA5B17"/>
    <w:rPr>
      <w:lang w:eastAsia="en-CA"/>
    </w:rPr>
  </w:style>
  <w:style w:type="paragraph" w:customStyle="1" w:styleId="B17E15904CC04B91880F3273615B1363">
    <w:name w:val="B17E15904CC04B91880F3273615B1363"/>
    <w:rsid w:val="00DA5B17"/>
    <w:rPr>
      <w:lang w:eastAsia="en-CA"/>
    </w:rPr>
  </w:style>
  <w:style w:type="paragraph" w:customStyle="1" w:styleId="098AB2AB5D584BCCA689544621EB8A7C">
    <w:name w:val="098AB2AB5D584BCCA689544621EB8A7C"/>
    <w:rsid w:val="00DA5B17"/>
    <w:rPr>
      <w:lang w:eastAsia="en-CA"/>
    </w:rPr>
  </w:style>
  <w:style w:type="paragraph" w:customStyle="1" w:styleId="7A5A7054B6E249DE82154DDBC0A83CD2">
    <w:name w:val="7A5A7054B6E249DE82154DDBC0A83CD2"/>
    <w:rsid w:val="00DA5B17"/>
    <w:rPr>
      <w:lang w:eastAsia="en-CA"/>
    </w:rPr>
  </w:style>
  <w:style w:type="paragraph" w:customStyle="1" w:styleId="212196EC330C4F208824B0DCBA7ECDEF">
    <w:name w:val="212196EC330C4F208824B0DCBA7ECDEF"/>
    <w:rsid w:val="00DA5B17"/>
    <w:rPr>
      <w:lang w:eastAsia="en-CA"/>
    </w:rPr>
  </w:style>
  <w:style w:type="paragraph" w:customStyle="1" w:styleId="27762C4147C04F418D8723DED2331FCE">
    <w:name w:val="27762C4147C04F418D8723DED2331FCE"/>
    <w:rsid w:val="00DA5B17"/>
    <w:rPr>
      <w:lang w:eastAsia="en-CA"/>
    </w:rPr>
  </w:style>
  <w:style w:type="paragraph" w:customStyle="1" w:styleId="8591EDEC68864F3D848F8424CD291E26">
    <w:name w:val="8591EDEC68864F3D848F8424CD291E26"/>
    <w:rsid w:val="00DA5B17"/>
    <w:rPr>
      <w:lang w:eastAsia="en-CA"/>
    </w:rPr>
  </w:style>
  <w:style w:type="paragraph" w:customStyle="1" w:styleId="AD0A7BCDB2494D0285B28682E15EE84E">
    <w:name w:val="AD0A7BCDB2494D0285B28682E15EE84E"/>
    <w:rsid w:val="00DA5B17"/>
    <w:rPr>
      <w:lang w:eastAsia="en-CA"/>
    </w:rPr>
  </w:style>
  <w:style w:type="paragraph" w:customStyle="1" w:styleId="BBEA5A3EDF264219B199552DECEB48CB">
    <w:name w:val="BBEA5A3EDF264219B199552DECEB48CB"/>
    <w:rsid w:val="00DA5B17"/>
    <w:rPr>
      <w:lang w:eastAsia="en-CA"/>
    </w:rPr>
  </w:style>
  <w:style w:type="paragraph" w:customStyle="1" w:styleId="C6101515FCF7428F9F9B6141C07412E3">
    <w:name w:val="C6101515FCF7428F9F9B6141C07412E3"/>
    <w:rsid w:val="00DA5B17"/>
    <w:rPr>
      <w:lang w:eastAsia="en-CA"/>
    </w:rPr>
  </w:style>
  <w:style w:type="paragraph" w:customStyle="1" w:styleId="9A5A136F52894A2A83017B292707F066">
    <w:name w:val="9A5A136F52894A2A83017B292707F066"/>
    <w:rsid w:val="00DA5B17"/>
    <w:rPr>
      <w:lang w:eastAsia="en-CA"/>
    </w:rPr>
  </w:style>
  <w:style w:type="paragraph" w:customStyle="1" w:styleId="03DF09B159FF4E679389834B2C522C00">
    <w:name w:val="03DF09B159FF4E679389834B2C522C00"/>
    <w:rsid w:val="00DA5B17"/>
    <w:rPr>
      <w:lang w:eastAsia="en-CA"/>
    </w:rPr>
  </w:style>
  <w:style w:type="paragraph" w:customStyle="1" w:styleId="E921E0753CB64016A5CEAF316A20F796">
    <w:name w:val="E921E0753CB64016A5CEAF316A20F796"/>
    <w:rsid w:val="00DA5B17"/>
    <w:rPr>
      <w:lang w:eastAsia="en-CA"/>
    </w:rPr>
  </w:style>
  <w:style w:type="paragraph" w:customStyle="1" w:styleId="9CF5A6DE23914FD29AAF34C7A4FA2DB0">
    <w:name w:val="9CF5A6DE23914FD29AAF34C7A4FA2DB0"/>
    <w:rsid w:val="00DA5B17"/>
    <w:rPr>
      <w:lang w:eastAsia="en-CA"/>
    </w:rPr>
  </w:style>
  <w:style w:type="paragraph" w:customStyle="1" w:styleId="B5513AC46F1747E599DA1CE94E077A20">
    <w:name w:val="B5513AC46F1747E599DA1CE94E077A20"/>
    <w:rsid w:val="00DA5B17"/>
    <w:rPr>
      <w:lang w:eastAsia="en-CA"/>
    </w:rPr>
  </w:style>
  <w:style w:type="paragraph" w:customStyle="1" w:styleId="B94189551FE7402D80D49F4FFD1C6AA1">
    <w:name w:val="B94189551FE7402D80D49F4FFD1C6AA1"/>
    <w:rsid w:val="00DA5B17"/>
    <w:rPr>
      <w:lang w:eastAsia="en-CA"/>
    </w:rPr>
  </w:style>
  <w:style w:type="paragraph" w:customStyle="1" w:styleId="1DA22D7BEF9E4E0B8A2D065E1F749136">
    <w:name w:val="1DA22D7BEF9E4E0B8A2D065E1F749136"/>
    <w:rsid w:val="00DA5B17"/>
    <w:rPr>
      <w:lang w:eastAsia="en-CA"/>
    </w:rPr>
  </w:style>
  <w:style w:type="paragraph" w:customStyle="1" w:styleId="FDB2335B45804A5C8A515073ED24B267">
    <w:name w:val="FDB2335B45804A5C8A515073ED24B267"/>
    <w:rsid w:val="00DA5B17"/>
    <w:rPr>
      <w:lang w:eastAsia="en-CA"/>
    </w:rPr>
  </w:style>
  <w:style w:type="paragraph" w:customStyle="1" w:styleId="8F1AEC6F64B34425B79FCBEFCB19176A">
    <w:name w:val="8F1AEC6F64B34425B79FCBEFCB19176A"/>
    <w:rsid w:val="00DA5B17"/>
    <w:rPr>
      <w:lang w:eastAsia="en-CA"/>
    </w:rPr>
  </w:style>
  <w:style w:type="paragraph" w:customStyle="1" w:styleId="6F731ED634D14FCABCD7CB037F2FE90C">
    <w:name w:val="6F731ED634D14FCABCD7CB037F2FE90C"/>
    <w:rsid w:val="00DA5B17"/>
    <w:rPr>
      <w:lang w:eastAsia="en-CA"/>
    </w:rPr>
  </w:style>
  <w:style w:type="paragraph" w:customStyle="1" w:styleId="8E480E965DAE426E8A48287DFC01118D">
    <w:name w:val="8E480E965DAE426E8A48287DFC01118D"/>
    <w:rsid w:val="00DA5B17"/>
    <w:rPr>
      <w:lang w:eastAsia="en-CA"/>
    </w:rPr>
  </w:style>
  <w:style w:type="paragraph" w:customStyle="1" w:styleId="F6692B35249C440A9E7B2B957E8E02E5">
    <w:name w:val="F6692B35249C440A9E7B2B957E8E02E5"/>
    <w:rsid w:val="00DA5B17"/>
    <w:rPr>
      <w:lang w:eastAsia="en-CA"/>
    </w:rPr>
  </w:style>
  <w:style w:type="paragraph" w:customStyle="1" w:styleId="290FAF020B1C4EFAAA607A745C8E8C3A">
    <w:name w:val="290FAF020B1C4EFAAA607A745C8E8C3A"/>
    <w:rsid w:val="00DA5B17"/>
    <w:rPr>
      <w:lang w:eastAsia="en-CA"/>
    </w:rPr>
  </w:style>
  <w:style w:type="paragraph" w:customStyle="1" w:styleId="849BA1AA909342DB87F84EB3F9E54C0A">
    <w:name w:val="849BA1AA909342DB87F84EB3F9E54C0A"/>
    <w:rsid w:val="00DA5B17"/>
    <w:rPr>
      <w:lang w:eastAsia="en-CA"/>
    </w:rPr>
  </w:style>
  <w:style w:type="paragraph" w:customStyle="1" w:styleId="E17AEBDA67024E1B9139E8796BC5763D">
    <w:name w:val="E17AEBDA67024E1B9139E8796BC5763D"/>
    <w:rsid w:val="00DA5B17"/>
    <w:rPr>
      <w:lang w:eastAsia="en-CA"/>
    </w:rPr>
  </w:style>
  <w:style w:type="paragraph" w:customStyle="1" w:styleId="E5620D06E80546ECBF0EB121017F7BE3">
    <w:name w:val="E5620D06E80546ECBF0EB121017F7BE3"/>
    <w:rsid w:val="00DA5B17"/>
    <w:rPr>
      <w:lang w:eastAsia="en-CA"/>
    </w:rPr>
  </w:style>
  <w:style w:type="paragraph" w:customStyle="1" w:styleId="92038EED07814F448326F3498E6A69FC">
    <w:name w:val="92038EED07814F448326F3498E6A69FC"/>
    <w:rsid w:val="00DA5B17"/>
    <w:rPr>
      <w:lang w:eastAsia="en-CA"/>
    </w:rPr>
  </w:style>
  <w:style w:type="paragraph" w:customStyle="1" w:styleId="010153B7057648DD86873FCC35845F6B">
    <w:name w:val="010153B7057648DD86873FCC35845F6B"/>
    <w:rsid w:val="00DA5B17"/>
    <w:rPr>
      <w:lang w:eastAsia="en-CA"/>
    </w:rPr>
  </w:style>
  <w:style w:type="paragraph" w:customStyle="1" w:styleId="17C4580BB0AB450DA1FE69C62913A22E">
    <w:name w:val="17C4580BB0AB450DA1FE69C62913A22E"/>
    <w:rsid w:val="00DA5B17"/>
    <w:rPr>
      <w:lang w:eastAsia="en-CA"/>
    </w:rPr>
  </w:style>
  <w:style w:type="paragraph" w:customStyle="1" w:styleId="55B3D60E3E37478AB2E4C05E7FB57402">
    <w:name w:val="55B3D60E3E37478AB2E4C05E7FB57402"/>
    <w:rsid w:val="00DA5B17"/>
    <w:rPr>
      <w:lang w:eastAsia="en-CA"/>
    </w:rPr>
  </w:style>
  <w:style w:type="paragraph" w:customStyle="1" w:styleId="67A53459864C46F4BF12AD3A4C1D729A">
    <w:name w:val="67A53459864C46F4BF12AD3A4C1D729A"/>
    <w:rsid w:val="00DA5B17"/>
    <w:rPr>
      <w:lang w:eastAsia="en-CA"/>
    </w:rPr>
  </w:style>
  <w:style w:type="paragraph" w:customStyle="1" w:styleId="681AAE5F70DA416C851B113A465350BA">
    <w:name w:val="681AAE5F70DA416C851B113A465350BA"/>
    <w:rsid w:val="00DA5B17"/>
    <w:rPr>
      <w:lang w:eastAsia="en-CA"/>
    </w:rPr>
  </w:style>
  <w:style w:type="paragraph" w:customStyle="1" w:styleId="834D4B66DEB94B34BE43C8D12875900D">
    <w:name w:val="834D4B66DEB94B34BE43C8D12875900D"/>
    <w:rsid w:val="00DA5B17"/>
    <w:rPr>
      <w:lang w:eastAsia="en-CA"/>
    </w:rPr>
  </w:style>
  <w:style w:type="paragraph" w:customStyle="1" w:styleId="DF675B815CC944F5A8BB4E52424F5A5C">
    <w:name w:val="DF675B815CC944F5A8BB4E52424F5A5C"/>
    <w:rsid w:val="00DA5B17"/>
    <w:rPr>
      <w:lang w:eastAsia="en-CA"/>
    </w:rPr>
  </w:style>
  <w:style w:type="paragraph" w:customStyle="1" w:styleId="BA09E633481246A7868A36C7868A83A2">
    <w:name w:val="BA09E633481246A7868A36C7868A83A2"/>
    <w:rsid w:val="00DA5B17"/>
    <w:rPr>
      <w:lang w:eastAsia="en-CA"/>
    </w:rPr>
  </w:style>
  <w:style w:type="paragraph" w:customStyle="1" w:styleId="C8C3FA05AF2843498C8CB9D9A37C6D13">
    <w:name w:val="C8C3FA05AF2843498C8CB9D9A37C6D13"/>
    <w:rsid w:val="00DA5B17"/>
    <w:rPr>
      <w:lang w:eastAsia="en-CA"/>
    </w:rPr>
  </w:style>
  <w:style w:type="paragraph" w:customStyle="1" w:styleId="7A0271FE4951427FB194F0880384D601">
    <w:name w:val="7A0271FE4951427FB194F0880384D601"/>
    <w:rsid w:val="00DA5B17"/>
    <w:rPr>
      <w:lang w:eastAsia="en-CA"/>
    </w:rPr>
  </w:style>
  <w:style w:type="paragraph" w:customStyle="1" w:styleId="1917140CF7BB4D2A9B98C02208D0FF51">
    <w:name w:val="1917140CF7BB4D2A9B98C02208D0FF51"/>
    <w:rsid w:val="00DA5B17"/>
    <w:rPr>
      <w:lang w:eastAsia="en-CA"/>
    </w:rPr>
  </w:style>
  <w:style w:type="paragraph" w:customStyle="1" w:styleId="B05F92CDB86B487E8A31929CDFB67549">
    <w:name w:val="B05F92CDB86B487E8A31929CDFB67549"/>
    <w:rsid w:val="00DA5B17"/>
    <w:rPr>
      <w:lang w:eastAsia="en-CA"/>
    </w:rPr>
  </w:style>
  <w:style w:type="paragraph" w:customStyle="1" w:styleId="56621D44AEDB40C697CA5982F60E2670">
    <w:name w:val="56621D44AEDB40C697CA5982F60E2670"/>
    <w:rsid w:val="00DA5B17"/>
    <w:rPr>
      <w:lang w:eastAsia="en-CA"/>
    </w:rPr>
  </w:style>
  <w:style w:type="paragraph" w:customStyle="1" w:styleId="469C10C9212C4820ABBFCC89EE38137E">
    <w:name w:val="469C10C9212C4820ABBFCC89EE38137E"/>
    <w:rsid w:val="00DA5B17"/>
    <w:rPr>
      <w:lang w:eastAsia="en-CA"/>
    </w:rPr>
  </w:style>
  <w:style w:type="paragraph" w:customStyle="1" w:styleId="EC9E42D2CD49444FBCEE75E754113204">
    <w:name w:val="EC9E42D2CD49444FBCEE75E754113204"/>
    <w:rsid w:val="00DA5B17"/>
    <w:rPr>
      <w:lang w:eastAsia="en-CA"/>
    </w:rPr>
  </w:style>
  <w:style w:type="paragraph" w:customStyle="1" w:styleId="0F75F2F19A7440A8A1F30E9107D86ABA">
    <w:name w:val="0F75F2F19A7440A8A1F30E9107D86ABA"/>
    <w:rsid w:val="00DA5B17"/>
    <w:rPr>
      <w:lang w:eastAsia="en-CA"/>
    </w:rPr>
  </w:style>
  <w:style w:type="paragraph" w:customStyle="1" w:styleId="E89AAD3E460F48CF9F5CBACF3E176FAB">
    <w:name w:val="E89AAD3E460F48CF9F5CBACF3E176FAB"/>
    <w:rsid w:val="00DA5B17"/>
    <w:rPr>
      <w:lang w:eastAsia="en-CA"/>
    </w:rPr>
  </w:style>
  <w:style w:type="paragraph" w:customStyle="1" w:styleId="7A75A616F011412E85C8A374AAD521DC">
    <w:name w:val="7A75A616F011412E85C8A374AAD521DC"/>
    <w:rsid w:val="00DA5B17"/>
    <w:rPr>
      <w:lang w:eastAsia="en-CA"/>
    </w:rPr>
  </w:style>
  <w:style w:type="paragraph" w:customStyle="1" w:styleId="844DAEB43D434728890608F03FF134B9">
    <w:name w:val="844DAEB43D434728890608F03FF134B9"/>
    <w:rsid w:val="00DA5B17"/>
    <w:rPr>
      <w:lang w:eastAsia="en-CA"/>
    </w:rPr>
  </w:style>
  <w:style w:type="paragraph" w:customStyle="1" w:styleId="165F3529D7554E21B4B5BE407EE31C5D">
    <w:name w:val="165F3529D7554E21B4B5BE407EE31C5D"/>
    <w:rsid w:val="00DA5B17"/>
    <w:rPr>
      <w:lang w:eastAsia="en-CA"/>
    </w:rPr>
  </w:style>
  <w:style w:type="paragraph" w:customStyle="1" w:styleId="2E4F726536C544718C6C9764C6FF9A9E">
    <w:name w:val="2E4F726536C544718C6C9764C6FF9A9E"/>
    <w:rsid w:val="00DA5B17"/>
    <w:rPr>
      <w:lang w:eastAsia="en-CA"/>
    </w:rPr>
  </w:style>
  <w:style w:type="paragraph" w:customStyle="1" w:styleId="E875C832255641488013BB5950AE8C50">
    <w:name w:val="E875C832255641488013BB5950AE8C50"/>
    <w:rsid w:val="00DA5B17"/>
    <w:rPr>
      <w:lang w:eastAsia="en-CA"/>
    </w:rPr>
  </w:style>
  <w:style w:type="paragraph" w:customStyle="1" w:styleId="52C343B446644399922D29F7B3DCB665">
    <w:name w:val="52C343B446644399922D29F7B3DCB665"/>
    <w:rsid w:val="00DA5B17"/>
    <w:rPr>
      <w:lang w:eastAsia="en-CA"/>
    </w:rPr>
  </w:style>
  <w:style w:type="paragraph" w:customStyle="1" w:styleId="90768DDF3741419F95342779047BA89A">
    <w:name w:val="90768DDF3741419F95342779047BA89A"/>
    <w:rsid w:val="00DA5B17"/>
    <w:rPr>
      <w:lang w:eastAsia="en-CA"/>
    </w:rPr>
  </w:style>
  <w:style w:type="paragraph" w:customStyle="1" w:styleId="65D21C977D4A4CF7815D6369B5FF4665">
    <w:name w:val="65D21C977D4A4CF7815D6369B5FF4665"/>
    <w:rsid w:val="00DA5B17"/>
    <w:rPr>
      <w:lang w:eastAsia="en-CA"/>
    </w:rPr>
  </w:style>
  <w:style w:type="paragraph" w:customStyle="1" w:styleId="30E6C00077F44C3FBD57868E00A727D1">
    <w:name w:val="30E6C00077F44C3FBD57868E00A727D1"/>
    <w:rsid w:val="00DA5B17"/>
    <w:rPr>
      <w:lang w:eastAsia="en-CA"/>
    </w:rPr>
  </w:style>
  <w:style w:type="paragraph" w:customStyle="1" w:styleId="113B8EC87F3F40B998877E0ED3F96E7B">
    <w:name w:val="113B8EC87F3F40B998877E0ED3F96E7B"/>
    <w:rsid w:val="00DA5B17"/>
    <w:rPr>
      <w:lang w:eastAsia="en-CA"/>
    </w:rPr>
  </w:style>
  <w:style w:type="paragraph" w:customStyle="1" w:styleId="858A6D7F4F26407A8E4409E9C22FA9B5">
    <w:name w:val="858A6D7F4F26407A8E4409E9C22FA9B5"/>
    <w:rsid w:val="00DA5B17"/>
    <w:rPr>
      <w:lang w:eastAsia="en-CA"/>
    </w:rPr>
  </w:style>
  <w:style w:type="paragraph" w:customStyle="1" w:styleId="ECB086A96100440CA82A9C25728547DE">
    <w:name w:val="ECB086A96100440CA82A9C25728547DE"/>
    <w:rsid w:val="00DA5B17"/>
    <w:rPr>
      <w:lang w:eastAsia="en-CA"/>
    </w:rPr>
  </w:style>
  <w:style w:type="paragraph" w:customStyle="1" w:styleId="FC5C2A6F173046BEBC32A3C0AFDA9204">
    <w:name w:val="FC5C2A6F173046BEBC32A3C0AFDA9204"/>
    <w:rsid w:val="00DA5B17"/>
    <w:rPr>
      <w:lang w:eastAsia="en-CA"/>
    </w:rPr>
  </w:style>
  <w:style w:type="paragraph" w:customStyle="1" w:styleId="558C26EB581B4C0EA652B563AC8F5A33">
    <w:name w:val="558C26EB581B4C0EA652B563AC8F5A33"/>
    <w:rsid w:val="00DA5B17"/>
    <w:rPr>
      <w:lang w:eastAsia="en-CA"/>
    </w:rPr>
  </w:style>
  <w:style w:type="paragraph" w:customStyle="1" w:styleId="4B4E35129CFE4320A6920C3FB4950B40">
    <w:name w:val="4B4E35129CFE4320A6920C3FB4950B40"/>
    <w:rsid w:val="00DA5B17"/>
    <w:rPr>
      <w:lang w:eastAsia="en-CA"/>
    </w:rPr>
  </w:style>
  <w:style w:type="paragraph" w:customStyle="1" w:styleId="98C3503064D44D1C8953553B28EC496E">
    <w:name w:val="98C3503064D44D1C8953553B28EC496E"/>
    <w:rsid w:val="00DA5B17"/>
    <w:rPr>
      <w:lang w:eastAsia="en-CA"/>
    </w:rPr>
  </w:style>
  <w:style w:type="paragraph" w:customStyle="1" w:styleId="9E38D400C4724CF694D50C57602846EC">
    <w:name w:val="9E38D400C4724CF694D50C57602846EC"/>
    <w:rsid w:val="00DA5B17"/>
    <w:rPr>
      <w:lang w:eastAsia="en-CA"/>
    </w:rPr>
  </w:style>
  <w:style w:type="paragraph" w:customStyle="1" w:styleId="ABC8EB73E8314F0A8E581F64F19CE3B0">
    <w:name w:val="ABC8EB73E8314F0A8E581F64F19CE3B0"/>
    <w:rsid w:val="00DA5B17"/>
    <w:rPr>
      <w:lang w:eastAsia="en-CA"/>
    </w:rPr>
  </w:style>
  <w:style w:type="paragraph" w:customStyle="1" w:styleId="590F77E2183746F1A8E145AF4D05F09C">
    <w:name w:val="590F77E2183746F1A8E145AF4D05F09C"/>
    <w:rsid w:val="00DA5B17"/>
    <w:rPr>
      <w:lang w:eastAsia="en-CA"/>
    </w:rPr>
  </w:style>
  <w:style w:type="paragraph" w:customStyle="1" w:styleId="F8882A53DCC94C5ABD2B3ED50B0A53C4">
    <w:name w:val="F8882A53DCC94C5ABD2B3ED50B0A53C4"/>
    <w:rsid w:val="00DA5B17"/>
    <w:rPr>
      <w:lang w:eastAsia="en-CA"/>
    </w:rPr>
  </w:style>
  <w:style w:type="paragraph" w:customStyle="1" w:styleId="9FC4042856334E74851CD1ED7A322C2A">
    <w:name w:val="9FC4042856334E74851CD1ED7A322C2A"/>
    <w:rsid w:val="00DA5B17"/>
    <w:rPr>
      <w:lang w:eastAsia="en-CA"/>
    </w:rPr>
  </w:style>
  <w:style w:type="paragraph" w:customStyle="1" w:styleId="06EEEA40E74341E8B5E3298B34AA8351">
    <w:name w:val="06EEEA40E74341E8B5E3298B34AA8351"/>
    <w:rsid w:val="00DA5B17"/>
    <w:rPr>
      <w:lang w:eastAsia="en-CA"/>
    </w:rPr>
  </w:style>
  <w:style w:type="paragraph" w:customStyle="1" w:styleId="E25323999B9D46C7B078F16960CFD430">
    <w:name w:val="E25323999B9D46C7B078F16960CFD430"/>
    <w:rsid w:val="00DA5B17"/>
    <w:rPr>
      <w:lang w:eastAsia="en-CA"/>
    </w:rPr>
  </w:style>
  <w:style w:type="paragraph" w:customStyle="1" w:styleId="25A21544076B4609BF5A7BAAE40F146C">
    <w:name w:val="25A21544076B4609BF5A7BAAE40F146C"/>
    <w:rsid w:val="00DA5B17"/>
    <w:rPr>
      <w:lang w:eastAsia="en-CA"/>
    </w:rPr>
  </w:style>
  <w:style w:type="paragraph" w:customStyle="1" w:styleId="7526680D438243A78DE197BC9EAF01F4">
    <w:name w:val="7526680D438243A78DE197BC9EAF01F4"/>
    <w:rsid w:val="00DA5B17"/>
    <w:rPr>
      <w:lang w:eastAsia="en-CA"/>
    </w:rPr>
  </w:style>
  <w:style w:type="paragraph" w:customStyle="1" w:styleId="3A0BB7B3D880426DBFD9F89538A2B878">
    <w:name w:val="3A0BB7B3D880426DBFD9F89538A2B878"/>
    <w:rsid w:val="00DA5B17"/>
    <w:rPr>
      <w:lang w:eastAsia="en-CA"/>
    </w:rPr>
  </w:style>
  <w:style w:type="paragraph" w:customStyle="1" w:styleId="24CCACCB60424B13AB0165DA1555BBBD">
    <w:name w:val="24CCACCB60424B13AB0165DA1555BBBD"/>
    <w:rsid w:val="00DA5B17"/>
    <w:rPr>
      <w:lang w:eastAsia="en-CA"/>
    </w:rPr>
  </w:style>
  <w:style w:type="paragraph" w:customStyle="1" w:styleId="FAEF5D29C8A443FFB91CF79DBB105A88">
    <w:name w:val="FAEF5D29C8A443FFB91CF79DBB105A88"/>
    <w:rsid w:val="00DA5B17"/>
    <w:rPr>
      <w:lang w:eastAsia="en-CA"/>
    </w:rPr>
  </w:style>
  <w:style w:type="paragraph" w:customStyle="1" w:styleId="3E16369B1ECC4BC9A0777CDAF5573BE9">
    <w:name w:val="3E16369B1ECC4BC9A0777CDAF5573BE9"/>
    <w:rsid w:val="00DA5B17"/>
    <w:rPr>
      <w:lang w:eastAsia="en-CA"/>
    </w:rPr>
  </w:style>
  <w:style w:type="paragraph" w:customStyle="1" w:styleId="A7A02094D8994DD4B31B721BCF6E4B86">
    <w:name w:val="A7A02094D8994DD4B31B721BCF6E4B86"/>
    <w:rsid w:val="00DA5B17"/>
    <w:rPr>
      <w:lang w:eastAsia="en-CA"/>
    </w:rPr>
  </w:style>
  <w:style w:type="paragraph" w:customStyle="1" w:styleId="9B95EBA289434088BBDB17213475C441">
    <w:name w:val="9B95EBA289434088BBDB17213475C441"/>
    <w:rsid w:val="00DA5B17"/>
    <w:rPr>
      <w:lang w:eastAsia="en-CA"/>
    </w:rPr>
  </w:style>
  <w:style w:type="paragraph" w:customStyle="1" w:styleId="1B6657B59D724F789B5A5BAFF51B9737">
    <w:name w:val="1B6657B59D724F789B5A5BAFF51B9737"/>
    <w:rsid w:val="00DA5B17"/>
    <w:rPr>
      <w:lang w:eastAsia="en-CA"/>
    </w:rPr>
  </w:style>
  <w:style w:type="paragraph" w:customStyle="1" w:styleId="9E2C9C05245946C3AE9BF5A13C09B794">
    <w:name w:val="9E2C9C05245946C3AE9BF5A13C09B794"/>
    <w:rsid w:val="00DA5B17"/>
    <w:rPr>
      <w:lang w:eastAsia="en-CA"/>
    </w:rPr>
  </w:style>
  <w:style w:type="paragraph" w:customStyle="1" w:styleId="E312CE0877E94B97A186742C911C1E5B">
    <w:name w:val="E312CE0877E94B97A186742C911C1E5B"/>
    <w:rsid w:val="00DA5B17"/>
    <w:rPr>
      <w:lang w:eastAsia="en-CA"/>
    </w:rPr>
  </w:style>
  <w:style w:type="paragraph" w:customStyle="1" w:styleId="897A19AFB4614D5985E3339DF800DAAA">
    <w:name w:val="897A19AFB4614D5985E3339DF800DAAA"/>
    <w:rsid w:val="00DA5B17"/>
    <w:rPr>
      <w:lang w:eastAsia="en-CA"/>
    </w:rPr>
  </w:style>
  <w:style w:type="paragraph" w:customStyle="1" w:styleId="373E11A2C0B849AA9D7E24CBA4CF9348">
    <w:name w:val="373E11A2C0B849AA9D7E24CBA4CF9348"/>
    <w:rsid w:val="00DA5B17"/>
    <w:rPr>
      <w:lang w:eastAsia="en-CA"/>
    </w:rPr>
  </w:style>
  <w:style w:type="paragraph" w:customStyle="1" w:styleId="3637E9876E9D4C9FBE3F7C327BFEEF56">
    <w:name w:val="3637E9876E9D4C9FBE3F7C327BFEEF56"/>
    <w:rsid w:val="00DA5B17"/>
    <w:rPr>
      <w:lang w:eastAsia="en-CA"/>
    </w:rPr>
  </w:style>
  <w:style w:type="paragraph" w:customStyle="1" w:styleId="9FE4396190424608BE0E9E312E507025">
    <w:name w:val="9FE4396190424608BE0E9E312E507025"/>
    <w:rsid w:val="00DA5B17"/>
    <w:rPr>
      <w:lang w:eastAsia="en-CA"/>
    </w:rPr>
  </w:style>
  <w:style w:type="paragraph" w:customStyle="1" w:styleId="EE52D37948074C89BAC9FC593F5C5B1C">
    <w:name w:val="EE52D37948074C89BAC9FC593F5C5B1C"/>
    <w:rsid w:val="00DA5B17"/>
    <w:rPr>
      <w:lang w:eastAsia="en-CA"/>
    </w:rPr>
  </w:style>
  <w:style w:type="paragraph" w:customStyle="1" w:styleId="7A41D650AA9B49FE830136F037BFD415">
    <w:name w:val="7A41D650AA9B49FE830136F037BFD415"/>
    <w:rsid w:val="00DA5B17"/>
    <w:rPr>
      <w:lang w:eastAsia="en-CA"/>
    </w:rPr>
  </w:style>
  <w:style w:type="paragraph" w:customStyle="1" w:styleId="961364961218448D88390A4AD292D091">
    <w:name w:val="961364961218448D88390A4AD292D091"/>
    <w:rsid w:val="00DA5B17"/>
    <w:rPr>
      <w:lang w:eastAsia="en-CA"/>
    </w:rPr>
  </w:style>
  <w:style w:type="paragraph" w:customStyle="1" w:styleId="495A7F74A1214F908801384C04216126">
    <w:name w:val="495A7F74A1214F908801384C04216126"/>
    <w:rsid w:val="00DA5B17"/>
    <w:rPr>
      <w:lang w:eastAsia="en-CA"/>
    </w:rPr>
  </w:style>
  <w:style w:type="paragraph" w:customStyle="1" w:styleId="02153536D9F844AA9726A7958EB84D69">
    <w:name w:val="02153536D9F844AA9726A7958EB84D69"/>
    <w:rsid w:val="00DA5B17"/>
    <w:rPr>
      <w:lang w:eastAsia="en-CA"/>
    </w:rPr>
  </w:style>
  <w:style w:type="paragraph" w:customStyle="1" w:styleId="64EF843061BA400FB37F4E0BFC19FAB8">
    <w:name w:val="64EF843061BA400FB37F4E0BFC19FAB8"/>
    <w:rsid w:val="00DA5B17"/>
    <w:rPr>
      <w:lang w:eastAsia="en-CA"/>
    </w:rPr>
  </w:style>
  <w:style w:type="paragraph" w:customStyle="1" w:styleId="2E57E14B72EA4CC9860B8DACED7174C9">
    <w:name w:val="2E57E14B72EA4CC9860B8DACED7174C9"/>
    <w:rsid w:val="00DA5B17"/>
    <w:rPr>
      <w:lang w:eastAsia="en-CA"/>
    </w:rPr>
  </w:style>
  <w:style w:type="paragraph" w:customStyle="1" w:styleId="33333326D3E54BF1A63A5703A766F113">
    <w:name w:val="33333326D3E54BF1A63A5703A766F113"/>
    <w:rsid w:val="00DA5B17"/>
    <w:rPr>
      <w:lang w:eastAsia="en-CA"/>
    </w:rPr>
  </w:style>
  <w:style w:type="paragraph" w:customStyle="1" w:styleId="55CFE122F0BF4330A791FF8B2047AE70">
    <w:name w:val="55CFE122F0BF4330A791FF8B2047AE70"/>
    <w:rsid w:val="00DA5B17"/>
    <w:rPr>
      <w:lang w:eastAsia="en-CA"/>
    </w:rPr>
  </w:style>
  <w:style w:type="paragraph" w:customStyle="1" w:styleId="52F0504F76884696BFAEE344E09345C7">
    <w:name w:val="52F0504F76884696BFAEE344E09345C7"/>
    <w:rsid w:val="00DA5B17"/>
    <w:rPr>
      <w:lang w:eastAsia="en-CA"/>
    </w:rPr>
  </w:style>
  <w:style w:type="paragraph" w:customStyle="1" w:styleId="3D784A82533B4AED9A922E6DD0155F79">
    <w:name w:val="3D784A82533B4AED9A922E6DD0155F79"/>
    <w:rsid w:val="00DA5B17"/>
    <w:rPr>
      <w:lang w:eastAsia="en-CA"/>
    </w:rPr>
  </w:style>
  <w:style w:type="paragraph" w:customStyle="1" w:styleId="5804C80DEBC24B76851DEE7FB186ED32">
    <w:name w:val="5804C80DEBC24B76851DEE7FB186ED32"/>
    <w:rsid w:val="00DA5B17"/>
    <w:rPr>
      <w:lang w:eastAsia="en-CA"/>
    </w:rPr>
  </w:style>
  <w:style w:type="paragraph" w:customStyle="1" w:styleId="692ABA31AE9845F184C8A0AF9E7A8FE0">
    <w:name w:val="692ABA31AE9845F184C8A0AF9E7A8FE0"/>
    <w:rsid w:val="00DA5B17"/>
    <w:rPr>
      <w:lang w:eastAsia="en-CA"/>
    </w:rPr>
  </w:style>
  <w:style w:type="paragraph" w:customStyle="1" w:styleId="2582525089B2425897FA7A68FB15F9D5">
    <w:name w:val="2582525089B2425897FA7A68FB15F9D5"/>
    <w:rsid w:val="00DA5B17"/>
    <w:rPr>
      <w:lang w:eastAsia="en-CA"/>
    </w:rPr>
  </w:style>
  <w:style w:type="paragraph" w:customStyle="1" w:styleId="A855E93B42B6477FB9687C8B40F36D2D">
    <w:name w:val="A855E93B42B6477FB9687C8B40F36D2D"/>
    <w:rsid w:val="00DA5B17"/>
    <w:rPr>
      <w:lang w:eastAsia="en-CA"/>
    </w:rPr>
  </w:style>
  <w:style w:type="paragraph" w:customStyle="1" w:styleId="75124C0710614FC8B4A355EEE527A173">
    <w:name w:val="75124C0710614FC8B4A355EEE527A173"/>
    <w:rsid w:val="00DA5B17"/>
    <w:rPr>
      <w:lang w:eastAsia="en-CA"/>
    </w:rPr>
  </w:style>
  <w:style w:type="paragraph" w:customStyle="1" w:styleId="ED4C5DC6EFD041EE98B6A2DAEF12A626">
    <w:name w:val="ED4C5DC6EFD041EE98B6A2DAEF12A626"/>
    <w:rsid w:val="00DA5B17"/>
    <w:rPr>
      <w:lang w:eastAsia="en-CA"/>
    </w:rPr>
  </w:style>
  <w:style w:type="paragraph" w:customStyle="1" w:styleId="46DFB2351DEF4BA29DE60D9F65418D5C">
    <w:name w:val="46DFB2351DEF4BA29DE60D9F65418D5C"/>
    <w:rsid w:val="00DA5B17"/>
    <w:rPr>
      <w:lang w:eastAsia="en-CA"/>
    </w:rPr>
  </w:style>
  <w:style w:type="paragraph" w:customStyle="1" w:styleId="1A6F8D2CD411481BAB447819CEB87671">
    <w:name w:val="1A6F8D2CD411481BAB447819CEB87671"/>
    <w:rsid w:val="00DA5B17"/>
    <w:rPr>
      <w:lang w:eastAsia="en-CA"/>
    </w:rPr>
  </w:style>
  <w:style w:type="paragraph" w:customStyle="1" w:styleId="0F4D459AD3CA4F12BC0D56B73D3E3750">
    <w:name w:val="0F4D459AD3CA4F12BC0D56B73D3E3750"/>
    <w:rsid w:val="00DA5B17"/>
    <w:rPr>
      <w:lang w:eastAsia="en-CA"/>
    </w:rPr>
  </w:style>
  <w:style w:type="paragraph" w:customStyle="1" w:styleId="591C8433AB904863A865DC02DA892DF2">
    <w:name w:val="591C8433AB904863A865DC02DA892DF2"/>
    <w:rsid w:val="00DA5B17"/>
    <w:rPr>
      <w:lang w:eastAsia="en-CA"/>
    </w:rPr>
  </w:style>
  <w:style w:type="paragraph" w:customStyle="1" w:styleId="8325B8B72019454B82F67445BC29BAF3">
    <w:name w:val="8325B8B72019454B82F67445BC29BAF3"/>
    <w:rsid w:val="00DA5B17"/>
    <w:rPr>
      <w:lang w:eastAsia="en-CA"/>
    </w:rPr>
  </w:style>
  <w:style w:type="paragraph" w:customStyle="1" w:styleId="43ED5515C13549C99689A0416DD9BD6B">
    <w:name w:val="43ED5515C13549C99689A0416DD9BD6B"/>
    <w:rsid w:val="00DA5B17"/>
    <w:rPr>
      <w:lang w:eastAsia="en-CA"/>
    </w:rPr>
  </w:style>
  <w:style w:type="paragraph" w:customStyle="1" w:styleId="383425D23FDF497A9E67EDBE752DAE36">
    <w:name w:val="383425D23FDF497A9E67EDBE752DAE36"/>
    <w:rsid w:val="00DA5B17"/>
    <w:rPr>
      <w:lang w:eastAsia="en-CA"/>
    </w:rPr>
  </w:style>
  <w:style w:type="paragraph" w:customStyle="1" w:styleId="CAD37482902045C6A73BD4E7A66FC51F">
    <w:name w:val="CAD37482902045C6A73BD4E7A66FC51F"/>
    <w:rsid w:val="00DA5B17"/>
    <w:rPr>
      <w:lang w:eastAsia="en-CA"/>
    </w:rPr>
  </w:style>
  <w:style w:type="paragraph" w:customStyle="1" w:styleId="DA56AFF60FB64CA28FDC383CD0E12094">
    <w:name w:val="DA56AFF60FB64CA28FDC383CD0E12094"/>
    <w:rsid w:val="00DA5B17"/>
    <w:rPr>
      <w:lang w:eastAsia="en-CA"/>
    </w:rPr>
  </w:style>
  <w:style w:type="paragraph" w:customStyle="1" w:styleId="0FF3A26300464211BFC9C653F0E85B6C">
    <w:name w:val="0FF3A26300464211BFC9C653F0E85B6C"/>
    <w:rsid w:val="00DA5B17"/>
    <w:rPr>
      <w:lang w:eastAsia="en-CA"/>
    </w:rPr>
  </w:style>
  <w:style w:type="paragraph" w:customStyle="1" w:styleId="A191FAFDD0DF4FAE9DF3E55A713EB7A9">
    <w:name w:val="A191FAFDD0DF4FAE9DF3E55A713EB7A9"/>
    <w:rsid w:val="00DA5B17"/>
    <w:rPr>
      <w:lang w:eastAsia="en-CA"/>
    </w:rPr>
  </w:style>
  <w:style w:type="paragraph" w:customStyle="1" w:styleId="E000D8C7049943C59EFD2C3103496F64">
    <w:name w:val="E000D8C7049943C59EFD2C3103496F64"/>
    <w:rsid w:val="00DA5B17"/>
    <w:rPr>
      <w:lang w:eastAsia="en-CA"/>
    </w:rPr>
  </w:style>
  <w:style w:type="paragraph" w:customStyle="1" w:styleId="E7BEBCEDF152464B8CBC4F1D8E52F4F0">
    <w:name w:val="E7BEBCEDF152464B8CBC4F1D8E52F4F0"/>
    <w:rsid w:val="00DA5B17"/>
    <w:rPr>
      <w:lang w:eastAsia="en-CA"/>
    </w:rPr>
  </w:style>
  <w:style w:type="paragraph" w:customStyle="1" w:styleId="89B8312F10374E88AAA6814E8F1148CE">
    <w:name w:val="89B8312F10374E88AAA6814E8F1148CE"/>
    <w:rsid w:val="00DA5B17"/>
    <w:rPr>
      <w:lang w:eastAsia="en-CA"/>
    </w:rPr>
  </w:style>
  <w:style w:type="paragraph" w:customStyle="1" w:styleId="938799C307BB4AA49A52049B1D2CC763">
    <w:name w:val="938799C307BB4AA49A52049B1D2CC763"/>
    <w:rsid w:val="00DA5B17"/>
    <w:rPr>
      <w:lang w:eastAsia="en-CA"/>
    </w:rPr>
  </w:style>
  <w:style w:type="paragraph" w:customStyle="1" w:styleId="99B22E4CED594098847E0BBF092CC665">
    <w:name w:val="99B22E4CED594098847E0BBF092CC665"/>
    <w:rsid w:val="00DA5B17"/>
    <w:rPr>
      <w:lang w:eastAsia="en-CA"/>
    </w:rPr>
  </w:style>
  <w:style w:type="paragraph" w:customStyle="1" w:styleId="2E1C3957068C4789856A70498E07D434">
    <w:name w:val="2E1C3957068C4789856A70498E07D434"/>
    <w:rsid w:val="00DA5B17"/>
    <w:rPr>
      <w:lang w:eastAsia="en-CA"/>
    </w:rPr>
  </w:style>
  <w:style w:type="paragraph" w:customStyle="1" w:styleId="5A6ADF3206F040FD9AB0D1B2824FB589">
    <w:name w:val="5A6ADF3206F040FD9AB0D1B2824FB589"/>
    <w:rsid w:val="00DA5B17"/>
    <w:rPr>
      <w:lang w:eastAsia="en-CA"/>
    </w:rPr>
  </w:style>
  <w:style w:type="paragraph" w:customStyle="1" w:styleId="526988D5F41F4C3794599FFB3C631FD9">
    <w:name w:val="526988D5F41F4C3794599FFB3C631FD9"/>
    <w:rsid w:val="00DA5B17"/>
    <w:rPr>
      <w:lang w:eastAsia="en-CA"/>
    </w:rPr>
  </w:style>
  <w:style w:type="paragraph" w:customStyle="1" w:styleId="3CE915E9FA314B65B73DD69833ADCF23">
    <w:name w:val="3CE915E9FA314B65B73DD69833ADCF23"/>
    <w:rsid w:val="00DA5B17"/>
    <w:rPr>
      <w:lang w:eastAsia="en-CA"/>
    </w:rPr>
  </w:style>
  <w:style w:type="paragraph" w:customStyle="1" w:styleId="96FFB77B6E7C4C39AD93D2F10D76E373">
    <w:name w:val="96FFB77B6E7C4C39AD93D2F10D76E373"/>
    <w:rsid w:val="00DA5B17"/>
    <w:rPr>
      <w:lang w:eastAsia="en-CA"/>
    </w:rPr>
  </w:style>
  <w:style w:type="paragraph" w:customStyle="1" w:styleId="1F640CF4EB4B44A6A1A024BD16C865A1">
    <w:name w:val="1F640CF4EB4B44A6A1A024BD16C865A1"/>
    <w:rsid w:val="00DA5B17"/>
    <w:rPr>
      <w:lang w:eastAsia="en-CA"/>
    </w:rPr>
  </w:style>
  <w:style w:type="paragraph" w:customStyle="1" w:styleId="BA918A17E6D44CED855EC9D5F6481279">
    <w:name w:val="BA918A17E6D44CED855EC9D5F6481279"/>
    <w:rsid w:val="00DA5B17"/>
    <w:rPr>
      <w:lang w:eastAsia="en-CA"/>
    </w:rPr>
  </w:style>
  <w:style w:type="paragraph" w:customStyle="1" w:styleId="8B6700F634CB4A21A9484879D10E9934">
    <w:name w:val="8B6700F634CB4A21A9484879D10E9934"/>
    <w:rsid w:val="00DA5B17"/>
    <w:rPr>
      <w:lang w:eastAsia="en-CA"/>
    </w:rPr>
  </w:style>
  <w:style w:type="paragraph" w:customStyle="1" w:styleId="3DC041B16D2B478AAB8BEBCAEB40BAD5">
    <w:name w:val="3DC041B16D2B478AAB8BEBCAEB40BAD5"/>
    <w:rsid w:val="00DA5B17"/>
    <w:rPr>
      <w:lang w:eastAsia="en-CA"/>
    </w:rPr>
  </w:style>
  <w:style w:type="paragraph" w:customStyle="1" w:styleId="7B537FE2374746098CD0ED7F5B976535">
    <w:name w:val="7B537FE2374746098CD0ED7F5B976535"/>
    <w:rsid w:val="00DA5B17"/>
    <w:rPr>
      <w:lang w:eastAsia="en-CA"/>
    </w:rPr>
  </w:style>
  <w:style w:type="paragraph" w:customStyle="1" w:styleId="7CCDA9193E7B44BE838DA89D64CE36FE">
    <w:name w:val="7CCDA9193E7B44BE838DA89D64CE36FE"/>
    <w:rsid w:val="00DA5B17"/>
    <w:rPr>
      <w:lang w:eastAsia="en-CA"/>
    </w:rPr>
  </w:style>
  <w:style w:type="paragraph" w:customStyle="1" w:styleId="6E92EAB455D149D1AF7334465B378D84">
    <w:name w:val="6E92EAB455D149D1AF7334465B378D84"/>
    <w:rsid w:val="00DA5B17"/>
    <w:rPr>
      <w:lang w:eastAsia="en-CA"/>
    </w:rPr>
  </w:style>
  <w:style w:type="paragraph" w:customStyle="1" w:styleId="7A1B335C64DD45D1A6DAE48102C33030">
    <w:name w:val="7A1B335C64DD45D1A6DAE48102C33030"/>
    <w:rsid w:val="00DA5B17"/>
    <w:rPr>
      <w:lang w:eastAsia="en-CA"/>
    </w:rPr>
  </w:style>
  <w:style w:type="paragraph" w:customStyle="1" w:styleId="BA588A0B287B468C8DB6A36B97EC4754">
    <w:name w:val="BA588A0B287B468C8DB6A36B97EC4754"/>
    <w:rsid w:val="00DA5B17"/>
    <w:rPr>
      <w:lang w:eastAsia="en-CA"/>
    </w:rPr>
  </w:style>
  <w:style w:type="paragraph" w:customStyle="1" w:styleId="26AA5762471F4FD084A5F4C34453B48B">
    <w:name w:val="26AA5762471F4FD084A5F4C34453B48B"/>
    <w:rsid w:val="00DA5B17"/>
    <w:rPr>
      <w:lang w:eastAsia="en-CA"/>
    </w:rPr>
  </w:style>
  <w:style w:type="paragraph" w:customStyle="1" w:styleId="E4D0BBFACCA94B0FA03C2ECF418C73D9">
    <w:name w:val="E4D0BBFACCA94B0FA03C2ECF418C73D9"/>
    <w:rsid w:val="00DA5B17"/>
    <w:rPr>
      <w:lang w:eastAsia="en-CA"/>
    </w:rPr>
  </w:style>
  <w:style w:type="paragraph" w:customStyle="1" w:styleId="EF3CDC5D27E349338CD24A8F42B61286">
    <w:name w:val="EF3CDC5D27E349338CD24A8F42B61286"/>
    <w:rsid w:val="00DA5B17"/>
    <w:rPr>
      <w:lang w:eastAsia="en-CA"/>
    </w:rPr>
  </w:style>
  <w:style w:type="paragraph" w:customStyle="1" w:styleId="B2F3C9B84296474189D54BA6BDB3B773">
    <w:name w:val="B2F3C9B84296474189D54BA6BDB3B773"/>
    <w:rsid w:val="00DA5B17"/>
    <w:rPr>
      <w:lang w:eastAsia="en-CA"/>
    </w:rPr>
  </w:style>
  <w:style w:type="paragraph" w:customStyle="1" w:styleId="BFC9FA86ACF3410D98B7AA9B48F50E3F">
    <w:name w:val="BFC9FA86ACF3410D98B7AA9B48F50E3F"/>
    <w:rsid w:val="00DA5B17"/>
    <w:rPr>
      <w:lang w:eastAsia="en-CA"/>
    </w:rPr>
  </w:style>
  <w:style w:type="paragraph" w:customStyle="1" w:styleId="B955E4ABB4DF465BBD03820A3416A3CB">
    <w:name w:val="B955E4ABB4DF465BBD03820A3416A3CB"/>
    <w:rsid w:val="00DA5B17"/>
    <w:rPr>
      <w:lang w:eastAsia="en-CA"/>
    </w:rPr>
  </w:style>
  <w:style w:type="paragraph" w:customStyle="1" w:styleId="4E007D84448044218B4AB5E42F599B75">
    <w:name w:val="4E007D84448044218B4AB5E42F599B75"/>
    <w:rsid w:val="00DA5B17"/>
    <w:rPr>
      <w:lang w:eastAsia="en-CA"/>
    </w:rPr>
  </w:style>
  <w:style w:type="paragraph" w:customStyle="1" w:styleId="04A6A0CC1661447190F715BB2AD78AC3">
    <w:name w:val="04A6A0CC1661447190F715BB2AD78AC3"/>
    <w:rsid w:val="00DA5B17"/>
    <w:rPr>
      <w:lang w:eastAsia="en-CA"/>
    </w:rPr>
  </w:style>
  <w:style w:type="paragraph" w:customStyle="1" w:styleId="9074983775524E4FBC5CD7CBE66ECF08">
    <w:name w:val="9074983775524E4FBC5CD7CBE66ECF08"/>
    <w:rsid w:val="00DA5B17"/>
    <w:rPr>
      <w:lang w:eastAsia="en-CA"/>
    </w:rPr>
  </w:style>
  <w:style w:type="paragraph" w:customStyle="1" w:styleId="041243C162954D90A989B735B57F292A">
    <w:name w:val="041243C162954D90A989B735B57F292A"/>
    <w:rsid w:val="00DA5B17"/>
    <w:rPr>
      <w:lang w:eastAsia="en-CA"/>
    </w:rPr>
  </w:style>
  <w:style w:type="paragraph" w:customStyle="1" w:styleId="2E8B90410EFB441C9B5D62BE549940F8">
    <w:name w:val="2E8B90410EFB441C9B5D62BE549940F8"/>
    <w:rsid w:val="00DA5B17"/>
    <w:rPr>
      <w:lang w:eastAsia="en-CA"/>
    </w:rPr>
  </w:style>
  <w:style w:type="paragraph" w:customStyle="1" w:styleId="C8742363044B481FA8C23527233B635E">
    <w:name w:val="C8742363044B481FA8C23527233B635E"/>
    <w:rsid w:val="00DA5B17"/>
    <w:rPr>
      <w:lang w:eastAsia="en-CA"/>
    </w:rPr>
  </w:style>
  <w:style w:type="paragraph" w:customStyle="1" w:styleId="986BA43E61494521A47A2D7D770A2AAA">
    <w:name w:val="986BA43E61494521A47A2D7D770A2AAA"/>
    <w:rsid w:val="00DA5B17"/>
    <w:rPr>
      <w:lang w:eastAsia="en-CA"/>
    </w:rPr>
  </w:style>
  <w:style w:type="paragraph" w:customStyle="1" w:styleId="82CC23956F654F8EA0FB59966CFD6752">
    <w:name w:val="82CC23956F654F8EA0FB59966CFD6752"/>
    <w:rsid w:val="00DA5B17"/>
    <w:rPr>
      <w:lang w:eastAsia="en-CA"/>
    </w:rPr>
  </w:style>
  <w:style w:type="paragraph" w:customStyle="1" w:styleId="9126E2F3960F446BA3986324E358AB57">
    <w:name w:val="9126E2F3960F446BA3986324E358AB57"/>
    <w:rsid w:val="00DA5B17"/>
    <w:rPr>
      <w:lang w:eastAsia="en-CA"/>
    </w:rPr>
  </w:style>
  <w:style w:type="paragraph" w:customStyle="1" w:styleId="B0A5EDE4D5514075A3CEA72135369770">
    <w:name w:val="B0A5EDE4D5514075A3CEA72135369770"/>
    <w:rsid w:val="00DA5B17"/>
    <w:rPr>
      <w:lang w:eastAsia="en-CA"/>
    </w:rPr>
  </w:style>
  <w:style w:type="paragraph" w:customStyle="1" w:styleId="272560B23A0F4504943BE45904659A8F">
    <w:name w:val="272560B23A0F4504943BE45904659A8F"/>
    <w:rsid w:val="00DA5B17"/>
    <w:rPr>
      <w:lang w:eastAsia="en-CA"/>
    </w:rPr>
  </w:style>
  <w:style w:type="paragraph" w:customStyle="1" w:styleId="DD4F5EC928A84435BAEA40E67DA9B132">
    <w:name w:val="DD4F5EC928A84435BAEA40E67DA9B132"/>
    <w:rsid w:val="00DA5B17"/>
    <w:rPr>
      <w:lang w:eastAsia="en-CA"/>
    </w:rPr>
  </w:style>
  <w:style w:type="paragraph" w:customStyle="1" w:styleId="2B3306C71E3A44FDB8B25F4FCC57D4E2">
    <w:name w:val="2B3306C71E3A44FDB8B25F4FCC57D4E2"/>
    <w:rsid w:val="00DA5B17"/>
    <w:rPr>
      <w:lang w:eastAsia="en-CA"/>
    </w:rPr>
  </w:style>
  <w:style w:type="paragraph" w:customStyle="1" w:styleId="477AC14995D74515A22F4FF3EC085F6E">
    <w:name w:val="477AC14995D74515A22F4FF3EC085F6E"/>
    <w:rsid w:val="00DA5B17"/>
    <w:rPr>
      <w:lang w:eastAsia="en-CA"/>
    </w:rPr>
  </w:style>
  <w:style w:type="paragraph" w:customStyle="1" w:styleId="7C8E2269B71E45EEBBE69B086413CCDE">
    <w:name w:val="7C8E2269B71E45EEBBE69B086413CCDE"/>
    <w:rsid w:val="00DA5B17"/>
    <w:rPr>
      <w:lang w:eastAsia="en-CA"/>
    </w:rPr>
  </w:style>
  <w:style w:type="paragraph" w:customStyle="1" w:styleId="63B89CB7DB244DC6836021B9963B21F6">
    <w:name w:val="63B89CB7DB244DC6836021B9963B21F6"/>
    <w:rsid w:val="00DA5B17"/>
    <w:rPr>
      <w:lang w:eastAsia="en-CA"/>
    </w:rPr>
  </w:style>
  <w:style w:type="paragraph" w:customStyle="1" w:styleId="C1056637A189423EAD981C969D6010CF">
    <w:name w:val="C1056637A189423EAD981C969D6010CF"/>
    <w:rsid w:val="00DA5B17"/>
    <w:rPr>
      <w:lang w:eastAsia="en-CA"/>
    </w:rPr>
  </w:style>
  <w:style w:type="paragraph" w:customStyle="1" w:styleId="A49CDED544FA4FC4859B2AA48A4F65EE">
    <w:name w:val="A49CDED544FA4FC4859B2AA48A4F65EE"/>
    <w:rsid w:val="00DA5B17"/>
    <w:rPr>
      <w:lang w:eastAsia="en-CA"/>
    </w:rPr>
  </w:style>
  <w:style w:type="paragraph" w:customStyle="1" w:styleId="3BB1199BA15643EE8D116E83EB0BA827">
    <w:name w:val="3BB1199BA15643EE8D116E83EB0BA827"/>
    <w:rsid w:val="00DA5B17"/>
    <w:rPr>
      <w:lang w:eastAsia="en-CA"/>
    </w:rPr>
  </w:style>
  <w:style w:type="paragraph" w:customStyle="1" w:styleId="0BF6C7A8E07E49C6B92815755FAD802F">
    <w:name w:val="0BF6C7A8E07E49C6B92815755FAD802F"/>
    <w:rsid w:val="00DA5B17"/>
    <w:rPr>
      <w:lang w:eastAsia="en-CA"/>
    </w:rPr>
  </w:style>
  <w:style w:type="paragraph" w:customStyle="1" w:styleId="ED8636C3F3C74763BFB937246DA47334">
    <w:name w:val="ED8636C3F3C74763BFB937246DA47334"/>
    <w:rsid w:val="00DA5B17"/>
    <w:rPr>
      <w:lang w:eastAsia="en-CA"/>
    </w:rPr>
  </w:style>
  <w:style w:type="paragraph" w:customStyle="1" w:styleId="C8C42BB6EDDD406994FFB53722EA77F8">
    <w:name w:val="C8C42BB6EDDD406994FFB53722EA77F8"/>
    <w:rsid w:val="00DA5B17"/>
    <w:rPr>
      <w:lang w:eastAsia="en-CA"/>
    </w:rPr>
  </w:style>
  <w:style w:type="paragraph" w:customStyle="1" w:styleId="D2FE18A33911429FB283C2E045DF0F59">
    <w:name w:val="D2FE18A33911429FB283C2E045DF0F59"/>
    <w:rsid w:val="00DA5B17"/>
    <w:rPr>
      <w:lang w:eastAsia="en-CA"/>
    </w:rPr>
  </w:style>
  <w:style w:type="paragraph" w:customStyle="1" w:styleId="1CF4C0A4061842D698C8707D100D85AF">
    <w:name w:val="1CF4C0A4061842D698C8707D100D85AF"/>
    <w:rsid w:val="00DA5B17"/>
    <w:rPr>
      <w:lang w:eastAsia="en-CA"/>
    </w:rPr>
  </w:style>
  <w:style w:type="paragraph" w:customStyle="1" w:styleId="0578DAA765944ED094F9C64F4C2321EE">
    <w:name w:val="0578DAA765944ED094F9C64F4C2321EE"/>
    <w:rsid w:val="00DA5B17"/>
    <w:rPr>
      <w:lang w:eastAsia="en-CA"/>
    </w:rPr>
  </w:style>
  <w:style w:type="paragraph" w:customStyle="1" w:styleId="09BB11D714BA42C485B1974FB9DD0293">
    <w:name w:val="09BB11D714BA42C485B1974FB9DD0293"/>
    <w:rsid w:val="00DA5B17"/>
    <w:rPr>
      <w:lang w:eastAsia="en-CA"/>
    </w:rPr>
  </w:style>
  <w:style w:type="paragraph" w:customStyle="1" w:styleId="EE4BC771F51D4020AB652A503CFFD163">
    <w:name w:val="EE4BC771F51D4020AB652A503CFFD163"/>
    <w:rsid w:val="00DA5B17"/>
    <w:rPr>
      <w:lang w:eastAsia="en-CA"/>
    </w:rPr>
  </w:style>
  <w:style w:type="paragraph" w:customStyle="1" w:styleId="3DF613C26F884438A0F3F40DD5391636">
    <w:name w:val="3DF613C26F884438A0F3F40DD5391636"/>
    <w:rsid w:val="00DA5B17"/>
    <w:rPr>
      <w:lang w:eastAsia="en-CA"/>
    </w:rPr>
  </w:style>
  <w:style w:type="paragraph" w:customStyle="1" w:styleId="D860A9B1AA0749B3B66A0A8EC36D02D1">
    <w:name w:val="D860A9B1AA0749B3B66A0A8EC36D02D1"/>
    <w:rsid w:val="00DA5B17"/>
    <w:rPr>
      <w:lang w:eastAsia="en-CA"/>
    </w:rPr>
  </w:style>
  <w:style w:type="paragraph" w:customStyle="1" w:styleId="EF3C4C2861754D5089E02FD320D004D9">
    <w:name w:val="EF3C4C2861754D5089E02FD320D004D9"/>
    <w:rsid w:val="00DA5B17"/>
    <w:rPr>
      <w:lang w:eastAsia="en-CA"/>
    </w:rPr>
  </w:style>
  <w:style w:type="paragraph" w:customStyle="1" w:styleId="9BC6160EE56543C1AF0AF602C0936873">
    <w:name w:val="9BC6160EE56543C1AF0AF602C0936873"/>
    <w:rsid w:val="00DA5B17"/>
    <w:rPr>
      <w:lang w:eastAsia="en-CA"/>
    </w:rPr>
  </w:style>
  <w:style w:type="paragraph" w:customStyle="1" w:styleId="99B66C2B388342A5BDAB181EA247A810">
    <w:name w:val="99B66C2B388342A5BDAB181EA247A810"/>
    <w:rsid w:val="00DA5B17"/>
    <w:rPr>
      <w:lang w:eastAsia="en-CA"/>
    </w:rPr>
  </w:style>
  <w:style w:type="paragraph" w:customStyle="1" w:styleId="54EC508CDC134AA2AA4E7B4E7AE9451F">
    <w:name w:val="54EC508CDC134AA2AA4E7B4E7AE9451F"/>
    <w:rsid w:val="00DA5B17"/>
    <w:rPr>
      <w:lang w:eastAsia="en-CA"/>
    </w:rPr>
  </w:style>
  <w:style w:type="paragraph" w:customStyle="1" w:styleId="0BA70349B7054240A8639DD56715C076">
    <w:name w:val="0BA70349B7054240A8639DD56715C076"/>
    <w:rsid w:val="00DA5B17"/>
    <w:rPr>
      <w:lang w:eastAsia="en-CA"/>
    </w:rPr>
  </w:style>
  <w:style w:type="paragraph" w:customStyle="1" w:styleId="58DB48F4DEB245A6877B1472CB7414D7">
    <w:name w:val="58DB48F4DEB245A6877B1472CB7414D7"/>
    <w:rsid w:val="00DA5B17"/>
    <w:rPr>
      <w:lang w:eastAsia="en-CA"/>
    </w:rPr>
  </w:style>
  <w:style w:type="paragraph" w:customStyle="1" w:styleId="9AA3E45E4FB24FE2B8C33BEB46E9F5AB">
    <w:name w:val="9AA3E45E4FB24FE2B8C33BEB46E9F5AB"/>
    <w:rsid w:val="00DA5B17"/>
    <w:rPr>
      <w:lang w:eastAsia="en-CA"/>
    </w:rPr>
  </w:style>
  <w:style w:type="paragraph" w:customStyle="1" w:styleId="E250279D4EC148CFBB2F28B1159CBCBE">
    <w:name w:val="E250279D4EC148CFBB2F28B1159CBCBE"/>
    <w:rsid w:val="00DA5B17"/>
    <w:rPr>
      <w:lang w:eastAsia="en-CA"/>
    </w:rPr>
  </w:style>
  <w:style w:type="paragraph" w:customStyle="1" w:styleId="3FC9B7A02ADC4EBA877E7CBD4D1D1E2A">
    <w:name w:val="3FC9B7A02ADC4EBA877E7CBD4D1D1E2A"/>
    <w:rsid w:val="00DA5B17"/>
    <w:rPr>
      <w:lang w:eastAsia="en-CA"/>
    </w:rPr>
  </w:style>
  <w:style w:type="paragraph" w:customStyle="1" w:styleId="B5A1D283B7D642429E9BC4B1E66897FD">
    <w:name w:val="B5A1D283B7D642429E9BC4B1E66897FD"/>
    <w:rsid w:val="00DA5B17"/>
    <w:rPr>
      <w:lang w:eastAsia="en-CA"/>
    </w:rPr>
  </w:style>
  <w:style w:type="paragraph" w:customStyle="1" w:styleId="EFA653119B284708AE3F119877D059BF">
    <w:name w:val="EFA653119B284708AE3F119877D059BF"/>
    <w:rsid w:val="00DA5B17"/>
    <w:rPr>
      <w:lang w:eastAsia="en-CA"/>
    </w:rPr>
  </w:style>
  <w:style w:type="paragraph" w:customStyle="1" w:styleId="2CA541F92C1E4A0793FBB17F9AC254AA">
    <w:name w:val="2CA541F92C1E4A0793FBB17F9AC254AA"/>
    <w:rsid w:val="00DA5B17"/>
    <w:rPr>
      <w:lang w:eastAsia="en-CA"/>
    </w:rPr>
  </w:style>
  <w:style w:type="paragraph" w:customStyle="1" w:styleId="F993C8418117480595BA5FBC6EE3D393">
    <w:name w:val="F993C8418117480595BA5FBC6EE3D393"/>
    <w:rsid w:val="00DA5B17"/>
    <w:rPr>
      <w:lang w:eastAsia="en-CA"/>
    </w:rPr>
  </w:style>
  <w:style w:type="paragraph" w:customStyle="1" w:styleId="0C8D8FF3ABA5476C8FD17A0CBF1F56DE">
    <w:name w:val="0C8D8FF3ABA5476C8FD17A0CBF1F56DE"/>
    <w:rsid w:val="00DA5B17"/>
    <w:rPr>
      <w:lang w:eastAsia="en-CA"/>
    </w:rPr>
  </w:style>
  <w:style w:type="paragraph" w:customStyle="1" w:styleId="F6961EAF15484F06944C248CB5CA30FD">
    <w:name w:val="F6961EAF15484F06944C248CB5CA30FD"/>
    <w:rsid w:val="00DA5B17"/>
    <w:rPr>
      <w:lang w:eastAsia="en-CA"/>
    </w:rPr>
  </w:style>
  <w:style w:type="paragraph" w:customStyle="1" w:styleId="9FBA0F7B6EF74D3481ACF0E2C6C68712">
    <w:name w:val="9FBA0F7B6EF74D3481ACF0E2C6C68712"/>
    <w:rsid w:val="00DA5B17"/>
    <w:rPr>
      <w:lang w:eastAsia="en-CA"/>
    </w:rPr>
  </w:style>
  <w:style w:type="paragraph" w:customStyle="1" w:styleId="F199A34F517B421DA39D942AB2B1C5EE">
    <w:name w:val="F199A34F517B421DA39D942AB2B1C5EE"/>
    <w:rsid w:val="00DA5B17"/>
    <w:rPr>
      <w:lang w:eastAsia="en-CA"/>
    </w:rPr>
  </w:style>
  <w:style w:type="paragraph" w:customStyle="1" w:styleId="38340088B3F7435D8C25442407908805">
    <w:name w:val="38340088B3F7435D8C25442407908805"/>
    <w:rsid w:val="00DA5B17"/>
    <w:rPr>
      <w:lang w:eastAsia="en-CA"/>
    </w:rPr>
  </w:style>
  <w:style w:type="paragraph" w:customStyle="1" w:styleId="413D3741B9504D7C8FD1032D61BAD8F8">
    <w:name w:val="413D3741B9504D7C8FD1032D61BAD8F8"/>
    <w:rsid w:val="00DA5B17"/>
    <w:rPr>
      <w:lang w:eastAsia="en-CA"/>
    </w:rPr>
  </w:style>
  <w:style w:type="paragraph" w:customStyle="1" w:styleId="36C071781914413A890FBEF908F8BF19">
    <w:name w:val="36C071781914413A890FBEF908F8BF19"/>
    <w:rsid w:val="00DA5B17"/>
    <w:rPr>
      <w:lang w:eastAsia="en-CA"/>
    </w:rPr>
  </w:style>
  <w:style w:type="paragraph" w:customStyle="1" w:styleId="9E19C02D634A47938D14463E105B08AB">
    <w:name w:val="9E19C02D634A47938D14463E105B08AB"/>
    <w:rsid w:val="00DA5B17"/>
    <w:rPr>
      <w:lang w:eastAsia="en-CA"/>
    </w:rPr>
  </w:style>
  <w:style w:type="paragraph" w:customStyle="1" w:styleId="F0736DBB6D0844CE8233752AA3090C31">
    <w:name w:val="F0736DBB6D0844CE8233752AA3090C31"/>
    <w:rsid w:val="00DA5B17"/>
    <w:rPr>
      <w:lang w:eastAsia="en-CA"/>
    </w:rPr>
  </w:style>
  <w:style w:type="paragraph" w:customStyle="1" w:styleId="BA4935FF74A14C3381664F580E4C7F53">
    <w:name w:val="BA4935FF74A14C3381664F580E4C7F53"/>
    <w:rsid w:val="00DA5B17"/>
    <w:rPr>
      <w:lang w:eastAsia="en-CA"/>
    </w:rPr>
  </w:style>
  <w:style w:type="paragraph" w:customStyle="1" w:styleId="3CBFC49177154C4F9484F507541C323D">
    <w:name w:val="3CBFC49177154C4F9484F507541C323D"/>
    <w:rsid w:val="00DA5B17"/>
    <w:rPr>
      <w:lang w:eastAsia="en-CA"/>
    </w:rPr>
  </w:style>
  <w:style w:type="paragraph" w:customStyle="1" w:styleId="44E0FE23BBA247CBA0A668FD4AD7CCBE">
    <w:name w:val="44E0FE23BBA247CBA0A668FD4AD7CCBE"/>
    <w:rsid w:val="00DA5B17"/>
    <w:rPr>
      <w:lang w:eastAsia="en-CA"/>
    </w:rPr>
  </w:style>
  <w:style w:type="paragraph" w:customStyle="1" w:styleId="A48983F29AB644BC8E999F046DAF72A5">
    <w:name w:val="A48983F29AB644BC8E999F046DAF72A5"/>
    <w:rsid w:val="00DA5B17"/>
    <w:rPr>
      <w:lang w:eastAsia="en-CA"/>
    </w:rPr>
  </w:style>
  <w:style w:type="paragraph" w:customStyle="1" w:styleId="BCC399C0821B4A6EB1805EC59B46C50C">
    <w:name w:val="BCC399C0821B4A6EB1805EC59B46C50C"/>
    <w:rsid w:val="00DA5B17"/>
    <w:rPr>
      <w:lang w:eastAsia="en-CA"/>
    </w:rPr>
  </w:style>
  <w:style w:type="paragraph" w:customStyle="1" w:styleId="0705373433264C2E8C9AB5E17FE94B95">
    <w:name w:val="0705373433264C2E8C9AB5E17FE94B95"/>
    <w:rsid w:val="00DA5B17"/>
    <w:rPr>
      <w:lang w:eastAsia="en-CA"/>
    </w:rPr>
  </w:style>
  <w:style w:type="paragraph" w:customStyle="1" w:styleId="B3A02EC0E8D7498497B56D696C2FA91F">
    <w:name w:val="B3A02EC0E8D7498497B56D696C2FA91F"/>
    <w:rsid w:val="00DA5B17"/>
    <w:rPr>
      <w:lang w:eastAsia="en-CA"/>
    </w:rPr>
  </w:style>
  <w:style w:type="paragraph" w:customStyle="1" w:styleId="17ADDBC71CC345DF89389CE4AC59E0EF">
    <w:name w:val="17ADDBC71CC345DF89389CE4AC59E0EF"/>
    <w:rsid w:val="00DA5B17"/>
    <w:rPr>
      <w:lang w:eastAsia="en-CA"/>
    </w:rPr>
  </w:style>
  <w:style w:type="paragraph" w:customStyle="1" w:styleId="47A180272D0F407595372327582C9C44">
    <w:name w:val="47A180272D0F407595372327582C9C44"/>
    <w:rsid w:val="00DA5B17"/>
    <w:rPr>
      <w:lang w:eastAsia="en-CA"/>
    </w:rPr>
  </w:style>
  <w:style w:type="paragraph" w:customStyle="1" w:styleId="B9BAC86CDAF54C189B856FB7CAE9FB55">
    <w:name w:val="B9BAC86CDAF54C189B856FB7CAE9FB55"/>
    <w:rsid w:val="00DA5B17"/>
    <w:rPr>
      <w:lang w:eastAsia="en-CA"/>
    </w:rPr>
  </w:style>
  <w:style w:type="paragraph" w:customStyle="1" w:styleId="23DC26AA3F87460F8B60CE17DA410FB4">
    <w:name w:val="23DC26AA3F87460F8B60CE17DA410FB4"/>
    <w:rsid w:val="00DA5B17"/>
    <w:rPr>
      <w:lang w:eastAsia="en-CA"/>
    </w:rPr>
  </w:style>
  <w:style w:type="paragraph" w:customStyle="1" w:styleId="6EE473AC978E4B978FCFDB45A7C7A655">
    <w:name w:val="6EE473AC978E4B978FCFDB45A7C7A655"/>
    <w:rsid w:val="00DA5B17"/>
    <w:rPr>
      <w:lang w:eastAsia="en-CA"/>
    </w:rPr>
  </w:style>
  <w:style w:type="paragraph" w:customStyle="1" w:styleId="B06873AD1B6F40059D7B324A47C073A1">
    <w:name w:val="B06873AD1B6F40059D7B324A47C073A1"/>
    <w:rsid w:val="00DA5B17"/>
    <w:rPr>
      <w:lang w:eastAsia="en-CA"/>
    </w:rPr>
  </w:style>
  <w:style w:type="paragraph" w:customStyle="1" w:styleId="7BA90E600C284A68ABCED644F6E3232C">
    <w:name w:val="7BA90E600C284A68ABCED644F6E3232C"/>
    <w:rsid w:val="00DA5B17"/>
    <w:rPr>
      <w:lang w:eastAsia="en-CA"/>
    </w:rPr>
  </w:style>
  <w:style w:type="paragraph" w:customStyle="1" w:styleId="3268CEC344B9469484E1779C0ED7308F">
    <w:name w:val="3268CEC344B9469484E1779C0ED7308F"/>
    <w:rsid w:val="00DA5B17"/>
    <w:rPr>
      <w:lang w:eastAsia="en-CA"/>
    </w:rPr>
  </w:style>
  <w:style w:type="paragraph" w:customStyle="1" w:styleId="BBF61F6A67684FD8A5D2755C3034F214">
    <w:name w:val="BBF61F6A67684FD8A5D2755C3034F214"/>
    <w:rsid w:val="00DA5B17"/>
    <w:rPr>
      <w:lang w:eastAsia="en-CA"/>
    </w:rPr>
  </w:style>
  <w:style w:type="paragraph" w:customStyle="1" w:styleId="7EDEF1CED8534BF7BB723E8944529796">
    <w:name w:val="7EDEF1CED8534BF7BB723E8944529796"/>
    <w:rsid w:val="00DA5B17"/>
    <w:rPr>
      <w:lang w:eastAsia="en-CA"/>
    </w:rPr>
  </w:style>
  <w:style w:type="paragraph" w:customStyle="1" w:styleId="F0E2A6BA48344CCA8583DC7BA3A136BA">
    <w:name w:val="F0E2A6BA48344CCA8583DC7BA3A136BA"/>
    <w:rsid w:val="00DA5B17"/>
    <w:rPr>
      <w:lang w:eastAsia="en-CA"/>
    </w:rPr>
  </w:style>
  <w:style w:type="paragraph" w:customStyle="1" w:styleId="10F0EE3E2FD04BE69DD4CE9C567BC904">
    <w:name w:val="10F0EE3E2FD04BE69DD4CE9C567BC904"/>
    <w:rsid w:val="00DA5B17"/>
    <w:rPr>
      <w:lang w:eastAsia="en-CA"/>
    </w:rPr>
  </w:style>
  <w:style w:type="paragraph" w:customStyle="1" w:styleId="55019E5D33814906B6E63E63B7AEF2CB">
    <w:name w:val="55019E5D33814906B6E63E63B7AEF2CB"/>
    <w:rsid w:val="00DA5B17"/>
    <w:rPr>
      <w:lang w:eastAsia="en-CA"/>
    </w:rPr>
  </w:style>
  <w:style w:type="paragraph" w:customStyle="1" w:styleId="47C67C224E2C4247B90A17478C5A0E27">
    <w:name w:val="47C67C224E2C4247B90A17478C5A0E27"/>
    <w:rsid w:val="00DA5B17"/>
    <w:rPr>
      <w:lang w:eastAsia="en-CA"/>
    </w:rPr>
  </w:style>
  <w:style w:type="paragraph" w:customStyle="1" w:styleId="1E5E38E37B2F40859F29215EE08FB05E">
    <w:name w:val="1E5E38E37B2F40859F29215EE08FB05E"/>
    <w:rsid w:val="00DA5B17"/>
    <w:rPr>
      <w:lang w:eastAsia="en-CA"/>
    </w:rPr>
  </w:style>
  <w:style w:type="paragraph" w:customStyle="1" w:styleId="32341AB254B7466BA9F53073247B1A77">
    <w:name w:val="32341AB254B7466BA9F53073247B1A77"/>
    <w:rsid w:val="00DA5B17"/>
    <w:rPr>
      <w:lang w:eastAsia="en-CA"/>
    </w:rPr>
  </w:style>
  <w:style w:type="paragraph" w:customStyle="1" w:styleId="6CC0653391444A5EA22C7FF898CAAC0D">
    <w:name w:val="6CC0653391444A5EA22C7FF898CAAC0D"/>
    <w:rsid w:val="00DA5B17"/>
    <w:rPr>
      <w:lang w:eastAsia="en-CA"/>
    </w:rPr>
  </w:style>
  <w:style w:type="paragraph" w:customStyle="1" w:styleId="3A1E07DC1044465AAFDE3AF1D37B9F77">
    <w:name w:val="3A1E07DC1044465AAFDE3AF1D37B9F77"/>
    <w:rsid w:val="00DA5B17"/>
    <w:rPr>
      <w:lang w:eastAsia="en-CA"/>
    </w:rPr>
  </w:style>
  <w:style w:type="paragraph" w:customStyle="1" w:styleId="FB89032CAAB04C54B55AE8171E8376A2">
    <w:name w:val="FB89032CAAB04C54B55AE8171E8376A2"/>
    <w:rsid w:val="00DA5B17"/>
    <w:rPr>
      <w:lang w:eastAsia="en-CA"/>
    </w:rPr>
  </w:style>
  <w:style w:type="paragraph" w:customStyle="1" w:styleId="B8EC73372FF34BD28FBCAC712B95EFE0">
    <w:name w:val="B8EC73372FF34BD28FBCAC712B95EFE0"/>
    <w:rsid w:val="00DA5B17"/>
    <w:rPr>
      <w:lang w:eastAsia="en-CA"/>
    </w:rPr>
  </w:style>
  <w:style w:type="paragraph" w:customStyle="1" w:styleId="1C7D25BE07F24BE9BBAA0AA356A862B3">
    <w:name w:val="1C7D25BE07F24BE9BBAA0AA356A862B3"/>
    <w:rsid w:val="00DA5B17"/>
    <w:rPr>
      <w:lang w:eastAsia="en-CA"/>
    </w:rPr>
  </w:style>
  <w:style w:type="paragraph" w:customStyle="1" w:styleId="33A58F39243742E1911255C3F3103849">
    <w:name w:val="33A58F39243742E1911255C3F3103849"/>
    <w:rsid w:val="00DA5B17"/>
    <w:rPr>
      <w:lang w:eastAsia="en-CA"/>
    </w:rPr>
  </w:style>
  <w:style w:type="paragraph" w:customStyle="1" w:styleId="A4843C2016F545B7A52B18AD028FBB78">
    <w:name w:val="A4843C2016F545B7A52B18AD028FBB78"/>
    <w:rsid w:val="00DA5B17"/>
    <w:rPr>
      <w:lang w:eastAsia="en-CA"/>
    </w:rPr>
  </w:style>
  <w:style w:type="paragraph" w:customStyle="1" w:styleId="5B095A9F5498497C946323948AEDF8BC">
    <w:name w:val="5B095A9F5498497C946323948AEDF8BC"/>
    <w:rsid w:val="00DA5B17"/>
    <w:rPr>
      <w:lang w:eastAsia="en-CA"/>
    </w:rPr>
  </w:style>
  <w:style w:type="paragraph" w:customStyle="1" w:styleId="85FBF2EB0A744998962D6ED9C1D84043">
    <w:name w:val="85FBF2EB0A744998962D6ED9C1D84043"/>
    <w:rsid w:val="00DA5B17"/>
    <w:rPr>
      <w:lang w:eastAsia="en-CA"/>
    </w:rPr>
  </w:style>
  <w:style w:type="paragraph" w:customStyle="1" w:styleId="9ABC71D387F344CB870A91D2A6DCD1B5">
    <w:name w:val="9ABC71D387F344CB870A91D2A6DCD1B5"/>
    <w:rsid w:val="00DA5B17"/>
    <w:rPr>
      <w:lang w:eastAsia="en-CA"/>
    </w:rPr>
  </w:style>
  <w:style w:type="paragraph" w:customStyle="1" w:styleId="BC9627962B9E4AF39A2557A4333CBE34">
    <w:name w:val="BC9627962B9E4AF39A2557A4333CBE34"/>
    <w:rsid w:val="00DA5B17"/>
    <w:rPr>
      <w:lang w:eastAsia="en-CA"/>
    </w:rPr>
  </w:style>
  <w:style w:type="paragraph" w:customStyle="1" w:styleId="F3242CB57D174C619662A082BC991AE3">
    <w:name w:val="F3242CB57D174C619662A082BC991AE3"/>
    <w:rsid w:val="00DA5B17"/>
    <w:rPr>
      <w:lang w:eastAsia="en-CA"/>
    </w:rPr>
  </w:style>
  <w:style w:type="paragraph" w:customStyle="1" w:styleId="3F33952C2FA94CA3A6DD6A5F69D0DB96">
    <w:name w:val="3F33952C2FA94CA3A6DD6A5F69D0DB96"/>
    <w:rsid w:val="00DA5B17"/>
    <w:rPr>
      <w:lang w:eastAsia="en-CA"/>
    </w:rPr>
  </w:style>
  <w:style w:type="paragraph" w:customStyle="1" w:styleId="4C2F342EF8684B52AF300850E8BDABD7">
    <w:name w:val="4C2F342EF8684B52AF300850E8BDABD7"/>
    <w:rsid w:val="00DA5B17"/>
    <w:rPr>
      <w:lang w:eastAsia="en-CA"/>
    </w:rPr>
  </w:style>
  <w:style w:type="paragraph" w:customStyle="1" w:styleId="2ADD0BC4F87748D38F3D1711FC7688B3">
    <w:name w:val="2ADD0BC4F87748D38F3D1711FC7688B3"/>
    <w:rsid w:val="00DA5B17"/>
    <w:rPr>
      <w:lang w:eastAsia="en-CA"/>
    </w:rPr>
  </w:style>
  <w:style w:type="paragraph" w:customStyle="1" w:styleId="B7AFBA76E8B04E538898C4A43997869A">
    <w:name w:val="B7AFBA76E8B04E538898C4A43997869A"/>
    <w:rsid w:val="00DA5B17"/>
    <w:rPr>
      <w:lang w:eastAsia="en-CA"/>
    </w:rPr>
  </w:style>
  <w:style w:type="paragraph" w:customStyle="1" w:styleId="BC047A4BC5CC4340A84232EE169B34F6">
    <w:name w:val="BC047A4BC5CC4340A84232EE169B34F6"/>
    <w:rsid w:val="00DA5B17"/>
    <w:rPr>
      <w:lang w:eastAsia="en-CA"/>
    </w:rPr>
  </w:style>
  <w:style w:type="paragraph" w:customStyle="1" w:styleId="35DF23F16B024111ADF768C8123F588B">
    <w:name w:val="35DF23F16B024111ADF768C8123F588B"/>
    <w:rsid w:val="00DA5B17"/>
    <w:rPr>
      <w:lang w:eastAsia="en-CA"/>
    </w:rPr>
  </w:style>
  <w:style w:type="paragraph" w:customStyle="1" w:styleId="5421EE1E941444BBAAD73902E3C5B0C1">
    <w:name w:val="5421EE1E941444BBAAD73902E3C5B0C1"/>
    <w:rsid w:val="00DA5B17"/>
    <w:rPr>
      <w:lang w:eastAsia="en-CA"/>
    </w:rPr>
  </w:style>
  <w:style w:type="paragraph" w:customStyle="1" w:styleId="3754AC82CBF342238F8FE6054E9DF7F9">
    <w:name w:val="3754AC82CBF342238F8FE6054E9DF7F9"/>
    <w:rsid w:val="00DA5B17"/>
    <w:rPr>
      <w:lang w:eastAsia="en-CA"/>
    </w:rPr>
  </w:style>
  <w:style w:type="paragraph" w:customStyle="1" w:styleId="1866BA0DB5B4484D93BF1EFE88F0855D">
    <w:name w:val="1866BA0DB5B4484D93BF1EFE88F0855D"/>
    <w:rsid w:val="00DA5B17"/>
    <w:rPr>
      <w:lang w:eastAsia="en-CA"/>
    </w:rPr>
  </w:style>
  <w:style w:type="paragraph" w:customStyle="1" w:styleId="1D50B9FA85C643C3A8DF0FC6BD0249DB">
    <w:name w:val="1D50B9FA85C643C3A8DF0FC6BD0249DB"/>
    <w:rsid w:val="00DA5B17"/>
    <w:rPr>
      <w:lang w:eastAsia="en-CA"/>
    </w:rPr>
  </w:style>
  <w:style w:type="paragraph" w:customStyle="1" w:styleId="2610E8D736E6462B8177479FC1D9F08C">
    <w:name w:val="2610E8D736E6462B8177479FC1D9F08C"/>
    <w:rsid w:val="00DA5B17"/>
    <w:rPr>
      <w:lang w:eastAsia="en-CA"/>
    </w:rPr>
  </w:style>
  <w:style w:type="paragraph" w:customStyle="1" w:styleId="F8FC9178404044A896251A05448875FC">
    <w:name w:val="F8FC9178404044A896251A05448875FC"/>
    <w:rsid w:val="00DA5B17"/>
    <w:rPr>
      <w:lang w:eastAsia="en-CA"/>
    </w:rPr>
  </w:style>
  <w:style w:type="paragraph" w:customStyle="1" w:styleId="7EA6433758C8411D911F87C388849BF2">
    <w:name w:val="7EA6433758C8411D911F87C388849BF2"/>
    <w:rsid w:val="00DA5B17"/>
    <w:rPr>
      <w:lang w:eastAsia="en-CA"/>
    </w:rPr>
  </w:style>
  <w:style w:type="paragraph" w:customStyle="1" w:styleId="8852276B2BCE49A3956D954EB62E691C">
    <w:name w:val="8852276B2BCE49A3956D954EB62E691C"/>
    <w:rsid w:val="00DA5B17"/>
    <w:rPr>
      <w:lang w:eastAsia="en-CA"/>
    </w:rPr>
  </w:style>
  <w:style w:type="paragraph" w:customStyle="1" w:styleId="A19C8C1B57964B0AA9342182EEE47F06">
    <w:name w:val="A19C8C1B57964B0AA9342182EEE47F06"/>
    <w:rsid w:val="00DA5B17"/>
    <w:rPr>
      <w:lang w:eastAsia="en-CA"/>
    </w:rPr>
  </w:style>
  <w:style w:type="paragraph" w:customStyle="1" w:styleId="37165789BA80474697E81CFB1EA98BA0">
    <w:name w:val="37165789BA80474697E81CFB1EA98BA0"/>
    <w:rsid w:val="00DA5B17"/>
    <w:rPr>
      <w:lang w:eastAsia="en-CA"/>
    </w:rPr>
  </w:style>
  <w:style w:type="paragraph" w:customStyle="1" w:styleId="D577D32AC3C148E4ACA7CA64664C4815">
    <w:name w:val="D577D32AC3C148E4ACA7CA64664C4815"/>
    <w:rsid w:val="00DA5B17"/>
    <w:rPr>
      <w:lang w:eastAsia="en-CA"/>
    </w:rPr>
  </w:style>
  <w:style w:type="paragraph" w:customStyle="1" w:styleId="A4BCB0ED680F415CA9D6BDE9037D432C">
    <w:name w:val="A4BCB0ED680F415CA9D6BDE9037D432C"/>
    <w:rsid w:val="00DA5B17"/>
    <w:rPr>
      <w:lang w:eastAsia="en-CA"/>
    </w:rPr>
  </w:style>
  <w:style w:type="paragraph" w:customStyle="1" w:styleId="0E1124F3832D4BD6AAE83722CE9DA690">
    <w:name w:val="0E1124F3832D4BD6AAE83722CE9DA690"/>
    <w:rsid w:val="00DA5B17"/>
    <w:rPr>
      <w:lang w:eastAsia="en-CA"/>
    </w:rPr>
  </w:style>
  <w:style w:type="paragraph" w:customStyle="1" w:styleId="2F8EF34B87B44CCCB71C4211959FF2CA">
    <w:name w:val="2F8EF34B87B44CCCB71C4211959FF2CA"/>
    <w:rsid w:val="00DA5B17"/>
    <w:rPr>
      <w:lang w:eastAsia="en-CA"/>
    </w:rPr>
  </w:style>
  <w:style w:type="paragraph" w:customStyle="1" w:styleId="FF765C6CF67E40D19D03D0A679A18742">
    <w:name w:val="FF765C6CF67E40D19D03D0A679A18742"/>
    <w:rsid w:val="00DA5B17"/>
    <w:rPr>
      <w:lang w:eastAsia="en-CA"/>
    </w:rPr>
  </w:style>
  <w:style w:type="paragraph" w:customStyle="1" w:styleId="9170F30F95A144DF929D984D86C59E42">
    <w:name w:val="9170F30F95A144DF929D984D86C59E42"/>
    <w:rsid w:val="00DA5B17"/>
    <w:rPr>
      <w:lang w:eastAsia="en-CA"/>
    </w:rPr>
  </w:style>
  <w:style w:type="paragraph" w:customStyle="1" w:styleId="D46F7D98F355489396AC645A0523E6FA">
    <w:name w:val="D46F7D98F355489396AC645A0523E6FA"/>
    <w:rsid w:val="00DA5B17"/>
    <w:rPr>
      <w:lang w:eastAsia="en-CA"/>
    </w:rPr>
  </w:style>
  <w:style w:type="paragraph" w:customStyle="1" w:styleId="B724EDB21ADB41D3A964F577F46F2861">
    <w:name w:val="B724EDB21ADB41D3A964F577F46F2861"/>
    <w:rsid w:val="00DA5B17"/>
    <w:rPr>
      <w:lang w:eastAsia="en-CA"/>
    </w:rPr>
  </w:style>
  <w:style w:type="paragraph" w:customStyle="1" w:styleId="1902F1FAA7F547FC8216094B2DD87D4B">
    <w:name w:val="1902F1FAA7F547FC8216094B2DD87D4B"/>
    <w:rsid w:val="00DA5B17"/>
    <w:rPr>
      <w:lang w:eastAsia="en-CA"/>
    </w:rPr>
  </w:style>
  <w:style w:type="paragraph" w:customStyle="1" w:styleId="76F4F7936342444DB3DC88BBDFDB0562">
    <w:name w:val="76F4F7936342444DB3DC88BBDFDB0562"/>
    <w:rsid w:val="00DA5B17"/>
    <w:rPr>
      <w:lang w:eastAsia="en-CA"/>
    </w:rPr>
  </w:style>
  <w:style w:type="paragraph" w:customStyle="1" w:styleId="3FB56A7E145F44C18048903C0FFCB037">
    <w:name w:val="3FB56A7E145F44C18048903C0FFCB037"/>
    <w:rsid w:val="00DA5B17"/>
    <w:rPr>
      <w:lang w:eastAsia="en-CA"/>
    </w:rPr>
  </w:style>
  <w:style w:type="paragraph" w:customStyle="1" w:styleId="6FFF98E94B814EE693F3E2DB86413F52">
    <w:name w:val="6FFF98E94B814EE693F3E2DB86413F52"/>
    <w:rsid w:val="00DA5B17"/>
    <w:rPr>
      <w:lang w:eastAsia="en-CA"/>
    </w:rPr>
  </w:style>
  <w:style w:type="paragraph" w:customStyle="1" w:styleId="7E810DB4CD254FC1B3A2360F594ECB80">
    <w:name w:val="7E810DB4CD254FC1B3A2360F594ECB80"/>
    <w:rsid w:val="00DA5B17"/>
    <w:rPr>
      <w:lang w:eastAsia="en-CA"/>
    </w:rPr>
  </w:style>
  <w:style w:type="paragraph" w:customStyle="1" w:styleId="5BA06A6378044BC19C94B985C9939B2E">
    <w:name w:val="5BA06A6378044BC19C94B985C9939B2E"/>
    <w:rsid w:val="00DA5B17"/>
    <w:rPr>
      <w:lang w:eastAsia="en-CA"/>
    </w:rPr>
  </w:style>
  <w:style w:type="paragraph" w:customStyle="1" w:styleId="B34561BF067C46CF928FD357AD7AB4EC">
    <w:name w:val="B34561BF067C46CF928FD357AD7AB4EC"/>
    <w:rsid w:val="00DA5B17"/>
    <w:rPr>
      <w:lang w:eastAsia="en-CA"/>
    </w:rPr>
  </w:style>
  <w:style w:type="paragraph" w:customStyle="1" w:styleId="0A00E604E533475D84D7D707AD9602F8">
    <w:name w:val="0A00E604E533475D84D7D707AD9602F8"/>
    <w:rsid w:val="00DA5B17"/>
    <w:rPr>
      <w:lang w:eastAsia="en-CA"/>
    </w:rPr>
  </w:style>
  <w:style w:type="paragraph" w:customStyle="1" w:styleId="258F0D132F7540738D5D533E26EE8CCD">
    <w:name w:val="258F0D132F7540738D5D533E26EE8CCD"/>
    <w:rsid w:val="00DA5B17"/>
    <w:rPr>
      <w:lang w:eastAsia="en-CA"/>
    </w:rPr>
  </w:style>
  <w:style w:type="paragraph" w:customStyle="1" w:styleId="0C58A0E22E724CD8B5A2AE630D8B47EC">
    <w:name w:val="0C58A0E22E724CD8B5A2AE630D8B47EC"/>
    <w:rsid w:val="00DA5B17"/>
    <w:rPr>
      <w:lang w:eastAsia="en-CA"/>
    </w:rPr>
  </w:style>
  <w:style w:type="paragraph" w:customStyle="1" w:styleId="C86C6DF0418C4F85A2E05609F6FF4922">
    <w:name w:val="C86C6DF0418C4F85A2E05609F6FF4922"/>
    <w:rsid w:val="00DA5B17"/>
    <w:rPr>
      <w:lang w:eastAsia="en-CA"/>
    </w:rPr>
  </w:style>
  <w:style w:type="paragraph" w:customStyle="1" w:styleId="02E929942F8B40C9BF73D0E715D8320B">
    <w:name w:val="02E929942F8B40C9BF73D0E715D8320B"/>
    <w:rsid w:val="00DA5B17"/>
    <w:rPr>
      <w:lang w:eastAsia="en-CA"/>
    </w:rPr>
  </w:style>
  <w:style w:type="paragraph" w:customStyle="1" w:styleId="D5A74D0CE38046AEBAD53B3D9EB88AE4">
    <w:name w:val="D5A74D0CE38046AEBAD53B3D9EB88AE4"/>
    <w:rsid w:val="00DA5B17"/>
    <w:rPr>
      <w:lang w:eastAsia="en-CA"/>
    </w:rPr>
  </w:style>
  <w:style w:type="paragraph" w:customStyle="1" w:styleId="C2ADA2B990D14DC983943767ED036586">
    <w:name w:val="C2ADA2B990D14DC983943767ED036586"/>
    <w:rsid w:val="00DA5B17"/>
    <w:rPr>
      <w:lang w:eastAsia="en-CA"/>
    </w:rPr>
  </w:style>
  <w:style w:type="paragraph" w:customStyle="1" w:styleId="A456FA99345145D485B363A7684E48B2">
    <w:name w:val="A456FA99345145D485B363A7684E48B2"/>
    <w:rsid w:val="00DA5B17"/>
    <w:rPr>
      <w:lang w:eastAsia="en-CA"/>
    </w:rPr>
  </w:style>
  <w:style w:type="paragraph" w:customStyle="1" w:styleId="0CFA4326567F4748AE27C4BE862BB5DC">
    <w:name w:val="0CFA4326567F4748AE27C4BE862BB5DC"/>
    <w:rsid w:val="00DA5B17"/>
    <w:rPr>
      <w:lang w:eastAsia="en-CA"/>
    </w:rPr>
  </w:style>
  <w:style w:type="paragraph" w:customStyle="1" w:styleId="F7E290749A094F92AA920C71248DCFB9">
    <w:name w:val="F7E290749A094F92AA920C71248DCFB9"/>
    <w:rsid w:val="00DA5B17"/>
    <w:rPr>
      <w:lang w:eastAsia="en-CA"/>
    </w:rPr>
  </w:style>
  <w:style w:type="paragraph" w:customStyle="1" w:styleId="21E9FC993FB148279F2527FBFE8F7750">
    <w:name w:val="21E9FC993FB148279F2527FBFE8F7750"/>
    <w:rsid w:val="00DA5B17"/>
    <w:rPr>
      <w:lang w:eastAsia="en-CA"/>
    </w:rPr>
  </w:style>
  <w:style w:type="paragraph" w:customStyle="1" w:styleId="D2672F9373D84A8396AEBD25AFC52E2E">
    <w:name w:val="D2672F9373D84A8396AEBD25AFC52E2E"/>
    <w:rsid w:val="00DA5B17"/>
    <w:rPr>
      <w:lang w:eastAsia="en-CA"/>
    </w:rPr>
  </w:style>
  <w:style w:type="paragraph" w:customStyle="1" w:styleId="E48D7530D65D4FEA84691901DF852844">
    <w:name w:val="E48D7530D65D4FEA84691901DF852844"/>
    <w:rsid w:val="00DA5B17"/>
    <w:rPr>
      <w:lang w:eastAsia="en-CA"/>
    </w:rPr>
  </w:style>
  <w:style w:type="paragraph" w:customStyle="1" w:styleId="79B40F56C5024D59AA01105C77A5130C">
    <w:name w:val="79B40F56C5024D59AA01105C77A5130C"/>
    <w:rsid w:val="00DA5B17"/>
    <w:rPr>
      <w:lang w:eastAsia="en-CA"/>
    </w:rPr>
  </w:style>
  <w:style w:type="paragraph" w:customStyle="1" w:styleId="A4906715146347708652A4F2ED180771">
    <w:name w:val="A4906715146347708652A4F2ED180771"/>
    <w:rsid w:val="00DA5B17"/>
    <w:rPr>
      <w:lang w:eastAsia="en-CA"/>
    </w:rPr>
  </w:style>
  <w:style w:type="paragraph" w:customStyle="1" w:styleId="AC1BA857FCA54DA1AB88E58253BD2E74">
    <w:name w:val="AC1BA857FCA54DA1AB88E58253BD2E74"/>
    <w:rsid w:val="00DA5B17"/>
    <w:rPr>
      <w:lang w:eastAsia="en-CA"/>
    </w:rPr>
  </w:style>
  <w:style w:type="paragraph" w:customStyle="1" w:styleId="BF73CAA6CB554957926CF508B36E6DC8">
    <w:name w:val="BF73CAA6CB554957926CF508B36E6DC8"/>
    <w:rsid w:val="00DA5B17"/>
    <w:rPr>
      <w:lang w:eastAsia="en-CA"/>
    </w:rPr>
  </w:style>
  <w:style w:type="paragraph" w:customStyle="1" w:styleId="72540C710C3A42F7BFBDF5F70C8219DB">
    <w:name w:val="72540C710C3A42F7BFBDF5F70C8219DB"/>
    <w:rsid w:val="00DA5B17"/>
    <w:rPr>
      <w:lang w:eastAsia="en-CA"/>
    </w:rPr>
  </w:style>
  <w:style w:type="paragraph" w:customStyle="1" w:styleId="C68603C8B58243FB85B3423C81706856">
    <w:name w:val="C68603C8B58243FB85B3423C81706856"/>
    <w:rsid w:val="00DA5B17"/>
    <w:rPr>
      <w:lang w:eastAsia="en-CA"/>
    </w:rPr>
  </w:style>
  <w:style w:type="paragraph" w:customStyle="1" w:styleId="DD0D03BBBE4D4047A739390C509788AB">
    <w:name w:val="DD0D03BBBE4D4047A739390C509788AB"/>
    <w:rsid w:val="00DA5B17"/>
    <w:rPr>
      <w:lang w:eastAsia="en-CA"/>
    </w:rPr>
  </w:style>
  <w:style w:type="paragraph" w:customStyle="1" w:styleId="792A51B137C94D91A8B4DF05B1C62D17">
    <w:name w:val="792A51B137C94D91A8B4DF05B1C62D17"/>
    <w:rsid w:val="00DA5B17"/>
    <w:rPr>
      <w:lang w:eastAsia="en-CA"/>
    </w:rPr>
  </w:style>
  <w:style w:type="paragraph" w:customStyle="1" w:styleId="D2941BA90E984856A600886ECBAC51E5">
    <w:name w:val="D2941BA90E984856A600886ECBAC51E5"/>
    <w:rsid w:val="00DA5B17"/>
    <w:rPr>
      <w:lang w:eastAsia="en-CA"/>
    </w:rPr>
  </w:style>
  <w:style w:type="paragraph" w:customStyle="1" w:styleId="18B972C46F794805BF68186332301261">
    <w:name w:val="18B972C46F794805BF68186332301261"/>
    <w:rsid w:val="00DA5B17"/>
    <w:rPr>
      <w:lang w:eastAsia="en-CA"/>
    </w:rPr>
  </w:style>
  <w:style w:type="paragraph" w:customStyle="1" w:styleId="B1987F949364408CAEEA7CDBB05F4FC1">
    <w:name w:val="B1987F949364408CAEEA7CDBB05F4FC1"/>
    <w:rsid w:val="00DA5B17"/>
    <w:rPr>
      <w:lang w:eastAsia="en-CA"/>
    </w:rPr>
  </w:style>
  <w:style w:type="paragraph" w:customStyle="1" w:styleId="1BBC0EBB12594CF48FB2669FBF0AC495">
    <w:name w:val="1BBC0EBB12594CF48FB2669FBF0AC495"/>
    <w:rsid w:val="00DA5B17"/>
    <w:rPr>
      <w:lang w:eastAsia="en-CA"/>
    </w:rPr>
  </w:style>
  <w:style w:type="paragraph" w:customStyle="1" w:styleId="B459FF5EA5E044DDB064B68DDB6C4391">
    <w:name w:val="B459FF5EA5E044DDB064B68DDB6C4391"/>
    <w:rsid w:val="00DA5B17"/>
    <w:rPr>
      <w:lang w:eastAsia="en-CA"/>
    </w:rPr>
  </w:style>
  <w:style w:type="paragraph" w:customStyle="1" w:styleId="4DE67C8B19614AB5A0328971E8B1CEAF">
    <w:name w:val="4DE67C8B19614AB5A0328971E8B1CEAF"/>
    <w:rsid w:val="00DA5B17"/>
    <w:rPr>
      <w:lang w:eastAsia="en-CA"/>
    </w:rPr>
  </w:style>
  <w:style w:type="paragraph" w:customStyle="1" w:styleId="8EB26A443D1D4B0E9DDB0E28730B1CC4">
    <w:name w:val="8EB26A443D1D4B0E9DDB0E28730B1CC4"/>
    <w:rsid w:val="00DA5B17"/>
    <w:rPr>
      <w:lang w:eastAsia="en-CA"/>
    </w:rPr>
  </w:style>
  <w:style w:type="paragraph" w:customStyle="1" w:styleId="BA885A1D1FEC47D9A1AFEEFEAF254238">
    <w:name w:val="BA885A1D1FEC47D9A1AFEEFEAF254238"/>
    <w:rsid w:val="00DA5B17"/>
    <w:rPr>
      <w:lang w:eastAsia="en-CA"/>
    </w:rPr>
  </w:style>
  <w:style w:type="paragraph" w:customStyle="1" w:styleId="BF28C50DE0A34D4AADA7F533BAA37261">
    <w:name w:val="BF28C50DE0A34D4AADA7F533BAA37261"/>
    <w:rsid w:val="00DA5B17"/>
    <w:rPr>
      <w:lang w:eastAsia="en-CA"/>
    </w:rPr>
  </w:style>
  <w:style w:type="paragraph" w:customStyle="1" w:styleId="D56FE80FFBAA475EBBD0570F4F990F22">
    <w:name w:val="D56FE80FFBAA475EBBD0570F4F990F22"/>
    <w:rsid w:val="00DA5B17"/>
    <w:rPr>
      <w:lang w:eastAsia="en-CA"/>
    </w:rPr>
  </w:style>
  <w:style w:type="paragraph" w:customStyle="1" w:styleId="45BDD5B5D7DD4BF5845956F885B0A9C2">
    <w:name w:val="45BDD5B5D7DD4BF5845956F885B0A9C2"/>
    <w:rsid w:val="00DA5B17"/>
    <w:rPr>
      <w:lang w:eastAsia="en-CA"/>
    </w:rPr>
  </w:style>
  <w:style w:type="paragraph" w:customStyle="1" w:styleId="E462AA7DAE86424388E0AA918E834232">
    <w:name w:val="E462AA7DAE86424388E0AA918E834232"/>
    <w:rsid w:val="00DA5B17"/>
    <w:rPr>
      <w:lang w:eastAsia="en-CA"/>
    </w:rPr>
  </w:style>
  <w:style w:type="paragraph" w:customStyle="1" w:styleId="2DD04D0AF1EE4B738EC03955BE5112EB">
    <w:name w:val="2DD04D0AF1EE4B738EC03955BE5112EB"/>
    <w:rsid w:val="00DA5B17"/>
    <w:rPr>
      <w:lang w:eastAsia="en-CA"/>
    </w:rPr>
  </w:style>
  <w:style w:type="paragraph" w:customStyle="1" w:styleId="3FF94D29B8DF4FCA9F0649A442655926">
    <w:name w:val="3FF94D29B8DF4FCA9F0649A442655926"/>
    <w:rsid w:val="00DA5B17"/>
    <w:rPr>
      <w:lang w:eastAsia="en-CA"/>
    </w:rPr>
  </w:style>
  <w:style w:type="paragraph" w:customStyle="1" w:styleId="7F291A42CE1B460DA045F5FCBC0FCC0B">
    <w:name w:val="7F291A42CE1B460DA045F5FCBC0FCC0B"/>
    <w:rsid w:val="00DA5B17"/>
    <w:rPr>
      <w:lang w:eastAsia="en-CA"/>
    </w:rPr>
  </w:style>
  <w:style w:type="paragraph" w:customStyle="1" w:styleId="C24C8CBB0D45457C94BC35A1E7514E59">
    <w:name w:val="C24C8CBB0D45457C94BC35A1E7514E59"/>
    <w:rsid w:val="00DA5B17"/>
    <w:rPr>
      <w:lang w:eastAsia="en-CA"/>
    </w:rPr>
  </w:style>
  <w:style w:type="paragraph" w:customStyle="1" w:styleId="D21A2D0118A24E10AC36B28E78FCC384">
    <w:name w:val="D21A2D0118A24E10AC36B28E78FCC384"/>
    <w:rsid w:val="00DA5B17"/>
    <w:rPr>
      <w:lang w:eastAsia="en-CA"/>
    </w:rPr>
  </w:style>
  <w:style w:type="paragraph" w:customStyle="1" w:styleId="53F4CD7A5219448D8427D3B90DAA60EC">
    <w:name w:val="53F4CD7A5219448D8427D3B90DAA60EC"/>
    <w:rsid w:val="00DA5B17"/>
    <w:rPr>
      <w:lang w:eastAsia="en-CA"/>
    </w:rPr>
  </w:style>
  <w:style w:type="paragraph" w:customStyle="1" w:styleId="104585F92D994160A1FA7A53C33A724C">
    <w:name w:val="104585F92D994160A1FA7A53C33A724C"/>
    <w:rsid w:val="00DA5B17"/>
    <w:rPr>
      <w:lang w:eastAsia="en-CA"/>
    </w:rPr>
  </w:style>
  <w:style w:type="paragraph" w:customStyle="1" w:styleId="BF53072CF6D3409482799EFA2D1FC725">
    <w:name w:val="BF53072CF6D3409482799EFA2D1FC725"/>
    <w:rsid w:val="00DA5B17"/>
    <w:rPr>
      <w:lang w:eastAsia="en-CA"/>
    </w:rPr>
  </w:style>
  <w:style w:type="paragraph" w:customStyle="1" w:styleId="FD48BAB1EC1C4803B64C2827C2952293">
    <w:name w:val="FD48BAB1EC1C4803B64C2827C2952293"/>
    <w:rsid w:val="00DA5B17"/>
    <w:rPr>
      <w:lang w:eastAsia="en-CA"/>
    </w:rPr>
  </w:style>
  <w:style w:type="paragraph" w:customStyle="1" w:styleId="95261F672EB94FAC9E9FED8BD64CCE9C">
    <w:name w:val="95261F672EB94FAC9E9FED8BD64CCE9C"/>
    <w:rsid w:val="00DA5B17"/>
    <w:rPr>
      <w:lang w:eastAsia="en-CA"/>
    </w:rPr>
  </w:style>
  <w:style w:type="paragraph" w:customStyle="1" w:styleId="46C44AB0C85A4F6D86E20C961FA40DF2">
    <w:name w:val="46C44AB0C85A4F6D86E20C961FA40DF2"/>
    <w:rsid w:val="00DA5B17"/>
    <w:rPr>
      <w:lang w:eastAsia="en-CA"/>
    </w:rPr>
  </w:style>
  <w:style w:type="paragraph" w:customStyle="1" w:styleId="887F47F84E1C4D63857CB67EFB8465BE">
    <w:name w:val="887F47F84E1C4D63857CB67EFB8465BE"/>
    <w:rsid w:val="00DA5B17"/>
    <w:rPr>
      <w:lang w:eastAsia="en-CA"/>
    </w:rPr>
  </w:style>
  <w:style w:type="paragraph" w:customStyle="1" w:styleId="29CE4FC6E1FA4801B7B128BB04102513">
    <w:name w:val="29CE4FC6E1FA4801B7B128BB04102513"/>
    <w:rsid w:val="00DA5B17"/>
    <w:rPr>
      <w:lang w:eastAsia="en-CA"/>
    </w:rPr>
  </w:style>
  <w:style w:type="paragraph" w:customStyle="1" w:styleId="F90DBFEBBBA24560983FE1CB533FCDEC">
    <w:name w:val="F90DBFEBBBA24560983FE1CB533FCDEC"/>
    <w:rsid w:val="00DA5B17"/>
    <w:rPr>
      <w:lang w:eastAsia="en-CA"/>
    </w:rPr>
  </w:style>
  <w:style w:type="paragraph" w:customStyle="1" w:styleId="832A369AC6854F7DB4024AE1823D4D4F">
    <w:name w:val="832A369AC6854F7DB4024AE1823D4D4F"/>
    <w:rsid w:val="00DA5B17"/>
    <w:rPr>
      <w:lang w:eastAsia="en-CA"/>
    </w:rPr>
  </w:style>
  <w:style w:type="paragraph" w:customStyle="1" w:styleId="0DB3E29B604F4092B77DCD2267534EEA">
    <w:name w:val="0DB3E29B604F4092B77DCD2267534EEA"/>
    <w:rsid w:val="00DA5B17"/>
    <w:rPr>
      <w:lang w:eastAsia="en-CA"/>
    </w:rPr>
  </w:style>
  <w:style w:type="paragraph" w:customStyle="1" w:styleId="4B161290F2A743EC88B29A86A9B0901E">
    <w:name w:val="4B161290F2A743EC88B29A86A9B0901E"/>
    <w:rsid w:val="00DA5B17"/>
    <w:rPr>
      <w:lang w:eastAsia="en-CA"/>
    </w:rPr>
  </w:style>
  <w:style w:type="paragraph" w:customStyle="1" w:styleId="82600004FE8A40AFAB8765F7C95AF442">
    <w:name w:val="82600004FE8A40AFAB8765F7C95AF442"/>
    <w:rsid w:val="00DA5B17"/>
    <w:rPr>
      <w:lang w:eastAsia="en-CA"/>
    </w:rPr>
  </w:style>
  <w:style w:type="paragraph" w:customStyle="1" w:styleId="F8C5462200E64107B95D4C4F6DE02BE5">
    <w:name w:val="F8C5462200E64107B95D4C4F6DE02BE5"/>
    <w:rsid w:val="00DA5B17"/>
    <w:rPr>
      <w:lang w:eastAsia="en-CA"/>
    </w:rPr>
  </w:style>
  <w:style w:type="paragraph" w:customStyle="1" w:styleId="7C2A696C2881460EB2079ACA23B30785">
    <w:name w:val="7C2A696C2881460EB2079ACA23B30785"/>
    <w:rsid w:val="00DA5B17"/>
    <w:rPr>
      <w:lang w:eastAsia="en-CA"/>
    </w:rPr>
  </w:style>
  <w:style w:type="paragraph" w:customStyle="1" w:styleId="C064581663894D3AADDC020473315772">
    <w:name w:val="C064581663894D3AADDC020473315772"/>
    <w:rsid w:val="00DA5B17"/>
    <w:rPr>
      <w:lang w:eastAsia="en-CA"/>
    </w:rPr>
  </w:style>
  <w:style w:type="paragraph" w:customStyle="1" w:styleId="B3AC3BF5810F4D35B97071CBE38B5637">
    <w:name w:val="B3AC3BF5810F4D35B97071CBE38B5637"/>
    <w:rsid w:val="00DA5B17"/>
    <w:rPr>
      <w:lang w:eastAsia="en-CA"/>
    </w:rPr>
  </w:style>
  <w:style w:type="paragraph" w:customStyle="1" w:styleId="C5914B67AA1E4E908F618131243C3B2E">
    <w:name w:val="C5914B67AA1E4E908F618131243C3B2E"/>
    <w:rsid w:val="00DA5B17"/>
    <w:rPr>
      <w:lang w:eastAsia="en-CA"/>
    </w:rPr>
  </w:style>
  <w:style w:type="paragraph" w:customStyle="1" w:styleId="32AC1C414A344043A062BC52F96CD6EE">
    <w:name w:val="32AC1C414A344043A062BC52F96CD6EE"/>
    <w:rsid w:val="00DA5B17"/>
    <w:rPr>
      <w:lang w:eastAsia="en-CA"/>
    </w:rPr>
  </w:style>
  <w:style w:type="paragraph" w:customStyle="1" w:styleId="2F64367532424A368585DEB7F4457AD0">
    <w:name w:val="2F64367532424A368585DEB7F4457AD0"/>
    <w:rsid w:val="00DA5B17"/>
    <w:rPr>
      <w:lang w:eastAsia="en-CA"/>
    </w:rPr>
  </w:style>
  <w:style w:type="paragraph" w:customStyle="1" w:styleId="DDB6CE373CE2485B935FEADB5716924B">
    <w:name w:val="DDB6CE373CE2485B935FEADB5716924B"/>
    <w:rsid w:val="00DA5B17"/>
    <w:rPr>
      <w:lang w:eastAsia="en-CA"/>
    </w:rPr>
  </w:style>
  <w:style w:type="paragraph" w:customStyle="1" w:styleId="5AEAA3598B4C43A3A5DE5445CBC3BEC8">
    <w:name w:val="5AEAA3598B4C43A3A5DE5445CBC3BEC8"/>
    <w:rsid w:val="00DA5B17"/>
    <w:rPr>
      <w:lang w:eastAsia="en-CA"/>
    </w:rPr>
  </w:style>
  <w:style w:type="paragraph" w:customStyle="1" w:styleId="D3A83B9D66E148A995656DEDF464E951">
    <w:name w:val="D3A83B9D66E148A995656DEDF464E951"/>
    <w:rsid w:val="00DA5B17"/>
    <w:rPr>
      <w:lang w:eastAsia="en-CA"/>
    </w:rPr>
  </w:style>
  <w:style w:type="paragraph" w:customStyle="1" w:styleId="3925178E7817415B843588081ED5828A">
    <w:name w:val="3925178E7817415B843588081ED5828A"/>
    <w:rsid w:val="00DA5B17"/>
    <w:rPr>
      <w:lang w:eastAsia="en-CA"/>
    </w:rPr>
  </w:style>
  <w:style w:type="paragraph" w:customStyle="1" w:styleId="A9B6AEF8DBC84196AD6863E04732602D">
    <w:name w:val="A9B6AEF8DBC84196AD6863E04732602D"/>
    <w:rsid w:val="00DA5B17"/>
    <w:rPr>
      <w:lang w:eastAsia="en-CA"/>
    </w:rPr>
  </w:style>
  <w:style w:type="paragraph" w:customStyle="1" w:styleId="A4488625C4B2475CA6396A527202AF95">
    <w:name w:val="A4488625C4B2475CA6396A527202AF95"/>
    <w:rsid w:val="00DA5B17"/>
    <w:rPr>
      <w:lang w:eastAsia="en-CA"/>
    </w:rPr>
  </w:style>
  <w:style w:type="paragraph" w:customStyle="1" w:styleId="626697BF5F48495CA8571402CD9A83CA">
    <w:name w:val="626697BF5F48495CA8571402CD9A83CA"/>
    <w:rsid w:val="00DA5B17"/>
    <w:rPr>
      <w:lang w:eastAsia="en-CA"/>
    </w:rPr>
  </w:style>
  <w:style w:type="paragraph" w:customStyle="1" w:styleId="401A64429657457183EB4A640477880A">
    <w:name w:val="401A64429657457183EB4A640477880A"/>
    <w:rsid w:val="00DA5B17"/>
    <w:rPr>
      <w:lang w:eastAsia="en-CA"/>
    </w:rPr>
  </w:style>
  <w:style w:type="paragraph" w:customStyle="1" w:styleId="40E5361C617A4C0CBF8A85A50E186078">
    <w:name w:val="40E5361C617A4C0CBF8A85A50E186078"/>
    <w:rsid w:val="00DA5B17"/>
    <w:rPr>
      <w:lang w:eastAsia="en-CA"/>
    </w:rPr>
  </w:style>
  <w:style w:type="paragraph" w:customStyle="1" w:styleId="D33F23FEEFE3485A9D48AA02817D3A1D">
    <w:name w:val="D33F23FEEFE3485A9D48AA02817D3A1D"/>
    <w:rsid w:val="00DA5B17"/>
    <w:rPr>
      <w:lang w:eastAsia="en-CA"/>
    </w:rPr>
  </w:style>
  <w:style w:type="paragraph" w:customStyle="1" w:styleId="13A94783B72E47CF97933330D60935D6">
    <w:name w:val="13A94783B72E47CF97933330D60935D6"/>
    <w:rsid w:val="00DA5B17"/>
    <w:rPr>
      <w:lang w:eastAsia="en-CA"/>
    </w:rPr>
  </w:style>
  <w:style w:type="paragraph" w:customStyle="1" w:styleId="513BAB7E572447A6B3F4560924EB546C">
    <w:name w:val="513BAB7E572447A6B3F4560924EB546C"/>
    <w:rsid w:val="00DA5B17"/>
    <w:rPr>
      <w:lang w:eastAsia="en-CA"/>
    </w:rPr>
  </w:style>
  <w:style w:type="paragraph" w:customStyle="1" w:styleId="DA2FBE5176164971BFF7B16E9432909F">
    <w:name w:val="DA2FBE5176164971BFF7B16E9432909F"/>
    <w:rsid w:val="00DA5B17"/>
    <w:rPr>
      <w:lang w:eastAsia="en-CA"/>
    </w:rPr>
  </w:style>
  <w:style w:type="paragraph" w:customStyle="1" w:styleId="5425C21AE16A4D68B14B67CDFCD8FC73">
    <w:name w:val="5425C21AE16A4D68B14B67CDFCD8FC73"/>
    <w:rsid w:val="00DA5B17"/>
    <w:rPr>
      <w:lang w:eastAsia="en-CA"/>
    </w:rPr>
  </w:style>
  <w:style w:type="paragraph" w:customStyle="1" w:styleId="E92CE3C5CC95442BBDEB9F3EE3ABEC46">
    <w:name w:val="E92CE3C5CC95442BBDEB9F3EE3ABEC46"/>
    <w:rsid w:val="00DA5B17"/>
    <w:rPr>
      <w:lang w:eastAsia="en-CA"/>
    </w:rPr>
  </w:style>
  <w:style w:type="paragraph" w:customStyle="1" w:styleId="AC87964EBBAB4E4B932F45ABD74863E4">
    <w:name w:val="AC87964EBBAB4E4B932F45ABD74863E4"/>
    <w:rsid w:val="00DA5B17"/>
    <w:rPr>
      <w:lang w:eastAsia="en-CA"/>
    </w:rPr>
  </w:style>
  <w:style w:type="paragraph" w:customStyle="1" w:styleId="BBE77D8E4C844F7E928E0D3FB224275E">
    <w:name w:val="BBE77D8E4C844F7E928E0D3FB224275E"/>
    <w:rsid w:val="00DA5B17"/>
    <w:rPr>
      <w:lang w:eastAsia="en-CA"/>
    </w:rPr>
  </w:style>
  <w:style w:type="paragraph" w:customStyle="1" w:styleId="371B56F927FC41F2BF6016F187D8DEBA">
    <w:name w:val="371B56F927FC41F2BF6016F187D8DEBA"/>
    <w:rsid w:val="00DA5B17"/>
    <w:rPr>
      <w:lang w:eastAsia="en-CA"/>
    </w:rPr>
  </w:style>
  <w:style w:type="paragraph" w:customStyle="1" w:styleId="E7F03240A13C4E718CC374AB5D8493E2">
    <w:name w:val="E7F03240A13C4E718CC374AB5D8493E2"/>
    <w:rsid w:val="00DA5B17"/>
    <w:rPr>
      <w:lang w:eastAsia="en-CA"/>
    </w:rPr>
  </w:style>
  <w:style w:type="paragraph" w:customStyle="1" w:styleId="D982ECBCAB624804ACA7720FC205CEBC">
    <w:name w:val="D982ECBCAB624804ACA7720FC205CEBC"/>
    <w:rsid w:val="00DA5B17"/>
    <w:rPr>
      <w:lang w:eastAsia="en-CA"/>
    </w:rPr>
  </w:style>
  <w:style w:type="paragraph" w:customStyle="1" w:styleId="BD90DA5667F2485984C78F2AEB01F265">
    <w:name w:val="BD90DA5667F2485984C78F2AEB01F265"/>
    <w:rsid w:val="00DA5B17"/>
    <w:rPr>
      <w:lang w:eastAsia="en-CA"/>
    </w:rPr>
  </w:style>
  <w:style w:type="paragraph" w:customStyle="1" w:styleId="E31721E65EC84EF996F16F4A49670CFA">
    <w:name w:val="E31721E65EC84EF996F16F4A49670CFA"/>
    <w:rsid w:val="00DA5B17"/>
    <w:rPr>
      <w:lang w:eastAsia="en-CA"/>
    </w:rPr>
  </w:style>
  <w:style w:type="paragraph" w:customStyle="1" w:styleId="AFB3CB2FED4D46E2843FD35C1CC514AF">
    <w:name w:val="AFB3CB2FED4D46E2843FD35C1CC514AF"/>
    <w:rsid w:val="00DA5B17"/>
    <w:rPr>
      <w:lang w:eastAsia="en-CA"/>
    </w:rPr>
  </w:style>
  <w:style w:type="paragraph" w:customStyle="1" w:styleId="4DB0F298D0C6423C809ABB0BED825331">
    <w:name w:val="4DB0F298D0C6423C809ABB0BED825331"/>
    <w:rsid w:val="00DA5B17"/>
    <w:rPr>
      <w:lang w:eastAsia="en-CA"/>
    </w:rPr>
  </w:style>
  <w:style w:type="paragraph" w:customStyle="1" w:styleId="35EC16360C6A4C33A8BA51CAE5132F08">
    <w:name w:val="35EC16360C6A4C33A8BA51CAE5132F08"/>
    <w:rsid w:val="00DA5B17"/>
    <w:rPr>
      <w:lang w:eastAsia="en-CA"/>
    </w:rPr>
  </w:style>
  <w:style w:type="paragraph" w:customStyle="1" w:styleId="D2331F5263104B798FB31CE476BFA4F6">
    <w:name w:val="D2331F5263104B798FB31CE476BFA4F6"/>
    <w:rsid w:val="00DA5B17"/>
    <w:rPr>
      <w:lang w:eastAsia="en-CA"/>
    </w:rPr>
  </w:style>
  <w:style w:type="paragraph" w:customStyle="1" w:styleId="C9BAF169BEC84265AD6704B974AC48BE">
    <w:name w:val="C9BAF169BEC84265AD6704B974AC48BE"/>
    <w:rsid w:val="00DA5B17"/>
    <w:rPr>
      <w:lang w:eastAsia="en-CA"/>
    </w:rPr>
  </w:style>
  <w:style w:type="paragraph" w:customStyle="1" w:styleId="CFDAD740BA4F40F3BF874C5AE564FBCE">
    <w:name w:val="CFDAD740BA4F40F3BF874C5AE564FBCE"/>
    <w:rsid w:val="00DA5B17"/>
    <w:rPr>
      <w:lang w:eastAsia="en-CA"/>
    </w:rPr>
  </w:style>
  <w:style w:type="paragraph" w:customStyle="1" w:styleId="4E61B1D4B6CC4A5D81809EB46B535338">
    <w:name w:val="4E61B1D4B6CC4A5D81809EB46B535338"/>
    <w:rsid w:val="00DA5B17"/>
    <w:rPr>
      <w:lang w:eastAsia="en-CA"/>
    </w:rPr>
  </w:style>
  <w:style w:type="paragraph" w:customStyle="1" w:styleId="DCE33EEBBD334F61BB3AC09E2AE6497B">
    <w:name w:val="DCE33EEBBD334F61BB3AC09E2AE6497B"/>
    <w:rsid w:val="00DA5B17"/>
    <w:rPr>
      <w:lang w:eastAsia="en-CA"/>
    </w:rPr>
  </w:style>
  <w:style w:type="paragraph" w:customStyle="1" w:styleId="3654F2107C6F446C8BFA3E429EE54EA0">
    <w:name w:val="3654F2107C6F446C8BFA3E429EE54EA0"/>
    <w:rsid w:val="00DA5B17"/>
    <w:rPr>
      <w:lang w:eastAsia="en-CA"/>
    </w:rPr>
  </w:style>
  <w:style w:type="paragraph" w:customStyle="1" w:styleId="DE6E549407DC4D2DA6DBF09D9240CA35">
    <w:name w:val="DE6E549407DC4D2DA6DBF09D9240CA35"/>
    <w:rsid w:val="00DA5B17"/>
    <w:rPr>
      <w:lang w:eastAsia="en-CA"/>
    </w:rPr>
  </w:style>
  <w:style w:type="paragraph" w:customStyle="1" w:styleId="AE83B1DF6D3A49359249CA880BA8B816">
    <w:name w:val="AE83B1DF6D3A49359249CA880BA8B816"/>
    <w:rsid w:val="00DA5B17"/>
    <w:rPr>
      <w:lang w:eastAsia="en-CA"/>
    </w:rPr>
  </w:style>
  <w:style w:type="paragraph" w:customStyle="1" w:styleId="C7C52B1E1DA2403190C978F7C7D6AF17">
    <w:name w:val="C7C52B1E1DA2403190C978F7C7D6AF17"/>
    <w:rsid w:val="00DA5B17"/>
    <w:rPr>
      <w:lang w:eastAsia="en-CA"/>
    </w:rPr>
  </w:style>
  <w:style w:type="paragraph" w:customStyle="1" w:styleId="20E49386B7B14D75904F3CD2E75EEB2C">
    <w:name w:val="20E49386B7B14D75904F3CD2E75EEB2C"/>
    <w:rsid w:val="00DA5B17"/>
    <w:rPr>
      <w:lang w:eastAsia="en-CA"/>
    </w:rPr>
  </w:style>
  <w:style w:type="paragraph" w:customStyle="1" w:styleId="24A8B2EB01884844AA991D6892B108C8">
    <w:name w:val="24A8B2EB01884844AA991D6892B108C8"/>
    <w:rsid w:val="00DA5B17"/>
    <w:rPr>
      <w:lang w:eastAsia="en-CA"/>
    </w:rPr>
  </w:style>
  <w:style w:type="paragraph" w:customStyle="1" w:styleId="18C230535FE741C9A87E04CE66AC1F66">
    <w:name w:val="18C230535FE741C9A87E04CE66AC1F66"/>
    <w:rsid w:val="00DA5B17"/>
    <w:rPr>
      <w:lang w:eastAsia="en-CA"/>
    </w:rPr>
  </w:style>
  <w:style w:type="paragraph" w:customStyle="1" w:styleId="E8C7EC799C4A4CDE888F7981B4D7B252">
    <w:name w:val="E8C7EC799C4A4CDE888F7981B4D7B252"/>
    <w:rsid w:val="00DA5B17"/>
    <w:rPr>
      <w:lang w:eastAsia="en-CA"/>
    </w:rPr>
  </w:style>
  <w:style w:type="paragraph" w:customStyle="1" w:styleId="6D82B95DE1DE40AE96231AF58021BA8E">
    <w:name w:val="6D82B95DE1DE40AE96231AF58021BA8E"/>
    <w:rsid w:val="00DA5B17"/>
    <w:rPr>
      <w:lang w:eastAsia="en-CA"/>
    </w:rPr>
  </w:style>
  <w:style w:type="paragraph" w:customStyle="1" w:styleId="57DE272605114BF39D3D40D2D9D961AD">
    <w:name w:val="57DE272605114BF39D3D40D2D9D961AD"/>
    <w:rsid w:val="00DA5B17"/>
    <w:rPr>
      <w:lang w:eastAsia="en-CA"/>
    </w:rPr>
  </w:style>
  <w:style w:type="paragraph" w:customStyle="1" w:styleId="5E283318D6A0464E91039F90F54F2DAE">
    <w:name w:val="5E283318D6A0464E91039F90F54F2DAE"/>
    <w:rsid w:val="00DA5B17"/>
    <w:rPr>
      <w:lang w:eastAsia="en-CA"/>
    </w:rPr>
  </w:style>
  <w:style w:type="paragraph" w:customStyle="1" w:styleId="C29B2838F11B49D386E77D619395BD7A">
    <w:name w:val="C29B2838F11B49D386E77D619395BD7A"/>
    <w:rsid w:val="00DA5B17"/>
    <w:rPr>
      <w:lang w:eastAsia="en-CA"/>
    </w:rPr>
  </w:style>
  <w:style w:type="paragraph" w:customStyle="1" w:styleId="BF1021D4B5844F6CAE8F1B776A21E043">
    <w:name w:val="BF1021D4B5844F6CAE8F1B776A21E043"/>
    <w:rsid w:val="00DA5B17"/>
    <w:rPr>
      <w:lang w:eastAsia="en-CA"/>
    </w:rPr>
  </w:style>
  <w:style w:type="paragraph" w:customStyle="1" w:styleId="4A9DC15F493549689527964989E5BBA6">
    <w:name w:val="4A9DC15F493549689527964989E5BBA6"/>
    <w:rsid w:val="00DA5B17"/>
    <w:rPr>
      <w:lang w:eastAsia="en-CA"/>
    </w:rPr>
  </w:style>
  <w:style w:type="paragraph" w:customStyle="1" w:styleId="FFE9BF2D0D1E42128A29DA9480044310">
    <w:name w:val="FFE9BF2D0D1E42128A29DA9480044310"/>
    <w:rsid w:val="00DA5B17"/>
    <w:rPr>
      <w:lang w:eastAsia="en-CA"/>
    </w:rPr>
  </w:style>
  <w:style w:type="paragraph" w:customStyle="1" w:styleId="5867387A95A148488FEABA31AC67F01D">
    <w:name w:val="5867387A95A148488FEABA31AC67F01D"/>
    <w:rsid w:val="00DA5B17"/>
    <w:rPr>
      <w:lang w:eastAsia="en-CA"/>
    </w:rPr>
  </w:style>
  <w:style w:type="paragraph" w:customStyle="1" w:styleId="2802B9A6681C40CBB2AA47055DAD4C05">
    <w:name w:val="2802B9A6681C40CBB2AA47055DAD4C05"/>
    <w:rsid w:val="00DA5B17"/>
    <w:rPr>
      <w:lang w:eastAsia="en-CA"/>
    </w:rPr>
  </w:style>
  <w:style w:type="paragraph" w:customStyle="1" w:styleId="0A9BB69EE8A14F579EF72C2F9EA9FD30">
    <w:name w:val="0A9BB69EE8A14F579EF72C2F9EA9FD30"/>
    <w:rsid w:val="00DA5B17"/>
    <w:rPr>
      <w:lang w:eastAsia="en-CA"/>
    </w:rPr>
  </w:style>
  <w:style w:type="paragraph" w:customStyle="1" w:styleId="470EA5AEACB4482EAEF3E70159789099">
    <w:name w:val="470EA5AEACB4482EAEF3E70159789099"/>
    <w:rsid w:val="00DA5B17"/>
    <w:rPr>
      <w:lang w:eastAsia="en-CA"/>
    </w:rPr>
  </w:style>
  <w:style w:type="paragraph" w:customStyle="1" w:styleId="FC757335EAD142E5B9C3276800FD0126">
    <w:name w:val="FC757335EAD142E5B9C3276800FD0126"/>
    <w:rsid w:val="00DA5B17"/>
    <w:rPr>
      <w:lang w:eastAsia="en-CA"/>
    </w:rPr>
  </w:style>
  <w:style w:type="paragraph" w:customStyle="1" w:styleId="4CB7AB3781924AAD89C18A86492D87A8">
    <w:name w:val="4CB7AB3781924AAD89C18A86492D87A8"/>
    <w:rsid w:val="00DA5B17"/>
    <w:rPr>
      <w:lang w:eastAsia="en-CA"/>
    </w:rPr>
  </w:style>
  <w:style w:type="paragraph" w:customStyle="1" w:styleId="2E9A23291EF14171935F675D6D69A11B">
    <w:name w:val="2E9A23291EF14171935F675D6D69A11B"/>
    <w:rsid w:val="00DA5B17"/>
    <w:rPr>
      <w:lang w:eastAsia="en-CA"/>
    </w:rPr>
  </w:style>
  <w:style w:type="paragraph" w:customStyle="1" w:styleId="B9B09EBE57474D60A079150158C8FEAD">
    <w:name w:val="B9B09EBE57474D60A079150158C8FEAD"/>
    <w:rsid w:val="00DA5B17"/>
    <w:rPr>
      <w:lang w:eastAsia="en-CA"/>
    </w:rPr>
  </w:style>
  <w:style w:type="paragraph" w:customStyle="1" w:styleId="867054761B044F44994164BC0C2C0C1D">
    <w:name w:val="867054761B044F44994164BC0C2C0C1D"/>
    <w:rsid w:val="00DA5B17"/>
    <w:rPr>
      <w:lang w:eastAsia="en-CA"/>
    </w:rPr>
  </w:style>
  <w:style w:type="paragraph" w:customStyle="1" w:styleId="2B276030970F4BC8988CDFF7CE14C3B0">
    <w:name w:val="2B276030970F4BC8988CDFF7CE14C3B0"/>
    <w:rsid w:val="00DA5B17"/>
    <w:rPr>
      <w:lang w:eastAsia="en-CA"/>
    </w:rPr>
  </w:style>
  <w:style w:type="paragraph" w:customStyle="1" w:styleId="5153A71BA65C40B2A6F18C35A7635B61">
    <w:name w:val="5153A71BA65C40B2A6F18C35A7635B61"/>
    <w:rsid w:val="00DA5B17"/>
    <w:rPr>
      <w:lang w:eastAsia="en-CA"/>
    </w:rPr>
  </w:style>
  <w:style w:type="paragraph" w:customStyle="1" w:styleId="4E1CC907A10D46F1939F335847212DCF">
    <w:name w:val="4E1CC907A10D46F1939F335847212DCF"/>
    <w:rsid w:val="00DA5B17"/>
    <w:rPr>
      <w:lang w:eastAsia="en-CA"/>
    </w:rPr>
  </w:style>
  <w:style w:type="paragraph" w:customStyle="1" w:styleId="4DE14226A0F046EDA597DA3886FA8C2C">
    <w:name w:val="4DE14226A0F046EDA597DA3886FA8C2C"/>
    <w:rsid w:val="00DA5B17"/>
    <w:rPr>
      <w:lang w:eastAsia="en-CA"/>
    </w:rPr>
  </w:style>
  <w:style w:type="paragraph" w:customStyle="1" w:styleId="98539E1DA950484A9B19545A2E3FEC20">
    <w:name w:val="98539E1DA950484A9B19545A2E3FEC20"/>
    <w:rsid w:val="00DA5B17"/>
    <w:rPr>
      <w:lang w:eastAsia="en-CA"/>
    </w:rPr>
  </w:style>
  <w:style w:type="paragraph" w:customStyle="1" w:styleId="8F9E689CC9704BA583CFBC2A032B9CA7">
    <w:name w:val="8F9E689CC9704BA583CFBC2A032B9CA7"/>
    <w:rsid w:val="00DA5B17"/>
    <w:rPr>
      <w:lang w:eastAsia="en-CA"/>
    </w:rPr>
  </w:style>
  <w:style w:type="paragraph" w:customStyle="1" w:styleId="E417CCD1BA9141F5A5608E82E34E4973">
    <w:name w:val="E417CCD1BA9141F5A5608E82E34E4973"/>
    <w:rsid w:val="00DA5B17"/>
    <w:rPr>
      <w:lang w:eastAsia="en-CA"/>
    </w:rPr>
  </w:style>
  <w:style w:type="paragraph" w:customStyle="1" w:styleId="9FDC00B600B04D208F6B739B0F33DAB4">
    <w:name w:val="9FDC00B600B04D208F6B739B0F33DAB4"/>
    <w:rsid w:val="00DA5B17"/>
    <w:rPr>
      <w:lang w:eastAsia="en-CA"/>
    </w:rPr>
  </w:style>
  <w:style w:type="paragraph" w:customStyle="1" w:styleId="3508ED10235E4CD78365F6A57D273DB6">
    <w:name w:val="3508ED10235E4CD78365F6A57D273DB6"/>
    <w:rsid w:val="00DA5B17"/>
    <w:rPr>
      <w:lang w:eastAsia="en-CA"/>
    </w:rPr>
  </w:style>
  <w:style w:type="paragraph" w:customStyle="1" w:styleId="226D89C7797F41AAA3FB21DB7C27E14C">
    <w:name w:val="226D89C7797F41AAA3FB21DB7C27E14C"/>
    <w:rsid w:val="00DA5B17"/>
    <w:rPr>
      <w:lang w:eastAsia="en-CA"/>
    </w:rPr>
  </w:style>
  <w:style w:type="paragraph" w:customStyle="1" w:styleId="CFE1AEED5B2B49918C7AB48315165720">
    <w:name w:val="CFE1AEED5B2B49918C7AB48315165720"/>
    <w:rsid w:val="00DA5B17"/>
    <w:rPr>
      <w:lang w:eastAsia="en-CA"/>
    </w:rPr>
  </w:style>
  <w:style w:type="paragraph" w:customStyle="1" w:styleId="EB42602E3DAE493D992CDA610D79F821">
    <w:name w:val="EB42602E3DAE493D992CDA610D79F821"/>
    <w:rsid w:val="00DA5B17"/>
    <w:rPr>
      <w:lang w:eastAsia="en-CA"/>
    </w:rPr>
  </w:style>
  <w:style w:type="paragraph" w:customStyle="1" w:styleId="93E3DCB493D9455C97516DA034885380">
    <w:name w:val="93E3DCB493D9455C97516DA034885380"/>
    <w:rsid w:val="00DA5B17"/>
    <w:rPr>
      <w:lang w:eastAsia="en-CA"/>
    </w:rPr>
  </w:style>
  <w:style w:type="paragraph" w:customStyle="1" w:styleId="C61FFE2E297F4F85A59E591D6415AC15">
    <w:name w:val="C61FFE2E297F4F85A59E591D6415AC15"/>
    <w:rsid w:val="00DA5B17"/>
    <w:rPr>
      <w:lang w:eastAsia="en-CA"/>
    </w:rPr>
  </w:style>
  <w:style w:type="paragraph" w:customStyle="1" w:styleId="0CCBE073704B481FB31EF3E2AF15127F">
    <w:name w:val="0CCBE073704B481FB31EF3E2AF15127F"/>
    <w:rsid w:val="00DA5B17"/>
    <w:rPr>
      <w:lang w:eastAsia="en-CA"/>
    </w:rPr>
  </w:style>
  <w:style w:type="paragraph" w:customStyle="1" w:styleId="32C3D742C1A5420BBA6A7D6A34EDBAA6">
    <w:name w:val="32C3D742C1A5420BBA6A7D6A34EDBAA6"/>
    <w:rsid w:val="00DA5B17"/>
    <w:rPr>
      <w:lang w:eastAsia="en-CA"/>
    </w:rPr>
  </w:style>
  <w:style w:type="paragraph" w:customStyle="1" w:styleId="24BE1FF1ADE64DFB890C59B2221639DF">
    <w:name w:val="24BE1FF1ADE64DFB890C59B2221639DF"/>
    <w:rsid w:val="00DA5B17"/>
    <w:rPr>
      <w:lang w:eastAsia="en-CA"/>
    </w:rPr>
  </w:style>
  <w:style w:type="paragraph" w:customStyle="1" w:styleId="51B776AC557C4F05A43B9A3501731F37">
    <w:name w:val="51B776AC557C4F05A43B9A3501731F37"/>
    <w:rsid w:val="00DA5B17"/>
    <w:rPr>
      <w:lang w:eastAsia="en-CA"/>
    </w:rPr>
  </w:style>
  <w:style w:type="paragraph" w:customStyle="1" w:styleId="9F4EE3B213914895B80B7B1EF31F1585">
    <w:name w:val="9F4EE3B213914895B80B7B1EF31F1585"/>
    <w:rsid w:val="00DA5B17"/>
    <w:rPr>
      <w:lang w:eastAsia="en-CA"/>
    </w:rPr>
  </w:style>
  <w:style w:type="paragraph" w:customStyle="1" w:styleId="31B6FB60984C40D4A223C0EEBA4AFB89">
    <w:name w:val="31B6FB60984C40D4A223C0EEBA4AFB89"/>
    <w:rsid w:val="00DA5B17"/>
    <w:rPr>
      <w:lang w:eastAsia="en-CA"/>
    </w:rPr>
  </w:style>
  <w:style w:type="paragraph" w:customStyle="1" w:styleId="380BAA695F704830BC33B221470120C1">
    <w:name w:val="380BAA695F704830BC33B221470120C1"/>
    <w:rsid w:val="00DA5B17"/>
    <w:rPr>
      <w:lang w:eastAsia="en-CA"/>
    </w:rPr>
  </w:style>
  <w:style w:type="paragraph" w:customStyle="1" w:styleId="F6FA73DF4F5042BDB09265B3A7D99488">
    <w:name w:val="F6FA73DF4F5042BDB09265B3A7D99488"/>
    <w:rsid w:val="00DA5B17"/>
    <w:rPr>
      <w:lang w:eastAsia="en-CA"/>
    </w:rPr>
  </w:style>
  <w:style w:type="paragraph" w:customStyle="1" w:styleId="3728891C0D23415D834F1BFF3A2F5D1A">
    <w:name w:val="3728891C0D23415D834F1BFF3A2F5D1A"/>
    <w:rsid w:val="00DA5B17"/>
    <w:rPr>
      <w:lang w:eastAsia="en-CA"/>
    </w:rPr>
  </w:style>
  <w:style w:type="paragraph" w:customStyle="1" w:styleId="DCD7EB6DFFF141998CF93B64C84C4996">
    <w:name w:val="DCD7EB6DFFF141998CF93B64C84C4996"/>
    <w:rsid w:val="00DA5B17"/>
    <w:rPr>
      <w:lang w:eastAsia="en-CA"/>
    </w:rPr>
  </w:style>
  <w:style w:type="paragraph" w:customStyle="1" w:styleId="609E7F5EE03E45B097F3FC6C72191113">
    <w:name w:val="609E7F5EE03E45B097F3FC6C72191113"/>
    <w:rsid w:val="00DA5B17"/>
    <w:rPr>
      <w:lang w:eastAsia="en-CA"/>
    </w:rPr>
  </w:style>
  <w:style w:type="paragraph" w:customStyle="1" w:styleId="896DF68460E04ED99C31546873E4FC94">
    <w:name w:val="896DF68460E04ED99C31546873E4FC94"/>
    <w:rsid w:val="00DA5B17"/>
    <w:rPr>
      <w:lang w:eastAsia="en-CA"/>
    </w:rPr>
  </w:style>
  <w:style w:type="paragraph" w:customStyle="1" w:styleId="6202BF2A42744E4798F0A05E2CC84194">
    <w:name w:val="6202BF2A42744E4798F0A05E2CC84194"/>
    <w:rsid w:val="00DA5B17"/>
    <w:rPr>
      <w:lang w:eastAsia="en-CA"/>
    </w:rPr>
  </w:style>
  <w:style w:type="paragraph" w:customStyle="1" w:styleId="387E87F5BC22442BA66A15C4188281D8">
    <w:name w:val="387E87F5BC22442BA66A15C4188281D8"/>
    <w:rsid w:val="00DA5B17"/>
    <w:rPr>
      <w:lang w:eastAsia="en-CA"/>
    </w:rPr>
  </w:style>
  <w:style w:type="paragraph" w:customStyle="1" w:styleId="1CC8A1ACD41447A997CA0DACC0E81167">
    <w:name w:val="1CC8A1ACD41447A997CA0DACC0E81167"/>
    <w:rsid w:val="00DA5B17"/>
    <w:rPr>
      <w:lang w:eastAsia="en-CA"/>
    </w:rPr>
  </w:style>
  <w:style w:type="paragraph" w:customStyle="1" w:styleId="5D8182E8D07744EEB2CEDC5DB16521C0">
    <w:name w:val="5D8182E8D07744EEB2CEDC5DB16521C0"/>
    <w:rsid w:val="00DA5B17"/>
    <w:rPr>
      <w:lang w:eastAsia="en-CA"/>
    </w:rPr>
  </w:style>
  <w:style w:type="paragraph" w:customStyle="1" w:styleId="56BCA3F8B76F433FACA0AC616EF67974">
    <w:name w:val="56BCA3F8B76F433FACA0AC616EF67974"/>
    <w:rsid w:val="00DA5B17"/>
    <w:rPr>
      <w:lang w:eastAsia="en-CA"/>
    </w:rPr>
  </w:style>
  <w:style w:type="paragraph" w:customStyle="1" w:styleId="49B8C22A31864A7E97D5AB6F0AA4A44B">
    <w:name w:val="49B8C22A31864A7E97D5AB6F0AA4A44B"/>
    <w:rsid w:val="00DA5B17"/>
    <w:rPr>
      <w:lang w:eastAsia="en-CA"/>
    </w:rPr>
  </w:style>
  <w:style w:type="paragraph" w:customStyle="1" w:styleId="2A514C0B2012473485B5E55D66B3221A">
    <w:name w:val="2A514C0B2012473485B5E55D66B3221A"/>
    <w:rsid w:val="00DA5B17"/>
    <w:rPr>
      <w:lang w:eastAsia="en-CA"/>
    </w:rPr>
  </w:style>
  <w:style w:type="paragraph" w:customStyle="1" w:styleId="D52B51E5B1D840FDBAEBAC49194B4AA8">
    <w:name w:val="D52B51E5B1D840FDBAEBAC49194B4AA8"/>
    <w:rsid w:val="00DA5B17"/>
    <w:rPr>
      <w:lang w:eastAsia="en-CA"/>
    </w:rPr>
  </w:style>
  <w:style w:type="paragraph" w:customStyle="1" w:styleId="C6EB5A9999DD4ACCAC55341A9771AE9E">
    <w:name w:val="C6EB5A9999DD4ACCAC55341A9771AE9E"/>
    <w:rsid w:val="00DA5B17"/>
    <w:rPr>
      <w:lang w:eastAsia="en-CA"/>
    </w:rPr>
  </w:style>
  <w:style w:type="paragraph" w:customStyle="1" w:styleId="C5084D1610304716A5B1B4580761F37F">
    <w:name w:val="C5084D1610304716A5B1B4580761F37F"/>
    <w:rsid w:val="00DA5B17"/>
    <w:rPr>
      <w:lang w:eastAsia="en-CA"/>
    </w:rPr>
  </w:style>
  <w:style w:type="paragraph" w:customStyle="1" w:styleId="8C18D52250734739B3D280515E576594">
    <w:name w:val="8C18D52250734739B3D280515E576594"/>
    <w:rsid w:val="00DA5B17"/>
    <w:rPr>
      <w:lang w:eastAsia="en-CA"/>
    </w:rPr>
  </w:style>
  <w:style w:type="paragraph" w:customStyle="1" w:styleId="60E65EA26D524EC68378F88A6563C984">
    <w:name w:val="60E65EA26D524EC68378F88A6563C984"/>
    <w:rsid w:val="00DA5B17"/>
    <w:rPr>
      <w:lang w:eastAsia="en-CA"/>
    </w:rPr>
  </w:style>
  <w:style w:type="paragraph" w:customStyle="1" w:styleId="E5BA6C68BA1B43769F894035F08124D2">
    <w:name w:val="E5BA6C68BA1B43769F894035F08124D2"/>
    <w:rsid w:val="00DA5B17"/>
    <w:rPr>
      <w:lang w:eastAsia="en-CA"/>
    </w:rPr>
  </w:style>
  <w:style w:type="paragraph" w:customStyle="1" w:styleId="09E1309E71E8406B9F5CFA5FA3361461">
    <w:name w:val="09E1309E71E8406B9F5CFA5FA3361461"/>
    <w:rsid w:val="00DA5B17"/>
    <w:rPr>
      <w:lang w:eastAsia="en-CA"/>
    </w:rPr>
  </w:style>
  <w:style w:type="paragraph" w:customStyle="1" w:styleId="5E469BC96AC54346A8E26D6273981E64">
    <w:name w:val="5E469BC96AC54346A8E26D6273981E64"/>
    <w:rsid w:val="00DA5B17"/>
    <w:rPr>
      <w:lang w:eastAsia="en-CA"/>
    </w:rPr>
  </w:style>
  <w:style w:type="paragraph" w:customStyle="1" w:styleId="D78ADF1C4A46404DAC015280DFA23B19">
    <w:name w:val="D78ADF1C4A46404DAC015280DFA23B19"/>
    <w:rsid w:val="00DA5B17"/>
    <w:rPr>
      <w:lang w:eastAsia="en-CA"/>
    </w:rPr>
  </w:style>
  <w:style w:type="paragraph" w:customStyle="1" w:styleId="F86BEE9FA7C6417881324D070F2942E1">
    <w:name w:val="F86BEE9FA7C6417881324D070F2942E1"/>
    <w:rsid w:val="00DA5B17"/>
    <w:rPr>
      <w:lang w:eastAsia="en-CA"/>
    </w:rPr>
  </w:style>
  <w:style w:type="paragraph" w:customStyle="1" w:styleId="CFF16097DE36444FA7080BA90DFB3B9E">
    <w:name w:val="CFF16097DE36444FA7080BA90DFB3B9E"/>
    <w:rsid w:val="00DA5B17"/>
    <w:rPr>
      <w:lang w:eastAsia="en-CA"/>
    </w:rPr>
  </w:style>
  <w:style w:type="paragraph" w:customStyle="1" w:styleId="B176387EB4D0406AA65BABCA95435010">
    <w:name w:val="B176387EB4D0406AA65BABCA95435010"/>
    <w:rsid w:val="00DA5B17"/>
    <w:rPr>
      <w:lang w:eastAsia="en-CA"/>
    </w:rPr>
  </w:style>
  <w:style w:type="paragraph" w:customStyle="1" w:styleId="DEDDF21D2F964DF586E1E7FD3E7B476C">
    <w:name w:val="DEDDF21D2F964DF586E1E7FD3E7B476C"/>
    <w:rsid w:val="00DA5B17"/>
    <w:rPr>
      <w:lang w:eastAsia="en-CA"/>
    </w:rPr>
  </w:style>
  <w:style w:type="paragraph" w:customStyle="1" w:styleId="454129B9CE904C85985249ABE28D3EFD">
    <w:name w:val="454129B9CE904C85985249ABE28D3EFD"/>
    <w:rsid w:val="00DA5B17"/>
    <w:rPr>
      <w:lang w:eastAsia="en-CA"/>
    </w:rPr>
  </w:style>
  <w:style w:type="paragraph" w:customStyle="1" w:styleId="6E01D9EDB54446438E55D450D29CDC61">
    <w:name w:val="6E01D9EDB54446438E55D450D29CDC61"/>
    <w:rsid w:val="00DA5B17"/>
    <w:rPr>
      <w:lang w:eastAsia="en-CA"/>
    </w:rPr>
  </w:style>
  <w:style w:type="paragraph" w:customStyle="1" w:styleId="FFDC9E62ACFA4EDF96E51AD5C18FC0AA">
    <w:name w:val="FFDC9E62ACFA4EDF96E51AD5C18FC0AA"/>
    <w:rsid w:val="00DA5B17"/>
    <w:rPr>
      <w:lang w:eastAsia="en-CA"/>
    </w:rPr>
  </w:style>
  <w:style w:type="paragraph" w:customStyle="1" w:styleId="C4E5D24344034561BD981DE21D4DE338">
    <w:name w:val="C4E5D24344034561BD981DE21D4DE338"/>
    <w:rsid w:val="00DA5B17"/>
    <w:rPr>
      <w:lang w:eastAsia="en-CA"/>
    </w:rPr>
  </w:style>
  <w:style w:type="paragraph" w:customStyle="1" w:styleId="47E4562469AC4ADAAC1E59534ED96CAB">
    <w:name w:val="47E4562469AC4ADAAC1E59534ED96CAB"/>
    <w:rsid w:val="00DA5B17"/>
    <w:rPr>
      <w:lang w:eastAsia="en-CA"/>
    </w:rPr>
  </w:style>
  <w:style w:type="paragraph" w:customStyle="1" w:styleId="88EE16D6126C470F8D20180A454077A3">
    <w:name w:val="88EE16D6126C470F8D20180A454077A3"/>
    <w:rsid w:val="00DA5B17"/>
    <w:rPr>
      <w:lang w:eastAsia="en-CA"/>
    </w:rPr>
  </w:style>
  <w:style w:type="paragraph" w:customStyle="1" w:styleId="36C97548D6A24567B33244865DC252A1">
    <w:name w:val="36C97548D6A24567B33244865DC252A1"/>
    <w:rsid w:val="00DA5B17"/>
    <w:rPr>
      <w:lang w:eastAsia="en-CA"/>
    </w:rPr>
  </w:style>
  <w:style w:type="paragraph" w:customStyle="1" w:styleId="8B11CAFD7327409085FDBA8F315DA3F5">
    <w:name w:val="8B11CAFD7327409085FDBA8F315DA3F5"/>
    <w:rsid w:val="00DA5B17"/>
    <w:rPr>
      <w:lang w:eastAsia="en-CA"/>
    </w:rPr>
  </w:style>
  <w:style w:type="paragraph" w:customStyle="1" w:styleId="07C5883EF1B24E6AA5EF77370A01F4D4">
    <w:name w:val="07C5883EF1B24E6AA5EF77370A01F4D4"/>
    <w:rsid w:val="00DA5B17"/>
    <w:rPr>
      <w:lang w:eastAsia="en-CA"/>
    </w:rPr>
  </w:style>
  <w:style w:type="paragraph" w:customStyle="1" w:styleId="6D7ED1A39BE24BC8BB966B5757F50179">
    <w:name w:val="6D7ED1A39BE24BC8BB966B5757F50179"/>
    <w:rsid w:val="00DA5B17"/>
    <w:rPr>
      <w:lang w:eastAsia="en-CA"/>
    </w:rPr>
  </w:style>
  <w:style w:type="paragraph" w:customStyle="1" w:styleId="FB47CAA0795E405AB6E1FA1862C35AD6">
    <w:name w:val="FB47CAA0795E405AB6E1FA1862C35AD6"/>
    <w:rsid w:val="00DA5B17"/>
    <w:rPr>
      <w:lang w:eastAsia="en-CA"/>
    </w:rPr>
  </w:style>
  <w:style w:type="paragraph" w:customStyle="1" w:styleId="487B40F3DC854CBE87051D2376EA9DA1">
    <w:name w:val="487B40F3DC854CBE87051D2376EA9DA1"/>
    <w:rsid w:val="00DA5B17"/>
    <w:rPr>
      <w:lang w:eastAsia="en-CA"/>
    </w:rPr>
  </w:style>
  <w:style w:type="paragraph" w:customStyle="1" w:styleId="E863FB800AA24F1FAA3D060576E19F1D">
    <w:name w:val="E863FB800AA24F1FAA3D060576E19F1D"/>
    <w:rsid w:val="00DA5B17"/>
    <w:rPr>
      <w:lang w:eastAsia="en-CA"/>
    </w:rPr>
  </w:style>
  <w:style w:type="paragraph" w:customStyle="1" w:styleId="C82E8128DBDA4AB6A0EB7C1741247F9B">
    <w:name w:val="C82E8128DBDA4AB6A0EB7C1741247F9B"/>
    <w:rsid w:val="00DA5B17"/>
    <w:rPr>
      <w:lang w:eastAsia="en-CA"/>
    </w:rPr>
  </w:style>
  <w:style w:type="paragraph" w:customStyle="1" w:styleId="0C7DF07CA1C648C78A5BFFC67681F9C8">
    <w:name w:val="0C7DF07CA1C648C78A5BFFC67681F9C8"/>
    <w:rsid w:val="00DA5B17"/>
    <w:rPr>
      <w:lang w:eastAsia="en-CA"/>
    </w:rPr>
  </w:style>
  <w:style w:type="paragraph" w:customStyle="1" w:styleId="30E0F4F1A2244948956B6A917E211691">
    <w:name w:val="30E0F4F1A2244948956B6A917E211691"/>
    <w:rsid w:val="00DA5B17"/>
    <w:rPr>
      <w:lang w:eastAsia="en-CA"/>
    </w:rPr>
  </w:style>
  <w:style w:type="paragraph" w:customStyle="1" w:styleId="07EA206C2238409E88A4A51FB95A8A7F">
    <w:name w:val="07EA206C2238409E88A4A51FB95A8A7F"/>
    <w:rsid w:val="00DA5B17"/>
    <w:rPr>
      <w:lang w:eastAsia="en-CA"/>
    </w:rPr>
  </w:style>
  <w:style w:type="paragraph" w:customStyle="1" w:styleId="5B9B3508428B456D942CD5027703188B">
    <w:name w:val="5B9B3508428B456D942CD5027703188B"/>
    <w:rsid w:val="00DA5B17"/>
    <w:rPr>
      <w:lang w:eastAsia="en-CA"/>
    </w:rPr>
  </w:style>
  <w:style w:type="paragraph" w:customStyle="1" w:styleId="7725B891B34045A082F3ED0FA3879A0B">
    <w:name w:val="7725B891B34045A082F3ED0FA3879A0B"/>
    <w:rsid w:val="00DA5B17"/>
    <w:rPr>
      <w:lang w:eastAsia="en-CA"/>
    </w:rPr>
  </w:style>
  <w:style w:type="paragraph" w:customStyle="1" w:styleId="9F8660783C21416CAD72EA53DD963D59">
    <w:name w:val="9F8660783C21416CAD72EA53DD963D59"/>
    <w:rsid w:val="00DA5B17"/>
    <w:rPr>
      <w:lang w:eastAsia="en-CA"/>
    </w:rPr>
  </w:style>
  <w:style w:type="paragraph" w:customStyle="1" w:styleId="796D565A62D34A22AC90EC4BA5E401DA">
    <w:name w:val="796D565A62D34A22AC90EC4BA5E401DA"/>
    <w:rsid w:val="00DA5B17"/>
    <w:rPr>
      <w:lang w:eastAsia="en-CA"/>
    </w:rPr>
  </w:style>
  <w:style w:type="paragraph" w:customStyle="1" w:styleId="3BEFF403FB6742DF9E5A04720B69F33A">
    <w:name w:val="3BEFF403FB6742DF9E5A04720B69F33A"/>
    <w:rsid w:val="00DA5B17"/>
    <w:rPr>
      <w:lang w:eastAsia="en-CA"/>
    </w:rPr>
  </w:style>
  <w:style w:type="paragraph" w:customStyle="1" w:styleId="2C240650598245AEB1F8F0ECF928205A">
    <w:name w:val="2C240650598245AEB1F8F0ECF928205A"/>
    <w:rsid w:val="00DA5B17"/>
    <w:rPr>
      <w:lang w:eastAsia="en-CA"/>
    </w:rPr>
  </w:style>
  <w:style w:type="paragraph" w:customStyle="1" w:styleId="3A491BDDF7B04661A83B959F8B7CA509">
    <w:name w:val="3A491BDDF7B04661A83B959F8B7CA509"/>
    <w:rsid w:val="00DA5B17"/>
    <w:rPr>
      <w:lang w:eastAsia="en-CA"/>
    </w:rPr>
  </w:style>
  <w:style w:type="paragraph" w:customStyle="1" w:styleId="62D23B7744A74CA6936E5EBC69124F6B">
    <w:name w:val="62D23B7744A74CA6936E5EBC69124F6B"/>
    <w:rsid w:val="00DA5B17"/>
    <w:rPr>
      <w:lang w:eastAsia="en-CA"/>
    </w:rPr>
  </w:style>
  <w:style w:type="paragraph" w:customStyle="1" w:styleId="2F037254933F4214A59F22A0715BC44D">
    <w:name w:val="2F037254933F4214A59F22A0715BC44D"/>
    <w:rsid w:val="00DA5B17"/>
    <w:rPr>
      <w:lang w:eastAsia="en-CA"/>
    </w:rPr>
  </w:style>
  <w:style w:type="paragraph" w:customStyle="1" w:styleId="602C99837BD1464CBF55A6B22C32C032">
    <w:name w:val="602C99837BD1464CBF55A6B22C32C032"/>
    <w:rsid w:val="00DA5B17"/>
    <w:rPr>
      <w:lang w:eastAsia="en-CA"/>
    </w:rPr>
  </w:style>
  <w:style w:type="paragraph" w:customStyle="1" w:styleId="8B92CAEB11ED4EF9ACE5440C3F71993B">
    <w:name w:val="8B92CAEB11ED4EF9ACE5440C3F71993B"/>
    <w:rsid w:val="00DA5B17"/>
    <w:rPr>
      <w:lang w:eastAsia="en-CA"/>
    </w:rPr>
  </w:style>
  <w:style w:type="paragraph" w:customStyle="1" w:styleId="BAC96EECE4E04400A33658419EFD1378">
    <w:name w:val="BAC96EECE4E04400A33658419EFD1378"/>
    <w:rsid w:val="00DA5B17"/>
    <w:rPr>
      <w:lang w:eastAsia="en-CA"/>
    </w:rPr>
  </w:style>
  <w:style w:type="paragraph" w:customStyle="1" w:styleId="968F32341BB448609E1E6911E92A4FC8">
    <w:name w:val="968F32341BB448609E1E6911E92A4FC8"/>
    <w:rsid w:val="00DA5B17"/>
    <w:rPr>
      <w:lang w:eastAsia="en-CA"/>
    </w:rPr>
  </w:style>
  <w:style w:type="paragraph" w:customStyle="1" w:styleId="0C6370C9A8004C4F8C7066847421F9CA">
    <w:name w:val="0C6370C9A8004C4F8C7066847421F9CA"/>
    <w:rsid w:val="00DA5B17"/>
    <w:rPr>
      <w:lang w:eastAsia="en-CA"/>
    </w:rPr>
  </w:style>
  <w:style w:type="paragraph" w:customStyle="1" w:styleId="4EAD1D73171D42F683FA3E7D312FA776">
    <w:name w:val="4EAD1D73171D42F683FA3E7D312FA776"/>
    <w:rsid w:val="00DA5B17"/>
    <w:rPr>
      <w:lang w:eastAsia="en-CA"/>
    </w:rPr>
  </w:style>
  <w:style w:type="paragraph" w:customStyle="1" w:styleId="DBA3111DF061434EB5EFEFFEAB224C2E">
    <w:name w:val="DBA3111DF061434EB5EFEFFEAB224C2E"/>
    <w:rsid w:val="00DA5B17"/>
    <w:rPr>
      <w:lang w:eastAsia="en-CA"/>
    </w:rPr>
  </w:style>
  <w:style w:type="paragraph" w:customStyle="1" w:styleId="B36611F126164DDF92CE733958E57DED">
    <w:name w:val="B36611F126164DDF92CE733958E57DED"/>
    <w:rsid w:val="00DA5B17"/>
    <w:rPr>
      <w:lang w:eastAsia="en-CA"/>
    </w:rPr>
  </w:style>
  <w:style w:type="paragraph" w:customStyle="1" w:styleId="C14F15184F24467AA13D43CF9744E225">
    <w:name w:val="C14F15184F24467AA13D43CF9744E225"/>
    <w:rsid w:val="00DA5B17"/>
    <w:rPr>
      <w:lang w:eastAsia="en-CA"/>
    </w:rPr>
  </w:style>
  <w:style w:type="paragraph" w:customStyle="1" w:styleId="240116AF2AE646DF8DCB67641AE5D844">
    <w:name w:val="240116AF2AE646DF8DCB67641AE5D844"/>
    <w:rsid w:val="00DA5B17"/>
    <w:rPr>
      <w:lang w:eastAsia="en-CA"/>
    </w:rPr>
  </w:style>
  <w:style w:type="paragraph" w:customStyle="1" w:styleId="A6D9960BE2704B37A5ADADA9FF971A0E">
    <w:name w:val="A6D9960BE2704B37A5ADADA9FF971A0E"/>
    <w:rsid w:val="00DA5B17"/>
    <w:rPr>
      <w:lang w:eastAsia="en-CA"/>
    </w:rPr>
  </w:style>
  <w:style w:type="paragraph" w:customStyle="1" w:styleId="F9B6157A7A58475B879C28E964167BE2">
    <w:name w:val="F9B6157A7A58475B879C28E964167BE2"/>
    <w:rsid w:val="00DA5B17"/>
    <w:rPr>
      <w:lang w:eastAsia="en-CA"/>
    </w:rPr>
  </w:style>
  <w:style w:type="paragraph" w:customStyle="1" w:styleId="749D6DDD4EB743D2982C17C820D1A045">
    <w:name w:val="749D6DDD4EB743D2982C17C820D1A045"/>
    <w:rsid w:val="00DA5B17"/>
    <w:rPr>
      <w:lang w:eastAsia="en-CA"/>
    </w:rPr>
  </w:style>
  <w:style w:type="paragraph" w:customStyle="1" w:styleId="78D5B26601684D798ED2F540B9647EAC">
    <w:name w:val="78D5B26601684D798ED2F540B9647EAC"/>
    <w:rsid w:val="00DA5B17"/>
    <w:rPr>
      <w:lang w:eastAsia="en-CA"/>
    </w:rPr>
  </w:style>
  <w:style w:type="paragraph" w:customStyle="1" w:styleId="D3709992B2F54DDE83A97C40A5890D52">
    <w:name w:val="D3709992B2F54DDE83A97C40A5890D52"/>
    <w:rsid w:val="00DA5B17"/>
    <w:rPr>
      <w:lang w:eastAsia="en-CA"/>
    </w:rPr>
  </w:style>
  <w:style w:type="paragraph" w:customStyle="1" w:styleId="165663DECBE24DE0BA09FF7CB843055E">
    <w:name w:val="165663DECBE24DE0BA09FF7CB843055E"/>
    <w:rsid w:val="00DA5B17"/>
    <w:rPr>
      <w:lang w:eastAsia="en-CA"/>
    </w:rPr>
  </w:style>
  <w:style w:type="paragraph" w:customStyle="1" w:styleId="DBE9A4EB4942499581F47F2CE7123949">
    <w:name w:val="DBE9A4EB4942499581F47F2CE7123949"/>
    <w:rsid w:val="00DA5B17"/>
    <w:rPr>
      <w:lang w:eastAsia="en-CA"/>
    </w:rPr>
  </w:style>
  <w:style w:type="paragraph" w:customStyle="1" w:styleId="B43ACE48F7DE4C4C8704E62C67DD468F">
    <w:name w:val="B43ACE48F7DE4C4C8704E62C67DD468F"/>
    <w:rsid w:val="00DA5B17"/>
    <w:rPr>
      <w:lang w:eastAsia="en-CA"/>
    </w:rPr>
  </w:style>
  <w:style w:type="paragraph" w:customStyle="1" w:styleId="5606ECF91AF74A9BA4C0FE79F9EA9CE5">
    <w:name w:val="5606ECF91AF74A9BA4C0FE79F9EA9CE5"/>
    <w:rsid w:val="00DA5B17"/>
    <w:rPr>
      <w:lang w:eastAsia="en-CA"/>
    </w:rPr>
  </w:style>
  <w:style w:type="paragraph" w:customStyle="1" w:styleId="0969BBB196904F65B76C6EC3FA8BC510">
    <w:name w:val="0969BBB196904F65B76C6EC3FA8BC510"/>
    <w:rsid w:val="00DA5B17"/>
    <w:rPr>
      <w:lang w:eastAsia="en-CA"/>
    </w:rPr>
  </w:style>
  <w:style w:type="paragraph" w:customStyle="1" w:styleId="3FE706CF836D49D0AB93901FEB77FA0D">
    <w:name w:val="3FE706CF836D49D0AB93901FEB77FA0D"/>
    <w:rsid w:val="00DA5B17"/>
    <w:rPr>
      <w:lang w:eastAsia="en-CA"/>
    </w:rPr>
  </w:style>
  <w:style w:type="paragraph" w:customStyle="1" w:styleId="DC8FAF116B8D4B79B99C71511524E1A5">
    <w:name w:val="DC8FAF116B8D4B79B99C71511524E1A5"/>
    <w:rsid w:val="00DA5B17"/>
    <w:rPr>
      <w:lang w:eastAsia="en-CA"/>
    </w:rPr>
  </w:style>
  <w:style w:type="paragraph" w:customStyle="1" w:styleId="2872E9CF75FD4E1993C109CCC07A575F">
    <w:name w:val="2872E9CF75FD4E1993C109CCC07A575F"/>
    <w:rsid w:val="00DA5B17"/>
    <w:rPr>
      <w:lang w:eastAsia="en-CA"/>
    </w:rPr>
  </w:style>
  <w:style w:type="paragraph" w:customStyle="1" w:styleId="94625DE306E24C9BB4C5B887DBCDC89D">
    <w:name w:val="94625DE306E24C9BB4C5B887DBCDC89D"/>
    <w:rsid w:val="00DA5B17"/>
    <w:rPr>
      <w:lang w:eastAsia="en-CA"/>
    </w:rPr>
  </w:style>
  <w:style w:type="paragraph" w:customStyle="1" w:styleId="DD03C637CA134393BA6C0B2F30EBC7B6">
    <w:name w:val="DD03C637CA134393BA6C0B2F30EBC7B6"/>
    <w:rsid w:val="00DA5B17"/>
    <w:rPr>
      <w:lang w:eastAsia="en-CA"/>
    </w:rPr>
  </w:style>
  <w:style w:type="paragraph" w:customStyle="1" w:styleId="B29925F9FB884E798F43D58069C8D991">
    <w:name w:val="B29925F9FB884E798F43D58069C8D991"/>
    <w:rsid w:val="00DA5B17"/>
    <w:rPr>
      <w:lang w:eastAsia="en-CA"/>
    </w:rPr>
  </w:style>
  <w:style w:type="paragraph" w:customStyle="1" w:styleId="59C635969D8A4B3993E486F74F5C295C">
    <w:name w:val="59C635969D8A4B3993E486F74F5C295C"/>
    <w:rsid w:val="00DA5B17"/>
    <w:rPr>
      <w:lang w:eastAsia="en-CA"/>
    </w:rPr>
  </w:style>
  <w:style w:type="paragraph" w:customStyle="1" w:styleId="53A461F97D6348F5B194C97F7ADF42A7">
    <w:name w:val="53A461F97D6348F5B194C97F7ADF42A7"/>
    <w:rsid w:val="00DA5B17"/>
    <w:rPr>
      <w:lang w:eastAsia="en-CA"/>
    </w:rPr>
  </w:style>
  <w:style w:type="paragraph" w:customStyle="1" w:styleId="6B0EC6EC852E4474B6BE6E929714E65F">
    <w:name w:val="6B0EC6EC852E4474B6BE6E929714E65F"/>
    <w:rsid w:val="00DA5B17"/>
    <w:rPr>
      <w:lang w:eastAsia="en-CA"/>
    </w:rPr>
  </w:style>
  <w:style w:type="paragraph" w:customStyle="1" w:styleId="404EED56ABC243FABC5B2D12233051FC">
    <w:name w:val="404EED56ABC243FABC5B2D12233051FC"/>
    <w:rsid w:val="00DA5B17"/>
    <w:rPr>
      <w:lang w:eastAsia="en-CA"/>
    </w:rPr>
  </w:style>
  <w:style w:type="paragraph" w:customStyle="1" w:styleId="9FF48AB4497D48BDA1FD4A2D6BB189CE">
    <w:name w:val="9FF48AB4497D48BDA1FD4A2D6BB189CE"/>
    <w:rsid w:val="00DA5B17"/>
    <w:rPr>
      <w:lang w:eastAsia="en-CA"/>
    </w:rPr>
  </w:style>
  <w:style w:type="paragraph" w:customStyle="1" w:styleId="E9D393E774664D8EB8F1B77757EEDE01">
    <w:name w:val="E9D393E774664D8EB8F1B77757EEDE01"/>
    <w:rsid w:val="00DA5B17"/>
    <w:rPr>
      <w:lang w:eastAsia="en-CA"/>
    </w:rPr>
  </w:style>
  <w:style w:type="paragraph" w:customStyle="1" w:styleId="A07A668E124044A69EFA88EF3236C3DD">
    <w:name w:val="A07A668E124044A69EFA88EF3236C3DD"/>
    <w:rsid w:val="00DA5B17"/>
    <w:rPr>
      <w:lang w:eastAsia="en-CA"/>
    </w:rPr>
  </w:style>
  <w:style w:type="paragraph" w:customStyle="1" w:styleId="022E4A710AE74DD68FE7B9002A57DDB9">
    <w:name w:val="022E4A710AE74DD68FE7B9002A57DDB9"/>
    <w:rsid w:val="00DA5B17"/>
    <w:rPr>
      <w:lang w:eastAsia="en-CA"/>
    </w:rPr>
  </w:style>
  <w:style w:type="paragraph" w:customStyle="1" w:styleId="CD5447D0E042415CA881AE5E57AB812A">
    <w:name w:val="CD5447D0E042415CA881AE5E57AB812A"/>
    <w:rsid w:val="00DA5B17"/>
    <w:rPr>
      <w:lang w:eastAsia="en-CA"/>
    </w:rPr>
  </w:style>
  <w:style w:type="paragraph" w:customStyle="1" w:styleId="682E77BE14BA4ACE8556D482E8A44489">
    <w:name w:val="682E77BE14BA4ACE8556D482E8A44489"/>
    <w:rsid w:val="00DA5B17"/>
    <w:rPr>
      <w:lang w:eastAsia="en-CA"/>
    </w:rPr>
  </w:style>
  <w:style w:type="paragraph" w:customStyle="1" w:styleId="76451BA49803469EA0F326B851D15B55">
    <w:name w:val="76451BA49803469EA0F326B851D15B55"/>
    <w:rsid w:val="00DA5B17"/>
    <w:rPr>
      <w:lang w:eastAsia="en-CA"/>
    </w:rPr>
  </w:style>
  <w:style w:type="paragraph" w:customStyle="1" w:styleId="19F94EEFF20546518CE175C4853423A2">
    <w:name w:val="19F94EEFF20546518CE175C4853423A2"/>
    <w:rsid w:val="00DA5B17"/>
    <w:rPr>
      <w:lang w:eastAsia="en-CA"/>
    </w:rPr>
  </w:style>
  <w:style w:type="paragraph" w:customStyle="1" w:styleId="70D0E997EC6E4D3E8EB17CE5261584F8">
    <w:name w:val="70D0E997EC6E4D3E8EB17CE5261584F8"/>
    <w:rsid w:val="00DA5B17"/>
    <w:rPr>
      <w:lang w:eastAsia="en-CA"/>
    </w:rPr>
  </w:style>
  <w:style w:type="paragraph" w:customStyle="1" w:styleId="61D6432BF1ED4F928F5972E30C914778">
    <w:name w:val="61D6432BF1ED4F928F5972E30C914778"/>
    <w:rsid w:val="00DA5B17"/>
    <w:rPr>
      <w:lang w:eastAsia="en-CA"/>
    </w:rPr>
  </w:style>
  <w:style w:type="paragraph" w:customStyle="1" w:styleId="5128BB410B8949A3866667FF0C23F3BF">
    <w:name w:val="5128BB410B8949A3866667FF0C23F3BF"/>
    <w:rsid w:val="00DA5B17"/>
    <w:rPr>
      <w:lang w:eastAsia="en-CA"/>
    </w:rPr>
  </w:style>
  <w:style w:type="paragraph" w:customStyle="1" w:styleId="2B160DFC46E141E7AFF2464C8F85F2B3">
    <w:name w:val="2B160DFC46E141E7AFF2464C8F85F2B3"/>
    <w:rsid w:val="00DA5B17"/>
    <w:rPr>
      <w:lang w:eastAsia="en-CA"/>
    </w:rPr>
  </w:style>
  <w:style w:type="paragraph" w:customStyle="1" w:styleId="919F30526DED4C6AAD4144A569834B81">
    <w:name w:val="919F30526DED4C6AAD4144A569834B81"/>
    <w:rsid w:val="00DA5B17"/>
    <w:rPr>
      <w:lang w:eastAsia="en-CA"/>
    </w:rPr>
  </w:style>
  <w:style w:type="paragraph" w:customStyle="1" w:styleId="93E76CB739BA412B9A6E295B8208FB4B">
    <w:name w:val="93E76CB739BA412B9A6E295B8208FB4B"/>
    <w:rsid w:val="00DA5B17"/>
    <w:rPr>
      <w:lang w:eastAsia="en-CA"/>
    </w:rPr>
  </w:style>
  <w:style w:type="paragraph" w:customStyle="1" w:styleId="77ABB8CACD214D12A2782C8AD7BBC526">
    <w:name w:val="77ABB8CACD214D12A2782C8AD7BBC526"/>
    <w:rsid w:val="00DA5B17"/>
    <w:rPr>
      <w:lang w:eastAsia="en-CA"/>
    </w:rPr>
  </w:style>
  <w:style w:type="paragraph" w:customStyle="1" w:styleId="11FD98B298764641A2A8E54A88BBACEA">
    <w:name w:val="11FD98B298764641A2A8E54A88BBACEA"/>
    <w:rsid w:val="00DA5B17"/>
    <w:rPr>
      <w:lang w:eastAsia="en-CA"/>
    </w:rPr>
  </w:style>
  <w:style w:type="paragraph" w:customStyle="1" w:styleId="EFC3AD94118648A0A99D1B17B3F71453">
    <w:name w:val="EFC3AD94118648A0A99D1B17B3F71453"/>
    <w:rsid w:val="00DA5B17"/>
    <w:rPr>
      <w:lang w:eastAsia="en-CA"/>
    </w:rPr>
  </w:style>
  <w:style w:type="paragraph" w:customStyle="1" w:styleId="A3B9EEF0CAB4406D89C8BB59E76B219F">
    <w:name w:val="A3B9EEF0CAB4406D89C8BB59E76B219F"/>
    <w:rsid w:val="00DA5B17"/>
    <w:rPr>
      <w:lang w:eastAsia="en-CA"/>
    </w:rPr>
  </w:style>
  <w:style w:type="paragraph" w:customStyle="1" w:styleId="20767050F50D42A69D0CC5EA2281C21C">
    <w:name w:val="20767050F50D42A69D0CC5EA2281C21C"/>
    <w:rsid w:val="00DA5B17"/>
    <w:rPr>
      <w:lang w:eastAsia="en-CA"/>
    </w:rPr>
  </w:style>
  <w:style w:type="paragraph" w:customStyle="1" w:styleId="F4C27F7057D749D1A30EEA9B6DBB19A5">
    <w:name w:val="F4C27F7057D749D1A30EEA9B6DBB19A5"/>
    <w:rsid w:val="00DA5B17"/>
    <w:rPr>
      <w:lang w:eastAsia="en-CA"/>
    </w:rPr>
  </w:style>
  <w:style w:type="paragraph" w:customStyle="1" w:styleId="B81E394A3F4A4A6D9D71B290DFD48AA1">
    <w:name w:val="B81E394A3F4A4A6D9D71B290DFD48AA1"/>
    <w:rsid w:val="00DA5B17"/>
    <w:rPr>
      <w:lang w:eastAsia="en-CA"/>
    </w:rPr>
  </w:style>
  <w:style w:type="paragraph" w:customStyle="1" w:styleId="C366DCF6CA324F9ABF3B0BB465CCD0EC">
    <w:name w:val="C366DCF6CA324F9ABF3B0BB465CCD0EC"/>
    <w:rsid w:val="00DA5B17"/>
    <w:rPr>
      <w:lang w:eastAsia="en-CA"/>
    </w:rPr>
  </w:style>
  <w:style w:type="paragraph" w:customStyle="1" w:styleId="AFFF00D771014BEA83A85C8161244DB6">
    <w:name w:val="AFFF00D771014BEA83A85C8161244DB6"/>
    <w:rsid w:val="00DA5B17"/>
    <w:rPr>
      <w:lang w:eastAsia="en-CA"/>
    </w:rPr>
  </w:style>
  <w:style w:type="paragraph" w:customStyle="1" w:styleId="E7C40CF34B13486EB8A1C3FC16007626">
    <w:name w:val="E7C40CF34B13486EB8A1C3FC16007626"/>
    <w:rsid w:val="00DA5B17"/>
    <w:rPr>
      <w:lang w:eastAsia="en-CA"/>
    </w:rPr>
  </w:style>
  <w:style w:type="paragraph" w:customStyle="1" w:styleId="05114CA285C4481B9F995F060E5BECA9">
    <w:name w:val="05114CA285C4481B9F995F060E5BECA9"/>
    <w:rsid w:val="00DA5B17"/>
    <w:rPr>
      <w:lang w:eastAsia="en-CA"/>
    </w:rPr>
  </w:style>
  <w:style w:type="paragraph" w:customStyle="1" w:styleId="8263A3E5BDBB4D1DA1423DF1AB3C748A">
    <w:name w:val="8263A3E5BDBB4D1DA1423DF1AB3C748A"/>
    <w:rsid w:val="00DA5B17"/>
    <w:rPr>
      <w:lang w:eastAsia="en-CA"/>
    </w:rPr>
  </w:style>
  <w:style w:type="paragraph" w:customStyle="1" w:styleId="286159B43E75408FB47A51D18B462A99">
    <w:name w:val="286159B43E75408FB47A51D18B462A99"/>
    <w:rsid w:val="00DA5B17"/>
    <w:rPr>
      <w:lang w:eastAsia="en-CA"/>
    </w:rPr>
  </w:style>
  <w:style w:type="paragraph" w:customStyle="1" w:styleId="995586C9EC1044FCA900F450CB41177B">
    <w:name w:val="995586C9EC1044FCA900F450CB41177B"/>
    <w:rsid w:val="00DA5B17"/>
    <w:rPr>
      <w:lang w:eastAsia="en-CA"/>
    </w:rPr>
  </w:style>
  <w:style w:type="paragraph" w:customStyle="1" w:styleId="B2325BB65BBA463F925FDA8965E7714A">
    <w:name w:val="B2325BB65BBA463F925FDA8965E7714A"/>
    <w:rsid w:val="00DA5B17"/>
    <w:rPr>
      <w:lang w:eastAsia="en-CA"/>
    </w:rPr>
  </w:style>
  <w:style w:type="paragraph" w:customStyle="1" w:styleId="37DB9E370F30464A887339AA9F45EFFD">
    <w:name w:val="37DB9E370F30464A887339AA9F45EFFD"/>
    <w:rsid w:val="00DA5B17"/>
    <w:rPr>
      <w:lang w:eastAsia="en-CA"/>
    </w:rPr>
  </w:style>
  <w:style w:type="paragraph" w:customStyle="1" w:styleId="DD6989C211EA429D86FEDA1FD3933DD6">
    <w:name w:val="DD6989C211EA429D86FEDA1FD3933DD6"/>
    <w:rsid w:val="00DA5B17"/>
    <w:rPr>
      <w:lang w:eastAsia="en-CA"/>
    </w:rPr>
  </w:style>
  <w:style w:type="paragraph" w:customStyle="1" w:styleId="521187BA1E03402CACE78E04C3310957">
    <w:name w:val="521187BA1E03402CACE78E04C3310957"/>
    <w:rsid w:val="00DA5B17"/>
    <w:rPr>
      <w:lang w:eastAsia="en-CA"/>
    </w:rPr>
  </w:style>
  <w:style w:type="paragraph" w:customStyle="1" w:styleId="D45CD5D1CA86475DA4C9B1CA56E2D6DE">
    <w:name w:val="D45CD5D1CA86475DA4C9B1CA56E2D6DE"/>
    <w:rsid w:val="00DA5B17"/>
    <w:rPr>
      <w:lang w:eastAsia="en-CA"/>
    </w:rPr>
  </w:style>
  <w:style w:type="paragraph" w:customStyle="1" w:styleId="B9E22A3AC23545F4AFA28C6BCF476BB9">
    <w:name w:val="B9E22A3AC23545F4AFA28C6BCF476BB9"/>
    <w:rsid w:val="00DA5B17"/>
    <w:rPr>
      <w:lang w:eastAsia="en-CA"/>
    </w:rPr>
  </w:style>
  <w:style w:type="paragraph" w:customStyle="1" w:styleId="8AD18A7D8AF34ACE934A711A3FA2CDE0">
    <w:name w:val="8AD18A7D8AF34ACE934A711A3FA2CDE0"/>
    <w:rsid w:val="00DA5B17"/>
    <w:rPr>
      <w:lang w:eastAsia="en-CA"/>
    </w:rPr>
  </w:style>
  <w:style w:type="paragraph" w:customStyle="1" w:styleId="9251F8F30C024F2EA7BCE4249CD0C3D8">
    <w:name w:val="9251F8F30C024F2EA7BCE4249CD0C3D8"/>
    <w:rsid w:val="00DA5B17"/>
    <w:rPr>
      <w:lang w:eastAsia="en-CA"/>
    </w:rPr>
  </w:style>
  <w:style w:type="paragraph" w:customStyle="1" w:styleId="43852AEBACCC44C69489645C8B2BAFCA">
    <w:name w:val="43852AEBACCC44C69489645C8B2BAFCA"/>
    <w:rsid w:val="00DA5B17"/>
    <w:rPr>
      <w:lang w:eastAsia="en-CA"/>
    </w:rPr>
  </w:style>
  <w:style w:type="paragraph" w:customStyle="1" w:styleId="C4B13996BE6C4F159BA11EBA640E8985">
    <w:name w:val="C4B13996BE6C4F159BA11EBA640E8985"/>
    <w:rsid w:val="00DA5B17"/>
    <w:rPr>
      <w:lang w:eastAsia="en-CA"/>
    </w:rPr>
  </w:style>
  <w:style w:type="paragraph" w:customStyle="1" w:styleId="71677D1A7C134352808614E8B52D3A2B">
    <w:name w:val="71677D1A7C134352808614E8B52D3A2B"/>
    <w:rsid w:val="00DA5B17"/>
    <w:rPr>
      <w:lang w:eastAsia="en-CA"/>
    </w:rPr>
  </w:style>
  <w:style w:type="paragraph" w:customStyle="1" w:styleId="60E81BF8CB244C4B9F44CB00C39D3B66">
    <w:name w:val="60E81BF8CB244C4B9F44CB00C39D3B66"/>
    <w:rsid w:val="00DA5B17"/>
    <w:rPr>
      <w:lang w:eastAsia="en-CA"/>
    </w:rPr>
  </w:style>
  <w:style w:type="paragraph" w:customStyle="1" w:styleId="1B86F85005A44DBD810A4436620D140D">
    <w:name w:val="1B86F85005A44DBD810A4436620D140D"/>
    <w:rsid w:val="00DA5B17"/>
    <w:rPr>
      <w:lang w:eastAsia="en-CA"/>
    </w:rPr>
  </w:style>
  <w:style w:type="paragraph" w:customStyle="1" w:styleId="B24FEAF6E32C43E39BBEB83A54BFA42A">
    <w:name w:val="B24FEAF6E32C43E39BBEB83A54BFA42A"/>
    <w:rsid w:val="00DA5B17"/>
    <w:rPr>
      <w:lang w:eastAsia="en-CA"/>
    </w:rPr>
  </w:style>
  <w:style w:type="paragraph" w:customStyle="1" w:styleId="DE501360B70C461DA164F3CF2D49CB2F">
    <w:name w:val="DE501360B70C461DA164F3CF2D49CB2F"/>
    <w:rsid w:val="00DA5B17"/>
    <w:rPr>
      <w:lang w:eastAsia="en-CA"/>
    </w:rPr>
  </w:style>
  <w:style w:type="paragraph" w:customStyle="1" w:styleId="4CD73513693346D1AF843F7995A1DA49">
    <w:name w:val="4CD73513693346D1AF843F7995A1DA49"/>
    <w:rsid w:val="00DA5B17"/>
    <w:rPr>
      <w:lang w:eastAsia="en-CA"/>
    </w:rPr>
  </w:style>
  <w:style w:type="paragraph" w:customStyle="1" w:styleId="D9B0A65C08A24E8A8A6BA3066BADE306">
    <w:name w:val="D9B0A65C08A24E8A8A6BA3066BADE306"/>
    <w:rsid w:val="00DA5B17"/>
    <w:rPr>
      <w:lang w:eastAsia="en-CA"/>
    </w:rPr>
  </w:style>
  <w:style w:type="paragraph" w:customStyle="1" w:styleId="B6FAB568BD864C5E96590B8D2B5F8508">
    <w:name w:val="B6FAB568BD864C5E96590B8D2B5F8508"/>
    <w:rsid w:val="00DA5B17"/>
    <w:rPr>
      <w:lang w:eastAsia="en-CA"/>
    </w:rPr>
  </w:style>
  <w:style w:type="paragraph" w:customStyle="1" w:styleId="FADBD7EA171C4A02AEAFB65DF9D18FF1">
    <w:name w:val="FADBD7EA171C4A02AEAFB65DF9D18FF1"/>
    <w:rsid w:val="00DA5B17"/>
    <w:rPr>
      <w:lang w:eastAsia="en-CA"/>
    </w:rPr>
  </w:style>
  <w:style w:type="paragraph" w:customStyle="1" w:styleId="D1BFDADA69764D66B23CE87D9D031928">
    <w:name w:val="D1BFDADA69764D66B23CE87D9D031928"/>
    <w:rsid w:val="00DA5B17"/>
    <w:rPr>
      <w:lang w:eastAsia="en-CA"/>
    </w:rPr>
  </w:style>
  <w:style w:type="paragraph" w:customStyle="1" w:styleId="CBF80BF235484DF6BE5ED524F0E4BB2A">
    <w:name w:val="CBF80BF235484DF6BE5ED524F0E4BB2A"/>
    <w:rsid w:val="00DA5B17"/>
    <w:rPr>
      <w:lang w:eastAsia="en-CA"/>
    </w:rPr>
  </w:style>
  <w:style w:type="paragraph" w:customStyle="1" w:styleId="231C5C29049243869C9428B503E8EC65">
    <w:name w:val="231C5C29049243869C9428B503E8EC65"/>
    <w:rsid w:val="00DA5B17"/>
    <w:rPr>
      <w:lang w:eastAsia="en-CA"/>
    </w:rPr>
  </w:style>
  <w:style w:type="paragraph" w:customStyle="1" w:styleId="D06F2C8973084A40BD549B43C16F0C58">
    <w:name w:val="D06F2C8973084A40BD549B43C16F0C58"/>
    <w:rsid w:val="00DA5B17"/>
    <w:rPr>
      <w:lang w:eastAsia="en-CA"/>
    </w:rPr>
  </w:style>
  <w:style w:type="paragraph" w:customStyle="1" w:styleId="559C4A6C00D04DD9B3AAC0A4CFEAFF00">
    <w:name w:val="559C4A6C00D04DD9B3AAC0A4CFEAFF00"/>
    <w:rsid w:val="00DA5B17"/>
    <w:rPr>
      <w:lang w:eastAsia="en-CA"/>
    </w:rPr>
  </w:style>
  <w:style w:type="paragraph" w:customStyle="1" w:styleId="017B4578B9E84AE9B5CF2789C5F41C81">
    <w:name w:val="017B4578B9E84AE9B5CF2789C5F41C81"/>
    <w:rsid w:val="00DA5B17"/>
    <w:rPr>
      <w:lang w:eastAsia="en-CA"/>
    </w:rPr>
  </w:style>
  <w:style w:type="paragraph" w:customStyle="1" w:styleId="8AA86E473F754BEF9739758F7F3621B3">
    <w:name w:val="8AA86E473F754BEF9739758F7F3621B3"/>
    <w:rsid w:val="00DA5B17"/>
    <w:rPr>
      <w:lang w:eastAsia="en-CA"/>
    </w:rPr>
  </w:style>
  <w:style w:type="paragraph" w:customStyle="1" w:styleId="D46EED420310401691A69E0F759D77E6">
    <w:name w:val="D46EED420310401691A69E0F759D77E6"/>
    <w:rsid w:val="00DA5B17"/>
    <w:rPr>
      <w:lang w:eastAsia="en-CA"/>
    </w:rPr>
  </w:style>
  <w:style w:type="paragraph" w:customStyle="1" w:styleId="BC3198C5522F4F8D8E4B0E0D7E390542">
    <w:name w:val="BC3198C5522F4F8D8E4B0E0D7E390542"/>
    <w:rsid w:val="00DA5B17"/>
    <w:rPr>
      <w:lang w:eastAsia="en-CA"/>
    </w:rPr>
  </w:style>
  <w:style w:type="paragraph" w:customStyle="1" w:styleId="22F1619E2A844E1C9658C406601D14D0">
    <w:name w:val="22F1619E2A844E1C9658C406601D14D0"/>
    <w:rsid w:val="00DA5B17"/>
    <w:rPr>
      <w:lang w:eastAsia="en-CA"/>
    </w:rPr>
  </w:style>
  <w:style w:type="paragraph" w:customStyle="1" w:styleId="8E530DE12EE44396A52E6458E7097C83">
    <w:name w:val="8E530DE12EE44396A52E6458E7097C83"/>
    <w:rsid w:val="00DA5B17"/>
    <w:rPr>
      <w:lang w:eastAsia="en-CA"/>
    </w:rPr>
  </w:style>
  <w:style w:type="paragraph" w:customStyle="1" w:styleId="C71427B30248427BB6424B6ED131BCC2">
    <w:name w:val="C71427B30248427BB6424B6ED131BCC2"/>
    <w:rsid w:val="00DA5B17"/>
    <w:rPr>
      <w:lang w:eastAsia="en-CA"/>
    </w:rPr>
  </w:style>
  <w:style w:type="paragraph" w:customStyle="1" w:styleId="95D2383163A84E499F189C9FA41BE6BE">
    <w:name w:val="95D2383163A84E499F189C9FA41BE6BE"/>
    <w:rsid w:val="00DA5B17"/>
    <w:rPr>
      <w:lang w:eastAsia="en-CA"/>
    </w:rPr>
  </w:style>
  <w:style w:type="paragraph" w:customStyle="1" w:styleId="708DC22F0C4441019E32433B721B2C68">
    <w:name w:val="708DC22F0C4441019E32433B721B2C68"/>
    <w:rsid w:val="00DA5B17"/>
    <w:rPr>
      <w:lang w:eastAsia="en-CA"/>
    </w:rPr>
  </w:style>
  <w:style w:type="paragraph" w:customStyle="1" w:styleId="48C50E9BB4AB4749A6E694B1BE10751F">
    <w:name w:val="48C50E9BB4AB4749A6E694B1BE10751F"/>
    <w:rsid w:val="00DA5B17"/>
    <w:rPr>
      <w:lang w:eastAsia="en-CA"/>
    </w:rPr>
  </w:style>
  <w:style w:type="paragraph" w:customStyle="1" w:styleId="2B7C39242A034E2983CA4498EE155A3F">
    <w:name w:val="2B7C39242A034E2983CA4498EE155A3F"/>
    <w:rsid w:val="00DA5B17"/>
    <w:rPr>
      <w:lang w:eastAsia="en-CA"/>
    </w:rPr>
  </w:style>
  <w:style w:type="paragraph" w:customStyle="1" w:styleId="A71DF65987964F62894BAA39FFC41981">
    <w:name w:val="A71DF65987964F62894BAA39FFC41981"/>
    <w:rsid w:val="00DA5B17"/>
    <w:rPr>
      <w:lang w:eastAsia="en-CA"/>
    </w:rPr>
  </w:style>
  <w:style w:type="paragraph" w:customStyle="1" w:styleId="681EA371ED044997B63443916EECE708">
    <w:name w:val="681EA371ED044997B63443916EECE708"/>
    <w:rsid w:val="00DA5B17"/>
    <w:rPr>
      <w:lang w:eastAsia="en-CA"/>
    </w:rPr>
  </w:style>
  <w:style w:type="paragraph" w:customStyle="1" w:styleId="8FD26D1F70BA4A76AFE347686C2152C0">
    <w:name w:val="8FD26D1F70BA4A76AFE347686C2152C0"/>
    <w:rsid w:val="00DA5B17"/>
    <w:rPr>
      <w:lang w:eastAsia="en-CA"/>
    </w:rPr>
  </w:style>
  <w:style w:type="paragraph" w:customStyle="1" w:styleId="98A5004385FF45CFAB2C04B411211A1A">
    <w:name w:val="98A5004385FF45CFAB2C04B411211A1A"/>
    <w:rsid w:val="00DA5B17"/>
    <w:rPr>
      <w:lang w:eastAsia="en-CA"/>
    </w:rPr>
  </w:style>
  <w:style w:type="paragraph" w:customStyle="1" w:styleId="89E741934FAE46ED96FFDA9DCB9AB50E">
    <w:name w:val="89E741934FAE46ED96FFDA9DCB9AB50E"/>
    <w:rsid w:val="00DA5B17"/>
    <w:rPr>
      <w:lang w:eastAsia="en-CA"/>
    </w:rPr>
  </w:style>
  <w:style w:type="paragraph" w:customStyle="1" w:styleId="5F644BF9880E4FA29E5164914CBCD758">
    <w:name w:val="5F644BF9880E4FA29E5164914CBCD758"/>
    <w:rsid w:val="00DA5B17"/>
    <w:rPr>
      <w:lang w:eastAsia="en-CA"/>
    </w:rPr>
  </w:style>
  <w:style w:type="paragraph" w:customStyle="1" w:styleId="C86CAF593AB24783A9CEAB993CCD35E2">
    <w:name w:val="C86CAF593AB24783A9CEAB993CCD35E2"/>
    <w:rsid w:val="00DA5B17"/>
    <w:rPr>
      <w:lang w:eastAsia="en-CA"/>
    </w:rPr>
  </w:style>
  <w:style w:type="paragraph" w:customStyle="1" w:styleId="CC3E73330B7448B7917E576AB9063356">
    <w:name w:val="CC3E73330B7448B7917E576AB9063356"/>
    <w:rsid w:val="00DA5B17"/>
    <w:rPr>
      <w:lang w:eastAsia="en-CA"/>
    </w:rPr>
  </w:style>
  <w:style w:type="paragraph" w:customStyle="1" w:styleId="F92B6AD1FB3F42EDB1F2D5C1583EDD7E">
    <w:name w:val="F92B6AD1FB3F42EDB1F2D5C1583EDD7E"/>
    <w:rsid w:val="00DA5B17"/>
    <w:rPr>
      <w:lang w:eastAsia="en-CA"/>
    </w:rPr>
  </w:style>
  <w:style w:type="paragraph" w:customStyle="1" w:styleId="04D8E87C993448988B617CA62A9D2303">
    <w:name w:val="04D8E87C993448988B617CA62A9D2303"/>
    <w:rsid w:val="00DA5B17"/>
    <w:rPr>
      <w:lang w:eastAsia="en-CA"/>
    </w:rPr>
  </w:style>
  <w:style w:type="paragraph" w:customStyle="1" w:styleId="4C4E7B28444849AC9D69786E1C240004">
    <w:name w:val="4C4E7B28444849AC9D69786E1C240004"/>
    <w:rsid w:val="00DA5B17"/>
    <w:rPr>
      <w:lang w:eastAsia="en-CA"/>
    </w:rPr>
  </w:style>
  <w:style w:type="paragraph" w:customStyle="1" w:styleId="2EC1CD567E844C91A831A27445EBBC4E">
    <w:name w:val="2EC1CD567E844C91A831A27445EBBC4E"/>
    <w:rsid w:val="00DA5B17"/>
    <w:rPr>
      <w:lang w:eastAsia="en-CA"/>
    </w:rPr>
  </w:style>
  <w:style w:type="paragraph" w:customStyle="1" w:styleId="53809FDC64B0488CA2C7FD38425363F2">
    <w:name w:val="53809FDC64B0488CA2C7FD38425363F2"/>
    <w:rsid w:val="00DA5B17"/>
    <w:rPr>
      <w:lang w:eastAsia="en-CA"/>
    </w:rPr>
  </w:style>
  <w:style w:type="paragraph" w:customStyle="1" w:styleId="C5BE2777BBFD4513876540BBABDFDEF5">
    <w:name w:val="C5BE2777BBFD4513876540BBABDFDEF5"/>
    <w:rsid w:val="00DA5B17"/>
    <w:rPr>
      <w:lang w:eastAsia="en-CA"/>
    </w:rPr>
  </w:style>
  <w:style w:type="paragraph" w:customStyle="1" w:styleId="D16DEB19F1A1460DBA583802087355BB">
    <w:name w:val="D16DEB19F1A1460DBA583802087355BB"/>
    <w:rsid w:val="00DA5B17"/>
    <w:rPr>
      <w:lang w:eastAsia="en-CA"/>
    </w:rPr>
  </w:style>
  <w:style w:type="paragraph" w:customStyle="1" w:styleId="8E05D4AD350B4492AF2C4C73DEDB3762">
    <w:name w:val="8E05D4AD350B4492AF2C4C73DEDB3762"/>
    <w:rsid w:val="00DA5B17"/>
    <w:rPr>
      <w:lang w:eastAsia="en-CA"/>
    </w:rPr>
  </w:style>
  <w:style w:type="paragraph" w:customStyle="1" w:styleId="0EE9F02B51AC4DE2853B59367225C0D7">
    <w:name w:val="0EE9F02B51AC4DE2853B59367225C0D7"/>
    <w:rsid w:val="00DA5B17"/>
    <w:rPr>
      <w:lang w:eastAsia="en-CA"/>
    </w:rPr>
  </w:style>
  <w:style w:type="paragraph" w:customStyle="1" w:styleId="2C2DCBCAADDD451F9253823DBD52F07F">
    <w:name w:val="2C2DCBCAADDD451F9253823DBD52F07F"/>
    <w:rsid w:val="00DA5B17"/>
    <w:rPr>
      <w:lang w:eastAsia="en-CA"/>
    </w:rPr>
  </w:style>
  <w:style w:type="paragraph" w:customStyle="1" w:styleId="012E5D2243674B17BE15E716FE52BC3D">
    <w:name w:val="012E5D2243674B17BE15E716FE52BC3D"/>
    <w:rsid w:val="00DA5B17"/>
    <w:rPr>
      <w:lang w:eastAsia="en-CA"/>
    </w:rPr>
  </w:style>
  <w:style w:type="paragraph" w:customStyle="1" w:styleId="17858067BD564F8B9C3C88DE2C361DE0">
    <w:name w:val="17858067BD564F8B9C3C88DE2C361DE0"/>
    <w:rsid w:val="00DA5B17"/>
    <w:rPr>
      <w:lang w:eastAsia="en-CA"/>
    </w:rPr>
  </w:style>
  <w:style w:type="paragraph" w:customStyle="1" w:styleId="3826CB13F9E6414ABA71949AEEF7D0AC">
    <w:name w:val="3826CB13F9E6414ABA71949AEEF7D0AC"/>
    <w:rsid w:val="00DA5B17"/>
    <w:rPr>
      <w:lang w:eastAsia="en-CA"/>
    </w:rPr>
  </w:style>
  <w:style w:type="paragraph" w:customStyle="1" w:styleId="9AADAC9189974EF493ECEFB79A65880F">
    <w:name w:val="9AADAC9189974EF493ECEFB79A65880F"/>
    <w:rsid w:val="00DA5B17"/>
    <w:rPr>
      <w:lang w:eastAsia="en-CA"/>
    </w:rPr>
  </w:style>
  <w:style w:type="paragraph" w:customStyle="1" w:styleId="967405DCAF9D47D7907E550C5800269A">
    <w:name w:val="967405DCAF9D47D7907E550C5800269A"/>
    <w:rsid w:val="00DA5B17"/>
    <w:rPr>
      <w:lang w:eastAsia="en-CA"/>
    </w:rPr>
  </w:style>
  <w:style w:type="paragraph" w:customStyle="1" w:styleId="721610B519184C03A9CD7C211DF4D6BC">
    <w:name w:val="721610B519184C03A9CD7C211DF4D6BC"/>
    <w:rsid w:val="00DA5B17"/>
    <w:rPr>
      <w:lang w:eastAsia="en-CA"/>
    </w:rPr>
  </w:style>
  <w:style w:type="paragraph" w:customStyle="1" w:styleId="CAFA5246BC8847168336D089D2DCD5F5">
    <w:name w:val="CAFA5246BC8847168336D089D2DCD5F5"/>
    <w:rsid w:val="00DA5B17"/>
    <w:rPr>
      <w:lang w:eastAsia="en-CA"/>
    </w:rPr>
  </w:style>
  <w:style w:type="paragraph" w:customStyle="1" w:styleId="49EA1A48CAAC46499005F209573FAE07">
    <w:name w:val="49EA1A48CAAC46499005F209573FAE07"/>
    <w:rsid w:val="00DA5B17"/>
    <w:rPr>
      <w:lang w:eastAsia="en-CA"/>
    </w:rPr>
  </w:style>
  <w:style w:type="paragraph" w:customStyle="1" w:styleId="1C7A2A5A3A0741258570146E8A9C678C">
    <w:name w:val="1C7A2A5A3A0741258570146E8A9C678C"/>
    <w:rsid w:val="00DA5B17"/>
    <w:rPr>
      <w:lang w:eastAsia="en-CA"/>
    </w:rPr>
  </w:style>
  <w:style w:type="paragraph" w:customStyle="1" w:styleId="4CC3E7B04252478EAB76B20CB415B71A">
    <w:name w:val="4CC3E7B04252478EAB76B20CB415B71A"/>
    <w:rsid w:val="00DA5B17"/>
    <w:rPr>
      <w:lang w:eastAsia="en-CA"/>
    </w:rPr>
  </w:style>
  <w:style w:type="paragraph" w:customStyle="1" w:styleId="B1D8FA25997D457EBC3A71A59AEC7394">
    <w:name w:val="B1D8FA25997D457EBC3A71A59AEC7394"/>
    <w:rsid w:val="00DA5B17"/>
    <w:rPr>
      <w:lang w:eastAsia="en-CA"/>
    </w:rPr>
  </w:style>
  <w:style w:type="paragraph" w:customStyle="1" w:styleId="8695618E330F40F28209014A4720F303">
    <w:name w:val="8695618E330F40F28209014A4720F303"/>
    <w:rsid w:val="00DA5B17"/>
    <w:rPr>
      <w:lang w:eastAsia="en-CA"/>
    </w:rPr>
  </w:style>
  <w:style w:type="paragraph" w:customStyle="1" w:styleId="4B3EDCB993D94790A1C0E0F7539D2FAE">
    <w:name w:val="4B3EDCB993D94790A1C0E0F7539D2FAE"/>
    <w:rsid w:val="00DA5B17"/>
    <w:rPr>
      <w:lang w:eastAsia="en-CA"/>
    </w:rPr>
  </w:style>
  <w:style w:type="paragraph" w:customStyle="1" w:styleId="91E9BA21EDE34D8AA75A2FBEC8FF59EB">
    <w:name w:val="91E9BA21EDE34D8AA75A2FBEC8FF59EB"/>
    <w:rsid w:val="00DA5B17"/>
    <w:rPr>
      <w:lang w:eastAsia="en-CA"/>
    </w:rPr>
  </w:style>
  <w:style w:type="paragraph" w:customStyle="1" w:styleId="1755031E8FC54A2BA19B11E418A0991F">
    <w:name w:val="1755031E8FC54A2BA19B11E418A0991F"/>
    <w:rsid w:val="00DA5B17"/>
    <w:rPr>
      <w:lang w:eastAsia="en-CA"/>
    </w:rPr>
  </w:style>
  <w:style w:type="paragraph" w:customStyle="1" w:styleId="029D7D47FEA64679B6F702320918704C">
    <w:name w:val="029D7D47FEA64679B6F702320918704C"/>
    <w:rsid w:val="00DA5B17"/>
    <w:rPr>
      <w:lang w:eastAsia="en-CA"/>
    </w:rPr>
  </w:style>
  <w:style w:type="paragraph" w:customStyle="1" w:styleId="24782A783BAD4A6FB3BD59C796E2569D">
    <w:name w:val="24782A783BAD4A6FB3BD59C796E2569D"/>
    <w:rsid w:val="00DA5B17"/>
    <w:rPr>
      <w:lang w:eastAsia="en-CA"/>
    </w:rPr>
  </w:style>
  <w:style w:type="paragraph" w:customStyle="1" w:styleId="263FD51E1BE7405990CA2038BB84BE5F">
    <w:name w:val="263FD51E1BE7405990CA2038BB84BE5F"/>
    <w:rsid w:val="00DA5B17"/>
    <w:rPr>
      <w:lang w:eastAsia="en-CA"/>
    </w:rPr>
  </w:style>
  <w:style w:type="paragraph" w:customStyle="1" w:styleId="5E87A2D64325484FB32BB856E91251CF">
    <w:name w:val="5E87A2D64325484FB32BB856E91251CF"/>
    <w:rsid w:val="00DA5B17"/>
    <w:rPr>
      <w:lang w:eastAsia="en-CA"/>
    </w:rPr>
  </w:style>
  <w:style w:type="paragraph" w:customStyle="1" w:styleId="D6D1EDAA179B4A17A5D7D56B3F8955B4">
    <w:name w:val="D6D1EDAA179B4A17A5D7D56B3F8955B4"/>
    <w:rsid w:val="00DA5B17"/>
    <w:rPr>
      <w:lang w:eastAsia="en-CA"/>
    </w:rPr>
  </w:style>
  <w:style w:type="paragraph" w:customStyle="1" w:styleId="F791B7BA599C4704AF5C47BB5FE26B1B">
    <w:name w:val="F791B7BA599C4704AF5C47BB5FE26B1B"/>
    <w:rsid w:val="00DA5B17"/>
    <w:rPr>
      <w:lang w:eastAsia="en-CA"/>
    </w:rPr>
  </w:style>
  <w:style w:type="paragraph" w:customStyle="1" w:styleId="FE597B81AF274345A9A42C3007C56462">
    <w:name w:val="FE597B81AF274345A9A42C3007C56462"/>
    <w:rsid w:val="00DA5B17"/>
    <w:rPr>
      <w:lang w:eastAsia="en-CA"/>
    </w:rPr>
  </w:style>
  <w:style w:type="paragraph" w:customStyle="1" w:styleId="E8853BBEF94D4CB1A5D93A87BD71CA7B">
    <w:name w:val="E8853BBEF94D4CB1A5D93A87BD71CA7B"/>
    <w:rsid w:val="00DA5B17"/>
    <w:rPr>
      <w:lang w:eastAsia="en-CA"/>
    </w:rPr>
  </w:style>
  <w:style w:type="paragraph" w:customStyle="1" w:styleId="5A80FD7852EF473E804E43619B535B6E">
    <w:name w:val="5A80FD7852EF473E804E43619B535B6E"/>
    <w:rsid w:val="00DA5B17"/>
    <w:rPr>
      <w:lang w:eastAsia="en-CA"/>
    </w:rPr>
  </w:style>
  <w:style w:type="paragraph" w:customStyle="1" w:styleId="2454D222FD484643A739C6B0E57419F8">
    <w:name w:val="2454D222FD484643A739C6B0E57419F8"/>
    <w:rsid w:val="00DA5B17"/>
    <w:rPr>
      <w:lang w:eastAsia="en-CA"/>
    </w:rPr>
  </w:style>
  <w:style w:type="paragraph" w:customStyle="1" w:styleId="48D356D831F549CFAB40816648B3D338">
    <w:name w:val="48D356D831F549CFAB40816648B3D338"/>
    <w:rsid w:val="00DA5B17"/>
    <w:rPr>
      <w:lang w:eastAsia="en-CA"/>
    </w:rPr>
  </w:style>
  <w:style w:type="paragraph" w:customStyle="1" w:styleId="A62040E89D444AD99E02757CF0CE7106">
    <w:name w:val="A62040E89D444AD99E02757CF0CE7106"/>
    <w:rsid w:val="00DA5B17"/>
    <w:rPr>
      <w:lang w:eastAsia="en-CA"/>
    </w:rPr>
  </w:style>
  <w:style w:type="paragraph" w:customStyle="1" w:styleId="5F9926D897844F5FB426A7660623F40F">
    <w:name w:val="5F9926D897844F5FB426A7660623F40F"/>
    <w:rsid w:val="00DA5B17"/>
    <w:rPr>
      <w:lang w:eastAsia="en-CA"/>
    </w:rPr>
  </w:style>
  <w:style w:type="paragraph" w:customStyle="1" w:styleId="076737AFBB2040A4A1287BE844ACD406">
    <w:name w:val="076737AFBB2040A4A1287BE844ACD406"/>
    <w:rsid w:val="00DA5B17"/>
    <w:rPr>
      <w:lang w:eastAsia="en-CA"/>
    </w:rPr>
  </w:style>
  <w:style w:type="paragraph" w:customStyle="1" w:styleId="68410F407949429E9DD3715339DCB824">
    <w:name w:val="68410F407949429E9DD3715339DCB824"/>
    <w:rsid w:val="00DA5B17"/>
    <w:rPr>
      <w:lang w:eastAsia="en-CA"/>
    </w:rPr>
  </w:style>
  <w:style w:type="paragraph" w:customStyle="1" w:styleId="4472AB14EB5F458398C23000C780EB21">
    <w:name w:val="4472AB14EB5F458398C23000C780EB21"/>
    <w:rsid w:val="00DA5B17"/>
    <w:rPr>
      <w:lang w:eastAsia="en-CA"/>
    </w:rPr>
  </w:style>
  <w:style w:type="paragraph" w:customStyle="1" w:styleId="9A5DD25555EF434C8CFE807B053618B0">
    <w:name w:val="9A5DD25555EF434C8CFE807B053618B0"/>
    <w:rsid w:val="00DA5B17"/>
    <w:rPr>
      <w:lang w:eastAsia="en-CA"/>
    </w:rPr>
  </w:style>
  <w:style w:type="paragraph" w:customStyle="1" w:styleId="4191455A361946F4B203804AD9C44B56">
    <w:name w:val="4191455A361946F4B203804AD9C44B56"/>
    <w:rsid w:val="00DA5B17"/>
    <w:rPr>
      <w:lang w:eastAsia="en-CA"/>
    </w:rPr>
  </w:style>
  <w:style w:type="paragraph" w:customStyle="1" w:styleId="6A5570848E804F829D094213654736A8">
    <w:name w:val="6A5570848E804F829D094213654736A8"/>
    <w:rsid w:val="00DA5B17"/>
    <w:rPr>
      <w:lang w:eastAsia="en-CA"/>
    </w:rPr>
  </w:style>
  <w:style w:type="paragraph" w:customStyle="1" w:styleId="11A57278622F431EB94EBC7A346F7B00">
    <w:name w:val="11A57278622F431EB94EBC7A346F7B00"/>
    <w:rsid w:val="00DA5B17"/>
    <w:rPr>
      <w:lang w:eastAsia="en-CA"/>
    </w:rPr>
  </w:style>
  <w:style w:type="paragraph" w:customStyle="1" w:styleId="91C13BE2E52B4EA1889DCA4F58E8401B">
    <w:name w:val="91C13BE2E52B4EA1889DCA4F58E8401B"/>
    <w:rsid w:val="00DA5B17"/>
    <w:rPr>
      <w:lang w:eastAsia="en-CA"/>
    </w:rPr>
  </w:style>
  <w:style w:type="paragraph" w:customStyle="1" w:styleId="88E5C2926D7E4C6E92D1A3A96CBEB8BE">
    <w:name w:val="88E5C2926D7E4C6E92D1A3A96CBEB8BE"/>
    <w:rsid w:val="00DA5B17"/>
    <w:rPr>
      <w:lang w:eastAsia="en-CA"/>
    </w:rPr>
  </w:style>
  <w:style w:type="paragraph" w:customStyle="1" w:styleId="C9E3522C90FF4CFE91AB1D7D97D61A3C">
    <w:name w:val="C9E3522C90FF4CFE91AB1D7D97D61A3C"/>
    <w:rsid w:val="00DA5B17"/>
    <w:rPr>
      <w:lang w:eastAsia="en-CA"/>
    </w:rPr>
  </w:style>
  <w:style w:type="paragraph" w:customStyle="1" w:styleId="DD143788C34041909D289A49FCCC56DC">
    <w:name w:val="DD143788C34041909D289A49FCCC56DC"/>
    <w:rsid w:val="00DA5B17"/>
    <w:rPr>
      <w:lang w:eastAsia="en-CA"/>
    </w:rPr>
  </w:style>
  <w:style w:type="paragraph" w:customStyle="1" w:styleId="77EE6DA1A27F43268CA267F9813C2EFC">
    <w:name w:val="77EE6DA1A27F43268CA267F9813C2EFC"/>
    <w:rsid w:val="00DA5B17"/>
    <w:rPr>
      <w:lang w:eastAsia="en-CA"/>
    </w:rPr>
  </w:style>
  <w:style w:type="paragraph" w:customStyle="1" w:styleId="AC6BB846D71F448A8D3375AC78D552DC">
    <w:name w:val="AC6BB846D71F448A8D3375AC78D552DC"/>
    <w:rsid w:val="00DA5B17"/>
    <w:rPr>
      <w:lang w:eastAsia="en-CA"/>
    </w:rPr>
  </w:style>
  <w:style w:type="paragraph" w:customStyle="1" w:styleId="A0516DE5A7A9446FB78C73A7673E01CD">
    <w:name w:val="A0516DE5A7A9446FB78C73A7673E01CD"/>
    <w:rsid w:val="00DA5B17"/>
    <w:rPr>
      <w:lang w:eastAsia="en-CA"/>
    </w:rPr>
  </w:style>
  <w:style w:type="paragraph" w:customStyle="1" w:styleId="629C66B50E92454F8C193A02EAE48981">
    <w:name w:val="629C66B50E92454F8C193A02EAE48981"/>
    <w:rsid w:val="00DA5B17"/>
    <w:rPr>
      <w:lang w:eastAsia="en-CA"/>
    </w:rPr>
  </w:style>
  <w:style w:type="paragraph" w:customStyle="1" w:styleId="C1C359F583794AA8BA164CA5B5684330">
    <w:name w:val="C1C359F583794AA8BA164CA5B5684330"/>
    <w:rsid w:val="00DA5B17"/>
    <w:rPr>
      <w:lang w:eastAsia="en-CA"/>
    </w:rPr>
  </w:style>
  <w:style w:type="paragraph" w:customStyle="1" w:styleId="0E44C61BF54D43869C8E5E82C6D1C66A">
    <w:name w:val="0E44C61BF54D43869C8E5E82C6D1C66A"/>
    <w:rsid w:val="00DA5B17"/>
    <w:rPr>
      <w:lang w:eastAsia="en-CA"/>
    </w:rPr>
  </w:style>
  <w:style w:type="paragraph" w:customStyle="1" w:styleId="0F1F2D2AA50E476780A64E1681D4DD5A">
    <w:name w:val="0F1F2D2AA50E476780A64E1681D4DD5A"/>
    <w:rsid w:val="00DA5B17"/>
    <w:rPr>
      <w:lang w:eastAsia="en-CA"/>
    </w:rPr>
  </w:style>
  <w:style w:type="paragraph" w:customStyle="1" w:styleId="E26AFA2E20B84B13996819348B1E426C">
    <w:name w:val="E26AFA2E20B84B13996819348B1E426C"/>
    <w:rsid w:val="00DA5B17"/>
    <w:rPr>
      <w:lang w:eastAsia="en-CA"/>
    </w:rPr>
  </w:style>
  <w:style w:type="paragraph" w:customStyle="1" w:styleId="7A3FD3F1BBA44044A8FA4C356D0A2A11">
    <w:name w:val="7A3FD3F1BBA44044A8FA4C356D0A2A11"/>
    <w:rsid w:val="00DA5B17"/>
    <w:rPr>
      <w:lang w:eastAsia="en-CA"/>
    </w:rPr>
  </w:style>
  <w:style w:type="paragraph" w:customStyle="1" w:styleId="DCAA44CC6F944ED1B5D7A3BD84EC193A">
    <w:name w:val="DCAA44CC6F944ED1B5D7A3BD84EC193A"/>
    <w:rsid w:val="00DA5B17"/>
    <w:rPr>
      <w:lang w:eastAsia="en-CA"/>
    </w:rPr>
  </w:style>
  <w:style w:type="paragraph" w:customStyle="1" w:styleId="686583CE18CD47DEAC4923A45AB759B3">
    <w:name w:val="686583CE18CD47DEAC4923A45AB759B3"/>
    <w:rsid w:val="00DA5B17"/>
    <w:rPr>
      <w:lang w:eastAsia="en-CA"/>
    </w:rPr>
  </w:style>
  <w:style w:type="paragraph" w:customStyle="1" w:styleId="081EFE17AC304A878B8EDA5090DA459A">
    <w:name w:val="081EFE17AC304A878B8EDA5090DA459A"/>
    <w:rsid w:val="00DA5B17"/>
    <w:rPr>
      <w:lang w:eastAsia="en-CA"/>
    </w:rPr>
  </w:style>
  <w:style w:type="paragraph" w:customStyle="1" w:styleId="40DCB5CD89034AB1975DE34C5B3A8CE4">
    <w:name w:val="40DCB5CD89034AB1975DE34C5B3A8CE4"/>
    <w:rsid w:val="00DA5B17"/>
    <w:rPr>
      <w:lang w:eastAsia="en-CA"/>
    </w:rPr>
  </w:style>
  <w:style w:type="paragraph" w:customStyle="1" w:styleId="F6A6B03719FA46AB9DAFAA48E18E3B42">
    <w:name w:val="F6A6B03719FA46AB9DAFAA48E18E3B42"/>
    <w:rsid w:val="00DA5B17"/>
    <w:rPr>
      <w:lang w:eastAsia="en-CA"/>
    </w:rPr>
  </w:style>
  <w:style w:type="paragraph" w:customStyle="1" w:styleId="C470EE89840A43FEB73F40B23C3989CB">
    <w:name w:val="C470EE89840A43FEB73F40B23C3989CB"/>
    <w:rsid w:val="00DA5B17"/>
    <w:rPr>
      <w:lang w:eastAsia="en-CA"/>
    </w:rPr>
  </w:style>
  <w:style w:type="paragraph" w:customStyle="1" w:styleId="975A5C7DEFDA4CF280689B8D2A30B661">
    <w:name w:val="975A5C7DEFDA4CF280689B8D2A30B661"/>
    <w:rsid w:val="00DA5B17"/>
    <w:rPr>
      <w:lang w:eastAsia="en-CA"/>
    </w:rPr>
  </w:style>
  <w:style w:type="paragraph" w:customStyle="1" w:styleId="E3F42577B96A402BBAE874216301B595">
    <w:name w:val="E3F42577B96A402BBAE874216301B595"/>
    <w:rsid w:val="00DA5B17"/>
    <w:rPr>
      <w:lang w:eastAsia="en-CA"/>
    </w:rPr>
  </w:style>
  <w:style w:type="paragraph" w:customStyle="1" w:styleId="A68B304852314E408B974B22D86DF95C">
    <w:name w:val="A68B304852314E408B974B22D86DF95C"/>
    <w:rsid w:val="00DA5B17"/>
    <w:rPr>
      <w:lang w:eastAsia="en-CA"/>
    </w:rPr>
  </w:style>
  <w:style w:type="paragraph" w:customStyle="1" w:styleId="D4724ED6B66A48719BF7B8DC0F975DC8">
    <w:name w:val="D4724ED6B66A48719BF7B8DC0F975DC8"/>
    <w:rsid w:val="00DA5B17"/>
    <w:rPr>
      <w:lang w:eastAsia="en-CA"/>
    </w:rPr>
  </w:style>
  <w:style w:type="paragraph" w:customStyle="1" w:styleId="44CFF1F6B0004E8DA553EA1278B83CF6">
    <w:name w:val="44CFF1F6B0004E8DA553EA1278B83CF6"/>
    <w:rsid w:val="00DA5B17"/>
    <w:rPr>
      <w:lang w:eastAsia="en-CA"/>
    </w:rPr>
  </w:style>
  <w:style w:type="paragraph" w:customStyle="1" w:styleId="F95090AE44304655B61F846CF32BB71C">
    <w:name w:val="F95090AE44304655B61F846CF32BB71C"/>
    <w:rsid w:val="00DA5B17"/>
    <w:rPr>
      <w:lang w:eastAsia="en-CA"/>
    </w:rPr>
  </w:style>
  <w:style w:type="paragraph" w:customStyle="1" w:styleId="122FF4AED41E46F69F09230BDC7E18EE">
    <w:name w:val="122FF4AED41E46F69F09230BDC7E18EE"/>
    <w:rsid w:val="00DA5B17"/>
    <w:rPr>
      <w:lang w:eastAsia="en-CA"/>
    </w:rPr>
  </w:style>
  <w:style w:type="paragraph" w:customStyle="1" w:styleId="12DC3D21BC214281871AEC81FC426852">
    <w:name w:val="12DC3D21BC214281871AEC81FC426852"/>
    <w:rsid w:val="00DA5B17"/>
    <w:rPr>
      <w:lang w:eastAsia="en-CA"/>
    </w:rPr>
  </w:style>
  <w:style w:type="paragraph" w:customStyle="1" w:styleId="ECDB79B360734B97801E119E27CC84C0">
    <w:name w:val="ECDB79B360734B97801E119E27CC84C0"/>
    <w:rsid w:val="00DA5B17"/>
    <w:rPr>
      <w:lang w:eastAsia="en-CA"/>
    </w:rPr>
  </w:style>
  <w:style w:type="paragraph" w:customStyle="1" w:styleId="D0B04A53F7344DADA979985E9DF72F69">
    <w:name w:val="D0B04A53F7344DADA979985E9DF72F69"/>
    <w:rsid w:val="00DA5B17"/>
    <w:rPr>
      <w:lang w:eastAsia="en-CA"/>
    </w:rPr>
  </w:style>
  <w:style w:type="paragraph" w:customStyle="1" w:styleId="C6B9E3FE092B4338AA7FA80A1EE3C0D3">
    <w:name w:val="C6B9E3FE092B4338AA7FA80A1EE3C0D3"/>
    <w:rsid w:val="00DA5B17"/>
    <w:rPr>
      <w:lang w:eastAsia="en-CA"/>
    </w:rPr>
  </w:style>
  <w:style w:type="paragraph" w:customStyle="1" w:styleId="72EC68C6C6BE4020B5BDCE64C2E5B218">
    <w:name w:val="72EC68C6C6BE4020B5BDCE64C2E5B218"/>
    <w:rsid w:val="00DA5B17"/>
    <w:rPr>
      <w:lang w:eastAsia="en-CA"/>
    </w:rPr>
  </w:style>
  <w:style w:type="paragraph" w:customStyle="1" w:styleId="669266558E324E06BCDD37993C36D786">
    <w:name w:val="669266558E324E06BCDD37993C36D786"/>
    <w:rsid w:val="00DA5B17"/>
    <w:rPr>
      <w:lang w:eastAsia="en-CA"/>
    </w:rPr>
  </w:style>
  <w:style w:type="paragraph" w:customStyle="1" w:styleId="B4F99131CC4048239BC6731B9C6ED2BE">
    <w:name w:val="B4F99131CC4048239BC6731B9C6ED2BE"/>
    <w:rsid w:val="00DA5B17"/>
    <w:rPr>
      <w:lang w:eastAsia="en-CA"/>
    </w:rPr>
  </w:style>
  <w:style w:type="paragraph" w:customStyle="1" w:styleId="416F24C618F8494A843EFC5D41245393">
    <w:name w:val="416F24C618F8494A843EFC5D41245393"/>
    <w:rsid w:val="00DA5B17"/>
    <w:rPr>
      <w:lang w:eastAsia="en-CA"/>
    </w:rPr>
  </w:style>
  <w:style w:type="paragraph" w:customStyle="1" w:styleId="33A4FD93B2354BDA923A3AF3E92C2AF5">
    <w:name w:val="33A4FD93B2354BDA923A3AF3E92C2AF5"/>
    <w:rsid w:val="00DA5B17"/>
    <w:rPr>
      <w:lang w:eastAsia="en-CA"/>
    </w:rPr>
  </w:style>
  <w:style w:type="paragraph" w:customStyle="1" w:styleId="75CB2FE159D54032B600926A62759486">
    <w:name w:val="75CB2FE159D54032B600926A62759486"/>
    <w:rsid w:val="00DA5B17"/>
    <w:rPr>
      <w:lang w:eastAsia="en-CA"/>
    </w:rPr>
  </w:style>
  <w:style w:type="paragraph" w:customStyle="1" w:styleId="1035D9871EF242D885A8589E30ED6AF3">
    <w:name w:val="1035D9871EF242D885A8589E30ED6AF3"/>
    <w:rsid w:val="00DA5B17"/>
    <w:rPr>
      <w:lang w:eastAsia="en-CA"/>
    </w:rPr>
  </w:style>
  <w:style w:type="paragraph" w:customStyle="1" w:styleId="DC9F8D4791134F53A4D52E3FA20F2F30">
    <w:name w:val="DC9F8D4791134F53A4D52E3FA20F2F30"/>
    <w:rsid w:val="00DA5B17"/>
    <w:rPr>
      <w:lang w:eastAsia="en-CA"/>
    </w:rPr>
  </w:style>
  <w:style w:type="paragraph" w:customStyle="1" w:styleId="A1D62A3E76EE42DBA6A866DD797A278E">
    <w:name w:val="A1D62A3E76EE42DBA6A866DD797A278E"/>
    <w:rsid w:val="00DA5B17"/>
    <w:rPr>
      <w:lang w:eastAsia="en-CA"/>
    </w:rPr>
  </w:style>
  <w:style w:type="paragraph" w:customStyle="1" w:styleId="1DDF0DC121F04DEC81099C7E2A3F221E">
    <w:name w:val="1DDF0DC121F04DEC81099C7E2A3F221E"/>
    <w:rsid w:val="00DA5B17"/>
    <w:rPr>
      <w:lang w:eastAsia="en-CA"/>
    </w:rPr>
  </w:style>
  <w:style w:type="paragraph" w:customStyle="1" w:styleId="B3B0EE4999EC46D3898BBA57EADD14D5">
    <w:name w:val="B3B0EE4999EC46D3898BBA57EADD14D5"/>
    <w:rsid w:val="00DA5B17"/>
    <w:rPr>
      <w:lang w:eastAsia="en-CA"/>
    </w:rPr>
  </w:style>
  <w:style w:type="paragraph" w:customStyle="1" w:styleId="E0223EA072254B7FBB1BF82CC14E85A3">
    <w:name w:val="E0223EA072254B7FBB1BF82CC14E85A3"/>
    <w:rsid w:val="00DA5B17"/>
    <w:rPr>
      <w:lang w:eastAsia="en-CA"/>
    </w:rPr>
  </w:style>
  <w:style w:type="paragraph" w:customStyle="1" w:styleId="07B09D5CD40B4E909867BEA34E099AEC">
    <w:name w:val="07B09D5CD40B4E909867BEA34E099AEC"/>
    <w:rsid w:val="00DA5B17"/>
    <w:rPr>
      <w:lang w:eastAsia="en-CA"/>
    </w:rPr>
  </w:style>
  <w:style w:type="paragraph" w:customStyle="1" w:styleId="94958D13A6494C26BA43179694945EA9">
    <w:name w:val="94958D13A6494C26BA43179694945EA9"/>
    <w:rsid w:val="00DA5B17"/>
    <w:rPr>
      <w:lang w:eastAsia="en-CA"/>
    </w:rPr>
  </w:style>
  <w:style w:type="paragraph" w:customStyle="1" w:styleId="B0ECD913F5674C128DB56571D2D8F0F8">
    <w:name w:val="B0ECD913F5674C128DB56571D2D8F0F8"/>
    <w:rsid w:val="00DA5B17"/>
    <w:rPr>
      <w:lang w:eastAsia="en-CA"/>
    </w:rPr>
  </w:style>
  <w:style w:type="paragraph" w:customStyle="1" w:styleId="E8C67C127E2F4204A2EA74A366976CCC">
    <w:name w:val="E8C67C127E2F4204A2EA74A366976CCC"/>
    <w:rsid w:val="00DA5B17"/>
    <w:rPr>
      <w:lang w:eastAsia="en-CA"/>
    </w:rPr>
  </w:style>
  <w:style w:type="paragraph" w:customStyle="1" w:styleId="605F38BFBE174C68978AE0B34D7ECE3E">
    <w:name w:val="605F38BFBE174C68978AE0B34D7ECE3E"/>
    <w:rsid w:val="00DA5B17"/>
    <w:rPr>
      <w:lang w:eastAsia="en-CA"/>
    </w:rPr>
  </w:style>
  <w:style w:type="paragraph" w:customStyle="1" w:styleId="DD436931F6624C2589EA493CF1420179">
    <w:name w:val="DD436931F6624C2589EA493CF1420179"/>
    <w:rsid w:val="00DA5B17"/>
    <w:rPr>
      <w:lang w:eastAsia="en-CA"/>
    </w:rPr>
  </w:style>
  <w:style w:type="paragraph" w:customStyle="1" w:styleId="13ED26EAC12B41EAB6395B1791550F39">
    <w:name w:val="13ED26EAC12B41EAB6395B1791550F39"/>
    <w:rsid w:val="00DA5B17"/>
    <w:rPr>
      <w:lang w:eastAsia="en-CA"/>
    </w:rPr>
  </w:style>
  <w:style w:type="paragraph" w:customStyle="1" w:styleId="051D44DABB2C47B2B4836F203CA50C84">
    <w:name w:val="051D44DABB2C47B2B4836F203CA50C84"/>
    <w:rsid w:val="00DA5B17"/>
    <w:rPr>
      <w:lang w:eastAsia="en-CA"/>
    </w:rPr>
  </w:style>
  <w:style w:type="paragraph" w:customStyle="1" w:styleId="45D138F1EB194D2EB8181D3DF00E7912">
    <w:name w:val="45D138F1EB194D2EB8181D3DF00E7912"/>
    <w:rsid w:val="00DA5B17"/>
    <w:rPr>
      <w:lang w:eastAsia="en-CA"/>
    </w:rPr>
  </w:style>
  <w:style w:type="paragraph" w:customStyle="1" w:styleId="B48DD3022FD145789007D7F4A4972D22">
    <w:name w:val="B48DD3022FD145789007D7F4A4972D22"/>
    <w:rsid w:val="00DA5B17"/>
    <w:rPr>
      <w:lang w:eastAsia="en-CA"/>
    </w:rPr>
  </w:style>
  <w:style w:type="paragraph" w:customStyle="1" w:styleId="344D817FC15E4E8CBF3CCB9285E7EC5C">
    <w:name w:val="344D817FC15E4E8CBF3CCB9285E7EC5C"/>
    <w:rsid w:val="00DA5B17"/>
    <w:rPr>
      <w:lang w:eastAsia="en-CA"/>
    </w:rPr>
  </w:style>
  <w:style w:type="paragraph" w:customStyle="1" w:styleId="21C27EE4CABE4C0886301FE1C342DC5E">
    <w:name w:val="21C27EE4CABE4C0886301FE1C342DC5E"/>
    <w:rsid w:val="00DA5B17"/>
    <w:rPr>
      <w:lang w:eastAsia="en-CA"/>
    </w:rPr>
  </w:style>
  <w:style w:type="paragraph" w:customStyle="1" w:styleId="629371E0711D478C90FE8293AC1D0F5C">
    <w:name w:val="629371E0711D478C90FE8293AC1D0F5C"/>
    <w:rsid w:val="00DA5B17"/>
    <w:rPr>
      <w:lang w:eastAsia="en-CA"/>
    </w:rPr>
  </w:style>
  <w:style w:type="paragraph" w:customStyle="1" w:styleId="769B7AA1072249ECB74CB0CDD2EC6A66">
    <w:name w:val="769B7AA1072249ECB74CB0CDD2EC6A66"/>
    <w:rsid w:val="00DA5B17"/>
    <w:rPr>
      <w:lang w:eastAsia="en-CA"/>
    </w:rPr>
  </w:style>
  <w:style w:type="paragraph" w:customStyle="1" w:styleId="2A276C3AA32D4CD3961FD8385339D622">
    <w:name w:val="2A276C3AA32D4CD3961FD8385339D622"/>
    <w:rsid w:val="00DA5B17"/>
    <w:rPr>
      <w:lang w:eastAsia="en-CA"/>
    </w:rPr>
  </w:style>
  <w:style w:type="paragraph" w:customStyle="1" w:styleId="EFE6E9F8CF47497B8AB303FE9D7EEA31">
    <w:name w:val="EFE6E9F8CF47497B8AB303FE9D7EEA31"/>
    <w:rsid w:val="00DA5B17"/>
    <w:rPr>
      <w:lang w:eastAsia="en-CA"/>
    </w:rPr>
  </w:style>
  <w:style w:type="paragraph" w:customStyle="1" w:styleId="D660D64943374DC0BD60F6F4590C711B">
    <w:name w:val="D660D64943374DC0BD60F6F4590C711B"/>
    <w:rsid w:val="00DA5B17"/>
    <w:rPr>
      <w:lang w:eastAsia="en-CA"/>
    </w:rPr>
  </w:style>
  <w:style w:type="paragraph" w:customStyle="1" w:styleId="F8C8C1C5812B4415B358BBD0ACD278A8">
    <w:name w:val="F8C8C1C5812B4415B358BBD0ACD278A8"/>
    <w:rsid w:val="00DA5B17"/>
    <w:rPr>
      <w:lang w:eastAsia="en-CA"/>
    </w:rPr>
  </w:style>
  <w:style w:type="paragraph" w:customStyle="1" w:styleId="2019A8B2F77F44E98F02C9EBAE12DB0E">
    <w:name w:val="2019A8B2F77F44E98F02C9EBAE12DB0E"/>
    <w:rsid w:val="00DA5B17"/>
    <w:rPr>
      <w:lang w:eastAsia="en-CA"/>
    </w:rPr>
  </w:style>
  <w:style w:type="paragraph" w:customStyle="1" w:styleId="6BCFA18A06084532BA27B4B33C48EE41">
    <w:name w:val="6BCFA18A06084532BA27B4B33C48EE41"/>
    <w:rsid w:val="00DA5B17"/>
    <w:rPr>
      <w:lang w:eastAsia="en-CA"/>
    </w:rPr>
  </w:style>
  <w:style w:type="paragraph" w:customStyle="1" w:styleId="786771FF22D44B4EA30940F4D1B261EC">
    <w:name w:val="786771FF22D44B4EA30940F4D1B261EC"/>
    <w:rsid w:val="00DA5B17"/>
    <w:rPr>
      <w:lang w:eastAsia="en-CA"/>
    </w:rPr>
  </w:style>
  <w:style w:type="paragraph" w:customStyle="1" w:styleId="583490105FEE4D97AF160000B0347BD7">
    <w:name w:val="583490105FEE4D97AF160000B0347BD7"/>
    <w:rsid w:val="00DA5B17"/>
    <w:rPr>
      <w:lang w:eastAsia="en-CA"/>
    </w:rPr>
  </w:style>
  <w:style w:type="paragraph" w:customStyle="1" w:styleId="0403902D6E72485F8B3D7F9C7E55CA1D">
    <w:name w:val="0403902D6E72485F8B3D7F9C7E55CA1D"/>
    <w:rsid w:val="00DA5B17"/>
    <w:rPr>
      <w:lang w:eastAsia="en-CA"/>
    </w:rPr>
  </w:style>
  <w:style w:type="paragraph" w:customStyle="1" w:styleId="C243629B518E45CCB7D8C2D3DFA72337">
    <w:name w:val="C243629B518E45CCB7D8C2D3DFA72337"/>
    <w:rsid w:val="00DA5B17"/>
    <w:rPr>
      <w:lang w:eastAsia="en-CA"/>
    </w:rPr>
  </w:style>
  <w:style w:type="paragraph" w:customStyle="1" w:styleId="90D184EA945E4D1E90FEFA4DEBACBE9D">
    <w:name w:val="90D184EA945E4D1E90FEFA4DEBACBE9D"/>
    <w:rsid w:val="00DA5B17"/>
    <w:rPr>
      <w:lang w:eastAsia="en-CA"/>
    </w:rPr>
  </w:style>
  <w:style w:type="paragraph" w:customStyle="1" w:styleId="EC441F988CE64850AA2BD7592B44C695">
    <w:name w:val="EC441F988CE64850AA2BD7592B44C695"/>
    <w:rsid w:val="00DA5B17"/>
    <w:rPr>
      <w:lang w:eastAsia="en-CA"/>
    </w:rPr>
  </w:style>
  <w:style w:type="paragraph" w:customStyle="1" w:styleId="75D0C35939F44051ADD26C675CC7846C">
    <w:name w:val="75D0C35939F44051ADD26C675CC7846C"/>
    <w:rsid w:val="00DA5B17"/>
    <w:rPr>
      <w:lang w:eastAsia="en-CA"/>
    </w:rPr>
  </w:style>
  <w:style w:type="paragraph" w:customStyle="1" w:styleId="AC1DD9E389374DA99A18D26795BC61C7">
    <w:name w:val="AC1DD9E389374DA99A18D26795BC61C7"/>
    <w:rsid w:val="00DA5B17"/>
    <w:rPr>
      <w:lang w:eastAsia="en-CA"/>
    </w:rPr>
  </w:style>
  <w:style w:type="paragraph" w:customStyle="1" w:styleId="4087F3CAF4254DA2985174DA330376A7">
    <w:name w:val="4087F3CAF4254DA2985174DA330376A7"/>
    <w:rsid w:val="00DA5B17"/>
    <w:rPr>
      <w:lang w:eastAsia="en-CA"/>
    </w:rPr>
  </w:style>
  <w:style w:type="paragraph" w:customStyle="1" w:styleId="EFD43AB691614D64B42B11E7279B3879">
    <w:name w:val="EFD43AB691614D64B42B11E7279B3879"/>
    <w:rsid w:val="00DA5B17"/>
    <w:rPr>
      <w:lang w:eastAsia="en-CA"/>
    </w:rPr>
  </w:style>
  <w:style w:type="paragraph" w:customStyle="1" w:styleId="29892C98E73044129F48316B56569474">
    <w:name w:val="29892C98E73044129F48316B56569474"/>
    <w:rsid w:val="00DA5B17"/>
    <w:rPr>
      <w:lang w:eastAsia="en-CA"/>
    </w:rPr>
  </w:style>
  <w:style w:type="paragraph" w:customStyle="1" w:styleId="E377D35BCEE44C418FE0F343395B03BD">
    <w:name w:val="E377D35BCEE44C418FE0F343395B03BD"/>
    <w:rsid w:val="00DA5B17"/>
    <w:rPr>
      <w:lang w:eastAsia="en-CA"/>
    </w:rPr>
  </w:style>
  <w:style w:type="paragraph" w:customStyle="1" w:styleId="559F0C589CA34B17B3229F181EA6FAC3">
    <w:name w:val="559F0C589CA34B17B3229F181EA6FAC3"/>
    <w:rsid w:val="00DA5B17"/>
    <w:rPr>
      <w:lang w:eastAsia="en-CA"/>
    </w:rPr>
  </w:style>
  <w:style w:type="paragraph" w:customStyle="1" w:styleId="B79D35ABF4B349FF8C86992E06795DF8">
    <w:name w:val="B79D35ABF4B349FF8C86992E06795DF8"/>
    <w:rsid w:val="00DA5B17"/>
    <w:rPr>
      <w:lang w:eastAsia="en-CA"/>
    </w:rPr>
  </w:style>
  <w:style w:type="paragraph" w:customStyle="1" w:styleId="24B40062AFF44093AA3E2960F493ACAF">
    <w:name w:val="24B40062AFF44093AA3E2960F493ACAF"/>
    <w:rsid w:val="00DA5B17"/>
    <w:rPr>
      <w:lang w:eastAsia="en-CA"/>
    </w:rPr>
  </w:style>
  <w:style w:type="paragraph" w:customStyle="1" w:styleId="9A32E330A28B46CEB281468E036DF622">
    <w:name w:val="9A32E330A28B46CEB281468E036DF622"/>
    <w:rsid w:val="00DA5B17"/>
    <w:rPr>
      <w:lang w:eastAsia="en-CA"/>
    </w:rPr>
  </w:style>
  <w:style w:type="paragraph" w:customStyle="1" w:styleId="7980BA6F43CB496989282CF633E30BED">
    <w:name w:val="7980BA6F43CB496989282CF633E30BED"/>
    <w:rsid w:val="00DA5B17"/>
    <w:rPr>
      <w:lang w:eastAsia="en-CA"/>
    </w:rPr>
  </w:style>
  <w:style w:type="paragraph" w:customStyle="1" w:styleId="BB72052A4A1842B780246B6E05F7B445">
    <w:name w:val="BB72052A4A1842B780246B6E05F7B445"/>
    <w:rsid w:val="00DA5B17"/>
    <w:rPr>
      <w:lang w:eastAsia="en-CA"/>
    </w:rPr>
  </w:style>
  <w:style w:type="paragraph" w:customStyle="1" w:styleId="4A5C17825D3644288FF96912865DFBB6">
    <w:name w:val="4A5C17825D3644288FF96912865DFBB6"/>
    <w:rsid w:val="00DA5B17"/>
    <w:rPr>
      <w:lang w:eastAsia="en-CA"/>
    </w:rPr>
  </w:style>
  <w:style w:type="paragraph" w:customStyle="1" w:styleId="36581F197DD54172A538B1B1A19261E6">
    <w:name w:val="36581F197DD54172A538B1B1A19261E6"/>
    <w:rsid w:val="00DA5B17"/>
    <w:rPr>
      <w:lang w:eastAsia="en-CA"/>
    </w:rPr>
  </w:style>
  <w:style w:type="paragraph" w:customStyle="1" w:styleId="4FA044993ADA4E0488A6A2D2EFE05D24">
    <w:name w:val="4FA044993ADA4E0488A6A2D2EFE05D24"/>
    <w:rsid w:val="00DA5B17"/>
    <w:rPr>
      <w:lang w:eastAsia="en-CA"/>
    </w:rPr>
  </w:style>
  <w:style w:type="paragraph" w:customStyle="1" w:styleId="64F569DC0228494FA2564102E6D2CCCE">
    <w:name w:val="64F569DC0228494FA2564102E6D2CCCE"/>
    <w:rsid w:val="00DA5B17"/>
    <w:rPr>
      <w:lang w:eastAsia="en-CA"/>
    </w:rPr>
  </w:style>
  <w:style w:type="paragraph" w:customStyle="1" w:styleId="FF760ABF7A0E43F1999FFFF7AE8348C3">
    <w:name w:val="FF760ABF7A0E43F1999FFFF7AE8348C3"/>
    <w:rsid w:val="00DA5B17"/>
    <w:rPr>
      <w:lang w:eastAsia="en-CA"/>
    </w:rPr>
  </w:style>
  <w:style w:type="paragraph" w:customStyle="1" w:styleId="0BEE6C814F1447EAAC17D1007DCDAC48">
    <w:name w:val="0BEE6C814F1447EAAC17D1007DCDAC48"/>
    <w:rsid w:val="00DA5B17"/>
    <w:rPr>
      <w:lang w:eastAsia="en-CA"/>
    </w:rPr>
  </w:style>
  <w:style w:type="paragraph" w:customStyle="1" w:styleId="560C702700234108BC31C820B11DD5A0">
    <w:name w:val="560C702700234108BC31C820B11DD5A0"/>
    <w:rsid w:val="00DA5B17"/>
    <w:rPr>
      <w:lang w:eastAsia="en-CA"/>
    </w:rPr>
  </w:style>
  <w:style w:type="paragraph" w:customStyle="1" w:styleId="EC7D54440BBB476C88C20443DD428B13">
    <w:name w:val="EC7D54440BBB476C88C20443DD428B13"/>
    <w:rsid w:val="00DA5B17"/>
    <w:rPr>
      <w:lang w:eastAsia="en-CA"/>
    </w:rPr>
  </w:style>
  <w:style w:type="paragraph" w:customStyle="1" w:styleId="376CA8C9244A470A982D977609A9F755">
    <w:name w:val="376CA8C9244A470A982D977609A9F755"/>
    <w:rsid w:val="00DA5B17"/>
    <w:rPr>
      <w:lang w:eastAsia="en-CA"/>
    </w:rPr>
  </w:style>
  <w:style w:type="paragraph" w:customStyle="1" w:styleId="80692BBC6FA041F7A8C14FD7C4B157F4">
    <w:name w:val="80692BBC6FA041F7A8C14FD7C4B157F4"/>
    <w:rsid w:val="00DA5B17"/>
    <w:rPr>
      <w:lang w:eastAsia="en-CA"/>
    </w:rPr>
  </w:style>
  <w:style w:type="paragraph" w:customStyle="1" w:styleId="8CED3C76CCBE44298F3CAC7BD33232C1">
    <w:name w:val="8CED3C76CCBE44298F3CAC7BD33232C1"/>
    <w:rsid w:val="00DA5B17"/>
    <w:rPr>
      <w:lang w:eastAsia="en-CA"/>
    </w:rPr>
  </w:style>
  <w:style w:type="paragraph" w:customStyle="1" w:styleId="BF3B2CF9EFA047A1BA835643A2297E27">
    <w:name w:val="BF3B2CF9EFA047A1BA835643A2297E27"/>
    <w:rsid w:val="00DA5B17"/>
    <w:rPr>
      <w:lang w:eastAsia="en-CA"/>
    </w:rPr>
  </w:style>
  <w:style w:type="paragraph" w:customStyle="1" w:styleId="6B6BBE6BDDC94B939A6E7DC438A0CFE9">
    <w:name w:val="6B6BBE6BDDC94B939A6E7DC438A0CFE9"/>
    <w:rsid w:val="00DA5B17"/>
    <w:rPr>
      <w:lang w:eastAsia="en-CA"/>
    </w:rPr>
  </w:style>
  <w:style w:type="paragraph" w:customStyle="1" w:styleId="5324DD6F7D2447479EBA686C7F3C6DEC">
    <w:name w:val="5324DD6F7D2447479EBA686C7F3C6DEC"/>
    <w:rsid w:val="00DA5B17"/>
    <w:rPr>
      <w:lang w:eastAsia="en-CA"/>
    </w:rPr>
  </w:style>
  <w:style w:type="paragraph" w:customStyle="1" w:styleId="E10F8058D58D429F88868ECBDC4286E6">
    <w:name w:val="E10F8058D58D429F88868ECBDC4286E6"/>
    <w:rsid w:val="00DA5B17"/>
    <w:rPr>
      <w:lang w:eastAsia="en-CA"/>
    </w:rPr>
  </w:style>
  <w:style w:type="paragraph" w:customStyle="1" w:styleId="4131E7F6D9D745D8906820D0D97CFA97">
    <w:name w:val="4131E7F6D9D745D8906820D0D97CFA97"/>
    <w:rsid w:val="00DA5B17"/>
    <w:rPr>
      <w:lang w:eastAsia="en-CA"/>
    </w:rPr>
  </w:style>
  <w:style w:type="paragraph" w:customStyle="1" w:styleId="7DD6C91020E2494D92810172E20A59B8">
    <w:name w:val="7DD6C91020E2494D92810172E20A59B8"/>
    <w:rsid w:val="00DA5B17"/>
    <w:rPr>
      <w:lang w:eastAsia="en-CA"/>
    </w:rPr>
  </w:style>
  <w:style w:type="paragraph" w:customStyle="1" w:styleId="BB9BE9E1BF9049F8BF69ABE5DEDF824C">
    <w:name w:val="BB9BE9E1BF9049F8BF69ABE5DEDF824C"/>
    <w:rsid w:val="00DA5B17"/>
    <w:rPr>
      <w:lang w:eastAsia="en-CA"/>
    </w:rPr>
  </w:style>
  <w:style w:type="paragraph" w:customStyle="1" w:styleId="CA7A7FBCC6C946C6AB588703CAE56B70">
    <w:name w:val="CA7A7FBCC6C946C6AB588703CAE56B70"/>
    <w:rsid w:val="00DA5B17"/>
    <w:rPr>
      <w:lang w:eastAsia="en-CA"/>
    </w:rPr>
  </w:style>
  <w:style w:type="paragraph" w:customStyle="1" w:styleId="D0B630982686436FA10F93897422FBEF">
    <w:name w:val="D0B630982686436FA10F93897422FBEF"/>
    <w:rsid w:val="00DA5B17"/>
    <w:rPr>
      <w:lang w:eastAsia="en-CA"/>
    </w:rPr>
  </w:style>
  <w:style w:type="paragraph" w:customStyle="1" w:styleId="A642DE6CA788475FB41626EF55E0D964">
    <w:name w:val="A642DE6CA788475FB41626EF55E0D964"/>
    <w:rsid w:val="00DA5B17"/>
    <w:rPr>
      <w:lang w:eastAsia="en-CA"/>
    </w:rPr>
  </w:style>
  <w:style w:type="paragraph" w:customStyle="1" w:styleId="462457530C6A4F13BC07EAD094A0124C">
    <w:name w:val="462457530C6A4F13BC07EAD094A0124C"/>
    <w:rsid w:val="00DA5B17"/>
    <w:rPr>
      <w:lang w:eastAsia="en-CA"/>
    </w:rPr>
  </w:style>
  <w:style w:type="paragraph" w:customStyle="1" w:styleId="D321E75C36BE40FC8A835A6BB71368CB">
    <w:name w:val="D321E75C36BE40FC8A835A6BB71368CB"/>
    <w:rsid w:val="00DA5B17"/>
    <w:rPr>
      <w:lang w:eastAsia="en-CA"/>
    </w:rPr>
  </w:style>
  <w:style w:type="paragraph" w:customStyle="1" w:styleId="CE025228A26B4E21B60D4B1426C3E439">
    <w:name w:val="CE025228A26B4E21B60D4B1426C3E439"/>
    <w:rsid w:val="00DA5B17"/>
    <w:rPr>
      <w:lang w:eastAsia="en-CA"/>
    </w:rPr>
  </w:style>
  <w:style w:type="paragraph" w:customStyle="1" w:styleId="875C4580D99C40C6B7BF072410E9D58A">
    <w:name w:val="875C4580D99C40C6B7BF072410E9D58A"/>
    <w:rsid w:val="00DA5B17"/>
    <w:rPr>
      <w:lang w:eastAsia="en-CA"/>
    </w:rPr>
  </w:style>
  <w:style w:type="paragraph" w:customStyle="1" w:styleId="9E2353A711A7472FBB0B947E2A2C25A5">
    <w:name w:val="9E2353A711A7472FBB0B947E2A2C25A5"/>
    <w:rsid w:val="00DA5B17"/>
    <w:rPr>
      <w:lang w:eastAsia="en-CA"/>
    </w:rPr>
  </w:style>
  <w:style w:type="paragraph" w:customStyle="1" w:styleId="D9A04004A89F4BCFAF87462A7E93434B">
    <w:name w:val="D9A04004A89F4BCFAF87462A7E93434B"/>
    <w:rsid w:val="00DA5B17"/>
    <w:rPr>
      <w:lang w:eastAsia="en-CA"/>
    </w:rPr>
  </w:style>
  <w:style w:type="paragraph" w:customStyle="1" w:styleId="1DF173590CE5499799749EEB8A3D78B6">
    <w:name w:val="1DF173590CE5499799749EEB8A3D78B6"/>
    <w:rsid w:val="00DA5B17"/>
    <w:rPr>
      <w:lang w:eastAsia="en-CA"/>
    </w:rPr>
  </w:style>
  <w:style w:type="paragraph" w:customStyle="1" w:styleId="9BF3FF19B9044F0B9DDCFBA229A6C0B2">
    <w:name w:val="9BF3FF19B9044F0B9DDCFBA229A6C0B2"/>
    <w:rsid w:val="00DA5B17"/>
    <w:rPr>
      <w:lang w:eastAsia="en-CA"/>
    </w:rPr>
  </w:style>
  <w:style w:type="paragraph" w:customStyle="1" w:styleId="E1865C3458FC43909FA62A28DB93D7C4">
    <w:name w:val="E1865C3458FC43909FA62A28DB93D7C4"/>
    <w:rsid w:val="00DA5B17"/>
    <w:rPr>
      <w:lang w:eastAsia="en-CA"/>
    </w:rPr>
  </w:style>
  <w:style w:type="paragraph" w:customStyle="1" w:styleId="AE083F14B4EA4C9DAE8F1C89E5E0AAE4">
    <w:name w:val="AE083F14B4EA4C9DAE8F1C89E5E0AAE4"/>
    <w:rsid w:val="00DA5B17"/>
    <w:rPr>
      <w:lang w:eastAsia="en-CA"/>
    </w:rPr>
  </w:style>
  <w:style w:type="paragraph" w:customStyle="1" w:styleId="D484C0995E634779A4ED95BCF414E1FD">
    <w:name w:val="D484C0995E634779A4ED95BCF414E1FD"/>
    <w:rsid w:val="00DA5B17"/>
    <w:rPr>
      <w:lang w:eastAsia="en-CA"/>
    </w:rPr>
  </w:style>
  <w:style w:type="paragraph" w:customStyle="1" w:styleId="9457445FCBDA49D2A2CFC558F8FA4C69">
    <w:name w:val="9457445FCBDA49D2A2CFC558F8FA4C69"/>
    <w:rsid w:val="00DA5B17"/>
    <w:rPr>
      <w:lang w:eastAsia="en-CA"/>
    </w:rPr>
  </w:style>
  <w:style w:type="paragraph" w:customStyle="1" w:styleId="2023E9F065DB46489399D100953412FC">
    <w:name w:val="2023E9F065DB46489399D100953412FC"/>
    <w:rsid w:val="00DA5B17"/>
    <w:rPr>
      <w:lang w:eastAsia="en-CA"/>
    </w:rPr>
  </w:style>
  <w:style w:type="paragraph" w:customStyle="1" w:styleId="F33F0C5A256A4D0BB7A07C843613257E">
    <w:name w:val="F33F0C5A256A4D0BB7A07C843613257E"/>
    <w:rsid w:val="00DA5B17"/>
    <w:rPr>
      <w:lang w:eastAsia="en-CA"/>
    </w:rPr>
  </w:style>
  <w:style w:type="paragraph" w:customStyle="1" w:styleId="E351A5D777C84ED0B90FF6DF976C0D19">
    <w:name w:val="E351A5D777C84ED0B90FF6DF976C0D19"/>
    <w:rsid w:val="00DA5B17"/>
    <w:rPr>
      <w:lang w:eastAsia="en-CA"/>
    </w:rPr>
  </w:style>
  <w:style w:type="paragraph" w:customStyle="1" w:styleId="051042A9E67E42C1B985ACB3386E0795">
    <w:name w:val="051042A9E67E42C1B985ACB3386E0795"/>
    <w:rsid w:val="00DA5B17"/>
    <w:rPr>
      <w:lang w:eastAsia="en-CA"/>
    </w:rPr>
  </w:style>
  <w:style w:type="paragraph" w:customStyle="1" w:styleId="2F247380977C46AD8A71373AE711EC11">
    <w:name w:val="2F247380977C46AD8A71373AE711EC11"/>
    <w:rsid w:val="00DA5B17"/>
    <w:rPr>
      <w:lang w:eastAsia="en-CA"/>
    </w:rPr>
  </w:style>
  <w:style w:type="paragraph" w:customStyle="1" w:styleId="131445849A824C81810A46D0E0157C1F">
    <w:name w:val="131445849A824C81810A46D0E0157C1F"/>
    <w:rsid w:val="00DA5B17"/>
    <w:rPr>
      <w:lang w:eastAsia="en-CA"/>
    </w:rPr>
  </w:style>
  <w:style w:type="paragraph" w:customStyle="1" w:styleId="0DA9739F8DCA4184B9CCC214065AF398">
    <w:name w:val="0DA9739F8DCA4184B9CCC214065AF398"/>
    <w:rsid w:val="00DA5B17"/>
    <w:rPr>
      <w:lang w:eastAsia="en-CA"/>
    </w:rPr>
  </w:style>
  <w:style w:type="paragraph" w:customStyle="1" w:styleId="8EDD5B5343074B31A954581DD470B8E9">
    <w:name w:val="8EDD5B5343074B31A954581DD470B8E9"/>
    <w:rsid w:val="00DA5B17"/>
    <w:rPr>
      <w:lang w:eastAsia="en-CA"/>
    </w:rPr>
  </w:style>
  <w:style w:type="paragraph" w:customStyle="1" w:styleId="E07D21C655CC4149BAB3BA4144A9C15F">
    <w:name w:val="E07D21C655CC4149BAB3BA4144A9C15F"/>
    <w:rsid w:val="00DA5B17"/>
    <w:rPr>
      <w:lang w:eastAsia="en-CA"/>
    </w:rPr>
  </w:style>
  <w:style w:type="paragraph" w:customStyle="1" w:styleId="057FF2C051504B67B3A31988F854D4C6">
    <w:name w:val="057FF2C051504B67B3A31988F854D4C6"/>
    <w:rsid w:val="00DA5B17"/>
    <w:rPr>
      <w:lang w:eastAsia="en-CA"/>
    </w:rPr>
  </w:style>
  <w:style w:type="paragraph" w:customStyle="1" w:styleId="F289CB93C6204899831BD846C6497539">
    <w:name w:val="F289CB93C6204899831BD846C6497539"/>
    <w:rsid w:val="00DA5B17"/>
    <w:rPr>
      <w:lang w:eastAsia="en-CA"/>
    </w:rPr>
  </w:style>
  <w:style w:type="paragraph" w:customStyle="1" w:styleId="22DC939D18B54C61A268912D75FA6AB4">
    <w:name w:val="22DC939D18B54C61A268912D75FA6AB4"/>
    <w:rsid w:val="00DA5B17"/>
    <w:rPr>
      <w:lang w:eastAsia="en-CA"/>
    </w:rPr>
  </w:style>
  <w:style w:type="paragraph" w:customStyle="1" w:styleId="DF5D61715F5F49E0B1FF3315689F536B">
    <w:name w:val="DF5D61715F5F49E0B1FF3315689F536B"/>
    <w:rsid w:val="00DA5B17"/>
    <w:rPr>
      <w:lang w:eastAsia="en-CA"/>
    </w:rPr>
  </w:style>
  <w:style w:type="paragraph" w:customStyle="1" w:styleId="94B12676EF62431DA9FAA0A651DF3D67">
    <w:name w:val="94B12676EF62431DA9FAA0A651DF3D67"/>
    <w:rsid w:val="00DA5B17"/>
    <w:rPr>
      <w:lang w:eastAsia="en-CA"/>
    </w:rPr>
  </w:style>
  <w:style w:type="paragraph" w:customStyle="1" w:styleId="91C383C7186F4B328963BD8E107AFA20">
    <w:name w:val="91C383C7186F4B328963BD8E107AFA20"/>
    <w:rsid w:val="00DA5B17"/>
    <w:rPr>
      <w:lang w:eastAsia="en-CA"/>
    </w:rPr>
  </w:style>
  <w:style w:type="paragraph" w:customStyle="1" w:styleId="24E44356261D40D69EA95D464B8ADB86">
    <w:name w:val="24E44356261D40D69EA95D464B8ADB86"/>
    <w:rsid w:val="00DA5B17"/>
    <w:rPr>
      <w:lang w:eastAsia="en-CA"/>
    </w:rPr>
  </w:style>
  <w:style w:type="paragraph" w:customStyle="1" w:styleId="AB6ECD9FA7C34B1A8396C703793F72CD">
    <w:name w:val="AB6ECD9FA7C34B1A8396C703793F72CD"/>
    <w:rsid w:val="00DA5B17"/>
    <w:rPr>
      <w:lang w:eastAsia="en-CA"/>
    </w:rPr>
  </w:style>
  <w:style w:type="paragraph" w:customStyle="1" w:styleId="05CD8303B4F743728D0505778320C399">
    <w:name w:val="05CD8303B4F743728D0505778320C399"/>
    <w:rsid w:val="00DA5B17"/>
    <w:rPr>
      <w:lang w:eastAsia="en-CA"/>
    </w:rPr>
  </w:style>
  <w:style w:type="paragraph" w:customStyle="1" w:styleId="0B13655109B6444B9436458D905854C1">
    <w:name w:val="0B13655109B6444B9436458D905854C1"/>
    <w:rsid w:val="00DA5B17"/>
    <w:rPr>
      <w:lang w:eastAsia="en-CA"/>
    </w:rPr>
  </w:style>
  <w:style w:type="paragraph" w:customStyle="1" w:styleId="56B1BD872D73486D908A19B184E2F681">
    <w:name w:val="56B1BD872D73486D908A19B184E2F681"/>
    <w:rsid w:val="00DA5B17"/>
    <w:rPr>
      <w:lang w:eastAsia="en-CA"/>
    </w:rPr>
  </w:style>
  <w:style w:type="paragraph" w:customStyle="1" w:styleId="B7301D6A87504E00B1027F4CA8928E3F">
    <w:name w:val="B7301D6A87504E00B1027F4CA8928E3F"/>
    <w:rsid w:val="00DA5B17"/>
    <w:rPr>
      <w:lang w:eastAsia="en-CA"/>
    </w:rPr>
  </w:style>
  <w:style w:type="paragraph" w:customStyle="1" w:styleId="499F99EBB0CE4E25B13CFEE80D00DB5A">
    <w:name w:val="499F99EBB0CE4E25B13CFEE80D00DB5A"/>
    <w:rsid w:val="00DA5B17"/>
    <w:rPr>
      <w:lang w:eastAsia="en-CA"/>
    </w:rPr>
  </w:style>
  <w:style w:type="paragraph" w:customStyle="1" w:styleId="5351B8F0A75F4276BC8CBC5EBE05CDD0">
    <w:name w:val="5351B8F0A75F4276BC8CBC5EBE05CDD0"/>
    <w:rsid w:val="00DA5B17"/>
    <w:rPr>
      <w:lang w:eastAsia="en-CA"/>
    </w:rPr>
  </w:style>
  <w:style w:type="paragraph" w:customStyle="1" w:styleId="1B676F4721B64865BF24546E0DF5C9BF">
    <w:name w:val="1B676F4721B64865BF24546E0DF5C9BF"/>
    <w:rsid w:val="00DA5B17"/>
    <w:rPr>
      <w:lang w:eastAsia="en-CA"/>
    </w:rPr>
  </w:style>
  <w:style w:type="paragraph" w:customStyle="1" w:styleId="F0FBB15059994D5FA1A52D2C1E8ACECE">
    <w:name w:val="F0FBB15059994D5FA1A52D2C1E8ACECE"/>
    <w:rsid w:val="00DA5B17"/>
    <w:rPr>
      <w:lang w:eastAsia="en-CA"/>
    </w:rPr>
  </w:style>
  <w:style w:type="paragraph" w:customStyle="1" w:styleId="B954E275A06F4806B5EBD17BAAEDA4BB">
    <w:name w:val="B954E275A06F4806B5EBD17BAAEDA4BB"/>
    <w:rsid w:val="00DA5B17"/>
    <w:rPr>
      <w:lang w:eastAsia="en-CA"/>
    </w:rPr>
  </w:style>
  <w:style w:type="paragraph" w:customStyle="1" w:styleId="1B654F845E434204B48D17C5406ABA48">
    <w:name w:val="1B654F845E434204B48D17C5406ABA48"/>
    <w:rsid w:val="00DA5B17"/>
    <w:rPr>
      <w:lang w:eastAsia="en-CA"/>
    </w:rPr>
  </w:style>
  <w:style w:type="paragraph" w:customStyle="1" w:styleId="FA1D9D1D7E2143C69D64D3492E97B61E">
    <w:name w:val="FA1D9D1D7E2143C69D64D3492E97B61E"/>
    <w:rsid w:val="00DA5B17"/>
    <w:rPr>
      <w:lang w:eastAsia="en-CA"/>
    </w:rPr>
  </w:style>
  <w:style w:type="paragraph" w:customStyle="1" w:styleId="5344986D017F4976A47E151D198AE8B7">
    <w:name w:val="5344986D017F4976A47E151D198AE8B7"/>
    <w:rsid w:val="00DA5B17"/>
    <w:rPr>
      <w:lang w:eastAsia="en-CA"/>
    </w:rPr>
  </w:style>
  <w:style w:type="paragraph" w:customStyle="1" w:styleId="F03A76E84BD4439483603A4A35CF87A9">
    <w:name w:val="F03A76E84BD4439483603A4A35CF87A9"/>
    <w:rsid w:val="00DA5B17"/>
    <w:rPr>
      <w:lang w:eastAsia="en-CA"/>
    </w:rPr>
  </w:style>
  <w:style w:type="paragraph" w:customStyle="1" w:styleId="4368596E441140879D91F6C194700D1B">
    <w:name w:val="4368596E441140879D91F6C194700D1B"/>
    <w:rsid w:val="00DA5B17"/>
    <w:rPr>
      <w:lang w:eastAsia="en-CA"/>
    </w:rPr>
  </w:style>
  <w:style w:type="paragraph" w:customStyle="1" w:styleId="DA8CE6B8942448D3A28ED9673D526EA6">
    <w:name w:val="DA8CE6B8942448D3A28ED9673D526EA6"/>
    <w:rsid w:val="00DA5B17"/>
    <w:rPr>
      <w:lang w:eastAsia="en-CA"/>
    </w:rPr>
  </w:style>
  <w:style w:type="paragraph" w:customStyle="1" w:styleId="DFF314E78ED344FF9CB1C2E535D348AB">
    <w:name w:val="DFF314E78ED344FF9CB1C2E535D348AB"/>
    <w:rsid w:val="00DA5B17"/>
    <w:rPr>
      <w:lang w:eastAsia="en-CA"/>
    </w:rPr>
  </w:style>
  <w:style w:type="paragraph" w:customStyle="1" w:styleId="0C334C58393B4E1B99B4420B2D2871C8">
    <w:name w:val="0C334C58393B4E1B99B4420B2D2871C8"/>
    <w:rsid w:val="00DA5B17"/>
    <w:rPr>
      <w:lang w:eastAsia="en-CA"/>
    </w:rPr>
  </w:style>
  <w:style w:type="paragraph" w:customStyle="1" w:styleId="BDF48DF6BB5A48DBB60A1ADA45D06A34">
    <w:name w:val="BDF48DF6BB5A48DBB60A1ADA45D06A34"/>
    <w:rsid w:val="00DA5B17"/>
    <w:rPr>
      <w:lang w:eastAsia="en-CA"/>
    </w:rPr>
  </w:style>
  <w:style w:type="paragraph" w:customStyle="1" w:styleId="ACD67FD4E35E465E9E6FF8D51753AF30">
    <w:name w:val="ACD67FD4E35E465E9E6FF8D51753AF30"/>
    <w:rsid w:val="00DA5B17"/>
    <w:rPr>
      <w:lang w:eastAsia="en-CA"/>
    </w:rPr>
  </w:style>
  <w:style w:type="paragraph" w:customStyle="1" w:styleId="15191C3BA10A4A66921E263441278EAD">
    <w:name w:val="15191C3BA10A4A66921E263441278EAD"/>
    <w:rsid w:val="00DA5B17"/>
    <w:rPr>
      <w:lang w:eastAsia="en-CA"/>
    </w:rPr>
  </w:style>
  <w:style w:type="paragraph" w:customStyle="1" w:styleId="36926FC43EAE4E0587E4F19B9EC22557">
    <w:name w:val="36926FC43EAE4E0587E4F19B9EC22557"/>
    <w:rsid w:val="00DA5B17"/>
    <w:rPr>
      <w:lang w:eastAsia="en-CA"/>
    </w:rPr>
  </w:style>
  <w:style w:type="paragraph" w:customStyle="1" w:styleId="0FEFC4665A30409EBA14D48C2E9AB594">
    <w:name w:val="0FEFC4665A30409EBA14D48C2E9AB594"/>
    <w:rsid w:val="00DA5B17"/>
    <w:rPr>
      <w:lang w:eastAsia="en-CA"/>
    </w:rPr>
  </w:style>
  <w:style w:type="paragraph" w:customStyle="1" w:styleId="70CF95FD14EF4B0CBB4DBD7A5D39BBEA">
    <w:name w:val="70CF95FD14EF4B0CBB4DBD7A5D39BBEA"/>
    <w:rsid w:val="00DA5B17"/>
    <w:rPr>
      <w:lang w:eastAsia="en-CA"/>
    </w:rPr>
  </w:style>
  <w:style w:type="paragraph" w:customStyle="1" w:styleId="072366F3962649C0A4FAE630E1BA70F3">
    <w:name w:val="072366F3962649C0A4FAE630E1BA70F3"/>
    <w:rsid w:val="00DA5B17"/>
    <w:rPr>
      <w:lang w:eastAsia="en-CA"/>
    </w:rPr>
  </w:style>
  <w:style w:type="paragraph" w:customStyle="1" w:styleId="8DF1736045DB4C0C9E9BDD61342A6529">
    <w:name w:val="8DF1736045DB4C0C9E9BDD61342A6529"/>
    <w:rsid w:val="00DA5B17"/>
    <w:rPr>
      <w:lang w:eastAsia="en-CA"/>
    </w:rPr>
  </w:style>
  <w:style w:type="paragraph" w:customStyle="1" w:styleId="EB78C0902B46406AAE8DE77FB90CFE55">
    <w:name w:val="EB78C0902B46406AAE8DE77FB90CFE55"/>
    <w:rsid w:val="00DA5B17"/>
    <w:rPr>
      <w:lang w:eastAsia="en-CA"/>
    </w:rPr>
  </w:style>
  <w:style w:type="paragraph" w:customStyle="1" w:styleId="A4B655B3F00C4C93A91A28986B441169">
    <w:name w:val="A4B655B3F00C4C93A91A28986B441169"/>
    <w:rsid w:val="00DA5B17"/>
    <w:rPr>
      <w:lang w:eastAsia="en-CA"/>
    </w:rPr>
  </w:style>
  <w:style w:type="paragraph" w:customStyle="1" w:styleId="A8CD30644C4B44A49596FEB42F99D8DA">
    <w:name w:val="A8CD30644C4B44A49596FEB42F99D8DA"/>
    <w:rsid w:val="00DA5B17"/>
    <w:rPr>
      <w:lang w:eastAsia="en-CA"/>
    </w:rPr>
  </w:style>
  <w:style w:type="paragraph" w:customStyle="1" w:styleId="3E3A90BA6B3E4206B63C45398C054C9F">
    <w:name w:val="3E3A90BA6B3E4206B63C45398C054C9F"/>
    <w:rsid w:val="00DA5B17"/>
    <w:rPr>
      <w:lang w:eastAsia="en-CA"/>
    </w:rPr>
  </w:style>
  <w:style w:type="paragraph" w:customStyle="1" w:styleId="588519D068D147A1AF39ECC8C61F28A7">
    <w:name w:val="588519D068D147A1AF39ECC8C61F28A7"/>
    <w:rsid w:val="00DA5B17"/>
    <w:rPr>
      <w:lang w:eastAsia="en-CA"/>
    </w:rPr>
  </w:style>
  <w:style w:type="paragraph" w:customStyle="1" w:styleId="9E831654DD1A4A2CB59A92A00CD545FE">
    <w:name w:val="9E831654DD1A4A2CB59A92A00CD545FE"/>
    <w:rsid w:val="00DA5B17"/>
    <w:rPr>
      <w:lang w:eastAsia="en-CA"/>
    </w:rPr>
  </w:style>
  <w:style w:type="paragraph" w:customStyle="1" w:styleId="1A53DD301BD3493CB2D61E7A4D2E2C7C">
    <w:name w:val="1A53DD301BD3493CB2D61E7A4D2E2C7C"/>
    <w:rsid w:val="00DA5B17"/>
    <w:rPr>
      <w:lang w:eastAsia="en-CA"/>
    </w:rPr>
  </w:style>
  <w:style w:type="paragraph" w:customStyle="1" w:styleId="75D8A1BD68994E2E868A1B4A46BCB01D">
    <w:name w:val="75D8A1BD68994E2E868A1B4A46BCB01D"/>
    <w:rsid w:val="00DA5B17"/>
    <w:rPr>
      <w:lang w:eastAsia="en-CA"/>
    </w:rPr>
  </w:style>
  <w:style w:type="paragraph" w:customStyle="1" w:styleId="20EB7E709D434E59BDC992CC929A8AFE">
    <w:name w:val="20EB7E709D434E59BDC992CC929A8AFE"/>
    <w:rsid w:val="00DA5B17"/>
    <w:rPr>
      <w:lang w:eastAsia="en-CA"/>
    </w:rPr>
  </w:style>
  <w:style w:type="paragraph" w:customStyle="1" w:styleId="DE69AFB5622E41B7979EF1064E15C136">
    <w:name w:val="DE69AFB5622E41B7979EF1064E15C136"/>
    <w:rsid w:val="00DA5B17"/>
    <w:rPr>
      <w:lang w:eastAsia="en-CA"/>
    </w:rPr>
  </w:style>
  <w:style w:type="paragraph" w:customStyle="1" w:styleId="660D273100704A80868BD1EC10AD10B9">
    <w:name w:val="660D273100704A80868BD1EC10AD10B9"/>
    <w:rsid w:val="00DA5B17"/>
    <w:rPr>
      <w:lang w:eastAsia="en-CA"/>
    </w:rPr>
  </w:style>
  <w:style w:type="paragraph" w:customStyle="1" w:styleId="3A09E4AB78B74F93B65F20B5EFD90F71">
    <w:name w:val="3A09E4AB78B74F93B65F20B5EFD90F71"/>
    <w:rsid w:val="00DA5B17"/>
    <w:rPr>
      <w:lang w:eastAsia="en-CA"/>
    </w:rPr>
  </w:style>
  <w:style w:type="paragraph" w:customStyle="1" w:styleId="5FB80617B60E447EA08C9500AC382198">
    <w:name w:val="5FB80617B60E447EA08C9500AC382198"/>
    <w:rsid w:val="00DA5B17"/>
    <w:rPr>
      <w:lang w:eastAsia="en-CA"/>
    </w:rPr>
  </w:style>
  <w:style w:type="paragraph" w:customStyle="1" w:styleId="423F00C13C934601B836586A9CF12DD1">
    <w:name w:val="423F00C13C934601B836586A9CF12DD1"/>
    <w:rsid w:val="00DA5B17"/>
    <w:rPr>
      <w:lang w:eastAsia="en-CA"/>
    </w:rPr>
  </w:style>
  <w:style w:type="paragraph" w:customStyle="1" w:styleId="8B06DF38E64446C1B7ADCA01C5F456C5">
    <w:name w:val="8B06DF38E64446C1B7ADCA01C5F456C5"/>
    <w:rsid w:val="00DA5B17"/>
    <w:rPr>
      <w:lang w:eastAsia="en-CA"/>
    </w:rPr>
  </w:style>
  <w:style w:type="paragraph" w:customStyle="1" w:styleId="C64BB4C6ECB54B7BAA6632337F7B7A9D">
    <w:name w:val="C64BB4C6ECB54B7BAA6632337F7B7A9D"/>
    <w:rsid w:val="00DA5B17"/>
    <w:rPr>
      <w:lang w:eastAsia="en-CA"/>
    </w:rPr>
  </w:style>
  <w:style w:type="paragraph" w:customStyle="1" w:styleId="88B13C1849F14A70A39361BCE965B3F4">
    <w:name w:val="88B13C1849F14A70A39361BCE965B3F4"/>
    <w:rsid w:val="00DA5B17"/>
    <w:rPr>
      <w:lang w:eastAsia="en-CA"/>
    </w:rPr>
  </w:style>
  <w:style w:type="paragraph" w:customStyle="1" w:styleId="107633009B0743C0963F8C64737F86BD">
    <w:name w:val="107633009B0743C0963F8C64737F86BD"/>
    <w:rsid w:val="00DA5B17"/>
    <w:rPr>
      <w:lang w:eastAsia="en-CA"/>
    </w:rPr>
  </w:style>
  <w:style w:type="paragraph" w:customStyle="1" w:styleId="9896384711FB4EF8856CC1B3A79ADC54">
    <w:name w:val="9896384711FB4EF8856CC1B3A79ADC54"/>
    <w:rsid w:val="00DA5B17"/>
    <w:rPr>
      <w:lang w:eastAsia="en-CA"/>
    </w:rPr>
  </w:style>
  <w:style w:type="paragraph" w:customStyle="1" w:styleId="7CC224819F9B4877AA1DE1BF1EC0B4FD">
    <w:name w:val="7CC224819F9B4877AA1DE1BF1EC0B4FD"/>
    <w:rsid w:val="00DA5B17"/>
    <w:rPr>
      <w:lang w:eastAsia="en-CA"/>
    </w:rPr>
  </w:style>
  <w:style w:type="paragraph" w:customStyle="1" w:styleId="093A38E7AEE74D29A09EC02BB9360ED5">
    <w:name w:val="093A38E7AEE74D29A09EC02BB9360ED5"/>
    <w:rsid w:val="00DA5B17"/>
    <w:rPr>
      <w:lang w:eastAsia="en-CA"/>
    </w:rPr>
  </w:style>
  <w:style w:type="paragraph" w:customStyle="1" w:styleId="39EFE5035CED485BAF38D04EB2722F41">
    <w:name w:val="39EFE5035CED485BAF38D04EB2722F41"/>
    <w:rsid w:val="00DA5B17"/>
    <w:rPr>
      <w:lang w:eastAsia="en-CA"/>
    </w:rPr>
  </w:style>
  <w:style w:type="paragraph" w:customStyle="1" w:styleId="B562DEC99402424FBE1FEEFEB1BA3A40">
    <w:name w:val="B562DEC99402424FBE1FEEFEB1BA3A40"/>
    <w:rsid w:val="00DA5B17"/>
    <w:rPr>
      <w:lang w:eastAsia="en-CA"/>
    </w:rPr>
  </w:style>
  <w:style w:type="paragraph" w:customStyle="1" w:styleId="69C117EDB7FC47C8B108773DB29B9B51">
    <w:name w:val="69C117EDB7FC47C8B108773DB29B9B51"/>
    <w:rsid w:val="00DA5B17"/>
    <w:rPr>
      <w:lang w:eastAsia="en-CA"/>
    </w:rPr>
  </w:style>
  <w:style w:type="paragraph" w:customStyle="1" w:styleId="157AC25193F143D69626783D05DD28BE">
    <w:name w:val="157AC25193F143D69626783D05DD28BE"/>
    <w:rsid w:val="00DA5B17"/>
    <w:rPr>
      <w:lang w:eastAsia="en-CA"/>
    </w:rPr>
  </w:style>
  <w:style w:type="paragraph" w:customStyle="1" w:styleId="04D0B2B9B4F04CE9B2EFC7C3B0CEA52E">
    <w:name w:val="04D0B2B9B4F04CE9B2EFC7C3B0CEA52E"/>
    <w:rsid w:val="00DA5B17"/>
    <w:rPr>
      <w:lang w:eastAsia="en-CA"/>
    </w:rPr>
  </w:style>
  <w:style w:type="paragraph" w:customStyle="1" w:styleId="EB48DC4589764DF085BE896679630A4C">
    <w:name w:val="EB48DC4589764DF085BE896679630A4C"/>
    <w:rsid w:val="00DA5B17"/>
    <w:rPr>
      <w:lang w:eastAsia="en-CA"/>
    </w:rPr>
  </w:style>
  <w:style w:type="paragraph" w:customStyle="1" w:styleId="5420C769C24F4C7CAE144964168E330B">
    <w:name w:val="5420C769C24F4C7CAE144964168E330B"/>
    <w:rsid w:val="00DA5B17"/>
    <w:rPr>
      <w:lang w:eastAsia="en-CA"/>
    </w:rPr>
  </w:style>
  <w:style w:type="paragraph" w:customStyle="1" w:styleId="8226BDC78F6C4674A0BBB6A610961805">
    <w:name w:val="8226BDC78F6C4674A0BBB6A610961805"/>
    <w:rsid w:val="00DA5B17"/>
    <w:rPr>
      <w:lang w:eastAsia="en-CA"/>
    </w:rPr>
  </w:style>
  <w:style w:type="paragraph" w:customStyle="1" w:styleId="C1587E72ABA84A6D83BF153475F571FE">
    <w:name w:val="C1587E72ABA84A6D83BF153475F571FE"/>
    <w:rsid w:val="00DA5B17"/>
    <w:rPr>
      <w:lang w:eastAsia="en-CA"/>
    </w:rPr>
  </w:style>
  <w:style w:type="paragraph" w:customStyle="1" w:styleId="257CAD882B0B4BD4968FECE731746D42">
    <w:name w:val="257CAD882B0B4BD4968FECE731746D42"/>
    <w:rsid w:val="00DA5B17"/>
    <w:rPr>
      <w:lang w:eastAsia="en-CA"/>
    </w:rPr>
  </w:style>
  <w:style w:type="paragraph" w:customStyle="1" w:styleId="802ACD1CEEAA47729289504064D0B640">
    <w:name w:val="802ACD1CEEAA47729289504064D0B640"/>
    <w:rsid w:val="00DA5B17"/>
    <w:rPr>
      <w:lang w:eastAsia="en-CA"/>
    </w:rPr>
  </w:style>
  <w:style w:type="paragraph" w:customStyle="1" w:styleId="B626115C9E5845249A92E199E28FB2EE">
    <w:name w:val="B626115C9E5845249A92E199E28FB2EE"/>
    <w:rsid w:val="00DA5B17"/>
    <w:rPr>
      <w:lang w:eastAsia="en-CA"/>
    </w:rPr>
  </w:style>
  <w:style w:type="paragraph" w:customStyle="1" w:styleId="CEBA954E9E18489DA8C45799EA5B557F">
    <w:name w:val="CEBA954E9E18489DA8C45799EA5B557F"/>
    <w:rsid w:val="00DA5B17"/>
    <w:rPr>
      <w:lang w:eastAsia="en-CA"/>
    </w:rPr>
  </w:style>
  <w:style w:type="paragraph" w:customStyle="1" w:styleId="721E411E759B4EAEAF58D94A91BAABD0">
    <w:name w:val="721E411E759B4EAEAF58D94A91BAABD0"/>
    <w:rsid w:val="00DA5B17"/>
    <w:rPr>
      <w:lang w:eastAsia="en-CA"/>
    </w:rPr>
  </w:style>
  <w:style w:type="paragraph" w:customStyle="1" w:styleId="8700545FF9E44DAFBD5878492F41CC48">
    <w:name w:val="8700545FF9E44DAFBD5878492F41CC48"/>
    <w:rsid w:val="00DA5B17"/>
    <w:rPr>
      <w:lang w:eastAsia="en-CA"/>
    </w:rPr>
  </w:style>
  <w:style w:type="paragraph" w:customStyle="1" w:styleId="BD211BBB7ECD466BB1B4464D8A7CA016">
    <w:name w:val="BD211BBB7ECD466BB1B4464D8A7CA016"/>
    <w:rsid w:val="00DA5B17"/>
    <w:rPr>
      <w:lang w:eastAsia="en-CA"/>
    </w:rPr>
  </w:style>
  <w:style w:type="paragraph" w:customStyle="1" w:styleId="3FBB200351FC47F4AB8D473D1A521CB8">
    <w:name w:val="3FBB200351FC47F4AB8D473D1A521CB8"/>
    <w:rsid w:val="00DA5B17"/>
    <w:rPr>
      <w:lang w:eastAsia="en-CA"/>
    </w:rPr>
  </w:style>
  <w:style w:type="paragraph" w:customStyle="1" w:styleId="66C6088637FB44588951FC38440F2640">
    <w:name w:val="66C6088637FB44588951FC38440F2640"/>
    <w:rsid w:val="00DA5B17"/>
    <w:rPr>
      <w:lang w:eastAsia="en-CA"/>
    </w:rPr>
  </w:style>
  <w:style w:type="paragraph" w:customStyle="1" w:styleId="E04790525B4B4720B99DB636FF588F08">
    <w:name w:val="E04790525B4B4720B99DB636FF588F08"/>
    <w:rsid w:val="00DA5B17"/>
    <w:rPr>
      <w:lang w:eastAsia="en-CA"/>
    </w:rPr>
  </w:style>
  <w:style w:type="paragraph" w:customStyle="1" w:styleId="7CBD2E816EB14AA6A9E80827935D2DFC">
    <w:name w:val="7CBD2E816EB14AA6A9E80827935D2DFC"/>
    <w:rsid w:val="00DA5B17"/>
    <w:rPr>
      <w:lang w:eastAsia="en-CA"/>
    </w:rPr>
  </w:style>
  <w:style w:type="paragraph" w:customStyle="1" w:styleId="97688196F9F7463EB5B220CD0C92763B">
    <w:name w:val="97688196F9F7463EB5B220CD0C92763B"/>
    <w:rsid w:val="00DA5B17"/>
    <w:rPr>
      <w:lang w:eastAsia="en-CA"/>
    </w:rPr>
  </w:style>
  <w:style w:type="paragraph" w:customStyle="1" w:styleId="C00E740999064697AA78198E0ABD0C6A">
    <w:name w:val="C00E740999064697AA78198E0ABD0C6A"/>
    <w:rsid w:val="00DA5B17"/>
    <w:rPr>
      <w:lang w:eastAsia="en-CA"/>
    </w:rPr>
  </w:style>
  <w:style w:type="paragraph" w:customStyle="1" w:styleId="B0DA8D095D4442F2A2A482E0F758F6E5">
    <w:name w:val="B0DA8D095D4442F2A2A482E0F758F6E5"/>
    <w:rsid w:val="00DA5B17"/>
    <w:rPr>
      <w:lang w:eastAsia="en-CA"/>
    </w:rPr>
  </w:style>
  <w:style w:type="paragraph" w:customStyle="1" w:styleId="B12062097FBE4EC9A0A0380480B00185">
    <w:name w:val="B12062097FBE4EC9A0A0380480B00185"/>
    <w:rsid w:val="00DA5B17"/>
    <w:rPr>
      <w:lang w:eastAsia="en-CA"/>
    </w:rPr>
  </w:style>
  <w:style w:type="paragraph" w:customStyle="1" w:styleId="0C4BCB43C1DD4F41BA777A56F1D40154">
    <w:name w:val="0C4BCB43C1DD4F41BA777A56F1D40154"/>
    <w:rsid w:val="00DA5B17"/>
    <w:rPr>
      <w:lang w:eastAsia="en-CA"/>
    </w:rPr>
  </w:style>
  <w:style w:type="paragraph" w:customStyle="1" w:styleId="2EE747D4D4884CA3A687E9195D11D09F">
    <w:name w:val="2EE747D4D4884CA3A687E9195D11D09F"/>
    <w:rsid w:val="00DA5B17"/>
    <w:rPr>
      <w:lang w:eastAsia="en-CA"/>
    </w:rPr>
  </w:style>
  <w:style w:type="paragraph" w:customStyle="1" w:styleId="1BDE6F79C951483A9DCB100B0291BE10">
    <w:name w:val="1BDE6F79C951483A9DCB100B0291BE10"/>
    <w:rsid w:val="00DA5B17"/>
    <w:rPr>
      <w:lang w:eastAsia="en-CA"/>
    </w:rPr>
  </w:style>
  <w:style w:type="paragraph" w:customStyle="1" w:styleId="51E9DEB3D6344D5FAEEAD5D0A99DA9BC">
    <w:name w:val="51E9DEB3D6344D5FAEEAD5D0A99DA9BC"/>
    <w:rsid w:val="00DA5B17"/>
    <w:rPr>
      <w:lang w:eastAsia="en-CA"/>
    </w:rPr>
  </w:style>
  <w:style w:type="paragraph" w:customStyle="1" w:styleId="D210ADDE94B147818E62F568494BA914">
    <w:name w:val="D210ADDE94B147818E62F568494BA914"/>
    <w:rsid w:val="00DA5B17"/>
    <w:rPr>
      <w:lang w:eastAsia="en-CA"/>
    </w:rPr>
  </w:style>
  <w:style w:type="paragraph" w:customStyle="1" w:styleId="8114E2C79A9447CAB94DFF6AC18D93BC">
    <w:name w:val="8114E2C79A9447CAB94DFF6AC18D93BC"/>
    <w:rsid w:val="00DA5B17"/>
    <w:rPr>
      <w:lang w:eastAsia="en-CA"/>
    </w:rPr>
  </w:style>
  <w:style w:type="paragraph" w:customStyle="1" w:styleId="C97CF538AE3D4A1DB8021BF2263F69FA">
    <w:name w:val="C97CF538AE3D4A1DB8021BF2263F69FA"/>
    <w:rsid w:val="00DA5B17"/>
    <w:rPr>
      <w:lang w:eastAsia="en-CA"/>
    </w:rPr>
  </w:style>
  <w:style w:type="paragraph" w:customStyle="1" w:styleId="06484DC038E34D41BDD7288CF730E782">
    <w:name w:val="06484DC038E34D41BDD7288CF730E782"/>
    <w:rsid w:val="00DA5B17"/>
    <w:rPr>
      <w:lang w:eastAsia="en-CA"/>
    </w:rPr>
  </w:style>
  <w:style w:type="paragraph" w:customStyle="1" w:styleId="9FCC3EA2889242D593E3CD87F7581C0E">
    <w:name w:val="9FCC3EA2889242D593E3CD87F7581C0E"/>
    <w:rsid w:val="00DA5B17"/>
    <w:rPr>
      <w:lang w:eastAsia="en-CA"/>
    </w:rPr>
  </w:style>
  <w:style w:type="paragraph" w:customStyle="1" w:styleId="8DBF34FA3819476898463E9E11D75907">
    <w:name w:val="8DBF34FA3819476898463E9E11D75907"/>
    <w:rsid w:val="00DA5B17"/>
    <w:rPr>
      <w:lang w:eastAsia="en-CA"/>
    </w:rPr>
  </w:style>
  <w:style w:type="paragraph" w:customStyle="1" w:styleId="843587D07E2E4FCB944E368FF1E01B66">
    <w:name w:val="843587D07E2E4FCB944E368FF1E01B66"/>
    <w:rsid w:val="00DA5B17"/>
    <w:rPr>
      <w:lang w:eastAsia="en-CA"/>
    </w:rPr>
  </w:style>
  <w:style w:type="paragraph" w:customStyle="1" w:styleId="7939BA21800A4F7192D48D5F0BEC7F55">
    <w:name w:val="7939BA21800A4F7192D48D5F0BEC7F55"/>
    <w:rsid w:val="00DA5B17"/>
    <w:rPr>
      <w:lang w:eastAsia="en-CA"/>
    </w:rPr>
  </w:style>
  <w:style w:type="paragraph" w:customStyle="1" w:styleId="18C5864E9C1C4A09A7F022D91D7525E5">
    <w:name w:val="18C5864E9C1C4A09A7F022D91D7525E5"/>
    <w:rsid w:val="00DA5B17"/>
    <w:rPr>
      <w:lang w:eastAsia="en-CA"/>
    </w:rPr>
  </w:style>
  <w:style w:type="paragraph" w:customStyle="1" w:styleId="286503F412D44807BBDA8DC99C0E1A2B">
    <w:name w:val="286503F412D44807BBDA8DC99C0E1A2B"/>
    <w:rsid w:val="00DA5B17"/>
    <w:rPr>
      <w:lang w:eastAsia="en-CA"/>
    </w:rPr>
  </w:style>
  <w:style w:type="paragraph" w:customStyle="1" w:styleId="33A5542872F24AC4B01C79DC2714BA8E">
    <w:name w:val="33A5542872F24AC4B01C79DC2714BA8E"/>
    <w:rsid w:val="00DA5B17"/>
    <w:rPr>
      <w:lang w:eastAsia="en-CA"/>
    </w:rPr>
  </w:style>
  <w:style w:type="paragraph" w:customStyle="1" w:styleId="D4BE204F1FDC48719CDA586FC74DA779">
    <w:name w:val="D4BE204F1FDC48719CDA586FC74DA779"/>
    <w:rsid w:val="00DA5B17"/>
    <w:rPr>
      <w:lang w:eastAsia="en-CA"/>
    </w:rPr>
  </w:style>
  <w:style w:type="paragraph" w:customStyle="1" w:styleId="AADF80139421471CBE9E4BAB09BC9A23">
    <w:name w:val="AADF80139421471CBE9E4BAB09BC9A23"/>
    <w:rsid w:val="00DA5B17"/>
    <w:rPr>
      <w:lang w:eastAsia="en-CA"/>
    </w:rPr>
  </w:style>
  <w:style w:type="paragraph" w:customStyle="1" w:styleId="07D248BCDF3D4B5E8511595A3F54AB7E">
    <w:name w:val="07D248BCDF3D4B5E8511595A3F54AB7E"/>
    <w:rsid w:val="00DA5B17"/>
    <w:rPr>
      <w:lang w:eastAsia="en-CA"/>
    </w:rPr>
  </w:style>
  <w:style w:type="paragraph" w:customStyle="1" w:styleId="C37E2E877FA44A1DA789AAD1725C21D9">
    <w:name w:val="C37E2E877FA44A1DA789AAD1725C21D9"/>
    <w:rsid w:val="00DA5B17"/>
    <w:rPr>
      <w:lang w:eastAsia="en-CA"/>
    </w:rPr>
  </w:style>
  <w:style w:type="paragraph" w:customStyle="1" w:styleId="CF56119218C74C7294294C9F61B62F0A">
    <w:name w:val="CF56119218C74C7294294C9F61B62F0A"/>
    <w:rsid w:val="00DA5B17"/>
    <w:rPr>
      <w:lang w:eastAsia="en-CA"/>
    </w:rPr>
  </w:style>
  <w:style w:type="paragraph" w:customStyle="1" w:styleId="FE2827F968E94728BCD30A2DB2F5505C">
    <w:name w:val="FE2827F968E94728BCD30A2DB2F5505C"/>
    <w:rsid w:val="00DA5B17"/>
    <w:rPr>
      <w:lang w:eastAsia="en-CA"/>
    </w:rPr>
  </w:style>
  <w:style w:type="paragraph" w:customStyle="1" w:styleId="A9808A95704749ACA2CF624C86A532ED">
    <w:name w:val="A9808A95704749ACA2CF624C86A532ED"/>
    <w:rsid w:val="00DA5B17"/>
    <w:rPr>
      <w:lang w:eastAsia="en-CA"/>
    </w:rPr>
  </w:style>
  <w:style w:type="paragraph" w:customStyle="1" w:styleId="79BDB89643DA4133B67A4E212F41E30E">
    <w:name w:val="79BDB89643DA4133B67A4E212F41E30E"/>
    <w:rsid w:val="00DA5B17"/>
    <w:rPr>
      <w:lang w:eastAsia="en-CA"/>
    </w:rPr>
  </w:style>
  <w:style w:type="paragraph" w:customStyle="1" w:styleId="492386A7131141E7A58538C657D936D1">
    <w:name w:val="492386A7131141E7A58538C657D936D1"/>
    <w:rsid w:val="00DA5B17"/>
    <w:rPr>
      <w:lang w:eastAsia="en-CA"/>
    </w:rPr>
  </w:style>
  <w:style w:type="paragraph" w:customStyle="1" w:styleId="6AA4B73E18964061A72E492A7B069CE2">
    <w:name w:val="6AA4B73E18964061A72E492A7B069CE2"/>
    <w:rsid w:val="00DA5B17"/>
    <w:rPr>
      <w:lang w:eastAsia="en-CA"/>
    </w:rPr>
  </w:style>
  <w:style w:type="paragraph" w:customStyle="1" w:styleId="97E89B17BE804EB183FAADEEA1CDA15D">
    <w:name w:val="97E89B17BE804EB183FAADEEA1CDA15D"/>
    <w:rsid w:val="00DA5B17"/>
    <w:rPr>
      <w:lang w:eastAsia="en-CA"/>
    </w:rPr>
  </w:style>
  <w:style w:type="paragraph" w:customStyle="1" w:styleId="07360817B38C4B4983790994498E96CB">
    <w:name w:val="07360817B38C4B4983790994498E96CB"/>
    <w:rsid w:val="00DA5B17"/>
    <w:rPr>
      <w:lang w:eastAsia="en-CA"/>
    </w:rPr>
  </w:style>
  <w:style w:type="paragraph" w:customStyle="1" w:styleId="7ED12E80CF5D4390B196647071149268">
    <w:name w:val="7ED12E80CF5D4390B196647071149268"/>
    <w:rsid w:val="00DA5B17"/>
    <w:rPr>
      <w:lang w:eastAsia="en-CA"/>
    </w:rPr>
  </w:style>
  <w:style w:type="paragraph" w:customStyle="1" w:styleId="576C14E2C68342FB98C446646B9A26A8">
    <w:name w:val="576C14E2C68342FB98C446646B9A26A8"/>
    <w:rsid w:val="00DA5B17"/>
    <w:rPr>
      <w:lang w:eastAsia="en-CA"/>
    </w:rPr>
  </w:style>
  <w:style w:type="paragraph" w:customStyle="1" w:styleId="8BC3E0783A334E95A4649C8E9E3D7E2C">
    <w:name w:val="8BC3E0783A334E95A4649C8E9E3D7E2C"/>
    <w:rsid w:val="00DA5B17"/>
    <w:rPr>
      <w:lang w:eastAsia="en-CA"/>
    </w:rPr>
  </w:style>
  <w:style w:type="paragraph" w:customStyle="1" w:styleId="7C92676D9DD5491FA5D58F123C84C111">
    <w:name w:val="7C92676D9DD5491FA5D58F123C84C111"/>
    <w:rsid w:val="00DA5B17"/>
    <w:rPr>
      <w:lang w:eastAsia="en-CA"/>
    </w:rPr>
  </w:style>
  <w:style w:type="paragraph" w:customStyle="1" w:styleId="2C1EF13123944F75AC5475FEA20E5418">
    <w:name w:val="2C1EF13123944F75AC5475FEA20E5418"/>
    <w:rsid w:val="00DA5B17"/>
    <w:rPr>
      <w:lang w:eastAsia="en-CA"/>
    </w:rPr>
  </w:style>
  <w:style w:type="paragraph" w:customStyle="1" w:styleId="E3D698B491414BCC87590A024E771287">
    <w:name w:val="E3D698B491414BCC87590A024E771287"/>
    <w:rsid w:val="00DA5B17"/>
    <w:rPr>
      <w:lang w:eastAsia="en-CA"/>
    </w:rPr>
  </w:style>
  <w:style w:type="paragraph" w:customStyle="1" w:styleId="04D806918213437C963EAEE08D38D06B">
    <w:name w:val="04D806918213437C963EAEE08D38D06B"/>
    <w:rsid w:val="00DA5B17"/>
    <w:rPr>
      <w:lang w:eastAsia="en-CA"/>
    </w:rPr>
  </w:style>
  <w:style w:type="paragraph" w:customStyle="1" w:styleId="3EEE2F7798CB4D14A7D72490D858E17D">
    <w:name w:val="3EEE2F7798CB4D14A7D72490D858E17D"/>
    <w:rsid w:val="00DA5B17"/>
    <w:rPr>
      <w:lang w:eastAsia="en-CA"/>
    </w:rPr>
  </w:style>
  <w:style w:type="paragraph" w:customStyle="1" w:styleId="8FC6091DBD3F4B469C195857E0122D8F">
    <w:name w:val="8FC6091DBD3F4B469C195857E0122D8F"/>
    <w:rsid w:val="00DA5B17"/>
    <w:rPr>
      <w:lang w:eastAsia="en-CA"/>
    </w:rPr>
  </w:style>
  <w:style w:type="paragraph" w:customStyle="1" w:styleId="9ABBEB4A98F342E9B4DA9E89031AEF5E">
    <w:name w:val="9ABBEB4A98F342E9B4DA9E89031AEF5E"/>
    <w:rsid w:val="00DA5B17"/>
    <w:rPr>
      <w:lang w:eastAsia="en-CA"/>
    </w:rPr>
  </w:style>
  <w:style w:type="paragraph" w:customStyle="1" w:styleId="FC2EBDA354D242E6B9133F87124DC469">
    <w:name w:val="FC2EBDA354D242E6B9133F87124DC469"/>
    <w:rsid w:val="00DA5B17"/>
    <w:rPr>
      <w:lang w:eastAsia="en-CA"/>
    </w:rPr>
  </w:style>
  <w:style w:type="paragraph" w:customStyle="1" w:styleId="F47C0D3FAE5142E0BE12AA5BB3DAB06D">
    <w:name w:val="F47C0D3FAE5142E0BE12AA5BB3DAB06D"/>
    <w:rsid w:val="00DA5B17"/>
    <w:rPr>
      <w:lang w:eastAsia="en-CA"/>
    </w:rPr>
  </w:style>
  <w:style w:type="paragraph" w:customStyle="1" w:styleId="2C8A813F99AC42BAA1D70D46BBC25CEB">
    <w:name w:val="2C8A813F99AC42BAA1D70D46BBC25CEB"/>
    <w:rsid w:val="00DA5B17"/>
    <w:rPr>
      <w:lang w:eastAsia="en-CA"/>
    </w:rPr>
  </w:style>
  <w:style w:type="paragraph" w:customStyle="1" w:styleId="57AA494965FF4BE8B52A8AB7FA1190A5">
    <w:name w:val="57AA494965FF4BE8B52A8AB7FA1190A5"/>
    <w:rsid w:val="00DA5B17"/>
    <w:rPr>
      <w:lang w:eastAsia="en-CA"/>
    </w:rPr>
  </w:style>
  <w:style w:type="paragraph" w:customStyle="1" w:styleId="026FD8549D5B42EBA8D1F0A2C89B77BA">
    <w:name w:val="026FD8549D5B42EBA8D1F0A2C89B77BA"/>
    <w:rsid w:val="00DA5B17"/>
    <w:rPr>
      <w:lang w:eastAsia="en-CA"/>
    </w:rPr>
  </w:style>
  <w:style w:type="paragraph" w:customStyle="1" w:styleId="DCB96C4EB1A849EE8AAA526B37918A35">
    <w:name w:val="DCB96C4EB1A849EE8AAA526B37918A35"/>
    <w:rsid w:val="00DA5B17"/>
    <w:rPr>
      <w:lang w:eastAsia="en-CA"/>
    </w:rPr>
  </w:style>
  <w:style w:type="paragraph" w:customStyle="1" w:styleId="9F582A377E2E45D1BC3CCC863831A6AB">
    <w:name w:val="9F582A377E2E45D1BC3CCC863831A6AB"/>
    <w:rsid w:val="00DA5B17"/>
    <w:rPr>
      <w:lang w:eastAsia="en-CA"/>
    </w:rPr>
  </w:style>
  <w:style w:type="paragraph" w:customStyle="1" w:styleId="514D4D0968FC4A48B39358F6F69D005B">
    <w:name w:val="514D4D0968FC4A48B39358F6F69D005B"/>
    <w:rsid w:val="00DA5B17"/>
    <w:rPr>
      <w:lang w:eastAsia="en-CA"/>
    </w:rPr>
  </w:style>
  <w:style w:type="paragraph" w:customStyle="1" w:styleId="DBC90711E4C4478FA2A7FD2CE7C1D0A7">
    <w:name w:val="DBC90711E4C4478FA2A7FD2CE7C1D0A7"/>
    <w:rsid w:val="00DA5B17"/>
    <w:rPr>
      <w:lang w:eastAsia="en-CA"/>
    </w:rPr>
  </w:style>
  <w:style w:type="paragraph" w:customStyle="1" w:styleId="B1DC55FAF51A4EEBA9EA0ED6FD04F2E9">
    <w:name w:val="B1DC55FAF51A4EEBA9EA0ED6FD04F2E9"/>
    <w:rsid w:val="00DA5B17"/>
    <w:rPr>
      <w:lang w:eastAsia="en-CA"/>
    </w:rPr>
  </w:style>
  <w:style w:type="paragraph" w:customStyle="1" w:styleId="A1D4E5D157BC4686852EBB3C68CDF269">
    <w:name w:val="A1D4E5D157BC4686852EBB3C68CDF269"/>
    <w:rsid w:val="00DA5B17"/>
    <w:rPr>
      <w:lang w:eastAsia="en-CA"/>
    </w:rPr>
  </w:style>
  <w:style w:type="paragraph" w:customStyle="1" w:styleId="FC42C928E6BE4A1FBCDB3FFEF2A0D125">
    <w:name w:val="FC42C928E6BE4A1FBCDB3FFEF2A0D125"/>
    <w:rsid w:val="00DA5B17"/>
    <w:rPr>
      <w:lang w:eastAsia="en-CA"/>
    </w:rPr>
  </w:style>
  <w:style w:type="paragraph" w:customStyle="1" w:styleId="19B21074F78A405DA148FE524D0AF7A1">
    <w:name w:val="19B21074F78A405DA148FE524D0AF7A1"/>
    <w:rsid w:val="00DA5B17"/>
    <w:rPr>
      <w:lang w:eastAsia="en-CA"/>
    </w:rPr>
  </w:style>
  <w:style w:type="paragraph" w:customStyle="1" w:styleId="521CF76B048B4180AA0B8D423EB552DB">
    <w:name w:val="521CF76B048B4180AA0B8D423EB552DB"/>
    <w:rsid w:val="00DA5B17"/>
    <w:rPr>
      <w:lang w:eastAsia="en-CA"/>
    </w:rPr>
  </w:style>
  <w:style w:type="paragraph" w:customStyle="1" w:styleId="19E650AA09624E0983DAA3E6CE72D3FF">
    <w:name w:val="19E650AA09624E0983DAA3E6CE72D3FF"/>
    <w:rsid w:val="00DA5B17"/>
    <w:rPr>
      <w:lang w:eastAsia="en-CA"/>
    </w:rPr>
  </w:style>
  <w:style w:type="paragraph" w:customStyle="1" w:styleId="70A92DC0936E4E6CBBFF8C19978DD5F7">
    <w:name w:val="70A92DC0936E4E6CBBFF8C19978DD5F7"/>
    <w:rsid w:val="00DA5B17"/>
    <w:rPr>
      <w:lang w:eastAsia="en-CA"/>
    </w:rPr>
  </w:style>
  <w:style w:type="paragraph" w:customStyle="1" w:styleId="79DFCF5354BC46B3A1E6F212795F6BE6">
    <w:name w:val="79DFCF5354BC46B3A1E6F212795F6BE6"/>
    <w:rsid w:val="00DA5B17"/>
    <w:rPr>
      <w:lang w:eastAsia="en-CA"/>
    </w:rPr>
  </w:style>
  <w:style w:type="paragraph" w:customStyle="1" w:styleId="F37359A139874B50A4F3AA52CA5576D5">
    <w:name w:val="F37359A139874B50A4F3AA52CA5576D5"/>
    <w:rsid w:val="00DA5B17"/>
    <w:rPr>
      <w:lang w:eastAsia="en-CA"/>
    </w:rPr>
  </w:style>
  <w:style w:type="paragraph" w:customStyle="1" w:styleId="D3F7D4E456414329A21C35F8E584942C">
    <w:name w:val="D3F7D4E456414329A21C35F8E584942C"/>
    <w:rsid w:val="00DA5B17"/>
    <w:rPr>
      <w:lang w:eastAsia="en-CA"/>
    </w:rPr>
  </w:style>
  <w:style w:type="paragraph" w:customStyle="1" w:styleId="5EB2D7ACEF2A4D6FBF7C21F8B0E95BBA">
    <w:name w:val="5EB2D7ACEF2A4D6FBF7C21F8B0E95BBA"/>
    <w:rsid w:val="00DA5B17"/>
    <w:rPr>
      <w:lang w:eastAsia="en-CA"/>
    </w:rPr>
  </w:style>
  <w:style w:type="paragraph" w:customStyle="1" w:styleId="80BD1408A1C9489BACC1ED612B6099D6">
    <w:name w:val="80BD1408A1C9489BACC1ED612B6099D6"/>
    <w:rsid w:val="00DA5B17"/>
    <w:rPr>
      <w:lang w:eastAsia="en-CA"/>
    </w:rPr>
  </w:style>
  <w:style w:type="paragraph" w:customStyle="1" w:styleId="7F3095B484CD49D8BD3C3BA272A3B14B">
    <w:name w:val="7F3095B484CD49D8BD3C3BA272A3B14B"/>
    <w:rsid w:val="00DA5B17"/>
    <w:rPr>
      <w:lang w:eastAsia="en-CA"/>
    </w:rPr>
  </w:style>
  <w:style w:type="paragraph" w:customStyle="1" w:styleId="DA982E9DD1A04ACABBDF740055582177">
    <w:name w:val="DA982E9DD1A04ACABBDF740055582177"/>
    <w:rsid w:val="00DA5B17"/>
    <w:rPr>
      <w:lang w:eastAsia="en-CA"/>
    </w:rPr>
  </w:style>
  <w:style w:type="paragraph" w:customStyle="1" w:styleId="4EB357BF65404E9780F320105675D445">
    <w:name w:val="4EB357BF65404E9780F320105675D445"/>
    <w:rsid w:val="00DA5B17"/>
    <w:rPr>
      <w:lang w:eastAsia="en-CA"/>
    </w:rPr>
  </w:style>
  <w:style w:type="paragraph" w:customStyle="1" w:styleId="28BA9250BEA342559B2E6BFDFE446890">
    <w:name w:val="28BA9250BEA342559B2E6BFDFE446890"/>
    <w:rsid w:val="00DA5B17"/>
    <w:rPr>
      <w:lang w:eastAsia="en-CA"/>
    </w:rPr>
  </w:style>
  <w:style w:type="paragraph" w:customStyle="1" w:styleId="F7169002F8BF472487AC98BCDD846977">
    <w:name w:val="F7169002F8BF472487AC98BCDD846977"/>
    <w:rsid w:val="00DA5B17"/>
    <w:rPr>
      <w:lang w:eastAsia="en-CA"/>
    </w:rPr>
  </w:style>
  <w:style w:type="paragraph" w:customStyle="1" w:styleId="B8560349774143098877B566CC449201">
    <w:name w:val="B8560349774143098877B566CC449201"/>
    <w:rsid w:val="00DA5B17"/>
    <w:rPr>
      <w:lang w:eastAsia="en-CA"/>
    </w:rPr>
  </w:style>
  <w:style w:type="paragraph" w:customStyle="1" w:styleId="1FE07E1078D94B27B908A7C1FC62A5D4">
    <w:name w:val="1FE07E1078D94B27B908A7C1FC62A5D4"/>
    <w:rsid w:val="00DA5B17"/>
    <w:rPr>
      <w:lang w:eastAsia="en-CA"/>
    </w:rPr>
  </w:style>
  <w:style w:type="paragraph" w:customStyle="1" w:styleId="7916A62CC24C46089677EF0B80D35A01">
    <w:name w:val="7916A62CC24C46089677EF0B80D35A01"/>
    <w:rsid w:val="00DA5B17"/>
    <w:rPr>
      <w:lang w:eastAsia="en-CA"/>
    </w:rPr>
  </w:style>
  <w:style w:type="paragraph" w:customStyle="1" w:styleId="A23749AFE4DC4F2A964441B561A058B9">
    <w:name w:val="A23749AFE4DC4F2A964441B561A058B9"/>
    <w:rsid w:val="00DA5B17"/>
    <w:rPr>
      <w:lang w:eastAsia="en-CA"/>
    </w:rPr>
  </w:style>
  <w:style w:type="paragraph" w:customStyle="1" w:styleId="D3D4F749577E4044B9DB2B0A2AA43D6E">
    <w:name w:val="D3D4F749577E4044B9DB2B0A2AA43D6E"/>
    <w:rsid w:val="00DA5B17"/>
    <w:rPr>
      <w:lang w:eastAsia="en-CA"/>
    </w:rPr>
  </w:style>
  <w:style w:type="paragraph" w:customStyle="1" w:styleId="71F5670696AE409EAC71FF1B38624115">
    <w:name w:val="71F5670696AE409EAC71FF1B38624115"/>
    <w:rsid w:val="00DA5B17"/>
    <w:rPr>
      <w:lang w:eastAsia="en-CA"/>
    </w:rPr>
  </w:style>
  <w:style w:type="paragraph" w:customStyle="1" w:styleId="EC130383556F4EBA879F4D1F2B5F5ABD">
    <w:name w:val="EC130383556F4EBA879F4D1F2B5F5ABD"/>
    <w:rsid w:val="00DA5B17"/>
    <w:rPr>
      <w:lang w:eastAsia="en-CA"/>
    </w:rPr>
  </w:style>
  <w:style w:type="paragraph" w:customStyle="1" w:styleId="A9701831C2A1437497C63B5FCB8AA7D3">
    <w:name w:val="A9701831C2A1437497C63B5FCB8AA7D3"/>
    <w:rsid w:val="00DA5B17"/>
    <w:rPr>
      <w:lang w:eastAsia="en-CA"/>
    </w:rPr>
  </w:style>
  <w:style w:type="paragraph" w:customStyle="1" w:styleId="EDBEFF06E3654764A46A738A100EB4D6">
    <w:name w:val="EDBEFF06E3654764A46A738A100EB4D6"/>
    <w:rsid w:val="00DA5B17"/>
    <w:rPr>
      <w:lang w:eastAsia="en-CA"/>
    </w:rPr>
  </w:style>
  <w:style w:type="paragraph" w:customStyle="1" w:styleId="C4EE5B254BEE4EBCB00C3D8945FA5756">
    <w:name w:val="C4EE5B254BEE4EBCB00C3D8945FA5756"/>
    <w:rsid w:val="00DA5B17"/>
    <w:rPr>
      <w:lang w:eastAsia="en-CA"/>
    </w:rPr>
  </w:style>
  <w:style w:type="paragraph" w:customStyle="1" w:styleId="8DEC3F1C9FBC44C1995A01CB0321C16D">
    <w:name w:val="8DEC3F1C9FBC44C1995A01CB0321C16D"/>
    <w:rsid w:val="00DA5B17"/>
    <w:rPr>
      <w:lang w:eastAsia="en-CA"/>
    </w:rPr>
  </w:style>
  <w:style w:type="paragraph" w:customStyle="1" w:styleId="00309F69160D4DE9B60B18235D17110A">
    <w:name w:val="00309F69160D4DE9B60B18235D17110A"/>
    <w:rsid w:val="00DA5B17"/>
    <w:rPr>
      <w:lang w:eastAsia="en-CA"/>
    </w:rPr>
  </w:style>
  <w:style w:type="paragraph" w:customStyle="1" w:styleId="0F32F3B293734BCF8DCB1E45448EE8C2">
    <w:name w:val="0F32F3B293734BCF8DCB1E45448EE8C2"/>
    <w:rsid w:val="00DA5B17"/>
    <w:rPr>
      <w:lang w:eastAsia="en-CA"/>
    </w:rPr>
  </w:style>
  <w:style w:type="paragraph" w:customStyle="1" w:styleId="DBC2810137CC4630BA0F245A1F998327">
    <w:name w:val="DBC2810137CC4630BA0F245A1F998327"/>
    <w:rsid w:val="00DA5B17"/>
    <w:rPr>
      <w:lang w:eastAsia="en-CA"/>
    </w:rPr>
  </w:style>
  <w:style w:type="paragraph" w:customStyle="1" w:styleId="C6A21101000D48A284CEB9219D59C4C3">
    <w:name w:val="C6A21101000D48A284CEB9219D59C4C3"/>
    <w:rsid w:val="00DA5B17"/>
    <w:rPr>
      <w:lang w:eastAsia="en-CA"/>
    </w:rPr>
  </w:style>
  <w:style w:type="paragraph" w:customStyle="1" w:styleId="E49EFD4D2D1541D39200B4FB90319301">
    <w:name w:val="E49EFD4D2D1541D39200B4FB90319301"/>
    <w:rsid w:val="00DA5B17"/>
    <w:rPr>
      <w:lang w:eastAsia="en-CA"/>
    </w:rPr>
  </w:style>
  <w:style w:type="paragraph" w:customStyle="1" w:styleId="3F98242EECB44B7481DE4E4EFED55538">
    <w:name w:val="3F98242EECB44B7481DE4E4EFED55538"/>
    <w:rsid w:val="00DA5B17"/>
    <w:rPr>
      <w:lang w:eastAsia="en-CA"/>
    </w:rPr>
  </w:style>
  <w:style w:type="paragraph" w:customStyle="1" w:styleId="8A9B890270644124AF78D84380A900C4">
    <w:name w:val="8A9B890270644124AF78D84380A900C4"/>
    <w:rsid w:val="00DA5B17"/>
    <w:rPr>
      <w:lang w:eastAsia="en-CA"/>
    </w:rPr>
  </w:style>
  <w:style w:type="paragraph" w:customStyle="1" w:styleId="0399F27914CF423297BED1ADFDCBCD0F">
    <w:name w:val="0399F27914CF423297BED1ADFDCBCD0F"/>
    <w:rsid w:val="00DA5B17"/>
    <w:rPr>
      <w:lang w:eastAsia="en-CA"/>
    </w:rPr>
  </w:style>
  <w:style w:type="paragraph" w:customStyle="1" w:styleId="D21A9BA033004E28AB0E6F6BC0C7ABC1">
    <w:name w:val="D21A9BA033004E28AB0E6F6BC0C7ABC1"/>
    <w:rsid w:val="00DA5B17"/>
    <w:rPr>
      <w:lang w:eastAsia="en-CA"/>
    </w:rPr>
  </w:style>
  <w:style w:type="paragraph" w:customStyle="1" w:styleId="67155CB2B20F46E4B1A72EDFDB809814">
    <w:name w:val="67155CB2B20F46E4B1A72EDFDB809814"/>
    <w:rsid w:val="00DA5B17"/>
    <w:rPr>
      <w:lang w:eastAsia="en-CA"/>
    </w:rPr>
  </w:style>
  <w:style w:type="paragraph" w:customStyle="1" w:styleId="4C0282852B43488880D5B7D9AA63E605">
    <w:name w:val="4C0282852B43488880D5B7D9AA63E605"/>
    <w:rsid w:val="00DA5B17"/>
    <w:rPr>
      <w:lang w:eastAsia="en-CA"/>
    </w:rPr>
  </w:style>
  <w:style w:type="paragraph" w:customStyle="1" w:styleId="180F2CDEF81A478F8AE62F0BF4E667C6">
    <w:name w:val="180F2CDEF81A478F8AE62F0BF4E667C6"/>
    <w:rsid w:val="00DA5B17"/>
    <w:rPr>
      <w:lang w:eastAsia="en-CA"/>
    </w:rPr>
  </w:style>
  <w:style w:type="paragraph" w:customStyle="1" w:styleId="8C801928FD4E4944B652F56B14CB6D42">
    <w:name w:val="8C801928FD4E4944B652F56B14CB6D42"/>
    <w:rsid w:val="00DA5B17"/>
    <w:rPr>
      <w:lang w:eastAsia="en-CA"/>
    </w:rPr>
  </w:style>
  <w:style w:type="paragraph" w:customStyle="1" w:styleId="65D280F63DFB48F59EDC9F49C89B6C43">
    <w:name w:val="65D280F63DFB48F59EDC9F49C89B6C43"/>
    <w:rsid w:val="00DA5B17"/>
    <w:rPr>
      <w:lang w:eastAsia="en-CA"/>
    </w:rPr>
  </w:style>
  <w:style w:type="paragraph" w:customStyle="1" w:styleId="A1AFFD148FA3471584CF07C72D2DAA27">
    <w:name w:val="A1AFFD148FA3471584CF07C72D2DAA27"/>
    <w:rsid w:val="00DA5B17"/>
    <w:rPr>
      <w:lang w:eastAsia="en-CA"/>
    </w:rPr>
  </w:style>
  <w:style w:type="paragraph" w:customStyle="1" w:styleId="2030CF72F44B4C7594F7AB31A1FFC0D1">
    <w:name w:val="2030CF72F44B4C7594F7AB31A1FFC0D1"/>
    <w:rsid w:val="00DA5B17"/>
    <w:rPr>
      <w:lang w:eastAsia="en-CA"/>
    </w:rPr>
  </w:style>
  <w:style w:type="paragraph" w:customStyle="1" w:styleId="FA6CCF48817946E79D8F1ACD13A6C8AF">
    <w:name w:val="FA6CCF48817946E79D8F1ACD13A6C8AF"/>
    <w:rsid w:val="00DA5B17"/>
    <w:rPr>
      <w:lang w:eastAsia="en-CA"/>
    </w:rPr>
  </w:style>
  <w:style w:type="paragraph" w:customStyle="1" w:styleId="BB0B42C3329549D1B008B6E47E560A69">
    <w:name w:val="BB0B42C3329549D1B008B6E47E560A69"/>
    <w:rsid w:val="00DA5B17"/>
    <w:rPr>
      <w:lang w:eastAsia="en-CA"/>
    </w:rPr>
  </w:style>
  <w:style w:type="paragraph" w:customStyle="1" w:styleId="3DE41C797D7B486ABB1D137E89C4DD6D">
    <w:name w:val="3DE41C797D7B486ABB1D137E89C4DD6D"/>
    <w:rsid w:val="00DA5B17"/>
    <w:rPr>
      <w:lang w:eastAsia="en-CA"/>
    </w:rPr>
  </w:style>
  <w:style w:type="paragraph" w:customStyle="1" w:styleId="F13F337FAD2C44E1AA5E0D2934128236">
    <w:name w:val="F13F337FAD2C44E1AA5E0D2934128236"/>
    <w:rsid w:val="00DA5B17"/>
    <w:rPr>
      <w:lang w:eastAsia="en-CA"/>
    </w:rPr>
  </w:style>
  <w:style w:type="paragraph" w:customStyle="1" w:styleId="FE6E02631A00411BBDD80C489DE0DFD6">
    <w:name w:val="FE6E02631A00411BBDD80C489DE0DFD6"/>
    <w:rsid w:val="00DA5B17"/>
    <w:rPr>
      <w:lang w:eastAsia="en-CA"/>
    </w:rPr>
  </w:style>
  <w:style w:type="paragraph" w:customStyle="1" w:styleId="3F2753A290044ED5B20B4566F1E40BF2">
    <w:name w:val="3F2753A290044ED5B20B4566F1E40BF2"/>
    <w:rsid w:val="00DA5B17"/>
    <w:rPr>
      <w:lang w:eastAsia="en-CA"/>
    </w:rPr>
  </w:style>
  <w:style w:type="paragraph" w:customStyle="1" w:styleId="42AD22F46DB74CBA8F1DC4443E388382">
    <w:name w:val="42AD22F46DB74CBA8F1DC4443E388382"/>
    <w:rsid w:val="00DA5B17"/>
    <w:rPr>
      <w:lang w:eastAsia="en-CA"/>
    </w:rPr>
  </w:style>
  <w:style w:type="paragraph" w:customStyle="1" w:styleId="C898C695F35D4051B5237DA149B1FCD1">
    <w:name w:val="C898C695F35D4051B5237DA149B1FCD1"/>
    <w:rsid w:val="00DA5B17"/>
    <w:rPr>
      <w:lang w:eastAsia="en-CA"/>
    </w:rPr>
  </w:style>
  <w:style w:type="paragraph" w:customStyle="1" w:styleId="0CEC2E80075D4336A952F8B1061E0FE8">
    <w:name w:val="0CEC2E80075D4336A952F8B1061E0FE8"/>
    <w:rsid w:val="00DA5B17"/>
    <w:rPr>
      <w:lang w:eastAsia="en-CA"/>
    </w:rPr>
  </w:style>
  <w:style w:type="paragraph" w:customStyle="1" w:styleId="085A7EF41C1142D28146C08252675457">
    <w:name w:val="085A7EF41C1142D28146C08252675457"/>
    <w:rsid w:val="00DA5B17"/>
    <w:rPr>
      <w:lang w:eastAsia="en-CA"/>
    </w:rPr>
  </w:style>
  <w:style w:type="paragraph" w:customStyle="1" w:styleId="13C04246B1E649A8A20E1C7F5FFF1025">
    <w:name w:val="13C04246B1E649A8A20E1C7F5FFF1025"/>
    <w:rsid w:val="00DA5B17"/>
    <w:rPr>
      <w:lang w:eastAsia="en-CA"/>
    </w:rPr>
  </w:style>
  <w:style w:type="paragraph" w:customStyle="1" w:styleId="5FAB3722CC3C491EB82E2A7E174834D5">
    <w:name w:val="5FAB3722CC3C491EB82E2A7E174834D5"/>
    <w:rsid w:val="00DA5B17"/>
    <w:rPr>
      <w:lang w:eastAsia="en-CA"/>
    </w:rPr>
  </w:style>
  <w:style w:type="paragraph" w:customStyle="1" w:styleId="3C17E2EE3F894A739E3198CFAFCD6923">
    <w:name w:val="3C17E2EE3F894A739E3198CFAFCD6923"/>
    <w:rsid w:val="00DA5B17"/>
    <w:rPr>
      <w:lang w:eastAsia="en-CA"/>
    </w:rPr>
  </w:style>
  <w:style w:type="paragraph" w:customStyle="1" w:styleId="8FB78D686AD44DDB9649899C5DCB692E">
    <w:name w:val="8FB78D686AD44DDB9649899C5DCB692E"/>
    <w:rsid w:val="00DA5B17"/>
    <w:rPr>
      <w:lang w:eastAsia="en-CA"/>
    </w:rPr>
  </w:style>
  <w:style w:type="paragraph" w:customStyle="1" w:styleId="4450FBCDD9DA447B8DEFDA525D88CF7F">
    <w:name w:val="4450FBCDD9DA447B8DEFDA525D88CF7F"/>
    <w:rsid w:val="00DA5B17"/>
    <w:rPr>
      <w:lang w:eastAsia="en-CA"/>
    </w:rPr>
  </w:style>
  <w:style w:type="paragraph" w:customStyle="1" w:styleId="59B0D87D0D4F40A7AAE28721EFCA2391">
    <w:name w:val="59B0D87D0D4F40A7AAE28721EFCA2391"/>
    <w:rsid w:val="00DA5B17"/>
    <w:rPr>
      <w:lang w:eastAsia="en-CA"/>
    </w:rPr>
  </w:style>
  <w:style w:type="paragraph" w:customStyle="1" w:styleId="DE685DAA5B31482ABCD30629122F39F3">
    <w:name w:val="DE685DAA5B31482ABCD30629122F39F3"/>
    <w:rsid w:val="00DA5B17"/>
    <w:rPr>
      <w:lang w:eastAsia="en-CA"/>
    </w:rPr>
  </w:style>
  <w:style w:type="paragraph" w:customStyle="1" w:styleId="7BFB0E60706440DB869664A7CC68FC36">
    <w:name w:val="7BFB0E60706440DB869664A7CC68FC36"/>
    <w:rsid w:val="00DA5B17"/>
    <w:rPr>
      <w:lang w:eastAsia="en-CA"/>
    </w:rPr>
  </w:style>
  <w:style w:type="paragraph" w:customStyle="1" w:styleId="3D020C9788C24ED2AB3FEAA7D26063C4">
    <w:name w:val="3D020C9788C24ED2AB3FEAA7D26063C4"/>
    <w:rsid w:val="00DA5B17"/>
    <w:rPr>
      <w:lang w:eastAsia="en-CA"/>
    </w:rPr>
  </w:style>
  <w:style w:type="paragraph" w:customStyle="1" w:styleId="0B7CA561D593459CBA72844A4CEBC672">
    <w:name w:val="0B7CA561D593459CBA72844A4CEBC672"/>
    <w:rsid w:val="00DA5B17"/>
    <w:rPr>
      <w:lang w:eastAsia="en-CA"/>
    </w:rPr>
  </w:style>
  <w:style w:type="paragraph" w:customStyle="1" w:styleId="885BB5FBE63A44A096FFF407771C73D2">
    <w:name w:val="885BB5FBE63A44A096FFF407771C73D2"/>
    <w:rsid w:val="00DA5B17"/>
    <w:rPr>
      <w:lang w:eastAsia="en-CA"/>
    </w:rPr>
  </w:style>
  <w:style w:type="paragraph" w:customStyle="1" w:styleId="51414E87A4DD4406868B4EAB5A50C52A">
    <w:name w:val="51414E87A4DD4406868B4EAB5A50C52A"/>
    <w:rsid w:val="00DA5B17"/>
    <w:rPr>
      <w:lang w:eastAsia="en-CA"/>
    </w:rPr>
  </w:style>
  <w:style w:type="paragraph" w:customStyle="1" w:styleId="8FB8CB61CF0244D998E8AEDCF6872D95">
    <w:name w:val="8FB8CB61CF0244D998E8AEDCF6872D95"/>
    <w:rsid w:val="00DA5B17"/>
    <w:rPr>
      <w:lang w:eastAsia="en-CA"/>
    </w:rPr>
  </w:style>
  <w:style w:type="paragraph" w:customStyle="1" w:styleId="87B8B1E6C832471D9E9C205A56AB133B">
    <w:name w:val="87B8B1E6C832471D9E9C205A56AB133B"/>
    <w:rsid w:val="00DA5B17"/>
    <w:rPr>
      <w:lang w:eastAsia="en-CA"/>
    </w:rPr>
  </w:style>
  <w:style w:type="paragraph" w:customStyle="1" w:styleId="D841DA60C57244699AEDCEB0B4A5E015">
    <w:name w:val="D841DA60C57244699AEDCEB0B4A5E015"/>
    <w:rsid w:val="00DA5B17"/>
    <w:rPr>
      <w:lang w:eastAsia="en-CA"/>
    </w:rPr>
  </w:style>
  <w:style w:type="paragraph" w:customStyle="1" w:styleId="EF2AE042159F43AC802A9ADB55B98E58">
    <w:name w:val="EF2AE042159F43AC802A9ADB55B98E58"/>
    <w:rsid w:val="00DA5B17"/>
    <w:rPr>
      <w:lang w:eastAsia="en-CA"/>
    </w:rPr>
  </w:style>
  <w:style w:type="paragraph" w:customStyle="1" w:styleId="FAC9A59C007F4EE18B9E8A5D7032A6DE">
    <w:name w:val="FAC9A59C007F4EE18B9E8A5D7032A6DE"/>
    <w:rsid w:val="00DA5B17"/>
    <w:rPr>
      <w:lang w:eastAsia="en-CA"/>
    </w:rPr>
  </w:style>
  <w:style w:type="paragraph" w:customStyle="1" w:styleId="3D612D7A8340461D842C463473013F1E">
    <w:name w:val="3D612D7A8340461D842C463473013F1E"/>
    <w:rsid w:val="00DA5B17"/>
    <w:rPr>
      <w:lang w:eastAsia="en-CA"/>
    </w:rPr>
  </w:style>
  <w:style w:type="paragraph" w:customStyle="1" w:styleId="3F65F11CF9B44109B36F07BB47FD410B">
    <w:name w:val="3F65F11CF9B44109B36F07BB47FD410B"/>
    <w:rsid w:val="00DA5B17"/>
    <w:rPr>
      <w:lang w:eastAsia="en-CA"/>
    </w:rPr>
  </w:style>
  <w:style w:type="paragraph" w:customStyle="1" w:styleId="1AFD141389194D7998F0563EA642FD26">
    <w:name w:val="1AFD141389194D7998F0563EA642FD26"/>
    <w:rsid w:val="00DA5B17"/>
    <w:rPr>
      <w:lang w:eastAsia="en-CA"/>
    </w:rPr>
  </w:style>
  <w:style w:type="paragraph" w:customStyle="1" w:styleId="C0211B83392242369121E675856D6812">
    <w:name w:val="C0211B83392242369121E675856D6812"/>
    <w:rsid w:val="00DA5B17"/>
    <w:rPr>
      <w:lang w:eastAsia="en-CA"/>
    </w:rPr>
  </w:style>
  <w:style w:type="paragraph" w:customStyle="1" w:styleId="D7109FE5DA424E51B2049BEC755CF691">
    <w:name w:val="D7109FE5DA424E51B2049BEC755CF691"/>
    <w:rsid w:val="00DA5B17"/>
    <w:rPr>
      <w:lang w:eastAsia="en-CA"/>
    </w:rPr>
  </w:style>
  <w:style w:type="paragraph" w:customStyle="1" w:styleId="01FDEF5ECF644451BDE4834EF578A1D6">
    <w:name w:val="01FDEF5ECF644451BDE4834EF578A1D6"/>
    <w:rsid w:val="00DA5B17"/>
    <w:rPr>
      <w:lang w:eastAsia="en-CA"/>
    </w:rPr>
  </w:style>
  <w:style w:type="paragraph" w:customStyle="1" w:styleId="36CAB7043FA54F8EA799373DC12798BE">
    <w:name w:val="36CAB7043FA54F8EA799373DC12798BE"/>
    <w:rsid w:val="00DA5B17"/>
    <w:rPr>
      <w:lang w:eastAsia="en-CA"/>
    </w:rPr>
  </w:style>
  <w:style w:type="paragraph" w:customStyle="1" w:styleId="22A576211B4A4F4D9595C2C07032CF9C">
    <w:name w:val="22A576211B4A4F4D9595C2C07032CF9C"/>
    <w:rsid w:val="00DA5B17"/>
    <w:rPr>
      <w:lang w:eastAsia="en-CA"/>
    </w:rPr>
  </w:style>
  <w:style w:type="paragraph" w:customStyle="1" w:styleId="54CADF33D1CD4126B6C9B1FA99147C34">
    <w:name w:val="54CADF33D1CD4126B6C9B1FA99147C34"/>
    <w:rsid w:val="00DA5B17"/>
    <w:rPr>
      <w:lang w:eastAsia="en-CA"/>
    </w:rPr>
  </w:style>
  <w:style w:type="paragraph" w:customStyle="1" w:styleId="D882F024D73546C6955DC4ED9451CD4C">
    <w:name w:val="D882F024D73546C6955DC4ED9451CD4C"/>
    <w:rsid w:val="00DA5B17"/>
    <w:rPr>
      <w:lang w:eastAsia="en-CA"/>
    </w:rPr>
  </w:style>
  <w:style w:type="paragraph" w:customStyle="1" w:styleId="46658BA05D884394BC7E8E0833C30123">
    <w:name w:val="46658BA05D884394BC7E8E0833C30123"/>
    <w:rsid w:val="00DA5B17"/>
    <w:rPr>
      <w:lang w:eastAsia="en-CA"/>
    </w:rPr>
  </w:style>
  <w:style w:type="paragraph" w:customStyle="1" w:styleId="AA05BFB3FAEB4D5291BA089C58A76908">
    <w:name w:val="AA05BFB3FAEB4D5291BA089C58A76908"/>
    <w:rsid w:val="00DA5B17"/>
    <w:rPr>
      <w:lang w:eastAsia="en-CA"/>
    </w:rPr>
  </w:style>
  <w:style w:type="paragraph" w:customStyle="1" w:styleId="688E103FC6C94F6F8EB514AA963541A3">
    <w:name w:val="688E103FC6C94F6F8EB514AA963541A3"/>
    <w:rsid w:val="00DA5B17"/>
    <w:rPr>
      <w:lang w:eastAsia="en-CA"/>
    </w:rPr>
  </w:style>
  <w:style w:type="paragraph" w:customStyle="1" w:styleId="7854F5E208D44792B6B042B1F678D809">
    <w:name w:val="7854F5E208D44792B6B042B1F678D809"/>
    <w:rsid w:val="00DA5B17"/>
    <w:rPr>
      <w:lang w:eastAsia="en-CA"/>
    </w:rPr>
  </w:style>
  <w:style w:type="paragraph" w:customStyle="1" w:styleId="83BEB487CBA54E999C94C621AF43D920">
    <w:name w:val="83BEB487CBA54E999C94C621AF43D920"/>
    <w:rsid w:val="00DA5B17"/>
    <w:rPr>
      <w:lang w:eastAsia="en-CA"/>
    </w:rPr>
  </w:style>
  <w:style w:type="paragraph" w:customStyle="1" w:styleId="F7DDEB79E9494404A1560AEFCB83DB82">
    <w:name w:val="F7DDEB79E9494404A1560AEFCB83DB82"/>
    <w:rsid w:val="00DA5B17"/>
    <w:rPr>
      <w:lang w:eastAsia="en-CA"/>
    </w:rPr>
  </w:style>
  <w:style w:type="paragraph" w:customStyle="1" w:styleId="516953499E22499BB6A896899B640FBB">
    <w:name w:val="516953499E22499BB6A896899B640FBB"/>
    <w:rsid w:val="00DA5B17"/>
    <w:rPr>
      <w:lang w:eastAsia="en-CA"/>
    </w:rPr>
  </w:style>
  <w:style w:type="paragraph" w:customStyle="1" w:styleId="5F839A01D9734781B3A450BD1E7CDF13">
    <w:name w:val="5F839A01D9734781B3A450BD1E7CDF13"/>
    <w:rsid w:val="00DA5B17"/>
    <w:rPr>
      <w:lang w:eastAsia="en-CA"/>
    </w:rPr>
  </w:style>
  <w:style w:type="paragraph" w:customStyle="1" w:styleId="657511AA7FF1457ABC9BDF126E99C539">
    <w:name w:val="657511AA7FF1457ABC9BDF126E99C539"/>
    <w:rsid w:val="00DA5B17"/>
    <w:rPr>
      <w:lang w:eastAsia="en-CA"/>
    </w:rPr>
  </w:style>
  <w:style w:type="paragraph" w:customStyle="1" w:styleId="FBB5289BE72F4B30B8CC3E0B262BBD5F">
    <w:name w:val="FBB5289BE72F4B30B8CC3E0B262BBD5F"/>
    <w:rsid w:val="00DA5B17"/>
    <w:rPr>
      <w:lang w:eastAsia="en-CA"/>
    </w:rPr>
  </w:style>
  <w:style w:type="paragraph" w:customStyle="1" w:styleId="72A5637573574A32A7807295AC0AEC3F">
    <w:name w:val="72A5637573574A32A7807295AC0AEC3F"/>
    <w:rsid w:val="00DA5B17"/>
    <w:rPr>
      <w:lang w:eastAsia="en-CA"/>
    </w:rPr>
  </w:style>
  <w:style w:type="paragraph" w:customStyle="1" w:styleId="1E5CFE8BE90142EFBAFF4A2754B83A34">
    <w:name w:val="1E5CFE8BE90142EFBAFF4A2754B83A34"/>
    <w:rsid w:val="00DA5B17"/>
    <w:rPr>
      <w:lang w:eastAsia="en-CA"/>
    </w:rPr>
  </w:style>
  <w:style w:type="paragraph" w:customStyle="1" w:styleId="18E675B04ADC4819AD1B4ACEB412DE85">
    <w:name w:val="18E675B04ADC4819AD1B4ACEB412DE85"/>
    <w:rsid w:val="00DA5B17"/>
    <w:rPr>
      <w:lang w:eastAsia="en-CA"/>
    </w:rPr>
  </w:style>
  <w:style w:type="paragraph" w:customStyle="1" w:styleId="A42E3CE9B5CF4A5EB274E78F811AD382">
    <w:name w:val="A42E3CE9B5CF4A5EB274E78F811AD382"/>
    <w:rsid w:val="00DA5B17"/>
    <w:rPr>
      <w:lang w:eastAsia="en-CA"/>
    </w:rPr>
  </w:style>
  <w:style w:type="paragraph" w:customStyle="1" w:styleId="4108C2EC1112427D8B89E6321CCB8DDE">
    <w:name w:val="4108C2EC1112427D8B89E6321CCB8DDE"/>
    <w:rsid w:val="00DA5B17"/>
    <w:rPr>
      <w:lang w:eastAsia="en-CA"/>
    </w:rPr>
  </w:style>
  <w:style w:type="paragraph" w:customStyle="1" w:styleId="0C94113E3709466F9D348CC7CA2E1E8E">
    <w:name w:val="0C94113E3709466F9D348CC7CA2E1E8E"/>
    <w:rsid w:val="00DA5B17"/>
    <w:rPr>
      <w:lang w:eastAsia="en-CA"/>
    </w:rPr>
  </w:style>
  <w:style w:type="paragraph" w:customStyle="1" w:styleId="A156AE86D5D1481BB3D26BF9071C13C6">
    <w:name w:val="A156AE86D5D1481BB3D26BF9071C13C6"/>
    <w:rsid w:val="00DA5B17"/>
    <w:rPr>
      <w:lang w:eastAsia="en-CA"/>
    </w:rPr>
  </w:style>
  <w:style w:type="paragraph" w:customStyle="1" w:styleId="6C5778C5647D4698B82DA436FB5D371F">
    <w:name w:val="6C5778C5647D4698B82DA436FB5D371F"/>
    <w:rsid w:val="00DA5B17"/>
    <w:rPr>
      <w:lang w:eastAsia="en-CA"/>
    </w:rPr>
  </w:style>
  <w:style w:type="paragraph" w:customStyle="1" w:styleId="AF4E493769FF437391AB3CD025AF44AD">
    <w:name w:val="AF4E493769FF437391AB3CD025AF44AD"/>
    <w:rsid w:val="00DA5B17"/>
    <w:rPr>
      <w:lang w:eastAsia="en-CA"/>
    </w:rPr>
  </w:style>
  <w:style w:type="paragraph" w:customStyle="1" w:styleId="E840EE055D6346C4B87735BCCD7C6EBD">
    <w:name w:val="E840EE055D6346C4B87735BCCD7C6EBD"/>
    <w:rsid w:val="00DA5B17"/>
    <w:rPr>
      <w:lang w:eastAsia="en-CA"/>
    </w:rPr>
  </w:style>
  <w:style w:type="paragraph" w:customStyle="1" w:styleId="C1ADC138CF104B508B0349F1CA3CF388">
    <w:name w:val="C1ADC138CF104B508B0349F1CA3CF388"/>
    <w:rsid w:val="00DA5B17"/>
    <w:rPr>
      <w:lang w:eastAsia="en-CA"/>
    </w:rPr>
  </w:style>
  <w:style w:type="paragraph" w:customStyle="1" w:styleId="A5A4454E6F6B4CE582FB890A04BE74FD">
    <w:name w:val="A5A4454E6F6B4CE582FB890A04BE74FD"/>
    <w:rsid w:val="00DA5B17"/>
    <w:rPr>
      <w:lang w:eastAsia="en-CA"/>
    </w:rPr>
  </w:style>
  <w:style w:type="paragraph" w:customStyle="1" w:styleId="7A1066A9EDCB4D9FB9ECDBEE4399C6E3">
    <w:name w:val="7A1066A9EDCB4D9FB9ECDBEE4399C6E3"/>
    <w:rsid w:val="00DA5B17"/>
    <w:rPr>
      <w:lang w:eastAsia="en-CA"/>
    </w:rPr>
  </w:style>
  <w:style w:type="paragraph" w:customStyle="1" w:styleId="1F039E4FB0C64A1E8183DFB3368D22ED">
    <w:name w:val="1F039E4FB0C64A1E8183DFB3368D22ED"/>
    <w:rsid w:val="00DA5B17"/>
    <w:rPr>
      <w:lang w:eastAsia="en-CA"/>
    </w:rPr>
  </w:style>
  <w:style w:type="paragraph" w:customStyle="1" w:styleId="13471C3C6AE3481EA5679B93846E2E14">
    <w:name w:val="13471C3C6AE3481EA5679B93846E2E14"/>
    <w:rsid w:val="00DA5B17"/>
    <w:rPr>
      <w:lang w:eastAsia="en-CA"/>
    </w:rPr>
  </w:style>
  <w:style w:type="paragraph" w:customStyle="1" w:styleId="27FD14F6CC2E488B846BAA2B0FA29D9A">
    <w:name w:val="27FD14F6CC2E488B846BAA2B0FA29D9A"/>
    <w:rsid w:val="00DA5B17"/>
    <w:rPr>
      <w:lang w:eastAsia="en-CA"/>
    </w:rPr>
  </w:style>
  <w:style w:type="paragraph" w:customStyle="1" w:styleId="EA3F15C41A9346C7BAA292CDFA38B6C0">
    <w:name w:val="EA3F15C41A9346C7BAA292CDFA38B6C0"/>
    <w:rsid w:val="00DA5B17"/>
    <w:rPr>
      <w:lang w:eastAsia="en-CA"/>
    </w:rPr>
  </w:style>
  <w:style w:type="paragraph" w:customStyle="1" w:styleId="2C304B214CA244ABA45DB8E38812D7B0">
    <w:name w:val="2C304B214CA244ABA45DB8E38812D7B0"/>
    <w:rsid w:val="00DA5B17"/>
    <w:rPr>
      <w:lang w:eastAsia="en-CA"/>
    </w:rPr>
  </w:style>
  <w:style w:type="paragraph" w:customStyle="1" w:styleId="D0CC84EC482046BFBFC3951286E82D83">
    <w:name w:val="D0CC84EC482046BFBFC3951286E82D83"/>
    <w:rsid w:val="00DA5B17"/>
    <w:rPr>
      <w:lang w:eastAsia="en-CA"/>
    </w:rPr>
  </w:style>
  <w:style w:type="paragraph" w:customStyle="1" w:styleId="D7C285684E19498A9180871A1531BAE9">
    <w:name w:val="D7C285684E19498A9180871A1531BAE9"/>
    <w:rsid w:val="00DA5B17"/>
    <w:rPr>
      <w:lang w:eastAsia="en-CA"/>
    </w:rPr>
  </w:style>
  <w:style w:type="paragraph" w:customStyle="1" w:styleId="2A17CFF2C57845BB91CC0C60D38C58D3">
    <w:name w:val="2A17CFF2C57845BB91CC0C60D38C58D3"/>
    <w:rsid w:val="00DA5B17"/>
    <w:rPr>
      <w:lang w:eastAsia="en-CA"/>
    </w:rPr>
  </w:style>
  <w:style w:type="paragraph" w:customStyle="1" w:styleId="2CE1C88E10DD42A6BA26C41E9BD6DECA">
    <w:name w:val="2CE1C88E10DD42A6BA26C41E9BD6DECA"/>
    <w:rsid w:val="00DA5B17"/>
    <w:rPr>
      <w:lang w:eastAsia="en-CA"/>
    </w:rPr>
  </w:style>
  <w:style w:type="paragraph" w:customStyle="1" w:styleId="878C2A14759742DD8B7164EF05FD7110">
    <w:name w:val="878C2A14759742DD8B7164EF05FD7110"/>
    <w:rsid w:val="00DA5B17"/>
    <w:rPr>
      <w:lang w:eastAsia="en-CA"/>
    </w:rPr>
  </w:style>
  <w:style w:type="paragraph" w:customStyle="1" w:styleId="25F0DE603D8A4D1E930B5F0288A5F5CD">
    <w:name w:val="25F0DE603D8A4D1E930B5F0288A5F5CD"/>
    <w:rsid w:val="00DA5B17"/>
    <w:rPr>
      <w:lang w:eastAsia="en-CA"/>
    </w:rPr>
  </w:style>
  <w:style w:type="paragraph" w:customStyle="1" w:styleId="DF9E2B337B5C4A879B669B1423A65C4F">
    <w:name w:val="DF9E2B337B5C4A879B669B1423A65C4F"/>
    <w:rsid w:val="00DA5B17"/>
    <w:rPr>
      <w:lang w:eastAsia="en-CA"/>
    </w:rPr>
  </w:style>
  <w:style w:type="paragraph" w:customStyle="1" w:styleId="B00E4CA8B4184C89BDFD668A1AC947D8">
    <w:name w:val="B00E4CA8B4184C89BDFD668A1AC947D8"/>
    <w:rsid w:val="00DA5B17"/>
    <w:rPr>
      <w:lang w:eastAsia="en-CA"/>
    </w:rPr>
  </w:style>
  <w:style w:type="paragraph" w:customStyle="1" w:styleId="C5D712AB199C44E784DDBA854CB55F00">
    <w:name w:val="C5D712AB199C44E784DDBA854CB55F00"/>
    <w:rsid w:val="00DA5B17"/>
    <w:rPr>
      <w:lang w:eastAsia="en-CA"/>
    </w:rPr>
  </w:style>
  <w:style w:type="paragraph" w:customStyle="1" w:styleId="0D415C1EBC1547E590755DA3E7D7EE11">
    <w:name w:val="0D415C1EBC1547E590755DA3E7D7EE11"/>
    <w:rsid w:val="00DA5B17"/>
    <w:rPr>
      <w:lang w:eastAsia="en-CA"/>
    </w:rPr>
  </w:style>
  <w:style w:type="paragraph" w:customStyle="1" w:styleId="9B552D62D6254FCCBB928316FC2B6E9B">
    <w:name w:val="9B552D62D6254FCCBB928316FC2B6E9B"/>
    <w:rsid w:val="00DA5B17"/>
    <w:rPr>
      <w:lang w:eastAsia="en-CA"/>
    </w:rPr>
  </w:style>
  <w:style w:type="paragraph" w:customStyle="1" w:styleId="844F92612FAD4D0A8D2AB98B0EE78DE3">
    <w:name w:val="844F92612FAD4D0A8D2AB98B0EE78DE3"/>
    <w:rsid w:val="00DA5B17"/>
    <w:rPr>
      <w:lang w:eastAsia="en-CA"/>
    </w:rPr>
  </w:style>
  <w:style w:type="paragraph" w:customStyle="1" w:styleId="C17C0326AAF04D3C977C943A1F411066">
    <w:name w:val="C17C0326AAF04D3C977C943A1F411066"/>
    <w:rsid w:val="00DA5B17"/>
    <w:rPr>
      <w:lang w:eastAsia="en-CA"/>
    </w:rPr>
  </w:style>
  <w:style w:type="paragraph" w:customStyle="1" w:styleId="C63CFC2BB16049AC80882A60C90E4978">
    <w:name w:val="C63CFC2BB16049AC80882A60C90E4978"/>
    <w:rsid w:val="00DA5B17"/>
    <w:rPr>
      <w:lang w:eastAsia="en-CA"/>
    </w:rPr>
  </w:style>
  <w:style w:type="paragraph" w:customStyle="1" w:styleId="90600391ED1D4E8D99174C88609C23F9">
    <w:name w:val="90600391ED1D4E8D99174C88609C23F9"/>
    <w:rsid w:val="00DA5B17"/>
    <w:rPr>
      <w:lang w:eastAsia="en-CA"/>
    </w:rPr>
  </w:style>
  <w:style w:type="paragraph" w:customStyle="1" w:styleId="8C3D1A4F3A62453A957E75E0AFE4F11D">
    <w:name w:val="8C3D1A4F3A62453A957E75E0AFE4F11D"/>
    <w:rsid w:val="00DA5B17"/>
    <w:rPr>
      <w:lang w:eastAsia="en-CA"/>
    </w:rPr>
  </w:style>
  <w:style w:type="paragraph" w:customStyle="1" w:styleId="016749367B8B4E8599C95F75C5547D8B">
    <w:name w:val="016749367B8B4E8599C95F75C5547D8B"/>
    <w:rsid w:val="00DA5B17"/>
    <w:rPr>
      <w:lang w:eastAsia="en-CA"/>
    </w:rPr>
  </w:style>
  <w:style w:type="paragraph" w:customStyle="1" w:styleId="BE503DB508D649C7A7CEEFA53A011DAF">
    <w:name w:val="BE503DB508D649C7A7CEEFA53A011DAF"/>
    <w:rsid w:val="00DA5B17"/>
    <w:rPr>
      <w:lang w:eastAsia="en-CA"/>
    </w:rPr>
  </w:style>
  <w:style w:type="paragraph" w:customStyle="1" w:styleId="53E7EC480DEC4A88807AD4CB4D869D1E">
    <w:name w:val="53E7EC480DEC4A88807AD4CB4D869D1E"/>
    <w:rsid w:val="00DA5B17"/>
    <w:rPr>
      <w:lang w:eastAsia="en-CA"/>
    </w:rPr>
  </w:style>
  <w:style w:type="paragraph" w:customStyle="1" w:styleId="C7D189BB17A546459CC8A2B401482322">
    <w:name w:val="C7D189BB17A546459CC8A2B401482322"/>
    <w:rsid w:val="00DA5B17"/>
    <w:rPr>
      <w:lang w:eastAsia="en-CA"/>
    </w:rPr>
  </w:style>
  <w:style w:type="paragraph" w:customStyle="1" w:styleId="AA1C913B0D5E40F3A8AA13AF1FC60AC1">
    <w:name w:val="AA1C913B0D5E40F3A8AA13AF1FC60AC1"/>
    <w:rsid w:val="00DA5B17"/>
    <w:rPr>
      <w:lang w:eastAsia="en-CA"/>
    </w:rPr>
  </w:style>
  <w:style w:type="paragraph" w:customStyle="1" w:styleId="B302A68995DC4395988CBF217D7342CC">
    <w:name w:val="B302A68995DC4395988CBF217D7342CC"/>
    <w:rsid w:val="00DA5B17"/>
    <w:rPr>
      <w:lang w:eastAsia="en-CA"/>
    </w:rPr>
  </w:style>
  <w:style w:type="paragraph" w:customStyle="1" w:styleId="604256D1022F46108305816B210D2EF9">
    <w:name w:val="604256D1022F46108305816B210D2EF9"/>
    <w:rsid w:val="00DA5B17"/>
    <w:rPr>
      <w:lang w:eastAsia="en-CA"/>
    </w:rPr>
  </w:style>
  <w:style w:type="paragraph" w:customStyle="1" w:styleId="E87038840696494383E4C8D5EBB24C4D">
    <w:name w:val="E87038840696494383E4C8D5EBB24C4D"/>
    <w:rsid w:val="00DA5B17"/>
    <w:rPr>
      <w:lang w:eastAsia="en-CA"/>
    </w:rPr>
  </w:style>
  <w:style w:type="paragraph" w:customStyle="1" w:styleId="2BCF63F4351B44098928D84E4182CA65">
    <w:name w:val="2BCF63F4351B44098928D84E4182CA65"/>
    <w:rsid w:val="00DA5B17"/>
    <w:rPr>
      <w:lang w:eastAsia="en-CA"/>
    </w:rPr>
  </w:style>
  <w:style w:type="paragraph" w:customStyle="1" w:styleId="BD00AA3EDFDD440195E202DD6F170D72">
    <w:name w:val="BD00AA3EDFDD440195E202DD6F170D72"/>
    <w:rsid w:val="00DA5B17"/>
    <w:rPr>
      <w:lang w:eastAsia="en-CA"/>
    </w:rPr>
  </w:style>
  <w:style w:type="paragraph" w:customStyle="1" w:styleId="9FBED67756D44EA1BF45100B3C32BF02">
    <w:name w:val="9FBED67756D44EA1BF45100B3C32BF02"/>
    <w:rsid w:val="00DA5B17"/>
    <w:rPr>
      <w:lang w:eastAsia="en-CA"/>
    </w:rPr>
  </w:style>
  <w:style w:type="paragraph" w:customStyle="1" w:styleId="F235A4E40B9F4BD7819757F8D3F424E5">
    <w:name w:val="F235A4E40B9F4BD7819757F8D3F424E5"/>
    <w:rsid w:val="00DA5B17"/>
    <w:rPr>
      <w:lang w:eastAsia="en-CA"/>
    </w:rPr>
  </w:style>
  <w:style w:type="paragraph" w:customStyle="1" w:styleId="C3E877416C5C4C64A6445501042A8395">
    <w:name w:val="C3E877416C5C4C64A6445501042A8395"/>
    <w:rsid w:val="00DA5B17"/>
    <w:rPr>
      <w:lang w:eastAsia="en-CA"/>
    </w:rPr>
  </w:style>
  <w:style w:type="paragraph" w:customStyle="1" w:styleId="EBD638178D834F998503D18E5DA6AB1A">
    <w:name w:val="EBD638178D834F998503D18E5DA6AB1A"/>
    <w:rsid w:val="00DA5B17"/>
    <w:rPr>
      <w:lang w:eastAsia="en-CA"/>
    </w:rPr>
  </w:style>
  <w:style w:type="paragraph" w:customStyle="1" w:styleId="0C8C9208618443E7A198EBE9DC53F2BA">
    <w:name w:val="0C8C9208618443E7A198EBE9DC53F2BA"/>
    <w:rsid w:val="00DA5B17"/>
    <w:rPr>
      <w:lang w:eastAsia="en-CA"/>
    </w:rPr>
  </w:style>
  <w:style w:type="paragraph" w:customStyle="1" w:styleId="264D0E1808FF482596E76A4E0B4669E4">
    <w:name w:val="264D0E1808FF482596E76A4E0B4669E4"/>
    <w:rsid w:val="00DA5B17"/>
    <w:rPr>
      <w:lang w:eastAsia="en-CA"/>
    </w:rPr>
  </w:style>
  <w:style w:type="paragraph" w:customStyle="1" w:styleId="EF66B3A12BC4451D99007E5C7CBD8DD8">
    <w:name w:val="EF66B3A12BC4451D99007E5C7CBD8DD8"/>
    <w:rsid w:val="00DA5B17"/>
    <w:rPr>
      <w:lang w:eastAsia="en-CA"/>
    </w:rPr>
  </w:style>
  <w:style w:type="paragraph" w:customStyle="1" w:styleId="3C49D238D3CA498AAD70EA14616AA16B">
    <w:name w:val="3C49D238D3CA498AAD70EA14616AA16B"/>
    <w:rsid w:val="00DA5B17"/>
    <w:rPr>
      <w:lang w:eastAsia="en-CA"/>
    </w:rPr>
  </w:style>
  <w:style w:type="paragraph" w:customStyle="1" w:styleId="EEBDB3D0555B49B99EAC0190717EDDE5">
    <w:name w:val="EEBDB3D0555B49B99EAC0190717EDDE5"/>
    <w:rsid w:val="00DA5B17"/>
    <w:rPr>
      <w:lang w:eastAsia="en-CA"/>
    </w:rPr>
  </w:style>
  <w:style w:type="paragraph" w:customStyle="1" w:styleId="A45D5F9FC4F44CD3BFB5C53BD5B26785">
    <w:name w:val="A45D5F9FC4F44CD3BFB5C53BD5B26785"/>
    <w:rsid w:val="00DA5B17"/>
    <w:rPr>
      <w:lang w:eastAsia="en-CA"/>
    </w:rPr>
  </w:style>
  <w:style w:type="paragraph" w:customStyle="1" w:styleId="D288C5A3A26E453A98D8D4D7BCCB1D28">
    <w:name w:val="D288C5A3A26E453A98D8D4D7BCCB1D28"/>
    <w:rsid w:val="00DA5B17"/>
    <w:rPr>
      <w:lang w:eastAsia="en-CA"/>
    </w:rPr>
  </w:style>
  <w:style w:type="paragraph" w:customStyle="1" w:styleId="A24852BA18564FDC9366FF71FC017292">
    <w:name w:val="A24852BA18564FDC9366FF71FC017292"/>
    <w:rsid w:val="00DA5B17"/>
    <w:rPr>
      <w:lang w:eastAsia="en-CA"/>
    </w:rPr>
  </w:style>
  <w:style w:type="paragraph" w:customStyle="1" w:styleId="4CF41D7A20AA41C4BAE6BDBFA0CA8D9C">
    <w:name w:val="4CF41D7A20AA41C4BAE6BDBFA0CA8D9C"/>
    <w:rsid w:val="00DA5B17"/>
    <w:rPr>
      <w:lang w:eastAsia="en-CA"/>
    </w:rPr>
  </w:style>
  <w:style w:type="paragraph" w:customStyle="1" w:styleId="1C80EA00275A4D6AABE6A307B4B1AFBE">
    <w:name w:val="1C80EA00275A4D6AABE6A307B4B1AFBE"/>
    <w:rsid w:val="00DA5B17"/>
    <w:rPr>
      <w:lang w:eastAsia="en-CA"/>
    </w:rPr>
  </w:style>
  <w:style w:type="paragraph" w:customStyle="1" w:styleId="847C9EFC15AA4CE1A44C0E75B74D8267">
    <w:name w:val="847C9EFC15AA4CE1A44C0E75B74D8267"/>
    <w:rsid w:val="00DA5B17"/>
    <w:rPr>
      <w:lang w:eastAsia="en-CA"/>
    </w:rPr>
  </w:style>
  <w:style w:type="paragraph" w:customStyle="1" w:styleId="1DB18C31E1154AC9A1E69B42924EDC54">
    <w:name w:val="1DB18C31E1154AC9A1E69B42924EDC54"/>
    <w:rsid w:val="00DA5B17"/>
    <w:rPr>
      <w:lang w:eastAsia="en-CA"/>
    </w:rPr>
  </w:style>
  <w:style w:type="paragraph" w:customStyle="1" w:styleId="028AF8B076CD494D82CE58765FC21FB9">
    <w:name w:val="028AF8B076CD494D82CE58765FC21FB9"/>
    <w:rsid w:val="00DA5B17"/>
    <w:rPr>
      <w:lang w:eastAsia="en-CA"/>
    </w:rPr>
  </w:style>
  <w:style w:type="paragraph" w:customStyle="1" w:styleId="903E87DCD2944C39A057392CD9D07158">
    <w:name w:val="903E87DCD2944C39A057392CD9D07158"/>
    <w:rsid w:val="00DA5B17"/>
    <w:rPr>
      <w:lang w:eastAsia="en-CA"/>
    </w:rPr>
  </w:style>
  <w:style w:type="paragraph" w:customStyle="1" w:styleId="6F56D83996034C99A5CD7FC0A6560423">
    <w:name w:val="6F56D83996034C99A5CD7FC0A6560423"/>
    <w:rsid w:val="00DA5B17"/>
    <w:rPr>
      <w:lang w:eastAsia="en-CA"/>
    </w:rPr>
  </w:style>
  <w:style w:type="paragraph" w:customStyle="1" w:styleId="9FAB2F4042C74177953C58A68FD9B4BB">
    <w:name w:val="9FAB2F4042C74177953C58A68FD9B4BB"/>
    <w:rsid w:val="00DA5B17"/>
    <w:rPr>
      <w:lang w:eastAsia="en-CA"/>
    </w:rPr>
  </w:style>
  <w:style w:type="paragraph" w:customStyle="1" w:styleId="9B263D07DF09455AAE33FACE2648A4C6">
    <w:name w:val="9B263D07DF09455AAE33FACE2648A4C6"/>
    <w:rsid w:val="00DA5B17"/>
    <w:rPr>
      <w:lang w:eastAsia="en-CA"/>
    </w:rPr>
  </w:style>
  <w:style w:type="paragraph" w:customStyle="1" w:styleId="1625C092ED0B4C119C3F7993C842B390">
    <w:name w:val="1625C092ED0B4C119C3F7993C842B390"/>
    <w:rsid w:val="00DA5B17"/>
    <w:rPr>
      <w:lang w:eastAsia="en-CA"/>
    </w:rPr>
  </w:style>
  <w:style w:type="paragraph" w:customStyle="1" w:styleId="ACE14291A57C43CFADC57342C56F877A">
    <w:name w:val="ACE14291A57C43CFADC57342C56F877A"/>
    <w:rsid w:val="00DA5B17"/>
    <w:rPr>
      <w:lang w:eastAsia="en-CA"/>
    </w:rPr>
  </w:style>
  <w:style w:type="paragraph" w:customStyle="1" w:styleId="AEA04B0C1248439FA2D6CB919A6BE59C">
    <w:name w:val="AEA04B0C1248439FA2D6CB919A6BE59C"/>
    <w:rsid w:val="00DA5B17"/>
    <w:rPr>
      <w:lang w:eastAsia="en-CA"/>
    </w:rPr>
  </w:style>
  <w:style w:type="paragraph" w:customStyle="1" w:styleId="7B39CD5F23134EDBA75CA2DC694DC36C">
    <w:name w:val="7B39CD5F23134EDBA75CA2DC694DC36C"/>
    <w:rsid w:val="00DA5B17"/>
    <w:rPr>
      <w:lang w:eastAsia="en-CA"/>
    </w:rPr>
  </w:style>
  <w:style w:type="paragraph" w:customStyle="1" w:styleId="F120F00FB5E540CF80205A4ADF15F435">
    <w:name w:val="F120F00FB5E540CF80205A4ADF15F435"/>
    <w:rsid w:val="00DA5B17"/>
    <w:rPr>
      <w:lang w:eastAsia="en-CA"/>
    </w:rPr>
  </w:style>
  <w:style w:type="paragraph" w:customStyle="1" w:styleId="B303C4B3B1B54F038345B109D6837D5B">
    <w:name w:val="B303C4B3B1B54F038345B109D6837D5B"/>
    <w:rsid w:val="00DA5B17"/>
    <w:rPr>
      <w:lang w:eastAsia="en-CA"/>
    </w:rPr>
  </w:style>
  <w:style w:type="paragraph" w:customStyle="1" w:styleId="AD036B2A9E2A4BFD847001AFD175942C">
    <w:name w:val="AD036B2A9E2A4BFD847001AFD175942C"/>
    <w:rsid w:val="00DA5B17"/>
    <w:rPr>
      <w:lang w:eastAsia="en-CA"/>
    </w:rPr>
  </w:style>
  <w:style w:type="paragraph" w:customStyle="1" w:styleId="04AF591C54E94BABB5044EC8D8A890F8">
    <w:name w:val="04AF591C54E94BABB5044EC8D8A890F8"/>
    <w:rsid w:val="00DA5B17"/>
    <w:rPr>
      <w:lang w:eastAsia="en-CA"/>
    </w:rPr>
  </w:style>
  <w:style w:type="paragraph" w:customStyle="1" w:styleId="660B902F282D4624AE792939A8FA4FBB">
    <w:name w:val="660B902F282D4624AE792939A8FA4FBB"/>
    <w:rsid w:val="00DA5B17"/>
    <w:rPr>
      <w:lang w:eastAsia="en-CA"/>
    </w:rPr>
  </w:style>
  <w:style w:type="paragraph" w:customStyle="1" w:styleId="2BDA515DD06F4ECA9217D9AAEF3D4C28">
    <w:name w:val="2BDA515DD06F4ECA9217D9AAEF3D4C28"/>
    <w:rsid w:val="00DA5B17"/>
    <w:rPr>
      <w:lang w:eastAsia="en-CA"/>
    </w:rPr>
  </w:style>
  <w:style w:type="paragraph" w:customStyle="1" w:styleId="2F67F2D3110043EF8B486F75744BA416">
    <w:name w:val="2F67F2D3110043EF8B486F75744BA416"/>
    <w:rsid w:val="00DA5B17"/>
    <w:rPr>
      <w:lang w:eastAsia="en-CA"/>
    </w:rPr>
  </w:style>
  <w:style w:type="paragraph" w:customStyle="1" w:styleId="086B62E3AF884C73938511790779BEF5">
    <w:name w:val="086B62E3AF884C73938511790779BEF5"/>
    <w:rsid w:val="00DA5B17"/>
    <w:rPr>
      <w:lang w:eastAsia="en-CA"/>
    </w:rPr>
  </w:style>
  <w:style w:type="paragraph" w:customStyle="1" w:styleId="B66609A939194FBA908669D5C88C1C29">
    <w:name w:val="B66609A939194FBA908669D5C88C1C29"/>
    <w:rsid w:val="00DA5B17"/>
    <w:rPr>
      <w:lang w:eastAsia="en-CA"/>
    </w:rPr>
  </w:style>
  <w:style w:type="paragraph" w:customStyle="1" w:styleId="1B9981BBF0EF4A8FB5A59087145B44D6">
    <w:name w:val="1B9981BBF0EF4A8FB5A59087145B44D6"/>
    <w:rsid w:val="00DA5B17"/>
    <w:rPr>
      <w:lang w:eastAsia="en-CA"/>
    </w:rPr>
  </w:style>
  <w:style w:type="paragraph" w:customStyle="1" w:styleId="77A6BEC1112A4044AB05D658B76A232D">
    <w:name w:val="77A6BEC1112A4044AB05D658B76A232D"/>
    <w:rsid w:val="00DA5B17"/>
    <w:rPr>
      <w:lang w:eastAsia="en-CA"/>
    </w:rPr>
  </w:style>
  <w:style w:type="paragraph" w:customStyle="1" w:styleId="EA1BFCC04FE349D281C915187D7F596F">
    <w:name w:val="EA1BFCC04FE349D281C915187D7F596F"/>
    <w:rsid w:val="00DA5B17"/>
    <w:rPr>
      <w:lang w:eastAsia="en-CA"/>
    </w:rPr>
  </w:style>
  <w:style w:type="paragraph" w:customStyle="1" w:styleId="7A7572FC8089497FA34B03E700E2415D">
    <w:name w:val="7A7572FC8089497FA34B03E700E2415D"/>
    <w:rsid w:val="00DA5B17"/>
    <w:rPr>
      <w:lang w:eastAsia="en-CA"/>
    </w:rPr>
  </w:style>
  <w:style w:type="paragraph" w:customStyle="1" w:styleId="927EA4BB3AFC4A56AB21FAD35655192D">
    <w:name w:val="927EA4BB3AFC4A56AB21FAD35655192D"/>
    <w:rsid w:val="00DA5B17"/>
    <w:rPr>
      <w:lang w:eastAsia="en-CA"/>
    </w:rPr>
  </w:style>
  <w:style w:type="paragraph" w:customStyle="1" w:styleId="55B1744E4B2C483594B0FECBD66E3B7B">
    <w:name w:val="55B1744E4B2C483594B0FECBD66E3B7B"/>
    <w:rsid w:val="00DA5B17"/>
    <w:rPr>
      <w:lang w:eastAsia="en-CA"/>
    </w:rPr>
  </w:style>
  <w:style w:type="paragraph" w:customStyle="1" w:styleId="D1AB8AE7895F47AC8606E274162118C6">
    <w:name w:val="D1AB8AE7895F47AC8606E274162118C6"/>
    <w:rsid w:val="00DA5B17"/>
    <w:rPr>
      <w:lang w:eastAsia="en-CA"/>
    </w:rPr>
  </w:style>
  <w:style w:type="paragraph" w:customStyle="1" w:styleId="5E4FAD106B5D43CDB2209A4C567B3570">
    <w:name w:val="5E4FAD106B5D43CDB2209A4C567B3570"/>
    <w:rsid w:val="00DA5B17"/>
    <w:rPr>
      <w:lang w:eastAsia="en-CA"/>
    </w:rPr>
  </w:style>
  <w:style w:type="paragraph" w:customStyle="1" w:styleId="C6AD674CF2CC4819A0FB9E3153A82154">
    <w:name w:val="C6AD674CF2CC4819A0FB9E3153A82154"/>
    <w:rsid w:val="00DA5B17"/>
    <w:rPr>
      <w:lang w:eastAsia="en-CA"/>
    </w:rPr>
  </w:style>
  <w:style w:type="paragraph" w:customStyle="1" w:styleId="42A2FBC5B46645B38552679166C75B92">
    <w:name w:val="42A2FBC5B46645B38552679166C75B92"/>
    <w:rsid w:val="00DA5B17"/>
    <w:rPr>
      <w:lang w:eastAsia="en-CA"/>
    </w:rPr>
  </w:style>
  <w:style w:type="paragraph" w:customStyle="1" w:styleId="1578327D037B4841BC18788B481149CC">
    <w:name w:val="1578327D037B4841BC18788B481149CC"/>
    <w:rsid w:val="00DA5B17"/>
    <w:rPr>
      <w:lang w:eastAsia="en-CA"/>
    </w:rPr>
  </w:style>
  <w:style w:type="paragraph" w:customStyle="1" w:styleId="6B6D81F4C11F4749A42DEF6CDC23C068">
    <w:name w:val="6B6D81F4C11F4749A42DEF6CDC23C068"/>
    <w:rsid w:val="00DA5B17"/>
    <w:rPr>
      <w:lang w:eastAsia="en-CA"/>
    </w:rPr>
  </w:style>
  <w:style w:type="paragraph" w:customStyle="1" w:styleId="4020214363BD4E0D98FFCDC5F422952B">
    <w:name w:val="4020214363BD4E0D98FFCDC5F422952B"/>
    <w:rsid w:val="00DA5B17"/>
    <w:rPr>
      <w:lang w:eastAsia="en-CA"/>
    </w:rPr>
  </w:style>
  <w:style w:type="paragraph" w:customStyle="1" w:styleId="AF48503DB5F14EDC84F893582371D73E">
    <w:name w:val="AF48503DB5F14EDC84F893582371D73E"/>
    <w:rsid w:val="00DA5B17"/>
    <w:rPr>
      <w:lang w:eastAsia="en-CA"/>
    </w:rPr>
  </w:style>
  <w:style w:type="paragraph" w:customStyle="1" w:styleId="CF0906D3EECA4794849284FF75611E4B">
    <w:name w:val="CF0906D3EECA4794849284FF75611E4B"/>
    <w:rsid w:val="00DA5B17"/>
    <w:rPr>
      <w:lang w:eastAsia="en-CA"/>
    </w:rPr>
  </w:style>
  <w:style w:type="paragraph" w:customStyle="1" w:styleId="8C91412AA3274B79AC6B92888C60AFD7">
    <w:name w:val="8C91412AA3274B79AC6B92888C60AFD7"/>
    <w:rsid w:val="00DA5B17"/>
    <w:rPr>
      <w:lang w:eastAsia="en-CA"/>
    </w:rPr>
  </w:style>
  <w:style w:type="paragraph" w:customStyle="1" w:styleId="1F980B117FB6459C92FBAB3D1264F9EB">
    <w:name w:val="1F980B117FB6459C92FBAB3D1264F9EB"/>
    <w:rsid w:val="00DA5B17"/>
    <w:rPr>
      <w:lang w:eastAsia="en-CA"/>
    </w:rPr>
  </w:style>
  <w:style w:type="paragraph" w:customStyle="1" w:styleId="DFD07B47B0E9486AB9D862DE44FADDFB">
    <w:name w:val="DFD07B47B0E9486AB9D862DE44FADDFB"/>
    <w:rsid w:val="00DA5B17"/>
    <w:rPr>
      <w:lang w:eastAsia="en-CA"/>
    </w:rPr>
  </w:style>
  <w:style w:type="paragraph" w:customStyle="1" w:styleId="39994EDAFF3D4EAE8ADFEEE1C81510D2">
    <w:name w:val="39994EDAFF3D4EAE8ADFEEE1C81510D2"/>
    <w:rsid w:val="00DA5B17"/>
    <w:rPr>
      <w:lang w:eastAsia="en-CA"/>
    </w:rPr>
  </w:style>
  <w:style w:type="paragraph" w:customStyle="1" w:styleId="4593C32AF1CA4900859A8015B003D8DC">
    <w:name w:val="4593C32AF1CA4900859A8015B003D8DC"/>
    <w:rsid w:val="00DA5B17"/>
    <w:rPr>
      <w:lang w:eastAsia="en-CA"/>
    </w:rPr>
  </w:style>
  <w:style w:type="paragraph" w:customStyle="1" w:styleId="CD1AF8451EAF4FB0A029E00ED3E83BD1">
    <w:name w:val="CD1AF8451EAF4FB0A029E00ED3E83BD1"/>
    <w:rsid w:val="00DA5B17"/>
    <w:rPr>
      <w:lang w:eastAsia="en-CA"/>
    </w:rPr>
  </w:style>
  <w:style w:type="paragraph" w:customStyle="1" w:styleId="83AB894C3611426489E1ADD85EA486AA">
    <w:name w:val="83AB894C3611426489E1ADD85EA486AA"/>
    <w:rsid w:val="00DA5B17"/>
    <w:rPr>
      <w:lang w:eastAsia="en-CA"/>
    </w:rPr>
  </w:style>
  <w:style w:type="paragraph" w:customStyle="1" w:styleId="240D5EC3328D4CB1BCE6F59015119A76">
    <w:name w:val="240D5EC3328D4CB1BCE6F59015119A76"/>
    <w:rsid w:val="00DA5B17"/>
    <w:rPr>
      <w:lang w:eastAsia="en-CA"/>
    </w:rPr>
  </w:style>
  <w:style w:type="paragraph" w:customStyle="1" w:styleId="8572440F63004640BD2DE8526195F68A">
    <w:name w:val="8572440F63004640BD2DE8526195F68A"/>
    <w:rsid w:val="00DA5B17"/>
    <w:rPr>
      <w:lang w:eastAsia="en-CA"/>
    </w:rPr>
  </w:style>
  <w:style w:type="paragraph" w:customStyle="1" w:styleId="F4F07C0520494925B637F94620BC6753">
    <w:name w:val="F4F07C0520494925B637F94620BC6753"/>
    <w:rsid w:val="00DA5B17"/>
    <w:rPr>
      <w:lang w:eastAsia="en-CA"/>
    </w:rPr>
  </w:style>
  <w:style w:type="paragraph" w:customStyle="1" w:styleId="1B22C1EC3C34404BB8BF2277200CF01C">
    <w:name w:val="1B22C1EC3C34404BB8BF2277200CF01C"/>
    <w:rsid w:val="00DA5B17"/>
    <w:rPr>
      <w:lang w:eastAsia="en-CA"/>
    </w:rPr>
  </w:style>
  <w:style w:type="paragraph" w:customStyle="1" w:styleId="1A63FB31C8C54B3C91D1FDD5EB95D7BE">
    <w:name w:val="1A63FB31C8C54B3C91D1FDD5EB95D7BE"/>
    <w:rsid w:val="00DA5B17"/>
    <w:rPr>
      <w:lang w:eastAsia="en-CA"/>
    </w:rPr>
  </w:style>
  <w:style w:type="paragraph" w:customStyle="1" w:styleId="624EB790A6144184B993D1836A9D3F0E">
    <w:name w:val="624EB790A6144184B993D1836A9D3F0E"/>
    <w:rsid w:val="00DA5B17"/>
    <w:rPr>
      <w:lang w:eastAsia="en-CA"/>
    </w:rPr>
  </w:style>
  <w:style w:type="paragraph" w:customStyle="1" w:styleId="75181AD21191496B9E3BDDE7487C4624">
    <w:name w:val="75181AD21191496B9E3BDDE7487C4624"/>
    <w:rsid w:val="00DA5B17"/>
    <w:rPr>
      <w:lang w:eastAsia="en-CA"/>
    </w:rPr>
  </w:style>
  <w:style w:type="paragraph" w:customStyle="1" w:styleId="9A0ED086C7B84D799981E70EDA4B0104">
    <w:name w:val="9A0ED086C7B84D799981E70EDA4B0104"/>
    <w:rsid w:val="00DA5B17"/>
    <w:rPr>
      <w:lang w:eastAsia="en-CA"/>
    </w:rPr>
  </w:style>
  <w:style w:type="paragraph" w:customStyle="1" w:styleId="753931C2D76C46AABCB25121CFB286D9">
    <w:name w:val="753931C2D76C46AABCB25121CFB286D9"/>
    <w:rsid w:val="00DA5B17"/>
    <w:rPr>
      <w:lang w:eastAsia="en-CA"/>
    </w:rPr>
  </w:style>
  <w:style w:type="paragraph" w:customStyle="1" w:styleId="92AC1F4AC851440FA924C82A546EC324">
    <w:name w:val="92AC1F4AC851440FA924C82A546EC324"/>
    <w:rsid w:val="00DA5B17"/>
    <w:rPr>
      <w:lang w:eastAsia="en-CA"/>
    </w:rPr>
  </w:style>
  <w:style w:type="paragraph" w:customStyle="1" w:styleId="D7842296B0884380B7816EA67D20D36D">
    <w:name w:val="D7842296B0884380B7816EA67D20D36D"/>
    <w:rsid w:val="00DA5B17"/>
    <w:rPr>
      <w:lang w:eastAsia="en-CA"/>
    </w:rPr>
  </w:style>
  <w:style w:type="paragraph" w:customStyle="1" w:styleId="C0E438D0A47B42D5B0C88D40433C5A5D">
    <w:name w:val="C0E438D0A47B42D5B0C88D40433C5A5D"/>
    <w:rsid w:val="00DA5B17"/>
    <w:rPr>
      <w:lang w:eastAsia="en-CA"/>
    </w:rPr>
  </w:style>
  <w:style w:type="paragraph" w:customStyle="1" w:styleId="5FC8A0DB23214F06817153A10CBE6C2C">
    <w:name w:val="5FC8A0DB23214F06817153A10CBE6C2C"/>
    <w:rsid w:val="00DA5B17"/>
    <w:rPr>
      <w:lang w:eastAsia="en-CA"/>
    </w:rPr>
  </w:style>
  <w:style w:type="paragraph" w:customStyle="1" w:styleId="4900A3A02F404857B4BC217B6F579062">
    <w:name w:val="4900A3A02F404857B4BC217B6F579062"/>
    <w:rsid w:val="00DA5B17"/>
    <w:rPr>
      <w:lang w:eastAsia="en-CA"/>
    </w:rPr>
  </w:style>
  <w:style w:type="paragraph" w:customStyle="1" w:styleId="A45E2AD0D3FC45209A08CBC5C6A39B50">
    <w:name w:val="A45E2AD0D3FC45209A08CBC5C6A39B50"/>
    <w:rsid w:val="00DA5B17"/>
    <w:rPr>
      <w:lang w:eastAsia="en-CA"/>
    </w:rPr>
  </w:style>
  <w:style w:type="paragraph" w:customStyle="1" w:styleId="702D825F141D4CEB8C9270C7999D6A8C">
    <w:name w:val="702D825F141D4CEB8C9270C7999D6A8C"/>
    <w:rsid w:val="00DA5B17"/>
    <w:rPr>
      <w:lang w:eastAsia="en-CA"/>
    </w:rPr>
  </w:style>
  <w:style w:type="paragraph" w:customStyle="1" w:styleId="61DE0F513F7C4C90948D8135AA00F1D2">
    <w:name w:val="61DE0F513F7C4C90948D8135AA00F1D2"/>
    <w:rsid w:val="00DA5B17"/>
    <w:rPr>
      <w:lang w:eastAsia="en-CA"/>
    </w:rPr>
  </w:style>
  <w:style w:type="paragraph" w:customStyle="1" w:styleId="4E8C76419B69425E870D8E612823030F">
    <w:name w:val="4E8C76419B69425E870D8E612823030F"/>
    <w:rsid w:val="00DA5B17"/>
    <w:rPr>
      <w:lang w:eastAsia="en-CA"/>
    </w:rPr>
  </w:style>
  <w:style w:type="paragraph" w:customStyle="1" w:styleId="18023E29715B4D67B1FD03F1D1658358">
    <w:name w:val="18023E29715B4D67B1FD03F1D1658358"/>
    <w:rsid w:val="00DA5B17"/>
    <w:rPr>
      <w:lang w:eastAsia="en-CA"/>
    </w:rPr>
  </w:style>
  <w:style w:type="paragraph" w:customStyle="1" w:styleId="AE182046A96A49B9B174667E67A4BC9C">
    <w:name w:val="AE182046A96A49B9B174667E67A4BC9C"/>
    <w:rsid w:val="00DA5B17"/>
    <w:rPr>
      <w:lang w:eastAsia="en-CA"/>
    </w:rPr>
  </w:style>
  <w:style w:type="paragraph" w:customStyle="1" w:styleId="C82147141A0B46C2A4BA4146AC382B40">
    <w:name w:val="C82147141A0B46C2A4BA4146AC382B40"/>
    <w:rsid w:val="00DA5B17"/>
    <w:rPr>
      <w:lang w:eastAsia="en-CA"/>
    </w:rPr>
  </w:style>
  <w:style w:type="paragraph" w:customStyle="1" w:styleId="7A7B6562B38F47029691861263E77890">
    <w:name w:val="7A7B6562B38F47029691861263E77890"/>
    <w:rsid w:val="00DA5B17"/>
    <w:rPr>
      <w:lang w:eastAsia="en-CA"/>
    </w:rPr>
  </w:style>
  <w:style w:type="paragraph" w:customStyle="1" w:styleId="EA9DF58309D846618264751A25C8FD26">
    <w:name w:val="EA9DF58309D846618264751A25C8FD26"/>
    <w:rsid w:val="00DA5B17"/>
    <w:rPr>
      <w:lang w:eastAsia="en-CA"/>
    </w:rPr>
  </w:style>
  <w:style w:type="paragraph" w:customStyle="1" w:styleId="9B76BF5533304FF2888740D8FEFE2732">
    <w:name w:val="9B76BF5533304FF2888740D8FEFE2732"/>
    <w:rsid w:val="00DA5B17"/>
    <w:rPr>
      <w:lang w:eastAsia="en-CA"/>
    </w:rPr>
  </w:style>
  <w:style w:type="paragraph" w:customStyle="1" w:styleId="6BABCF6F5388482B8F9EC8053AE614D3">
    <w:name w:val="6BABCF6F5388482B8F9EC8053AE614D3"/>
    <w:rsid w:val="00DA5B17"/>
    <w:rPr>
      <w:lang w:eastAsia="en-CA"/>
    </w:rPr>
  </w:style>
  <w:style w:type="paragraph" w:customStyle="1" w:styleId="6842306D8A3F404C90EA60F709660981">
    <w:name w:val="6842306D8A3F404C90EA60F709660981"/>
    <w:rsid w:val="00DA5B17"/>
    <w:rPr>
      <w:lang w:eastAsia="en-CA"/>
    </w:rPr>
  </w:style>
  <w:style w:type="paragraph" w:customStyle="1" w:styleId="72988E0555414716BF3B44FDF37976AB">
    <w:name w:val="72988E0555414716BF3B44FDF37976AB"/>
    <w:rsid w:val="00DA5B17"/>
    <w:rPr>
      <w:lang w:eastAsia="en-CA"/>
    </w:rPr>
  </w:style>
  <w:style w:type="paragraph" w:customStyle="1" w:styleId="DF88EBF68A0D402EB533040E204627F8">
    <w:name w:val="DF88EBF68A0D402EB533040E204627F8"/>
    <w:rsid w:val="00DA5B17"/>
    <w:rPr>
      <w:lang w:eastAsia="en-CA"/>
    </w:rPr>
  </w:style>
  <w:style w:type="paragraph" w:customStyle="1" w:styleId="5EE28EDE32E44AFFBBDDEB2D958FE47B">
    <w:name w:val="5EE28EDE32E44AFFBBDDEB2D958FE47B"/>
    <w:rsid w:val="00DA5B17"/>
    <w:rPr>
      <w:lang w:eastAsia="en-CA"/>
    </w:rPr>
  </w:style>
  <w:style w:type="paragraph" w:customStyle="1" w:styleId="AFFB56F16B6A4B93BAF476EC75EE3943">
    <w:name w:val="AFFB56F16B6A4B93BAF476EC75EE3943"/>
    <w:rsid w:val="00DA5B17"/>
    <w:rPr>
      <w:lang w:eastAsia="en-CA"/>
    </w:rPr>
  </w:style>
  <w:style w:type="paragraph" w:customStyle="1" w:styleId="46417E7C31B54F05A805FF5F6B5AAFD8">
    <w:name w:val="46417E7C31B54F05A805FF5F6B5AAFD8"/>
    <w:rsid w:val="00DA5B17"/>
    <w:rPr>
      <w:lang w:eastAsia="en-CA"/>
    </w:rPr>
  </w:style>
  <w:style w:type="paragraph" w:customStyle="1" w:styleId="4B272A14E1204A73BC8047FDBA18F574">
    <w:name w:val="4B272A14E1204A73BC8047FDBA18F574"/>
    <w:rsid w:val="00DA5B17"/>
    <w:rPr>
      <w:lang w:eastAsia="en-CA"/>
    </w:rPr>
  </w:style>
  <w:style w:type="paragraph" w:customStyle="1" w:styleId="5F3392483D1D4C45B384E2FFAEB89404">
    <w:name w:val="5F3392483D1D4C45B384E2FFAEB89404"/>
    <w:rsid w:val="00DA5B17"/>
    <w:rPr>
      <w:lang w:eastAsia="en-CA"/>
    </w:rPr>
  </w:style>
  <w:style w:type="paragraph" w:customStyle="1" w:styleId="12C708FD183747FB80114E2798808628">
    <w:name w:val="12C708FD183747FB80114E2798808628"/>
    <w:rsid w:val="00DA5B17"/>
    <w:rPr>
      <w:lang w:eastAsia="en-CA"/>
    </w:rPr>
  </w:style>
  <w:style w:type="paragraph" w:customStyle="1" w:styleId="AB48002C8175459DA0999A663C9FFED7">
    <w:name w:val="AB48002C8175459DA0999A663C9FFED7"/>
    <w:rsid w:val="00DA5B17"/>
    <w:rPr>
      <w:lang w:eastAsia="en-CA"/>
    </w:rPr>
  </w:style>
  <w:style w:type="paragraph" w:customStyle="1" w:styleId="4A13A368E4E045EE9C6F95C20A0CA212">
    <w:name w:val="4A13A368E4E045EE9C6F95C20A0CA212"/>
    <w:rsid w:val="00DA5B17"/>
    <w:rPr>
      <w:lang w:eastAsia="en-CA"/>
    </w:rPr>
  </w:style>
  <w:style w:type="paragraph" w:customStyle="1" w:styleId="601C2A429DC54E188CF430BD231A4ED4">
    <w:name w:val="601C2A429DC54E188CF430BD231A4ED4"/>
    <w:rsid w:val="00DA5B17"/>
    <w:rPr>
      <w:lang w:eastAsia="en-CA"/>
    </w:rPr>
  </w:style>
  <w:style w:type="paragraph" w:customStyle="1" w:styleId="3587B650856647BA8BDECD777667B41C">
    <w:name w:val="3587B650856647BA8BDECD777667B41C"/>
    <w:rsid w:val="00DA5B17"/>
    <w:rPr>
      <w:lang w:eastAsia="en-CA"/>
    </w:rPr>
  </w:style>
  <w:style w:type="paragraph" w:customStyle="1" w:styleId="0E11903068DA4202B7B5CDEC83742631">
    <w:name w:val="0E11903068DA4202B7B5CDEC83742631"/>
    <w:rsid w:val="00DA5B17"/>
    <w:rPr>
      <w:lang w:eastAsia="en-CA"/>
    </w:rPr>
  </w:style>
  <w:style w:type="paragraph" w:customStyle="1" w:styleId="23BFB8C0D11840B19D92974F6E2ABADA">
    <w:name w:val="23BFB8C0D11840B19D92974F6E2ABADA"/>
    <w:rsid w:val="00DA5B17"/>
    <w:rPr>
      <w:lang w:eastAsia="en-CA"/>
    </w:rPr>
  </w:style>
  <w:style w:type="paragraph" w:customStyle="1" w:styleId="C6D24AD958264F92859A9F784B865DDD">
    <w:name w:val="C6D24AD958264F92859A9F784B865DDD"/>
    <w:rsid w:val="00DA5B17"/>
    <w:rPr>
      <w:lang w:eastAsia="en-CA"/>
    </w:rPr>
  </w:style>
  <w:style w:type="paragraph" w:customStyle="1" w:styleId="5F51F314E0DD48E4B7E2BFCCB1987E87">
    <w:name w:val="5F51F314E0DD48E4B7E2BFCCB1987E87"/>
    <w:rsid w:val="00DA5B17"/>
    <w:rPr>
      <w:lang w:eastAsia="en-CA"/>
    </w:rPr>
  </w:style>
  <w:style w:type="paragraph" w:customStyle="1" w:styleId="0BE9F6E20FF641D19D8D342E7A83372C">
    <w:name w:val="0BE9F6E20FF641D19D8D342E7A83372C"/>
    <w:rsid w:val="00DA5B17"/>
    <w:rPr>
      <w:lang w:eastAsia="en-CA"/>
    </w:rPr>
  </w:style>
  <w:style w:type="paragraph" w:customStyle="1" w:styleId="00A40D8F01824515994A28AFE66F2ECE">
    <w:name w:val="00A40D8F01824515994A28AFE66F2ECE"/>
    <w:rsid w:val="00DA5B17"/>
    <w:rPr>
      <w:lang w:eastAsia="en-CA"/>
    </w:rPr>
  </w:style>
  <w:style w:type="paragraph" w:customStyle="1" w:styleId="7024B9B219CE417FBEB49C26F6C638B4">
    <w:name w:val="7024B9B219CE417FBEB49C26F6C638B4"/>
    <w:rsid w:val="00DA5B17"/>
    <w:rPr>
      <w:lang w:eastAsia="en-CA"/>
    </w:rPr>
  </w:style>
  <w:style w:type="paragraph" w:customStyle="1" w:styleId="09660317080C4DACBB925DF43EA33988">
    <w:name w:val="09660317080C4DACBB925DF43EA33988"/>
    <w:rsid w:val="00DA5B17"/>
    <w:rPr>
      <w:lang w:eastAsia="en-CA"/>
    </w:rPr>
  </w:style>
  <w:style w:type="paragraph" w:customStyle="1" w:styleId="E90D6C2E67564FE5B55CC14F55F2DB2E">
    <w:name w:val="E90D6C2E67564FE5B55CC14F55F2DB2E"/>
    <w:rsid w:val="00DA5B17"/>
    <w:rPr>
      <w:lang w:eastAsia="en-CA"/>
    </w:rPr>
  </w:style>
  <w:style w:type="paragraph" w:customStyle="1" w:styleId="2D6D57200EF949F88FF276239A4848EE">
    <w:name w:val="2D6D57200EF949F88FF276239A4848EE"/>
    <w:rsid w:val="00DA5B17"/>
    <w:rPr>
      <w:lang w:eastAsia="en-CA"/>
    </w:rPr>
  </w:style>
  <w:style w:type="paragraph" w:customStyle="1" w:styleId="578562438BFC45D98BB6A11173B849B7">
    <w:name w:val="578562438BFC45D98BB6A11173B849B7"/>
    <w:rsid w:val="00DA5B17"/>
    <w:rPr>
      <w:lang w:eastAsia="en-CA"/>
    </w:rPr>
  </w:style>
  <w:style w:type="paragraph" w:customStyle="1" w:styleId="2EB3746B862C49A68FEBFE65381929D2">
    <w:name w:val="2EB3746B862C49A68FEBFE65381929D2"/>
    <w:rsid w:val="00DA5B17"/>
    <w:rPr>
      <w:lang w:eastAsia="en-CA"/>
    </w:rPr>
  </w:style>
  <w:style w:type="paragraph" w:customStyle="1" w:styleId="A4C34D52E62A40678D5766612D93C156">
    <w:name w:val="A4C34D52E62A40678D5766612D93C156"/>
    <w:rsid w:val="00DA5B17"/>
    <w:rPr>
      <w:lang w:eastAsia="en-CA"/>
    </w:rPr>
  </w:style>
  <w:style w:type="paragraph" w:customStyle="1" w:styleId="7665D56871134FBFB7F0B127A3081EBA">
    <w:name w:val="7665D56871134FBFB7F0B127A3081EBA"/>
    <w:rsid w:val="00DA5B17"/>
    <w:rPr>
      <w:lang w:eastAsia="en-CA"/>
    </w:rPr>
  </w:style>
  <w:style w:type="paragraph" w:customStyle="1" w:styleId="5811B0184C8B43EE9B21138C4DE5C68E">
    <w:name w:val="5811B0184C8B43EE9B21138C4DE5C68E"/>
    <w:rsid w:val="00DA5B17"/>
    <w:rPr>
      <w:lang w:eastAsia="en-CA"/>
    </w:rPr>
  </w:style>
  <w:style w:type="paragraph" w:customStyle="1" w:styleId="A2C760914A8B4EFCADA854FA558ED9ED">
    <w:name w:val="A2C760914A8B4EFCADA854FA558ED9ED"/>
    <w:rsid w:val="00DA5B17"/>
    <w:rPr>
      <w:lang w:eastAsia="en-CA"/>
    </w:rPr>
  </w:style>
  <w:style w:type="paragraph" w:customStyle="1" w:styleId="3FD09C6FC6854DFDA3CD2F5C5541F9D0">
    <w:name w:val="3FD09C6FC6854DFDA3CD2F5C5541F9D0"/>
    <w:rsid w:val="00DA5B17"/>
    <w:rPr>
      <w:lang w:eastAsia="en-CA"/>
    </w:rPr>
  </w:style>
  <w:style w:type="paragraph" w:customStyle="1" w:styleId="5E1F4A42F14B44E1BCBCBF0DA57AD2C7">
    <w:name w:val="5E1F4A42F14B44E1BCBCBF0DA57AD2C7"/>
    <w:rsid w:val="00DA5B17"/>
    <w:rPr>
      <w:lang w:eastAsia="en-CA"/>
    </w:rPr>
  </w:style>
  <w:style w:type="paragraph" w:customStyle="1" w:styleId="A0934D05170A4B289AD8F564FE1BE10D">
    <w:name w:val="A0934D05170A4B289AD8F564FE1BE10D"/>
    <w:rsid w:val="00DA5B17"/>
    <w:rPr>
      <w:lang w:eastAsia="en-CA"/>
    </w:rPr>
  </w:style>
  <w:style w:type="paragraph" w:customStyle="1" w:styleId="16C70F37C47C49BF91E4AF1782A71CFE">
    <w:name w:val="16C70F37C47C49BF91E4AF1782A71CFE"/>
    <w:rsid w:val="00DA5B17"/>
    <w:rPr>
      <w:lang w:eastAsia="en-CA"/>
    </w:rPr>
  </w:style>
  <w:style w:type="paragraph" w:customStyle="1" w:styleId="29633DA7024646EEA728B02786FCF082">
    <w:name w:val="29633DA7024646EEA728B02786FCF082"/>
    <w:rsid w:val="00DA5B17"/>
    <w:rPr>
      <w:lang w:eastAsia="en-CA"/>
    </w:rPr>
  </w:style>
  <w:style w:type="paragraph" w:customStyle="1" w:styleId="05E8B3D1219D481AAF6ADA0FA04EA12F">
    <w:name w:val="05E8B3D1219D481AAF6ADA0FA04EA12F"/>
    <w:rsid w:val="00DA5B17"/>
    <w:rPr>
      <w:lang w:eastAsia="en-CA"/>
    </w:rPr>
  </w:style>
  <w:style w:type="paragraph" w:customStyle="1" w:styleId="80C51187AC334E6B948FBBBEBCA2351B">
    <w:name w:val="80C51187AC334E6B948FBBBEBCA2351B"/>
    <w:rsid w:val="00DA5B17"/>
    <w:rPr>
      <w:lang w:eastAsia="en-CA"/>
    </w:rPr>
  </w:style>
  <w:style w:type="paragraph" w:customStyle="1" w:styleId="44F40C7BF3CE4009830233F9BF4A6559">
    <w:name w:val="44F40C7BF3CE4009830233F9BF4A6559"/>
    <w:rsid w:val="00DA5B17"/>
    <w:rPr>
      <w:lang w:eastAsia="en-CA"/>
    </w:rPr>
  </w:style>
  <w:style w:type="paragraph" w:customStyle="1" w:styleId="B5DF50B18544407C9177EB66C8D5A5E9">
    <w:name w:val="B5DF50B18544407C9177EB66C8D5A5E9"/>
    <w:rsid w:val="00DA5B17"/>
    <w:rPr>
      <w:lang w:eastAsia="en-CA"/>
    </w:rPr>
  </w:style>
  <w:style w:type="paragraph" w:customStyle="1" w:styleId="1C47E57F013D4B418DE5521F35F69BD2">
    <w:name w:val="1C47E57F013D4B418DE5521F35F69BD2"/>
    <w:rsid w:val="00DA5B17"/>
    <w:rPr>
      <w:lang w:eastAsia="en-CA"/>
    </w:rPr>
  </w:style>
  <w:style w:type="paragraph" w:customStyle="1" w:styleId="AF460FE08A9B4B6581602E8E57FD17B4">
    <w:name w:val="AF460FE08A9B4B6581602E8E57FD17B4"/>
    <w:rsid w:val="00DA5B17"/>
    <w:rPr>
      <w:lang w:eastAsia="en-CA"/>
    </w:rPr>
  </w:style>
  <w:style w:type="paragraph" w:customStyle="1" w:styleId="D7DEAA2E3F8045C195A773ACE8925798">
    <w:name w:val="D7DEAA2E3F8045C195A773ACE8925798"/>
    <w:rsid w:val="00DA5B17"/>
    <w:rPr>
      <w:lang w:eastAsia="en-CA"/>
    </w:rPr>
  </w:style>
  <w:style w:type="paragraph" w:customStyle="1" w:styleId="EF5BB1ACDD5C4AAE9401330D858F5472">
    <w:name w:val="EF5BB1ACDD5C4AAE9401330D858F5472"/>
    <w:rsid w:val="00DA5B17"/>
    <w:rPr>
      <w:lang w:eastAsia="en-CA"/>
    </w:rPr>
  </w:style>
  <w:style w:type="paragraph" w:customStyle="1" w:styleId="E05286CA0CD1417B91744BFC94D41F31">
    <w:name w:val="E05286CA0CD1417B91744BFC94D41F31"/>
    <w:rsid w:val="00DA5B17"/>
    <w:rPr>
      <w:lang w:eastAsia="en-CA"/>
    </w:rPr>
  </w:style>
  <w:style w:type="paragraph" w:customStyle="1" w:styleId="B39A6393ED4D423C830D96AB8EAB17FD">
    <w:name w:val="B39A6393ED4D423C830D96AB8EAB17FD"/>
    <w:rsid w:val="00DA5B17"/>
    <w:rPr>
      <w:lang w:eastAsia="en-CA"/>
    </w:rPr>
  </w:style>
  <w:style w:type="paragraph" w:customStyle="1" w:styleId="1E89941FABBD4EE1A70F824F8874D985">
    <w:name w:val="1E89941FABBD4EE1A70F824F8874D985"/>
    <w:rsid w:val="00DA5B17"/>
    <w:rPr>
      <w:lang w:eastAsia="en-CA"/>
    </w:rPr>
  </w:style>
  <w:style w:type="paragraph" w:customStyle="1" w:styleId="E6360A8DBB294FAAB424C776C211E049">
    <w:name w:val="E6360A8DBB294FAAB424C776C211E049"/>
    <w:rsid w:val="00DA5B17"/>
    <w:rPr>
      <w:lang w:eastAsia="en-CA"/>
    </w:rPr>
  </w:style>
  <w:style w:type="paragraph" w:customStyle="1" w:styleId="3FC3EBA7A5404AEA967007284CC1F6FB">
    <w:name w:val="3FC3EBA7A5404AEA967007284CC1F6FB"/>
    <w:rsid w:val="00DA5B17"/>
    <w:rPr>
      <w:lang w:eastAsia="en-CA"/>
    </w:rPr>
  </w:style>
  <w:style w:type="paragraph" w:customStyle="1" w:styleId="DB4283D1796C48ED8642C8C209CBDD96">
    <w:name w:val="DB4283D1796C48ED8642C8C209CBDD96"/>
    <w:rsid w:val="00DA5B17"/>
    <w:rPr>
      <w:lang w:eastAsia="en-CA"/>
    </w:rPr>
  </w:style>
  <w:style w:type="paragraph" w:customStyle="1" w:styleId="E75ACFD9E3244865934135A2A7C2A493">
    <w:name w:val="E75ACFD9E3244865934135A2A7C2A493"/>
    <w:rsid w:val="00DA5B17"/>
    <w:rPr>
      <w:lang w:eastAsia="en-CA"/>
    </w:rPr>
  </w:style>
  <w:style w:type="paragraph" w:customStyle="1" w:styleId="3B31DEAB938F4B128E653B1D60763ED2">
    <w:name w:val="3B31DEAB938F4B128E653B1D60763ED2"/>
    <w:rsid w:val="00DA5B17"/>
    <w:rPr>
      <w:lang w:eastAsia="en-CA"/>
    </w:rPr>
  </w:style>
  <w:style w:type="paragraph" w:customStyle="1" w:styleId="FB57E8E174A14DB4A257D12C46AAEEC8">
    <w:name w:val="FB57E8E174A14DB4A257D12C46AAEEC8"/>
    <w:rsid w:val="00DA5B17"/>
    <w:rPr>
      <w:lang w:eastAsia="en-CA"/>
    </w:rPr>
  </w:style>
  <w:style w:type="paragraph" w:customStyle="1" w:styleId="9845CCC9C9774EC58C9ED1AF7D29BF0F">
    <w:name w:val="9845CCC9C9774EC58C9ED1AF7D29BF0F"/>
    <w:rsid w:val="00DA5B17"/>
    <w:rPr>
      <w:lang w:eastAsia="en-CA"/>
    </w:rPr>
  </w:style>
  <w:style w:type="paragraph" w:customStyle="1" w:styleId="2BF1AD6BC77F4621B637DA43563821F7">
    <w:name w:val="2BF1AD6BC77F4621B637DA43563821F7"/>
    <w:rsid w:val="00DA5B17"/>
    <w:rPr>
      <w:lang w:eastAsia="en-CA"/>
    </w:rPr>
  </w:style>
  <w:style w:type="paragraph" w:customStyle="1" w:styleId="11872AC19E3B41B6B6F7DF17190860C5">
    <w:name w:val="11872AC19E3B41B6B6F7DF17190860C5"/>
    <w:rsid w:val="00DA5B17"/>
    <w:rPr>
      <w:lang w:eastAsia="en-CA"/>
    </w:rPr>
  </w:style>
  <w:style w:type="paragraph" w:customStyle="1" w:styleId="BE21727CE00A4FF68D207DD86904C0D9">
    <w:name w:val="BE21727CE00A4FF68D207DD86904C0D9"/>
    <w:rsid w:val="00DA5B17"/>
    <w:rPr>
      <w:lang w:eastAsia="en-CA"/>
    </w:rPr>
  </w:style>
  <w:style w:type="paragraph" w:customStyle="1" w:styleId="1E0B1F4CD31E4B83A48281371FB44ABD">
    <w:name w:val="1E0B1F4CD31E4B83A48281371FB44ABD"/>
    <w:rsid w:val="00DA5B17"/>
    <w:rPr>
      <w:lang w:eastAsia="en-CA"/>
    </w:rPr>
  </w:style>
  <w:style w:type="paragraph" w:customStyle="1" w:styleId="F46F20F4A9264856B7C54B91003C12D9">
    <w:name w:val="F46F20F4A9264856B7C54B91003C12D9"/>
    <w:rsid w:val="00DA5B17"/>
    <w:rPr>
      <w:lang w:eastAsia="en-CA"/>
    </w:rPr>
  </w:style>
  <w:style w:type="paragraph" w:customStyle="1" w:styleId="0532C5CD08BB403798412BF201159DCE">
    <w:name w:val="0532C5CD08BB403798412BF201159DCE"/>
    <w:rsid w:val="00DA5B17"/>
    <w:rPr>
      <w:lang w:eastAsia="en-CA"/>
    </w:rPr>
  </w:style>
  <w:style w:type="paragraph" w:customStyle="1" w:styleId="CD373DF06F1344FC8497E047C63E71FB">
    <w:name w:val="CD373DF06F1344FC8497E047C63E71FB"/>
    <w:rsid w:val="00DA5B17"/>
    <w:rPr>
      <w:lang w:eastAsia="en-CA"/>
    </w:rPr>
  </w:style>
  <w:style w:type="paragraph" w:customStyle="1" w:styleId="3C73ACDDE5DD469AAB96E4AE70A55815">
    <w:name w:val="3C73ACDDE5DD469AAB96E4AE70A55815"/>
    <w:rsid w:val="00DA5B17"/>
    <w:rPr>
      <w:lang w:eastAsia="en-CA"/>
    </w:rPr>
  </w:style>
  <w:style w:type="paragraph" w:customStyle="1" w:styleId="EC27B942A7FC46B2AD80B128A0BFB5D0">
    <w:name w:val="EC27B942A7FC46B2AD80B128A0BFB5D0"/>
    <w:rsid w:val="00DA5B17"/>
    <w:rPr>
      <w:lang w:eastAsia="en-CA"/>
    </w:rPr>
  </w:style>
  <w:style w:type="paragraph" w:customStyle="1" w:styleId="2FD1C37D04504F968D1A33807D0AB713">
    <w:name w:val="2FD1C37D04504F968D1A33807D0AB713"/>
    <w:rsid w:val="00DA5B17"/>
    <w:rPr>
      <w:lang w:eastAsia="en-CA"/>
    </w:rPr>
  </w:style>
  <w:style w:type="paragraph" w:customStyle="1" w:styleId="330431356F574D74A50B90540F812B98">
    <w:name w:val="330431356F574D74A50B90540F812B98"/>
    <w:rsid w:val="00DA5B17"/>
    <w:rPr>
      <w:lang w:eastAsia="en-CA"/>
    </w:rPr>
  </w:style>
  <w:style w:type="paragraph" w:customStyle="1" w:styleId="5DD31567F2BD49DDADEBF26B7293226F">
    <w:name w:val="5DD31567F2BD49DDADEBF26B7293226F"/>
    <w:rsid w:val="00DA5B17"/>
    <w:rPr>
      <w:lang w:eastAsia="en-CA"/>
    </w:rPr>
  </w:style>
  <w:style w:type="paragraph" w:customStyle="1" w:styleId="9ADD507BCE504ACC8F41EED47AEBD16D">
    <w:name w:val="9ADD507BCE504ACC8F41EED47AEBD16D"/>
    <w:rsid w:val="00DA5B17"/>
    <w:rPr>
      <w:lang w:eastAsia="en-CA"/>
    </w:rPr>
  </w:style>
  <w:style w:type="paragraph" w:customStyle="1" w:styleId="8F9D244596F2416C97624884764D178C">
    <w:name w:val="8F9D244596F2416C97624884764D178C"/>
    <w:rsid w:val="00DA5B17"/>
    <w:rPr>
      <w:lang w:eastAsia="en-CA"/>
    </w:rPr>
  </w:style>
  <w:style w:type="paragraph" w:customStyle="1" w:styleId="4FF6E7F034C14889BA07E0742D1110EB">
    <w:name w:val="4FF6E7F034C14889BA07E0742D1110EB"/>
    <w:rsid w:val="00DA5B17"/>
    <w:rPr>
      <w:lang w:eastAsia="en-CA"/>
    </w:rPr>
  </w:style>
  <w:style w:type="paragraph" w:customStyle="1" w:styleId="6A863DDDD8D14C699FD3F44620E851D5">
    <w:name w:val="6A863DDDD8D14C699FD3F44620E851D5"/>
    <w:rsid w:val="00DA5B17"/>
    <w:rPr>
      <w:lang w:eastAsia="en-CA"/>
    </w:rPr>
  </w:style>
  <w:style w:type="paragraph" w:customStyle="1" w:styleId="6298431E211247118D4B26CA5C2DD869">
    <w:name w:val="6298431E211247118D4B26CA5C2DD869"/>
    <w:rsid w:val="00DA5B17"/>
    <w:rPr>
      <w:lang w:eastAsia="en-CA"/>
    </w:rPr>
  </w:style>
  <w:style w:type="paragraph" w:customStyle="1" w:styleId="084B62FE5F214630ADB525A5CBBD91AA">
    <w:name w:val="084B62FE5F214630ADB525A5CBBD91AA"/>
    <w:rsid w:val="00DA5B17"/>
    <w:rPr>
      <w:lang w:eastAsia="en-CA"/>
    </w:rPr>
  </w:style>
  <w:style w:type="paragraph" w:customStyle="1" w:styleId="0F3A288762C44B3BB3D085E0F4595273">
    <w:name w:val="0F3A288762C44B3BB3D085E0F4595273"/>
    <w:rsid w:val="00DA5B17"/>
    <w:rPr>
      <w:lang w:eastAsia="en-CA"/>
    </w:rPr>
  </w:style>
  <w:style w:type="paragraph" w:customStyle="1" w:styleId="82FB20470C7545109F5DC8300E72FD18">
    <w:name w:val="82FB20470C7545109F5DC8300E72FD18"/>
    <w:rsid w:val="00DA5B17"/>
    <w:rPr>
      <w:lang w:eastAsia="en-CA"/>
    </w:rPr>
  </w:style>
  <w:style w:type="paragraph" w:customStyle="1" w:styleId="D7E930F5A00E407DB14640C61869D9C4">
    <w:name w:val="D7E930F5A00E407DB14640C61869D9C4"/>
    <w:rsid w:val="00DA5B17"/>
    <w:rPr>
      <w:lang w:eastAsia="en-CA"/>
    </w:rPr>
  </w:style>
  <w:style w:type="paragraph" w:customStyle="1" w:styleId="46A0A6412F8A48C7AF93090A4C621087">
    <w:name w:val="46A0A6412F8A48C7AF93090A4C621087"/>
    <w:rsid w:val="00DA5B17"/>
    <w:rPr>
      <w:lang w:eastAsia="en-CA"/>
    </w:rPr>
  </w:style>
  <w:style w:type="paragraph" w:customStyle="1" w:styleId="C379C87D6EB848FF8E0D45056083B553">
    <w:name w:val="C379C87D6EB848FF8E0D45056083B553"/>
    <w:rsid w:val="00DA5B17"/>
    <w:rPr>
      <w:lang w:eastAsia="en-CA"/>
    </w:rPr>
  </w:style>
  <w:style w:type="paragraph" w:customStyle="1" w:styleId="51FB29BCFD404FA99FF40950C5B23D9D">
    <w:name w:val="51FB29BCFD404FA99FF40950C5B23D9D"/>
    <w:rsid w:val="00DA5B17"/>
    <w:rPr>
      <w:lang w:eastAsia="en-CA"/>
    </w:rPr>
  </w:style>
  <w:style w:type="paragraph" w:customStyle="1" w:styleId="F5A3CDF1C9854C05942844A18E6C26CD">
    <w:name w:val="F5A3CDF1C9854C05942844A18E6C26CD"/>
    <w:rsid w:val="00DA5B17"/>
    <w:rPr>
      <w:lang w:eastAsia="en-CA"/>
    </w:rPr>
  </w:style>
  <w:style w:type="paragraph" w:customStyle="1" w:styleId="ABBB5E45E9AB41C181D3D925C0BF6929">
    <w:name w:val="ABBB5E45E9AB41C181D3D925C0BF6929"/>
    <w:rsid w:val="00DA5B17"/>
    <w:rPr>
      <w:lang w:eastAsia="en-CA"/>
    </w:rPr>
  </w:style>
  <w:style w:type="paragraph" w:customStyle="1" w:styleId="A2BC820AB8CE4B269159E6CD225245BB">
    <w:name w:val="A2BC820AB8CE4B269159E6CD225245BB"/>
    <w:rsid w:val="00DA5B17"/>
    <w:rPr>
      <w:lang w:eastAsia="en-CA"/>
    </w:rPr>
  </w:style>
  <w:style w:type="paragraph" w:customStyle="1" w:styleId="40AA3FA142EC445BB3F67538FE0BD879">
    <w:name w:val="40AA3FA142EC445BB3F67538FE0BD879"/>
    <w:rsid w:val="00DA5B17"/>
    <w:rPr>
      <w:lang w:eastAsia="en-CA"/>
    </w:rPr>
  </w:style>
  <w:style w:type="paragraph" w:customStyle="1" w:styleId="CC84B0B1413246EFBD97766E66752703">
    <w:name w:val="CC84B0B1413246EFBD97766E66752703"/>
    <w:rsid w:val="00DA5B17"/>
    <w:rPr>
      <w:lang w:eastAsia="en-CA"/>
    </w:rPr>
  </w:style>
  <w:style w:type="paragraph" w:customStyle="1" w:styleId="B9AC6E340EC64AEF8267B2C2F890B613">
    <w:name w:val="B9AC6E340EC64AEF8267B2C2F890B613"/>
    <w:rsid w:val="00DA5B17"/>
    <w:rPr>
      <w:lang w:eastAsia="en-CA"/>
    </w:rPr>
  </w:style>
  <w:style w:type="paragraph" w:customStyle="1" w:styleId="2205032DB36C4CFDB86278FB3C712299">
    <w:name w:val="2205032DB36C4CFDB86278FB3C712299"/>
    <w:rsid w:val="00DA5B17"/>
    <w:rPr>
      <w:lang w:eastAsia="en-CA"/>
    </w:rPr>
  </w:style>
  <w:style w:type="paragraph" w:customStyle="1" w:styleId="37BB5D08534F40A0B040D27514274C7F">
    <w:name w:val="37BB5D08534F40A0B040D27514274C7F"/>
    <w:rsid w:val="00DA5B17"/>
    <w:rPr>
      <w:lang w:eastAsia="en-CA"/>
    </w:rPr>
  </w:style>
  <w:style w:type="paragraph" w:customStyle="1" w:styleId="BA087BD12F01417E986F824E6C0537EB">
    <w:name w:val="BA087BD12F01417E986F824E6C0537EB"/>
    <w:rsid w:val="00DA5B17"/>
    <w:rPr>
      <w:lang w:eastAsia="en-CA"/>
    </w:rPr>
  </w:style>
  <w:style w:type="paragraph" w:customStyle="1" w:styleId="1CCE635960B44F278F02EA0FE607F318">
    <w:name w:val="1CCE635960B44F278F02EA0FE607F318"/>
    <w:rsid w:val="00DA5B17"/>
    <w:rPr>
      <w:lang w:eastAsia="en-CA"/>
    </w:rPr>
  </w:style>
  <w:style w:type="paragraph" w:customStyle="1" w:styleId="7281AF11B179439EAB099298903759D1">
    <w:name w:val="7281AF11B179439EAB099298903759D1"/>
    <w:rsid w:val="00DA5B17"/>
    <w:rPr>
      <w:lang w:eastAsia="en-CA"/>
    </w:rPr>
  </w:style>
  <w:style w:type="paragraph" w:customStyle="1" w:styleId="CF020F4E83914740B694B9E26CF497FF">
    <w:name w:val="CF020F4E83914740B694B9E26CF497FF"/>
    <w:rsid w:val="00DA5B17"/>
    <w:rPr>
      <w:lang w:eastAsia="en-CA"/>
    </w:rPr>
  </w:style>
  <w:style w:type="paragraph" w:customStyle="1" w:styleId="B2DCE40FC6BD4750817900874DA8E713">
    <w:name w:val="B2DCE40FC6BD4750817900874DA8E713"/>
    <w:rsid w:val="00DA5B17"/>
    <w:rPr>
      <w:lang w:eastAsia="en-CA"/>
    </w:rPr>
  </w:style>
  <w:style w:type="paragraph" w:customStyle="1" w:styleId="E15FF0655B654CE5AA95F21846BC8C82">
    <w:name w:val="E15FF0655B654CE5AA95F21846BC8C82"/>
    <w:rsid w:val="00DA5B17"/>
    <w:rPr>
      <w:lang w:eastAsia="en-CA"/>
    </w:rPr>
  </w:style>
  <w:style w:type="paragraph" w:customStyle="1" w:styleId="E40B243475F6422299A3F4B4C97E4210">
    <w:name w:val="E40B243475F6422299A3F4B4C97E4210"/>
    <w:rsid w:val="00DA5B17"/>
    <w:rPr>
      <w:lang w:eastAsia="en-CA"/>
    </w:rPr>
  </w:style>
  <w:style w:type="paragraph" w:customStyle="1" w:styleId="D217281495FF477A887951AE8BF9FCE1">
    <w:name w:val="D217281495FF477A887951AE8BF9FCE1"/>
    <w:rsid w:val="00DA5B17"/>
    <w:rPr>
      <w:lang w:eastAsia="en-CA"/>
    </w:rPr>
  </w:style>
  <w:style w:type="paragraph" w:customStyle="1" w:styleId="E2055BFF88174149BB0DFCD8CC618C1F">
    <w:name w:val="E2055BFF88174149BB0DFCD8CC618C1F"/>
    <w:rsid w:val="00DA5B17"/>
    <w:rPr>
      <w:lang w:eastAsia="en-CA"/>
    </w:rPr>
  </w:style>
  <w:style w:type="paragraph" w:customStyle="1" w:styleId="8AF844D6675B4A6AAEF6BC17820ABCC6">
    <w:name w:val="8AF844D6675B4A6AAEF6BC17820ABCC6"/>
    <w:rsid w:val="00DA5B17"/>
    <w:rPr>
      <w:lang w:eastAsia="en-CA"/>
    </w:rPr>
  </w:style>
  <w:style w:type="paragraph" w:customStyle="1" w:styleId="8DB6DDA24F024E558412FDE3416E09D0">
    <w:name w:val="8DB6DDA24F024E558412FDE3416E09D0"/>
    <w:rsid w:val="00DA5B17"/>
    <w:rPr>
      <w:lang w:eastAsia="en-CA"/>
    </w:rPr>
  </w:style>
  <w:style w:type="paragraph" w:customStyle="1" w:styleId="8AC62C828217448FA17EB5ED0C894DC3">
    <w:name w:val="8AC62C828217448FA17EB5ED0C894DC3"/>
    <w:rsid w:val="00DA5B17"/>
    <w:rPr>
      <w:lang w:eastAsia="en-CA"/>
    </w:rPr>
  </w:style>
  <w:style w:type="paragraph" w:customStyle="1" w:styleId="445BD6C3C1924E38B57E5134EC293C38">
    <w:name w:val="445BD6C3C1924E38B57E5134EC293C38"/>
    <w:rsid w:val="00DA5B17"/>
    <w:rPr>
      <w:lang w:eastAsia="en-CA"/>
    </w:rPr>
  </w:style>
  <w:style w:type="paragraph" w:customStyle="1" w:styleId="146C106983564B41B8A8D6619A32101B">
    <w:name w:val="146C106983564B41B8A8D6619A32101B"/>
    <w:rsid w:val="00DA5B17"/>
    <w:rPr>
      <w:lang w:eastAsia="en-CA"/>
    </w:rPr>
  </w:style>
  <w:style w:type="paragraph" w:customStyle="1" w:styleId="62DAF946EC294059B3E4093EC8D73635">
    <w:name w:val="62DAF946EC294059B3E4093EC8D73635"/>
    <w:rsid w:val="00DA5B17"/>
    <w:rPr>
      <w:lang w:eastAsia="en-CA"/>
    </w:rPr>
  </w:style>
  <w:style w:type="paragraph" w:customStyle="1" w:styleId="C8793D807FB247B9B9D7EE448CDF4C59">
    <w:name w:val="C8793D807FB247B9B9D7EE448CDF4C59"/>
    <w:rsid w:val="00DA5B17"/>
    <w:rPr>
      <w:lang w:eastAsia="en-CA"/>
    </w:rPr>
  </w:style>
  <w:style w:type="paragraph" w:customStyle="1" w:styleId="0A2F99C4D0C94E46867EC64F141AFA05">
    <w:name w:val="0A2F99C4D0C94E46867EC64F141AFA05"/>
    <w:rsid w:val="00DA5B17"/>
    <w:rPr>
      <w:lang w:eastAsia="en-CA"/>
    </w:rPr>
  </w:style>
  <w:style w:type="paragraph" w:customStyle="1" w:styleId="CB05973F353446EDAECC845088184EAC">
    <w:name w:val="CB05973F353446EDAECC845088184EAC"/>
    <w:rsid w:val="00DA5B17"/>
    <w:rPr>
      <w:lang w:eastAsia="en-CA"/>
    </w:rPr>
  </w:style>
  <w:style w:type="paragraph" w:customStyle="1" w:styleId="62BC82B06B1E4754A2F27C9AB83FA36A">
    <w:name w:val="62BC82B06B1E4754A2F27C9AB83FA36A"/>
    <w:rsid w:val="00DA5B17"/>
    <w:rPr>
      <w:lang w:eastAsia="en-CA"/>
    </w:rPr>
  </w:style>
  <w:style w:type="paragraph" w:customStyle="1" w:styleId="E1E364E6EF0E47709EFCB249A1D95441">
    <w:name w:val="E1E364E6EF0E47709EFCB249A1D95441"/>
    <w:rsid w:val="00DA5B17"/>
    <w:rPr>
      <w:lang w:eastAsia="en-CA"/>
    </w:rPr>
  </w:style>
  <w:style w:type="paragraph" w:customStyle="1" w:styleId="8E49EACA33614EF1B3005CE53FA3D9B1">
    <w:name w:val="8E49EACA33614EF1B3005CE53FA3D9B1"/>
    <w:rsid w:val="00DA5B17"/>
    <w:rPr>
      <w:lang w:eastAsia="en-CA"/>
    </w:rPr>
  </w:style>
  <w:style w:type="paragraph" w:customStyle="1" w:styleId="D4CB1FDFE8344CC78E5C05C6C966986C">
    <w:name w:val="D4CB1FDFE8344CC78E5C05C6C966986C"/>
    <w:rsid w:val="00DA5B17"/>
    <w:rPr>
      <w:lang w:eastAsia="en-CA"/>
    </w:rPr>
  </w:style>
  <w:style w:type="paragraph" w:customStyle="1" w:styleId="375ADCA48A444A76962DABC4A0D03DC5">
    <w:name w:val="375ADCA48A444A76962DABC4A0D03DC5"/>
    <w:rsid w:val="00DA5B17"/>
    <w:rPr>
      <w:lang w:eastAsia="en-CA"/>
    </w:rPr>
  </w:style>
  <w:style w:type="paragraph" w:customStyle="1" w:styleId="079CEEA499AD43F6A1274B2148511ADB">
    <w:name w:val="079CEEA499AD43F6A1274B2148511ADB"/>
    <w:rsid w:val="00DA5B17"/>
    <w:rPr>
      <w:lang w:eastAsia="en-CA"/>
    </w:rPr>
  </w:style>
  <w:style w:type="paragraph" w:customStyle="1" w:styleId="DCB7194210714650806147711F4BACFD">
    <w:name w:val="DCB7194210714650806147711F4BACFD"/>
    <w:rsid w:val="00DA5B17"/>
    <w:rPr>
      <w:lang w:eastAsia="en-CA"/>
    </w:rPr>
  </w:style>
  <w:style w:type="paragraph" w:customStyle="1" w:styleId="A971317DE4084D7AA9242BCD1C1E197C">
    <w:name w:val="A971317DE4084D7AA9242BCD1C1E197C"/>
    <w:rsid w:val="00DA5B17"/>
    <w:rPr>
      <w:lang w:eastAsia="en-CA"/>
    </w:rPr>
  </w:style>
  <w:style w:type="paragraph" w:customStyle="1" w:styleId="A329EFC4700348B1BBAD75DB6C3B0F38">
    <w:name w:val="A329EFC4700348B1BBAD75DB6C3B0F38"/>
    <w:rsid w:val="00DA5B17"/>
    <w:rPr>
      <w:lang w:eastAsia="en-CA"/>
    </w:rPr>
  </w:style>
  <w:style w:type="paragraph" w:customStyle="1" w:styleId="6AC4ACBB2EB14D7A8CE006FA828BE23E">
    <w:name w:val="6AC4ACBB2EB14D7A8CE006FA828BE23E"/>
    <w:rsid w:val="00DA5B17"/>
    <w:rPr>
      <w:lang w:eastAsia="en-CA"/>
    </w:rPr>
  </w:style>
  <w:style w:type="paragraph" w:customStyle="1" w:styleId="D4DAB4AF2C15465D84BE5293F0FB2F79">
    <w:name w:val="D4DAB4AF2C15465D84BE5293F0FB2F79"/>
    <w:rsid w:val="00DA5B17"/>
    <w:rPr>
      <w:lang w:eastAsia="en-CA"/>
    </w:rPr>
  </w:style>
  <w:style w:type="paragraph" w:customStyle="1" w:styleId="C745C57B365447AE84A3DD4F892D5405">
    <w:name w:val="C745C57B365447AE84A3DD4F892D5405"/>
    <w:rsid w:val="00DA5B17"/>
    <w:rPr>
      <w:lang w:eastAsia="en-CA"/>
    </w:rPr>
  </w:style>
  <w:style w:type="paragraph" w:customStyle="1" w:styleId="F249C8DA8C584E57AB2A1B4CC0580656">
    <w:name w:val="F249C8DA8C584E57AB2A1B4CC0580656"/>
    <w:rsid w:val="00DA5B17"/>
    <w:rPr>
      <w:lang w:eastAsia="en-CA"/>
    </w:rPr>
  </w:style>
  <w:style w:type="paragraph" w:customStyle="1" w:styleId="26A4D5BF191B49C78A410EA5B5E183C4">
    <w:name w:val="26A4D5BF191B49C78A410EA5B5E183C4"/>
    <w:rsid w:val="00DA5B17"/>
    <w:rPr>
      <w:lang w:eastAsia="en-CA"/>
    </w:rPr>
  </w:style>
  <w:style w:type="paragraph" w:customStyle="1" w:styleId="B2392D9603624114AEA09C16BB4B6E0B">
    <w:name w:val="B2392D9603624114AEA09C16BB4B6E0B"/>
    <w:rsid w:val="00DA5B17"/>
    <w:rPr>
      <w:lang w:eastAsia="en-CA"/>
    </w:rPr>
  </w:style>
  <w:style w:type="paragraph" w:customStyle="1" w:styleId="633D8B9F371644758C3377E831E488BB">
    <w:name w:val="633D8B9F371644758C3377E831E488BB"/>
    <w:rsid w:val="00DA5B17"/>
    <w:rPr>
      <w:lang w:eastAsia="en-CA"/>
    </w:rPr>
  </w:style>
  <w:style w:type="paragraph" w:customStyle="1" w:styleId="EF9B7B30DB7E4B95987E189F8E27D783">
    <w:name w:val="EF9B7B30DB7E4B95987E189F8E27D783"/>
    <w:rsid w:val="00DA5B17"/>
    <w:rPr>
      <w:lang w:eastAsia="en-CA"/>
    </w:rPr>
  </w:style>
  <w:style w:type="paragraph" w:customStyle="1" w:styleId="9423FEFF99C64DF2882D0AB15D9EFBB5">
    <w:name w:val="9423FEFF99C64DF2882D0AB15D9EFBB5"/>
    <w:rsid w:val="00DA5B17"/>
    <w:rPr>
      <w:lang w:eastAsia="en-CA"/>
    </w:rPr>
  </w:style>
  <w:style w:type="paragraph" w:customStyle="1" w:styleId="3CBEAF075E8A49369F2E4B0A0B115972">
    <w:name w:val="3CBEAF075E8A49369F2E4B0A0B115972"/>
    <w:rsid w:val="00DA5B17"/>
    <w:rPr>
      <w:lang w:eastAsia="en-CA"/>
    </w:rPr>
  </w:style>
  <w:style w:type="paragraph" w:customStyle="1" w:styleId="A19E03E812FB4FEBB1BBBCA9333BA834">
    <w:name w:val="A19E03E812FB4FEBB1BBBCA9333BA834"/>
    <w:rsid w:val="00DA5B17"/>
    <w:rPr>
      <w:lang w:eastAsia="en-CA"/>
    </w:rPr>
  </w:style>
  <w:style w:type="paragraph" w:customStyle="1" w:styleId="8FC2BFF382F245DDBC0DDB9B2DCB771B">
    <w:name w:val="8FC2BFF382F245DDBC0DDB9B2DCB771B"/>
    <w:rsid w:val="00DA5B17"/>
    <w:rPr>
      <w:lang w:eastAsia="en-CA"/>
    </w:rPr>
  </w:style>
  <w:style w:type="paragraph" w:customStyle="1" w:styleId="9969600E2B7D4F3FA9A7054EEA84D0ED">
    <w:name w:val="9969600E2B7D4F3FA9A7054EEA84D0ED"/>
    <w:rsid w:val="00DA5B17"/>
    <w:rPr>
      <w:lang w:eastAsia="en-CA"/>
    </w:rPr>
  </w:style>
  <w:style w:type="paragraph" w:customStyle="1" w:styleId="15A0C6D49FD84F0AA9458A5AB88A1731">
    <w:name w:val="15A0C6D49FD84F0AA9458A5AB88A1731"/>
    <w:rsid w:val="00DA5B17"/>
    <w:rPr>
      <w:lang w:eastAsia="en-CA"/>
    </w:rPr>
  </w:style>
  <w:style w:type="paragraph" w:customStyle="1" w:styleId="E8D4F6FB4ADA41C59C4599BC99DADEF3">
    <w:name w:val="E8D4F6FB4ADA41C59C4599BC99DADEF3"/>
    <w:rsid w:val="00DA5B17"/>
    <w:rPr>
      <w:lang w:eastAsia="en-CA"/>
    </w:rPr>
  </w:style>
  <w:style w:type="paragraph" w:customStyle="1" w:styleId="B50A08C7FDB1458EBED80F5ED738541A">
    <w:name w:val="B50A08C7FDB1458EBED80F5ED738541A"/>
    <w:rsid w:val="00DA5B17"/>
    <w:rPr>
      <w:lang w:eastAsia="en-CA"/>
    </w:rPr>
  </w:style>
  <w:style w:type="paragraph" w:customStyle="1" w:styleId="4A217DB25CF24CD89AA37F375444E3E8">
    <w:name w:val="4A217DB25CF24CD89AA37F375444E3E8"/>
    <w:rsid w:val="00DA5B17"/>
    <w:rPr>
      <w:lang w:eastAsia="en-CA"/>
    </w:rPr>
  </w:style>
  <w:style w:type="paragraph" w:customStyle="1" w:styleId="DA460685C7A24DAC8E490DDEE5E28FAA">
    <w:name w:val="DA460685C7A24DAC8E490DDEE5E28FAA"/>
    <w:rsid w:val="00DA5B17"/>
    <w:rPr>
      <w:lang w:eastAsia="en-CA"/>
    </w:rPr>
  </w:style>
  <w:style w:type="paragraph" w:customStyle="1" w:styleId="7D200E85FDB543C7A2D8C62065E850C9">
    <w:name w:val="7D200E85FDB543C7A2D8C62065E850C9"/>
    <w:rsid w:val="00DA5B17"/>
    <w:rPr>
      <w:lang w:eastAsia="en-CA"/>
    </w:rPr>
  </w:style>
  <w:style w:type="paragraph" w:customStyle="1" w:styleId="582E708CFF0E4CE3A9BD05C82F941073">
    <w:name w:val="582E708CFF0E4CE3A9BD05C82F941073"/>
    <w:rsid w:val="00DA5B17"/>
    <w:rPr>
      <w:lang w:eastAsia="en-CA"/>
    </w:rPr>
  </w:style>
  <w:style w:type="paragraph" w:customStyle="1" w:styleId="4C1F1D0371FC4CAB834E0630C0E94274">
    <w:name w:val="4C1F1D0371FC4CAB834E0630C0E94274"/>
    <w:rsid w:val="00DA5B17"/>
    <w:rPr>
      <w:lang w:eastAsia="en-CA"/>
    </w:rPr>
  </w:style>
  <w:style w:type="paragraph" w:customStyle="1" w:styleId="94FF288AF44B4D5A90470650FB42DCF1">
    <w:name w:val="94FF288AF44B4D5A90470650FB42DCF1"/>
    <w:rsid w:val="00DA5B17"/>
    <w:rPr>
      <w:lang w:eastAsia="en-CA"/>
    </w:rPr>
  </w:style>
  <w:style w:type="paragraph" w:customStyle="1" w:styleId="009A56D28DFE4AD5ADD713674A8997CD">
    <w:name w:val="009A56D28DFE4AD5ADD713674A8997CD"/>
    <w:rsid w:val="00DA5B17"/>
    <w:rPr>
      <w:lang w:eastAsia="en-CA"/>
    </w:rPr>
  </w:style>
  <w:style w:type="paragraph" w:customStyle="1" w:styleId="9455A941FABE4578901C09CA1DBD0C02">
    <w:name w:val="9455A941FABE4578901C09CA1DBD0C02"/>
    <w:rsid w:val="00DA5B17"/>
    <w:rPr>
      <w:lang w:eastAsia="en-CA"/>
    </w:rPr>
  </w:style>
  <w:style w:type="paragraph" w:customStyle="1" w:styleId="19DB7C1B8ECE4134B365E6A459EED558">
    <w:name w:val="19DB7C1B8ECE4134B365E6A459EED558"/>
    <w:rsid w:val="00DA5B17"/>
    <w:rPr>
      <w:lang w:eastAsia="en-CA"/>
    </w:rPr>
  </w:style>
  <w:style w:type="paragraph" w:customStyle="1" w:styleId="29C424EA59C741598007815D9689646A">
    <w:name w:val="29C424EA59C741598007815D9689646A"/>
    <w:rsid w:val="00DA5B17"/>
    <w:rPr>
      <w:lang w:eastAsia="en-CA"/>
    </w:rPr>
  </w:style>
  <w:style w:type="paragraph" w:customStyle="1" w:styleId="FE6E3495A897461D9A8B595C96830CC4">
    <w:name w:val="FE6E3495A897461D9A8B595C96830CC4"/>
    <w:rsid w:val="00DA5B17"/>
    <w:rPr>
      <w:lang w:eastAsia="en-CA"/>
    </w:rPr>
  </w:style>
  <w:style w:type="paragraph" w:customStyle="1" w:styleId="5779888F697C4B30AD50091132705391">
    <w:name w:val="5779888F697C4B30AD50091132705391"/>
    <w:rsid w:val="00DA5B17"/>
    <w:rPr>
      <w:lang w:eastAsia="en-CA"/>
    </w:rPr>
  </w:style>
  <w:style w:type="paragraph" w:customStyle="1" w:styleId="E469225B5A164E93A1E63B7CA7B0D877">
    <w:name w:val="E469225B5A164E93A1E63B7CA7B0D877"/>
    <w:rsid w:val="00DA5B17"/>
    <w:rPr>
      <w:lang w:eastAsia="en-CA"/>
    </w:rPr>
  </w:style>
  <w:style w:type="paragraph" w:customStyle="1" w:styleId="FDF59DE099F44DE78AE7D6565F1E8325">
    <w:name w:val="FDF59DE099F44DE78AE7D6565F1E8325"/>
    <w:rsid w:val="00DA5B17"/>
    <w:rPr>
      <w:lang w:eastAsia="en-CA"/>
    </w:rPr>
  </w:style>
  <w:style w:type="paragraph" w:customStyle="1" w:styleId="4108419F9AB049889D50AA9290699983">
    <w:name w:val="4108419F9AB049889D50AA9290699983"/>
    <w:rsid w:val="00DA5B17"/>
    <w:rPr>
      <w:lang w:eastAsia="en-CA"/>
    </w:rPr>
  </w:style>
  <w:style w:type="paragraph" w:customStyle="1" w:styleId="A4184282068345408254D443F2155B90">
    <w:name w:val="A4184282068345408254D443F2155B90"/>
    <w:rsid w:val="00DA5B17"/>
    <w:rPr>
      <w:lang w:eastAsia="en-CA"/>
    </w:rPr>
  </w:style>
  <w:style w:type="paragraph" w:customStyle="1" w:styleId="2575937573EE40FC8A12D0A15715A541">
    <w:name w:val="2575937573EE40FC8A12D0A15715A541"/>
    <w:rsid w:val="00DA5B17"/>
    <w:rPr>
      <w:lang w:eastAsia="en-CA"/>
    </w:rPr>
  </w:style>
  <w:style w:type="paragraph" w:customStyle="1" w:styleId="04D8030AEBC442B58041FACA5B6F12A6">
    <w:name w:val="04D8030AEBC442B58041FACA5B6F12A6"/>
    <w:rsid w:val="00DA5B17"/>
    <w:rPr>
      <w:lang w:eastAsia="en-CA"/>
    </w:rPr>
  </w:style>
  <w:style w:type="paragraph" w:customStyle="1" w:styleId="60253A57E325445D8319EF43DA54A17D">
    <w:name w:val="60253A57E325445D8319EF43DA54A17D"/>
    <w:rsid w:val="00DA5B17"/>
    <w:rPr>
      <w:lang w:eastAsia="en-CA"/>
    </w:rPr>
  </w:style>
  <w:style w:type="paragraph" w:customStyle="1" w:styleId="BBFE999C3EA74B3DBF6AD23C7B1983CF">
    <w:name w:val="BBFE999C3EA74B3DBF6AD23C7B1983CF"/>
    <w:rsid w:val="00DA5B17"/>
    <w:rPr>
      <w:lang w:eastAsia="en-CA"/>
    </w:rPr>
  </w:style>
  <w:style w:type="paragraph" w:customStyle="1" w:styleId="DC1EC0739E5C4834AF02162235DFD919">
    <w:name w:val="DC1EC0739E5C4834AF02162235DFD919"/>
    <w:rsid w:val="00DA5B17"/>
    <w:rPr>
      <w:lang w:eastAsia="en-CA"/>
    </w:rPr>
  </w:style>
  <w:style w:type="paragraph" w:customStyle="1" w:styleId="6A2ED3D9076F4F09A95DF226EA9DD68C">
    <w:name w:val="6A2ED3D9076F4F09A95DF226EA9DD68C"/>
    <w:rsid w:val="00DA5B17"/>
    <w:rPr>
      <w:lang w:eastAsia="en-CA"/>
    </w:rPr>
  </w:style>
  <w:style w:type="paragraph" w:customStyle="1" w:styleId="2BE47A5A6CBD4D97822E7A643FC628B6">
    <w:name w:val="2BE47A5A6CBD4D97822E7A643FC628B6"/>
    <w:rsid w:val="00DA5B17"/>
    <w:rPr>
      <w:lang w:eastAsia="en-CA"/>
    </w:rPr>
  </w:style>
  <w:style w:type="paragraph" w:customStyle="1" w:styleId="50F329F161174D239716721B41C8B45D">
    <w:name w:val="50F329F161174D239716721B41C8B45D"/>
    <w:rsid w:val="00DA5B17"/>
    <w:rPr>
      <w:lang w:eastAsia="en-CA"/>
    </w:rPr>
  </w:style>
  <w:style w:type="paragraph" w:customStyle="1" w:styleId="855B235407474E7AA71F92FCB44BF1FC">
    <w:name w:val="855B235407474E7AA71F92FCB44BF1FC"/>
    <w:rsid w:val="00DA5B17"/>
    <w:rPr>
      <w:lang w:eastAsia="en-CA"/>
    </w:rPr>
  </w:style>
  <w:style w:type="paragraph" w:customStyle="1" w:styleId="C6C67887D20D4400AEB1896ED6A8474F">
    <w:name w:val="C6C67887D20D4400AEB1896ED6A8474F"/>
    <w:rsid w:val="00DA5B17"/>
    <w:rPr>
      <w:lang w:eastAsia="en-CA"/>
    </w:rPr>
  </w:style>
  <w:style w:type="paragraph" w:customStyle="1" w:styleId="C40D7AB7C44B4C18BDCBBA9A77A900E2">
    <w:name w:val="C40D7AB7C44B4C18BDCBBA9A77A900E2"/>
    <w:rsid w:val="00DA5B17"/>
    <w:rPr>
      <w:lang w:eastAsia="en-CA"/>
    </w:rPr>
  </w:style>
  <w:style w:type="paragraph" w:customStyle="1" w:styleId="AA00C5573ADE4A47BA94D3F3DF3D6BE9">
    <w:name w:val="AA00C5573ADE4A47BA94D3F3DF3D6BE9"/>
    <w:rsid w:val="00DA5B17"/>
    <w:rPr>
      <w:lang w:eastAsia="en-CA"/>
    </w:rPr>
  </w:style>
  <w:style w:type="paragraph" w:customStyle="1" w:styleId="F502976900C444219240E05A9FCA252D">
    <w:name w:val="F502976900C444219240E05A9FCA252D"/>
    <w:rsid w:val="00DA5B17"/>
    <w:rPr>
      <w:lang w:eastAsia="en-CA"/>
    </w:rPr>
  </w:style>
  <w:style w:type="paragraph" w:customStyle="1" w:styleId="45D3093867194B0A873EC03FBFAB14B7">
    <w:name w:val="45D3093867194B0A873EC03FBFAB14B7"/>
    <w:rsid w:val="00DA5B17"/>
    <w:rPr>
      <w:lang w:eastAsia="en-CA"/>
    </w:rPr>
  </w:style>
  <w:style w:type="paragraph" w:customStyle="1" w:styleId="CA6B862967314D3582BE24EAA600B4A7">
    <w:name w:val="CA6B862967314D3582BE24EAA600B4A7"/>
    <w:rsid w:val="00DA5B17"/>
    <w:rPr>
      <w:lang w:eastAsia="en-CA"/>
    </w:rPr>
  </w:style>
  <w:style w:type="paragraph" w:customStyle="1" w:styleId="ED16102E17BB4060AD7F0461F256A169">
    <w:name w:val="ED16102E17BB4060AD7F0461F256A169"/>
    <w:rsid w:val="00DA5B17"/>
    <w:rPr>
      <w:lang w:eastAsia="en-CA"/>
    </w:rPr>
  </w:style>
  <w:style w:type="paragraph" w:customStyle="1" w:styleId="07F26E15F22D4FED9BF894B8F9A57F9E">
    <w:name w:val="07F26E15F22D4FED9BF894B8F9A57F9E"/>
    <w:rsid w:val="00DA5B17"/>
    <w:rPr>
      <w:lang w:eastAsia="en-CA"/>
    </w:rPr>
  </w:style>
  <w:style w:type="paragraph" w:customStyle="1" w:styleId="DB0204EB70944042AF3E7F202C0182FB">
    <w:name w:val="DB0204EB70944042AF3E7F202C0182FB"/>
    <w:rsid w:val="00DA5B17"/>
    <w:rPr>
      <w:lang w:eastAsia="en-CA"/>
    </w:rPr>
  </w:style>
  <w:style w:type="paragraph" w:customStyle="1" w:styleId="E763218472C04134B6F7C589697CC2EA">
    <w:name w:val="E763218472C04134B6F7C589697CC2EA"/>
    <w:rsid w:val="00DA5B17"/>
    <w:rPr>
      <w:lang w:eastAsia="en-CA"/>
    </w:rPr>
  </w:style>
  <w:style w:type="paragraph" w:customStyle="1" w:styleId="85404A86B2C04CE99EB3CA9BBDE6FF08">
    <w:name w:val="85404A86B2C04CE99EB3CA9BBDE6FF08"/>
    <w:rsid w:val="00DA5B17"/>
    <w:rPr>
      <w:lang w:eastAsia="en-CA"/>
    </w:rPr>
  </w:style>
  <w:style w:type="paragraph" w:customStyle="1" w:styleId="B0FD555E8C9E4DEDAFD453DE36009BD9">
    <w:name w:val="B0FD555E8C9E4DEDAFD453DE36009BD9"/>
    <w:rsid w:val="00DA5B17"/>
    <w:rPr>
      <w:lang w:eastAsia="en-CA"/>
    </w:rPr>
  </w:style>
  <w:style w:type="paragraph" w:customStyle="1" w:styleId="0C3A6B59A17F434F9CBDE1404C675782">
    <w:name w:val="0C3A6B59A17F434F9CBDE1404C675782"/>
    <w:rsid w:val="00DA5B17"/>
    <w:rPr>
      <w:lang w:eastAsia="en-CA"/>
    </w:rPr>
  </w:style>
  <w:style w:type="paragraph" w:customStyle="1" w:styleId="C94304CD49C14837AF3C4779375435DA">
    <w:name w:val="C94304CD49C14837AF3C4779375435DA"/>
    <w:rsid w:val="00DA5B17"/>
    <w:rPr>
      <w:lang w:eastAsia="en-CA"/>
    </w:rPr>
  </w:style>
  <w:style w:type="paragraph" w:customStyle="1" w:styleId="B8FDD8D68FBC478CBF7EB44FB6C64B80">
    <w:name w:val="B8FDD8D68FBC478CBF7EB44FB6C64B80"/>
    <w:rsid w:val="00DA5B17"/>
    <w:rPr>
      <w:lang w:eastAsia="en-CA"/>
    </w:rPr>
  </w:style>
  <w:style w:type="paragraph" w:customStyle="1" w:styleId="2C57C76BFFFD472690C1F3F666FC1BE3">
    <w:name w:val="2C57C76BFFFD472690C1F3F666FC1BE3"/>
    <w:rsid w:val="00DA5B17"/>
    <w:rPr>
      <w:lang w:eastAsia="en-CA"/>
    </w:rPr>
  </w:style>
  <w:style w:type="paragraph" w:customStyle="1" w:styleId="0969573485B2418994F346CDDEBBCB76">
    <w:name w:val="0969573485B2418994F346CDDEBBCB76"/>
    <w:rsid w:val="00DA5B17"/>
    <w:rPr>
      <w:lang w:eastAsia="en-CA"/>
    </w:rPr>
  </w:style>
  <w:style w:type="paragraph" w:customStyle="1" w:styleId="9FFCA5E85B7042129C58F054552D96A2">
    <w:name w:val="9FFCA5E85B7042129C58F054552D96A2"/>
    <w:rsid w:val="00DA5B17"/>
    <w:rPr>
      <w:lang w:eastAsia="en-CA"/>
    </w:rPr>
  </w:style>
  <w:style w:type="paragraph" w:customStyle="1" w:styleId="039256B32C21489183028DC450D54E3B">
    <w:name w:val="039256B32C21489183028DC450D54E3B"/>
    <w:rsid w:val="00DA5B17"/>
    <w:rPr>
      <w:lang w:eastAsia="en-CA"/>
    </w:rPr>
  </w:style>
  <w:style w:type="paragraph" w:customStyle="1" w:styleId="7AA354170E2F4D08BF8696EE9F0E5CAD">
    <w:name w:val="7AA354170E2F4D08BF8696EE9F0E5CAD"/>
    <w:rsid w:val="00DA5B17"/>
    <w:rPr>
      <w:lang w:eastAsia="en-CA"/>
    </w:rPr>
  </w:style>
  <w:style w:type="paragraph" w:customStyle="1" w:styleId="6C651EF6BB294BABB92C9D75E33B3B0B">
    <w:name w:val="6C651EF6BB294BABB92C9D75E33B3B0B"/>
    <w:rsid w:val="00DA5B17"/>
    <w:rPr>
      <w:lang w:eastAsia="en-CA"/>
    </w:rPr>
  </w:style>
  <w:style w:type="paragraph" w:customStyle="1" w:styleId="4EBB1F0D55E64B45BFC10F2CB0EA8F39">
    <w:name w:val="4EBB1F0D55E64B45BFC10F2CB0EA8F39"/>
    <w:rsid w:val="00DA5B17"/>
    <w:rPr>
      <w:lang w:eastAsia="en-CA"/>
    </w:rPr>
  </w:style>
  <w:style w:type="paragraph" w:customStyle="1" w:styleId="1E3A37E46AB3476F87F914470E658642">
    <w:name w:val="1E3A37E46AB3476F87F914470E658642"/>
    <w:rsid w:val="00DA5B17"/>
    <w:rPr>
      <w:lang w:eastAsia="en-CA"/>
    </w:rPr>
  </w:style>
  <w:style w:type="paragraph" w:customStyle="1" w:styleId="6BC1AEC7E5614A65B36D6E9FBAF2452A">
    <w:name w:val="6BC1AEC7E5614A65B36D6E9FBAF2452A"/>
    <w:rsid w:val="00DA5B17"/>
    <w:rPr>
      <w:lang w:eastAsia="en-CA"/>
    </w:rPr>
  </w:style>
  <w:style w:type="paragraph" w:customStyle="1" w:styleId="8F27121DB4D34C3598D464BE242E3DBC">
    <w:name w:val="8F27121DB4D34C3598D464BE242E3DBC"/>
    <w:rsid w:val="00DA5B17"/>
    <w:rPr>
      <w:lang w:eastAsia="en-CA"/>
    </w:rPr>
  </w:style>
  <w:style w:type="paragraph" w:customStyle="1" w:styleId="F192CA9DECAE4FF7B074018E6C3B1DB3">
    <w:name w:val="F192CA9DECAE4FF7B074018E6C3B1DB3"/>
    <w:rsid w:val="00DA5B17"/>
    <w:rPr>
      <w:lang w:eastAsia="en-CA"/>
    </w:rPr>
  </w:style>
  <w:style w:type="paragraph" w:customStyle="1" w:styleId="250138FC90C34F96B517E606526FE74E">
    <w:name w:val="250138FC90C34F96B517E606526FE74E"/>
    <w:rsid w:val="00DA5B17"/>
    <w:rPr>
      <w:lang w:eastAsia="en-CA"/>
    </w:rPr>
  </w:style>
  <w:style w:type="paragraph" w:customStyle="1" w:styleId="0A1A779240734D759BBFC7749BDE78C1">
    <w:name w:val="0A1A779240734D759BBFC7749BDE78C1"/>
    <w:rsid w:val="00DA5B17"/>
    <w:rPr>
      <w:lang w:eastAsia="en-CA"/>
    </w:rPr>
  </w:style>
  <w:style w:type="paragraph" w:customStyle="1" w:styleId="EB175DE1017C42929A5B38B3E45E2CC0">
    <w:name w:val="EB175DE1017C42929A5B38B3E45E2CC0"/>
    <w:rsid w:val="00DA5B17"/>
    <w:rPr>
      <w:lang w:eastAsia="en-CA"/>
    </w:rPr>
  </w:style>
  <w:style w:type="paragraph" w:customStyle="1" w:styleId="1C6569C39ECA406491F636684CA36460">
    <w:name w:val="1C6569C39ECA406491F636684CA36460"/>
    <w:rsid w:val="00DA5B17"/>
    <w:rPr>
      <w:lang w:eastAsia="en-CA"/>
    </w:rPr>
  </w:style>
  <w:style w:type="paragraph" w:customStyle="1" w:styleId="6A3ECAC798C24875A654ED216EFBCDDE">
    <w:name w:val="6A3ECAC798C24875A654ED216EFBCDDE"/>
    <w:rsid w:val="00DA5B17"/>
    <w:rPr>
      <w:lang w:eastAsia="en-CA"/>
    </w:rPr>
  </w:style>
  <w:style w:type="paragraph" w:customStyle="1" w:styleId="68927B3ABB654918908ECE3E0F9170DE">
    <w:name w:val="68927B3ABB654918908ECE3E0F9170DE"/>
    <w:rsid w:val="00DA5B17"/>
    <w:rPr>
      <w:lang w:eastAsia="en-CA"/>
    </w:rPr>
  </w:style>
  <w:style w:type="paragraph" w:customStyle="1" w:styleId="E45325FF1EC34B3C905D752322B68BA7">
    <w:name w:val="E45325FF1EC34B3C905D752322B68BA7"/>
    <w:rsid w:val="00DA5B17"/>
    <w:rPr>
      <w:lang w:eastAsia="en-CA"/>
    </w:rPr>
  </w:style>
  <w:style w:type="paragraph" w:customStyle="1" w:styleId="21868052647741DD8AEC02E851C9F333">
    <w:name w:val="21868052647741DD8AEC02E851C9F333"/>
    <w:rsid w:val="00DA5B17"/>
    <w:rPr>
      <w:lang w:eastAsia="en-CA"/>
    </w:rPr>
  </w:style>
  <w:style w:type="paragraph" w:customStyle="1" w:styleId="7C0C2E660A6A4DF6AE47CAB528FEA0B1">
    <w:name w:val="7C0C2E660A6A4DF6AE47CAB528FEA0B1"/>
    <w:rsid w:val="00DA5B17"/>
    <w:rPr>
      <w:lang w:eastAsia="en-CA"/>
    </w:rPr>
  </w:style>
  <w:style w:type="paragraph" w:customStyle="1" w:styleId="518986560D5746BA984DD3CEA4CC3072">
    <w:name w:val="518986560D5746BA984DD3CEA4CC3072"/>
    <w:rsid w:val="00DA5B17"/>
    <w:rPr>
      <w:lang w:eastAsia="en-CA"/>
    </w:rPr>
  </w:style>
  <w:style w:type="paragraph" w:customStyle="1" w:styleId="7CA9B55395104B34AA1802F965A941CA">
    <w:name w:val="7CA9B55395104B34AA1802F965A941CA"/>
    <w:rsid w:val="00DA5B17"/>
    <w:rPr>
      <w:lang w:eastAsia="en-CA"/>
    </w:rPr>
  </w:style>
  <w:style w:type="paragraph" w:customStyle="1" w:styleId="4DB358045A754A7EBB40DC8168D25065">
    <w:name w:val="4DB358045A754A7EBB40DC8168D25065"/>
    <w:rsid w:val="00DA5B17"/>
    <w:rPr>
      <w:lang w:eastAsia="en-CA"/>
    </w:rPr>
  </w:style>
  <w:style w:type="paragraph" w:customStyle="1" w:styleId="5C450DD8D0914D18B93166CCA22AF9BE">
    <w:name w:val="5C450DD8D0914D18B93166CCA22AF9BE"/>
    <w:rsid w:val="00DA5B17"/>
    <w:rPr>
      <w:lang w:eastAsia="en-CA"/>
    </w:rPr>
  </w:style>
  <w:style w:type="paragraph" w:customStyle="1" w:styleId="142EA1AD31B3435EB8AF5DD004A5348B">
    <w:name w:val="142EA1AD31B3435EB8AF5DD004A5348B"/>
    <w:rsid w:val="00DA5B17"/>
    <w:rPr>
      <w:lang w:eastAsia="en-CA"/>
    </w:rPr>
  </w:style>
  <w:style w:type="paragraph" w:customStyle="1" w:styleId="55B6D6E5D7444E9D83CAA90B3C92C3F2">
    <w:name w:val="55B6D6E5D7444E9D83CAA90B3C92C3F2"/>
    <w:rsid w:val="00DA5B17"/>
    <w:rPr>
      <w:lang w:eastAsia="en-CA"/>
    </w:rPr>
  </w:style>
  <w:style w:type="paragraph" w:customStyle="1" w:styleId="5F308B97CE3C47289823B651A955EB95">
    <w:name w:val="5F308B97CE3C47289823B651A955EB95"/>
    <w:rsid w:val="00DA5B17"/>
    <w:rPr>
      <w:lang w:eastAsia="en-CA"/>
    </w:rPr>
  </w:style>
  <w:style w:type="paragraph" w:customStyle="1" w:styleId="791D6368EF064F739D5FA6270C7DAB09">
    <w:name w:val="791D6368EF064F739D5FA6270C7DAB09"/>
    <w:rsid w:val="00DA5B17"/>
    <w:rPr>
      <w:lang w:eastAsia="en-CA"/>
    </w:rPr>
  </w:style>
  <w:style w:type="paragraph" w:customStyle="1" w:styleId="7AFC335522C7466F826ACE17DC7623EF">
    <w:name w:val="7AFC335522C7466F826ACE17DC7623EF"/>
    <w:rsid w:val="00DA5B17"/>
    <w:rPr>
      <w:lang w:eastAsia="en-CA"/>
    </w:rPr>
  </w:style>
  <w:style w:type="paragraph" w:customStyle="1" w:styleId="828DE944F5134DF28EA41BE910BFE271">
    <w:name w:val="828DE944F5134DF28EA41BE910BFE271"/>
    <w:rsid w:val="00DA5B17"/>
    <w:rPr>
      <w:lang w:eastAsia="en-CA"/>
    </w:rPr>
  </w:style>
  <w:style w:type="paragraph" w:customStyle="1" w:styleId="4740BBCF8FF64080B2CA966944944B8A">
    <w:name w:val="4740BBCF8FF64080B2CA966944944B8A"/>
    <w:rsid w:val="00DA5B17"/>
    <w:rPr>
      <w:lang w:eastAsia="en-CA"/>
    </w:rPr>
  </w:style>
  <w:style w:type="paragraph" w:customStyle="1" w:styleId="CB563A4AF8B94F27ACF49F7264A883E2">
    <w:name w:val="CB563A4AF8B94F27ACF49F7264A883E2"/>
    <w:rsid w:val="00DA5B17"/>
    <w:rPr>
      <w:lang w:eastAsia="en-CA"/>
    </w:rPr>
  </w:style>
  <w:style w:type="paragraph" w:customStyle="1" w:styleId="414C8C421F04487193DB3E1774D9EDB8">
    <w:name w:val="414C8C421F04487193DB3E1774D9EDB8"/>
    <w:rsid w:val="00DA5B17"/>
    <w:rPr>
      <w:lang w:eastAsia="en-CA"/>
    </w:rPr>
  </w:style>
  <w:style w:type="paragraph" w:customStyle="1" w:styleId="E084E8BA26574D3184E9EAD2317082D2">
    <w:name w:val="E084E8BA26574D3184E9EAD2317082D2"/>
    <w:rsid w:val="00DA5B17"/>
    <w:rPr>
      <w:lang w:eastAsia="en-CA"/>
    </w:rPr>
  </w:style>
  <w:style w:type="paragraph" w:customStyle="1" w:styleId="2045BF973BAC4B68A691A20823A406B3">
    <w:name w:val="2045BF973BAC4B68A691A20823A406B3"/>
    <w:rsid w:val="00DA5B17"/>
    <w:rPr>
      <w:lang w:eastAsia="en-CA"/>
    </w:rPr>
  </w:style>
  <w:style w:type="paragraph" w:customStyle="1" w:styleId="80FAC74EC52E449F9BD3D191D1056245">
    <w:name w:val="80FAC74EC52E449F9BD3D191D1056245"/>
    <w:rsid w:val="00DA5B17"/>
    <w:rPr>
      <w:lang w:eastAsia="en-CA"/>
    </w:rPr>
  </w:style>
  <w:style w:type="paragraph" w:customStyle="1" w:styleId="31A250C8B74942E894F3619D266F6B13">
    <w:name w:val="31A250C8B74942E894F3619D266F6B13"/>
    <w:rsid w:val="00DA5B17"/>
    <w:rPr>
      <w:lang w:eastAsia="en-CA"/>
    </w:rPr>
  </w:style>
  <w:style w:type="paragraph" w:customStyle="1" w:styleId="EDD4445F2E2A40D0917F1B1DF702A1F8">
    <w:name w:val="EDD4445F2E2A40D0917F1B1DF702A1F8"/>
    <w:rsid w:val="00DA5B17"/>
    <w:rPr>
      <w:lang w:eastAsia="en-CA"/>
    </w:rPr>
  </w:style>
  <w:style w:type="paragraph" w:customStyle="1" w:styleId="9A7D37A7C76D4805A775E119B3FEC04E">
    <w:name w:val="9A7D37A7C76D4805A775E119B3FEC04E"/>
    <w:rsid w:val="00DA5B17"/>
    <w:rPr>
      <w:lang w:eastAsia="en-CA"/>
    </w:rPr>
  </w:style>
  <w:style w:type="paragraph" w:customStyle="1" w:styleId="FF7BC7E405C7438BBE6E99D32CE7B0EA">
    <w:name w:val="FF7BC7E405C7438BBE6E99D32CE7B0EA"/>
    <w:rsid w:val="00DA5B17"/>
    <w:rPr>
      <w:lang w:eastAsia="en-CA"/>
    </w:rPr>
  </w:style>
  <w:style w:type="paragraph" w:customStyle="1" w:styleId="D07E3DF6EAAC48B980D3DF5D05107D52">
    <w:name w:val="D07E3DF6EAAC48B980D3DF5D05107D52"/>
    <w:rsid w:val="00DA5B17"/>
    <w:rPr>
      <w:lang w:eastAsia="en-CA"/>
    </w:rPr>
  </w:style>
  <w:style w:type="paragraph" w:customStyle="1" w:styleId="73675B65186342018D8EF0293D311653">
    <w:name w:val="73675B65186342018D8EF0293D311653"/>
    <w:rsid w:val="00DA5B17"/>
    <w:rPr>
      <w:lang w:eastAsia="en-CA"/>
    </w:rPr>
  </w:style>
  <w:style w:type="paragraph" w:customStyle="1" w:styleId="94B79BFFFF744BFDA19A57508FC57064">
    <w:name w:val="94B79BFFFF744BFDA19A57508FC57064"/>
    <w:rsid w:val="00DA5B17"/>
    <w:rPr>
      <w:lang w:eastAsia="en-CA"/>
    </w:rPr>
  </w:style>
  <w:style w:type="paragraph" w:customStyle="1" w:styleId="73185514BF024DD1B293768A663FA7CF">
    <w:name w:val="73185514BF024DD1B293768A663FA7CF"/>
    <w:rsid w:val="00DA5B17"/>
    <w:rPr>
      <w:lang w:eastAsia="en-CA"/>
    </w:rPr>
  </w:style>
  <w:style w:type="paragraph" w:customStyle="1" w:styleId="F834F2BD9F5F41F1A9F370D297521479">
    <w:name w:val="F834F2BD9F5F41F1A9F370D297521479"/>
    <w:rsid w:val="00DA5B17"/>
    <w:rPr>
      <w:lang w:eastAsia="en-CA"/>
    </w:rPr>
  </w:style>
  <w:style w:type="paragraph" w:customStyle="1" w:styleId="752D9F1720044990946B1A00ECA38A06">
    <w:name w:val="752D9F1720044990946B1A00ECA38A06"/>
    <w:rsid w:val="00DA5B17"/>
    <w:rPr>
      <w:lang w:eastAsia="en-CA"/>
    </w:rPr>
  </w:style>
  <w:style w:type="paragraph" w:customStyle="1" w:styleId="43DD95F2C891487DB8D21C25244743BC">
    <w:name w:val="43DD95F2C891487DB8D21C25244743BC"/>
    <w:rsid w:val="00DA5B17"/>
    <w:rPr>
      <w:lang w:eastAsia="en-CA"/>
    </w:rPr>
  </w:style>
  <w:style w:type="paragraph" w:customStyle="1" w:styleId="565F84D73CA64C1582A8FE9345219187">
    <w:name w:val="565F84D73CA64C1582A8FE9345219187"/>
    <w:rsid w:val="00DA5B17"/>
    <w:rPr>
      <w:lang w:eastAsia="en-CA"/>
    </w:rPr>
  </w:style>
  <w:style w:type="paragraph" w:customStyle="1" w:styleId="35DE1CA314AC4E5DA04E5799B009E41D">
    <w:name w:val="35DE1CA314AC4E5DA04E5799B009E41D"/>
    <w:rsid w:val="00DA5B17"/>
    <w:rPr>
      <w:lang w:eastAsia="en-CA"/>
    </w:rPr>
  </w:style>
  <w:style w:type="paragraph" w:customStyle="1" w:styleId="7B929ECDB88741DE9E4DBCC63E0575D2">
    <w:name w:val="7B929ECDB88741DE9E4DBCC63E0575D2"/>
    <w:rsid w:val="00DA5B17"/>
    <w:rPr>
      <w:lang w:eastAsia="en-CA"/>
    </w:rPr>
  </w:style>
  <w:style w:type="paragraph" w:customStyle="1" w:styleId="0CAEE73ED9F745DF8FD7E5F940DF6E75">
    <w:name w:val="0CAEE73ED9F745DF8FD7E5F940DF6E75"/>
    <w:rsid w:val="00DA5B17"/>
    <w:rPr>
      <w:lang w:eastAsia="en-CA"/>
    </w:rPr>
  </w:style>
  <w:style w:type="paragraph" w:customStyle="1" w:styleId="4D7339A62DB14897A9E267293FEFCE40">
    <w:name w:val="4D7339A62DB14897A9E267293FEFCE40"/>
    <w:rsid w:val="00DA5B17"/>
    <w:rPr>
      <w:lang w:eastAsia="en-CA"/>
    </w:rPr>
  </w:style>
  <w:style w:type="paragraph" w:customStyle="1" w:styleId="BE6FEE113D084AA19050BF9D985F73E1">
    <w:name w:val="BE6FEE113D084AA19050BF9D985F73E1"/>
    <w:rsid w:val="00DA5B17"/>
    <w:rPr>
      <w:lang w:eastAsia="en-CA"/>
    </w:rPr>
  </w:style>
  <w:style w:type="paragraph" w:customStyle="1" w:styleId="696C114BEDE74FFF8436C4445D8E7BD1">
    <w:name w:val="696C114BEDE74FFF8436C4445D8E7BD1"/>
    <w:rsid w:val="00DA5B17"/>
    <w:rPr>
      <w:lang w:eastAsia="en-CA"/>
    </w:rPr>
  </w:style>
  <w:style w:type="paragraph" w:customStyle="1" w:styleId="287349D26D394E65B99333DD07FA1C85">
    <w:name w:val="287349D26D394E65B99333DD07FA1C85"/>
    <w:rsid w:val="00DA5B17"/>
    <w:rPr>
      <w:lang w:eastAsia="en-CA"/>
    </w:rPr>
  </w:style>
  <w:style w:type="paragraph" w:customStyle="1" w:styleId="38B747CAC092491BA55A0D5BF97CD7A2">
    <w:name w:val="38B747CAC092491BA55A0D5BF97CD7A2"/>
    <w:rsid w:val="00DA5B17"/>
    <w:rPr>
      <w:lang w:eastAsia="en-CA"/>
    </w:rPr>
  </w:style>
  <w:style w:type="paragraph" w:customStyle="1" w:styleId="3D43306F3091408EB59BA7F66BB39254">
    <w:name w:val="3D43306F3091408EB59BA7F66BB39254"/>
    <w:rsid w:val="00DA5B17"/>
    <w:rPr>
      <w:lang w:eastAsia="en-CA"/>
    </w:rPr>
  </w:style>
  <w:style w:type="paragraph" w:customStyle="1" w:styleId="289069ECDF9D488192D70761BD2F6B55">
    <w:name w:val="289069ECDF9D488192D70761BD2F6B55"/>
    <w:rsid w:val="00DA5B17"/>
    <w:rPr>
      <w:lang w:eastAsia="en-CA"/>
    </w:rPr>
  </w:style>
  <w:style w:type="paragraph" w:customStyle="1" w:styleId="052F3D44900B42E38CF6DE751F521B9E">
    <w:name w:val="052F3D44900B42E38CF6DE751F521B9E"/>
    <w:rsid w:val="00DA5B17"/>
    <w:rPr>
      <w:lang w:eastAsia="en-CA"/>
    </w:rPr>
  </w:style>
  <w:style w:type="paragraph" w:customStyle="1" w:styleId="041FF51D562C4FF09666CC6BC80DC83F">
    <w:name w:val="041FF51D562C4FF09666CC6BC80DC83F"/>
    <w:rsid w:val="00DA5B17"/>
    <w:rPr>
      <w:lang w:eastAsia="en-CA"/>
    </w:rPr>
  </w:style>
  <w:style w:type="paragraph" w:customStyle="1" w:styleId="1D65DF927718418E9356759EC5839049">
    <w:name w:val="1D65DF927718418E9356759EC5839049"/>
    <w:rsid w:val="00DA5B17"/>
    <w:rPr>
      <w:lang w:eastAsia="en-CA"/>
    </w:rPr>
  </w:style>
  <w:style w:type="paragraph" w:customStyle="1" w:styleId="8BBD0EB9F6844DC3B28E191FBD82BFA9">
    <w:name w:val="8BBD0EB9F6844DC3B28E191FBD82BFA9"/>
    <w:rsid w:val="00DA5B17"/>
    <w:rPr>
      <w:lang w:eastAsia="en-CA"/>
    </w:rPr>
  </w:style>
  <w:style w:type="paragraph" w:customStyle="1" w:styleId="872830E6E0EA43F08EA69D408DC5FEF9">
    <w:name w:val="872830E6E0EA43F08EA69D408DC5FEF9"/>
    <w:rsid w:val="00DA5B17"/>
    <w:rPr>
      <w:lang w:eastAsia="en-CA"/>
    </w:rPr>
  </w:style>
  <w:style w:type="paragraph" w:customStyle="1" w:styleId="D105FE3350D9421C9F18A31AED97BA07">
    <w:name w:val="D105FE3350D9421C9F18A31AED97BA07"/>
    <w:rsid w:val="00DA5B17"/>
    <w:rPr>
      <w:lang w:eastAsia="en-CA"/>
    </w:rPr>
  </w:style>
  <w:style w:type="paragraph" w:customStyle="1" w:styleId="3ACA1992F8494B96A7EB79772C3FA0E3">
    <w:name w:val="3ACA1992F8494B96A7EB79772C3FA0E3"/>
    <w:rsid w:val="00DA5B17"/>
    <w:rPr>
      <w:lang w:eastAsia="en-CA"/>
    </w:rPr>
  </w:style>
  <w:style w:type="paragraph" w:customStyle="1" w:styleId="0AB2A01AF4F74F5A9B1AB56B2ABE9568">
    <w:name w:val="0AB2A01AF4F74F5A9B1AB56B2ABE9568"/>
    <w:rsid w:val="00DA5B17"/>
    <w:rPr>
      <w:lang w:eastAsia="en-CA"/>
    </w:rPr>
  </w:style>
  <w:style w:type="paragraph" w:customStyle="1" w:styleId="A01DFE3A968D4B42B9666B4BF1D156A0">
    <w:name w:val="A01DFE3A968D4B42B9666B4BF1D156A0"/>
    <w:rsid w:val="00DA5B17"/>
    <w:rPr>
      <w:lang w:eastAsia="en-CA"/>
    </w:rPr>
  </w:style>
  <w:style w:type="paragraph" w:customStyle="1" w:styleId="2886A29207CA42D2A9A7C6E1506154C6">
    <w:name w:val="2886A29207CA42D2A9A7C6E1506154C6"/>
    <w:rsid w:val="00DA5B17"/>
    <w:rPr>
      <w:lang w:eastAsia="en-CA"/>
    </w:rPr>
  </w:style>
  <w:style w:type="paragraph" w:customStyle="1" w:styleId="31C62C39F7654F0BBF0DA324782D73B8">
    <w:name w:val="31C62C39F7654F0BBF0DA324782D73B8"/>
    <w:rsid w:val="00DA5B17"/>
    <w:rPr>
      <w:lang w:eastAsia="en-CA"/>
    </w:rPr>
  </w:style>
  <w:style w:type="paragraph" w:customStyle="1" w:styleId="E9E5955D46CF47CDB86BAA9B77BA14C8">
    <w:name w:val="E9E5955D46CF47CDB86BAA9B77BA14C8"/>
    <w:rsid w:val="00DA5B17"/>
    <w:rPr>
      <w:lang w:eastAsia="en-CA"/>
    </w:rPr>
  </w:style>
  <w:style w:type="paragraph" w:customStyle="1" w:styleId="67152BC493234B22B6EEBF95FF534FC9">
    <w:name w:val="67152BC493234B22B6EEBF95FF534FC9"/>
    <w:rsid w:val="00DA5B17"/>
    <w:rPr>
      <w:lang w:eastAsia="en-CA"/>
    </w:rPr>
  </w:style>
  <w:style w:type="paragraph" w:customStyle="1" w:styleId="2ED2BE7197864FC4A913B1094B8A89AB">
    <w:name w:val="2ED2BE7197864FC4A913B1094B8A89AB"/>
    <w:rsid w:val="00DA5B17"/>
    <w:rPr>
      <w:lang w:eastAsia="en-CA"/>
    </w:rPr>
  </w:style>
  <w:style w:type="paragraph" w:customStyle="1" w:styleId="955BE50F09C743C2BBDA6CF51A941A7C">
    <w:name w:val="955BE50F09C743C2BBDA6CF51A941A7C"/>
    <w:rsid w:val="00DA5B17"/>
    <w:rPr>
      <w:lang w:eastAsia="en-CA"/>
    </w:rPr>
  </w:style>
  <w:style w:type="paragraph" w:customStyle="1" w:styleId="3D1A73F52F584BA29F94D8E558587F37">
    <w:name w:val="3D1A73F52F584BA29F94D8E558587F37"/>
    <w:rsid w:val="00DA5B17"/>
    <w:rPr>
      <w:lang w:eastAsia="en-CA"/>
    </w:rPr>
  </w:style>
  <w:style w:type="paragraph" w:customStyle="1" w:styleId="B7C4D27B192C41F3A97E1E03A9F1F0BB">
    <w:name w:val="B7C4D27B192C41F3A97E1E03A9F1F0BB"/>
    <w:rsid w:val="00DA5B17"/>
    <w:rPr>
      <w:lang w:eastAsia="en-CA"/>
    </w:rPr>
  </w:style>
  <w:style w:type="paragraph" w:customStyle="1" w:styleId="4D28D022D191432DA002CD4D593506D7">
    <w:name w:val="4D28D022D191432DA002CD4D593506D7"/>
    <w:rsid w:val="00DA5B17"/>
    <w:rPr>
      <w:lang w:eastAsia="en-CA"/>
    </w:rPr>
  </w:style>
  <w:style w:type="paragraph" w:customStyle="1" w:styleId="7ACE79A290FE47B08DC0F7C9C30F7D79">
    <w:name w:val="7ACE79A290FE47B08DC0F7C9C30F7D79"/>
    <w:rsid w:val="00DA5B17"/>
    <w:rPr>
      <w:lang w:eastAsia="en-CA"/>
    </w:rPr>
  </w:style>
  <w:style w:type="paragraph" w:customStyle="1" w:styleId="37C9200A0C03442480D0FFDFCBCB3D6B">
    <w:name w:val="37C9200A0C03442480D0FFDFCBCB3D6B"/>
    <w:rsid w:val="00DA5B17"/>
    <w:rPr>
      <w:lang w:eastAsia="en-CA"/>
    </w:rPr>
  </w:style>
  <w:style w:type="paragraph" w:customStyle="1" w:styleId="17CFC2E837F24DF0BD02875A2BAE6920">
    <w:name w:val="17CFC2E837F24DF0BD02875A2BAE6920"/>
    <w:rsid w:val="00DA5B17"/>
    <w:rPr>
      <w:lang w:eastAsia="en-CA"/>
    </w:rPr>
  </w:style>
  <w:style w:type="paragraph" w:customStyle="1" w:styleId="F76736EF54A243FE94E229BBAF611571">
    <w:name w:val="F76736EF54A243FE94E229BBAF611571"/>
    <w:rsid w:val="00DA5B17"/>
    <w:rPr>
      <w:lang w:eastAsia="en-CA"/>
    </w:rPr>
  </w:style>
  <w:style w:type="paragraph" w:customStyle="1" w:styleId="B5B4CF72763045CAA3D328DB17CFE834">
    <w:name w:val="B5B4CF72763045CAA3D328DB17CFE834"/>
    <w:rsid w:val="00DA5B17"/>
    <w:rPr>
      <w:lang w:eastAsia="en-CA"/>
    </w:rPr>
  </w:style>
  <w:style w:type="paragraph" w:customStyle="1" w:styleId="9C30DA64D2B04FD9AE6F6A93C9740CFB">
    <w:name w:val="9C30DA64D2B04FD9AE6F6A93C9740CFB"/>
    <w:rsid w:val="00DA5B17"/>
    <w:rPr>
      <w:lang w:eastAsia="en-CA"/>
    </w:rPr>
  </w:style>
  <w:style w:type="paragraph" w:customStyle="1" w:styleId="2C870864807B4602A3A850525622FD17">
    <w:name w:val="2C870864807B4602A3A850525622FD17"/>
    <w:rsid w:val="00DA5B17"/>
    <w:rPr>
      <w:lang w:eastAsia="en-CA"/>
    </w:rPr>
  </w:style>
  <w:style w:type="paragraph" w:customStyle="1" w:styleId="696CC1AF571C43D094D80F8DB87F12F7">
    <w:name w:val="696CC1AF571C43D094D80F8DB87F12F7"/>
    <w:rsid w:val="00DA5B17"/>
    <w:rPr>
      <w:lang w:eastAsia="en-CA"/>
    </w:rPr>
  </w:style>
  <w:style w:type="paragraph" w:customStyle="1" w:styleId="6B42F2640BDE44B6B45A215E2CD0DC1A">
    <w:name w:val="6B42F2640BDE44B6B45A215E2CD0DC1A"/>
    <w:rsid w:val="00DA5B17"/>
    <w:rPr>
      <w:lang w:eastAsia="en-CA"/>
    </w:rPr>
  </w:style>
  <w:style w:type="paragraph" w:customStyle="1" w:styleId="9D568055B1744D529EB3B2F1A7F29A0C">
    <w:name w:val="9D568055B1744D529EB3B2F1A7F29A0C"/>
    <w:rsid w:val="00DA5B17"/>
    <w:rPr>
      <w:lang w:eastAsia="en-CA"/>
    </w:rPr>
  </w:style>
  <w:style w:type="paragraph" w:customStyle="1" w:styleId="F458C132717D4F2394E93F5EEC040474">
    <w:name w:val="F458C132717D4F2394E93F5EEC040474"/>
    <w:rsid w:val="00DA5B17"/>
    <w:rPr>
      <w:lang w:eastAsia="en-CA"/>
    </w:rPr>
  </w:style>
  <w:style w:type="paragraph" w:customStyle="1" w:styleId="DC5FEE64541C47EB93898B3A7E6978DF">
    <w:name w:val="DC5FEE64541C47EB93898B3A7E6978DF"/>
    <w:rsid w:val="00DA5B17"/>
    <w:rPr>
      <w:lang w:eastAsia="en-CA"/>
    </w:rPr>
  </w:style>
  <w:style w:type="paragraph" w:customStyle="1" w:styleId="92989C0AEBDA460FBE8AF319A4C81B51">
    <w:name w:val="92989C0AEBDA460FBE8AF319A4C81B51"/>
    <w:rsid w:val="00DA5B17"/>
    <w:rPr>
      <w:lang w:eastAsia="en-CA"/>
    </w:rPr>
  </w:style>
  <w:style w:type="paragraph" w:customStyle="1" w:styleId="A1A8A1160E55421B9E886A50247DEDAC">
    <w:name w:val="A1A8A1160E55421B9E886A50247DEDAC"/>
    <w:rsid w:val="00DA5B17"/>
    <w:rPr>
      <w:lang w:eastAsia="en-CA"/>
    </w:rPr>
  </w:style>
  <w:style w:type="paragraph" w:customStyle="1" w:styleId="CFE99D9146024215BEF7409D501511B7">
    <w:name w:val="CFE99D9146024215BEF7409D501511B7"/>
    <w:rsid w:val="00DA5B17"/>
    <w:rPr>
      <w:lang w:eastAsia="en-CA"/>
    </w:rPr>
  </w:style>
  <w:style w:type="paragraph" w:customStyle="1" w:styleId="976A942640E143FAB108685F85BFE5E7">
    <w:name w:val="976A942640E143FAB108685F85BFE5E7"/>
    <w:rsid w:val="00DA5B17"/>
    <w:rPr>
      <w:lang w:eastAsia="en-CA"/>
    </w:rPr>
  </w:style>
  <w:style w:type="paragraph" w:customStyle="1" w:styleId="C63B4293FF934BCF835662EBD6D118B5">
    <w:name w:val="C63B4293FF934BCF835662EBD6D118B5"/>
    <w:rsid w:val="00DA5B17"/>
    <w:rPr>
      <w:lang w:eastAsia="en-CA"/>
    </w:rPr>
  </w:style>
  <w:style w:type="paragraph" w:customStyle="1" w:styleId="A0814F9B0D0344A9ADC79A973C0774B1">
    <w:name w:val="A0814F9B0D0344A9ADC79A973C0774B1"/>
    <w:rsid w:val="00DA5B17"/>
    <w:rPr>
      <w:lang w:eastAsia="en-CA"/>
    </w:rPr>
  </w:style>
  <w:style w:type="paragraph" w:customStyle="1" w:styleId="B2F9F9F9B36F40579284F22EEB681120">
    <w:name w:val="B2F9F9F9B36F40579284F22EEB681120"/>
    <w:rsid w:val="00DA5B17"/>
    <w:rPr>
      <w:lang w:eastAsia="en-CA"/>
    </w:rPr>
  </w:style>
  <w:style w:type="paragraph" w:customStyle="1" w:styleId="109E54128D154DB98859CF46E8CED88C">
    <w:name w:val="109E54128D154DB98859CF46E8CED88C"/>
    <w:rsid w:val="00DA5B17"/>
    <w:rPr>
      <w:lang w:eastAsia="en-CA"/>
    </w:rPr>
  </w:style>
  <w:style w:type="paragraph" w:customStyle="1" w:styleId="B2BBFE2FDFC74AABA022A2D77CF3C423">
    <w:name w:val="B2BBFE2FDFC74AABA022A2D77CF3C423"/>
    <w:rsid w:val="00DA5B17"/>
    <w:rPr>
      <w:lang w:eastAsia="en-CA"/>
    </w:rPr>
  </w:style>
  <w:style w:type="paragraph" w:customStyle="1" w:styleId="27C4C6AFA8A4483EBB5455B0A55A162F">
    <w:name w:val="27C4C6AFA8A4483EBB5455B0A55A162F"/>
    <w:rsid w:val="00DA5B17"/>
    <w:rPr>
      <w:lang w:eastAsia="en-CA"/>
    </w:rPr>
  </w:style>
  <w:style w:type="paragraph" w:customStyle="1" w:styleId="02AE1C24EC4849D58DA0745F3847808B">
    <w:name w:val="02AE1C24EC4849D58DA0745F3847808B"/>
    <w:rsid w:val="00DA5B17"/>
    <w:rPr>
      <w:lang w:eastAsia="en-CA"/>
    </w:rPr>
  </w:style>
  <w:style w:type="paragraph" w:customStyle="1" w:styleId="EBCAAEB2B4DF4C50BEAE709A8636FA9D">
    <w:name w:val="EBCAAEB2B4DF4C50BEAE709A8636FA9D"/>
    <w:rsid w:val="00DA5B17"/>
    <w:rPr>
      <w:lang w:eastAsia="en-CA"/>
    </w:rPr>
  </w:style>
  <w:style w:type="paragraph" w:customStyle="1" w:styleId="754F7B0E3D4E4ADD8E74CEEB0D97F488">
    <w:name w:val="754F7B0E3D4E4ADD8E74CEEB0D97F488"/>
    <w:rsid w:val="00DA5B17"/>
    <w:rPr>
      <w:lang w:eastAsia="en-CA"/>
    </w:rPr>
  </w:style>
  <w:style w:type="paragraph" w:customStyle="1" w:styleId="E4FD7BF04A3E4EB1BCFE3DFDF256F87D">
    <w:name w:val="E4FD7BF04A3E4EB1BCFE3DFDF256F87D"/>
    <w:rsid w:val="00DA5B17"/>
    <w:rPr>
      <w:lang w:eastAsia="en-CA"/>
    </w:rPr>
  </w:style>
  <w:style w:type="paragraph" w:customStyle="1" w:styleId="A9C3A08208FC4773B9A925BAA13B2049">
    <w:name w:val="A9C3A08208FC4773B9A925BAA13B2049"/>
    <w:rsid w:val="00DA5B17"/>
    <w:rPr>
      <w:lang w:eastAsia="en-CA"/>
    </w:rPr>
  </w:style>
  <w:style w:type="paragraph" w:customStyle="1" w:styleId="BE9963F53F08482FAB296F12E0E3F30D">
    <w:name w:val="BE9963F53F08482FAB296F12E0E3F30D"/>
    <w:rsid w:val="00DA5B17"/>
    <w:rPr>
      <w:lang w:eastAsia="en-CA"/>
    </w:rPr>
  </w:style>
  <w:style w:type="paragraph" w:customStyle="1" w:styleId="E60DF43F273C449DB1AF963C392FDEAF">
    <w:name w:val="E60DF43F273C449DB1AF963C392FDEAF"/>
    <w:rsid w:val="00DA5B17"/>
    <w:rPr>
      <w:lang w:eastAsia="en-CA"/>
    </w:rPr>
  </w:style>
  <w:style w:type="paragraph" w:customStyle="1" w:styleId="DA4A4F24E5C0432ABB89F7D1AB7F3058">
    <w:name w:val="DA4A4F24E5C0432ABB89F7D1AB7F3058"/>
    <w:rsid w:val="00DA5B17"/>
    <w:rPr>
      <w:lang w:eastAsia="en-CA"/>
    </w:rPr>
  </w:style>
  <w:style w:type="paragraph" w:customStyle="1" w:styleId="0B5389D9315C402280410CFFE69ADD58">
    <w:name w:val="0B5389D9315C402280410CFFE69ADD58"/>
    <w:rsid w:val="00DA5B17"/>
    <w:rPr>
      <w:lang w:eastAsia="en-CA"/>
    </w:rPr>
  </w:style>
  <w:style w:type="paragraph" w:customStyle="1" w:styleId="D0B82D05922447BC9D2FEA7C4890768F">
    <w:name w:val="D0B82D05922447BC9D2FEA7C4890768F"/>
    <w:rsid w:val="00DA5B17"/>
    <w:rPr>
      <w:lang w:eastAsia="en-CA"/>
    </w:rPr>
  </w:style>
  <w:style w:type="paragraph" w:customStyle="1" w:styleId="82F3D2C6C6944CD38845513EC0A39947">
    <w:name w:val="82F3D2C6C6944CD38845513EC0A39947"/>
    <w:rsid w:val="00DA5B17"/>
    <w:rPr>
      <w:lang w:eastAsia="en-CA"/>
    </w:rPr>
  </w:style>
  <w:style w:type="paragraph" w:customStyle="1" w:styleId="E423478F7BA14B99BFD814CC4EB3B051">
    <w:name w:val="E423478F7BA14B99BFD814CC4EB3B051"/>
    <w:rsid w:val="00DA5B17"/>
    <w:rPr>
      <w:lang w:eastAsia="en-CA"/>
    </w:rPr>
  </w:style>
  <w:style w:type="paragraph" w:customStyle="1" w:styleId="7BC63A95A0F34CCEAFA44182C75D1D15">
    <w:name w:val="7BC63A95A0F34CCEAFA44182C75D1D15"/>
    <w:rsid w:val="00DA5B17"/>
    <w:rPr>
      <w:lang w:eastAsia="en-CA"/>
    </w:rPr>
  </w:style>
  <w:style w:type="paragraph" w:customStyle="1" w:styleId="2BC27BF585BB4171BCB8EC1A95FF8AD6">
    <w:name w:val="2BC27BF585BB4171BCB8EC1A95FF8AD6"/>
    <w:rsid w:val="00DA5B17"/>
    <w:rPr>
      <w:lang w:eastAsia="en-CA"/>
    </w:rPr>
  </w:style>
  <w:style w:type="paragraph" w:customStyle="1" w:styleId="749ACE9E99464778AA522A874A34CA15">
    <w:name w:val="749ACE9E99464778AA522A874A34CA15"/>
    <w:rsid w:val="00DA5B17"/>
    <w:rPr>
      <w:lang w:eastAsia="en-CA"/>
    </w:rPr>
  </w:style>
  <w:style w:type="paragraph" w:customStyle="1" w:styleId="1178EEBA0EA8489DAA1FFD6C2498EADE">
    <w:name w:val="1178EEBA0EA8489DAA1FFD6C2498EADE"/>
    <w:rsid w:val="00DA5B17"/>
    <w:rPr>
      <w:lang w:eastAsia="en-CA"/>
    </w:rPr>
  </w:style>
  <w:style w:type="paragraph" w:customStyle="1" w:styleId="89991571FB774A0585EA2EBB0CA3B494">
    <w:name w:val="89991571FB774A0585EA2EBB0CA3B494"/>
    <w:rsid w:val="00DA5B17"/>
    <w:rPr>
      <w:lang w:eastAsia="en-CA"/>
    </w:rPr>
  </w:style>
  <w:style w:type="paragraph" w:customStyle="1" w:styleId="8C09BEE5F1524E02A79DA7A99A0DFAE8">
    <w:name w:val="8C09BEE5F1524E02A79DA7A99A0DFAE8"/>
    <w:rsid w:val="00DA5B17"/>
    <w:rPr>
      <w:lang w:eastAsia="en-CA"/>
    </w:rPr>
  </w:style>
  <w:style w:type="paragraph" w:customStyle="1" w:styleId="B4B8FB071541443AB7E3FDEEF62B8057">
    <w:name w:val="B4B8FB071541443AB7E3FDEEF62B8057"/>
    <w:rsid w:val="00DA5B17"/>
    <w:rPr>
      <w:lang w:eastAsia="en-CA"/>
    </w:rPr>
  </w:style>
  <w:style w:type="paragraph" w:customStyle="1" w:styleId="5598EFF995E749A7903280CD177C6374">
    <w:name w:val="5598EFF995E749A7903280CD177C6374"/>
    <w:rsid w:val="00DA5B17"/>
    <w:rPr>
      <w:lang w:eastAsia="en-CA"/>
    </w:rPr>
  </w:style>
  <w:style w:type="paragraph" w:customStyle="1" w:styleId="2FAC792BEBD04168A01D17BA95779312">
    <w:name w:val="2FAC792BEBD04168A01D17BA95779312"/>
    <w:rsid w:val="00DA5B17"/>
    <w:rPr>
      <w:lang w:eastAsia="en-CA"/>
    </w:rPr>
  </w:style>
  <w:style w:type="paragraph" w:customStyle="1" w:styleId="4B7A6563058B431F9C3E082DA3B9AEB2">
    <w:name w:val="4B7A6563058B431F9C3E082DA3B9AEB2"/>
    <w:rsid w:val="00DA5B17"/>
    <w:rPr>
      <w:lang w:eastAsia="en-CA"/>
    </w:rPr>
  </w:style>
  <w:style w:type="paragraph" w:customStyle="1" w:styleId="E473B717AE9A4ABBA9DD2A8224A36C49">
    <w:name w:val="E473B717AE9A4ABBA9DD2A8224A36C49"/>
    <w:rsid w:val="00DA5B17"/>
    <w:rPr>
      <w:lang w:eastAsia="en-CA"/>
    </w:rPr>
  </w:style>
  <w:style w:type="paragraph" w:customStyle="1" w:styleId="C2A93FE53767472CAB034C8CD6BF2E13">
    <w:name w:val="C2A93FE53767472CAB034C8CD6BF2E13"/>
    <w:rsid w:val="00DA5B17"/>
    <w:rPr>
      <w:lang w:eastAsia="en-CA"/>
    </w:rPr>
  </w:style>
  <w:style w:type="paragraph" w:customStyle="1" w:styleId="862E7D86EB67412885F1B8E37173B5F4">
    <w:name w:val="862E7D86EB67412885F1B8E37173B5F4"/>
    <w:rsid w:val="00DA5B17"/>
    <w:rPr>
      <w:lang w:eastAsia="en-CA"/>
    </w:rPr>
  </w:style>
  <w:style w:type="paragraph" w:customStyle="1" w:styleId="051E2F90CE90471BA54C7D3820597032">
    <w:name w:val="051E2F90CE90471BA54C7D3820597032"/>
    <w:rsid w:val="00DA5B17"/>
    <w:rPr>
      <w:lang w:eastAsia="en-CA"/>
    </w:rPr>
  </w:style>
  <w:style w:type="paragraph" w:customStyle="1" w:styleId="7F6DE1DA20AE4CA4B6E7B412AF56CEE6">
    <w:name w:val="7F6DE1DA20AE4CA4B6E7B412AF56CEE6"/>
    <w:rsid w:val="00DA5B17"/>
    <w:rPr>
      <w:lang w:eastAsia="en-CA"/>
    </w:rPr>
  </w:style>
  <w:style w:type="paragraph" w:customStyle="1" w:styleId="07F1314A97A74C009F4A36010FD3BB98">
    <w:name w:val="07F1314A97A74C009F4A36010FD3BB98"/>
    <w:rsid w:val="00DA5B17"/>
    <w:rPr>
      <w:lang w:eastAsia="en-CA"/>
    </w:rPr>
  </w:style>
  <w:style w:type="paragraph" w:customStyle="1" w:styleId="6F5B5B89AB1C4A769D0F50ADE43BA50F">
    <w:name w:val="6F5B5B89AB1C4A769D0F50ADE43BA50F"/>
    <w:rsid w:val="00DA5B17"/>
    <w:rPr>
      <w:lang w:eastAsia="en-CA"/>
    </w:rPr>
  </w:style>
  <w:style w:type="paragraph" w:customStyle="1" w:styleId="0FAE510CE51545C79325CC4BF46411C8">
    <w:name w:val="0FAE510CE51545C79325CC4BF46411C8"/>
    <w:rsid w:val="00DA5B17"/>
    <w:rPr>
      <w:lang w:eastAsia="en-CA"/>
    </w:rPr>
  </w:style>
  <w:style w:type="paragraph" w:customStyle="1" w:styleId="FCCC92544628471487E93E1D8BB14CC5">
    <w:name w:val="FCCC92544628471487E93E1D8BB14CC5"/>
    <w:rsid w:val="00DA5B17"/>
    <w:rPr>
      <w:lang w:eastAsia="en-CA"/>
    </w:rPr>
  </w:style>
  <w:style w:type="paragraph" w:customStyle="1" w:styleId="B718CF13001F4D8686E083907D02B94F">
    <w:name w:val="B718CF13001F4D8686E083907D02B94F"/>
    <w:rsid w:val="00DA5B17"/>
    <w:rPr>
      <w:lang w:eastAsia="en-CA"/>
    </w:rPr>
  </w:style>
  <w:style w:type="paragraph" w:customStyle="1" w:styleId="32AE996121A343BABD3E075ED8167D46">
    <w:name w:val="32AE996121A343BABD3E075ED8167D46"/>
    <w:rsid w:val="00DA5B17"/>
    <w:rPr>
      <w:lang w:eastAsia="en-CA"/>
    </w:rPr>
  </w:style>
  <w:style w:type="paragraph" w:customStyle="1" w:styleId="B14FCB543EC942BC81797DCEE738B321">
    <w:name w:val="B14FCB543EC942BC81797DCEE738B321"/>
    <w:rsid w:val="00DA5B17"/>
    <w:rPr>
      <w:lang w:eastAsia="en-CA"/>
    </w:rPr>
  </w:style>
  <w:style w:type="paragraph" w:customStyle="1" w:styleId="53CFBB66D0EE4748A4563AB4E31E98FF">
    <w:name w:val="53CFBB66D0EE4748A4563AB4E31E98FF"/>
    <w:rsid w:val="00DA5B17"/>
    <w:rPr>
      <w:lang w:eastAsia="en-CA"/>
    </w:rPr>
  </w:style>
  <w:style w:type="paragraph" w:customStyle="1" w:styleId="97ED0FEEAFB94DE788D613BAE97FAC38">
    <w:name w:val="97ED0FEEAFB94DE788D613BAE97FAC38"/>
    <w:rsid w:val="00DA5B17"/>
    <w:rPr>
      <w:lang w:eastAsia="en-CA"/>
    </w:rPr>
  </w:style>
  <w:style w:type="paragraph" w:customStyle="1" w:styleId="929DC9482382463AB13F2D3FCAA38469">
    <w:name w:val="929DC9482382463AB13F2D3FCAA38469"/>
    <w:rsid w:val="00DA5B17"/>
    <w:rPr>
      <w:lang w:eastAsia="en-CA"/>
    </w:rPr>
  </w:style>
  <w:style w:type="paragraph" w:customStyle="1" w:styleId="7064FF348CF64DEE95166F4467C10ED0">
    <w:name w:val="7064FF348CF64DEE95166F4467C10ED0"/>
    <w:rsid w:val="00DA5B17"/>
    <w:rPr>
      <w:lang w:eastAsia="en-CA"/>
    </w:rPr>
  </w:style>
  <w:style w:type="paragraph" w:customStyle="1" w:styleId="5497608B4FF54D868C51AE92CA521B69">
    <w:name w:val="5497608B4FF54D868C51AE92CA521B69"/>
    <w:rsid w:val="00DA5B17"/>
    <w:rPr>
      <w:lang w:eastAsia="en-CA"/>
    </w:rPr>
  </w:style>
  <w:style w:type="paragraph" w:customStyle="1" w:styleId="5F0FFB97E0324EBA894D178C044435FE">
    <w:name w:val="5F0FFB97E0324EBA894D178C044435FE"/>
    <w:rsid w:val="00DA5B17"/>
    <w:rPr>
      <w:lang w:eastAsia="en-CA"/>
    </w:rPr>
  </w:style>
  <w:style w:type="paragraph" w:customStyle="1" w:styleId="41AAACBBDD0E4BF9A1A97C2E5A02001B">
    <w:name w:val="41AAACBBDD0E4BF9A1A97C2E5A02001B"/>
    <w:rsid w:val="00DA5B17"/>
    <w:rPr>
      <w:lang w:eastAsia="en-CA"/>
    </w:rPr>
  </w:style>
  <w:style w:type="paragraph" w:customStyle="1" w:styleId="C1C5A0A4F3B84B7EB5DF7A50953C1998">
    <w:name w:val="C1C5A0A4F3B84B7EB5DF7A50953C1998"/>
    <w:rsid w:val="00DA5B17"/>
    <w:rPr>
      <w:lang w:eastAsia="en-CA"/>
    </w:rPr>
  </w:style>
  <w:style w:type="paragraph" w:customStyle="1" w:styleId="69FE30A85A804EB290F6E4E4B80AEB99">
    <w:name w:val="69FE30A85A804EB290F6E4E4B80AEB99"/>
    <w:rsid w:val="00DA5B17"/>
    <w:rPr>
      <w:lang w:eastAsia="en-CA"/>
    </w:rPr>
  </w:style>
  <w:style w:type="paragraph" w:customStyle="1" w:styleId="1107546190354AA38479A076601B4AD2">
    <w:name w:val="1107546190354AA38479A076601B4AD2"/>
    <w:rsid w:val="00DA5B17"/>
    <w:rPr>
      <w:lang w:eastAsia="en-CA"/>
    </w:rPr>
  </w:style>
  <w:style w:type="paragraph" w:customStyle="1" w:styleId="639068D57B924351B5BE7FC3F516B7CC">
    <w:name w:val="639068D57B924351B5BE7FC3F516B7CC"/>
    <w:rsid w:val="00DA5B17"/>
    <w:rPr>
      <w:lang w:eastAsia="en-CA"/>
    </w:rPr>
  </w:style>
  <w:style w:type="paragraph" w:customStyle="1" w:styleId="ED538945C173430B9F71D69C85F1DB1A">
    <w:name w:val="ED538945C173430B9F71D69C85F1DB1A"/>
    <w:rsid w:val="00DA5B17"/>
    <w:rPr>
      <w:lang w:eastAsia="en-CA"/>
    </w:rPr>
  </w:style>
  <w:style w:type="paragraph" w:customStyle="1" w:styleId="9528536B34CA46098ACB76F5DE79AC32">
    <w:name w:val="9528536B34CA46098ACB76F5DE79AC32"/>
    <w:rsid w:val="00DA5B17"/>
    <w:rPr>
      <w:lang w:eastAsia="en-CA"/>
    </w:rPr>
  </w:style>
  <w:style w:type="paragraph" w:customStyle="1" w:styleId="CF30E4A73C9E40A185A373EB6B67B3A1">
    <w:name w:val="CF30E4A73C9E40A185A373EB6B67B3A1"/>
    <w:rsid w:val="00DA5B17"/>
    <w:rPr>
      <w:lang w:eastAsia="en-CA"/>
    </w:rPr>
  </w:style>
  <w:style w:type="paragraph" w:customStyle="1" w:styleId="4E3ECF535FEA464E8C686031E7A9E655">
    <w:name w:val="4E3ECF535FEA464E8C686031E7A9E655"/>
    <w:rsid w:val="00DA5B17"/>
    <w:rPr>
      <w:lang w:eastAsia="en-CA"/>
    </w:rPr>
  </w:style>
  <w:style w:type="paragraph" w:customStyle="1" w:styleId="9632267823D14D1990AB4F29A8897ED7">
    <w:name w:val="9632267823D14D1990AB4F29A8897ED7"/>
    <w:rsid w:val="00DA5B17"/>
    <w:rPr>
      <w:lang w:eastAsia="en-CA"/>
    </w:rPr>
  </w:style>
  <w:style w:type="paragraph" w:customStyle="1" w:styleId="1774DFADD6EC46038EAB948CC0B2542E">
    <w:name w:val="1774DFADD6EC46038EAB948CC0B2542E"/>
    <w:rsid w:val="00DA5B17"/>
    <w:rPr>
      <w:lang w:eastAsia="en-CA"/>
    </w:rPr>
  </w:style>
  <w:style w:type="paragraph" w:customStyle="1" w:styleId="37607AFE2C1D4CEF9AF4719F2F29D3F7">
    <w:name w:val="37607AFE2C1D4CEF9AF4719F2F29D3F7"/>
    <w:rsid w:val="00DA5B17"/>
    <w:rPr>
      <w:lang w:eastAsia="en-CA"/>
    </w:rPr>
  </w:style>
  <w:style w:type="paragraph" w:customStyle="1" w:styleId="158CA2EFD2B545B8AF66504A94F4A0E7">
    <w:name w:val="158CA2EFD2B545B8AF66504A94F4A0E7"/>
    <w:rsid w:val="00DA5B17"/>
    <w:rPr>
      <w:lang w:eastAsia="en-CA"/>
    </w:rPr>
  </w:style>
  <w:style w:type="paragraph" w:customStyle="1" w:styleId="AA3361A91C924999874678AA491A371D">
    <w:name w:val="AA3361A91C924999874678AA491A371D"/>
    <w:rsid w:val="00DA5B17"/>
    <w:rPr>
      <w:lang w:eastAsia="en-CA"/>
    </w:rPr>
  </w:style>
  <w:style w:type="paragraph" w:customStyle="1" w:styleId="049DB1C1713241F5BDF2D958CC734B31">
    <w:name w:val="049DB1C1713241F5BDF2D958CC734B31"/>
    <w:rsid w:val="00DA5B17"/>
    <w:rPr>
      <w:lang w:eastAsia="en-CA"/>
    </w:rPr>
  </w:style>
  <w:style w:type="paragraph" w:customStyle="1" w:styleId="2D9138EEE97F46889AC5AA8FAB717958">
    <w:name w:val="2D9138EEE97F46889AC5AA8FAB717958"/>
    <w:rsid w:val="00DA5B17"/>
    <w:rPr>
      <w:lang w:eastAsia="en-CA"/>
    </w:rPr>
  </w:style>
  <w:style w:type="paragraph" w:customStyle="1" w:styleId="C283DE9980C74941AB80EA79DB3F8DA5">
    <w:name w:val="C283DE9980C74941AB80EA79DB3F8DA5"/>
    <w:rsid w:val="00DA5B17"/>
    <w:rPr>
      <w:lang w:eastAsia="en-CA"/>
    </w:rPr>
  </w:style>
  <w:style w:type="paragraph" w:customStyle="1" w:styleId="561A95BF781F4FB697523B5C006FE433">
    <w:name w:val="561A95BF781F4FB697523B5C006FE433"/>
    <w:rsid w:val="00DA5B17"/>
    <w:rPr>
      <w:lang w:eastAsia="en-CA"/>
    </w:rPr>
  </w:style>
  <w:style w:type="paragraph" w:customStyle="1" w:styleId="FC685A61A7DD4FF8993BD50EDED2463C">
    <w:name w:val="FC685A61A7DD4FF8993BD50EDED2463C"/>
    <w:rsid w:val="00DA5B17"/>
    <w:rPr>
      <w:lang w:eastAsia="en-CA"/>
    </w:rPr>
  </w:style>
  <w:style w:type="paragraph" w:customStyle="1" w:styleId="B43227A7E45649CC9C4C44CD3CF58CFD">
    <w:name w:val="B43227A7E45649CC9C4C44CD3CF58CFD"/>
    <w:rsid w:val="00DA5B17"/>
    <w:rPr>
      <w:lang w:eastAsia="en-CA"/>
    </w:rPr>
  </w:style>
  <w:style w:type="paragraph" w:customStyle="1" w:styleId="C82DE1E0C7BD47FE8A3F845B015FD62D">
    <w:name w:val="C82DE1E0C7BD47FE8A3F845B015FD62D"/>
    <w:rsid w:val="00DA5B17"/>
    <w:rPr>
      <w:lang w:eastAsia="en-CA"/>
    </w:rPr>
  </w:style>
  <w:style w:type="paragraph" w:customStyle="1" w:styleId="64301E41D7B142628CC3C3398031A7E6">
    <w:name w:val="64301E41D7B142628CC3C3398031A7E6"/>
    <w:rsid w:val="00DA5B17"/>
    <w:rPr>
      <w:lang w:eastAsia="en-CA"/>
    </w:rPr>
  </w:style>
  <w:style w:type="paragraph" w:customStyle="1" w:styleId="478DE7D1395A49719E076B91E2D46122">
    <w:name w:val="478DE7D1395A49719E076B91E2D46122"/>
    <w:rsid w:val="00DA5B17"/>
    <w:rPr>
      <w:lang w:eastAsia="en-CA"/>
    </w:rPr>
  </w:style>
  <w:style w:type="paragraph" w:customStyle="1" w:styleId="75EC2F44FF224B20862BA138B4C19957">
    <w:name w:val="75EC2F44FF224B20862BA138B4C19957"/>
    <w:rsid w:val="00DA5B17"/>
    <w:rPr>
      <w:lang w:eastAsia="en-CA"/>
    </w:rPr>
  </w:style>
  <w:style w:type="paragraph" w:customStyle="1" w:styleId="C90408FF792F45FA982AB6AC71D8F723">
    <w:name w:val="C90408FF792F45FA982AB6AC71D8F723"/>
    <w:rsid w:val="00DA5B17"/>
    <w:rPr>
      <w:lang w:eastAsia="en-CA"/>
    </w:rPr>
  </w:style>
  <w:style w:type="paragraph" w:customStyle="1" w:styleId="E7806E11712049A8A40042C0408D085F">
    <w:name w:val="E7806E11712049A8A40042C0408D085F"/>
    <w:rsid w:val="00DA5B17"/>
    <w:rPr>
      <w:lang w:eastAsia="en-CA"/>
    </w:rPr>
  </w:style>
  <w:style w:type="paragraph" w:customStyle="1" w:styleId="D96E9C3455AF47E197257F55CBE23C84">
    <w:name w:val="D96E9C3455AF47E197257F55CBE23C84"/>
    <w:rsid w:val="00DA5B17"/>
    <w:rPr>
      <w:lang w:eastAsia="en-CA"/>
    </w:rPr>
  </w:style>
  <w:style w:type="paragraph" w:customStyle="1" w:styleId="2AE2D8359286426B89BE31E110434A21">
    <w:name w:val="2AE2D8359286426B89BE31E110434A21"/>
    <w:rsid w:val="00DA5B17"/>
    <w:rPr>
      <w:lang w:eastAsia="en-CA"/>
    </w:rPr>
  </w:style>
  <w:style w:type="paragraph" w:customStyle="1" w:styleId="05C30E4D02C947F2A2E94FA76EE91F31">
    <w:name w:val="05C30E4D02C947F2A2E94FA76EE91F31"/>
    <w:rsid w:val="00DA5B17"/>
    <w:rPr>
      <w:lang w:eastAsia="en-CA"/>
    </w:rPr>
  </w:style>
  <w:style w:type="paragraph" w:customStyle="1" w:styleId="E836CC93146D4A83B2A8B807D719098B">
    <w:name w:val="E836CC93146D4A83B2A8B807D719098B"/>
    <w:rsid w:val="00DA5B17"/>
    <w:rPr>
      <w:lang w:eastAsia="en-CA"/>
    </w:rPr>
  </w:style>
  <w:style w:type="paragraph" w:customStyle="1" w:styleId="2304F6A572EF49FAB88A0F32D8B098EC">
    <w:name w:val="2304F6A572EF49FAB88A0F32D8B098EC"/>
    <w:rsid w:val="00DA5B17"/>
    <w:rPr>
      <w:lang w:eastAsia="en-CA"/>
    </w:rPr>
  </w:style>
  <w:style w:type="paragraph" w:customStyle="1" w:styleId="C38627BAE9874FE982533E35BF0278C5">
    <w:name w:val="C38627BAE9874FE982533E35BF0278C5"/>
    <w:rsid w:val="00DA5B17"/>
    <w:rPr>
      <w:lang w:eastAsia="en-CA"/>
    </w:rPr>
  </w:style>
  <w:style w:type="paragraph" w:customStyle="1" w:styleId="28840006BE394BC9B45C50830C252284">
    <w:name w:val="28840006BE394BC9B45C50830C252284"/>
    <w:rsid w:val="00DA5B17"/>
    <w:rPr>
      <w:lang w:eastAsia="en-CA"/>
    </w:rPr>
  </w:style>
  <w:style w:type="paragraph" w:customStyle="1" w:styleId="A3337C960A1146568847C9C008F91F8A">
    <w:name w:val="A3337C960A1146568847C9C008F91F8A"/>
    <w:rsid w:val="00DA5B17"/>
    <w:rPr>
      <w:lang w:eastAsia="en-CA"/>
    </w:rPr>
  </w:style>
  <w:style w:type="paragraph" w:customStyle="1" w:styleId="B2749890A62E44969DB6474F6A43467B">
    <w:name w:val="B2749890A62E44969DB6474F6A43467B"/>
    <w:rsid w:val="00DA5B17"/>
    <w:rPr>
      <w:lang w:eastAsia="en-CA"/>
    </w:rPr>
  </w:style>
  <w:style w:type="paragraph" w:customStyle="1" w:styleId="E2047CE234144302804CA5D7B77EF92B">
    <w:name w:val="E2047CE234144302804CA5D7B77EF92B"/>
    <w:rsid w:val="00DA5B17"/>
    <w:rPr>
      <w:lang w:eastAsia="en-CA"/>
    </w:rPr>
  </w:style>
  <w:style w:type="paragraph" w:customStyle="1" w:styleId="405E09B24EAF40FAB6F41DFEF6E4298C">
    <w:name w:val="405E09B24EAF40FAB6F41DFEF6E4298C"/>
    <w:rsid w:val="00DA5B17"/>
    <w:rPr>
      <w:lang w:eastAsia="en-CA"/>
    </w:rPr>
  </w:style>
  <w:style w:type="paragraph" w:customStyle="1" w:styleId="01AFC88B927542CBB9E6B97BACFE74B4">
    <w:name w:val="01AFC88B927542CBB9E6B97BACFE74B4"/>
    <w:rsid w:val="00DA5B17"/>
    <w:rPr>
      <w:lang w:eastAsia="en-CA"/>
    </w:rPr>
  </w:style>
  <w:style w:type="paragraph" w:customStyle="1" w:styleId="B1E424AC874F41F3A8CA29E67334759C">
    <w:name w:val="B1E424AC874F41F3A8CA29E67334759C"/>
    <w:rsid w:val="00DA5B17"/>
    <w:rPr>
      <w:lang w:eastAsia="en-CA"/>
    </w:rPr>
  </w:style>
  <w:style w:type="paragraph" w:customStyle="1" w:styleId="35F72F6971564AE48A71162DFD0CA4E2">
    <w:name w:val="35F72F6971564AE48A71162DFD0CA4E2"/>
    <w:rsid w:val="00DA5B17"/>
    <w:rPr>
      <w:lang w:eastAsia="en-CA"/>
    </w:rPr>
  </w:style>
  <w:style w:type="paragraph" w:customStyle="1" w:styleId="FB1A013150A54D6EBDCE03A8366AA75E">
    <w:name w:val="FB1A013150A54D6EBDCE03A8366AA75E"/>
    <w:rsid w:val="00DA5B17"/>
    <w:rPr>
      <w:lang w:eastAsia="en-CA"/>
    </w:rPr>
  </w:style>
  <w:style w:type="paragraph" w:customStyle="1" w:styleId="76D170C9C2424FA493352CDB9E704DC5">
    <w:name w:val="76D170C9C2424FA493352CDB9E704DC5"/>
    <w:rsid w:val="00DA5B17"/>
    <w:rPr>
      <w:lang w:eastAsia="en-CA"/>
    </w:rPr>
  </w:style>
  <w:style w:type="paragraph" w:customStyle="1" w:styleId="50A59DAD5FC74C29A2F3147C711633F7">
    <w:name w:val="50A59DAD5FC74C29A2F3147C711633F7"/>
    <w:rsid w:val="00DA5B17"/>
    <w:rPr>
      <w:lang w:eastAsia="en-CA"/>
    </w:rPr>
  </w:style>
  <w:style w:type="paragraph" w:customStyle="1" w:styleId="2F2FB90DF0574BD6936A68BBAFA47FD6">
    <w:name w:val="2F2FB90DF0574BD6936A68BBAFA47FD6"/>
    <w:rsid w:val="00DA5B17"/>
    <w:rPr>
      <w:lang w:eastAsia="en-CA"/>
    </w:rPr>
  </w:style>
  <w:style w:type="paragraph" w:customStyle="1" w:styleId="64B7C9F00DA64EB09A35C11CBCD0CA3C">
    <w:name w:val="64B7C9F00DA64EB09A35C11CBCD0CA3C"/>
    <w:rsid w:val="00DA5B17"/>
    <w:rPr>
      <w:lang w:eastAsia="en-CA"/>
    </w:rPr>
  </w:style>
  <w:style w:type="paragraph" w:customStyle="1" w:styleId="7C440030BE854C7BA89B6219D20A05C1">
    <w:name w:val="7C440030BE854C7BA89B6219D20A05C1"/>
    <w:rsid w:val="00DA5B17"/>
    <w:rPr>
      <w:lang w:eastAsia="en-CA"/>
    </w:rPr>
  </w:style>
  <w:style w:type="paragraph" w:customStyle="1" w:styleId="12BD802EC47C4A7C94891D1B30C59189">
    <w:name w:val="12BD802EC47C4A7C94891D1B30C59189"/>
    <w:rsid w:val="00DA5B17"/>
    <w:rPr>
      <w:lang w:eastAsia="en-CA"/>
    </w:rPr>
  </w:style>
  <w:style w:type="paragraph" w:customStyle="1" w:styleId="00FE6134A43B4999907BC077D3AAA0BE">
    <w:name w:val="00FE6134A43B4999907BC077D3AAA0BE"/>
    <w:rsid w:val="00DA5B17"/>
    <w:rPr>
      <w:lang w:eastAsia="en-CA"/>
    </w:rPr>
  </w:style>
  <w:style w:type="paragraph" w:customStyle="1" w:styleId="6BDE756714E141D5812B94F83DD27E2C">
    <w:name w:val="6BDE756714E141D5812B94F83DD27E2C"/>
    <w:rsid w:val="00DA5B17"/>
    <w:rPr>
      <w:lang w:eastAsia="en-CA"/>
    </w:rPr>
  </w:style>
  <w:style w:type="paragraph" w:customStyle="1" w:styleId="74AF8E04AE7E4764A3C2FD60A2D1B628">
    <w:name w:val="74AF8E04AE7E4764A3C2FD60A2D1B628"/>
    <w:rsid w:val="00DA5B17"/>
    <w:rPr>
      <w:lang w:eastAsia="en-CA"/>
    </w:rPr>
  </w:style>
  <w:style w:type="paragraph" w:customStyle="1" w:styleId="77E4BBA3A2524F30AEBC236C3F326F4C">
    <w:name w:val="77E4BBA3A2524F30AEBC236C3F326F4C"/>
    <w:rsid w:val="00DA5B17"/>
    <w:rPr>
      <w:lang w:eastAsia="en-CA"/>
    </w:rPr>
  </w:style>
  <w:style w:type="paragraph" w:customStyle="1" w:styleId="353B70D06F9B4A1F9E0DCA0911A66D72">
    <w:name w:val="353B70D06F9B4A1F9E0DCA0911A66D72"/>
    <w:rsid w:val="00DA5B17"/>
    <w:rPr>
      <w:lang w:eastAsia="en-CA"/>
    </w:rPr>
  </w:style>
  <w:style w:type="paragraph" w:customStyle="1" w:styleId="6AC53711530540838DF0875A7D271E74">
    <w:name w:val="6AC53711530540838DF0875A7D271E74"/>
    <w:rsid w:val="00DA5B17"/>
    <w:rPr>
      <w:lang w:eastAsia="en-CA"/>
    </w:rPr>
  </w:style>
  <w:style w:type="paragraph" w:customStyle="1" w:styleId="8A0C75AC92704DB58C720C1766A5A85F">
    <w:name w:val="8A0C75AC92704DB58C720C1766A5A85F"/>
    <w:rsid w:val="00DA5B17"/>
    <w:rPr>
      <w:lang w:eastAsia="en-CA"/>
    </w:rPr>
  </w:style>
  <w:style w:type="paragraph" w:customStyle="1" w:styleId="F6AFA59B13784C7991A18CDB1F24C775">
    <w:name w:val="F6AFA59B13784C7991A18CDB1F24C775"/>
    <w:rsid w:val="00DA5B17"/>
    <w:rPr>
      <w:lang w:eastAsia="en-CA"/>
    </w:rPr>
  </w:style>
  <w:style w:type="paragraph" w:customStyle="1" w:styleId="7FD2A1D334B54569A3301BD8DAB34170">
    <w:name w:val="7FD2A1D334B54569A3301BD8DAB34170"/>
    <w:rsid w:val="00DA5B17"/>
    <w:rPr>
      <w:lang w:eastAsia="en-CA"/>
    </w:rPr>
  </w:style>
  <w:style w:type="paragraph" w:customStyle="1" w:styleId="3A14848C2D78456282E96842942358AA">
    <w:name w:val="3A14848C2D78456282E96842942358AA"/>
    <w:rsid w:val="00DA5B17"/>
    <w:rPr>
      <w:lang w:eastAsia="en-CA"/>
    </w:rPr>
  </w:style>
  <w:style w:type="paragraph" w:customStyle="1" w:styleId="C585A011B5FF4BCE990A9AD3DB4CE91B">
    <w:name w:val="C585A011B5FF4BCE990A9AD3DB4CE91B"/>
    <w:rsid w:val="00DA5B17"/>
    <w:rPr>
      <w:lang w:eastAsia="en-CA"/>
    </w:rPr>
  </w:style>
  <w:style w:type="paragraph" w:customStyle="1" w:styleId="ED8393FE4B644EDEB29B32001D1ED456">
    <w:name w:val="ED8393FE4B644EDEB29B32001D1ED456"/>
    <w:rsid w:val="00DA5B17"/>
    <w:rPr>
      <w:lang w:eastAsia="en-CA"/>
    </w:rPr>
  </w:style>
  <w:style w:type="paragraph" w:customStyle="1" w:styleId="60F75DAA29924760B7B920171155B18E">
    <w:name w:val="60F75DAA29924760B7B920171155B18E"/>
    <w:rsid w:val="00DA5B17"/>
    <w:rPr>
      <w:lang w:eastAsia="en-CA"/>
    </w:rPr>
  </w:style>
  <w:style w:type="paragraph" w:customStyle="1" w:styleId="B6E19F06CB254577B0F0E4E686A2294B">
    <w:name w:val="B6E19F06CB254577B0F0E4E686A2294B"/>
    <w:rsid w:val="00DA5B17"/>
    <w:rPr>
      <w:lang w:eastAsia="en-CA"/>
    </w:rPr>
  </w:style>
  <w:style w:type="paragraph" w:customStyle="1" w:styleId="E27E8CDFBE4F4D808727FA1B5B3909D6">
    <w:name w:val="E27E8CDFBE4F4D808727FA1B5B3909D6"/>
    <w:rsid w:val="00DA5B17"/>
    <w:rPr>
      <w:lang w:eastAsia="en-CA"/>
    </w:rPr>
  </w:style>
  <w:style w:type="paragraph" w:customStyle="1" w:styleId="A6AB4AA5E53C47849253840E08C86ABE">
    <w:name w:val="A6AB4AA5E53C47849253840E08C86ABE"/>
    <w:rsid w:val="00DA5B17"/>
    <w:rPr>
      <w:lang w:eastAsia="en-CA"/>
    </w:rPr>
  </w:style>
  <w:style w:type="paragraph" w:customStyle="1" w:styleId="37E1D915926343A890BED5638D731789">
    <w:name w:val="37E1D915926343A890BED5638D731789"/>
    <w:rsid w:val="00DA5B17"/>
    <w:rPr>
      <w:lang w:eastAsia="en-CA"/>
    </w:rPr>
  </w:style>
  <w:style w:type="paragraph" w:customStyle="1" w:styleId="90E60CFD3EA94A77AFF712B02C4DB4CF">
    <w:name w:val="90E60CFD3EA94A77AFF712B02C4DB4CF"/>
    <w:rsid w:val="00DA5B17"/>
    <w:rPr>
      <w:lang w:eastAsia="en-CA"/>
    </w:rPr>
  </w:style>
  <w:style w:type="paragraph" w:customStyle="1" w:styleId="FFFEC9479E1B40F1B7A411A705B03270">
    <w:name w:val="FFFEC9479E1B40F1B7A411A705B03270"/>
    <w:rsid w:val="00DA5B17"/>
    <w:rPr>
      <w:lang w:eastAsia="en-CA"/>
    </w:rPr>
  </w:style>
  <w:style w:type="paragraph" w:customStyle="1" w:styleId="D3F5A23191D9424785C75C276F12ECB7">
    <w:name w:val="D3F5A23191D9424785C75C276F12ECB7"/>
    <w:rsid w:val="00DA5B17"/>
    <w:rPr>
      <w:lang w:eastAsia="en-CA"/>
    </w:rPr>
  </w:style>
  <w:style w:type="paragraph" w:customStyle="1" w:styleId="1450D6A127FE47259830CF3B5A55D22A">
    <w:name w:val="1450D6A127FE47259830CF3B5A55D22A"/>
    <w:rsid w:val="00DA5B17"/>
    <w:rPr>
      <w:lang w:eastAsia="en-CA"/>
    </w:rPr>
  </w:style>
  <w:style w:type="paragraph" w:customStyle="1" w:styleId="983BE88AB087406D9A075B6EF4C730D1">
    <w:name w:val="983BE88AB087406D9A075B6EF4C730D1"/>
    <w:rsid w:val="00DA5B17"/>
    <w:rPr>
      <w:lang w:eastAsia="en-CA"/>
    </w:rPr>
  </w:style>
  <w:style w:type="paragraph" w:customStyle="1" w:styleId="DC0366A06E044F5E98739974C235F5C6">
    <w:name w:val="DC0366A06E044F5E98739974C235F5C6"/>
    <w:rsid w:val="00DA5B17"/>
    <w:rPr>
      <w:lang w:eastAsia="en-CA"/>
    </w:rPr>
  </w:style>
  <w:style w:type="paragraph" w:customStyle="1" w:styleId="31854AE8050B4C45B4AF4BE83748F2A3">
    <w:name w:val="31854AE8050B4C45B4AF4BE83748F2A3"/>
    <w:rsid w:val="00DA5B17"/>
    <w:rPr>
      <w:lang w:eastAsia="en-CA"/>
    </w:rPr>
  </w:style>
  <w:style w:type="paragraph" w:customStyle="1" w:styleId="843A5C2F74BD410D939956B62C0DDCB6">
    <w:name w:val="843A5C2F74BD410D939956B62C0DDCB6"/>
    <w:rsid w:val="00DA5B17"/>
    <w:rPr>
      <w:lang w:eastAsia="en-CA"/>
    </w:rPr>
  </w:style>
  <w:style w:type="paragraph" w:customStyle="1" w:styleId="DE47C53F8A27408A95BE2E02C01049BF">
    <w:name w:val="DE47C53F8A27408A95BE2E02C01049BF"/>
    <w:rsid w:val="00DA5B17"/>
    <w:rPr>
      <w:lang w:eastAsia="en-CA"/>
    </w:rPr>
  </w:style>
  <w:style w:type="paragraph" w:customStyle="1" w:styleId="1034A2EA01F548E0A8D992EF3BE5CD30">
    <w:name w:val="1034A2EA01F548E0A8D992EF3BE5CD30"/>
    <w:rsid w:val="00DA5B17"/>
    <w:rPr>
      <w:lang w:eastAsia="en-CA"/>
    </w:rPr>
  </w:style>
  <w:style w:type="paragraph" w:customStyle="1" w:styleId="2E1C15E933EA4780B84FE58F57928690">
    <w:name w:val="2E1C15E933EA4780B84FE58F57928690"/>
    <w:rsid w:val="00DA5B17"/>
    <w:rPr>
      <w:lang w:eastAsia="en-CA"/>
    </w:rPr>
  </w:style>
  <w:style w:type="paragraph" w:customStyle="1" w:styleId="44BE34E865A94E279BA08EE6637FFB11">
    <w:name w:val="44BE34E865A94E279BA08EE6637FFB11"/>
    <w:rsid w:val="00DA5B17"/>
    <w:rPr>
      <w:lang w:eastAsia="en-CA"/>
    </w:rPr>
  </w:style>
  <w:style w:type="paragraph" w:customStyle="1" w:styleId="E35D13CDD5DC4723980A48E52E1ECB9A">
    <w:name w:val="E35D13CDD5DC4723980A48E52E1ECB9A"/>
    <w:rsid w:val="00DA5B17"/>
    <w:rPr>
      <w:lang w:eastAsia="en-CA"/>
    </w:rPr>
  </w:style>
  <w:style w:type="paragraph" w:customStyle="1" w:styleId="DA224EB37FBC47ED807DF832473C76B1">
    <w:name w:val="DA224EB37FBC47ED807DF832473C76B1"/>
    <w:rsid w:val="00DA5B17"/>
    <w:rPr>
      <w:lang w:eastAsia="en-CA"/>
    </w:rPr>
  </w:style>
  <w:style w:type="paragraph" w:customStyle="1" w:styleId="1643BD8B04804015887EE9BB58CD652E">
    <w:name w:val="1643BD8B04804015887EE9BB58CD652E"/>
    <w:rsid w:val="00DA5B17"/>
    <w:rPr>
      <w:lang w:eastAsia="en-CA"/>
    </w:rPr>
  </w:style>
  <w:style w:type="paragraph" w:customStyle="1" w:styleId="654BADB20E79464597F987C10E073020">
    <w:name w:val="654BADB20E79464597F987C10E073020"/>
    <w:rsid w:val="00DA5B17"/>
    <w:rPr>
      <w:lang w:eastAsia="en-CA"/>
    </w:rPr>
  </w:style>
  <w:style w:type="paragraph" w:customStyle="1" w:styleId="7495FE1D517149E8862A515A810145C6">
    <w:name w:val="7495FE1D517149E8862A515A810145C6"/>
    <w:rsid w:val="00DA5B17"/>
    <w:rPr>
      <w:lang w:eastAsia="en-CA"/>
    </w:rPr>
  </w:style>
  <w:style w:type="paragraph" w:customStyle="1" w:styleId="87264EDB5C3D40079AC16F4F6406EEDC">
    <w:name w:val="87264EDB5C3D40079AC16F4F6406EEDC"/>
    <w:rsid w:val="00DA5B17"/>
    <w:rPr>
      <w:lang w:eastAsia="en-CA"/>
    </w:rPr>
  </w:style>
  <w:style w:type="paragraph" w:customStyle="1" w:styleId="F2312724809D4C8596581E39B18F469F">
    <w:name w:val="F2312724809D4C8596581E39B18F469F"/>
    <w:rsid w:val="00DA5B17"/>
    <w:rPr>
      <w:lang w:eastAsia="en-CA"/>
    </w:rPr>
  </w:style>
  <w:style w:type="paragraph" w:customStyle="1" w:styleId="E2D3443B8BB84FCF9C31BC05C96B4938">
    <w:name w:val="E2D3443B8BB84FCF9C31BC05C96B4938"/>
    <w:rsid w:val="00DA5B17"/>
    <w:rPr>
      <w:lang w:eastAsia="en-CA"/>
    </w:rPr>
  </w:style>
  <w:style w:type="paragraph" w:customStyle="1" w:styleId="935DEF075FCA4BECBEE45DF49BB200BC">
    <w:name w:val="935DEF075FCA4BECBEE45DF49BB200BC"/>
    <w:rsid w:val="00DA5B17"/>
    <w:rPr>
      <w:lang w:eastAsia="en-CA"/>
    </w:rPr>
  </w:style>
  <w:style w:type="paragraph" w:customStyle="1" w:styleId="B250E750EC0340EAB0A61308FAB4454B">
    <w:name w:val="B250E750EC0340EAB0A61308FAB4454B"/>
    <w:rsid w:val="00DA5B17"/>
    <w:rPr>
      <w:lang w:eastAsia="en-CA"/>
    </w:rPr>
  </w:style>
  <w:style w:type="paragraph" w:customStyle="1" w:styleId="56A06240445C475F96BE98BE87B41AF1">
    <w:name w:val="56A06240445C475F96BE98BE87B41AF1"/>
    <w:rsid w:val="00DA5B17"/>
    <w:rPr>
      <w:lang w:eastAsia="en-CA"/>
    </w:rPr>
  </w:style>
  <w:style w:type="paragraph" w:customStyle="1" w:styleId="7DCA64F2972F4AA986BFC1C801C4C869">
    <w:name w:val="7DCA64F2972F4AA986BFC1C801C4C869"/>
    <w:rsid w:val="00DA5B17"/>
    <w:rPr>
      <w:lang w:eastAsia="en-CA"/>
    </w:rPr>
  </w:style>
  <w:style w:type="paragraph" w:customStyle="1" w:styleId="0353256AEB6A476EA4ED9A85882ED338">
    <w:name w:val="0353256AEB6A476EA4ED9A85882ED338"/>
    <w:rsid w:val="00DA5B17"/>
    <w:rPr>
      <w:lang w:eastAsia="en-CA"/>
    </w:rPr>
  </w:style>
  <w:style w:type="paragraph" w:customStyle="1" w:styleId="7EC359E8D5E345528E2ABE011325C1DA">
    <w:name w:val="7EC359E8D5E345528E2ABE011325C1DA"/>
    <w:rsid w:val="00DA5B17"/>
    <w:rPr>
      <w:lang w:eastAsia="en-CA"/>
    </w:rPr>
  </w:style>
  <w:style w:type="paragraph" w:customStyle="1" w:styleId="6A48D1CEEAF042599E59E1270AEDA297">
    <w:name w:val="6A48D1CEEAF042599E59E1270AEDA297"/>
    <w:rsid w:val="00DA5B17"/>
    <w:rPr>
      <w:lang w:eastAsia="en-CA"/>
    </w:rPr>
  </w:style>
  <w:style w:type="paragraph" w:customStyle="1" w:styleId="1599A0D3A0E54EB982B89F0BCD8168E4">
    <w:name w:val="1599A0D3A0E54EB982B89F0BCD8168E4"/>
    <w:rsid w:val="00DA5B17"/>
    <w:rPr>
      <w:lang w:eastAsia="en-CA"/>
    </w:rPr>
  </w:style>
  <w:style w:type="paragraph" w:customStyle="1" w:styleId="7E794F3356274C72B27D760B1B1B1014">
    <w:name w:val="7E794F3356274C72B27D760B1B1B1014"/>
    <w:rsid w:val="00DA5B17"/>
    <w:rPr>
      <w:lang w:eastAsia="en-CA"/>
    </w:rPr>
  </w:style>
  <w:style w:type="paragraph" w:customStyle="1" w:styleId="50B006D4C8244F2E94CC53583668F031">
    <w:name w:val="50B006D4C8244F2E94CC53583668F031"/>
    <w:rsid w:val="00DA5B17"/>
    <w:rPr>
      <w:lang w:eastAsia="en-CA"/>
    </w:rPr>
  </w:style>
  <w:style w:type="paragraph" w:customStyle="1" w:styleId="0BA62FB4A0F04582BD2BB508DDB999B3">
    <w:name w:val="0BA62FB4A0F04582BD2BB508DDB999B3"/>
    <w:rsid w:val="00DA5B17"/>
    <w:rPr>
      <w:lang w:eastAsia="en-CA"/>
    </w:rPr>
  </w:style>
  <w:style w:type="paragraph" w:customStyle="1" w:styleId="837095A42CDC42139D8B77215E6B6DBD">
    <w:name w:val="837095A42CDC42139D8B77215E6B6DBD"/>
    <w:rsid w:val="00DA5B17"/>
    <w:rPr>
      <w:lang w:eastAsia="en-CA"/>
    </w:rPr>
  </w:style>
  <w:style w:type="paragraph" w:customStyle="1" w:styleId="4CA3AB3CB2A24B5F99D2674BA227A483">
    <w:name w:val="4CA3AB3CB2A24B5F99D2674BA227A483"/>
    <w:rsid w:val="00DA5B17"/>
    <w:rPr>
      <w:lang w:eastAsia="en-CA"/>
    </w:rPr>
  </w:style>
  <w:style w:type="paragraph" w:customStyle="1" w:styleId="ACF28B658C97487B8C39A01005AEF79A">
    <w:name w:val="ACF28B658C97487B8C39A01005AEF79A"/>
    <w:rsid w:val="00DA5B17"/>
    <w:rPr>
      <w:lang w:eastAsia="en-CA"/>
    </w:rPr>
  </w:style>
  <w:style w:type="paragraph" w:customStyle="1" w:styleId="7F829C7E7ACC4DC5AAE065A460DF9638">
    <w:name w:val="7F829C7E7ACC4DC5AAE065A460DF9638"/>
    <w:rsid w:val="00DA5B17"/>
    <w:rPr>
      <w:lang w:eastAsia="en-CA"/>
    </w:rPr>
  </w:style>
  <w:style w:type="paragraph" w:customStyle="1" w:styleId="5D132AE569DB4751BC9B73B38299D264">
    <w:name w:val="5D132AE569DB4751BC9B73B38299D264"/>
    <w:rsid w:val="00DA5B17"/>
    <w:rPr>
      <w:lang w:eastAsia="en-CA"/>
    </w:rPr>
  </w:style>
  <w:style w:type="paragraph" w:customStyle="1" w:styleId="DE89107D27E14E91880E3BCAD9C5D09D">
    <w:name w:val="DE89107D27E14E91880E3BCAD9C5D09D"/>
    <w:rsid w:val="00DA5B17"/>
    <w:rPr>
      <w:lang w:eastAsia="en-CA"/>
    </w:rPr>
  </w:style>
  <w:style w:type="paragraph" w:customStyle="1" w:styleId="1AC43B48404D4A499CFCD992983371BE">
    <w:name w:val="1AC43B48404D4A499CFCD992983371BE"/>
    <w:rsid w:val="00DA5B17"/>
    <w:rPr>
      <w:lang w:eastAsia="en-CA"/>
    </w:rPr>
  </w:style>
  <w:style w:type="paragraph" w:customStyle="1" w:styleId="89CBEAC2D89C410D8DCCAD532FCEA08B">
    <w:name w:val="89CBEAC2D89C410D8DCCAD532FCEA08B"/>
    <w:rsid w:val="00DA5B17"/>
    <w:rPr>
      <w:lang w:eastAsia="en-CA"/>
    </w:rPr>
  </w:style>
  <w:style w:type="paragraph" w:customStyle="1" w:styleId="F4BE4EAC66634234BF905E5294626FD9">
    <w:name w:val="F4BE4EAC66634234BF905E5294626FD9"/>
    <w:rsid w:val="00DA5B17"/>
    <w:rPr>
      <w:lang w:eastAsia="en-CA"/>
    </w:rPr>
  </w:style>
  <w:style w:type="paragraph" w:customStyle="1" w:styleId="AAA6D27D33814FFABBFDE3704770B93E">
    <w:name w:val="AAA6D27D33814FFABBFDE3704770B93E"/>
    <w:rsid w:val="00DA5B17"/>
    <w:rPr>
      <w:lang w:eastAsia="en-CA"/>
    </w:rPr>
  </w:style>
  <w:style w:type="paragraph" w:customStyle="1" w:styleId="B0F64B464B5643FAB366FFC13A6B4933">
    <w:name w:val="B0F64B464B5643FAB366FFC13A6B4933"/>
    <w:rsid w:val="00DA5B17"/>
    <w:rPr>
      <w:lang w:eastAsia="en-CA"/>
    </w:rPr>
  </w:style>
  <w:style w:type="paragraph" w:customStyle="1" w:styleId="A8D9FD1D12B24E849C0CF0064BDD1FC5">
    <w:name w:val="A8D9FD1D12B24E849C0CF0064BDD1FC5"/>
    <w:rsid w:val="00DA5B17"/>
    <w:rPr>
      <w:lang w:eastAsia="en-CA"/>
    </w:rPr>
  </w:style>
  <w:style w:type="paragraph" w:customStyle="1" w:styleId="24DB7FBCA42A4B73B40BFA47BA5F6D68">
    <w:name w:val="24DB7FBCA42A4B73B40BFA47BA5F6D68"/>
    <w:rsid w:val="00DA5B17"/>
    <w:rPr>
      <w:lang w:eastAsia="en-CA"/>
    </w:rPr>
  </w:style>
  <w:style w:type="paragraph" w:customStyle="1" w:styleId="8D97E68BB21D48EF860FAEEF22F0A930">
    <w:name w:val="8D97E68BB21D48EF860FAEEF22F0A930"/>
    <w:rsid w:val="00DA5B17"/>
    <w:rPr>
      <w:lang w:eastAsia="en-CA"/>
    </w:rPr>
  </w:style>
  <w:style w:type="paragraph" w:customStyle="1" w:styleId="3BB042FC4F594598A90EA219554FF9D0">
    <w:name w:val="3BB042FC4F594598A90EA219554FF9D0"/>
    <w:rsid w:val="00DA5B17"/>
    <w:rPr>
      <w:lang w:eastAsia="en-CA"/>
    </w:rPr>
  </w:style>
  <w:style w:type="paragraph" w:customStyle="1" w:styleId="9A66ED6B748A4672B3DB5B594CD2CC9E">
    <w:name w:val="9A66ED6B748A4672B3DB5B594CD2CC9E"/>
    <w:rsid w:val="00DA5B17"/>
    <w:rPr>
      <w:lang w:eastAsia="en-CA"/>
    </w:rPr>
  </w:style>
  <w:style w:type="paragraph" w:customStyle="1" w:styleId="E31A27435A994995A0DB8AAF127D18A2">
    <w:name w:val="E31A27435A994995A0DB8AAF127D18A2"/>
    <w:rsid w:val="00DA5B17"/>
    <w:rPr>
      <w:lang w:eastAsia="en-CA"/>
    </w:rPr>
  </w:style>
  <w:style w:type="paragraph" w:customStyle="1" w:styleId="48F9A056ADC54793B03E1AAB9A7B1C87">
    <w:name w:val="48F9A056ADC54793B03E1AAB9A7B1C87"/>
    <w:rsid w:val="00DA5B17"/>
    <w:rPr>
      <w:lang w:eastAsia="en-CA"/>
    </w:rPr>
  </w:style>
  <w:style w:type="paragraph" w:customStyle="1" w:styleId="28F16DA417D949C7B13D10A2B7BA3505">
    <w:name w:val="28F16DA417D949C7B13D10A2B7BA3505"/>
    <w:rsid w:val="00DA5B17"/>
    <w:rPr>
      <w:lang w:eastAsia="en-CA"/>
    </w:rPr>
  </w:style>
  <w:style w:type="paragraph" w:customStyle="1" w:styleId="E24597FE19CD4E72948189FAD987C1A8">
    <w:name w:val="E24597FE19CD4E72948189FAD987C1A8"/>
    <w:rsid w:val="00DA5B17"/>
    <w:rPr>
      <w:lang w:eastAsia="en-CA"/>
    </w:rPr>
  </w:style>
  <w:style w:type="paragraph" w:customStyle="1" w:styleId="D5580B058AC546738D1737BC0B5183E4">
    <w:name w:val="D5580B058AC546738D1737BC0B5183E4"/>
    <w:rsid w:val="00DA5B17"/>
    <w:rPr>
      <w:lang w:eastAsia="en-CA"/>
    </w:rPr>
  </w:style>
  <w:style w:type="paragraph" w:customStyle="1" w:styleId="EAD6FA9FD6F14945A11F5BB0AAF63D33">
    <w:name w:val="EAD6FA9FD6F14945A11F5BB0AAF63D33"/>
    <w:rsid w:val="00DA5B17"/>
    <w:rPr>
      <w:lang w:eastAsia="en-CA"/>
    </w:rPr>
  </w:style>
  <w:style w:type="paragraph" w:customStyle="1" w:styleId="124A63DDD18840CFBCC2749B60268263">
    <w:name w:val="124A63DDD18840CFBCC2749B60268263"/>
    <w:rsid w:val="00DA5B17"/>
    <w:rPr>
      <w:lang w:eastAsia="en-CA"/>
    </w:rPr>
  </w:style>
  <w:style w:type="paragraph" w:customStyle="1" w:styleId="00050D6EE9044113B70C58D7D978B16B">
    <w:name w:val="00050D6EE9044113B70C58D7D978B16B"/>
    <w:rsid w:val="00DA5B17"/>
    <w:rPr>
      <w:lang w:eastAsia="en-CA"/>
    </w:rPr>
  </w:style>
  <w:style w:type="paragraph" w:customStyle="1" w:styleId="DD7A37AE845A49E9A454439D49B20C25">
    <w:name w:val="DD7A37AE845A49E9A454439D49B20C25"/>
    <w:rsid w:val="00DA5B17"/>
    <w:rPr>
      <w:lang w:eastAsia="en-CA"/>
    </w:rPr>
  </w:style>
  <w:style w:type="paragraph" w:customStyle="1" w:styleId="8012254AD1AB47779FA85F88E84E222B">
    <w:name w:val="8012254AD1AB47779FA85F88E84E222B"/>
    <w:rsid w:val="00DA5B17"/>
    <w:rPr>
      <w:lang w:eastAsia="en-CA"/>
    </w:rPr>
  </w:style>
  <w:style w:type="paragraph" w:customStyle="1" w:styleId="EB37A351392C4A61B0306E62FC56F20D">
    <w:name w:val="EB37A351392C4A61B0306E62FC56F20D"/>
    <w:rsid w:val="00DA5B17"/>
    <w:rPr>
      <w:lang w:eastAsia="en-CA"/>
    </w:rPr>
  </w:style>
  <w:style w:type="paragraph" w:customStyle="1" w:styleId="C7D0D183362E4F70A7C269BEA24FBD22">
    <w:name w:val="C7D0D183362E4F70A7C269BEA24FBD22"/>
    <w:rsid w:val="00DA5B17"/>
    <w:rPr>
      <w:lang w:eastAsia="en-CA"/>
    </w:rPr>
  </w:style>
  <w:style w:type="paragraph" w:customStyle="1" w:styleId="2A937AFF2DF9415DB83FD17199A3CFD8">
    <w:name w:val="2A937AFF2DF9415DB83FD17199A3CFD8"/>
    <w:rsid w:val="00DA5B17"/>
    <w:rPr>
      <w:lang w:eastAsia="en-CA"/>
    </w:rPr>
  </w:style>
  <w:style w:type="paragraph" w:customStyle="1" w:styleId="67DE409A5D6F4F4DBE0CB2E814F49C78">
    <w:name w:val="67DE409A5D6F4F4DBE0CB2E814F49C78"/>
    <w:rsid w:val="00DA5B17"/>
    <w:rPr>
      <w:lang w:eastAsia="en-CA"/>
    </w:rPr>
  </w:style>
  <w:style w:type="paragraph" w:customStyle="1" w:styleId="59613712D6D844A18A115687878770B9">
    <w:name w:val="59613712D6D844A18A115687878770B9"/>
    <w:rsid w:val="00DA5B17"/>
    <w:rPr>
      <w:lang w:eastAsia="en-CA"/>
    </w:rPr>
  </w:style>
  <w:style w:type="paragraph" w:customStyle="1" w:styleId="ADA6C8270D1649DC958D0F318FD1816F">
    <w:name w:val="ADA6C8270D1649DC958D0F318FD1816F"/>
    <w:rsid w:val="00DA5B17"/>
    <w:rPr>
      <w:lang w:eastAsia="en-CA"/>
    </w:rPr>
  </w:style>
  <w:style w:type="paragraph" w:customStyle="1" w:styleId="96D8B5318E8B43E59D8491DB48C69BE5">
    <w:name w:val="96D8B5318E8B43E59D8491DB48C69BE5"/>
    <w:rsid w:val="00DA5B17"/>
    <w:rPr>
      <w:lang w:eastAsia="en-CA"/>
    </w:rPr>
  </w:style>
  <w:style w:type="paragraph" w:customStyle="1" w:styleId="8245798FC2234F2083253B3A42589B3B">
    <w:name w:val="8245798FC2234F2083253B3A42589B3B"/>
    <w:rsid w:val="00DA5B17"/>
    <w:rPr>
      <w:lang w:eastAsia="en-CA"/>
    </w:rPr>
  </w:style>
  <w:style w:type="paragraph" w:customStyle="1" w:styleId="FFA2F25EBCF341A3A04B5736416FA93F">
    <w:name w:val="FFA2F25EBCF341A3A04B5736416FA93F"/>
    <w:rsid w:val="00DA5B17"/>
    <w:rPr>
      <w:lang w:eastAsia="en-CA"/>
    </w:rPr>
  </w:style>
  <w:style w:type="paragraph" w:customStyle="1" w:styleId="D8CBD5D9244841D4AC4F08993A37EA7C">
    <w:name w:val="D8CBD5D9244841D4AC4F08993A37EA7C"/>
    <w:rsid w:val="00DA5B17"/>
    <w:rPr>
      <w:lang w:eastAsia="en-CA"/>
    </w:rPr>
  </w:style>
  <w:style w:type="paragraph" w:customStyle="1" w:styleId="258138D0E743478CA69896F472F5ACB3">
    <w:name w:val="258138D0E743478CA69896F472F5ACB3"/>
    <w:rsid w:val="00DA5B17"/>
    <w:rPr>
      <w:lang w:eastAsia="en-CA"/>
    </w:rPr>
  </w:style>
  <w:style w:type="paragraph" w:customStyle="1" w:styleId="E3F71226363A43288248586DCDD03904">
    <w:name w:val="E3F71226363A43288248586DCDD03904"/>
    <w:rsid w:val="00DA5B17"/>
    <w:rPr>
      <w:lang w:eastAsia="en-CA"/>
    </w:rPr>
  </w:style>
  <w:style w:type="paragraph" w:customStyle="1" w:styleId="392EAB4A6168406992849473185F2638">
    <w:name w:val="392EAB4A6168406992849473185F2638"/>
    <w:rsid w:val="00DA5B17"/>
    <w:rPr>
      <w:lang w:eastAsia="en-CA"/>
    </w:rPr>
  </w:style>
  <w:style w:type="paragraph" w:customStyle="1" w:styleId="C8F0C95C9CBB46688DFBD88F254D2574">
    <w:name w:val="C8F0C95C9CBB46688DFBD88F254D2574"/>
    <w:rsid w:val="00DA5B17"/>
    <w:rPr>
      <w:lang w:eastAsia="en-CA"/>
    </w:rPr>
  </w:style>
  <w:style w:type="paragraph" w:customStyle="1" w:styleId="B22A0258FD554485AA8FF8D36B9F0839">
    <w:name w:val="B22A0258FD554485AA8FF8D36B9F0839"/>
    <w:rsid w:val="00DA5B17"/>
    <w:rPr>
      <w:lang w:eastAsia="en-CA"/>
    </w:rPr>
  </w:style>
  <w:style w:type="paragraph" w:customStyle="1" w:styleId="C5700465F951444688FA2BEDE14C39FA">
    <w:name w:val="C5700465F951444688FA2BEDE14C39FA"/>
    <w:rsid w:val="00DA5B17"/>
    <w:rPr>
      <w:lang w:eastAsia="en-CA"/>
    </w:rPr>
  </w:style>
  <w:style w:type="paragraph" w:customStyle="1" w:styleId="266E88E88EBC42BDBE8CFFF3FEB79D21">
    <w:name w:val="266E88E88EBC42BDBE8CFFF3FEB79D21"/>
    <w:rsid w:val="00DA5B17"/>
    <w:rPr>
      <w:lang w:eastAsia="en-CA"/>
    </w:rPr>
  </w:style>
  <w:style w:type="paragraph" w:customStyle="1" w:styleId="448F65122BA24F89A3E9847532043AFA">
    <w:name w:val="448F65122BA24F89A3E9847532043AFA"/>
    <w:rsid w:val="00DA5B17"/>
    <w:rPr>
      <w:lang w:eastAsia="en-CA"/>
    </w:rPr>
  </w:style>
  <w:style w:type="paragraph" w:customStyle="1" w:styleId="A99398E10B6D4EDDA58649DEA4F52F91">
    <w:name w:val="A99398E10B6D4EDDA58649DEA4F52F91"/>
    <w:rsid w:val="00DA5B17"/>
    <w:rPr>
      <w:lang w:eastAsia="en-CA"/>
    </w:rPr>
  </w:style>
  <w:style w:type="paragraph" w:customStyle="1" w:styleId="FAB0B0F162274B3C8B12A1966D65B1D6">
    <w:name w:val="FAB0B0F162274B3C8B12A1966D65B1D6"/>
    <w:rsid w:val="00DA5B17"/>
    <w:rPr>
      <w:lang w:eastAsia="en-CA"/>
    </w:rPr>
  </w:style>
  <w:style w:type="paragraph" w:customStyle="1" w:styleId="1E27BDE11189485FBC37B20EFD5B60F7">
    <w:name w:val="1E27BDE11189485FBC37B20EFD5B60F7"/>
    <w:rsid w:val="00DA5B17"/>
    <w:rPr>
      <w:lang w:eastAsia="en-CA"/>
    </w:rPr>
  </w:style>
  <w:style w:type="paragraph" w:customStyle="1" w:styleId="304E06F32A7F420BB445281768BDEDB4">
    <w:name w:val="304E06F32A7F420BB445281768BDEDB4"/>
    <w:rsid w:val="00DA5B17"/>
    <w:rPr>
      <w:lang w:eastAsia="en-CA"/>
    </w:rPr>
  </w:style>
  <w:style w:type="paragraph" w:customStyle="1" w:styleId="ABBA54C896964073A0BB9A7A8B6DABEB">
    <w:name w:val="ABBA54C896964073A0BB9A7A8B6DABEB"/>
    <w:rsid w:val="00DA5B17"/>
    <w:rPr>
      <w:lang w:eastAsia="en-CA"/>
    </w:rPr>
  </w:style>
  <w:style w:type="paragraph" w:customStyle="1" w:styleId="6145A8CD01934F0A8553ACAE2B89176A">
    <w:name w:val="6145A8CD01934F0A8553ACAE2B89176A"/>
    <w:rsid w:val="00DA5B17"/>
    <w:rPr>
      <w:lang w:eastAsia="en-CA"/>
    </w:rPr>
  </w:style>
  <w:style w:type="paragraph" w:customStyle="1" w:styleId="616D50CF55AE45A097444C1AB24D48E1">
    <w:name w:val="616D50CF55AE45A097444C1AB24D48E1"/>
    <w:rsid w:val="00DA5B17"/>
    <w:rPr>
      <w:lang w:eastAsia="en-CA"/>
    </w:rPr>
  </w:style>
  <w:style w:type="paragraph" w:customStyle="1" w:styleId="242C491A67494FB9830A5A63006D76CE">
    <w:name w:val="242C491A67494FB9830A5A63006D76CE"/>
    <w:rsid w:val="00DA5B17"/>
    <w:rPr>
      <w:lang w:eastAsia="en-CA"/>
    </w:rPr>
  </w:style>
  <w:style w:type="paragraph" w:customStyle="1" w:styleId="5B48266F3F9F42C990B0BAC602AA0D1A">
    <w:name w:val="5B48266F3F9F42C990B0BAC602AA0D1A"/>
    <w:rsid w:val="00DA5B17"/>
    <w:rPr>
      <w:lang w:eastAsia="en-CA"/>
    </w:rPr>
  </w:style>
  <w:style w:type="paragraph" w:customStyle="1" w:styleId="6BA5BA1A6B91427AB29171FFDE7E15FA">
    <w:name w:val="6BA5BA1A6B91427AB29171FFDE7E15FA"/>
    <w:rsid w:val="00DA5B17"/>
    <w:rPr>
      <w:lang w:eastAsia="en-CA"/>
    </w:rPr>
  </w:style>
  <w:style w:type="paragraph" w:customStyle="1" w:styleId="F1717E1BAB7F4DD7908450D9AEF1665D">
    <w:name w:val="F1717E1BAB7F4DD7908450D9AEF1665D"/>
    <w:rsid w:val="00DA5B17"/>
    <w:rPr>
      <w:lang w:eastAsia="en-CA"/>
    </w:rPr>
  </w:style>
  <w:style w:type="paragraph" w:customStyle="1" w:styleId="5FEBECB0303746A59E14A120B2A77B6C">
    <w:name w:val="5FEBECB0303746A59E14A120B2A77B6C"/>
    <w:rsid w:val="00DA5B17"/>
    <w:rPr>
      <w:lang w:eastAsia="en-CA"/>
    </w:rPr>
  </w:style>
  <w:style w:type="paragraph" w:customStyle="1" w:styleId="A1D0C209F50649AA8805AFF9C213CF60">
    <w:name w:val="A1D0C209F50649AA8805AFF9C213CF60"/>
    <w:rsid w:val="00DA5B17"/>
    <w:rPr>
      <w:lang w:eastAsia="en-CA"/>
    </w:rPr>
  </w:style>
  <w:style w:type="paragraph" w:customStyle="1" w:styleId="8EE7CB55CD7846D086663AF218C4AD2E">
    <w:name w:val="8EE7CB55CD7846D086663AF218C4AD2E"/>
    <w:rsid w:val="00DA5B17"/>
    <w:rPr>
      <w:lang w:eastAsia="en-CA"/>
    </w:rPr>
  </w:style>
  <w:style w:type="paragraph" w:customStyle="1" w:styleId="51603F344B8048D98EF1D8DA77B8D736">
    <w:name w:val="51603F344B8048D98EF1D8DA77B8D736"/>
    <w:rsid w:val="00DA5B17"/>
    <w:rPr>
      <w:lang w:eastAsia="en-CA"/>
    </w:rPr>
  </w:style>
  <w:style w:type="paragraph" w:customStyle="1" w:styleId="9579FD09E62942C1BF33840379FB8357">
    <w:name w:val="9579FD09E62942C1BF33840379FB8357"/>
    <w:rsid w:val="00DA5B17"/>
    <w:rPr>
      <w:lang w:eastAsia="en-CA"/>
    </w:rPr>
  </w:style>
  <w:style w:type="paragraph" w:customStyle="1" w:styleId="2CE6FA99FA334894A4DD031F9386D673">
    <w:name w:val="2CE6FA99FA334894A4DD031F9386D673"/>
    <w:rsid w:val="00DA5B17"/>
    <w:rPr>
      <w:lang w:eastAsia="en-CA"/>
    </w:rPr>
  </w:style>
  <w:style w:type="paragraph" w:customStyle="1" w:styleId="C367FC835A184759B50CA9535A7D3B9D">
    <w:name w:val="C367FC835A184759B50CA9535A7D3B9D"/>
    <w:rsid w:val="00DA5B17"/>
    <w:rPr>
      <w:lang w:eastAsia="en-CA"/>
    </w:rPr>
  </w:style>
  <w:style w:type="paragraph" w:customStyle="1" w:styleId="4D76BDD26CAF47CC832A769FE45450DB">
    <w:name w:val="4D76BDD26CAF47CC832A769FE45450DB"/>
    <w:rsid w:val="00DA5B17"/>
    <w:rPr>
      <w:lang w:eastAsia="en-CA"/>
    </w:rPr>
  </w:style>
  <w:style w:type="paragraph" w:customStyle="1" w:styleId="F73F86859F9A49E8B8B8CF58E5EE9194">
    <w:name w:val="F73F86859F9A49E8B8B8CF58E5EE9194"/>
    <w:rsid w:val="00DA5B17"/>
    <w:rPr>
      <w:lang w:eastAsia="en-CA"/>
    </w:rPr>
  </w:style>
  <w:style w:type="paragraph" w:customStyle="1" w:styleId="7E51A43A8AA94B1B85C5C2053B35DD33">
    <w:name w:val="7E51A43A8AA94B1B85C5C2053B35DD33"/>
    <w:rsid w:val="00DA5B17"/>
    <w:rPr>
      <w:lang w:eastAsia="en-CA"/>
    </w:rPr>
  </w:style>
  <w:style w:type="paragraph" w:customStyle="1" w:styleId="50DEA6C5C5D844D6B4DF4A69D0501363">
    <w:name w:val="50DEA6C5C5D844D6B4DF4A69D0501363"/>
    <w:rsid w:val="00DA5B17"/>
    <w:rPr>
      <w:lang w:eastAsia="en-CA"/>
    </w:rPr>
  </w:style>
  <w:style w:type="paragraph" w:customStyle="1" w:styleId="CB5EDA7A213B4B9F8326AB48AA234D56">
    <w:name w:val="CB5EDA7A213B4B9F8326AB48AA234D56"/>
    <w:rsid w:val="00DA5B17"/>
    <w:rPr>
      <w:lang w:eastAsia="en-CA"/>
    </w:rPr>
  </w:style>
  <w:style w:type="paragraph" w:customStyle="1" w:styleId="2C1B71CA97A445BAB5308EED8CB82802">
    <w:name w:val="2C1B71CA97A445BAB5308EED8CB82802"/>
    <w:rsid w:val="00DA5B17"/>
    <w:rPr>
      <w:lang w:eastAsia="en-CA"/>
    </w:rPr>
  </w:style>
  <w:style w:type="paragraph" w:customStyle="1" w:styleId="4A7A830BC1F14EF2A1061DBA3BC1576D">
    <w:name w:val="4A7A830BC1F14EF2A1061DBA3BC1576D"/>
    <w:rsid w:val="00DA5B17"/>
    <w:rPr>
      <w:lang w:eastAsia="en-CA"/>
    </w:rPr>
  </w:style>
  <w:style w:type="paragraph" w:customStyle="1" w:styleId="87D850E3205B4767A157F5B3F3349E03">
    <w:name w:val="87D850E3205B4767A157F5B3F3349E03"/>
    <w:rsid w:val="00DA5B17"/>
    <w:rPr>
      <w:lang w:eastAsia="en-CA"/>
    </w:rPr>
  </w:style>
  <w:style w:type="paragraph" w:customStyle="1" w:styleId="FA7AF70C53644A328FEA15F05E1E9E59">
    <w:name w:val="FA7AF70C53644A328FEA15F05E1E9E59"/>
    <w:rsid w:val="00DA5B17"/>
    <w:rPr>
      <w:lang w:eastAsia="en-CA"/>
    </w:rPr>
  </w:style>
  <w:style w:type="paragraph" w:customStyle="1" w:styleId="6FC1028B5B8A420AA34E0E5A7F4FE307">
    <w:name w:val="6FC1028B5B8A420AA34E0E5A7F4FE307"/>
    <w:rsid w:val="00DA5B17"/>
    <w:rPr>
      <w:lang w:eastAsia="en-CA"/>
    </w:rPr>
  </w:style>
  <w:style w:type="paragraph" w:customStyle="1" w:styleId="F137EA38FE1F4E9196F08F8114DF87BA">
    <w:name w:val="F137EA38FE1F4E9196F08F8114DF87BA"/>
    <w:rsid w:val="00DA5B17"/>
    <w:rPr>
      <w:lang w:eastAsia="en-CA"/>
    </w:rPr>
  </w:style>
  <w:style w:type="paragraph" w:customStyle="1" w:styleId="118E367D59A94A5C9D2C393E2E29ECF9">
    <w:name w:val="118E367D59A94A5C9D2C393E2E29ECF9"/>
    <w:rsid w:val="00DA5B17"/>
    <w:rPr>
      <w:lang w:eastAsia="en-CA"/>
    </w:rPr>
  </w:style>
  <w:style w:type="paragraph" w:customStyle="1" w:styleId="B7B96FEC34C74797B8D9F92E356FD5E4">
    <w:name w:val="B7B96FEC34C74797B8D9F92E356FD5E4"/>
    <w:rsid w:val="00DA5B17"/>
    <w:rPr>
      <w:lang w:eastAsia="en-CA"/>
    </w:rPr>
  </w:style>
  <w:style w:type="paragraph" w:customStyle="1" w:styleId="D09A5EB26A254619BB04E8C1E381A47A">
    <w:name w:val="D09A5EB26A254619BB04E8C1E381A47A"/>
    <w:rsid w:val="00DA5B17"/>
    <w:rPr>
      <w:lang w:eastAsia="en-CA"/>
    </w:rPr>
  </w:style>
  <w:style w:type="paragraph" w:customStyle="1" w:styleId="E81265A38E6C463B83356876D8F2A5AC">
    <w:name w:val="E81265A38E6C463B83356876D8F2A5AC"/>
    <w:rsid w:val="00DA5B17"/>
    <w:rPr>
      <w:lang w:eastAsia="en-CA"/>
    </w:rPr>
  </w:style>
  <w:style w:type="paragraph" w:customStyle="1" w:styleId="9478DC84B8CB47288E01DC6C4FE27B5C">
    <w:name w:val="9478DC84B8CB47288E01DC6C4FE27B5C"/>
    <w:rsid w:val="00DA5B17"/>
    <w:rPr>
      <w:lang w:eastAsia="en-CA"/>
    </w:rPr>
  </w:style>
  <w:style w:type="paragraph" w:customStyle="1" w:styleId="E9593BA0199A479B80343753A9D42E54">
    <w:name w:val="E9593BA0199A479B80343753A9D42E54"/>
    <w:rsid w:val="00DA5B17"/>
    <w:rPr>
      <w:lang w:eastAsia="en-CA"/>
    </w:rPr>
  </w:style>
  <w:style w:type="paragraph" w:customStyle="1" w:styleId="73A86C2573D044AA8285AA52B97DE011">
    <w:name w:val="73A86C2573D044AA8285AA52B97DE011"/>
    <w:rsid w:val="00DA5B17"/>
    <w:rPr>
      <w:lang w:eastAsia="en-CA"/>
    </w:rPr>
  </w:style>
  <w:style w:type="paragraph" w:customStyle="1" w:styleId="D0645A1232A54B34A8A909CD0CF15C78">
    <w:name w:val="D0645A1232A54B34A8A909CD0CF15C78"/>
    <w:rsid w:val="00DA5B17"/>
    <w:rPr>
      <w:lang w:eastAsia="en-CA"/>
    </w:rPr>
  </w:style>
  <w:style w:type="paragraph" w:customStyle="1" w:styleId="B41AEC69C4394E8EB177452F676DC924">
    <w:name w:val="B41AEC69C4394E8EB177452F676DC924"/>
    <w:rsid w:val="00DA5B17"/>
    <w:rPr>
      <w:lang w:eastAsia="en-CA"/>
    </w:rPr>
  </w:style>
  <w:style w:type="paragraph" w:customStyle="1" w:styleId="3C71B5B1079E41C980545631D308A7B0">
    <w:name w:val="3C71B5B1079E41C980545631D308A7B0"/>
    <w:rsid w:val="00DA5B17"/>
    <w:rPr>
      <w:lang w:eastAsia="en-CA"/>
    </w:rPr>
  </w:style>
  <w:style w:type="paragraph" w:customStyle="1" w:styleId="03C4A0AC194D4AD3945E8A9489503BA0">
    <w:name w:val="03C4A0AC194D4AD3945E8A9489503BA0"/>
    <w:rsid w:val="00DA5B17"/>
    <w:rPr>
      <w:lang w:eastAsia="en-CA"/>
    </w:rPr>
  </w:style>
  <w:style w:type="paragraph" w:customStyle="1" w:styleId="F8C903EDD8764DC2A61959AF47D0F6E8">
    <w:name w:val="F8C903EDD8764DC2A61959AF47D0F6E8"/>
    <w:rsid w:val="00DA5B17"/>
    <w:rPr>
      <w:lang w:eastAsia="en-CA"/>
    </w:rPr>
  </w:style>
  <w:style w:type="paragraph" w:customStyle="1" w:styleId="569C58E02B524226B0B3301A40EE7BB3">
    <w:name w:val="569C58E02B524226B0B3301A40EE7BB3"/>
    <w:rsid w:val="00DA5B17"/>
    <w:rPr>
      <w:lang w:eastAsia="en-CA"/>
    </w:rPr>
  </w:style>
  <w:style w:type="paragraph" w:customStyle="1" w:styleId="1C41DA2D809D44B780FD15C184C5762B">
    <w:name w:val="1C41DA2D809D44B780FD15C184C5762B"/>
    <w:rsid w:val="00DA5B17"/>
    <w:rPr>
      <w:lang w:eastAsia="en-CA"/>
    </w:rPr>
  </w:style>
  <w:style w:type="paragraph" w:customStyle="1" w:styleId="BBC7917F235F49F78C5A77108F7FD515">
    <w:name w:val="BBC7917F235F49F78C5A77108F7FD515"/>
    <w:rsid w:val="00DA5B17"/>
    <w:rPr>
      <w:lang w:eastAsia="en-CA"/>
    </w:rPr>
  </w:style>
  <w:style w:type="paragraph" w:customStyle="1" w:styleId="29BEDF6FB4494F77A1FAA4C01C37BCEE">
    <w:name w:val="29BEDF6FB4494F77A1FAA4C01C37BCEE"/>
    <w:rsid w:val="00DA5B17"/>
    <w:rPr>
      <w:lang w:eastAsia="en-CA"/>
    </w:rPr>
  </w:style>
  <w:style w:type="paragraph" w:customStyle="1" w:styleId="B535B3365C9947BBAA8F8FE1DF5D9982">
    <w:name w:val="B535B3365C9947BBAA8F8FE1DF5D9982"/>
    <w:rsid w:val="00DA5B17"/>
    <w:rPr>
      <w:lang w:eastAsia="en-CA"/>
    </w:rPr>
  </w:style>
  <w:style w:type="paragraph" w:customStyle="1" w:styleId="3096F86A673646D4B67469F1ACF084A7">
    <w:name w:val="3096F86A673646D4B67469F1ACF084A7"/>
    <w:rsid w:val="00DA5B17"/>
    <w:rPr>
      <w:lang w:eastAsia="en-CA"/>
    </w:rPr>
  </w:style>
  <w:style w:type="paragraph" w:customStyle="1" w:styleId="EB65337DFA7A4C27B1E503EEE83B830D">
    <w:name w:val="EB65337DFA7A4C27B1E503EEE83B830D"/>
    <w:rsid w:val="00DA5B17"/>
    <w:rPr>
      <w:lang w:eastAsia="en-CA"/>
    </w:rPr>
  </w:style>
  <w:style w:type="paragraph" w:customStyle="1" w:styleId="B09ECA152F3547E28C7F37AC19E9E6F1">
    <w:name w:val="B09ECA152F3547E28C7F37AC19E9E6F1"/>
    <w:rsid w:val="00DA5B17"/>
    <w:rPr>
      <w:lang w:eastAsia="en-CA"/>
    </w:rPr>
  </w:style>
  <w:style w:type="paragraph" w:customStyle="1" w:styleId="8AF01DF69C02492C9C1D4A125A15B1FE">
    <w:name w:val="8AF01DF69C02492C9C1D4A125A15B1FE"/>
    <w:rsid w:val="00DA5B17"/>
    <w:rPr>
      <w:lang w:eastAsia="en-CA"/>
    </w:rPr>
  </w:style>
  <w:style w:type="paragraph" w:customStyle="1" w:styleId="3B203419ABC4418A834307966BB2EBD9">
    <w:name w:val="3B203419ABC4418A834307966BB2EBD9"/>
    <w:rsid w:val="00DA5B17"/>
    <w:rPr>
      <w:lang w:eastAsia="en-CA"/>
    </w:rPr>
  </w:style>
  <w:style w:type="paragraph" w:customStyle="1" w:styleId="82450C05206E4783B38148DA80B85260">
    <w:name w:val="82450C05206E4783B38148DA80B85260"/>
    <w:rsid w:val="00DA5B17"/>
    <w:rPr>
      <w:lang w:eastAsia="en-CA"/>
    </w:rPr>
  </w:style>
  <w:style w:type="paragraph" w:customStyle="1" w:styleId="AF93DAA7FEA54C75923C4244D4DE4E65">
    <w:name w:val="AF93DAA7FEA54C75923C4244D4DE4E65"/>
    <w:rsid w:val="00DA5B17"/>
    <w:rPr>
      <w:lang w:eastAsia="en-CA"/>
    </w:rPr>
  </w:style>
  <w:style w:type="paragraph" w:customStyle="1" w:styleId="BF14F1A117C048E6B066B105248F7838">
    <w:name w:val="BF14F1A117C048E6B066B105248F7838"/>
    <w:rsid w:val="00DA5B17"/>
    <w:rPr>
      <w:lang w:eastAsia="en-CA"/>
    </w:rPr>
  </w:style>
  <w:style w:type="paragraph" w:customStyle="1" w:styleId="6ADA9E5F9CAE466DA887C033188C75FC">
    <w:name w:val="6ADA9E5F9CAE466DA887C033188C75FC"/>
    <w:rsid w:val="00DA5B17"/>
    <w:rPr>
      <w:lang w:eastAsia="en-CA"/>
    </w:rPr>
  </w:style>
  <w:style w:type="paragraph" w:customStyle="1" w:styleId="429A6ABCE4FF4914A9F6E057F9961CF7">
    <w:name w:val="429A6ABCE4FF4914A9F6E057F9961CF7"/>
    <w:rsid w:val="00DA5B17"/>
    <w:rPr>
      <w:lang w:eastAsia="en-CA"/>
    </w:rPr>
  </w:style>
  <w:style w:type="paragraph" w:customStyle="1" w:styleId="D08DD9ABE9394FEBA8EA0D762EAFDB8B">
    <w:name w:val="D08DD9ABE9394FEBA8EA0D762EAFDB8B"/>
    <w:rsid w:val="00DA5B17"/>
    <w:rPr>
      <w:lang w:eastAsia="en-CA"/>
    </w:rPr>
  </w:style>
  <w:style w:type="paragraph" w:customStyle="1" w:styleId="6D64E369A5D14FDBB361F0900E2AF074">
    <w:name w:val="6D64E369A5D14FDBB361F0900E2AF074"/>
    <w:rsid w:val="00DA5B17"/>
    <w:rPr>
      <w:lang w:eastAsia="en-CA"/>
    </w:rPr>
  </w:style>
  <w:style w:type="paragraph" w:customStyle="1" w:styleId="991F079674A54D7E88BA6D6268440B43">
    <w:name w:val="991F079674A54D7E88BA6D6268440B43"/>
    <w:rsid w:val="00DA5B17"/>
    <w:rPr>
      <w:lang w:eastAsia="en-CA"/>
    </w:rPr>
  </w:style>
  <w:style w:type="paragraph" w:customStyle="1" w:styleId="6D4E772547A94E4E9A7A6D9EA96D7583">
    <w:name w:val="6D4E772547A94E4E9A7A6D9EA96D7583"/>
    <w:rsid w:val="00DA5B17"/>
    <w:rPr>
      <w:lang w:eastAsia="en-CA"/>
    </w:rPr>
  </w:style>
  <w:style w:type="paragraph" w:customStyle="1" w:styleId="6298A3ACA88846BA9B6477550970ED12">
    <w:name w:val="6298A3ACA88846BA9B6477550970ED12"/>
    <w:rsid w:val="00DA5B17"/>
    <w:rPr>
      <w:lang w:eastAsia="en-CA"/>
    </w:rPr>
  </w:style>
  <w:style w:type="paragraph" w:customStyle="1" w:styleId="7D4D99F8EA9240419D2B201522BAF0A9">
    <w:name w:val="7D4D99F8EA9240419D2B201522BAF0A9"/>
    <w:rsid w:val="00DA5B17"/>
    <w:rPr>
      <w:lang w:eastAsia="en-CA"/>
    </w:rPr>
  </w:style>
  <w:style w:type="paragraph" w:customStyle="1" w:styleId="2506C00EC6BD4FE3AF87FBA541E7E827">
    <w:name w:val="2506C00EC6BD4FE3AF87FBA541E7E827"/>
    <w:rsid w:val="00DA5B17"/>
    <w:rPr>
      <w:lang w:eastAsia="en-CA"/>
    </w:rPr>
  </w:style>
  <w:style w:type="paragraph" w:customStyle="1" w:styleId="479CCE4E8B7A453A8374BAD3F4A48F1D">
    <w:name w:val="479CCE4E8B7A453A8374BAD3F4A48F1D"/>
    <w:rsid w:val="00DA5B17"/>
    <w:rPr>
      <w:lang w:eastAsia="en-CA"/>
    </w:rPr>
  </w:style>
  <w:style w:type="paragraph" w:customStyle="1" w:styleId="BA5AFD83576D45FC85B55F2A10E9EC97">
    <w:name w:val="BA5AFD83576D45FC85B55F2A10E9EC97"/>
    <w:rsid w:val="00DA5B17"/>
    <w:rPr>
      <w:lang w:eastAsia="en-CA"/>
    </w:rPr>
  </w:style>
  <w:style w:type="paragraph" w:customStyle="1" w:styleId="C424ED017AEA4843A99F059F1640491E">
    <w:name w:val="C424ED017AEA4843A99F059F1640491E"/>
    <w:rsid w:val="00DA5B17"/>
    <w:rPr>
      <w:lang w:eastAsia="en-CA"/>
    </w:rPr>
  </w:style>
  <w:style w:type="paragraph" w:customStyle="1" w:styleId="69ED73E17D134C4B860B5CA04B69AD4E">
    <w:name w:val="69ED73E17D134C4B860B5CA04B69AD4E"/>
    <w:rsid w:val="00DA5B17"/>
    <w:rPr>
      <w:lang w:eastAsia="en-CA"/>
    </w:rPr>
  </w:style>
  <w:style w:type="paragraph" w:customStyle="1" w:styleId="5D862704266F4FA081BBD20584C1C675">
    <w:name w:val="5D862704266F4FA081BBD20584C1C675"/>
    <w:rsid w:val="00DA5B17"/>
    <w:rPr>
      <w:lang w:eastAsia="en-CA"/>
    </w:rPr>
  </w:style>
  <w:style w:type="paragraph" w:customStyle="1" w:styleId="DB6B673D3EF54C02830083F210B095F4">
    <w:name w:val="DB6B673D3EF54C02830083F210B095F4"/>
    <w:rsid w:val="00DA5B17"/>
    <w:rPr>
      <w:lang w:eastAsia="en-CA"/>
    </w:rPr>
  </w:style>
  <w:style w:type="paragraph" w:customStyle="1" w:styleId="5667F5FA5AD848BEB5B099C23C7E67DA">
    <w:name w:val="5667F5FA5AD848BEB5B099C23C7E67DA"/>
    <w:rsid w:val="00DA5B17"/>
    <w:rPr>
      <w:lang w:eastAsia="en-CA"/>
    </w:rPr>
  </w:style>
  <w:style w:type="paragraph" w:customStyle="1" w:styleId="5F92A472BE334BFCBE3EBFEF9561FAF7">
    <w:name w:val="5F92A472BE334BFCBE3EBFEF9561FAF7"/>
    <w:rsid w:val="00DA5B17"/>
    <w:rPr>
      <w:lang w:eastAsia="en-CA"/>
    </w:rPr>
  </w:style>
  <w:style w:type="paragraph" w:customStyle="1" w:styleId="4C75EC71F49E49E5802B721E180CBA9D">
    <w:name w:val="4C75EC71F49E49E5802B721E180CBA9D"/>
    <w:rsid w:val="00DA5B17"/>
    <w:rPr>
      <w:lang w:eastAsia="en-CA"/>
    </w:rPr>
  </w:style>
  <w:style w:type="paragraph" w:customStyle="1" w:styleId="5B714F9FDC3144B7A9616D053E857B6E">
    <w:name w:val="5B714F9FDC3144B7A9616D053E857B6E"/>
    <w:rsid w:val="00DA5B17"/>
    <w:rPr>
      <w:lang w:eastAsia="en-CA"/>
    </w:rPr>
  </w:style>
  <w:style w:type="paragraph" w:customStyle="1" w:styleId="2FA30153D7634168B459BDAC227C89EE">
    <w:name w:val="2FA30153D7634168B459BDAC227C89EE"/>
    <w:rsid w:val="00DA5B17"/>
    <w:rPr>
      <w:lang w:eastAsia="en-CA"/>
    </w:rPr>
  </w:style>
  <w:style w:type="paragraph" w:customStyle="1" w:styleId="D0FDE4E60B094ABAAC5C1243E51E8AB7">
    <w:name w:val="D0FDE4E60B094ABAAC5C1243E51E8AB7"/>
    <w:rsid w:val="00DA5B17"/>
    <w:rPr>
      <w:lang w:eastAsia="en-CA"/>
    </w:rPr>
  </w:style>
  <w:style w:type="paragraph" w:customStyle="1" w:styleId="F796713B33B8406FAAC90189506441C4">
    <w:name w:val="F796713B33B8406FAAC90189506441C4"/>
    <w:rsid w:val="00DA5B17"/>
    <w:rPr>
      <w:lang w:eastAsia="en-CA"/>
    </w:rPr>
  </w:style>
  <w:style w:type="paragraph" w:customStyle="1" w:styleId="2FCD57AF0FCC4F4F9CDC99060EA6403F">
    <w:name w:val="2FCD57AF0FCC4F4F9CDC99060EA6403F"/>
    <w:rsid w:val="00DA5B17"/>
    <w:rPr>
      <w:lang w:eastAsia="en-CA"/>
    </w:rPr>
  </w:style>
  <w:style w:type="paragraph" w:customStyle="1" w:styleId="0B61655472864DE899A6693A92D6BC4F">
    <w:name w:val="0B61655472864DE899A6693A92D6BC4F"/>
    <w:rsid w:val="00DA5B17"/>
    <w:rPr>
      <w:lang w:eastAsia="en-CA"/>
    </w:rPr>
  </w:style>
  <w:style w:type="paragraph" w:customStyle="1" w:styleId="30DCD4B37BCD46BDB60B0DDA7D7FFAE6">
    <w:name w:val="30DCD4B37BCD46BDB60B0DDA7D7FFAE6"/>
    <w:rsid w:val="00DA5B17"/>
    <w:rPr>
      <w:lang w:eastAsia="en-CA"/>
    </w:rPr>
  </w:style>
  <w:style w:type="paragraph" w:customStyle="1" w:styleId="061869D5F8EC42558C8BAE30A4DF21D8">
    <w:name w:val="061869D5F8EC42558C8BAE30A4DF21D8"/>
    <w:rsid w:val="00DA5B17"/>
    <w:rPr>
      <w:lang w:eastAsia="en-CA"/>
    </w:rPr>
  </w:style>
  <w:style w:type="paragraph" w:customStyle="1" w:styleId="B3107BEFB352457888314EA8A76228F8">
    <w:name w:val="B3107BEFB352457888314EA8A76228F8"/>
    <w:rsid w:val="00DA5B17"/>
    <w:rPr>
      <w:lang w:eastAsia="en-CA"/>
    </w:rPr>
  </w:style>
  <w:style w:type="paragraph" w:customStyle="1" w:styleId="9E108FB932184D9FB5A1BCA724ABE38A">
    <w:name w:val="9E108FB932184D9FB5A1BCA724ABE38A"/>
    <w:rsid w:val="00DA5B17"/>
    <w:rPr>
      <w:lang w:eastAsia="en-CA"/>
    </w:rPr>
  </w:style>
  <w:style w:type="paragraph" w:customStyle="1" w:styleId="79499C70D5DC4821BAA8BB46A24DC908">
    <w:name w:val="79499C70D5DC4821BAA8BB46A24DC908"/>
    <w:rsid w:val="00DA5B17"/>
    <w:rPr>
      <w:lang w:eastAsia="en-CA"/>
    </w:rPr>
  </w:style>
  <w:style w:type="paragraph" w:customStyle="1" w:styleId="F59F5ADB826F4354900CA260D426A530">
    <w:name w:val="F59F5ADB826F4354900CA260D426A530"/>
    <w:rsid w:val="00DA5B17"/>
    <w:rPr>
      <w:lang w:eastAsia="en-CA"/>
    </w:rPr>
  </w:style>
  <w:style w:type="paragraph" w:customStyle="1" w:styleId="5C91A5F8C9E74863810C5F4393D052F0">
    <w:name w:val="5C91A5F8C9E74863810C5F4393D052F0"/>
    <w:rsid w:val="00DA5B17"/>
    <w:rPr>
      <w:lang w:eastAsia="en-CA"/>
    </w:rPr>
  </w:style>
  <w:style w:type="paragraph" w:customStyle="1" w:styleId="0445C807BD954A8FAE1F170C530ACFA8">
    <w:name w:val="0445C807BD954A8FAE1F170C530ACFA8"/>
    <w:rsid w:val="00DA5B17"/>
    <w:rPr>
      <w:lang w:eastAsia="en-CA"/>
    </w:rPr>
  </w:style>
  <w:style w:type="paragraph" w:customStyle="1" w:styleId="3D4764054D504540968C99131EE07FBE">
    <w:name w:val="3D4764054D504540968C99131EE07FBE"/>
    <w:rsid w:val="00DA5B17"/>
    <w:rPr>
      <w:lang w:eastAsia="en-CA"/>
    </w:rPr>
  </w:style>
  <w:style w:type="paragraph" w:customStyle="1" w:styleId="41615CFEBD3845ED85C3C164C4A3EF30">
    <w:name w:val="41615CFEBD3845ED85C3C164C4A3EF30"/>
    <w:rsid w:val="00DA5B17"/>
    <w:rPr>
      <w:lang w:eastAsia="en-CA"/>
    </w:rPr>
  </w:style>
  <w:style w:type="paragraph" w:customStyle="1" w:styleId="F70CB73CAA7B476B933DC6C0C9717D0E">
    <w:name w:val="F70CB73CAA7B476B933DC6C0C9717D0E"/>
    <w:rsid w:val="00DA5B17"/>
    <w:rPr>
      <w:lang w:eastAsia="en-CA"/>
    </w:rPr>
  </w:style>
  <w:style w:type="paragraph" w:customStyle="1" w:styleId="D2D28CEAB6BC46B4A335D7C90C60240F">
    <w:name w:val="D2D28CEAB6BC46B4A335D7C90C60240F"/>
    <w:rsid w:val="00DA5B17"/>
    <w:rPr>
      <w:lang w:eastAsia="en-CA"/>
    </w:rPr>
  </w:style>
  <w:style w:type="paragraph" w:customStyle="1" w:styleId="0CD9F97B239F4F38874B9EA32EE7918A">
    <w:name w:val="0CD9F97B239F4F38874B9EA32EE7918A"/>
    <w:rsid w:val="00DA5B17"/>
    <w:rPr>
      <w:lang w:eastAsia="en-CA"/>
    </w:rPr>
  </w:style>
  <w:style w:type="paragraph" w:customStyle="1" w:styleId="F5FF501ECFF64A0BA830C1E048E15DDA">
    <w:name w:val="F5FF501ECFF64A0BA830C1E048E15DDA"/>
    <w:rsid w:val="00DA5B17"/>
    <w:rPr>
      <w:lang w:eastAsia="en-CA"/>
    </w:rPr>
  </w:style>
  <w:style w:type="paragraph" w:customStyle="1" w:styleId="4D296738ED05436AB839D08DB15F047C">
    <w:name w:val="4D296738ED05436AB839D08DB15F047C"/>
    <w:rsid w:val="00DA5B17"/>
    <w:rPr>
      <w:lang w:eastAsia="en-CA"/>
    </w:rPr>
  </w:style>
  <w:style w:type="paragraph" w:customStyle="1" w:styleId="97B14EFE902A48A3B7A2A477F0E35F51">
    <w:name w:val="97B14EFE902A48A3B7A2A477F0E35F51"/>
    <w:rsid w:val="00DA5B17"/>
    <w:rPr>
      <w:lang w:eastAsia="en-CA"/>
    </w:rPr>
  </w:style>
  <w:style w:type="paragraph" w:customStyle="1" w:styleId="288A72A9973E403AB9C919C03B5E57C3">
    <w:name w:val="288A72A9973E403AB9C919C03B5E57C3"/>
    <w:rsid w:val="00DA5B17"/>
    <w:rPr>
      <w:lang w:eastAsia="en-CA"/>
    </w:rPr>
  </w:style>
  <w:style w:type="paragraph" w:customStyle="1" w:styleId="594800CE6DAF42E5A9ADF1357E44279B">
    <w:name w:val="594800CE6DAF42E5A9ADF1357E44279B"/>
    <w:rsid w:val="00DA5B17"/>
    <w:rPr>
      <w:lang w:eastAsia="en-CA"/>
    </w:rPr>
  </w:style>
  <w:style w:type="paragraph" w:customStyle="1" w:styleId="4854E56A9BE74086973D4FE9A9AE6D96">
    <w:name w:val="4854E56A9BE74086973D4FE9A9AE6D96"/>
    <w:rsid w:val="00DA5B17"/>
    <w:rPr>
      <w:lang w:eastAsia="en-CA"/>
    </w:rPr>
  </w:style>
  <w:style w:type="paragraph" w:customStyle="1" w:styleId="1CF9D53BF02149B4AC1F791B5CC18E9B">
    <w:name w:val="1CF9D53BF02149B4AC1F791B5CC18E9B"/>
    <w:rsid w:val="00DA5B17"/>
    <w:rPr>
      <w:lang w:eastAsia="en-CA"/>
    </w:rPr>
  </w:style>
  <w:style w:type="paragraph" w:customStyle="1" w:styleId="4FA3F4BA1CB945898906018154035BD1">
    <w:name w:val="4FA3F4BA1CB945898906018154035BD1"/>
    <w:rsid w:val="00DA5B17"/>
    <w:rPr>
      <w:lang w:eastAsia="en-CA"/>
    </w:rPr>
  </w:style>
  <w:style w:type="paragraph" w:customStyle="1" w:styleId="827D6147C21948C8BC49E7F1DC1FD94D">
    <w:name w:val="827D6147C21948C8BC49E7F1DC1FD94D"/>
    <w:rsid w:val="00DA5B17"/>
    <w:rPr>
      <w:lang w:eastAsia="en-CA"/>
    </w:rPr>
  </w:style>
  <w:style w:type="paragraph" w:customStyle="1" w:styleId="AA3463B074224DAD8EDE452E6282F4AB">
    <w:name w:val="AA3463B074224DAD8EDE452E6282F4AB"/>
    <w:rsid w:val="00DA5B17"/>
    <w:rPr>
      <w:lang w:eastAsia="en-CA"/>
    </w:rPr>
  </w:style>
  <w:style w:type="paragraph" w:customStyle="1" w:styleId="D4F7E2C01C4844BC904D19C2E74A6FA9">
    <w:name w:val="D4F7E2C01C4844BC904D19C2E74A6FA9"/>
    <w:rsid w:val="00DA5B17"/>
    <w:rPr>
      <w:lang w:eastAsia="en-CA"/>
    </w:rPr>
  </w:style>
  <w:style w:type="paragraph" w:customStyle="1" w:styleId="94563A5644B44EA1987948FE79833341">
    <w:name w:val="94563A5644B44EA1987948FE79833341"/>
    <w:rsid w:val="00DA5B17"/>
    <w:rPr>
      <w:lang w:eastAsia="en-CA"/>
    </w:rPr>
  </w:style>
  <w:style w:type="paragraph" w:customStyle="1" w:styleId="0B6570B03602431E96FE746D581F6A39">
    <w:name w:val="0B6570B03602431E96FE746D581F6A39"/>
    <w:rsid w:val="00DA5B17"/>
    <w:rPr>
      <w:lang w:eastAsia="en-CA"/>
    </w:rPr>
  </w:style>
  <w:style w:type="paragraph" w:customStyle="1" w:styleId="BCEEE506B6074B52B0F43BD17428B1A9">
    <w:name w:val="BCEEE506B6074B52B0F43BD17428B1A9"/>
    <w:rsid w:val="00DA5B17"/>
    <w:rPr>
      <w:lang w:eastAsia="en-CA"/>
    </w:rPr>
  </w:style>
  <w:style w:type="paragraph" w:customStyle="1" w:styleId="C976A488A39C40F5BAAEB49FB4E80D3E">
    <w:name w:val="C976A488A39C40F5BAAEB49FB4E80D3E"/>
    <w:rsid w:val="00DA5B17"/>
    <w:rPr>
      <w:lang w:eastAsia="en-CA"/>
    </w:rPr>
  </w:style>
  <w:style w:type="paragraph" w:customStyle="1" w:styleId="F7317B9322F6409D9FA28ADA0BDBAB62">
    <w:name w:val="F7317B9322F6409D9FA28ADA0BDBAB62"/>
    <w:rsid w:val="00DA5B17"/>
    <w:rPr>
      <w:lang w:eastAsia="en-CA"/>
    </w:rPr>
  </w:style>
  <w:style w:type="paragraph" w:customStyle="1" w:styleId="4C6A4748128E4B0AB12EDD5A0C99A481">
    <w:name w:val="4C6A4748128E4B0AB12EDD5A0C99A481"/>
    <w:rsid w:val="00DA5B17"/>
    <w:rPr>
      <w:lang w:eastAsia="en-CA"/>
    </w:rPr>
  </w:style>
  <w:style w:type="paragraph" w:customStyle="1" w:styleId="7F2A3DBB3F3D485CA7C6988AFC2F0DB3">
    <w:name w:val="7F2A3DBB3F3D485CA7C6988AFC2F0DB3"/>
    <w:rsid w:val="00DA5B17"/>
    <w:rPr>
      <w:lang w:eastAsia="en-CA"/>
    </w:rPr>
  </w:style>
  <w:style w:type="paragraph" w:customStyle="1" w:styleId="03C305C8F4094783B776E5667BFACC66">
    <w:name w:val="03C305C8F4094783B776E5667BFACC66"/>
    <w:rsid w:val="00DA5B17"/>
    <w:rPr>
      <w:lang w:eastAsia="en-CA"/>
    </w:rPr>
  </w:style>
  <w:style w:type="paragraph" w:customStyle="1" w:styleId="96058F117BDC4A5D8D67B9B413D83725">
    <w:name w:val="96058F117BDC4A5D8D67B9B413D83725"/>
    <w:rsid w:val="00DA5B17"/>
    <w:rPr>
      <w:lang w:eastAsia="en-CA"/>
    </w:rPr>
  </w:style>
  <w:style w:type="paragraph" w:customStyle="1" w:styleId="5A8BE2305EFE4B9FB045B7707E27DC0C">
    <w:name w:val="5A8BE2305EFE4B9FB045B7707E27DC0C"/>
    <w:rsid w:val="00DA5B17"/>
    <w:rPr>
      <w:lang w:eastAsia="en-CA"/>
    </w:rPr>
  </w:style>
  <w:style w:type="paragraph" w:customStyle="1" w:styleId="A6AD722F526B421BA7CA6D9262F24F95">
    <w:name w:val="A6AD722F526B421BA7CA6D9262F24F95"/>
    <w:rsid w:val="00DA5B17"/>
    <w:rPr>
      <w:lang w:eastAsia="en-CA"/>
    </w:rPr>
  </w:style>
  <w:style w:type="paragraph" w:customStyle="1" w:styleId="24AF3F9288FB421BBB6DC57BB2A638F4">
    <w:name w:val="24AF3F9288FB421BBB6DC57BB2A638F4"/>
    <w:rsid w:val="00DA5B17"/>
    <w:rPr>
      <w:lang w:eastAsia="en-CA"/>
    </w:rPr>
  </w:style>
  <w:style w:type="paragraph" w:customStyle="1" w:styleId="B5E7A67AF49C47638B48EB404BE4D37F">
    <w:name w:val="B5E7A67AF49C47638B48EB404BE4D37F"/>
    <w:rsid w:val="00DA5B17"/>
    <w:rPr>
      <w:lang w:eastAsia="en-CA"/>
    </w:rPr>
  </w:style>
  <w:style w:type="paragraph" w:customStyle="1" w:styleId="68AA73B0FDB54174857F689EB89F9FB2">
    <w:name w:val="68AA73B0FDB54174857F689EB89F9FB2"/>
    <w:rsid w:val="00DA5B17"/>
    <w:rPr>
      <w:lang w:eastAsia="en-CA"/>
    </w:rPr>
  </w:style>
  <w:style w:type="paragraph" w:customStyle="1" w:styleId="D750FC83F03849D4A2AB010708FF6A29">
    <w:name w:val="D750FC83F03849D4A2AB010708FF6A29"/>
    <w:rsid w:val="00DA5B17"/>
    <w:rPr>
      <w:lang w:eastAsia="en-CA"/>
    </w:rPr>
  </w:style>
  <w:style w:type="paragraph" w:customStyle="1" w:styleId="ABA3A0257C4749079EBA1438804DB423">
    <w:name w:val="ABA3A0257C4749079EBA1438804DB423"/>
    <w:rsid w:val="00DA5B17"/>
    <w:rPr>
      <w:lang w:eastAsia="en-CA"/>
    </w:rPr>
  </w:style>
  <w:style w:type="paragraph" w:customStyle="1" w:styleId="6C8E6AF0CAC04F7DA0C325568BC26DDE">
    <w:name w:val="6C8E6AF0CAC04F7DA0C325568BC26DDE"/>
    <w:rsid w:val="00DA5B17"/>
    <w:rPr>
      <w:lang w:eastAsia="en-CA"/>
    </w:rPr>
  </w:style>
  <w:style w:type="paragraph" w:customStyle="1" w:styleId="36FC92A1F92B48E8B4B68F7FEB148D86">
    <w:name w:val="36FC92A1F92B48E8B4B68F7FEB148D86"/>
    <w:rsid w:val="00DA5B17"/>
    <w:rPr>
      <w:lang w:eastAsia="en-CA"/>
    </w:rPr>
  </w:style>
  <w:style w:type="paragraph" w:customStyle="1" w:styleId="0A9CE86E7E8E4988809F98389570B032">
    <w:name w:val="0A9CE86E7E8E4988809F98389570B032"/>
    <w:rsid w:val="00DA5B17"/>
    <w:rPr>
      <w:lang w:eastAsia="en-CA"/>
    </w:rPr>
  </w:style>
  <w:style w:type="paragraph" w:customStyle="1" w:styleId="1AA6005767B643BFADAD2D98CDC04286">
    <w:name w:val="1AA6005767B643BFADAD2D98CDC04286"/>
    <w:rsid w:val="00DA5B17"/>
    <w:rPr>
      <w:lang w:eastAsia="en-CA"/>
    </w:rPr>
  </w:style>
  <w:style w:type="paragraph" w:customStyle="1" w:styleId="701E01116BD54F939DF9F5D7F2E53A92">
    <w:name w:val="701E01116BD54F939DF9F5D7F2E53A92"/>
    <w:rsid w:val="00DA5B17"/>
    <w:rPr>
      <w:lang w:eastAsia="en-CA"/>
    </w:rPr>
  </w:style>
  <w:style w:type="paragraph" w:customStyle="1" w:styleId="F45AB149E3124390B8AAFD1DCBEE0E5A">
    <w:name w:val="F45AB149E3124390B8AAFD1DCBEE0E5A"/>
    <w:rsid w:val="00DA5B17"/>
    <w:rPr>
      <w:lang w:eastAsia="en-CA"/>
    </w:rPr>
  </w:style>
  <w:style w:type="paragraph" w:customStyle="1" w:styleId="69A5A3959EEC447AA5BA32E9461D1D3F">
    <w:name w:val="69A5A3959EEC447AA5BA32E9461D1D3F"/>
    <w:rsid w:val="00DA5B17"/>
    <w:rPr>
      <w:lang w:eastAsia="en-CA"/>
    </w:rPr>
  </w:style>
  <w:style w:type="paragraph" w:customStyle="1" w:styleId="8E270278FCAE4852820E2FB183B5747C">
    <w:name w:val="8E270278FCAE4852820E2FB183B5747C"/>
    <w:rsid w:val="00DA5B17"/>
    <w:rPr>
      <w:lang w:eastAsia="en-CA"/>
    </w:rPr>
  </w:style>
  <w:style w:type="paragraph" w:customStyle="1" w:styleId="C8F9CED41DFB4E1796856BE1E025C385">
    <w:name w:val="C8F9CED41DFB4E1796856BE1E025C385"/>
    <w:rsid w:val="00DA5B17"/>
    <w:rPr>
      <w:lang w:eastAsia="en-CA"/>
    </w:rPr>
  </w:style>
  <w:style w:type="paragraph" w:customStyle="1" w:styleId="BA1B94BAF1114BF0B5F2E51E58625489">
    <w:name w:val="BA1B94BAF1114BF0B5F2E51E58625489"/>
    <w:rsid w:val="00DA5B17"/>
    <w:rPr>
      <w:lang w:eastAsia="en-CA"/>
    </w:rPr>
  </w:style>
  <w:style w:type="paragraph" w:customStyle="1" w:styleId="F4277BBAAF9F46DEAA576ABA5070F354">
    <w:name w:val="F4277BBAAF9F46DEAA576ABA5070F354"/>
    <w:rsid w:val="00DA5B17"/>
    <w:rPr>
      <w:lang w:eastAsia="en-CA"/>
    </w:rPr>
  </w:style>
  <w:style w:type="paragraph" w:customStyle="1" w:styleId="106331BA9CF64F7C8DF66955FB94A210">
    <w:name w:val="106331BA9CF64F7C8DF66955FB94A210"/>
    <w:rsid w:val="00DA5B17"/>
    <w:rPr>
      <w:lang w:eastAsia="en-CA"/>
    </w:rPr>
  </w:style>
  <w:style w:type="paragraph" w:customStyle="1" w:styleId="F3EF166BC3DD4062BEF03C5A84757E57">
    <w:name w:val="F3EF166BC3DD4062BEF03C5A84757E57"/>
    <w:rsid w:val="00DA5B17"/>
    <w:rPr>
      <w:lang w:eastAsia="en-CA"/>
    </w:rPr>
  </w:style>
  <w:style w:type="paragraph" w:customStyle="1" w:styleId="ADBC605B1BC34D958E1D1D4D246E99E7">
    <w:name w:val="ADBC605B1BC34D958E1D1D4D246E99E7"/>
    <w:rsid w:val="00DA5B17"/>
    <w:rPr>
      <w:lang w:eastAsia="en-CA"/>
    </w:rPr>
  </w:style>
  <w:style w:type="paragraph" w:customStyle="1" w:styleId="EBF59CDEB3564F38846D5B3A91E41EA6">
    <w:name w:val="EBF59CDEB3564F38846D5B3A91E41EA6"/>
    <w:rsid w:val="00DA5B17"/>
    <w:rPr>
      <w:lang w:eastAsia="en-CA"/>
    </w:rPr>
  </w:style>
  <w:style w:type="paragraph" w:customStyle="1" w:styleId="E995621B0C8C4908AA1AD83CC34391DB">
    <w:name w:val="E995621B0C8C4908AA1AD83CC34391DB"/>
    <w:rsid w:val="00DA5B17"/>
    <w:rPr>
      <w:lang w:eastAsia="en-CA"/>
    </w:rPr>
  </w:style>
  <w:style w:type="paragraph" w:customStyle="1" w:styleId="C0B93006EB25490DA44E27CFE75E8A67">
    <w:name w:val="C0B93006EB25490DA44E27CFE75E8A67"/>
    <w:rsid w:val="00DA5B17"/>
    <w:rPr>
      <w:lang w:eastAsia="en-CA"/>
    </w:rPr>
  </w:style>
  <w:style w:type="paragraph" w:customStyle="1" w:styleId="1E63D5526937465E865534E4D97DA0CD">
    <w:name w:val="1E63D5526937465E865534E4D97DA0CD"/>
    <w:rsid w:val="00DA5B17"/>
    <w:rPr>
      <w:lang w:eastAsia="en-CA"/>
    </w:rPr>
  </w:style>
  <w:style w:type="paragraph" w:customStyle="1" w:styleId="EC311A97DA534C7799405679A8B9D39C">
    <w:name w:val="EC311A97DA534C7799405679A8B9D39C"/>
    <w:rsid w:val="00DA5B17"/>
    <w:rPr>
      <w:lang w:eastAsia="en-CA"/>
    </w:rPr>
  </w:style>
  <w:style w:type="paragraph" w:customStyle="1" w:styleId="05636E7A507248D2B309E407A40442F1">
    <w:name w:val="05636E7A507248D2B309E407A40442F1"/>
    <w:rsid w:val="00DA5B17"/>
    <w:rPr>
      <w:lang w:eastAsia="en-CA"/>
    </w:rPr>
  </w:style>
  <w:style w:type="paragraph" w:customStyle="1" w:styleId="D2E84CE6D19442F78C9C0C3793A0FE45">
    <w:name w:val="D2E84CE6D19442F78C9C0C3793A0FE45"/>
    <w:rsid w:val="00DA5B17"/>
    <w:rPr>
      <w:lang w:eastAsia="en-CA"/>
    </w:rPr>
  </w:style>
  <w:style w:type="paragraph" w:customStyle="1" w:styleId="2121EB10C1A94C54BB348969C4E56272">
    <w:name w:val="2121EB10C1A94C54BB348969C4E56272"/>
    <w:rsid w:val="00DA5B17"/>
    <w:rPr>
      <w:lang w:eastAsia="en-CA"/>
    </w:rPr>
  </w:style>
  <w:style w:type="paragraph" w:customStyle="1" w:styleId="CD9891D15ACD425B9FBAC3007F38B5F4">
    <w:name w:val="CD9891D15ACD425B9FBAC3007F38B5F4"/>
    <w:rsid w:val="00DA5B17"/>
    <w:rPr>
      <w:lang w:eastAsia="en-CA"/>
    </w:rPr>
  </w:style>
  <w:style w:type="paragraph" w:customStyle="1" w:styleId="FBC2FE5A6F6A446A926950E782B715C3">
    <w:name w:val="FBC2FE5A6F6A446A926950E782B715C3"/>
    <w:rsid w:val="00DA5B17"/>
    <w:rPr>
      <w:lang w:eastAsia="en-CA"/>
    </w:rPr>
  </w:style>
  <w:style w:type="paragraph" w:customStyle="1" w:styleId="61B4E68836E5449C94596AE014BF839D">
    <w:name w:val="61B4E68836E5449C94596AE014BF839D"/>
    <w:rsid w:val="00DA5B17"/>
    <w:rPr>
      <w:lang w:eastAsia="en-CA"/>
    </w:rPr>
  </w:style>
  <w:style w:type="paragraph" w:customStyle="1" w:styleId="91AFB83EDC814F2F817BAD1B429D7A15">
    <w:name w:val="91AFB83EDC814F2F817BAD1B429D7A15"/>
    <w:rsid w:val="00DA5B17"/>
    <w:rPr>
      <w:lang w:eastAsia="en-CA"/>
    </w:rPr>
  </w:style>
  <w:style w:type="paragraph" w:customStyle="1" w:styleId="1A3CFA7FC2A54FAB9840C70FD9D94CAD">
    <w:name w:val="1A3CFA7FC2A54FAB9840C70FD9D94CAD"/>
    <w:rsid w:val="00DA5B17"/>
    <w:rPr>
      <w:lang w:eastAsia="en-CA"/>
    </w:rPr>
  </w:style>
  <w:style w:type="paragraph" w:customStyle="1" w:styleId="BFB5103363904A7FA2360DFE06D8657C">
    <w:name w:val="BFB5103363904A7FA2360DFE06D8657C"/>
    <w:rsid w:val="00DA5B17"/>
    <w:rPr>
      <w:lang w:eastAsia="en-CA"/>
    </w:rPr>
  </w:style>
  <w:style w:type="paragraph" w:customStyle="1" w:styleId="E4A1C2EF98BA4C5EB9E8CAEA0B1DAE07">
    <w:name w:val="E4A1C2EF98BA4C5EB9E8CAEA0B1DAE07"/>
    <w:rsid w:val="00DA5B17"/>
    <w:rPr>
      <w:lang w:eastAsia="en-CA"/>
    </w:rPr>
  </w:style>
  <w:style w:type="paragraph" w:customStyle="1" w:styleId="1413F9B175CD4E73815F6166E70C4AB5">
    <w:name w:val="1413F9B175CD4E73815F6166E70C4AB5"/>
    <w:rsid w:val="00DA5B17"/>
    <w:rPr>
      <w:lang w:eastAsia="en-CA"/>
    </w:rPr>
  </w:style>
  <w:style w:type="paragraph" w:customStyle="1" w:styleId="124871DAC6B94307B3CF92EB8A72909C">
    <w:name w:val="124871DAC6B94307B3CF92EB8A72909C"/>
    <w:rsid w:val="00DA5B17"/>
    <w:rPr>
      <w:lang w:eastAsia="en-CA"/>
    </w:rPr>
  </w:style>
  <w:style w:type="paragraph" w:customStyle="1" w:styleId="AB87B9C38FBA4F43811A4402864141A6">
    <w:name w:val="AB87B9C38FBA4F43811A4402864141A6"/>
    <w:rsid w:val="00DA5B17"/>
    <w:rPr>
      <w:lang w:eastAsia="en-CA"/>
    </w:rPr>
  </w:style>
  <w:style w:type="paragraph" w:customStyle="1" w:styleId="C00339F2EDF94526B4B4CD73BEC1EA47">
    <w:name w:val="C00339F2EDF94526B4B4CD73BEC1EA47"/>
    <w:rsid w:val="00DA5B17"/>
    <w:rPr>
      <w:lang w:eastAsia="en-CA"/>
    </w:rPr>
  </w:style>
  <w:style w:type="paragraph" w:customStyle="1" w:styleId="5DB9C0C27CEA4D64A22BFEDC18AA9392">
    <w:name w:val="5DB9C0C27CEA4D64A22BFEDC18AA9392"/>
    <w:rsid w:val="00DA5B17"/>
    <w:rPr>
      <w:lang w:eastAsia="en-CA"/>
    </w:rPr>
  </w:style>
  <w:style w:type="paragraph" w:customStyle="1" w:styleId="B445A0C3C09542AFB2FFB354389C23D1">
    <w:name w:val="B445A0C3C09542AFB2FFB354389C23D1"/>
    <w:rsid w:val="00DA5B17"/>
    <w:rPr>
      <w:lang w:eastAsia="en-CA"/>
    </w:rPr>
  </w:style>
  <w:style w:type="paragraph" w:customStyle="1" w:styleId="3A4041D02360411BAEB640B9A6C9A10B">
    <w:name w:val="3A4041D02360411BAEB640B9A6C9A10B"/>
    <w:rsid w:val="00DA5B17"/>
    <w:rPr>
      <w:lang w:eastAsia="en-CA"/>
    </w:rPr>
  </w:style>
  <w:style w:type="paragraph" w:customStyle="1" w:styleId="904D92C5010847DB9E5817D2BD341EAC">
    <w:name w:val="904D92C5010847DB9E5817D2BD341EAC"/>
    <w:rsid w:val="00DA5B17"/>
    <w:rPr>
      <w:lang w:eastAsia="en-CA"/>
    </w:rPr>
  </w:style>
  <w:style w:type="paragraph" w:customStyle="1" w:styleId="A9E96CE88B2C4C2BBBF4E8F4F54F5C82">
    <w:name w:val="A9E96CE88B2C4C2BBBF4E8F4F54F5C82"/>
    <w:rsid w:val="00DA5B17"/>
    <w:rPr>
      <w:lang w:eastAsia="en-CA"/>
    </w:rPr>
  </w:style>
  <w:style w:type="paragraph" w:customStyle="1" w:styleId="0EEF695BDF804331B103E021EF9593B2">
    <w:name w:val="0EEF695BDF804331B103E021EF9593B2"/>
    <w:rsid w:val="00DA5B17"/>
    <w:rPr>
      <w:lang w:eastAsia="en-CA"/>
    </w:rPr>
  </w:style>
  <w:style w:type="paragraph" w:customStyle="1" w:styleId="E3D74480523E439F923A00E69BDA18A6">
    <w:name w:val="E3D74480523E439F923A00E69BDA18A6"/>
    <w:rsid w:val="00DA5B17"/>
    <w:rPr>
      <w:lang w:eastAsia="en-CA"/>
    </w:rPr>
  </w:style>
  <w:style w:type="paragraph" w:customStyle="1" w:styleId="746108640BF844CEA3E37938E9731404">
    <w:name w:val="746108640BF844CEA3E37938E9731404"/>
    <w:rsid w:val="00DA5B17"/>
    <w:rPr>
      <w:lang w:eastAsia="en-CA"/>
    </w:rPr>
  </w:style>
  <w:style w:type="paragraph" w:customStyle="1" w:styleId="1685B268A71D4E4AB9A9EDBE064EA39D">
    <w:name w:val="1685B268A71D4E4AB9A9EDBE064EA39D"/>
    <w:rsid w:val="00DA5B17"/>
    <w:rPr>
      <w:lang w:eastAsia="en-CA"/>
    </w:rPr>
  </w:style>
  <w:style w:type="paragraph" w:customStyle="1" w:styleId="1D5CF1153FBE457D82618E31F75C61E6">
    <w:name w:val="1D5CF1153FBE457D82618E31F75C61E6"/>
    <w:rsid w:val="00DA5B17"/>
    <w:rPr>
      <w:lang w:eastAsia="en-CA"/>
    </w:rPr>
  </w:style>
  <w:style w:type="paragraph" w:customStyle="1" w:styleId="E50671280EBE439FBE2EE97A40506189">
    <w:name w:val="E50671280EBE439FBE2EE97A40506189"/>
    <w:rsid w:val="00DA5B17"/>
    <w:rPr>
      <w:lang w:eastAsia="en-CA"/>
    </w:rPr>
  </w:style>
  <w:style w:type="paragraph" w:customStyle="1" w:styleId="E8C8BB4FF9CF4E8DA2E0B2BA6326F4EE">
    <w:name w:val="E8C8BB4FF9CF4E8DA2E0B2BA6326F4EE"/>
    <w:rsid w:val="00DA5B17"/>
    <w:rPr>
      <w:lang w:eastAsia="en-CA"/>
    </w:rPr>
  </w:style>
  <w:style w:type="paragraph" w:customStyle="1" w:styleId="85AD9F06A30D4BDB90280B3D90CA70D7">
    <w:name w:val="85AD9F06A30D4BDB90280B3D90CA70D7"/>
    <w:rsid w:val="00DA5B17"/>
    <w:rPr>
      <w:lang w:eastAsia="en-CA"/>
    </w:rPr>
  </w:style>
  <w:style w:type="paragraph" w:customStyle="1" w:styleId="0B952B97FF2C4A6BBFC0B1B0073CA94D">
    <w:name w:val="0B952B97FF2C4A6BBFC0B1B0073CA94D"/>
    <w:rsid w:val="00DA5B17"/>
    <w:rPr>
      <w:lang w:eastAsia="en-CA"/>
    </w:rPr>
  </w:style>
  <w:style w:type="paragraph" w:customStyle="1" w:styleId="0B499159C362438E93BDB5C9EE579C9A">
    <w:name w:val="0B499159C362438E93BDB5C9EE579C9A"/>
    <w:rsid w:val="00DA5B17"/>
    <w:rPr>
      <w:lang w:eastAsia="en-CA"/>
    </w:rPr>
  </w:style>
  <w:style w:type="paragraph" w:customStyle="1" w:styleId="46427A73402C4DCE9C5F9CF47E069B78">
    <w:name w:val="46427A73402C4DCE9C5F9CF47E069B78"/>
    <w:rsid w:val="00DA5B17"/>
    <w:rPr>
      <w:lang w:eastAsia="en-CA"/>
    </w:rPr>
  </w:style>
  <w:style w:type="paragraph" w:customStyle="1" w:styleId="9DBCFD904D924A5E988D10A1F4E09CF4">
    <w:name w:val="9DBCFD904D924A5E988D10A1F4E09CF4"/>
    <w:rsid w:val="00DA5B17"/>
    <w:rPr>
      <w:lang w:eastAsia="en-CA"/>
    </w:rPr>
  </w:style>
  <w:style w:type="paragraph" w:customStyle="1" w:styleId="3E1A18715A864228B26E4CE4628B9DE5">
    <w:name w:val="3E1A18715A864228B26E4CE4628B9DE5"/>
    <w:rsid w:val="00DA5B17"/>
    <w:rPr>
      <w:lang w:eastAsia="en-CA"/>
    </w:rPr>
  </w:style>
  <w:style w:type="paragraph" w:customStyle="1" w:styleId="76D5614AB3874D1CB20FD61AF078DA79">
    <w:name w:val="76D5614AB3874D1CB20FD61AF078DA79"/>
    <w:rsid w:val="00DA5B17"/>
    <w:rPr>
      <w:lang w:eastAsia="en-CA"/>
    </w:rPr>
  </w:style>
  <w:style w:type="paragraph" w:customStyle="1" w:styleId="60F88364F44641C6B59816B55F0716FD">
    <w:name w:val="60F88364F44641C6B59816B55F0716FD"/>
    <w:rsid w:val="00DA5B17"/>
    <w:rPr>
      <w:lang w:eastAsia="en-CA"/>
    </w:rPr>
  </w:style>
  <w:style w:type="paragraph" w:customStyle="1" w:styleId="A978B8561E0140D28FCC3B88E7B6720F">
    <w:name w:val="A978B8561E0140D28FCC3B88E7B6720F"/>
    <w:rsid w:val="00DA5B17"/>
    <w:rPr>
      <w:lang w:eastAsia="en-CA"/>
    </w:rPr>
  </w:style>
  <w:style w:type="paragraph" w:customStyle="1" w:styleId="BA37BF69B4E54940957F62BAEF597798">
    <w:name w:val="BA37BF69B4E54940957F62BAEF597798"/>
    <w:rsid w:val="00DA5B17"/>
    <w:rPr>
      <w:lang w:eastAsia="en-CA"/>
    </w:rPr>
  </w:style>
  <w:style w:type="paragraph" w:customStyle="1" w:styleId="B395AAD61CCD44919DD16AB60BCA1368">
    <w:name w:val="B395AAD61CCD44919DD16AB60BCA1368"/>
    <w:rsid w:val="00DA5B17"/>
    <w:rPr>
      <w:lang w:eastAsia="en-CA"/>
    </w:rPr>
  </w:style>
  <w:style w:type="paragraph" w:customStyle="1" w:styleId="435E96D126364E8D8EA2258B781B4501">
    <w:name w:val="435E96D126364E8D8EA2258B781B4501"/>
    <w:rsid w:val="00DA5B17"/>
    <w:rPr>
      <w:lang w:eastAsia="en-CA"/>
    </w:rPr>
  </w:style>
  <w:style w:type="paragraph" w:customStyle="1" w:styleId="12D5142EEA9A4B6887F69D1D4C49D2A5">
    <w:name w:val="12D5142EEA9A4B6887F69D1D4C49D2A5"/>
    <w:rsid w:val="00DA5B17"/>
    <w:rPr>
      <w:lang w:eastAsia="en-CA"/>
    </w:rPr>
  </w:style>
  <w:style w:type="paragraph" w:customStyle="1" w:styleId="A93782D171E440CE8992E65FDE183123">
    <w:name w:val="A93782D171E440CE8992E65FDE183123"/>
    <w:rsid w:val="00DA5B17"/>
    <w:rPr>
      <w:lang w:eastAsia="en-CA"/>
    </w:rPr>
  </w:style>
  <w:style w:type="paragraph" w:customStyle="1" w:styleId="B05FE7986162448FA7CB24D26B936AA0">
    <w:name w:val="B05FE7986162448FA7CB24D26B936AA0"/>
    <w:rsid w:val="00DA5B17"/>
    <w:rPr>
      <w:lang w:eastAsia="en-CA"/>
    </w:rPr>
  </w:style>
  <w:style w:type="paragraph" w:customStyle="1" w:styleId="C8E04D4691E3429BAFC358DA7DAF6741">
    <w:name w:val="C8E04D4691E3429BAFC358DA7DAF6741"/>
    <w:rsid w:val="00DA5B17"/>
    <w:rPr>
      <w:lang w:eastAsia="en-CA"/>
    </w:rPr>
  </w:style>
  <w:style w:type="paragraph" w:customStyle="1" w:styleId="DD0952CA8B224E6B95353A788C17CC8A">
    <w:name w:val="DD0952CA8B224E6B95353A788C17CC8A"/>
    <w:rsid w:val="00DA5B17"/>
    <w:rPr>
      <w:lang w:eastAsia="en-CA"/>
    </w:rPr>
  </w:style>
  <w:style w:type="paragraph" w:customStyle="1" w:styleId="F53D4CFD6E454A57B682AE5212B53D72">
    <w:name w:val="F53D4CFD6E454A57B682AE5212B53D72"/>
    <w:rsid w:val="00DA5B17"/>
    <w:rPr>
      <w:lang w:eastAsia="en-CA"/>
    </w:rPr>
  </w:style>
  <w:style w:type="paragraph" w:customStyle="1" w:styleId="067C987D05DD4CAB8868BE58FED877C1">
    <w:name w:val="067C987D05DD4CAB8868BE58FED877C1"/>
    <w:rsid w:val="00DA5B17"/>
    <w:rPr>
      <w:lang w:eastAsia="en-CA"/>
    </w:rPr>
  </w:style>
  <w:style w:type="paragraph" w:customStyle="1" w:styleId="8F901C0D1FEB446491BF2148688E4E9E">
    <w:name w:val="8F901C0D1FEB446491BF2148688E4E9E"/>
    <w:rsid w:val="00DA5B17"/>
    <w:rPr>
      <w:lang w:eastAsia="en-CA"/>
    </w:rPr>
  </w:style>
  <w:style w:type="paragraph" w:customStyle="1" w:styleId="FA2FAB3AC8624F0EABBCD96832F075D1">
    <w:name w:val="FA2FAB3AC8624F0EABBCD96832F075D1"/>
    <w:rsid w:val="00DA5B17"/>
    <w:rPr>
      <w:lang w:eastAsia="en-CA"/>
    </w:rPr>
  </w:style>
  <w:style w:type="paragraph" w:customStyle="1" w:styleId="7908FCCDCDF8417E96E10BFE849CEC7C">
    <w:name w:val="7908FCCDCDF8417E96E10BFE849CEC7C"/>
    <w:rsid w:val="00DA5B17"/>
    <w:rPr>
      <w:lang w:eastAsia="en-CA"/>
    </w:rPr>
  </w:style>
  <w:style w:type="paragraph" w:customStyle="1" w:styleId="4A5D589032CE4CCCBEB7488067BA4FB8">
    <w:name w:val="4A5D589032CE4CCCBEB7488067BA4FB8"/>
    <w:rsid w:val="00DA5B17"/>
    <w:rPr>
      <w:lang w:eastAsia="en-CA"/>
    </w:rPr>
  </w:style>
  <w:style w:type="paragraph" w:customStyle="1" w:styleId="FDB5B25F66654EB2A4C42BD0EB9BD612">
    <w:name w:val="FDB5B25F66654EB2A4C42BD0EB9BD612"/>
    <w:rsid w:val="00DA5B17"/>
    <w:rPr>
      <w:lang w:eastAsia="en-CA"/>
    </w:rPr>
  </w:style>
  <w:style w:type="paragraph" w:customStyle="1" w:styleId="83CE680476374BE6876DA87CEE2E0FCC">
    <w:name w:val="83CE680476374BE6876DA87CEE2E0FCC"/>
    <w:rsid w:val="00DA5B17"/>
    <w:rPr>
      <w:lang w:eastAsia="en-CA"/>
    </w:rPr>
  </w:style>
  <w:style w:type="paragraph" w:customStyle="1" w:styleId="9089AA87C8374013B38BB5DE89A72DCE">
    <w:name w:val="9089AA87C8374013B38BB5DE89A72DCE"/>
    <w:rsid w:val="00DA5B17"/>
    <w:rPr>
      <w:lang w:eastAsia="en-CA"/>
    </w:rPr>
  </w:style>
  <w:style w:type="paragraph" w:customStyle="1" w:styleId="98A3AC24290745B688C5750A1DF14A06">
    <w:name w:val="98A3AC24290745B688C5750A1DF14A06"/>
    <w:rsid w:val="00DA5B17"/>
    <w:rPr>
      <w:lang w:eastAsia="en-CA"/>
    </w:rPr>
  </w:style>
  <w:style w:type="paragraph" w:customStyle="1" w:styleId="C8453F1AFB6542DCAEBA68B2E79B088E">
    <w:name w:val="C8453F1AFB6542DCAEBA68B2E79B088E"/>
    <w:rsid w:val="00DA5B17"/>
    <w:rPr>
      <w:lang w:eastAsia="en-CA"/>
    </w:rPr>
  </w:style>
  <w:style w:type="paragraph" w:customStyle="1" w:styleId="44C9D2C710A2489A8E7A9645FB1F18F7">
    <w:name w:val="44C9D2C710A2489A8E7A9645FB1F18F7"/>
    <w:rsid w:val="00DA5B17"/>
    <w:rPr>
      <w:lang w:eastAsia="en-CA"/>
    </w:rPr>
  </w:style>
  <w:style w:type="paragraph" w:customStyle="1" w:styleId="E19BD68EBAF345B18D7DFC6012C74F50">
    <w:name w:val="E19BD68EBAF345B18D7DFC6012C74F50"/>
    <w:rsid w:val="00DA5B17"/>
    <w:rPr>
      <w:lang w:eastAsia="en-CA"/>
    </w:rPr>
  </w:style>
  <w:style w:type="paragraph" w:customStyle="1" w:styleId="ACE0494EBA2E440DB471092FBBC51E9F">
    <w:name w:val="ACE0494EBA2E440DB471092FBBC51E9F"/>
    <w:rsid w:val="00DA5B17"/>
    <w:rPr>
      <w:lang w:eastAsia="en-CA"/>
    </w:rPr>
  </w:style>
  <w:style w:type="paragraph" w:customStyle="1" w:styleId="59EC301956CA4B3DB1B5891A5F5ABE31">
    <w:name w:val="59EC301956CA4B3DB1B5891A5F5ABE31"/>
    <w:rsid w:val="00DA5B17"/>
    <w:rPr>
      <w:lang w:eastAsia="en-CA"/>
    </w:rPr>
  </w:style>
  <w:style w:type="paragraph" w:customStyle="1" w:styleId="91B11F6719B4493CAE52ACF5B60FDBEA">
    <w:name w:val="91B11F6719B4493CAE52ACF5B60FDBEA"/>
    <w:rsid w:val="00DA5B17"/>
    <w:rPr>
      <w:lang w:eastAsia="en-CA"/>
    </w:rPr>
  </w:style>
  <w:style w:type="paragraph" w:customStyle="1" w:styleId="4CBA83BC04E4491C8A212AC11B5A14E6">
    <w:name w:val="4CBA83BC04E4491C8A212AC11B5A14E6"/>
    <w:rsid w:val="00DA5B17"/>
    <w:rPr>
      <w:lang w:eastAsia="en-CA"/>
    </w:rPr>
  </w:style>
  <w:style w:type="paragraph" w:customStyle="1" w:styleId="64CE2C804FBB480CBC48584E4408A401">
    <w:name w:val="64CE2C804FBB480CBC48584E4408A401"/>
    <w:rsid w:val="00DA5B17"/>
    <w:rPr>
      <w:lang w:eastAsia="en-CA"/>
    </w:rPr>
  </w:style>
  <w:style w:type="paragraph" w:customStyle="1" w:styleId="BB7DDEA6AA014612BE1D59C373B470A8">
    <w:name w:val="BB7DDEA6AA014612BE1D59C373B470A8"/>
    <w:rsid w:val="00DA5B17"/>
    <w:rPr>
      <w:lang w:eastAsia="en-CA"/>
    </w:rPr>
  </w:style>
  <w:style w:type="paragraph" w:customStyle="1" w:styleId="FC44A9788803411D925BD95E0FC3D58F">
    <w:name w:val="FC44A9788803411D925BD95E0FC3D58F"/>
    <w:rsid w:val="00DA5B17"/>
    <w:rPr>
      <w:lang w:eastAsia="en-CA"/>
    </w:rPr>
  </w:style>
  <w:style w:type="paragraph" w:customStyle="1" w:styleId="28A0912D218F476EA7A140BAC6A08C9D">
    <w:name w:val="28A0912D218F476EA7A140BAC6A08C9D"/>
    <w:rsid w:val="00DA5B17"/>
    <w:rPr>
      <w:lang w:eastAsia="en-CA"/>
    </w:rPr>
  </w:style>
  <w:style w:type="paragraph" w:customStyle="1" w:styleId="DDBCFE1F94AE424589C505C131AE2B70">
    <w:name w:val="DDBCFE1F94AE424589C505C131AE2B70"/>
    <w:rsid w:val="00DA5B17"/>
    <w:rPr>
      <w:lang w:eastAsia="en-CA"/>
    </w:rPr>
  </w:style>
  <w:style w:type="paragraph" w:customStyle="1" w:styleId="FE707C01E66F41549ECC3FBB594A59B6">
    <w:name w:val="FE707C01E66F41549ECC3FBB594A59B6"/>
    <w:rsid w:val="00DA5B17"/>
    <w:rPr>
      <w:lang w:eastAsia="en-CA"/>
    </w:rPr>
  </w:style>
  <w:style w:type="paragraph" w:customStyle="1" w:styleId="FE39484D79F1430D8BA399A2BB050872">
    <w:name w:val="FE39484D79F1430D8BA399A2BB050872"/>
    <w:rsid w:val="00DA5B17"/>
    <w:rPr>
      <w:lang w:eastAsia="en-CA"/>
    </w:rPr>
  </w:style>
  <w:style w:type="paragraph" w:customStyle="1" w:styleId="93117172A8B34D48B9EEE5D5941BEAFD">
    <w:name w:val="93117172A8B34D48B9EEE5D5941BEAFD"/>
    <w:rsid w:val="00DA5B17"/>
    <w:rPr>
      <w:lang w:eastAsia="en-CA"/>
    </w:rPr>
  </w:style>
  <w:style w:type="paragraph" w:customStyle="1" w:styleId="258E108C67AF4D74951732C8789E34DC">
    <w:name w:val="258E108C67AF4D74951732C8789E34DC"/>
    <w:rsid w:val="00DA5B17"/>
    <w:rPr>
      <w:lang w:eastAsia="en-CA"/>
    </w:rPr>
  </w:style>
  <w:style w:type="paragraph" w:customStyle="1" w:styleId="98EDF2B67DF24F368DA3A7662BA141AB">
    <w:name w:val="98EDF2B67DF24F368DA3A7662BA141AB"/>
    <w:rsid w:val="00DA5B17"/>
    <w:rPr>
      <w:lang w:eastAsia="en-CA"/>
    </w:rPr>
  </w:style>
  <w:style w:type="paragraph" w:customStyle="1" w:styleId="B37CF489F24846A49BDB7B2072319D14">
    <w:name w:val="B37CF489F24846A49BDB7B2072319D14"/>
    <w:rsid w:val="00DA5B17"/>
    <w:rPr>
      <w:lang w:eastAsia="en-CA"/>
    </w:rPr>
  </w:style>
  <w:style w:type="paragraph" w:customStyle="1" w:styleId="5C2E8A3A8F9248DD9792D9D80B8AE2AD">
    <w:name w:val="5C2E8A3A8F9248DD9792D9D80B8AE2AD"/>
    <w:rsid w:val="00DA5B17"/>
    <w:rPr>
      <w:lang w:eastAsia="en-CA"/>
    </w:rPr>
  </w:style>
  <w:style w:type="paragraph" w:customStyle="1" w:styleId="27EF55D6E87F4070B1BCED32BB6587B1">
    <w:name w:val="27EF55D6E87F4070B1BCED32BB6587B1"/>
    <w:rsid w:val="00DA5B17"/>
    <w:rPr>
      <w:lang w:eastAsia="en-CA"/>
    </w:rPr>
  </w:style>
  <w:style w:type="paragraph" w:customStyle="1" w:styleId="5172C2BFD9D64A86B25EC37CE00586FA">
    <w:name w:val="5172C2BFD9D64A86B25EC37CE00586FA"/>
    <w:rsid w:val="00DA5B17"/>
    <w:rPr>
      <w:lang w:eastAsia="en-CA"/>
    </w:rPr>
  </w:style>
  <w:style w:type="paragraph" w:customStyle="1" w:styleId="88B9AB3083E64F3DB4532A65563B3C70">
    <w:name w:val="88B9AB3083E64F3DB4532A65563B3C70"/>
    <w:rsid w:val="00DA5B17"/>
    <w:rPr>
      <w:lang w:eastAsia="en-CA"/>
    </w:rPr>
  </w:style>
  <w:style w:type="paragraph" w:customStyle="1" w:styleId="8831369E315E48AC8D31075D21AAAFC9">
    <w:name w:val="8831369E315E48AC8D31075D21AAAFC9"/>
    <w:rsid w:val="00DA5B17"/>
    <w:rPr>
      <w:lang w:eastAsia="en-CA"/>
    </w:rPr>
  </w:style>
  <w:style w:type="paragraph" w:customStyle="1" w:styleId="756DF93E86004F0081D0BAE93B4BB91E">
    <w:name w:val="756DF93E86004F0081D0BAE93B4BB91E"/>
    <w:rsid w:val="00DA5B17"/>
    <w:rPr>
      <w:lang w:eastAsia="en-CA"/>
    </w:rPr>
  </w:style>
  <w:style w:type="paragraph" w:customStyle="1" w:styleId="B913A0EF88684C8C976A297FBB9E1611">
    <w:name w:val="B913A0EF88684C8C976A297FBB9E1611"/>
    <w:rsid w:val="00DA5B17"/>
    <w:rPr>
      <w:lang w:eastAsia="en-CA"/>
    </w:rPr>
  </w:style>
  <w:style w:type="paragraph" w:customStyle="1" w:styleId="C39A45EA23324D1D9E24AAD59F5C95CB">
    <w:name w:val="C39A45EA23324D1D9E24AAD59F5C95CB"/>
    <w:rsid w:val="00DA5B17"/>
    <w:rPr>
      <w:lang w:eastAsia="en-CA"/>
    </w:rPr>
  </w:style>
  <w:style w:type="paragraph" w:customStyle="1" w:styleId="6A712B4140C34D36A9622AAFA9754102">
    <w:name w:val="6A712B4140C34D36A9622AAFA9754102"/>
    <w:rsid w:val="00DA5B17"/>
    <w:rPr>
      <w:lang w:eastAsia="en-CA"/>
    </w:rPr>
  </w:style>
  <w:style w:type="paragraph" w:customStyle="1" w:styleId="F2DD532B584E40AF91A868D6E76D40BE">
    <w:name w:val="F2DD532B584E40AF91A868D6E76D40BE"/>
    <w:rsid w:val="00DA5B17"/>
    <w:rPr>
      <w:lang w:eastAsia="en-CA"/>
    </w:rPr>
  </w:style>
  <w:style w:type="paragraph" w:customStyle="1" w:styleId="1F4E4A8E3D1B47EA9BB7564BF2660553">
    <w:name w:val="1F4E4A8E3D1B47EA9BB7564BF2660553"/>
    <w:rsid w:val="00DA5B17"/>
    <w:rPr>
      <w:lang w:eastAsia="en-CA"/>
    </w:rPr>
  </w:style>
  <w:style w:type="paragraph" w:customStyle="1" w:styleId="8514E0C462E04E13B812FC5824BFE204">
    <w:name w:val="8514E0C462E04E13B812FC5824BFE204"/>
    <w:rsid w:val="00DA5B17"/>
    <w:rPr>
      <w:lang w:eastAsia="en-CA"/>
    </w:rPr>
  </w:style>
  <w:style w:type="paragraph" w:customStyle="1" w:styleId="DCC41D7A0DB64E09A90102749021CEEF">
    <w:name w:val="DCC41D7A0DB64E09A90102749021CEEF"/>
    <w:rsid w:val="00DA5B17"/>
    <w:rPr>
      <w:lang w:eastAsia="en-CA"/>
    </w:rPr>
  </w:style>
  <w:style w:type="paragraph" w:customStyle="1" w:styleId="81A03F07C6334F3087B97110C2FE49B6">
    <w:name w:val="81A03F07C6334F3087B97110C2FE49B6"/>
    <w:rsid w:val="00DA5B17"/>
    <w:rPr>
      <w:lang w:eastAsia="en-CA"/>
    </w:rPr>
  </w:style>
  <w:style w:type="paragraph" w:customStyle="1" w:styleId="603017E7CF4947019454774438CB522D">
    <w:name w:val="603017E7CF4947019454774438CB522D"/>
    <w:rsid w:val="00DA5B17"/>
    <w:rPr>
      <w:lang w:eastAsia="en-CA"/>
    </w:rPr>
  </w:style>
  <w:style w:type="paragraph" w:customStyle="1" w:styleId="5316AC9288EB4BAA8439594ED838FEB4">
    <w:name w:val="5316AC9288EB4BAA8439594ED838FEB4"/>
    <w:rsid w:val="00DA5B17"/>
    <w:rPr>
      <w:lang w:eastAsia="en-CA"/>
    </w:rPr>
  </w:style>
  <w:style w:type="paragraph" w:customStyle="1" w:styleId="625777A5996444038EB24FEA05450B73">
    <w:name w:val="625777A5996444038EB24FEA05450B73"/>
    <w:rsid w:val="00DA5B17"/>
    <w:rPr>
      <w:lang w:eastAsia="en-CA"/>
    </w:rPr>
  </w:style>
  <w:style w:type="paragraph" w:customStyle="1" w:styleId="7472EA8CBE034122AD499054B0C5853B">
    <w:name w:val="7472EA8CBE034122AD499054B0C5853B"/>
    <w:rsid w:val="00DA5B17"/>
    <w:rPr>
      <w:lang w:eastAsia="en-CA"/>
    </w:rPr>
  </w:style>
  <w:style w:type="paragraph" w:customStyle="1" w:styleId="44BDA23DE8CE4EEF8491E5E746471437">
    <w:name w:val="44BDA23DE8CE4EEF8491E5E746471437"/>
    <w:rsid w:val="00DA5B17"/>
    <w:rPr>
      <w:lang w:eastAsia="en-CA"/>
    </w:rPr>
  </w:style>
  <w:style w:type="paragraph" w:customStyle="1" w:styleId="EE0A6F019D994F91BC6257EFAF8C1B93">
    <w:name w:val="EE0A6F019D994F91BC6257EFAF8C1B93"/>
    <w:rsid w:val="00DA5B17"/>
    <w:rPr>
      <w:lang w:eastAsia="en-CA"/>
    </w:rPr>
  </w:style>
  <w:style w:type="paragraph" w:customStyle="1" w:styleId="3B36BD846D024423A3B478DA2A47612C">
    <w:name w:val="3B36BD846D024423A3B478DA2A47612C"/>
    <w:rsid w:val="00DA5B17"/>
    <w:rPr>
      <w:lang w:eastAsia="en-CA"/>
    </w:rPr>
  </w:style>
  <w:style w:type="paragraph" w:customStyle="1" w:styleId="C3FF28490B84482D853C4D152922551A">
    <w:name w:val="C3FF28490B84482D853C4D152922551A"/>
    <w:rsid w:val="00DA5B17"/>
    <w:rPr>
      <w:lang w:eastAsia="en-CA"/>
    </w:rPr>
  </w:style>
  <w:style w:type="paragraph" w:customStyle="1" w:styleId="C677D20A0A6143E2BCD62FF5B7FC3C2A">
    <w:name w:val="C677D20A0A6143E2BCD62FF5B7FC3C2A"/>
    <w:rsid w:val="00DA5B17"/>
    <w:rPr>
      <w:lang w:eastAsia="en-CA"/>
    </w:rPr>
  </w:style>
  <w:style w:type="paragraph" w:customStyle="1" w:styleId="87E14461E7F64F77A01D9A7BDD2BB77E">
    <w:name w:val="87E14461E7F64F77A01D9A7BDD2BB77E"/>
    <w:rsid w:val="00DA5B17"/>
    <w:rPr>
      <w:lang w:eastAsia="en-CA"/>
    </w:rPr>
  </w:style>
  <w:style w:type="paragraph" w:customStyle="1" w:styleId="42B41A40FC0B4CE5A6D3F2F0790FE542">
    <w:name w:val="42B41A40FC0B4CE5A6D3F2F0790FE542"/>
    <w:rsid w:val="00DA5B17"/>
    <w:rPr>
      <w:lang w:eastAsia="en-CA"/>
    </w:rPr>
  </w:style>
  <w:style w:type="paragraph" w:customStyle="1" w:styleId="E5F7193CFCD84B598D98B3C363C3A990">
    <w:name w:val="E5F7193CFCD84B598D98B3C363C3A990"/>
    <w:rsid w:val="00DA5B17"/>
    <w:rPr>
      <w:lang w:eastAsia="en-CA"/>
    </w:rPr>
  </w:style>
  <w:style w:type="paragraph" w:customStyle="1" w:styleId="823EABF9D71C4B399EC64B93383A9614">
    <w:name w:val="823EABF9D71C4B399EC64B93383A9614"/>
    <w:rsid w:val="00DA5B17"/>
    <w:rPr>
      <w:lang w:eastAsia="en-CA"/>
    </w:rPr>
  </w:style>
  <w:style w:type="paragraph" w:customStyle="1" w:styleId="7A5BFEDCD09841B19F3F6897A9594FAD">
    <w:name w:val="7A5BFEDCD09841B19F3F6897A9594FAD"/>
    <w:rsid w:val="00DA5B17"/>
    <w:rPr>
      <w:lang w:eastAsia="en-CA"/>
    </w:rPr>
  </w:style>
  <w:style w:type="paragraph" w:customStyle="1" w:styleId="B6B1E84277994AF589513BA9AE3F51A7">
    <w:name w:val="B6B1E84277994AF589513BA9AE3F51A7"/>
    <w:rsid w:val="00DA5B17"/>
    <w:rPr>
      <w:lang w:eastAsia="en-CA"/>
    </w:rPr>
  </w:style>
  <w:style w:type="paragraph" w:customStyle="1" w:styleId="C8430041F8824C48A7DADF1146E38CDF">
    <w:name w:val="C8430041F8824C48A7DADF1146E38CDF"/>
    <w:rsid w:val="00DA5B17"/>
    <w:rPr>
      <w:lang w:eastAsia="en-CA"/>
    </w:rPr>
  </w:style>
  <w:style w:type="paragraph" w:customStyle="1" w:styleId="9EBD9B5F811849D881BCC30F4509F506">
    <w:name w:val="9EBD9B5F811849D881BCC30F4509F506"/>
    <w:rsid w:val="00DA5B17"/>
    <w:rPr>
      <w:lang w:eastAsia="en-CA"/>
    </w:rPr>
  </w:style>
  <w:style w:type="paragraph" w:customStyle="1" w:styleId="DEB964F08F1C43CDBD1314C6342CCB30">
    <w:name w:val="DEB964F08F1C43CDBD1314C6342CCB30"/>
    <w:rsid w:val="00DA5B17"/>
    <w:rPr>
      <w:lang w:eastAsia="en-CA"/>
    </w:rPr>
  </w:style>
  <w:style w:type="paragraph" w:customStyle="1" w:styleId="EFC1FDB567874A9080FB6EA915535796">
    <w:name w:val="EFC1FDB567874A9080FB6EA915535796"/>
    <w:rsid w:val="00DA5B17"/>
    <w:rPr>
      <w:lang w:eastAsia="en-CA"/>
    </w:rPr>
  </w:style>
  <w:style w:type="paragraph" w:customStyle="1" w:styleId="159E16AC196D42D7968FF900E984FA47">
    <w:name w:val="159E16AC196D42D7968FF900E984FA47"/>
    <w:rsid w:val="00DA5B17"/>
    <w:rPr>
      <w:lang w:eastAsia="en-CA"/>
    </w:rPr>
  </w:style>
  <w:style w:type="paragraph" w:customStyle="1" w:styleId="6902A3BAA996416C90634DCD20EDFDCE">
    <w:name w:val="6902A3BAA996416C90634DCD20EDFDCE"/>
    <w:rsid w:val="00DA5B17"/>
    <w:rPr>
      <w:lang w:eastAsia="en-CA"/>
    </w:rPr>
  </w:style>
  <w:style w:type="paragraph" w:customStyle="1" w:styleId="E53EDD2799DE4774AD5997EF24F3A5C0">
    <w:name w:val="E53EDD2799DE4774AD5997EF24F3A5C0"/>
    <w:rsid w:val="00DA5B17"/>
    <w:rPr>
      <w:lang w:eastAsia="en-CA"/>
    </w:rPr>
  </w:style>
  <w:style w:type="paragraph" w:customStyle="1" w:styleId="40201DA727FC4925B1AB7DC409A08E9D">
    <w:name w:val="40201DA727FC4925B1AB7DC409A08E9D"/>
    <w:rsid w:val="00DA5B17"/>
    <w:rPr>
      <w:lang w:eastAsia="en-CA"/>
    </w:rPr>
  </w:style>
  <w:style w:type="paragraph" w:customStyle="1" w:styleId="70B629AA77394773B2F4EF7DF242C947">
    <w:name w:val="70B629AA77394773B2F4EF7DF242C947"/>
    <w:rsid w:val="00DA5B17"/>
    <w:rPr>
      <w:lang w:eastAsia="en-CA"/>
    </w:rPr>
  </w:style>
  <w:style w:type="paragraph" w:customStyle="1" w:styleId="87C1D7DC3C8145408EF442B915E53FE1">
    <w:name w:val="87C1D7DC3C8145408EF442B915E53FE1"/>
    <w:rsid w:val="00DA5B17"/>
    <w:rPr>
      <w:lang w:eastAsia="en-CA"/>
    </w:rPr>
  </w:style>
  <w:style w:type="paragraph" w:customStyle="1" w:styleId="262C0EFA8B4F402E9213DFB4CD0DD383">
    <w:name w:val="262C0EFA8B4F402E9213DFB4CD0DD383"/>
    <w:rsid w:val="00DA5B17"/>
    <w:rPr>
      <w:lang w:eastAsia="en-CA"/>
    </w:rPr>
  </w:style>
  <w:style w:type="paragraph" w:customStyle="1" w:styleId="829EA0B9169141AABCBE72DA9D7D41FA">
    <w:name w:val="829EA0B9169141AABCBE72DA9D7D41FA"/>
    <w:rsid w:val="00DA5B17"/>
    <w:rPr>
      <w:lang w:eastAsia="en-CA"/>
    </w:rPr>
  </w:style>
  <w:style w:type="paragraph" w:customStyle="1" w:styleId="F7953553F4844C579AF701A8D59ADF06">
    <w:name w:val="F7953553F4844C579AF701A8D59ADF06"/>
    <w:rsid w:val="00DA5B17"/>
    <w:rPr>
      <w:lang w:eastAsia="en-CA"/>
    </w:rPr>
  </w:style>
  <w:style w:type="paragraph" w:customStyle="1" w:styleId="D82270ECC01445CEA8EE4EAD54AF1D4A">
    <w:name w:val="D82270ECC01445CEA8EE4EAD54AF1D4A"/>
    <w:rsid w:val="00DA5B17"/>
    <w:rPr>
      <w:lang w:eastAsia="en-CA"/>
    </w:rPr>
  </w:style>
  <w:style w:type="paragraph" w:customStyle="1" w:styleId="1FE875C2676C45028F17B83151D07A1C">
    <w:name w:val="1FE875C2676C45028F17B83151D07A1C"/>
    <w:rsid w:val="00DA5B17"/>
    <w:rPr>
      <w:lang w:eastAsia="en-CA"/>
    </w:rPr>
  </w:style>
  <w:style w:type="paragraph" w:customStyle="1" w:styleId="93BA205CA37D4554919C51D704744593">
    <w:name w:val="93BA205CA37D4554919C51D704744593"/>
    <w:rsid w:val="00DA5B17"/>
    <w:rPr>
      <w:lang w:eastAsia="en-CA"/>
    </w:rPr>
  </w:style>
  <w:style w:type="paragraph" w:customStyle="1" w:styleId="CB6C60F676E84832A26E1A8041085625">
    <w:name w:val="CB6C60F676E84832A26E1A8041085625"/>
    <w:rsid w:val="00DA5B17"/>
    <w:rPr>
      <w:lang w:eastAsia="en-CA"/>
    </w:rPr>
  </w:style>
  <w:style w:type="paragraph" w:customStyle="1" w:styleId="C3A282220D0C465ABEB058FC22CA2AAF">
    <w:name w:val="C3A282220D0C465ABEB058FC22CA2AAF"/>
    <w:rsid w:val="00DA5B17"/>
    <w:rPr>
      <w:lang w:eastAsia="en-CA"/>
    </w:rPr>
  </w:style>
  <w:style w:type="paragraph" w:customStyle="1" w:styleId="58498D6B88DC475081B8183D2F44C632">
    <w:name w:val="58498D6B88DC475081B8183D2F44C632"/>
    <w:rsid w:val="00DA5B17"/>
    <w:rPr>
      <w:lang w:eastAsia="en-CA"/>
    </w:rPr>
  </w:style>
  <w:style w:type="paragraph" w:customStyle="1" w:styleId="02899BF6E63D45FC8FC7CB304876A3D7">
    <w:name w:val="02899BF6E63D45FC8FC7CB304876A3D7"/>
    <w:rsid w:val="00DA5B17"/>
    <w:rPr>
      <w:lang w:eastAsia="en-CA"/>
    </w:rPr>
  </w:style>
  <w:style w:type="paragraph" w:customStyle="1" w:styleId="6C2F4BBE6E014973A3466682FEDA32FC">
    <w:name w:val="6C2F4BBE6E014973A3466682FEDA32FC"/>
    <w:rsid w:val="00DA5B17"/>
    <w:rPr>
      <w:lang w:eastAsia="en-CA"/>
    </w:rPr>
  </w:style>
  <w:style w:type="paragraph" w:customStyle="1" w:styleId="9892A8B2272D4E268D0B1F184D1A8AC0">
    <w:name w:val="9892A8B2272D4E268D0B1F184D1A8AC0"/>
    <w:rsid w:val="00DA5B17"/>
    <w:rPr>
      <w:lang w:eastAsia="en-CA"/>
    </w:rPr>
  </w:style>
  <w:style w:type="paragraph" w:customStyle="1" w:styleId="E4A5A883D462457FA56FDFA490F17FD6">
    <w:name w:val="E4A5A883D462457FA56FDFA490F17FD6"/>
    <w:rsid w:val="00DA5B17"/>
    <w:rPr>
      <w:lang w:eastAsia="en-CA"/>
    </w:rPr>
  </w:style>
  <w:style w:type="paragraph" w:customStyle="1" w:styleId="83917166EF8240C48C8A0309E9A1A2DD">
    <w:name w:val="83917166EF8240C48C8A0309E9A1A2DD"/>
    <w:rsid w:val="00DA5B17"/>
    <w:rPr>
      <w:lang w:eastAsia="en-CA"/>
    </w:rPr>
  </w:style>
  <w:style w:type="paragraph" w:customStyle="1" w:styleId="7B89C9A16DFE4E6695B12C67CDED88FC">
    <w:name w:val="7B89C9A16DFE4E6695B12C67CDED88FC"/>
    <w:rsid w:val="00DA5B17"/>
    <w:rPr>
      <w:lang w:eastAsia="en-CA"/>
    </w:rPr>
  </w:style>
  <w:style w:type="paragraph" w:customStyle="1" w:styleId="71060AFB48FF4AC29C422D7147B00A7B">
    <w:name w:val="71060AFB48FF4AC29C422D7147B00A7B"/>
    <w:rsid w:val="00DA5B17"/>
    <w:rPr>
      <w:lang w:eastAsia="en-CA"/>
    </w:rPr>
  </w:style>
  <w:style w:type="paragraph" w:customStyle="1" w:styleId="C9CD5A3DDDF6417A894660352FDECF45">
    <w:name w:val="C9CD5A3DDDF6417A894660352FDECF45"/>
    <w:rsid w:val="00DA5B17"/>
    <w:rPr>
      <w:lang w:eastAsia="en-CA"/>
    </w:rPr>
  </w:style>
  <w:style w:type="paragraph" w:customStyle="1" w:styleId="ED36025A7244450F91772345DF47EB79">
    <w:name w:val="ED36025A7244450F91772345DF47EB79"/>
    <w:rsid w:val="00DA5B17"/>
    <w:rPr>
      <w:lang w:eastAsia="en-CA"/>
    </w:rPr>
  </w:style>
  <w:style w:type="paragraph" w:customStyle="1" w:styleId="F91E560F5DD24CB99556FD6F9B91FB18">
    <w:name w:val="F91E560F5DD24CB99556FD6F9B91FB18"/>
    <w:rsid w:val="00DA5B17"/>
    <w:rPr>
      <w:lang w:eastAsia="en-CA"/>
    </w:rPr>
  </w:style>
  <w:style w:type="paragraph" w:customStyle="1" w:styleId="45F4E73680C84EAFA381DCE02AB40ED4">
    <w:name w:val="45F4E73680C84EAFA381DCE02AB40ED4"/>
    <w:rsid w:val="00DA5B17"/>
    <w:rPr>
      <w:lang w:eastAsia="en-CA"/>
    </w:rPr>
  </w:style>
  <w:style w:type="paragraph" w:customStyle="1" w:styleId="512EE6E71E9249E9A4D77612D1CA2B40">
    <w:name w:val="512EE6E71E9249E9A4D77612D1CA2B40"/>
    <w:rsid w:val="00DA5B17"/>
    <w:rPr>
      <w:lang w:eastAsia="en-CA"/>
    </w:rPr>
  </w:style>
  <w:style w:type="paragraph" w:customStyle="1" w:styleId="1AA724F2B26A456DBA0E445C36DBA294">
    <w:name w:val="1AA724F2B26A456DBA0E445C36DBA294"/>
    <w:rsid w:val="00DA5B17"/>
    <w:rPr>
      <w:lang w:eastAsia="en-CA"/>
    </w:rPr>
  </w:style>
  <w:style w:type="paragraph" w:customStyle="1" w:styleId="C3D4AF511330416983B4394D0FD94137">
    <w:name w:val="C3D4AF511330416983B4394D0FD94137"/>
    <w:rsid w:val="00DA5B17"/>
    <w:rPr>
      <w:lang w:eastAsia="en-CA"/>
    </w:rPr>
  </w:style>
  <w:style w:type="paragraph" w:customStyle="1" w:styleId="2F73885CB82947AA9CE700CE5004BB57">
    <w:name w:val="2F73885CB82947AA9CE700CE5004BB57"/>
    <w:rsid w:val="00DA5B17"/>
    <w:rPr>
      <w:lang w:eastAsia="en-CA"/>
    </w:rPr>
  </w:style>
  <w:style w:type="paragraph" w:customStyle="1" w:styleId="CEBF65EFCBE2447A88406DB08D45A910">
    <w:name w:val="CEBF65EFCBE2447A88406DB08D45A910"/>
    <w:rsid w:val="00DA5B17"/>
    <w:rPr>
      <w:lang w:eastAsia="en-CA"/>
    </w:rPr>
  </w:style>
  <w:style w:type="paragraph" w:customStyle="1" w:styleId="2B2B9858B4844FB3B11B37D646FFF101">
    <w:name w:val="2B2B9858B4844FB3B11B37D646FFF101"/>
    <w:rsid w:val="00DA5B17"/>
    <w:rPr>
      <w:lang w:eastAsia="en-CA"/>
    </w:rPr>
  </w:style>
  <w:style w:type="paragraph" w:customStyle="1" w:styleId="2B5835087AD74599AC388AD38A278EC5">
    <w:name w:val="2B5835087AD74599AC388AD38A278EC5"/>
    <w:rsid w:val="00DA5B17"/>
    <w:rPr>
      <w:lang w:eastAsia="en-CA"/>
    </w:rPr>
  </w:style>
  <w:style w:type="paragraph" w:customStyle="1" w:styleId="A8021FC733EB4AF59A9191F50CBD27A3">
    <w:name w:val="A8021FC733EB4AF59A9191F50CBD27A3"/>
    <w:rsid w:val="00DA5B17"/>
    <w:rPr>
      <w:lang w:eastAsia="en-CA"/>
    </w:rPr>
  </w:style>
  <w:style w:type="paragraph" w:customStyle="1" w:styleId="8F115BC44A1443BBB99E961F4CAB39E2">
    <w:name w:val="8F115BC44A1443BBB99E961F4CAB39E2"/>
    <w:rsid w:val="00DA5B17"/>
    <w:rPr>
      <w:lang w:eastAsia="en-CA"/>
    </w:rPr>
  </w:style>
  <w:style w:type="paragraph" w:customStyle="1" w:styleId="609BF11CDBC04A72B48783DD7BBEF2D4">
    <w:name w:val="609BF11CDBC04A72B48783DD7BBEF2D4"/>
    <w:rsid w:val="00DA5B17"/>
    <w:rPr>
      <w:lang w:eastAsia="en-CA"/>
    </w:rPr>
  </w:style>
  <w:style w:type="paragraph" w:customStyle="1" w:styleId="3E9A495FFFEC43B1B1ECE46560ACF8B1">
    <w:name w:val="3E9A495FFFEC43B1B1ECE46560ACF8B1"/>
    <w:rsid w:val="00DA5B17"/>
    <w:rPr>
      <w:lang w:eastAsia="en-CA"/>
    </w:rPr>
  </w:style>
  <w:style w:type="paragraph" w:customStyle="1" w:styleId="CDD581C46FFE4FFBBEAE5BCF3D878A42">
    <w:name w:val="CDD581C46FFE4FFBBEAE5BCF3D878A42"/>
    <w:rsid w:val="00DA5B17"/>
    <w:rPr>
      <w:lang w:eastAsia="en-CA"/>
    </w:rPr>
  </w:style>
  <w:style w:type="paragraph" w:customStyle="1" w:styleId="9EEAB37FA54245DFBFF76EB39532B58F">
    <w:name w:val="9EEAB37FA54245DFBFF76EB39532B58F"/>
    <w:rsid w:val="00DA5B17"/>
    <w:rPr>
      <w:lang w:eastAsia="en-CA"/>
    </w:rPr>
  </w:style>
  <w:style w:type="paragraph" w:customStyle="1" w:styleId="495C1BB4EFEB4CF9823B18BE39D141F1">
    <w:name w:val="495C1BB4EFEB4CF9823B18BE39D141F1"/>
    <w:rsid w:val="00DA5B17"/>
    <w:rPr>
      <w:lang w:eastAsia="en-CA"/>
    </w:rPr>
  </w:style>
  <w:style w:type="paragraph" w:customStyle="1" w:styleId="419D4ABC668445B7B6552BF9C9ACD648">
    <w:name w:val="419D4ABC668445B7B6552BF9C9ACD648"/>
    <w:rsid w:val="00DA5B17"/>
    <w:rPr>
      <w:lang w:eastAsia="en-CA"/>
    </w:rPr>
  </w:style>
  <w:style w:type="paragraph" w:customStyle="1" w:styleId="0ABC10E27585407FA78FC9169F7C68DF">
    <w:name w:val="0ABC10E27585407FA78FC9169F7C68DF"/>
    <w:rsid w:val="00DA5B17"/>
    <w:rPr>
      <w:lang w:eastAsia="en-CA"/>
    </w:rPr>
  </w:style>
  <w:style w:type="paragraph" w:customStyle="1" w:styleId="00BA1FD5F314476D8CAF3A171F271C4A">
    <w:name w:val="00BA1FD5F314476D8CAF3A171F271C4A"/>
    <w:rsid w:val="00DA5B17"/>
    <w:rPr>
      <w:lang w:eastAsia="en-CA"/>
    </w:rPr>
  </w:style>
  <w:style w:type="paragraph" w:customStyle="1" w:styleId="115240CF658D46F8940033B101144854">
    <w:name w:val="115240CF658D46F8940033B101144854"/>
    <w:rsid w:val="00DA5B17"/>
    <w:rPr>
      <w:lang w:eastAsia="en-CA"/>
    </w:rPr>
  </w:style>
  <w:style w:type="paragraph" w:customStyle="1" w:styleId="15FFD6B6B5C04C53890697C2D632187D">
    <w:name w:val="15FFD6B6B5C04C53890697C2D632187D"/>
    <w:rsid w:val="00DA5B17"/>
    <w:rPr>
      <w:lang w:eastAsia="en-CA"/>
    </w:rPr>
  </w:style>
  <w:style w:type="paragraph" w:customStyle="1" w:styleId="CF2BC637CAC746C68642D3C1A48D12EB">
    <w:name w:val="CF2BC637CAC746C68642D3C1A48D12EB"/>
    <w:rsid w:val="00DA5B17"/>
    <w:rPr>
      <w:lang w:eastAsia="en-CA"/>
    </w:rPr>
  </w:style>
  <w:style w:type="paragraph" w:customStyle="1" w:styleId="539483FF4B5B4856A065683FB4F857FF">
    <w:name w:val="539483FF4B5B4856A065683FB4F857FF"/>
    <w:rsid w:val="00DA5B17"/>
    <w:rPr>
      <w:lang w:eastAsia="en-CA"/>
    </w:rPr>
  </w:style>
  <w:style w:type="paragraph" w:customStyle="1" w:styleId="788BA79D8C7E484EA104368878874150">
    <w:name w:val="788BA79D8C7E484EA104368878874150"/>
    <w:rsid w:val="00DA5B17"/>
    <w:rPr>
      <w:lang w:eastAsia="en-CA"/>
    </w:rPr>
  </w:style>
  <w:style w:type="paragraph" w:customStyle="1" w:styleId="015E871FAB9541E98914580F7DD896B1">
    <w:name w:val="015E871FAB9541E98914580F7DD896B1"/>
    <w:rsid w:val="00DA5B17"/>
    <w:rPr>
      <w:lang w:eastAsia="en-CA"/>
    </w:rPr>
  </w:style>
  <w:style w:type="paragraph" w:customStyle="1" w:styleId="52420BC6FBE5429D964F437511EFCB57">
    <w:name w:val="52420BC6FBE5429D964F437511EFCB57"/>
    <w:rsid w:val="00DA5B17"/>
    <w:rPr>
      <w:lang w:eastAsia="en-CA"/>
    </w:rPr>
  </w:style>
  <w:style w:type="paragraph" w:customStyle="1" w:styleId="A9216B89344041F8A1621433CAAA9C26">
    <w:name w:val="A9216B89344041F8A1621433CAAA9C26"/>
    <w:rsid w:val="00DA5B17"/>
    <w:rPr>
      <w:lang w:eastAsia="en-CA"/>
    </w:rPr>
  </w:style>
  <w:style w:type="paragraph" w:customStyle="1" w:styleId="BD20187B745747B1A88A107AEF00B0CE">
    <w:name w:val="BD20187B745747B1A88A107AEF00B0CE"/>
    <w:rsid w:val="00DA5B17"/>
    <w:rPr>
      <w:lang w:eastAsia="en-CA"/>
    </w:rPr>
  </w:style>
  <w:style w:type="paragraph" w:customStyle="1" w:styleId="B9B9C6F5B2BA4B52861B2A0A30E59B4F">
    <w:name w:val="B9B9C6F5B2BA4B52861B2A0A30E59B4F"/>
    <w:rsid w:val="00DA5B17"/>
    <w:rPr>
      <w:lang w:eastAsia="en-CA"/>
    </w:rPr>
  </w:style>
  <w:style w:type="paragraph" w:customStyle="1" w:styleId="1BA3B2F2D9B040E793D1A1DE73A56DF1">
    <w:name w:val="1BA3B2F2D9B040E793D1A1DE73A56DF1"/>
    <w:rsid w:val="00DA5B17"/>
    <w:rPr>
      <w:lang w:eastAsia="en-CA"/>
    </w:rPr>
  </w:style>
  <w:style w:type="paragraph" w:customStyle="1" w:styleId="5EB8A0C442544EDAA9CDC0633EB74A41">
    <w:name w:val="5EB8A0C442544EDAA9CDC0633EB74A41"/>
    <w:rsid w:val="00DA5B17"/>
    <w:rPr>
      <w:lang w:eastAsia="en-CA"/>
    </w:rPr>
  </w:style>
  <w:style w:type="paragraph" w:customStyle="1" w:styleId="D47351A3439C431CA3B93DE67E36B747">
    <w:name w:val="D47351A3439C431CA3B93DE67E36B747"/>
    <w:rsid w:val="00DA5B17"/>
    <w:rPr>
      <w:lang w:eastAsia="en-CA"/>
    </w:rPr>
  </w:style>
  <w:style w:type="paragraph" w:customStyle="1" w:styleId="5D7603158DAA4936A921B255FD1D5358">
    <w:name w:val="5D7603158DAA4936A921B255FD1D5358"/>
    <w:rsid w:val="00DA5B17"/>
    <w:rPr>
      <w:lang w:eastAsia="en-CA"/>
    </w:rPr>
  </w:style>
  <w:style w:type="paragraph" w:customStyle="1" w:styleId="E4194C13D4F74CA88F319D8C7A67461A">
    <w:name w:val="E4194C13D4F74CA88F319D8C7A67461A"/>
    <w:rsid w:val="00DA5B17"/>
    <w:rPr>
      <w:lang w:eastAsia="en-CA"/>
    </w:rPr>
  </w:style>
  <w:style w:type="paragraph" w:customStyle="1" w:styleId="6B0908A94DD342518B072C4C7DDC5C90">
    <w:name w:val="6B0908A94DD342518B072C4C7DDC5C90"/>
    <w:rsid w:val="00DA5B17"/>
    <w:rPr>
      <w:lang w:eastAsia="en-CA"/>
    </w:rPr>
  </w:style>
  <w:style w:type="paragraph" w:customStyle="1" w:styleId="AA77C278199549F6883675801598D304">
    <w:name w:val="AA77C278199549F6883675801598D304"/>
    <w:rsid w:val="00DA5B17"/>
    <w:rPr>
      <w:lang w:eastAsia="en-CA"/>
    </w:rPr>
  </w:style>
  <w:style w:type="paragraph" w:customStyle="1" w:styleId="16C68C98A6A446359BB833838CC0A415">
    <w:name w:val="16C68C98A6A446359BB833838CC0A415"/>
    <w:rsid w:val="00DA5B17"/>
    <w:rPr>
      <w:lang w:eastAsia="en-CA"/>
    </w:rPr>
  </w:style>
  <w:style w:type="paragraph" w:customStyle="1" w:styleId="1DC78DB3D4C94715B06EE32C297FAAEF">
    <w:name w:val="1DC78DB3D4C94715B06EE32C297FAAEF"/>
    <w:rsid w:val="00DA5B17"/>
    <w:rPr>
      <w:lang w:eastAsia="en-CA"/>
    </w:rPr>
  </w:style>
  <w:style w:type="paragraph" w:customStyle="1" w:styleId="A65EDBE721FA4600AFE8F910C90271C8">
    <w:name w:val="A65EDBE721FA4600AFE8F910C90271C8"/>
    <w:rsid w:val="00DA5B17"/>
    <w:rPr>
      <w:lang w:eastAsia="en-CA"/>
    </w:rPr>
  </w:style>
  <w:style w:type="paragraph" w:customStyle="1" w:styleId="8283E9DB78B4466CA2E6284249D11EFB">
    <w:name w:val="8283E9DB78B4466CA2E6284249D11EFB"/>
    <w:rsid w:val="00DA5B17"/>
    <w:rPr>
      <w:lang w:eastAsia="en-CA"/>
    </w:rPr>
  </w:style>
  <w:style w:type="paragraph" w:customStyle="1" w:styleId="02C75C8132844C46A19E3E839730F728">
    <w:name w:val="02C75C8132844C46A19E3E839730F728"/>
    <w:rsid w:val="00DA5B17"/>
    <w:rPr>
      <w:lang w:eastAsia="en-CA"/>
    </w:rPr>
  </w:style>
  <w:style w:type="paragraph" w:customStyle="1" w:styleId="08DD599154CF4D72992136A61C4B8CEB">
    <w:name w:val="08DD599154CF4D72992136A61C4B8CEB"/>
    <w:rsid w:val="00DA5B17"/>
    <w:rPr>
      <w:lang w:eastAsia="en-CA"/>
    </w:rPr>
  </w:style>
  <w:style w:type="paragraph" w:customStyle="1" w:styleId="130109CC3618413DB5C5C42FABB7A9E5">
    <w:name w:val="130109CC3618413DB5C5C42FABB7A9E5"/>
    <w:rsid w:val="00DA5B17"/>
    <w:rPr>
      <w:lang w:eastAsia="en-CA"/>
    </w:rPr>
  </w:style>
  <w:style w:type="paragraph" w:customStyle="1" w:styleId="935B782373484792B0ED68A0E13B07E1">
    <w:name w:val="935B782373484792B0ED68A0E13B07E1"/>
    <w:rsid w:val="00DA5B17"/>
    <w:rPr>
      <w:lang w:eastAsia="en-CA"/>
    </w:rPr>
  </w:style>
  <w:style w:type="paragraph" w:customStyle="1" w:styleId="AB6C2CBD071B46B29617DC2D67D1BCE2">
    <w:name w:val="AB6C2CBD071B46B29617DC2D67D1BCE2"/>
    <w:rsid w:val="00DA5B17"/>
    <w:rPr>
      <w:lang w:eastAsia="en-CA"/>
    </w:rPr>
  </w:style>
  <w:style w:type="paragraph" w:customStyle="1" w:styleId="0042D4BD528349A1806831230C9CD751">
    <w:name w:val="0042D4BD528349A1806831230C9CD751"/>
    <w:rsid w:val="00DA5B17"/>
    <w:rPr>
      <w:lang w:eastAsia="en-CA"/>
    </w:rPr>
  </w:style>
  <w:style w:type="paragraph" w:customStyle="1" w:styleId="0DAE391E24C945FC8F2DD01B5FB185BD">
    <w:name w:val="0DAE391E24C945FC8F2DD01B5FB185BD"/>
    <w:rsid w:val="00DA5B17"/>
    <w:rPr>
      <w:lang w:eastAsia="en-CA"/>
    </w:rPr>
  </w:style>
  <w:style w:type="paragraph" w:customStyle="1" w:styleId="00CB711B0A8A4E448920F28AC794E1FB">
    <w:name w:val="00CB711B0A8A4E448920F28AC794E1FB"/>
    <w:rsid w:val="00DA5B17"/>
    <w:rPr>
      <w:lang w:eastAsia="en-CA"/>
    </w:rPr>
  </w:style>
  <w:style w:type="paragraph" w:customStyle="1" w:styleId="B3F24BB1D2884312BFEAA1A67298406A">
    <w:name w:val="B3F24BB1D2884312BFEAA1A67298406A"/>
    <w:rsid w:val="00DA5B17"/>
    <w:rPr>
      <w:lang w:eastAsia="en-CA"/>
    </w:rPr>
  </w:style>
  <w:style w:type="paragraph" w:customStyle="1" w:styleId="9B00959B657F446092DBE079AC31FFF5">
    <w:name w:val="9B00959B657F446092DBE079AC31FFF5"/>
    <w:rsid w:val="00DA5B17"/>
    <w:rPr>
      <w:lang w:eastAsia="en-CA"/>
    </w:rPr>
  </w:style>
  <w:style w:type="paragraph" w:customStyle="1" w:styleId="B1098534E2EB4BF09A4B744E003BFC21">
    <w:name w:val="B1098534E2EB4BF09A4B744E003BFC21"/>
    <w:rsid w:val="00DA5B17"/>
    <w:rPr>
      <w:lang w:eastAsia="en-CA"/>
    </w:rPr>
  </w:style>
  <w:style w:type="paragraph" w:customStyle="1" w:styleId="9688287E49CF46C3B9CE091D32FDA553">
    <w:name w:val="9688287E49CF46C3B9CE091D32FDA553"/>
    <w:rsid w:val="00DA5B17"/>
    <w:rPr>
      <w:lang w:eastAsia="en-CA"/>
    </w:rPr>
  </w:style>
  <w:style w:type="paragraph" w:customStyle="1" w:styleId="83570CC07BF840E9AD8C4CF496762D20">
    <w:name w:val="83570CC07BF840E9AD8C4CF496762D20"/>
    <w:rsid w:val="00DA5B17"/>
    <w:rPr>
      <w:lang w:eastAsia="en-CA"/>
    </w:rPr>
  </w:style>
  <w:style w:type="paragraph" w:customStyle="1" w:styleId="A2717F82253348EE9D42BAED0A284879">
    <w:name w:val="A2717F82253348EE9D42BAED0A284879"/>
    <w:rsid w:val="00DA5B17"/>
    <w:rPr>
      <w:lang w:eastAsia="en-CA"/>
    </w:rPr>
  </w:style>
  <w:style w:type="paragraph" w:customStyle="1" w:styleId="6E9243878F6B42C6B38AF5D6F19DE0C3">
    <w:name w:val="6E9243878F6B42C6B38AF5D6F19DE0C3"/>
    <w:rsid w:val="00DA5B17"/>
    <w:rPr>
      <w:lang w:eastAsia="en-CA"/>
    </w:rPr>
  </w:style>
  <w:style w:type="paragraph" w:customStyle="1" w:styleId="D0E23AEBEE1340A4969EFDC447DD3AC0">
    <w:name w:val="D0E23AEBEE1340A4969EFDC447DD3AC0"/>
    <w:rsid w:val="00DA5B17"/>
    <w:rPr>
      <w:lang w:eastAsia="en-CA"/>
    </w:rPr>
  </w:style>
  <w:style w:type="paragraph" w:customStyle="1" w:styleId="CCBD4C1C469144AA830EE2A3861A8053">
    <w:name w:val="CCBD4C1C469144AA830EE2A3861A8053"/>
    <w:rsid w:val="00DA5B17"/>
    <w:rPr>
      <w:lang w:eastAsia="en-CA"/>
    </w:rPr>
  </w:style>
  <w:style w:type="paragraph" w:customStyle="1" w:styleId="9821D0A40E73480394A87DD296F4374A">
    <w:name w:val="9821D0A40E73480394A87DD296F4374A"/>
    <w:rsid w:val="00DA5B17"/>
    <w:rPr>
      <w:lang w:eastAsia="en-CA"/>
    </w:rPr>
  </w:style>
  <w:style w:type="paragraph" w:customStyle="1" w:styleId="2DF01559AF0F4B919779B18B66B04563">
    <w:name w:val="2DF01559AF0F4B919779B18B66B04563"/>
    <w:rsid w:val="00DA5B17"/>
    <w:rPr>
      <w:lang w:eastAsia="en-CA"/>
    </w:rPr>
  </w:style>
  <w:style w:type="paragraph" w:customStyle="1" w:styleId="9D464E03BDC3463C814044ADE9467395">
    <w:name w:val="9D464E03BDC3463C814044ADE9467395"/>
    <w:rsid w:val="00DA5B17"/>
    <w:rPr>
      <w:lang w:eastAsia="en-CA"/>
    </w:rPr>
  </w:style>
  <w:style w:type="paragraph" w:customStyle="1" w:styleId="7C02CD9DB90B413BA3A3DF037807DD6E">
    <w:name w:val="7C02CD9DB90B413BA3A3DF037807DD6E"/>
    <w:rsid w:val="00DA5B17"/>
    <w:rPr>
      <w:lang w:eastAsia="en-CA"/>
    </w:rPr>
  </w:style>
  <w:style w:type="paragraph" w:customStyle="1" w:styleId="9697C222D2534B15891F8F4DD566D9CE">
    <w:name w:val="9697C222D2534B15891F8F4DD566D9CE"/>
    <w:rsid w:val="00DA5B17"/>
    <w:rPr>
      <w:lang w:eastAsia="en-CA"/>
    </w:rPr>
  </w:style>
  <w:style w:type="paragraph" w:customStyle="1" w:styleId="FE5032BAB7464142A71B35181F3F5C94">
    <w:name w:val="FE5032BAB7464142A71B35181F3F5C94"/>
    <w:rsid w:val="00DA5B17"/>
    <w:rPr>
      <w:lang w:eastAsia="en-CA"/>
    </w:rPr>
  </w:style>
  <w:style w:type="paragraph" w:customStyle="1" w:styleId="7C3B9898AA384858883830E597F1AB39">
    <w:name w:val="7C3B9898AA384858883830E597F1AB39"/>
    <w:rsid w:val="00DA5B17"/>
    <w:rPr>
      <w:lang w:eastAsia="en-CA"/>
    </w:rPr>
  </w:style>
  <w:style w:type="paragraph" w:customStyle="1" w:styleId="58391F60620D4CAF9FBF2092A85551CE">
    <w:name w:val="58391F60620D4CAF9FBF2092A85551CE"/>
    <w:rsid w:val="00DA5B17"/>
    <w:rPr>
      <w:lang w:eastAsia="en-CA"/>
    </w:rPr>
  </w:style>
  <w:style w:type="paragraph" w:customStyle="1" w:styleId="0B5AF2965D71469D9C8B83F68199D177">
    <w:name w:val="0B5AF2965D71469D9C8B83F68199D177"/>
    <w:rsid w:val="00DA5B17"/>
    <w:rPr>
      <w:lang w:eastAsia="en-CA"/>
    </w:rPr>
  </w:style>
  <w:style w:type="paragraph" w:customStyle="1" w:styleId="B802C6A85213469090ACD26643B2DFB1">
    <w:name w:val="B802C6A85213469090ACD26643B2DFB1"/>
    <w:rsid w:val="00DA5B17"/>
    <w:rPr>
      <w:lang w:eastAsia="en-CA"/>
    </w:rPr>
  </w:style>
  <w:style w:type="paragraph" w:customStyle="1" w:styleId="040B7FC587804967B2A159298229D68E">
    <w:name w:val="040B7FC587804967B2A159298229D68E"/>
    <w:rsid w:val="00DA5B17"/>
    <w:rPr>
      <w:lang w:eastAsia="en-CA"/>
    </w:rPr>
  </w:style>
  <w:style w:type="paragraph" w:customStyle="1" w:styleId="5B7E541A9A114EA586C33DE613E8AD46">
    <w:name w:val="5B7E541A9A114EA586C33DE613E8AD46"/>
    <w:rsid w:val="00DA5B17"/>
    <w:rPr>
      <w:lang w:eastAsia="en-CA"/>
    </w:rPr>
  </w:style>
  <w:style w:type="paragraph" w:customStyle="1" w:styleId="D420D77BC2D04C62B99111A00643C245">
    <w:name w:val="D420D77BC2D04C62B99111A00643C245"/>
    <w:rsid w:val="00DA5B17"/>
    <w:rPr>
      <w:lang w:eastAsia="en-CA"/>
    </w:rPr>
  </w:style>
  <w:style w:type="paragraph" w:customStyle="1" w:styleId="45806B1C2E66410BB41A4DDC7BD76357">
    <w:name w:val="45806B1C2E66410BB41A4DDC7BD76357"/>
    <w:rsid w:val="00DA5B17"/>
    <w:rPr>
      <w:lang w:eastAsia="en-CA"/>
    </w:rPr>
  </w:style>
  <w:style w:type="paragraph" w:customStyle="1" w:styleId="2641B965916C4CEA83BA4FDEC56BF5DB">
    <w:name w:val="2641B965916C4CEA83BA4FDEC56BF5DB"/>
    <w:rsid w:val="00DA5B17"/>
    <w:rPr>
      <w:lang w:eastAsia="en-CA"/>
    </w:rPr>
  </w:style>
  <w:style w:type="paragraph" w:customStyle="1" w:styleId="66094D7243EC4205AA00C7B74C6922DB">
    <w:name w:val="66094D7243EC4205AA00C7B74C6922DB"/>
    <w:rsid w:val="00DA5B17"/>
    <w:rPr>
      <w:lang w:eastAsia="en-CA"/>
    </w:rPr>
  </w:style>
  <w:style w:type="paragraph" w:customStyle="1" w:styleId="6C92F0AAD844471C91C02E6999E15141">
    <w:name w:val="6C92F0AAD844471C91C02E6999E15141"/>
    <w:rsid w:val="00DA5B17"/>
    <w:rPr>
      <w:lang w:eastAsia="en-CA"/>
    </w:rPr>
  </w:style>
  <w:style w:type="paragraph" w:customStyle="1" w:styleId="5AD1D8593DD54927AEA4C46E347418A6">
    <w:name w:val="5AD1D8593DD54927AEA4C46E347418A6"/>
    <w:rsid w:val="00DA5B17"/>
    <w:rPr>
      <w:lang w:eastAsia="en-CA"/>
    </w:rPr>
  </w:style>
  <w:style w:type="paragraph" w:customStyle="1" w:styleId="A715450276644141AEEE38AEC7618856">
    <w:name w:val="A715450276644141AEEE38AEC7618856"/>
    <w:rsid w:val="00DA5B17"/>
    <w:rPr>
      <w:lang w:eastAsia="en-CA"/>
    </w:rPr>
  </w:style>
  <w:style w:type="paragraph" w:customStyle="1" w:styleId="0920D8BF327C44BA98782BAA02A756F1">
    <w:name w:val="0920D8BF327C44BA98782BAA02A756F1"/>
    <w:rsid w:val="00DA5B17"/>
    <w:rPr>
      <w:lang w:eastAsia="en-CA"/>
    </w:rPr>
  </w:style>
  <w:style w:type="paragraph" w:customStyle="1" w:styleId="F197D28A3F0F4A6F804B06613E06C76C">
    <w:name w:val="F197D28A3F0F4A6F804B06613E06C76C"/>
    <w:rsid w:val="00DA5B17"/>
    <w:rPr>
      <w:lang w:eastAsia="en-CA"/>
    </w:rPr>
  </w:style>
  <w:style w:type="paragraph" w:customStyle="1" w:styleId="CADDCAFD5D6E4EB9A7DF2A0CA162F139">
    <w:name w:val="CADDCAFD5D6E4EB9A7DF2A0CA162F139"/>
    <w:rsid w:val="00DA5B17"/>
    <w:rPr>
      <w:lang w:eastAsia="en-CA"/>
    </w:rPr>
  </w:style>
  <w:style w:type="paragraph" w:customStyle="1" w:styleId="3E2A785BB0A54668B91BD49554ED9AB6">
    <w:name w:val="3E2A785BB0A54668B91BD49554ED9AB6"/>
    <w:rsid w:val="00DA5B17"/>
    <w:rPr>
      <w:lang w:eastAsia="en-CA"/>
    </w:rPr>
  </w:style>
  <w:style w:type="paragraph" w:customStyle="1" w:styleId="C90689AA59BD4A15B81D32BEF7347DB8">
    <w:name w:val="C90689AA59BD4A15B81D32BEF7347DB8"/>
    <w:rsid w:val="00DA5B17"/>
    <w:rPr>
      <w:lang w:eastAsia="en-CA"/>
    </w:rPr>
  </w:style>
  <w:style w:type="paragraph" w:customStyle="1" w:styleId="CB66D401412541A08FE31233CE2A7BC0">
    <w:name w:val="CB66D401412541A08FE31233CE2A7BC0"/>
    <w:rsid w:val="00DA5B17"/>
    <w:rPr>
      <w:lang w:eastAsia="en-CA"/>
    </w:rPr>
  </w:style>
  <w:style w:type="paragraph" w:customStyle="1" w:styleId="D4CAB3C623A649FCBAB8110E6B0FADE1">
    <w:name w:val="D4CAB3C623A649FCBAB8110E6B0FADE1"/>
    <w:rsid w:val="00DA5B17"/>
    <w:rPr>
      <w:lang w:eastAsia="en-CA"/>
    </w:rPr>
  </w:style>
  <w:style w:type="paragraph" w:customStyle="1" w:styleId="B9FB0912076F461397F0132648191B25">
    <w:name w:val="B9FB0912076F461397F0132648191B25"/>
    <w:rsid w:val="00DA5B17"/>
    <w:rPr>
      <w:lang w:eastAsia="en-CA"/>
    </w:rPr>
  </w:style>
  <w:style w:type="paragraph" w:customStyle="1" w:styleId="50B497C870E9459694932ECA2B021ABA">
    <w:name w:val="50B497C870E9459694932ECA2B021ABA"/>
    <w:rsid w:val="00DA5B17"/>
    <w:rPr>
      <w:lang w:eastAsia="en-CA"/>
    </w:rPr>
  </w:style>
  <w:style w:type="paragraph" w:customStyle="1" w:styleId="C7C63120810B46FD9654089E54AC6A14">
    <w:name w:val="C7C63120810B46FD9654089E54AC6A14"/>
    <w:rsid w:val="00DA5B17"/>
    <w:rPr>
      <w:lang w:eastAsia="en-CA"/>
    </w:rPr>
  </w:style>
  <w:style w:type="paragraph" w:customStyle="1" w:styleId="C353857A8ECD4A62967F7475A70B54AB">
    <w:name w:val="C353857A8ECD4A62967F7475A70B54AB"/>
    <w:rsid w:val="00DA5B17"/>
    <w:rPr>
      <w:lang w:eastAsia="en-CA"/>
    </w:rPr>
  </w:style>
  <w:style w:type="paragraph" w:customStyle="1" w:styleId="0B04AC7B386B447388128868E697C435">
    <w:name w:val="0B04AC7B386B447388128868E697C435"/>
    <w:rsid w:val="00DA5B17"/>
    <w:rPr>
      <w:lang w:eastAsia="en-CA"/>
    </w:rPr>
  </w:style>
  <w:style w:type="paragraph" w:customStyle="1" w:styleId="7B6FF36A4AF74D619C4EC6B210E4EE2F">
    <w:name w:val="7B6FF36A4AF74D619C4EC6B210E4EE2F"/>
    <w:rsid w:val="00DA5B17"/>
    <w:rPr>
      <w:lang w:eastAsia="en-CA"/>
    </w:rPr>
  </w:style>
  <w:style w:type="paragraph" w:customStyle="1" w:styleId="6FBCE4649E464CEE8C7817034F9B89CC">
    <w:name w:val="6FBCE4649E464CEE8C7817034F9B89CC"/>
    <w:rsid w:val="00DA5B17"/>
    <w:rPr>
      <w:lang w:eastAsia="en-CA"/>
    </w:rPr>
  </w:style>
  <w:style w:type="paragraph" w:customStyle="1" w:styleId="2D638EF748E6416DA1DC902A693FE339">
    <w:name w:val="2D638EF748E6416DA1DC902A693FE339"/>
    <w:rsid w:val="00DA5B17"/>
    <w:rPr>
      <w:lang w:eastAsia="en-CA"/>
    </w:rPr>
  </w:style>
  <w:style w:type="paragraph" w:customStyle="1" w:styleId="BB721422D7B0403A987EAB99279D1E63">
    <w:name w:val="BB721422D7B0403A987EAB99279D1E63"/>
    <w:rsid w:val="00DA5B17"/>
    <w:rPr>
      <w:lang w:eastAsia="en-CA"/>
    </w:rPr>
  </w:style>
  <w:style w:type="paragraph" w:customStyle="1" w:styleId="BA2EF81A8B5847F9B0D0BA9F59527666">
    <w:name w:val="BA2EF81A8B5847F9B0D0BA9F59527666"/>
    <w:rsid w:val="00DA5B17"/>
    <w:rPr>
      <w:lang w:eastAsia="en-CA"/>
    </w:rPr>
  </w:style>
  <w:style w:type="paragraph" w:customStyle="1" w:styleId="305FE89B194C471E841707853B989019">
    <w:name w:val="305FE89B194C471E841707853B989019"/>
    <w:rsid w:val="00DA5B17"/>
    <w:rPr>
      <w:lang w:eastAsia="en-CA"/>
    </w:rPr>
  </w:style>
  <w:style w:type="paragraph" w:customStyle="1" w:styleId="CE9ADBE63C74472596B430869BDEE1CF">
    <w:name w:val="CE9ADBE63C74472596B430869BDEE1CF"/>
    <w:rsid w:val="00DA5B17"/>
    <w:rPr>
      <w:lang w:eastAsia="en-CA"/>
    </w:rPr>
  </w:style>
  <w:style w:type="paragraph" w:customStyle="1" w:styleId="39C7C485A91B4A519D3B138CCA7E96A4">
    <w:name w:val="39C7C485A91B4A519D3B138CCA7E96A4"/>
    <w:rsid w:val="00DA5B17"/>
    <w:rPr>
      <w:lang w:eastAsia="en-CA"/>
    </w:rPr>
  </w:style>
  <w:style w:type="paragraph" w:customStyle="1" w:styleId="044E4F64E2594760966DF24431587BEE">
    <w:name w:val="044E4F64E2594760966DF24431587BEE"/>
    <w:rsid w:val="00DA5B17"/>
    <w:rPr>
      <w:lang w:eastAsia="en-CA"/>
    </w:rPr>
  </w:style>
  <w:style w:type="paragraph" w:customStyle="1" w:styleId="317E9887C5E04CE39BE2BC5A54BE9C91">
    <w:name w:val="317E9887C5E04CE39BE2BC5A54BE9C91"/>
    <w:rsid w:val="00DA5B17"/>
    <w:rPr>
      <w:lang w:eastAsia="en-CA"/>
    </w:rPr>
  </w:style>
  <w:style w:type="paragraph" w:customStyle="1" w:styleId="8CB4C67C1A6043D6A1362BB72F8BC9B5">
    <w:name w:val="8CB4C67C1A6043D6A1362BB72F8BC9B5"/>
    <w:rsid w:val="00DA5B17"/>
    <w:rPr>
      <w:lang w:eastAsia="en-CA"/>
    </w:rPr>
  </w:style>
  <w:style w:type="paragraph" w:customStyle="1" w:styleId="9362FABB09A0453590505B2124F42ECC">
    <w:name w:val="9362FABB09A0453590505B2124F42ECC"/>
    <w:rsid w:val="00DA5B17"/>
    <w:rPr>
      <w:lang w:eastAsia="en-CA"/>
    </w:rPr>
  </w:style>
  <w:style w:type="paragraph" w:customStyle="1" w:styleId="8BB8F8D1BCD543B79C8E8288FC5087A4">
    <w:name w:val="8BB8F8D1BCD543B79C8E8288FC5087A4"/>
    <w:rsid w:val="00DA5B17"/>
    <w:rPr>
      <w:lang w:eastAsia="en-CA"/>
    </w:rPr>
  </w:style>
  <w:style w:type="paragraph" w:customStyle="1" w:styleId="2F3F804112A643ED80F5419AE219399D">
    <w:name w:val="2F3F804112A643ED80F5419AE219399D"/>
    <w:rsid w:val="00DA5B17"/>
    <w:rPr>
      <w:lang w:eastAsia="en-CA"/>
    </w:rPr>
  </w:style>
  <w:style w:type="paragraph" w:customStyle="1" w:styleId="1B4185702A5A4B439D32DFA9052A3534">
    <w:name w:val="1B4185702A5A4B439D32DFA9052A3534"/>
    <w:rsid w:val="00DA5B17"/>
    <w:rPr>
      <w:lang w:eastAsia="en-CA"/>
    </w:rPr>
  </w:style>
  <w:style w:type="paragraph" w:customStyle="1" w:styleId="8CC52C340371455AB4580401F4DBBFBD">
    <w:name w:val="8CC52C340371455AB4580401F4DBBFBD"/>
    <w:rsid w:val="00DA5B17"/>
    <w:rPr>
      <w:lang w:eastAsia="en-CA"/>
    </w:rPr>
  </w:style>
  <w:style w:type="paragraph" w:customStyle="1" w:styleId="179CCD60AC054F259AEAB74C2B2FBDC8">
    <w:name w:val="179CCD60AC054F259AEAB74C2B2FBDC8"/>
    <w:rsid w:val="00DA5B17"/>
    <w:rPr>
      <w:lang w:eastAsia="en-CA"/>
    </w:rPr>
  </w:style>
  <w:style w:type="paragraph" w:customStyle="1" w:styleId="FEB934EDFED740FB8F5C23EA465EF1E0">
    <w:name w:val="FEB934EDFED740FB8F5C23EA465EF1E0"/>
    <w:rsid w:val="00DA5B17"/>
    <w:rPr>
      <w:lang w:eastAsia="en-CA"/>
    </w:rPr>
  </w:style>
  <w:style w:type="paragraph" w:customStyle="1" w:styleId="B22538ACF8274E3F9DBBA0A79EE92C23">
    <w:name w:val="B22538ACF8274E3F9DBBA0A79EE92C23"/>
    <w:rsid w:val="00DA5B17"/>
    <w:rPr>
      <w:lang w:eastAsia="en-CA"/>
    </w:rPr>
  </w:style>
  <w:style w:type="paragraph" w:customStyle="1" w:styleId="03E7D6D54FB943C48D4AD281527C526B">
    <w:name w:val="03E7D6D54FB943C48D4AD281527C526B"/>
    <w:rsid w:val="00DA5B17"/>
    <w:rPr>
      <w:lang w:eastAsia="en-CA"/>
    </w:rPr>
  </w:style>
  <w:style w:type="paragraph" w:customStyle="1" w:styleId="8710FFE13C64463894E386F2D4773853">
    <w:name w:val="8710FFE13C64463894E386F2D4773853"/>
    <w:rsid w:val="00DA5B17"/>
    <w:rPr>
      <w:lang w:eastAsia="en-CA"/>
    </w:rPr>
  </w:style>
  <w:style w:type="paragraph" w:customStyle="1" w:styleId="492BB1EA94154A78B619DD5496B598CD">
    <w:name w:val="492BB1EA94154A78B619DD5496B598CD"/>
    <w:rsid w:val="00DA5B17"/>
    <w:rPr>
      <w:lang w:eastAsia="en-CA"/>
    </w:rPr>
  </w:style>
  <w:style w:type="paragraph" w:customStyle="1" w:styleId="A217A71BA6A94AE0966A679DED6EFD54">
    <w:name w:val="A217A71BA6A94AE0966A679DED6EFD54"/>
    <w:rsid w:val="00DA5B17"/>
    <w:rPr>
      <w:lang w:eastAsia="en-CA"/>
    </w:rPr>
  </w:style>
  <w:style w:type="paragraph" w:customStyle="1" w:styleId="63AF74C685E3413D9FA9832A3CC5B03D">
    <w:name w:val="63AF74C685E3413D9FA9832A3CC5B03D"/>
    <w:rsid w:val="00DA5B17"/>
    <w:rPr>
      <w:lang w:eastAsia="en-CA"/>
    </w:rPr>
  </w:style>
  <w:style w:type="paragraph" w:customStyle="1" w:styleId="013156E97B0C4B9490D958C6C3F375BA">
    <w:name w:val="013156E97B0C4B9490D958C6C3F375BA"/>
    <w:rsid w:val="00DA5B17"/>
    <w:rPr>
      <w:lang w:eastAsia="en-CA"/>
    </w:rPr>
  </w:style>
  <w:style w:type="paragraph" w:customStyle="1" w:styleId="36A12AACB5774ADBB680C391A6541B53">
    <w:name w:val="36A12AACB5774ADBB680C391A6541B53"/>
    <w:rsid w:val="00DA5B17"/>
    <w:rPr>
      <w:lang w:eastAsia="en-CA"/>
    </w:rPr>
  </w:style>
  <w:style w:type="paragraph" w:customStyle="1" w:styleId="E120717B203140BC860D56D24B0EDD08">
    <w:name w:val="E120717B203140BC860D56D24B0EDD08"/>
    <w:rsid w:val="00DA5B17"/>
    <w:rPr>
      <w:lang w:eastAsia="en-CA"/>
    </w:rPr>
  </w:style>
  <w:style w:type="paragraph" w:customStyle="1" w:styleId="3B1960C18C32464BBAD4DF6931BD2B98">
    <w:name w:val="3B1960C18C32464BBAD4DF6931BD2B98"/>
    <w:rsid w:val="00DA5B17"/>
    <w:rPr>
      <w:lang w:eastAsia="en-CA"/>
    </w:rPr>
  </w:style>
  <w:style w:type="paragraph" w:customStyle="1" w:styleId="5E6BFC71F7224A8190B3704457B5A4A9">
    <w:name w:val="5E6BFC71F7224A8190B3704457B5A4A9"/>
    <w:rsid w:val="00DA5B17"/>
    <w:rPr>
      <w:lang w:eastAsia="en-CA"/>
    </w:rPr>
  </w:style>
  <w:style w:type="paragraph" w:customStyle="1" w:styleId="09A600D8DA2F46B9BA7A9410ACD563D9">
    <w:name w:val="09A600D8DA2F46B9BA7A9410ACD563D9"/>
    <w:rsid w:val="00DA5B17"/>
    <w:rPr>
      <w:lang w:eastAsia="en-CA"/>
    </w:rPr>
  </w:style>
  <w:style w:type="paragraph" w:customStyle="1" w:styleId="90A82EF7080E4607BACBD0E844F6D7ED">
    <w:name w:val="90A82EF7080E4607BACBD0E844F6D7ED"/>
    <w:rsid w:val="00DA5B17"/>
    <w:rPr>
      <w:lang w:eastAsia="en-CA"/>
    </w:rPr>
  </w:style>
  <w:style w:type="paragraph" w:customStyle="1" w:styleId="B97EBCCC397949F9874672464F219F40">
    <w:name w:val="B97EBCCC397949F9874672464F219F40"/>
    <w:rsid w:val="00DA5B17"/>
    <w:rPr>
      <w:lang w:eastAsia="en-CA"/>
    </w:rPr>
  </w:style>
  <w:style w:type="paragraph" w:customStyle="1" w:styleId="1E2ECCA56F314C77995D3BC53EFDBAC0">
    <w:name w:val="1E2ECCA56F314C77995D3BC53EFDBAC0"/>
    <w:rsid w:val="00DA5B17"/>
    <w:rPr>
      <w:lang w:eastAsia="en-CA"/>
    </w:rPr>
  </w:style>
  <w:style w:type="paragraph" w:customStyle="1" w:styleId="A4B15C2B040E42C79BD4B2051F4AD960">
    <w:name w:val="A4B15C2B040E42C79BD4B2051F4AD960"/>
    <w:rsid w:val="00DA5B17"/>
    <w:rPr>
      <w:lang w:eastAsia="en-CA"/>
    </w:rPr>
  </w:style>
  <w:style w:type="paragraph" w:customStyle="1" w:styleId="02B0126DFD8F437F97E23F0EC433669D">
    <w:name w:val="02B0126DFD8F437F97E23F0EC433669D"/>
    <w:rsid w:val="00DA5B17"/>
    <w:rPr>
      <w:lang w:eastAsia="en-CA"/>
    </w:rPr>
  </w:style>
  <w:style w:type="paragraph" w:customStyle="1" w:styleId="89CD3BF87A2D4900A951BEF415D08BCA">
    <w:name w:val="89CD3BF87A2D4900A951BEF415D08BCA"/>
    <w:rsid w:val="00DA5B17"/>
    <w:rPr>
      <w:lang w:eastAsia="en-CA"/>
    </w:rPr>
  </w:style>
  <w:style w:type="paragraph" w:customStyle="1" w:styleId="29867E54B96A4180A29503895D7E0DB0">
    <w:name w:val="29867E54B96A4180A29503895D7E0DB0"/>
    <w:rsid w:val="00DA5B17"/>
    <w:rPr>
      <w:lang w:eastAsia="en-CA"/>
    </w:rPr>
  </w:style>
  <w:style w:type="paragraph" w:customStyle="1" w:styleId="87528219E7F1459D98304B53BA0F4CAE">
    <w:name w:val="87528219E7F1459D98304B53BA0F4CAE"/>
    <w:rsid w:val="00DA5B17"/>
    <w:rPr>
      <w:lang w:eastAsia="en-CA"/>
    </w:rPr>
  </w:style>
  <w:style w:type="paragraph" w:customStyle="1" w:styleId="25CED89EA1FB4DA3B6642A01F81156C6">
    <w:name w:val="25CED89EA1FB4DA3B6642A01F81156C6"/>
    <w:rsid w:val="00DA5B17"/>
    <w:rPr>
      <w:lang w:eastAsia="en-CA"/>
    </w:rPr>
  </w:style>
  <w:style w:type="paragraph" w:customStyle="1" w:styleId="72BBB06DD9114D7D9976738EBFA11760">
    <w:name w:val="72BBB06DD9114D7D9976738EBFA11760"/>
    <w:rsid w:val="00DA5B17"/>
    <w:rPr>
      <w:lang w:eastAsia="en-CA"/>
    </w:rPr>
  </w:style>
  <w:style w:type="paragraph" w:customStyle="1" w:styleId="53ECB0E6E63946C7A81D74172BCB1037">
    <w:name w:val="53ECB0E6E63946C7A81D74172BCB1037"/>
    <w:rsid w:val="00DA5B17"/>
    <w:rPr>
      <w:lang w:eastAsia="en-CA"/>
    </w:rPr>
  </w:style>
  <w:style w:type="paragraph" w:customStyle="1" w:styleId="68BEFA26399942E19DD04E88A832E6E1">
    <w:name w:val="68BEFA26399942E19DD04E88A832E6E1"/>
    <w:rsid w:val="00DA5B17"/>
    <w:rPr>
      <w:lang w:eastAsia="en-CA"/>
    </w:rPr>
  </w:style>
  <w:style w:type="paragraph" w:customStyle="1" w:styleId="A0452B43162D416F97ABF21D9756AD0D">
    <w:name w:val="A0452B43162D416F97ABF21D9756AD0D"/>
    <w:rsid w:val="00DA5B17"/>
    <w:rPr>
      <w:lang w:eastAsia="en-CA"/>
    </w:rPr>
  </w:style>
  <w:style w:type="paragraph" w:customStyle="1" w:styleId="9EF1A54C808348149DB29188DED111DC">
    <w:name w:val="9EF1A54C808348149DB29188DED111DC"/>
    <w:rsid w:val="00DA5B17"/>
    <w:rPr>
      <w:lang w:eastAsia="en-CA"/>
    </w:rPr>
  </w:style>
  <w:style w:type="paragraph" w:customStyle="1" w:styleId="CE9437CF6173448F92CD078003F042A4">
    <w:name w:val="CE9437CF6173448F92CD078003F042A4"/>
    <w:rsid w:val="00DA5B17"/>
    <w:rPr>
      <w:lang w:eastAsia="en-CA"/>
    </w:rPr>
  </w:style>
  <w:style w:type="paragraph" w:customStyle="1" w:styleId="946E95B2C39F434AA0B736ED1432408C">
    <w:name w:val="946E95B2C39F434AA0B736ED1432408C"/>
    <w:rsid w:val="00DA5B17"/>
    <w:rPr>
      <w:lang w:eastAsia="en-CA"/>
    </w:rPr>
  </w:style>
  <w:style w:type="paragraph" w:customStyle="1" w:styleId="B641E7487D274AB897F7CED0E20DEC20">
    <w:name w:val="B641E7487D274AB897F7CED0E20DEC20"/>
    <w:rsid w:val="00DA5B17"/>
    <w:rPr>
      <w:lang w:eastAsia="en-CA"/>
    </w:rPr>
  </w:style>
  <w:style w:type="paragraph" w:customStyle="1" w:styleId="4C9378EFA0EE4A5F85FE78D534BF6D29">
    <w:name w:val="4C9378EFA0EE4A5F85FE78D534BF6D29"/>
    <w:rsid w:val="00DA5B17"/>
    <w:rPr>
      <w:lang w:eastAsia="en-CA"/>
    </w:rPr>
  </w:style>
  <w:style w:type="paragraph" w:customStyle="1" w:styleId="B0A45157CAB046EE8C28876B2F7A9464">
    <w:name w:val="B0A45157CAB046EE8C28876B2F7A9464"/>
    <w:rsid w:val="00DA5B17"/>
    <w:rPr>
      <w:lang w:eastAsia="en-CA"/>
    </w:rPr>
  </w:style>
  <w:style w:type="paragraph" w:customStyle="1" w:styleId="DE7EE2E948F1486880F452A55C7592F9">
    <w:name w:val="DE7EE2E948F1486880F452A55C7592F9"/>
    <w:rsid w:val="00DA5B17"/>
    <w:rPr>
      <w:lang w:eastAsia="en-CA"/>
    </w:rPr>
  </w:style>
  <w:style w:type="paragraph" w:customStyle="1" w:styleId="8912D3CF957D4AE785A7DF20DE70257A">
    <w:name w:val="8912D3CF957D4AE785A7DF20DE70257A"/>
    <w:rsid w:val="00DA5B17"/>
    <w:rPr>
      <w:lang w:eastAsia="en-CA"/>
    </w:rPr>
  </w:style>
  <w:style w:type="paragraph" w:customStyle="1" w:styleId="0EFD7E0B0BB549698E4AE1E584F586B9">
    <w:name w:val="0EFD7E0B0BB549698E4AE1E584F586B9"/>
    <w:rsid w:val="00DA5B17"/>
    <w:rPr>
      <w:lang w:eastAsia="en-CA"/>
    </w:rPr>
  </w:style>
  <w:style w:type="paragraph" w:customStyle="1" w:styleId="DA72B524DA3B433F94C4A2DE8BADD617">
    <w:name w:val="DA72B524DA3B433F94C4A2DE8BADD617"/>
    <w:rsid w:val="00DA5B17"/>
    <w:rPr>
      <w:lang w:eastAsia="en-CA"/>
    </w:rPr>
  </w:style>
  <w:style w:type="paragraph" w:customStyle="1" w:styleId="3A842602F826430C8AF9BEB76CEFDDF0">
    <w:name w:val="3A842602F826430C8AF9BEB76CEFDDF0"/>
    <w:rsid w:val="00DA5B17"/>
    <w:rPr>
      <w:lang w:eastAsia="en-CA"/>
    </w:rPr>
  </w:style>
  <w:style w:type="paragraph" w:customStyle="1" w:styleId="A5B008B486144EBEAAA4165438C8A343">
    <w:name w:val="A5B008B486144EBEAAA4165438C8A343"/>
    <w:rsid w:val="00DA5B17"/>
    <w:rPr>
      <w:lang w:eastAsia="en-CA"/>
    </w:rPr>
  </w:style>
  <w:style w:type="paragraph" w:customStyle="1" w:styleId="E96C6C132B0B4F2BB43DB367E96232DF">
    <w:name w:val="E96C6C132B0B4F2BB43DB367E96232DF"/>
    <w:rsid w:val="00DA5B17"/>
    <w:rPr>
      <w:lang w:eastAsia="en-CA"/>
    </w:rPr>
  </w:style>
  <w:style w:type="paragraph" w:customStyle="1" w:styleId="E7FF5127267746CCA349A7E5D1B9FA85">
    <w:name w:val="E7FF5127267746CCA349A7E5D1B9FA85"/>
    <w:rsid w:val="00DA5B17"/>
    <w:rPr>
      <w:lang w:eastAsia="en-CA"/>
    </w:rPr>
  </w:style>
  <w:style w:type="paragraph" w:customStyle="1" w:styleId="A9C3F4203F2440CC81F408E191060121">
    <w:name w:val="A9C3F4203F2440CC81F408E191060121"/>
    <w:rsid w:val="00DA5B17"/>
    <w:rPr>
      <w:lang w:eastAsia="en-CA"/>
    </w:rPr>
  </w:style>
  <w:style w:type="paragraph" w:customStyle="1" w:styleId="3D1B1545671342DDBB843CBEDFCFF874">
    <w:name w:val="3D1B1545671342DDBB843CBEDFCFF874"/>
    <w:rsid w:val="00DA5B17"/>
    <w:rPr>
      <w:lang w:eastAsia="en-CA"/>
    </w:rPr>
  </w:style>
  <w:style w:type="paragraph" w:customStyle="1" w:styleId="22289448D527451BBAE75620ECB19262">
    <w:name w:val="22289448D527451BBAE75620ECB19262"/>
    <w:rsid w:val="00DA5B17"/>
    <w:rPr>
      <w:lang w:eastAsia="en-CA"/>
    </w:rPr>
  </w:style>
  <w:style w:type="paragraph" w:customStyle="1" w:styleId="B11FAB788194402792C3B715B129BFDF">
    <w:name w:val="B11FAB788194402792C3B715B129BFDF"/>
    <w:rsid w:val="00DA5B17"/>
    <w:rPr>
      <w:lang w:eastAsia="en-CA"/>
    </w:rPr>
  </w:style>
  <w:style w:type="paragraph" w:customStyle="1" w:styleId="845514B50079406A9EFCE092052DA287">
    <w:name w:val="845514B50079406A9EFCE092052DA287"/>
    <w:rsid w:val="00DA5B17"/>
    <w:rPr>
      <w:lang w:eastAsia="en-CA"/>
    </w:rPr>
  </w:style>
  <w:style w:type="paragraph" w:customStyle="1" w:styleId="50D20F21C833459FBD031F1122C24803">
    <w:name w:val="50D20F21C833459FBD031F1122C24803"/>
    <w:rsid w:val="00DA5B17"/>
    <w:rPr>
      <w:lang w:eastAsia="en-CA"/>
    </w:rPr>
  </w:style>
  <w:style w:type="paragraph" w:customStyle="1" w:styleId="1DB21FF9A24A4D12B38F04D98B0170D8">
    <w:name w:val="1DB21FF9A24A4D12B38F04D98B0170D8"/>
    <w:rsid w:val="00DA5B17"/>
    <w:rPr>
      <w:lang w:eastAsia="en-CA"/>
    </w:rPr>
  </w:style>
  <w:style w:type="paragraph" w:customStyle="1" w:styleId="2BEE146DA95647429D2C164D4225C809">
    <w:name w:val="2BEE146DA95647429D2C164D4225C809"/>
    <w:rsid w:val="00DA5B17"/>
    <w:rPr>
      <w:lang w:eastAsia="en-CA"/>
    </w:rPr>
  </w:style>
  <w:style w:type="paragraph" w:customStyle="1" w:styleId="82193D817CE5457898826782FA8A600A">
    <w:name w:val="82193D817CE5457898826782FA8A600A"/>
    <w:rsid w:val="00DA5B17"/>
    <w:rPr>
      <w:lang w:eastAsia="en-CA"/>
    </w:rPr>
  </w:style>
  <w:style w:type="paragraph" w:customStyle="1" w:styleId="F0906859B6084C85B322905980C79E0E">
    <w:name w:val="F0906859B6084C85B322905980C79E0E"/>
    <w:rsid w:val="00DA5B17"/>
    <w:rPr>
      <w:lang w:eastAsia="en-CA"/>
    </w:rPr>
  </w:style>
  <w:style w:type="paragraph" w:customStyle="1" w:styleId="67F2FBAFB44D4E9A9D93A787AA5C84BB">
    <w:name w:val="67F2FBAFB44D4E9A9D93A787AA5C84BB"/>
    <w:rsid w:val="00DA5B17"/>
    <w:rPr>
      <w:lang w:eastAsia="en-CA"/>
    </w:rPr>
  </w:style>
  <w:style w:type="paragraph" w:customStyle="1" w:styleId="0AC746931E454646B7D24B501625ECAF">
    <w:name w:val="0AC746931E454646B7D24B501625ECAF"/>
    <w:rsid w:val="00DA5B17"/>
    <w:rPr>
      <w:lang w:eastAsia="en-CA"/>
    </w:rPr>
  </w:style>
  <w:style w:type="paragraph" w:customStyle="1" w:styleId="333144072BA1420A89AF1FCC403E2037">
    <w:name w:val="333144072BA1420A89AF1FCC403E2037"/>
    <w:rsid w:val="00DA5B17"/>
    <w:rPr>
      <w:lang w:eastAsia="en-CA"/>
    </w:rPr>
  </w:style>
  <w:style w:type="paragraph" w:customStyle="1" w:styleId="6472F9AE68D64E37A8B072878354CE9E">
    <w:name w:val="6472F9AE68D64E37A8B072878354CE9E"/>
    <w:rsid w:val="00DA5B17"/>
    <w:rPr>
      <w:lang w:eastAsia="en-CA"/>
    </w:rPr>
  </w:style>
  <w:style w:type="paragraph" w:customStyle="1" w:styleId="B81B20C23BDD4FFD819C74D83F3B467E">
    <w:name w:val="B81B20C23BDD4FFD819C74D83F3B467E"/>
    <w:rsid w:val="00DA5B17"/>
    <w:rPr>
      <w:lang w:eastAsia="en-CA"/>
    </w:rPr>
  </w:style>
  <w:style w:type="paragraph" w:customStyle="1" w:styleId="244947DB902A4F7BA4D789246A380E97">
    <w:name w:val="244947DB902A4F7BA4D789246A380E97"/>
    <w:rsid w:val="00DA5B17"/>
    <w:rPr>
      <w:lang w:eastAsia="en-CA"/>
    </w:rPr>
  </w:style>
  <w:style w:type="paragraph" w:customStyle="1" w:styleId="650C04FAF82B4A8483723B375966457D">
    <w:name w:val="650C04FAF82B4A8483723B375966457D"/>
    <w:rsid w:val="00DA5B17"/>
    <w:rPr>
      <w:lang w:eastAsia="en-CA"/>
    </w:rPr>
  </w:style>
  <w:style w:type="paragraph" w:customStyle="1" w:styleId="2DE5E68476744A4A8294937A91DC79E7">
    <w:name w:val="2DE5E68476744A4A8294937A91DC79E7"/>
    <w:rsid w:val="00DA5B17"/>
    <w:rPr>
      <w:lang w:eastAsia="en-CA"/>
    </w:rPr>
  </w:style>
  <w:style w:type="paragraph" w:customStyle="1" w:styleId="38AA92367153400AA273CF15DA58E7B0">
    <w:name w:val="38AA92367153400AA273CF15DA58E7B0"/>
    <w:rsid w:val="00DA5B17"/>
    <w:rPr>
      <w:lang w:eastAsia="en-CA"/>
    </w:rPr>
  </w:style>
  <w:style w:type="paragraph" w:customStyle="1" w:styleId="15FEE0017581477F8178CFF06A7FD920">
    <w:name w:val="15FEE0017581477F8178CFF06A7FD920"/>
    <w:rsid w:val="00DA5B17"/>
    <w:rPr>
      <w:lang w:eastAsia="en-CA"/>
    </w:rPr>
  </w:style>
  <w:style w:type="paragraph" w:customStyle="1" w:styleId="14C4CE848D7A4F7A9986E1B7EA5BA279">
    <w:name w:val="14C4CE848D7A4F7A9986E1B7EA5BA279"/>
    <w:rsid w:val="00DA5B17"/>
    <w:rPr>
      <w:lang w:eastAsia="en-CA"/>
    </w:rPr>
  </w:style>
  <w:style w:type="paragraph" w:customStyle="1" w:styleId="5C5F63B478414F70807C3591CB58DFA8">
    <w:name w:val="5C5F63B478414F70807C3591CB58DFA8"/>
    <w:rsid w:val="00DA5B17"/>
    <w:rPr>
      <w:lang w:eastAsia="en-CA"/>
    </w:rPr>
  </w:style>
  <w:style w:type="paragraph" w:customStyle="1" w:styleId="34FDF85232F841808EF95A08731345B3">
    <w:name w:val="34FDF85232F841808EF95A08731345B3"/>
    <w:rsid w:val="00DA5B17"/>
    <w:rPr>
      <w:lang w:eastAsia="en-CA"/>
    </w:rPr>
  </w:style>
  <w:style w:type="paragraph" w:customStyle="1" w:styleId="70A7E4372FC64491830BD49DE31D7ABE">
    <w:name w:val="70A7E4372FC64491830BD49DE31D7ABE"/>
    <w:rsid w:val="00DA5B17"/>
    <w:rPr>
      <w:lang w:eastAsia="en-CA"/>
    </w:rPr>
  </w:style>
  <w:style w:type="paragraph" w:customStyle="1" w:styleId="996C6E505C2C460B93F0C401AC8EDA69">
    <w:name w:val="996C6E505C2C460B93F0C401AC8EDA69"/>
    <w:rsid w:val="00DA5B17"/>
    <w:rPr>
      <w:lang w:eastAsia="en-CA"/>
    </w:rPr>
  </w:style>
  <w:style w:type="paragraph" w:customStyle="1" w:styleId="B63719E1A2274AD4ABC30D0C28AB21E0">
    <w:name w:val="B63719E1A2274AD4ABC30D0C28AB21E0"/>
    <w:rsid w:val="00DA5B17"/>
    <w:rPr>
      <w:lang w:eastAsia="en-CA"/>
    </w:rPr>
  </w:style>
  <w:style w:type="paragraph" w:customStyle="1" w:styleId="6C06F74D88C747C7B33BA104368BB11B">
    <w:name w:val="6C06F74D88C747C7B33BA104368BB11B"/>
    <w:rsid w:val="00DA5B17"/>
    <w:rPr>
      <w:lang w:eastAsia="en-CA"/>
    </w:rPr>
  </w:style>
  <w:style w:type="paragraph" w:customStyle="1" w:styleId="9238460483EE489E826637EEFCDB0EFF">
    <w:name w:val="9238460483EE489E826637EEFCDB0EFF"/>
    <w:rsid w:val="00DA5B17"/>
    <w:rPr>
      <w:lang w:eastAsia="en-CA"/>
    </w:rPr>
  </w:style>
  <w:style w:type="paragraph" w:customStyle="1" w:styleId="6D76F09447924952B73995A2C032924A">
    <w:name w:val="6D76F09447924952B73995A2C032924A"/>
    <w:rsid w:val="00DA5B17"/>
    <w:rPr>
      <w:lang w:eastAsia="en-CA"/>
    </w:rPr>
  </w:style>
  <w:style w:type="paragraph" w:customStyle="1" w:styleId="FE75015F2143495BB3413D57CFBA51BF">
    <w:name w:val="FE75015F2143495BB3413D57CFBA51BF"/>
    <w:rsid w:val="00DA5B17"/>
    <w:rPr>
      <w:lang w:eastAsia="en-CA"/>
    </w:rPr>
  </w:style>
  <w:style w:type="paragraph" w:customStyle="1" w:styleId="7E74D917FA694114BE5C28B17E85E18C">
    <w:name w:val="7E74D917FA694114BE5C28B17E85E18C"/>
    <w:rsid w:val="00DA5B17"/>
    <w:rPr>
      <w:lang w:eastAsia="en-CA"/>
    </w:rPr>
  </w:style>
  <w:style w:type="paragraph" w:customStyle="1" w:styleId="018A9A455DE0427BBFC660C491447B41">
    <w:name w:val="018A9A455DE0427BBFC660C491447B41"/>
    <w:rsid w:val="00DA5B17"/>
    <w:rPr>
      <w:lang w:eastAsia="en-CA"/>
    </w:rPr>
  </w:style>
  <w:style w:type="paragraph" w:customStyle="1" w:styleId="89E99F9C31B745ED9C69E1FADC3AC74A">
    <w:name w:val="89E99F9C31B745ED9C69E1FADC3AC74A"/>
    <w:rsid w:val="00DA5B17"/>
    <w:rPr>
      <w:lang w:eastAsia="en-CA"/>
    </w:rPr>
  </w:style>
  <w:style w:type="paragraph" w:customStyle="1" w:styleId="E82E1102E438432E85F803D2C9D0DFD0">
    <w:name w:val="E82E1102E438432E85F803D2C9D0DFD0"/>
    <w:rsid w:val="00DA5B17"/>
    <w:rPr>
      <w:lang w:eastAsia="en-CA"/>
    </w:rPr>
  </w:style>
  <w:style w:type="paragraph" w:customStyle="1" w:styleId="25B925C6D43D4B859E2AB89D03FD8210">
    <w:name w:val="25B925C6D43D4B859E2AB89D03FD8210"/>
    <w:rsid w:val="00DA5B17"/>
    <w:rPr>
      <w:lang w:eastAsia="en-CA"/>
    </w:rPr>
  </w:style>
  <w:style w:type="paragraph" w:customStyle="1" w:styleId="D7083A6D255A47F4A6E76893072A26EB">
    <w:name w:val="D7083A6D255A47F4A6E76893072A26EB"/>
    <w:rsid w:val="00DA5B17"/>
    <w:rPr>
      <w:lang w:eastAsia="en-CA"/>
    </w:rPr>
  </w:style>
  <w:style w:type="paragraph" w:customStyle="1" w:styleId="1685DE028E894C5A9535F0471C6839E5">
    <w:name w:val="1685DE028E894C5A9535F0471C6839E5"/>
    <w:rsid w:val="00DA5B17"/>
    <w:rPr>
      <w:lang w:eastAsia="en-CA"/>
    </w:rPr>
  </w:style>
  <w:style w:type="paragraph" w:customStyle="1" w:styleId="9918F1F44DCD40D198ABAE10E7764F51">
    <w:name w:val="9918F1F44DCD40D198ABAE10E7764F51"/>
    <w:rsid w:val="00DA5B17"/>
    <w:rPr>
      <w:lang w:eastAsia="en-CA"/>
    </w:rPr>
  </w:style>
  <w:style w:type="paragraph" w:customStyle="1" w:styleId="2EF45C60F3AE499496CA7058539C628B">
    <w:name w:val="2EF45C60F3AE499496CA7058539C628B"/>
    <w:rsid w:val="00DA5B17"/>
    <w:rPr>
      <w:lang w:eastAsia="en-CA"/>
    </w:rPr>
  </w:style>
  <w:style w:type="paragraph" w:customStyle="1" w:styleId="BE796006213742369DAC37AF8DEC142F">
    <w:name w:val="BE796006213742369DAC37AF8DEC142F"/>
    <w:rsid w:val="00DA5B17"/>
    <w:rPr>
      <w:lang w:eastAsia="en-CA"/>
    </w:rPr>
  </w:style>
  <w:style w:type="paragraph" w:customStyle="1" w:styleId="261525BC3F4D4B6EB40D04E8C50C66AB">
    <w:name w:val="261525BC3F4D4B6EB40D04E8C50C66AB"/>
    <w:rsid w:val="00DA5B17"/>
    <w:rPr>
      <w:lang w:eastAsia="en-CA"/>
    </w:rPr>
  </w:style>
  <w:style w:type="paragraph" w:customStyle="1" w:styleId="CF34C8ECC1CF461182A24249642D43B9">
    <w:name w:val="CF34C8ECC1CF461182A24249642D43B9"/>
    <w:rsid w:val="00DA5B17"/>
    <w:rPr>
      <w:lang w:eastAsia="en-CA"/>
    </w:rPr>
  </w:style>
  <w:style w:type="paragraph" w:customStyle="1" w:styleId="3A9FB573C1524A2C99A2EEAFE5511914">
    <w:name w:val="3A9FB573C1524A2C99A2EEAFE5511914"/>
    <w:rsid w:val="00DA5B17"/>
    <w:rPr>
      <w:lang w:eastAsia="en-CA"/>
    </w:rPr>
  </w:style>
  <w:style w:type="paragraph" w:customStyle="1" w:styleId="CF9F204EC36D481695EBB750DBB755D3">
    <w:name w:val="CF9F204EC36D481695EBB750DBB755D3"/>
    <w:rsid w:val="00DA5B17"/>
    <w:rPr>
      <w:lang w:eastAsia="en-CA"/>
    </w:rPr>
  </w:style>
  <w:style w:type="paragraph" w:customStyle="1" w:styleId="C31E2C2EBBAF4E69B19C197A24A73BAA">
    <w:name w:val="C31E2C2EBBAF4E69B19C197A24A73BAA"/>
    <w:rsid w:val="00DA5B17"/>
    <w:rPr>
      <w:lang w:eastAsia="en-CA"/>
    </w:rPr>
  </w:style>
  <w:style w:type="paragraph" w:customStyle="1" w:styleId="CFFADDB83716453EB57A172CA9E3618E">
    <w:name w:val="CFFADDB83716453EB57A172CA9E3618E"/>
    <w:rsid w:val="00DA5B17"/>
    <w:rPr>
      <w:lang w:eastAsia="en-CA"/>
    </w:rPr>
  </w:style>
  <w:style w:type="paragraph" w:customStyle="1" w:styleId="F304FBCCAD1047B08196BD04137C5033">
    <w:name w:val="F304FBCCAD1047B08196BD04137C5033"/>
    <w:rsid w:val="00DA5B17"/>
    <w:rPr>
      <w:lang w:eastAsia="en-CA"/>
    </w:rPr>
  </w:style>
  <w:style w:type="paragraph" w:customStyle="1" w:styleId="F809AF8517B34C0AB03C398DD1598754">
    <w:name w:val="F809AF8517B34C0AB03C398DD1598754"/>
    <w:rsid w:val="00DA5B17"/>
    <w:rPr>
      <w:lang w:eastAsia="en-CA"/>
    </w:rPr>
  </w:style>
  <w:style w:type="paragraph" w:customStyle="1" w:styleId="26D1828C017F4B0B95CD6ECEDC491569">
    <w:name w:val="26D1828C017F4B0B95CD6ECEDC491569"/>
    <w:rsid w:val="00DA5B17"/>
    <w:rPr>
      <w:lang w:eastAsia="en-CA"/>
    </w:rPr>
  </w:style>
  <w:style w:type="paragraph" w:customStyle="1" w:styleId="2FC3BAA143064EFF90BD137C54C654A0">
    <w:name w:val="2FC3BAA143064EFF90BD137C54C654A0"/>
    <w:rsid w:val="00DA5B17"/>
    <w:rPr>
      <w:lang w:eastAsia="en-CA"/>
    </w:rPr>
  </w:style>
  <w:style w:type="paragraph" w:customStyle="1" w:styleId="236929CC8120422ABA6DEDB4CECB7CF8">
    <w:name w:val="236929CC8120422ABA6DEDB4CECB7CF8"/>
    <w:rsid w:val="00DA5B17"/>
    <w:rPr>
      <w:lang w:eastAsia="en-CA"/>
    </w:rPr>
  </w:style>
  <w:style w:type="paragraph" w:customStyle="1" w:styleId="C01BDBCF979C47668E829BD33398D496">
    <w:name w:val="C01BDBCF979C47668E829BD33398D496"/>
    <w:rsid w:val="00DA5B17"/>
    <w:rPr>
      <w:lang w:eastAsia="en-CA"/>
    </w:rPr>
  </w:style>
  <w:style w:type="paragraph" w:customStyle="1" w:styleId="1EE33A007DE74DFC9F0AE6E6D9C86AAC">
    <w:name w:val="1EE33A007DE74DFC9F0AE6E6D9C86AAC"/>
    <w:rsid w:val="00DA5B17"/>
    <w:rPr>
      <w:lang w:eastAsia="en-CA"/>
    </w:rPr>
  </w:style>
  <w:style w:type="paragraph" w:customStyle="1" w:styleId="F797DAAB142644C8B656386F406F090F">
    <w:name w:val="F797DAAB142644C8B656386F406F090F"/>
    <w:rsid w:val="00DA5B17"/>
    <w:rPr>
      <w:lang w:eastAsia="en-CA"/>
    </w:rPr>
  </w:style>
  <w:style w:type="paragraph" w:customStyle="1" w:styleId="FF17EE52192E4211B6B1943FDFB79079">
    <w:name w:val="FF17EE52192E4211B6B1943FDFB79079"/>
    <w:rsid w:val="00DA5B17"/>
    <w:rPr>
      <w:lang w:eastAsia="en-CA"/>
    </w:rPr>
  </w:style>
  <w:style w:type="paragraph" w:customStyle="1" w:styleId="7B7BBECBECD349D29C2A77A298BAF6C0">
    <w:name w:val="7B7BBECBECD349D29C2A77A298BAF6C0"/>
    <w:rsid w:val="00DA5B17"/>
    <w:rPr>
      <w:lang w:eastAsia="en-CA"/>
    </w:rPr>
  </w:style>
  <w:style w:type="paragraph" w:customStyle="1" w:styleId="E27501D59BCD4398ABBADF1C8950D075">
    <w:name w:val="E27501D59BCD4398ABBADF1C8950D075"/>
    <w:rsid w:val="00DA5B17"/>
    <w:rPr>
      <w:lang w:eastAsia="en-CA"/>
    </w:rPr>
  </w:style>
  <w:style w:type="paragraph" w:customStyle="1" w:styleId="2F83CE3169FC422DB177E6CAA37B633D">
    <w:name w:val="2F83CE3169FC422DB177E6CAA37B633D"/>
    <w:rsid w:val="00DA5B17"/>
    <w:rPr>
      <w:lang w:eastAsia="en-CA"/>
    </w:rPr>
  </w:style>
  <w:style w:type="paragraph" w:customStyle="1" w:styleId="7E1D44212DE249998D852904ACC64AB5">
    <w:name w:val="7E1D44212DE249998D852904ACC64AB5"/>
    <w:rsid w:val="00DA5B17"/>
    <w:rPr>
      <w:lang w:eastAsia="en-CA"/>
    </w:rPr>
  </w:style>
  <w:style w:type="paragraph" w:customStyle="1" w:styleId="789EE30527C0450BBAC940351D042930">
    <w:name w:val="789EE30527C0450BBAC940351D042930"/>
    <w:rsid w:val="00DA5B17"/>
    <w:rPr>
      <w:lang w:eastAsia="en-CA"/>
    </w:rPr>
  </w:style>
  <w:style w:type="paragraph" w:customStyle="1" w:styleId="E85D6CFA661B4623B983A337AA938D7B">
    <w:name w:val="E85D6CFA661B4623B983A337AA938D7B"/>
    <w:rsid w:val="00DA5B17"/>
    <w:rPr>
      <w:lang w:eastAsia="en-CA"/>
    </w:rPr>
  </w:style>
  <w:style w:type="paragraph" w:customStyle="1" w:styleId="0B97705CF2F843E2A6F5211B56A44DDF">
    <w:name w:val="0B97705CF2F843E2A6F5211B56A44DDF"/>
    <w:rsid w:val="00DA5B17"/>
    <w:rPr>
      <w:lang w:eastAsia="en-CA"/>
    </w:rPr>
  </w:style>
  <w:style w:type="paragraph" w:customStyle="1" w:styleId="2BD52B133D774C59A4DEE0387572F26A">
    <w:name w:val="2BD52B133D774C59A4DEE0387572F26A"/>
    <w:rsid w:val="00DA5B17"/>
    <w:rPr>
      <w:lang w:eastAsia="en-CA"/>
    </w:rPr>
  </w:style>
  <w:style w:type="paragraph" w:customStyle="1" w:styleId="84D829AB603547F1B52034449D3F1B32">
    <w:name w:val="84D829AB603547F1B52034449D3F1B32"/>
    <w:rsid w:val="00DA5B17"/>
    <w:rPr>
      <w:lang w:eastAsia="en-CA"/>
    </w:rPr>
  </w:style>
  <w:style w:type="paragraph" w:customStyle="1" w:styleId="DAA3B4B8D6F340CEAF2653CD0380A5EA">
    <w:name w:val="DAA3B4B8D6F340CEAF2653CD0380A5EA"/>
    <w:rsid w:val="00DA5B17"/>
    <w:rPr>
      <w:lang w:eastAsia="en-CA"/>
    </w:rPr>
  </w:style>
  <w:style w:type="paragraph" w:customStyle="1" w:styleId="84F7CEDCA7D048E697B924ECDDD739D8">
    <w:name w:val="84F7CEDCA7D048E697B924ECDDD739D8"/>
    <w:rsid w:val="00DA5B17"/>
    <w:rPr>
      <w:lang w:eastAsia="en-CA"/>
    </w:rPr>
  </w:style>
  <w:style w:type="paragraph" w:customStyle="1" w:styleId="C718A41452114F4CB6FEBF8D7A97D126">
    <w:name w:val="C718A41452114F4CB6FEBF8D7A97D126"/>
    <w:rsid w:val="00DA5B17"/>
    <w:rPr>
      <w:lang w:eastAsia="en-CA"/>
    </w:rPr>
  </w:style>
  <w:style w:type="paragraph" w:customStyle="1" w:styleId="9207ED1E89F246ECA15E275122D4B2CF">
    <w:name w:val="9207ED1E89F246ECA15E275122D4B2CF"/>
    <w:rsid w:val="00DA5B17"/>
    <w:rPr>
      <w:lang w:eastAsia="en-CA"/>
    </w:rPr>
  </w:style>
  <w:style w:type="paragraph" w:customStyle="1" w:styleId="BF736C4E6274441CB73D516F5CC03665">
    <w:name w:val="BF736C4E6274441CB73D516F5CC03665"/>
    <w:rsid w:val="00DA5B17"/>
    <w:rPr>
      <w:lang w:eastAsia="en-CA"/>
    </w:rPr>
  </w:style>
  <w:style w:type="paragraph" w:customStyle="1" w:styleId="524F65F5C034483683FE307179568B06">
    <w:name w:val="524F65F5C034483683FE307179568B06"/>
    <w:rsid w:val="00DA5B17"/>
    <w:rPr>
      <w:lang w:eastAsia="en-CA"/>
    </w:rPr>
  </w:style>
  <w:style w:type="paragraph" w:customStyle="1" w:styleId="BB348B1CC7744B3FB5D7F3F96F7A6CEA">
    <w:name w:val="BB348B1CC7744B3FB5D7F3F96F7A6CEA"/>
    <w:rsid w:val="00DA5B17"/>
    <w:rPr>
      <w:lang w:eastAsia="en-CA"/>
    </w:rPr>
  </w:style>
  <w:style w:type="paragraph" w:customStyle="1" w:styleId="C5FC8A8D5E994057BC10E8A180D3D4C5">
    <w:name w:val="C5FC8A8D5E994057BC10E8A180D3D4C5"/>
    <w:rsid w:val="00DA5B17"/>
    <w:rPr>
      <w:lang w:eastAsia="en-CA"/>
    </w:rPr>
  </w:style>
  <w:style w:type="paragraph" w:customStyle="1" w:styleId="86B27C93BC0E4FD59629F374BDC962C5">
    <w:name w:val="86B27C93BC0E4FD59629F374BDC962C5"/>
    <w:rsid w:val="00DA5B17"/>
    <w:rPr>
      <w:lang w:eastAsia="en-CA"/>
    </w:rPr>
  </w:style>
  <w:style w:type="paragraph" w:customStyle="1" w:styleId="EB0478BF95A040EC9DBFC695845A4E49">
    <w:name w:val="EB0478BF95A040EC9DBFC695845A4E49"/>
    <w:rsid w:val="00DA5B17"/>
    <w:rPr>
      <w:lang w:eastAsia="en-CA"/>
    </w:rPr>
  </w:style>
  <w:style w:type="paragraph" w:customStyle="1" w:styleId="C4C514DFF93847E4B493981B2F2C70C8">
    <w:name w:val="C4C514DFF93847E4B493981B2F2C70C8"/>
    <w:rsid w:val="00DA5B17"/>
    <w:rPr>
      <w:lang w:eastAsia="en-CA"/>
    </w:rPr>
  </w:style>
  <w:style w:type="paragraph" w:customStyle="1" w:styleId="F78DE39869B4473FB7677D77ABC37588">
    <w:name w:val="F78DE39869B4473FB7677D77ABC37588"/>
    <w:rsid w:val="00DA5B17"/>
    <w:rPr>
      <w:lang w:eastAsia="en-CA"/>
    </w:rPr>
  </w:style>
  <w:style w:type="paragraph" w:customStyle="1" w:styleId="4A4DD251A422429EB453E6A5D002C662">
    <w:name w:val="4A4DD251A422429EB453E6A5D002C662"/>
    <w:rsid w:val="00DA5B17"/>
    <w:rPr>
      <w:lang w:eastAsia="en-CA"/>
    </w:rPr>
  </w:style>
  <w:style w:type="paragraph" w:customStyle="1" w:styleId="4E63EA5660544EF9A23BDB946A267799">
    <w:name w:val="4E63EA5660544EF9A23BDB946A267799"/>
    <w:rsid w:val="00DA5B17"/>
    <w:rPr>
      <w:lang w:eastAsia="en-CA"/>
    </w:rPr>
  </w:style>
  <w:style w:type="paragraph" w:customStyle="1" w:styleId="A1D3238B519047B2BE5CD64013485603">
    <w:name w:val="A1D3238B519047B2BE5CD64013485603"/>
    <w:rsid w:val="00DA5B17"/>
    <w:rPr>
      <w:lang w:eastAsia="en-CA"/>
    </w:rPr>
  </w:style>
  <w:style w:type="paragraph" w:customStyle="1" w:styleId="F03B5E15652E4EA6BFFC94E98602319D">
    <w:name w:val="F03B5E15652E4EA6BFFC94E98602319D"/>
    <w:rsid w:val="00DA5B17"/>
    <w:rPr>
      <w:lang w:eastAsia="en-CA"/>
    </w:rPr>
  </w:style>
  <w:style w:type="paragraph" w:customStyle="1" w:styleId="42741DA490E84D72B1D52F399216798C">
    <w:name w:val="42741DA490E84D72B1D52F399216798C"/>
    <w:rsid w:val="00DA5B17"/>
    <w:rPr>
      <w:lang w:eastAsia="en-CA"/>
    </w:rPr>
  </w:style>
  <w:style w:type="paragraph" w:customStyle="1" w:styleId="7C94C521A13C4F2ABCB131F62E6F0921">
    <w:name w:val="7C94C521A13C4F2ABCB131F62E6F0921"/>
    <w:rsid w:val="00DA5B17"/>
    <w:rPr>
      <w:lang w:eastAsia="en-CA"/>
    </w:rPr>
  </w:style>
  <w:style w:type="paragraph" w:customStyle="1" w:styleId="55B4E42F0A554F2B8A483775746A725D">
    <w:name w:val="55B4E42F0A554F2B8A483775746A725D"/>
    <w:rsid w:val="00DA5B17"/>
    <w:rPr>
      <w:lang w:eastAsia="en-CA"/>
    </w:rPr>
  </w:style>
  <w:style w:type="paragraph" w:customStyle="1" w:styleId="130927953779424D8C1CDDC5E43B006D">
    <w:name w:val="130927953779424D8C1CDDC5E43B006D"/>
    <w:rsid w:val="00DA5B17"/>
    <w:rPr>
      <w:lang w:eastAsia="en-CA"/>
    </w:rPr>
  </w:style>
  <w:style w:type="paragraph" w:customStyle="1" w:styleId="7320B9493D854ED0BBF866FE085053D9">
    <w:name w:val="7320B9493D854ED0BBF866FE085053D9"/>
    <w:rsid w:val="00DA5B17"/>
    <w:rPr>
      <w:lang w:eastAsia="en-CA"/>
    </w:rPr>
  </w:style>
  <w:style w:type="paragraph" w:customStyle="1" w:styleId="B3ECB3610350454CA8BCE1FC2F24595F">
    <w:name w:val="B3ECB3610350454CA8BCE1FC2F24595F"/>
    <w:rsid w:val="00DA5B17"/>
    <w:rPr>
      <w:lang w:eastAsia="en-CA"/>
    </w:rPr>
  </w:style>
  <w:style w:type="paragraph" w:customStyle="1" w:styleId="D3282E009F3D4B9C9E6E545AD1CC6A68">
    <w:name w:val="D3282E009F3D4B9C9E6E545AD1CC6A68"/>
    <w:rsid w:val="00DA5B17"/>
    <w:rPr>
      <w:lang w:eastAsia="en-CA"/>
    </w:rPr>
  </w:style>
  <w:style w:type="paragraph" w:customStyle="1" w:styleId="B953C1CFD9B94ADCB3DA407D111BF750">
    <w:name w:val="B953C1CFD9B94ADCB3DA407D111BF750"/>
    <w:rsid w:val="00DA5B17"/>
    <w:rPr>
      <w:lang w:eastAsia="en-CA"/>
    </w:rPr>
  </w:style>
  <w:style w:type="paragraph" w:customStyle="1" w:styleId="8D849ADD530E46F78185288FA10ED4F9">
    <w:name w:val="8D849ADD530E46F78185288FA10ED4F9"/>
    <w:rsid w:val="00DA5B17"/>
    <w:rPr>
      <w:lang w:eastAsia="en-CA"/>
    </w:rPr>
  </w:style>
  <w:style w:type="paragraph" w:customStyle="1" w:styleId="0B707D792FBD4CBA84603DF2C6A79030">
    <w:name w:val="0B707D792FBD4CBA84603DF2C6A79030"/>
    <w:rsid w:val="00DA5B17"/>
    <w:rPr>
      <w:lang w:eastAsia="en-CA"/>
    </w:rPr>
  </w:style>
  <w:style w:type="paragraph" w:customStyle="1" w:styleId="52151868BF3E4C9D871B9BE7C5BE29D7">
    <w:name w:val="52151868BF3E4C9D871B9BE7C5BE29D7"/>
    <w:rsid w:val="00DA5B17"/>
    <w:rPr>
      <w:lang w:eastAsia="en-CA"/>
    </w:rPr>
  </w:style>
  <w:style w:type="paragraph" w:customStyle="1" w:styleId="D50525A750404CCCA4E60DB1D90B14FB">
    <w:name w:val="D50525A750404CCCA4E60DB1D90B14FB"/>
    <w:rsid w:val="00DA5B17"/>
    <w:rPr>
      <w:lang w:eastAsia="en-CA"/>
    </w:rPr>
  </w:style>
  <w:style w:type="paragraph" w:customStyle="1" w:styleId="D49B81F253374C0BBC4D128C7213186D">
    <w:name w:val="D49B81F253374C0BBC4D128C7213186D"/>
    <w:rsid w:val="00DA5B17"/>
    <w:rPr>
      <w:lang w:eastAsia="en-CA"/>
    </w:rPr>
  </w:style>
  <w:style w:type="paragraph" w:customStyle="1" w:styleId="2F55FDBFEDB14A5EAAB912092132A880">
    <w:name w:val="2F55FDBFEDB14A5EAAB912092132A880"/>
    <w:rsid w:val="00DA5B17"/>
    <w:rPr>
      <w:lang w:eastAsia="en-CA"/>
    </w:rPr>
  </w:style>
  <w:style w:type="paragraph" w:customStyle="1" w:styleId="C81A085B0FD84F53B34FE6386E8D988F">
    <w:name w:val="C81A085B0FD84F53B34FE6386E8D988F"/>
    <w:rsid w:val="00DA5B17"/>
    <w:rPr>
      <w:lang w:eastAsia="en-CA"/>
    </w:rPr>
  </w:style>
  <w:style w:type="paragraph" w:customStyle="1" w:styleId="4BEB25A399A149CC9ACB8371D0021E52">
    <w:name w:val="4BEB25A399A149CC9ACB8371D0021E52"/>
    <w:rsid w:val="00DA5B17"/>
    <w:rPr>
      <w:lang w:eastAsia="en-CA"/>
    </w:rPr>
  </w:style>
  <w:style w:type="paragraph" w:customStyle="1" w:styleId="74D02D87D5964808BA065521DEFBB013">
    <w:name w:val="74D02D87D5964808BA065521DEFBB013"/>
    <w:rsid w:val="00DA5B17"/>
    <w:rPr>
      <w:lang w:eastAsia="en-CA"/>
    </w:rPr>
  </w:style>
  <w:style w:type="paragraph" w:customStyle="1" w:styleId="9C51AB6C41354D758F40FA4D75D43E3E">
    <w:name w:val="9C51AB6C41354D758F40FA4D75D43E3E"/>
    <w:rsid w:val="00DA5B17"/>
    <w:rPr>
      <w:lang w:eastAsia="en-CA"/>
    </w:rPr>
  </w:style>
  <w:style w:type="paragraph" w:customStyle="1" w:styleId="4918A165C61A41D7BBCBD6A69B6DA4AA">
    <w:name w:val="4918A165C61A41D7BBCBD6A69B6DA4AA"/>
    <w:rsid w:val="00DA5B17"/>
    <w:rPr>
      <w:lang w:eastAsia="en-CA"/>
    </w:rPr>
  </w:style>
  <w:style w:type="paragraph" w:customStyle="1" w:styleId="4963A01022BF4E5A8A3E126E23A017F5">
    <w:name w:val="4963A01022BF4E5A8A3E126E23A017F5"/>
    <w:rsid w:val="00DA5B17"/>
    <w:rPr>
      <w:lang w:eastAsia="en-CA"/>
    </w:rPr>
  </w:style>
  <w:style w:type="paragraph" w:customStyle="1" w:styleId="3AE5C93D752E47B6AE9A0927DC34125F">
    <w:name w:val="3AE5C93D752E47B6AE9A0927DC34125F"/>
    <w:rsid w:val="00DA5B17"/>
    <w:rPr>
      <w:lang w:eastAsia="en-CA"/>
    </w:rPr>
  </w:style>
  <w:style w:type="paragraph" w:customStyle="1" w:styleId="9068A0C121F74ABEAEF66489E2D244DF">
    <w:name w:val="9068A0C121F74ABEAEF66489E2D244DF"/>
    <w:rsid w:val="00DA5B17"/>
    <w:rPr>
      <w:lang w:eastAsia="en-CA"/>
    </w:rPr>
  </w:style>
  <w:style w:type="paragraph" w:customStyle="1" w:styleId="64D3373CDB654DBA9D13C13A072B5CC5">
    <w:name w:val="64D3373CDB654DBA9D13C13A072B5CC5"/>
    <w:rsid w:val="00DA5B17"/>
    <w:rPr>
      <w:lang w:eastAsia="en-CA"/>
    </w:rPr>
  </w:style>
  <w:style w:type="paragraph" w:customStyle="1" w:styleId="1917150A6C5E4D1D84A772F2A121E033">
    <w:name w:val="1917150A6C5E4D1D84A772F2A121E033"/>
    <w:rsid w:val="00DA5B17"/>
    <w:rPr>
      <w:lang w:eastAsia="en-CA"/>
    </w:rPr>
  </w:style>
  <w:style w:type="paragraph" w:customStyle="1" w:styleId="47FCF9F8F68B4242902E6924E9E96FBC">
    <w:name w:val="47FCF9F8F68B4242902E6924E9E96FBC"/>
    <w:rsid w:val="00DA5B17"/>
    <w:rPr>
      <w:lang w:eastAsia="en-CA"/>
    </w:rPr>
  </w:style>
  <w:style w:type="paragraph" w:customStyle="1" w:styleId="94E3C0B7C85A45058736CC362C5FA84C">
    <w:name w:val="94E3C0B7C85A45058736CC362C5FA84C"/>
    <w:rsid w:val="00DA5B17"/>
    <w:rPr>
      <w:lang w:eastAsia="en-CA"/>
    </w:rPr>
  </w:style>
  <w:style w:type="paragraph" w:customStyle="1" w:styleId="52BBD4A171844D64935525A94EE00A20">
    <w:name w:val="52BBD4A171844D64935525A94EE00A20"/>
    <w:rsid w:val="00DA5B17"/>
    <w:rPr>
      <w:lang w:eastAsia="en-CA"/>
    </w:rPr>
  </w:style>
  <w:style w:type="paragraph" w:customStyle="1" w:styleId="339755EDE6064BB2991DFD384773452A">
    <w:name w:val="339755EDE6064BB2991DFD384773452A"/>
    <w:rsid w:val="00DA5B17"/>
    <w:rPr>
      <w:lang w:eastAsia="en-CA"/>
    </w:rPr>
  </w:style>
  <w:style w:type="paragraph" w:customStyle="1" w:styleId="00B1F937514A4600AFFF9B3CB2B502DF">
    <w:name w:val="00B1F937514A4600AFFF9B3CB2B502DF"/>
    <w:rsid w:val="00DA5B17"/>
    <w:rPr>
      <w:lang w:eastAsia="en-CA"/>
    </w:rPr>
  </w:style>
  <w:style w:type="paragraph" w:customStyle="1" w:styleId="D42C3948404D4EF285CD2A7A04F27D7D">
    <w:name w:val="D42C3948404D4EF285CD2A7A04F27D7D"/>
    <w:rsid w:val="00DA5B17"/>
    <w:rPr>
      <w:lang w:eastAsia="en-CA"/>
    </w:rPr>
  </w:style>
  <w:style w:type="paragraph" w:customStyle="1" w:styleId="9A6CE24769264CCF93DB6BBD52288341">
    <w:name w:val="9A6CE24769264CCF93DB6BBD52288341"/>
    <w:rsid w:val="00DA5B17"/>
    <w:rPr>
      <w:lang w:eastAsia="en-CA"/>
    </w:rPr>
  </w:style>
  <w:style w:type="paragraph" w:customStyle="1" w:styleId="C7584D652838498EBE4FF45549437A60">
    <w:name w:val="C7584D652838498EBE4FF45549437A60"/>
    <w:rsid w:val="00DA5B17"/>
    <w:rPr>
      <w:lang w:eastAsia="en-CA"/>
    </w:rPr>
  </w:style>
  <w:style w:type="paragraph" w:customStyle="1" w:styleId="E426C277E5E447F293FA7273EB20B698">
    <w:name w:val="E426C277E5E447F293FA7273EB20B698"/>
    <w:rsid w:val="00DA5B17"/>
    <w:rPr>
      <w:lang w:eastAsia="en-CA"/>
    </w:rPr>
  </w:style>
  <w:style w:type="paragraph" w:customStyle="1" w:styleId="C498359A570042F2A1FB61A6EBD16A36">
    <w:name w:val="C498359A570042F2A1FB61A6EBD16A36"/>
    <w:rsid w:val="00DA5B17"/>
    <w:rPr>
      <w:lang w:eastAsia="en-CA"/>
    </w:rPr>
  </w:style>
  <w:style w:type="paragraph" w:customStyle="1" w:styleId="9DB9EB14DE064C1AAAE82040C91C7298">
    <w:name w:val="9DB9EB14DE064C1AAAE82040C91C7298"/>
    <w:rsid w:val="00DA5B17"/>
    <w:rPr>
      <w:lang w:eastAsia="en-CA"/>
    </w:rPr>
  </w:style>
  <w:style w:type="paragraph" w:customStyle="1" w:styleId="9290C4709FCB424AA8C05B1825E7FE4A">
    <w:name w:val="9290C4709FCB424AA8C05B1825E7FE4A"/>
    <w:rsid w:val="00DA5B17"/>
    <w:rPr>
      <w:lang w:eastAsia="en-CA"/>
    </w:rPr>
  </w:style>
  <w:style w:type="paragraph" w:customStyle="1" w:styleId="B406AA8EF9FC420EA8EF447CCA4B7219">
    <w:name w:val="B406AA8EF9FC420EA8EF447CCA4B7219"/>
    <w:rsid w:val="00DA5B17"/>
    <w:rPr>
      <w:lang w:eastAsia="en-CA"/>
    </w:rPr>
  </w:style>
  <w:style w:type="paragraph" w:customStyle="1" w:styleId="D3BEE8A4C63848C69625FE980C29F19B">
    <w:name w:val="D3BEE8A4C63848C69625FE980C29F19B"/>
    <w:rsid w:val="00DA5B17"/>
    <w:rPr>
      <w:lang w:eastAsia="en-CA"/>
    </w:rPr>
  </w:style>
  <w:style w:type="paragraph" w:customStyle="1" w:styleId="BF92A995D1914DA98D2A7528B30E125F">
    <w:name w:val="BF92A995D1914DA98D2A7528B30E125F"/>
    <w:rsid w:val="00DA5B17"/>
    <w:rPr>
      <w:lang w:eastAsia="en-CA"/>
    </w:rPr>
  </w:style>
  <w:style w:type="paragraph" w:customStyle="1" w:styleId="ECB91491657940AEBA8C05A826DB180E">
    <w:name w:val="ECB91491657940AEBA8C05A826DB180E"/>
    <w:rsid w:val="00DA5B17"/>
    <w:rPr>
      <w:lang w:eastAsia="en-CA"/>
    </w:rPr>
  </w:style>
  <w:style w:type="paragraph" w:customStyle="1" w:styleId="663096571E3A469DAE3F78C39629E974">
    <w:name w:val="663096571E3A469DAE3F78C39629E974"/>
    <w:rsid w:val="00DA5B17"/>
    <w:rPr>
      <w:lang w:eastAsia="en-CA"/>
    </w:rPr>
  </w:style>
  <w:style w:type="paragraph" w:customStyle="1" w:styleId="7A81626A609F4D408DCCBB6A0D77A830">
    <w:name w:val="7A81626A609F4D408DCCBB6A0D77A830"/>
    <w:rsid w:val="00DA5B17"/>
    <w:rPr>
      <w:lang w:eastAsia="en-CA"/>
    </w:rPr>
  </w:style>
  <w:style w:type="paragraph" w:customStyle="1" w:styleId="784C3EEBD8A844A19FDE944917782A9F">
    <w:name w:val="784C3EEBD8A844A19FDE944917782A9F"/>
    <w:rsid w:val="00DA5B17"/>
    <w:rPr>
      <w:lang w:eastAsia="en-CA"/>
    </w:rPr>
  </w:style>
  <w:style w:type="paragraph" w:customStyle="1" w:styleId="3FBCAA2FE27F4B96B5E2220C642CC58F">
    <w:name w:val="3FBCAA2FE27F4B96B5E2220C642CC58F"/>
    <w:rsid w:val="00DA5B17"/>
    <w:rPr>
      <w:lang w:eastAsia="en-CA"/>
    </w:rPr>
  </w:style>
  <w:style w:type="paragraph" w:customStyle="1" w:styleId="CD4693300D424A84B515016AFE90F781">
    <w:name w:val="CD4693300D424A84B515016AFE90F781"/>
    <w:rsid w:val="00DA5B17"/>
    <w:rPr>
      <w:lang w:eastAsia="en-CA"/>
    </w:rPr>
  </w:style>
  <w:style w:type="paragraph" w:customStyle="1" w:styleId="6D578A09BCDE4360AFB3D6494955FDF1">
    <w:name w:val="6D578A09BCDE4360AFB3D6494955FDF1"/>
    <w:rsid w:val="00DA5B17"/>
    <w:rPr>
      <w:lang w:eastAsia="en-CA"/>
    </w:rPr>
  </w:style>
  <w:style w:type="paragraph" w:customStyle="1" w:styleId="3213CDA0735846E392C2466C9FAFC9F2">
    <w:name w:val="3213CDA0735846E392C2466C9FAFC9F2"/>
    <w:rsid w:val="00DA5B17"/>
    <w:rPr>
      <w:lang w:eastAsia="en-CA"/>
    </w:rPr>
  </w:style>
  <w:style w:type="paragraph" w:customStyle="1" w:styleId="B57377FD3FF9427CA4E5B3C254AF8B49">
    <w:name w:val="B57377FD3FF9427CA4E5B3C254AF8B49"/>
    <w:rsid w:val="00DA5B17"/>
    <w:rPr>
      <w:lang w:eastAsia="en-CA"/>
    </w:rPr>
  </w:style>
  <w:style w:type="paragraph" w:customStyle="1" w:styleId="55F221DEA78D498488C7AEFB1ECDDA8B">
    <w:name w:val="55F221DEA78D498488C7AEFB1ECDDA8B"/>
    <w:rsid w:val="00DA5B17"/>
    <w:rPr>
      <w:lang w:eastAsia="en-CA"/>
    </w:rPr>
  </w:style>
  <w:style w:type="paragraph" w:customStyle="1" w:styleId="B842D230B43A4C27B227F865DDAE796D">
    <w:name w:val="B842D230B43A4C27B227F865DDAE796D"/>
    <w:rsid w:val="00DA5B17"/>
    <w:rPr>
      <w:lang w:eastAsia="en-CA"/>
    </w:rPr>
  </w:style>
  <w:style w:type="paragraph" w:customStyle="1" w:styleId="3E4072447C574DD9A6EF84C01624359E">
    <w:name w:val="3E4072447C574DD9A6EF84C01624359E"/>
    <w:rsid w:val="00DA5B17"/>
    <w:rPr>
      <w:lang w:eastAsia="en-CA"/>
    </w:rPr>
  </w:style>
  <w:style w:type="paragraph" w:customStyle="1" w:styleId="F6C6735BCFE04DD38E362D953125F7F1">
    <w:name w:val="F6C6735BCFE04DD38E362D953125F7F1"/>
    <w:rsid w:val="00DA5B17"/>
    <w:rPr>
      <w:lang w:eastAsia="en-CA"/>
    </w:rPr>
  </w:style>
  <w:style w:type="paragraph" w:customStyle="1" w:styleId="671EDE7F8A51425CAF39BAD096ED373D">
    <w:name w:val="671EDE7F8A51425CAF39BAD096ED373D"/>
    <w:rsid w:val="00DA5B17"/>
    <w:rPr>
      <w:lang w:eastAsia="en-CA"/>
    </w:rPr>
  </w:style>
  <w:style w:type="paragraph" w:customStyle="1" w:styleId="ECDF547829584C2596FA2B99EE1B5C8C">
    <w:name w:val="ECDF547829584C2596FA2B99EE1B5C8C"/>
    <w:rsid w:val="00DA5B17"/>
    <w:rPr>
      <w:lang w:eastAsia="en-CA"/>
    </w:rPr>
  </w:style>
  <w:style w:type="paragraph" w:customStyle="1" w:styleId="12C6D05F2F36408A9BECC37FD221DE3B">
    <w:name w:val="12C6D05F2F36408A9BECC37FD221DE3B"/>
    <w:rsid w:val="00DA5B17"/>
    <w:rPr>
      <w:lang w:eastAsia="en-CA"/>
    </w:rPr>
  </w:style>
  <w:style w:type="paragraph" w:customStyle="1" w:styleId="5C1B66E81BDE4EB0942F8EE05A77266F">
    <w:name w:val="5C1B66E81BDE4EB0942F8EE05A77266F"/>
    <w:rsid w:val="00DA5B17"/>
    <w:rPr>
      <w:lang w:eastAsia="en-CA"/>
    </w:rPr>
  </w:style>
  <w:style w:type="paragraph" w:customStyle="1" w:styleId="B70FB71A42E04E3AB7C65DBFF6E43136">
    <w:name w:val="B70FB71A42E04E3AB7C65DBFF6E43136"/>
    <w:rsid w:val="00DA5B17"/>
    <w:rPr>
      <w:lang w:eastAsia="en-CA"/>
    </w:rPr>
  </w:style>
  <w:style w:type="paragraph" w:customStyle="1" w:styleId="52A50A61B6F14B72A7A252AC1E33ABC8">
    <w:name w:val="52A50A61B6F14B72A7A252AC1E33ABC8"/>
    <w:rsid w:val="00DA5B17"/>
    <w:rPr>
      <w:lang w:eastAsia="en-CA"/>
    </w:rPr>
  </w:style>
  <w:style w:type="paragraph" w:customStyle="1" w:styleId="CAB9304803444C12B0E6B09AB1F77085">
    <w:name w:val="CAB9304803444C12B0E6B09AB1F77085"/>
    <w:rsid w:val="00DA5B17"/>
    <w:rPr>
      <w:lang w:eastAsia="en-CA"/>
    </w:rPr>
  </w:style>
  <w:style w:type="paragraph" w:customStyle="1" w:styleId="8D74B84091EE4EC0BB8A7A3C2488792C">
    <w:name w:val="8D74B84091EE4EC0BB8A7A3C2488792C"/>
    <w:rsid w:val="00DA5B17"/>
    <w:rPr>
      <w:lang w:eastAsia="en-CA"/>
    </w:rPr>
  </w:style>
  <w:style w:type="paragraph" w:customStyle="1" w:styleId="1973BCEFAFEE453FA7B07384BD5F0621">
    <w:name w:val="1973BCEFAFEE453FA7B07384BD5F0621"/>
    <w:rsid w:val="00DA5B17"/>
    <w:rPr>
      <w:lang w:eastAsia="en-CA"/>
    </w:rPr>
  </w:style>
  <w:style w:type="paragraph" w:customStyle="1" w:styleId="B1E1B37454DA4E92BFB5DA9BF6749DF7">
    <w:name w:val="B1E1B37454DA4E92BFB5DA9BF6749DF7"/>
    <w:rsid w:val="00DA5B17"/>
    <w:rPr>
      <w:lang w:eastAsia="en-CA"/>
    </w:rPr>
  </w:style>
  <w:style w:type="paragraph" w:customStyle="1" w:styleId="71F0F91AC35A42F2B1DA1F59EECD39DF">
    <w:name w:val="71F0F91AC35A42F2B1DA1F59EECD39DF"/>
    <w:rsid w:val="00DA5B17"/>
    <w:rPr>
      <w:lang w:eastAsia="en-CA"/>
    </w:rPr>
  </w:style>
  <w:style w:type="paragraph" w:customStyle="1" w:styleId="249C50E8FD6F4E26AD2A6D53CC7B9706">
    <w:name w:val="249C50E8FD6F4E26AD2A6D53CC7B9706"/>
    <w:rsid w:val="00DA5B17"/>
    <w:rPr>
      <w:lang w:eastAsia="en-CA"/>
    </w:rPr>
  </w:style>
  <w:style w:type="paragraph" w:customStyle="1" w:styleId="DA78592E20D04B23A27FE704743589BF">
    <w:name w:val="DA78592E20D04B23A27FE704743589BF"/>
    <w:rsid w:val="00DA5B17"/>
    <w:rPr>
      <w:lang w:eastAsia="en-CA"/>
    </w:rPr>
  </w:style>
  <w:style w:type="paragraph" w:customStyle="1" w:styleId="7B29C8C68A524655AFBBA727AA36D7AE">
    <w:name w:val="7B29C8C68A524655AFBBA727AA36D7AE"/>
    <w:rsid w:val="00DA5B17"/>
    <w:rPr>
      <w:lang w:eastAsia="en-CA"/>
    </w:rPr>
  </w:style>
  <w:style w:type="paragraph" w:customStyle="1" w:styleId="5F555A9DB134432C945302372311BB6C">
    <w:name w:val="5F555A9DB134432C945302372311BB6C"/>
    <w:rsid w:val="00DA5B17"/>
    <w:rPr>
      <w:lang w:eastAsia="en-CA"/>
    </w:rPr>
  </w:style>
  <w:style w:type="paragraph" w:customStyle="1" w:styleId="A48EF021AE1F4CC5B35D9507951DCCD2">
    <w:name w:val="A48EF021AE1F4CC5B35D9507951DCCD2"/>
    <w:rsid w:val="00DA5B17"/>
    <w:rPr>
      <w:lang w:eastAsia="en-CA"/>
    </w:rPr>
  </w:style>
  <w:style w:type="paragraph" w:customStyle="1" w:styleId="05C1CAF88A9847E99EBFAF4AC7384A79">
    <w:name w:val="05C1CAF88A9847E99EBFAF4AC7384A79"/>
    <w:rsid w:val="00DA5B17"/>
    <w:rPr>
      <w:lang w:eastAsia="en-CA"/>
    </w:rPr>
  </w:style>
  <w:style w:type="paragraph" w:customStyle="1" w:styleId="CFA8A8B523544E7EBE31F7D1DBA625E2">
    <w:name w:val="CFA8A8B523544E7EBE31F7D1DBA625E2"/>
    <w:rsid w:val="00DA5B17"/>
    <w:rPr>
      <w:lang w:eastAsia="en-CA"/>
    </w:rPr>
  </w:style>
  <w:style w:type="paragraph" w:customStyle="1" w:styleId="2C4DAD4077F3493C9E97D8188CAE6EE3">
    <w:name w:val="2C4DAD4077F3493C9E97D8188CAE6EE3"/>
    <w:rsid w:val="00DA5B17"/>
    <w:rPr>
      <w:lang w:eastAsia="en-CA"/>
    </w:rPr>
  </w:style>
  <w:style w:type="paragraph" w:customStyle="1" w:styleId="E94D49F064FB4136B2405E9E8E7101A2">
    <w:name w:val="E94D49F064FB4136B2405E9E8E7101A2"/>
    <w:rsid w:val="00DA5B17"/>
    <w:rPr>
      <w:lang w:eastAsia="en-CA"/>
    </w:rPr>
  </w:style>
  <w:style w:type="paragraph" w:customStyle="1" w:styleId="5B4FAEE215854BD2BAB3160781EF0B1D">
    <w:name w:val="5B4FAEE215854BD2BAB3160781EF0B1D"/>
    <w:rsid w:val="00DA5B17"/>
    <w:rPr>
      <w:lang w:eastAsia="en-CA"/>
    </w:rPr>
  </w:style>
  <w:style w:type="paragraph" w:customStyle="1" w:styleId="B11FB701011A4A349EA75BF5A5842D88">
    <w:name w:val="B11FB701011A4A349EA75BF5A5842D88"/>
    <w:rsid w:val="00DA5B17"/>
    <w:rPr>
      <w:lang w:eastAsia="en-CA"/>
    </w:rPr>
  </w:style>
  <w:style w:type="paragraph" w:customStyle="1" w:styleId="55AC823960324374A70EA68233CF4001">
    <w:name w:val="55AC823960324374A70EA68233CF4001"/>
    <w:rsid w:val="00DA5B17"/>
    <w:rPr>
      <w:lang w:eastAsia="en-CA"/>
    </w:rPr>
  </w:style>
  <w:style w:type="paragraph" w:customStyle="1" w:styleId="073DC0CF5F4C4E85BB0C21872DA9DDB9">
    <w:name w:val="073DC0CF5F4C4E85BB0C21872DA9DDB9"/>
    <w:rsid w:val="00DA5B17"/>
    <w:rPr>
      <w:lang w:eastAsia="en-CA"/>
    </w:rPr>
  </w:style>
  <w:style w:type="paragraph" w:customStyle="1" w:styleId="25D7C55851B34DF884A1778CA3D8C755">
    <w:name w:val="25D7C55851B34DF884A1778CA3D8C755"/>
    <w:rsid w:val="00DA5B17"/>
    <w:rPr>
      <w:lang w:eastAsia="en-CA"/>
    </w:rPr>
  </w:style>
  <w:style w:type="paragraph" w:customStyle="1" w:styleId="866126E0650B4C11A7C841FF22990D32">
    <w:name w:val="866126E0650B4C11A7C841FF22990D32"/>
    <w:rsid w:val="00DA5B17"/>
    <w:rPr>
      <w:lang w:eastAsia="en-CA"/>
    </w:rPr>
  </w:style>
  <w:style w:type="paragraph" w:customStyle="1" w:styleId="E4AEA41A4E824E7FBA1A2C64F26212FF">
    <w:name w:val="E4AEA41A4E824E7FBA1A2C64F26212FF"/>
    <w:rsid w:val="00DA5B17"/>
    <w:rPr>
      <w:lang w:eastAsia="en-CA"/>
    </w:rPr>
  </w:style>
  <w:style w:type="paragraph" w:customStyle="1" w:styleId="1E482ABDC89E4BF2A9B0AD2586D6881D">
    <w:name w:val="1E482ABDC89E4BF2A9B0AD2586D6881D"/>
    <w:rsid w:val="00DA5B17"/>
    <w:rPr>
      <w:lang w:eastAsia="en-CA"/>
    </w:rPr>
  </w:style>
  <w:style w:type="paragraph" w:customStyle="1" w:styleId="09B2601824BE41C3AFFCE057B94F34E8">
    <w:name w:val="09B2601824BE41C3AFFCE057B94F34E8"/>
    <w:rsid w:val="00DA5B17"/>
    <w:rPr>
      <w:lang w:eastAsia="en-CA"/>
    </w:rPr>
  </w:style>
  <w:style w:type="paragraph" w:customStyle="1" w:styleId="193CE74A77C2449B80C7393249A9D798">
    <w:name w:val="193CE74A77C2449B80C7393249A9D798"/>
    <w:rsid w:val="00DA5B17"/>
    <w:rPr>
      <w:lang w:eastAsia="en-CA"/>
    </w:rPr>
  </w:style>
  <w:style w:type="paragraph" w:customStyle="1" w:styleId="46909AA7B14D48BDA152AE7D36E2BBD4">
    <w:name w:val="46909AA7B14D48BDA152AE7D36E2BBD4"/>
    <w:rsid w:val="00DA5B17"/>
    <w:rPr>
      <w:lang w:eastAsia="en-CA"/>
    </w:rPr>
  </w:style>
  <w:style w:type="paragraph" w:customStyle="1" w:styleId="5786B74AAFFE460DB3C8F04F3BCC2191">
    <w:name w:val="5786B74AAFFE460DB3C8F04F3BCC2191"/>
    <w:rsid w:val="00DA5B17"/>
    <w:rPr>
      <w:lang w:eastAsia="en-CA"/>
    </w:rPr>
  </w:style>
  <w:style w:type="paragraph" w:customStyle="1" w:styleId="F513574E5DBB4CF28B178683991FEE3E">
    <w:name w:val="F513574E5DBB4CF28B178683991FEE3E"/>
    <w:rsid w:val="00DA5B17"/>
    <w:rPr>
      <w:lang w:eastAsia="en-CA"/>
    </w:rPr>
  </w:style>
  <w:style w:type="paragraph" w:customStyle="1" w:styleId="930F0A51A832493C99161B470634E154">
    <w:name w:val="930F0A51A832493C99161B470634E154"/>
    <w:rsid w:val="00DA5B17"/>
    <w:rPr>
      <w:lang w:eastAsia="en-CA"/>
    </w:rPr>
  </w:style>
  <w:style w:type="paragraph" w:customStyle="1" w:styleId="1249F3E2E6FE4DB4809B932F863B2B7D">
    <w:name w:val="1249F3E2E6FE4DB4809B932F863B2B7D"/>
    <w:rsid w:val="00DA5B17"/>
    <w:rPr>
      <w:lang w:eastAsia="en-CA"/>
    </w:rPr>
  </w:style>
  <w:style w:type="paragraph" w:customStyle="1" w:styleId="E9968E54FA9B4C2D9ADAA3DDA6FD174F">
    <w:name w:val="E9968E54FA9B4C2D9ADAA3DDA6FD174F"/>
    <w:rsid w:val="00DA5B17"/>
    <w:rPr>
      <w:lang w:eastAsia="en-CA"/>
    </w:rPr>
  </w:style>
  <w:style w:type="paragraph" w:customStyle="1" w:styleId="1CFC9D900D154E819FD3F92828FCA462">
    <w:name w:val="1CFC9D900D154E819FD3F92828FCA462"/>
    <w:rsid w:val="00DA5B17"/>
    <w:rPr>
      <w:lang w:eastAsia="en-CA"/>
    </w:rPr>
  </w:style>
  <w:style w:type="paragraph" w:customStyle="1" w:styleId="847A761376D84B9B9FC63F74A9C2C855">
    <w:name w:val="847A761376D84B9B9FC63F74A9C2C855"/>
    <w:rsid w:val="00DA5B17"/>
    <w:rPr>
      <w:lang w:eastAsia="en-CA"/>
    </w:rPr>
  </w:style>
  <w:style w:type="paragraph" w:customStyle="1" w:styleId="A102B23D72F44C128D0CA4400254731D">
    <w:name w:val="A102B23D72F44C128D0CA4400254731D"/>
    <w:rsid w:val="00DA5B17"/>
    <w:rPr>
      <w:lang w:eastAsia="en-CA"/>
    </w:rPr>
  </w:style>
  <w:style w:type="paragraph" w:customStyle="1" w:styleId="1EBBBC42B740467FB0F42355CD179998">
    <w:name w:val="1EBBBC42B740467FB0F42355CD179998"/>
    <w:rsid w:val="00DA5B17"/>
    <w:rPr>
      <w:lang w:eastAsia="en-CA"/>
    </w:rPr>
  </w:style>
  <w:style w:type="paragraph" w:customStyle="1" w:styleId="D366A7CE50A748909132C81F56F856C1">
    <w:name w:val="D366A7CE50A748909132C81F56F856C1"/>
    <w:rsid w:val="00DA5B17"/>
    <w:rPr>
      <w:lang w:eastAsia="en-CA"/>
    </w:rPr>
  </w:style>
  <w:style w:type="paragraph" w:customStyle="1" w:styleId="DD0F7C0981034D879515A9993CAE28BF">
    <w:name w:val="DD0F7C0981034D879515A9993CAE28BF"/>
    <w:rsid w:val="00DA5B17"/>
    <w:rPr>
      <w:lang w:eastAsia="en-CA"/>
    </w:rPr>
  </w:style>
  <w:style w:type="paragraph" w:customStyle="1" w:styleId="C5EBBB54A5BB4EE7BBF1B11C1F597994">
    <w:name w:val="C5EBBB54A5BB4EE7BBF1B11C1F597994"/>
    <w:rsid w:val="00DA5B17"/>
    <w:rPr>
      <w:lang w:eastAsia="en-CA"/>
    </w:rPr>
  </w:style>
  <w:style w:type="paragraph" w:customStyle="1" w:styleId="D508F0E5ED1F46DD8DAE2582D579D3C4">
    <w:name w:val="D508F0E5ED1F46DD8DAE2582D579D3C4"/>
    <w:rsid w:val="00DA5B17"/>
    <w:rPr>
      <w:lang w:eastAsia="en-CA"/>
    </w:rPr>
  </w:style>
  <w:style w:type="paragraph" w:customStyle="1" w:styleId="A48357EBBFAD4E2C94B017990C4BDC74">
    <w:name w:val="A48357EBBFAD4E2C94B017990C4BDC74"/>
    <w:rsid w:val="00DA5B17"/>
    <w:rPr>
      <w:lang w:eastAsia="en-CA"/>
    </w:rPr>
  </w:style>
  <w:style w:type="paragraph" w:customStyle="1" w:styleId="934A084F5A8A43C2A45EB8DEB3F72319">
    <w:name w:val="934A084F5A8A43C2A45EB8DEB3F72319"/>
    <w:rsid w:val="00DA5B17"/>
    <w:rPr>
      <w:lang w:eastAsia="en-CA"/>
    </w:rPr>
  </w:style>
  <w:style w:type="paragraph" w:customStyle="1" w:styleId="3726B79BEA3142A2957761FC1EBB3989">
    <w:name w:val="3726B79BEA3142A2957761FC1EBB3989"/>
    <w:rsid w:val="00DA5B17"/>
    <w:rPr>
      <w:lang w:eastAsia="en-CA"/>
    </w:rPr>
  </w:style>
  <w:style w:type="paragraph" w:customStyle="1" w:styleId="D40BABA2C0BC44D2AB0447B9C746C1A7">
    <w:name w:val="D40BABA2C0BC44D2AB0447B9C746C1A7"/>
    <w:rsid w:val="00DA5B17"/>
    <w:rPr>
      <w:lang w:eastAsia="en-CA"/>
    </w:rPr>
  </w:style>
  <w:style w:type="paragraph" w:customStyle="1" w:styleId="A19533CB168145B38191715F3BCFBF06">
    <w:name w:val="A19533CB168145B38191715F3BCFBF06"/>
    <w:rsid w:val="00DA5B17"/>
    <w:rPr>
      <w:lang w:eastAsia="en-CA"/>
    </w:rPr>
  </w:style>
  <w:style w:type="paragraph" w:customStyle="1" w:styleId="0A4291618DB1455593D2C31A4653B2CF">
    <w:name w:val="0A4291618DB1455593D2C31A4653B2CF"/>
    <w:rsid w:val="00DA5B17"/>
    <w:rPr>
      <w:lang w:eastAsia="en-CA"/>
    </w:rPr>
  </w:style>
  <w:style w:type="paragraph" w:customStyle="1" w:styleId="C7534C92F42840FCA08F3EDF5394E9F7">
    <w:name w:val="C7534C92F42840FCA08F3EDF5394E9F7"/>
    <w:rsid w:val="00DA5B17"/>
    <w:rPr>
      <w:lang w:eastAsia="en-CA"/>
    </w:rPr>
  </w:style>
  <w:style w:type="paragraph" w:customStyle="1" w:styleId="FF05490F31E94899B119EE7E4DDDD7F5">
    <w:name w:val="FF05490F31E94899B119EE7E4DDDD7F5"/>
    <w:rsid w:val="00DA5B17"/>
    <w:rPr>
      <w:lang w:eastAsia="en-CA"/>
    </w:rPr>
  </w:style>
  <w:style w:type="paragraph" w:customStyle="1" w:styleId="E676F17B5A154A81AA6EB1D81B0BB3B8">
    <w:name w:val="E676F17B5A154A81AA6EB1D81B0BB3B8"/>
    <w:rsid w:val="00DA5B17"/>
    <w:rPr>
      <w:lang w:eastAsia="en-CA"/>
    </w:rPr>
  </w:style>
  <w:style w:type="paragraph" w:customStyle="1" w:styleId="8E1085FB581C4F879F92021A0D084B43">
    <w:name w:val="8E1085FB581C4F879F92021A0D084B43"/>
    <w:rsid w:val="00DA5B17"/>
    <w:rPr>
      <w:lang w:eastAsia="en-CA"/>
    </w:rPr>
  </w:style>
  <w:style w:type="paragraph" w:customStyle="1" w:styleId="24A451762E694458A85046F03619EFC3">
    <w:name w:val="24A451762E694458A85046F03619EFC3"/>
    <w:rsid w:val="00DA5B17"/>
    <w:rPr>
      <w:lang w:eastAsia="en-CA"/>
    </w:rPr>
  </w:style>
  <w:style w:type="paragraph" w:customStyle="1" w:styleId="9EDB1F8D4DC147CF849E5E8B465440BA">
    <w:name w:val="9EDB1F8D4DC147CF849E5E8B465440BA"/>
    <w:rsid w:val="00DA5B17"/>
    <w:rPr>
      <w:lang w:eastAsia="en-CA"/>
    </w:rPr>
  </w:style>
  <w:style w:type="paragraph" w:customStyle="1" w:styleId="9AE2CD6658864A509FCD00DC15AF6D98">
    <w:name w:val="9AE2CD6658864A509FCD00DC15AF6D98"/>
    <w:rsid w:val="00DA5B17"/>
    <w:rPr>
      <w:lang w:eastAsia="en-CA"/>
    </w:rPr>
  </w:style>
  <w:style w:type="paragraph" w:customStyle="1" w:styleId="D09A3C43657949E999CA84271FC01921">
    <w:name w:val="D09A3C43657949E999CA84271FC01921"/>
    <w:rsid w:val="00DA5B17"/>
    <w:rPr>
      <w:lang w:eastAsia="en-CA"/>
    </w:rPr>
  </w:style>
  <w:style w:type="paragraph" w:customStyle="1" w:styleId="7DC1E546E8DB4A2DB7AEFFDCAA156F83">
    <w:name w:val="7DC1E546E8DB4A2DB7AEFFDCAA156F83"/>
    <w:rsid w:val="00DA5B17"/>
    <w:rPr>
      <w:lang w:eastAsia="en-CA"/>
    </w:rPr>
  </w:style>
  <w:style w:type="paragraph" w:customStyle="1" w:styleId="19526874C85B47308967FF6AF85CE2CE">
    <w:name w:val="19526874C85B47308967FF6AF85CE2CE"/>
    <w:rsid w:val="00DA5B17"/>
    <w:rPr>
      <w:lang w:eastAsia="en-CA"/>
    </w:rPr>
  </w:style>
  <w:style w:type="paragraph" w:customStyle="1" w:styleId="546020DEA6DA4F7A822944CA537C0428">
    <w:name w:val="546020DEA6DA4F7A822944CA537C0428"/>
    <w:rsid w:val="00DA5B17"/>
    <w:rPr>
      <w:lang w:eastAsia="en-CA"/>
    </w:rPr>
  </w:style>
  <w:style w:type="paragraph" w:customStyle="1" w:styleId="D891EAF89BE84071AE9884B9D5B489DE">
    <w:name w:val="D891EAF89BE84071AE9884B9D5B489DE"/>
    <w:rsid w:val="00DA5B17"/>
    <w:rPr>
      <w:lang w:eastAsia="en-CA"/>
    </w:rPr>
  </w:style>
  <w:style w:type="paragraph" w:customStyle="1" w:styleId="E9D504A94BAC498290F7171297CEB4E3">
    <w:name w:val="E9D504A94BAC498290F7171297CEB4E3"/>
    <w:rsid w:val="00DA5B17"/>
    <w:rPr>
      <w:lang w:eastAsia="en-CA"/>
    </w:rPr>
  </w:style>
  <w:style w:type="paragraph" w:customStyle="1" w:styleId="E6A64BF6980446F7918E9C42BE6987A6">
    <w:name w:val="E6A64BF6980446F7918E9C42BE6987A6"/>
    <w:rsid w:val="00DA5B17"/>
    <w:rPr>
      <w:lang w:eastAsia="en-CA"/>
    </w:rPr>
  </w:style>
  <w:style w:type="paragraph" w:customStyle="1" w:styleId="7F0CDA028DBA42A99F434F49A5A61F8C">
    <w:name w:val="7F0CDA028DBA42A99F434F49A5A61F8C"/>
    <w:rsid w:val="00DA5B17"/>
    <w:rPr>
      <w:lang w:eastAsia="en-CA"/>
    </w:rPr>
  </w:style>
  <w:style w:type="paragraph" w:customStyle="1" w:styleId="FB68BFF44AAA459FA36C2F4398F78FD5">
    <w:name w:val="FB68BFF44AAA459FA36C2F4398F78FD5"/>
    <w:rsid w:val="00DA5B17"/>
    <w:rPr>
      <w:lang w:eastAsia="en-CA"/>
    </w:rPr>
  </w:style>
  <w:style w:type="paragraph" w:customStyle="1" w:styleId="3286A2C667C741F2926B8986E07C4625">
    <w:name w:val="3286A2C667C741F2926B8986E07C4625"/>
    <w:rsid w:val="00DA5B17"/>
    <w:rPr>
      <w:lang w:eastAsia="en-CA"/>
    </w:rPr>
  </w:style>
  <w:style w:type="paragraph" w:customStyle="1" w:styleId="63B02E1861184AAF888E03926D1B5304">
    <w:name w:val="63B02E1861184AAF888E03926D1B5304"/>
    <w:rsid w:val="00DA5B17"/>
    <w:rPr>
      <w:lang w:eastAsia="en-CA"/>
    </w:rPr>
  </w:style>
  <w:style w:type="paragraph" w:customStyle="1" w:styleId="13B42AE75FE04AB180BC71EDA6AF9985">
    <w:name w:val="13B42AE75FE04AB180BC71EDA6AF9985"/>
    <w:rsid w:val="00DA5B17"/>
    <w:rPr>
      <w:lang w:eastAsia="en-CA"/>
    </w:rPr>
  </w:style>
  <w:style w:type="paragraph" w:customStyle="1" w:styleId="1E1E98BAD9034AEDB3E94ABEA0405CD1">
    <w:name w:val="1E1E98BAD9034AEDB3E94ABEA0405CD1"/>
    <w:rsid w:val="00DA5B17"/>
    <w:rPr>
      <w:lang w:eastAsia="en-CA"/>
    </w:rPr>
  </w:style>
  <w:style w:type="paragraph" w:customStyle="1" w:styleId="2C5C72A01270431E88D2BBC4FE6D294F">
    <w:name w:val="2C5C72A01270431E88D2BBC4FE6D294F"/>
    <w:rsid w:val="00DA5B17"/>
    <w:rPr>
      <w:lang w:eastAsia="en-CA"/>
    </w:rPr>
  </w:style>
  <w:style w:type="paragraph" w:customStyle="1" w:styleId="9EBC7BE814A54385B5947C3ED141AD2C">
    <w:name w:val="9EBC7BE814A54385B5947C3ED141AD2C"/>
    <w:rsid w:val="00DA5B17"/>
    <w:rPr>
      <w:lang w:eastAsia="en-CA"/>
    </w:rPr>
  </w:style>
  <w:style w:type="paragraph" w:customStyle="1" w:styleId="B3DA4235BF6E4178A510B44341D79966">
    <w:name w:val="B3DA4235BF6E4178A510B44341D79966"/>
    <w:rsid w:val="00DA5B17"/>
    <w:rPr>
      <w:lang w:eastAsia="en-CA"/>
    </w:rPr>
  </w:style>
  <w:style w:type="paragraph" w:customStyle="1" w:styleId="38D7070163444D53AA99DD4A43CADD1F">
    <w:name w:val="38D7070163444D53AA99DD4A43CADD1F"/>
    <w:rsid w:val="00DA5B17"/>
    <w:rPr>
      <w:lang w:eastAsia="en-CA"/>
    </w:rPr>
  </w:style>
  <w:style w:type="paragraph" w:customStyle="1" w:styleId="8CB926437B7549F497930FCF78DCEA66">
    <w:name w:val="8CB926437B7549F497930FCF78DCEA66"/>
    <w:rsid w:val="00DA5B17"/>
    <w:rPr>
      <w:lang w:eastAsia="en-CA"/>
    </w:rPr>
  </w:style>
  <w:style w:type="paragraph" w:customStyle="1" w:styleId="6A05B3E2A42D48AD8DFC39BD6A9E7B15">
    <w:name w:val="6A05B3E2A42D48AD8DFC39BD6A9E7B15"/>
    <w:rsid w:val="00DA5B17"/>
    <w:rPr>
      <w:lang w:eastAsia="en-CA"/>
    </w:rPr>
  </w:style>
  <w:style w:type="paragraph" w:customStyle="1" w:styleId="DC4C019A81F643DF88A47251A94B3847">
    <w:name w:val="DC4C019A81F643DF88A47251A94B3847"/>
    <w:rsid w:val="00DA5B17"/>
    <w:rPr>
      <w:lang w:eastAsia="en-CA"/>
    </w:rPr>
  </w:style>
  <w:style w:type="paragraph" w:customStyle="1" w:styleId="3BA766459EE845F0A944E3EAAECE5F9C">
    <w:name w:val="3BA766459EE845F0A944E3EAAECE5F9C"/>
    <w:rsid w:val="00DA5B17"/>
    <w:rPr>
      <w:lang w:eastAsia="en-CA"/>
    </w:rPr>
  </w:style>
  <w:style w:type="paragraph" w:customStyle="1" w:styleId="1473FF95058046FD873CF38AE281AC3A">
    <w:name w:val="1473FF95058046FD873CF38AE281AC3A"/>
    <w:rsid w:val="00DA5B17"/>
    <w:rPr>
      <w:lang w:eastAsia="en-CA"/>
    </w:rPr>
  </w:style>
  <w:style w:type="paragraph" w:customStyle="1" w:styleId="428CEFC292C745E1B93958009242F3EC">
    <w:name w:val="428CEFC292C745E1B93958009242F3EC"/>
    <w:rsid w:val="00DA5B17"/>
    <w:rPr>
      <w:lang w:eastAsia="en-CA"/>
    </w:rPr>
  </w:style>
  <w:style w:type="paragraph" w:customStyle="1" w:styleId="4D0B9C174899471692783A40D5816017">
    <w:name w:val="4D0B9C174899471692783A40D5816017"/>
    <w:rsid w:val="00DA5B17"/>
    <w:rPr>
      <w:lang w:eastAsia="en-CA"/>
    </w:rPr>
  </w:style>
  <w:style w:type="paragraph" w:customStyle="1" w:styleId="E8385FC165E44CD89E5B074D588E8ED9">
    <w:name w:val="E8385FC165E44CD89E5B074D588E8ED9"/>
    <w:rsid w:val="00DA5B17"/>
    <w:rPr>
      <w:lang w:eastAsia="en-CA"/>
    </w:rPr>
  </w:style>
  <w:style w:type="paragraph" w:customStyle="1" w:styleId="6D3542874B7248BDBA88EC279F61F0A0">
    <w:name w:val="6D3542874B7248BDBA88EC279F61F0A0"/>
    <w:rsid w:val="00DA5B17"/>
    <w:rPr>
      <w:lang w:eastAsia="en-CA"/>
    </w:rPr>
  </w:style>
  <w:style w:type="paragraph" w:customStyle="1" w:styleId="AAB6F53630724970B6C61B1672513050">
    <w:name w:val="AAB6F53630724970B6C61B1672513050"/>
    <w:rsid w:val="00DA5B17"/>
    <w:rPr>
      <w:lang w:eastAsia="en-CA"/>
    </w:rPr>
  </w:style>
  <w:style w:type="paragraph" w:customStyle="1" w:styleId="02227B401B4C4F69AC5474AAA8CC8C21">
    <w:name w:val="02227B401B4C4F69AC5474AAA8CC8C21"/>
    <w:rsid w:val="00DA5B17"/>
    <w:rPr>
      <w:lang w:eastAsia="en-CA"/>
    </w:rPr>
  </w:style>
  <w:style w:type="paragraph" w:customStyle="1" w:styleId="5A4E1386140E4EBB92D5798A782D3BB0">
    <w:name w:val="5A4E1386140E4EBB92D5798A782D3BB0"/>
    <w:rsid w:val="00DA5B17"/>
    <w:rPr>
      <w:lang w:eastAsia="en-CA"/>
    </w:rPr>
  </w:style>
  <w:style w:type="paragraph" w:customStyle="1" w:styleId="30E9F640EFF6441BACBBAAABC98A0194">
    <w:name w:val="30E9F640EFF6441BACBBAAABC98A0194"/>
    <w:rsid w:val="00DA5B17"/>
    <w:rPr>
      <w:lang w:eastAsia="en-CA"/>
    </w:rPr>
  </w:style>
  <w:style w:type="paragraph" w:customStyle="1" w:styleId="CE8AC54D5E3144E7932E015F421B0981">
    <w:name w:val="CE8AC54D5E3144E7932E015F421B0981"/>
    <w:rsid w:val="00DA5B17"/>
    <w:rPr>
      <w:lang w:eastAsia="en-CA"/>
    </w:rPr>
  </w:style>
  <w:style w:type="paragraph" w:customStyle="1" w:styleId="E09DE7C36CDA4537A8DD307B45DDBEBA">
    <w:name w:val="E09DE7C36CDA4537A8DD307B45DDBEBA"/>
    <w:rsid w:val="00DA5B17"/>
    <w:rPr>
      <w:lang w:eastAsia="en-CA"/>
    </w:rPr>
  </w:style>
  <w:style w:type="paragraph" w:customStyle="1" w:styleId="DC6B4B2982F04057A1C0FEAF50C786F0">
    <w:name w:val="DC6B4B2982F04057A1C0FEAF50C786F0"/>
    <w:rsid w:val="00DA5B17"/>
    <w:rPr>
      <w:lang w:eastAsia="en-CA"/>
    </w:rPr>
  </w:style>
  <w:style w:type="paragraph" w:customStyle="1" w:styleId="FF2BFB059C1B4661B449D06D6AE1D7C8">
    <w:name w:val="FF2BFB059C1B4661B449D06D6AE1D7C8"/>
    <w:rsid w:val="00DA5B17"/>
    <w:rPr>
      <w:lang w:eastAsia="en-CA"/>
    </w:rPr>
  </w:style>
  <w:style w:type="paragraph" w:customStyle="1" w:styleId="C80ADBDEEB3442BE8866BD80E8D2962A">
    <w:name w:val="C80ADBDEEB3442BE8866BD80E8D2962A"/>
    <w:rsid w:val="00DA5B17"/>
    <w:rPr>
      <w:lang w:eastAsia="en-CA"/>
    </w:rPr>
  </w:style>
  <w:style w:type="paragraph" w:customStyle="1" w:styleId="AB0DB5DA00DE4D9EAEF20F8272B844E0">
    <w:name w:val="AB0DB5DA00DE4D9EAEF20F8272B844E0"/>
    <w:rsid w:val="00DA5B17"/>
    <w:rPr>
      <w:lang w:eastAsia="en-CA"/>
    </w:rPr>
  </w:style>
  <w:style w:type="paragraph" w:customStyle="1" w:styleId="E4E0FAD64E3B4E90BC554FA771B4CC9C">
    <w:name w:val="E4E0FAD64E3B4E90BC554FA771B4CC9C"/>
    <w:rsid w:val="00DA5B17"/>
    <w:rPr>
      <w:lang w:eastAsia="en-CA"/>
    </w:rPr>
  </w:style>
  <w:style w:type="paragraph" w:customStyle="1" w:styleId="A132D987C2544268BE5199FFCBF9A61E">
    <w:name w:val="A132D987C2544268BE5199FFCBF9A61E"/>
    <w:rsid w:val="00DA5B17"/>
    <w:rPr>
      <w:lang w:eastAsia="en-CA"/>
    </w:rPr>
  </w:style>
  <w:style w:type="paragraph" w:customStyle="1" w:styleId="AA6AAE72FC58417D99E9F26F8AC572DB">
    <w:name w:val="AA6AAE72FC58417D99E9F26F8AC572DB"/>
    <w:rsid w:val="00DA5B17"/>
    <w:rPr>
      <w:lang w:eastAsia="en-CA"/>
    </w:rPr>
  </w:style>
  <w:style w:type="paragraph" w:customStyle="1" w:styleId="966736FE1BDE40A5B77BB53142BA939D">
    <w:name w:val="966736FE1BDE40A5B77BB53142BA939D"/>
    <w:rsid w:val="00DA5B17"/>
    <w:rPr>
      <w:lang w:eastAsia="en-CA"/>
    </w:rPr>
  </w:style>
  <w:style w:type="paragraph" w:customStyle="1" w:styleId="F662FF3D8C71442E8D0EF6C118156B33">
    <w:name w:val="F662FF3D8C71442E8D0EF6C118156B33"/>
    <w:rsid w:val="00DA5B17"/>
    <w:rPr>
      <w:lang w:eastAsia="en-CA"/>
    </w:rPr>
  </w:style>
  <w:style w:type="paragraph" w:customStyle="1" w:styleId="2BC2B08CCF9C4FFF897AEBB48623E249">
    <w:name w:val="2BC2B08CCF9C4FFF897AEBB48623E249"/>
    <w:rsid w:val="00DA5B17"/>
    <w:rPr>
      <w:lang w:eastAsia="en-CA"/>
    </w:rPr>
  </w:style>
  <w:style w:type="paragraph" w:customStyle="1" w:styleId="F3372648878043D7963D4199D2B1F5AA">
    <w:name w:val="F3372648878043D7963D4199D2B1F5AA"/>
    <w:rsid w:val="00DA5B17"/>
    <w:rPr>
      <w:lang w:eastAsia="en-CA"/>
    </w:rPr>
  </w:style>
  <w:style w:type="paragraph" w:customStyle="1" w:styleId="18984F4A16C14851B0413DAB6108D430">
    <w:name w:val="18984F4A16C14851B0413DAB6108D430"/>
    <w:rsid w:val="00DA5B17"/>
    <w:rPr>
      <w:lang w:eastAsia="en-CA"/>
    </w:rPr>
  </w:style>
  <w:style w:type="paragraph" w:customStyle="1" w:styleId="45CE94C7644D4F779ACAAE04A66A4630">
    <w:name w:val="45CE94C7644D4F779ACAAE04A66A4630"/>
    <w:rsid w:val="00DA5B17"/>
    <w:rPr>
      <w:lang w:eastAsia="en-CA"/>
    </w:rPr>
  </w:style>
  <w:style w:type="paragraph" w:customStyle="1" w:styleId="5176E5A05830409E894C49CE748FFD4F">
    <w:name w:val="5176E5A05830409E894C49CE748FFD4F"/>
    <w:rsid w:val="00DA5B17"/>
    <w:rPr>
      <w:lang w:eastAsia="en-CA"/>
    </w:rPr>
  </w:style>
  <w:style w:type="paragraph" w:customStyle="1" w:styleId="D65506C2F5F44C0EB2AE656446C830FB">
    <w:name w:val="D65506C2F5F44C0EB2AE656446C830FB"/>
    <w:rsid w:val="00DA5B17"/>
    <w:rPr>
      <w:lang w:eastAsia="en-CA"/>
    </w:rPr>
  </w:style>
  <w:style w:type="paragraph" w:customStyle="1" w:styleId="ADA18DAB666B4535B5B242A1452BCE2A">
    <w:name w:val="ADA18DAB666B4535B5B242A1452BCE2A"/>
    <w:rsid w:val="00DA5B17"/>
    <w:rPr>
      <w:lang w:eastAsia="en-CA"/>
    </w:rPr>
  </w:style>
  <w:style w:type="paragraph" w:customStyle="1" w:styleId="D29ABF92111841A0BD8A7E38440060D9">
    <w:name w:val="D29ABF92111841A0BD8A7E38440060D9"/>
    <w:rsid w:val="00DA5B17"/>
    <w:rPr>
      <w:lang w:eastAsia="en-CA"/>
    </w:rPr>
  </w:style>
  <w:style w:type="paragraph" w:customStyle="1" w:styleId="0A283260B7084CCEB26D471A2C6AF219">
    <w:name w:val="0A283260B7084CCEB26D471A2C6AF219"/>
    <w:rsid w:val="00DA5B17"/>
    <w:rPr>
      <w:lang w:eastAsia="en-CA"/>
    </w:rPr>
  </w:style>
  <w:style w:type="paragraph" w:customStyle="1" w:styleId="38F53D2418684272AE797D8F376D40EB">
    <w:name w:val="38F53D2418684272AE797D8F376D40EB"/>
    <w:rsid w:val="00DA5B17"/>
    <w:rPr>
      <w:lang w:eastAsia="en-CA"/>
    </w:rPr>
  </w:style>
  <w:style w:type="paragraph" w:customStyle="1" w:styleId="4FECA555595A426C8DECC2E803FC088A">
    <w:name w:val="4FECA555595A426C8DECC2E803FC088A"/>
    <w:rsid w:val="00DA5B17"/>
    <w:rPr>
      <w:lang w:eastAsia="en-CA"/>
    </w:rPr>
  </w:style>
  <w:style w:type="paragraph" w:customStyle="1" w:styleId="3C61D0DCB3B74D45A2DEDC3746004528">
    <w:name w:val="3C61D0DCB3B74D45A2DEDC3746004528"/>
    <w:rsid w:val="00DA5B17"/>
    <w:rPr>
      <w:lang w:eastAsia="en-CA"/>
    </w:rPr>
  </w:style>
  <w:style w:type="paragraph" w:customStyle="1" w:styleId="19964A3579B44EF0B116C4D85F8BE206">
    <w:name w:val="19964A3579B44EF0B116C4D85F8BE206"/>
    <w:rsid w:val="00DA5B17"/>
    <w:rPr>
      <w:lang w:eastAsia="en-CA"/>
    </w:rPr>
  </w:style>
  <w:style w:type="paragraph" w:customStyle="1" w:styleId="2F7697BEB40C461F9D3A5F6944226477">
    <w:name w:val="2F7697BEB40C461F9D3A5F6944226477"/>
    <w:rsid w:val="00DA5B17"/>
    <w:rPr>
      <w:lang w:eastAsia="en-CA"/>
    </w:rPr>
  </w:style>
  <w:style w:type="paragraph" w:customStyle="1" w:styleId="80E1D48FE7F74077921FE21A75354710">
    <w:name w:val="80E1D48FE7F74077921FE21A75354710"/>
    <w:rsid w:val="00DA5B17"/>
    <w:rPr>
      <w:lang w:eastAsia="en-CA"/>
    </w:rPr>
  </w:style>
  <w:style w:type="paragraph" w:customStyle="1" w:styleId="5CDF58F10154406AA15CE89908DE75A7">
    <w:name w:val="5CDF58F10154406AA15CE89908DE75A7"/>
    <w:rsid w:val="00DA5B17"/>
    <w:rPr>
      <w:lang w:eastAsia="en-CA"/>
    </w:rPr>
  </w:style>
  <w:style w:type="paragraph" w:customStyle="1" w:styleId="3EE2DAE6883A47ACA168706B9874D805">
    <w:name w:val="3EE2DAE6883A47ACA168706B9874D805"/>
    <w:rsid w:val="00DA5B17"/>
    <w:rPr>
      <w:lang w:eastAsia="en-CA"/>
    </w:rPr>
  </w:style>
  <w:style w:type="paragraph" w:customStyle="1" w:styleId="CDF2A44B5D1E41E5AA880CDE9A2EB7B1">
    <w:name w:val="CDF2A44B5D1E41E5AA880CDE9A2EB7B1"/>
    <w:rsid w:val="00DA5B17"/>
    <w:rPr>
      <w:lang w:eastAsia="en-CA"/>
    </w:rPr>
  </w:style>
  <w:style w:type="paragraph" w:customStyle="1" w:styleId="862A08D8D7BF4B6C8D2B1592747553E0">
    <w:name w:val="862A08D8D7BF4B6C8D2B1592747553E0"/>
    <w:rsid w:val="00DA5B17"/>
    <w:rPr>
      <w:lang w:eastAsia="en-CA"/>
    </w:rPr>
  </w:style>
  <w:style w:type="paragraph" w:customStyle="1" w:styleId="50448C23309F443A995C7CB2B5057D77">
    <w:name w:val="50448C23309F443A995C7CB2B5057D77"/>
    <w:rsid w:val="00DA5B17"/>
    <w:rPr>
      <w:lang w:eastAsia="en-CA"/>
    </w:rPr>
  </w:style>
  <w:style w:type="paragraph" w:customStyle="1" w:styleId="46FDFDDC1C524957811FB9A5880B9634">
    <w:name w:val="46FDFDDC1C524957811FB9A5880B9634"/>
    <w:rsid w:val="00DA5B17"/>
    <w:rPr>
      <w:lang w:eastAsia="en-CA"/>
    </w:rPr>
  </w:style>
  <w:style w:type="paragraph" w:customStyle="1" w:styleId="05FE52CDEDB947F5A487D60A948E3A43">
    <w:name w:val="05FE52CDEDB947F5A487D60A948E3A43"/>
    <w:rsid w:val="00DA5B17"/>
    <w:rPr>
      <w:lang w:eastAsia="en-CA"/>
    </w:rPr>
  </w:style>
  <w:style w:type="paragraph" w:customStyle="1" w:styleId="9EA220106E604C3FBBD5FEA4E48D12A9">
    <w:name w:val="9EA220106E604C3FBBD5FEA4E48D12A9"/>
    <w:rsid w:val="00DA5B17"/>
    <w:rPr>
      <w:lang w:eastAsia="en-CA"/>
    </w:rPr>
  </w:style>
  <w:style w:type="paragraph" w:customStyle="1" w:styleId="FD54D35A598D4884BED9577835D44DA3">
    <w:name w:val="FD54D35A598D4884BED9577835D44DA3"/>
    <w:rsid w:val="00DA5B17"/>
    <w:rPr>
      <w:lang w:eastAsia="en-CA"/>
    </w:rPr>
  </w:style>
  <w:style w:type="paragraph" w:customStyle="1" w:styleId="9128CA03000A4F1E8F6EB586E5E7502E">
    <w:name w:val="9128CA03000A4F1E8F6EB586E5E7502E"/>
    <w:rsid w:val="00DA5B17"/>
    <w:rPr>
      <w:lang w:eastAsia="en-CA"/>
    </w:rPr>
  </w:style>
  <w:style w:type="paragraph" w:customStyle="1" w:styleId="802F31070B89451CB47F730704DB0758">
    <w:name w:val="802F31070B89451CB47F730704DB0758"/>
    <w:rsid w:val="00DA5B17"/>
    <w:rPr>
      <w:lang w:eastAsia="en-CA"/>
    </w:rPr>
  </w:style>
  <w:style w:type="paragraph" w:customStyle="1" w:styleId="5E73F6AB801A4D15BA43C216488DD18C">
    <w:name w:val="5E73F6AB801A4D15BA43C216488DD18C"/>
    <w:rsid w:val="00DA5B17"/>
    <w:rPr>
      <w:lang w:eastAsia="en-CA"/>
    </w:rPr>
  </w:style>
  <w:style w:type="paragraph" w:customStyle="1" w:styleId="299DA223F4FF4AE2A94A5D53F6B81FF7">
    <w:name w:val="299DA223F4FF4AE2A94A5D53F6B81FF7"/>
    <w:rsid w:val="00DA5B17"/>
    <w:rPr>
      <w:lang w:eastAsia="en-CA"/>
    </w:rPr>
  </w:style>
  <w:style w:type="paragraph" w:customStyle="1" w:styleId="B5D587BB58A04DCBB64DEB980A3E7FCD">
    <w:name w:val="B5D587BB58A04DCBB64DEB980A3E7FCD"/>
    <w:rsid w:val="00DA5B17"/>
    <w:rPr>
      <w:lang w:eastAsia="en-CA"/>
    </w:rPr>
  </w:style>
  <w:style w:type="paragraph" w:customStyle="1" w:styleId="44BAB1E7813845AA87AB72CCF8BF013D">
    <w:name w:val="44BAB1E7813845AA87AB72CCF8BF013D"/>
    <w:rsid w:val="00DA5B17"/>
    <w:rPr>
      <w:lang w:eastAsia="en-CA"/>
    </w:rPr>
  </w:style>
  <w:style w:type="paragraph" w:customStyle="1" w:styleId="2DCB407ED3A74AE888C20C7ADBF85DB7">
    <w:name w:val="2DCB407ED3A74AE888C20C7ADBF85DB7"/>
    <w:rsid w:val="00DA5B17"/>
    <w:rPr>
      <w:lang w:eastAsia="en-CA"/>
    </w:rPr>
  </w:style>
  <w:style w:type="paragraph" w:customStyle="1" w:styleId="BFFB35EFB56648FD9F4C00D10FA55123">
    <w:name w:val="BFFB35EFB56648FD9F4C00D10FA55123"/>
    <w:rsid w:val="00DA5B17"/>
    <w:rPr>
      <w:lang w:eastAsia="en-CA"/>
    </w:rPr>
  </w:style>
  <w:style w:type="paragraph" w:customStyle="1" w:styleId="E7880C1E1D1E439B8C303ECDE0F00B58">
    <w:name w:val="E7880C1E1D1E439B8C303ECDE0F00B58"/>
    <w:rsid w:val="00DA5B17"/>
    <w:rPr>
      <w:lang w:eastAsia="en-CA"/>
    </w:rPr>
  </w:style>
  <w:style w:type="paragraph" w:customStyle="1" w:styleId="DEB75A7475A740BDA3B22545E73609FF">
    <w:name w:val="DEB75A7475A740BDA3B22545E73609FF"/>
    <w:rsid w:val="00DA5B17"/>
    <w:rPr>
      <w:lang w:eastAsia="en-CA"/>
    </w:rPr>
  </w:style>
  <w:style w:type="paragraph" w:customStyle="1" w:styleId="0E0C259198D8489CAC5BBBD16CB85635">
    <w:name w:val="0E0C259198D8489CAC5BBBD16CB85635"/>
    <w:rsid w:val="00DA5B17"/>
    <w:rPr>
      <w:lang w:eastAsia="en-CA"/>
    </w:rPr>
  </w:style>
  <w:style w:type="paragraph" w:customStyle="1" w:styleId="24283B14CCDC4CFF84BEBDF3CD404158">
    <w:name w:val="24283B14CCDC4CFF84BEBDF3CD404158"/>
    <w:rsid w:val="00DA5B17"/>
    <w:rPr>
      <w:lang w:eastAsia="en-CA"/>
    </w:rPr>
  </w:style>
  <w:style w:type="paragraph" w:customStyle="1" w:styleId="4F4985B62AD04A53AA30F53B5BEC5FD8">
    <w:name w:val="4F4985B62AD04A53AA30F53B5BEC5FD8"/>
    <w:rsid w:val="00DA5B17"/>
    <w:rPr>
      <w:lang w:eastAsia="en-CA"/>
    </w:rPr>
  </w:style>
  <w:style w:type="paragraph" w:customStyle="1" w:styleId="C0FB568B19524AD3B9B9F122C213EB81">
    <w:name w:val="C0FB568B19524AD3B9B9F122C213EB81"/>
    <w:rsid w:val="00DA5B17"/>
    <w:rPr>
      <w:lang w:eastAsia="en-CA"/>
    </w:rPr>
  </w:style>
  <w:style w:type="paragraph" w:customStyle="1" w:styleId="07EFD644923B4DABB48C97A89EF2C0D4">
    <w:name w:val="07EFD644923B4DABB48C97A89EF2C0D4"/>
    <w:rsid w:val="00DA5B17"/>
    <w:rPr>
      <w:lang w:eastAsia="en-CA"/>
    </w:rPr>
  </w:style>
  <w:style w:type="paragraph" w:customStyle="1" w:styleId="8759BC0F4813493A804963605FD0519B">
    <w:name w:val="8759BC0F4813493A804963605FD0519B"/>
    <w:rsid w:val="00DA5B17"/>
    <w:rPr>
      <w:lang w:eastAsia="en-CA"/>
    </w:rPr>
  </w:style>
  <w:style w:type="paragraph" w:customStyle="1" w:styleId="0A305A1734C544599A049C704FBB4717">
    <w:name w:val="0A305A1734C544599A049C704FBB4717"/>
    <w:rsid w:val="00DA5B17"/>
    <w:rPr>
      <w:lang w:eastAsia="en-CA"/>
    </w:rPr>
  </w:style>
  <w:style w:type="paragraph" w:customStyle="1" w:styleId="DE6DB563EEAA4E8697417B7230A9A8FD">
    <w:name w:val="DE6DB563EEAA4E8697417B7230A9A8FD"/>
    <w:rsid w:val="00DA5B17"/>
    <w:rPr>
      <w:lang w:eastAsia="en-CA"/>
    </w:rPr>
  </w:style>
  <w:style w:type="paragraph" w:customStyle="1" w:styleId="4299F34F82EA44C8BF2471383051B486">
    <w:name w:val="4299F34F82EA44C8BF2471383051B486"/>
    <w:rsid w:val="00DA5B17"/>
    <w:rPr>
      <w:lang w:eastAsia="en-CA"/>
    </w:rPr>
  </w:style>
  <w:style w:type="paragraph" w:customStyle="1" w:styleId="AE57397942EE495BA9263DEACD46AE6B">
    <w:name w:val="AE57397942EE495BA9263DEACD46AE6B"/>
    <w:rsid w:val="00DA5B17"/>
    <w:rPr>
      <w:lang w:eastAsia="en-CA"/>
    </w:rPr>
  </w:style>
  <w:style w:type="paragraph" w:customStyle="1" w:styleId="F42829A79B184703A46FB29CBD191BF3">
    <w:name w:val="F42829A79B184703A46FB29CBD191BF3"/>
    <w:rsid w:val="00DA5B17"/>
    <w:rPr>
      <w:lang w:eastAsia="en-CA"/>
    </w:rPr>
  </w:style>
  <w:style w:type="paragraph" w:customStyle="1" w:styleId="D75315461B1D446D8F0D7A640D141405">
    <w:name w:val="D75315461B1D446D8F0D7A640D141405"/>
    <w:rsid w:val="00DA5B17"/>
    <w:rPr>
      <w:lang w:eastAsia="en-CA"/>
    </w:rPr>
  </w:style>
  <w:style w:type="paragraph" w:customStyle="1" w:styleId="EBDBD32597344407A5A11382220810BC">
    <w:name w:val="EBDBD32597344407A5A11382220810BC"/>
    <w:rsid w:val="00DA5B17"/>
    <w:rPr>
      <w:lang w:eastAsia="en-CA"/>
    </w:rPr>
  </w:style>
  <w:style w:type="paragraph" w:customStyle="1" w:styleId="CC7C7E09432F4AC2B01A37EC28B6D62F">
    <w:name w:val="CC7C7E09432F4AC2B01A37EC28B6D62F"/>
    <w:rsid w:val="00DA5B17"/>
    <w:rPr>
      <w:lang w:eastAsia="en-CA"/>
    </w:rPr>
  </w:style>
  <w:style w:type="paragraph" w:customStyle="1" w:styleId="4576C9618BB5408883884B7FB9AACFD0">
    <w:name w:val="4576C9618BB5408883884B7FB9AACFD0"/>
    <w:rsid w:val="00DA5B17"/>
    <w:rPr>
      <w:lang w:eastAsia="en-CA"/>
    </w:rPr>
  </w:style>
  <w:style w:type="paragraph" w:customStyle="1" w:styleId="C5439C4326174308B7AEE260D085DC05">
    <w:name w:val="C5439C4326174308B7AEE260D085DC05"/>
    <w:rsid w:val="00DA5B17"/>
    <w:rPr>
      <w:lang w:eastAsia="en-CA"/>
    </w:rPr>
  </w:style>
  <w:style w:type="paragraph" w:customStyle="1" w:styleId="8E407BC9BF344F7F9FFE776B909656B6">
    <w:name w:val="8E407BC9BF344F7F9FFE776B909656B6"/>
    <w:rsid w:val="00DA5B17"/>
    <w:rPr>
      <w:lang w:eastAsia="en-CA"/>
    </w:rPr>
  </w:style>
  <w:style w:type="paragraph" w:customStyle="1" w:styleId="FE072C583700449ABA6B31825D976084">
    <w:name w:val="FE072C583700449ABA6B31825D976084"/>
    <w:rsid w:val="00DA5B17"/>
    <w:rPr>
      <w:lang w:eastAsia="en-CA"/>
    </w:rPr>
  </w:style>
  <w:style w:type="paragraph" w:customStyle="1" w:styleId="439143EC63FA4AE4B8FDB51692701379">
    <w:name w:val="439143EC63FA4AE4B8FDB51692701379"/>
    <w:rsid w:val="00DA5B17"/>
    <w:rPr>
      <w:lang w:eastAsia="en-CA"/>
    </w:rPr>
  </w:style>
  <w:style w:type="paragraph" w:customStyle="1" w:styleId="69666ECB9FEE4B41A078B845D9CF2880">
    <w:name w:val="69666ECB9FEE4B41A078B845D9CF2880"/>
    <w:rsid w:val="00DA5B17"/>
    <w:rPr>
      <w:lang w:eastAsia="en-CA"/>
    </w:rPr>
  </w:style>
  <w:style w:type="paragraph" w:customStyle="1" w:styleId="0FE4BEF058AE4C8CA332F3FFA27BCACC">
    <w:name w:val="0FE4BEF058AE4C8CA332F3FFA27BCACC"/>
    <w:rsid w:val="00DA5B17"/>
    <w:rPr>
      <w:lang w:eastAsia="en-CA"/>
    </w:rPr>
  </w:style>
  <w:style w:type="paragraph" w:customStyle="1" w:styleId="B326FB8CE26E4195A24501F827F87F40">
    <w:name w:val="B326FB8CE26E4195A24501F827F87F40"/>
    <w:rsid w:val="00DA5B17"/>
    <w:rPr>
      <w:lang w:eastAsia="en-CA"/>
    </w:rPr>
  </w:style>
  <w:style w:type="paragraph" w:customStyle="1" w:styleId="AF785125682F4483ADD521646A52E4DD">
    <w:name w:val="AF785125682F4483ADD521646A52E4DD"/>
    <w:rsid w:val="00DA5B17"/>
    <w:rPr>
      <w:lang w:eastAsia="en-CA"/>
    </w:rPr>
  </w:style>
  <w:style w:type="paragraph" w:customStyle="1" w:styleId="F4DB3FA010C9463E88DD552E99203B28">
    <w:name w:val="F4DB3FA010C9463E88DD552E99203B28"/>
    <w:rsid w:val="00DA5B17"/>
    <w:rPr>
      <w:lang w:eastAsia="en-CA"/>
    </w:rPr>
  </w:style>
  <w:style w:type="paragraph" w:customStyle="1" w:styleId="87E0CD0C218140FFA2B8AF6B4FC15DBC">
    <w:name w:val="87E0CD0C218140FFA2B8AF6B4FC15DBC"/>
    <w:rsid w:val="00DA5B17"/>
    <w:rPr>
      <w:lang w:eastAsia="en-CA"/>
    </w:rPr>
  </w:style>
  <w:style w:type="paragraph" w:customStyle="1" w:styleId="7D58740CB4274508886A2290B34FF0C8">
    <w:name w:val="7D58740CB4274508886A2290B34FF0C8"/>
    <w:rsid w:val="00DA5B17"/>
    <w:rPr>
      <w:lang w:eastAsia="en-CA"/>
    </w:rPr>
  </w:style>
  <w:style w:type="paragraph" w:customStyle="1" w:styleId="6B628E6CBBEC436FA9313135ED20D605">
    <w:name w:val="6B628E6CBBEC436FA9313135ED20D605"/>
    <w:rsid w:val="00DA5B17"/>
    <w:rPr>
      <w:lang w:eastAsia="en-CA"/>
    </w:rPr>
  </w:style>
  <w:style w:type="paragraph" w:customStyle="1" w:styleId="558D468DAA294C6A9BFAA0ED08AD5DD8">
    <w:name w:val="558D468DAA294C6A9BFAA0ED08AD5DD8"/>
    <w:rsid w:val="00DA5B17"/>
    <w:rPr>
      <w:lang w:eastAsia="en-CA"/>
    </w:rPr>
  </w:style>
  <w:style w:type="paragraph" w:customStyle="1" w:styleId="39EE105D3E8346E2B2287A51F36EFF10">
    <w:name w:val="39EE105D3E8346E2B2287A51F36EFF10"/>
    <w:rsid w:val="00DA5B17"/>
    <w:rPr>
      <w:lang w:eastAsia="en-CA"/>
    </w:rPr>
  </w:style>
  <w:style w:type="paragraph" w:customStyle="1" w:styleId="CE08D8FB645647DD82655D1DF395F1F5">
    <w:name w:val="CE08D8FB645647DD82655D1DF395F1F5"/>
    <w:rsid w:val="00DA5B17"/>
    <w:rPr>
      <w:lang w:eastAsia="en-CA"/>
    </w:rPr>
  </w:style>
  <w:style w:type="paragraph" w:customStyle="1" w:styleId="146C5A0456874BDB94E3841864F6BBFC">
    <w:name w:val="146C5A0456874BDB94E3841864F6BBFC"/>
    <w:rsid w:val="00DA5B17"/>
    <w:rPr>
      <w:lang w:eastAsia="en-CA"/>
    </w:rPr>
  </w:style>
  <w:style w:type="paragraph" w:customStyle="1" w:styleId="0A9D709C89634DBCACC640441D81DA3C">
    <w:name w:val="0A9D709C89634DBCACC640441D81DA3C"/>
    <w:rsid w:val="00DA5B17"/>
    <w:rPr>
      <w:lang w:eastAsia="en-CA"/>
    </w:rPr>
  </w:style>
  <w:style w:type="paragraph" w:customStyle="1" w:styleId="4C1C8B019A4B443096328EC762EE4718">
    <w:name w:val="4C1C8B019A4B443096328EC762EE4718"/>
    <w:rsid w:val="00DA5B17"/>
    <w:rPr>
      <w:lang w:eastAsia="en-CA"/>
    </w:rPr>
  </w:style>
  <w:style w:type="paragraph" w:customStyle="1" w:styleId="5414D86854854CCC88B35477FEA7A913">
    <w:name w:val="5414D86854854CCC88B35477FEA7A913"/>
    <w:rsid w:val="00DA5B17"/>
    <w:rPr>
      <w:lang w:eastAsia="en-CA"/>
    </w:rPr>
  </w:style>
  <w:style w:type="paragraph" w:customStyle="1" w:styleId="8E560C8960734E5E8BA030CC5705BDA9">
    <w:name w:val="8E560C8960734E5E8BA030CC5705BDA9"/>
    <w:rsid w:val="00DA5B17"/>
    <w:rPr>
      <w:lang w:eastAsia="en-CA"/>
    </w:rPr>
  </w:style>
  <w:style w:type="paragraph" w:customStyle="1" w:styleId="F88CDCA1AC1349B9876AF62D2809E961">
    <w:name w:val="F88CDCA1AC1349B9876AF62D2809E961"/>
    <w:rsid w:val="00DA5B17"/>
    <w:rPr>
      <w:lang w:eastAsia="en-CA"/>
    </w:rPr>
  </w:style>
  <w:style w:type="paragraph" w:customStyle="1" w:styleId="A9ABDD1C93C741FD96B1931B615BB351">
    <w:name w:val="A9ABDD1C93C741FD96B1931B615BB351"/>
    <w:rsid w:val="00DA5B17"/>
    <w:rPr>
      <w:lang w:eastAsia="en-CA"/>
    </w:rPr>
  </w:style>
  <w:style w:type="paragraph" w:customStyle="1" w:styleId="D64F493761C140BF81478DF4574DAA5F">
    <w:name w:val="D64F493761C140BF81478DF4574DAA5F"/>
    <w:rsid w:val="00DA5B17"/>
    <w:rPr>
      <w:lang w:eastAsia="en-CA"/>
    </w:rPr>
  </w:style>
  <w:style w:type="paragraph" w:customStyle="1" w:styleId="9454EF6D5AC34ACF93834F22CF0E6666">
    <w:name w:val="9454EF6D5AC34ACF93834F22CF0E6666"/>
    <w:rsid w:val="00DA5B17"/>
    <w:rPr>
      <w:lang w:eastAsia="en-CA"/>
    </w:rPr>
  </w:style>
  <w:style w:type="paragraph" w:customStyle="1" w:styleId="A511AA4112CC4DBDA5B7D6E7AA626894">
    <w:name w:val="A511AA4112CC4DBDA5B7D6E7AA626894"/>
    <w:rsid w:val="00DA5B17"/>
    <w:rPr>
      <w:lang w:eastAsia="en-CA"/>
    </w:rPr>
  </w:style>
  <w:style w:type="paragraph" w:customStyle="1" w:styleId="97F3C2B6CAA14C378B92A5397F6BA2C1">
    <w:name w:val="97F3C2B6CAA14C378B92A5397F6BA2C1"/>
    <w:rsid w:val="00DA5B17"/>
    <w:rPr>
      <w:lang w:eastAsia="en-CA"/>
    </w:rPr>
  </w:style>
  <w:style w:type="paragraph" w:customStyle="1" w:styleId="ECE30F0A61EB4E7FBDC07A8F5CE9BC8F">
    <w:name w:val="ECE30F0A61EB4E7FBDC07A8F5CE9BC8F"/>
    <w:rsid w:val="00DA5B17"/>
    <w:rPr>
      <w:lang w:eastAsia="en-CA"/>
    </w:rPr>
  </w:style>
  <w:style w:type="paragraph" w:customStyle="1" w:styleId="FDBEA241F5804573BDFB5A5DD09568B8">
    <w:name w:val="FDBEA241F5804573BDFB5A5DD09568B8"/>
    <w:rsid w:val="00DA5B17"/>
    <w:rPr>
      <w:lang w:eastAsia="en-CA"/>
    </w:rPr>
  </w:style>
  <w:style w:type="paragraph" w:customStyle="1" w:styleId="C9BEC52CF8C44FA6B67E7BA90BCCE58E">
    <w:name w:val="C9BEC52CF8C44FA6B67E7BA90BCCE58E"/>
    <w:rsid w:val="00DA5B17"/>
    <w:rPr>
      <w:lang w:eastAsia="en-CA"/>
    </w:rPr>
  </w:style>
  <w:style w:type="paragraph" w:customStyle="1" w:styleId="7A07F4BDECFC4A8BA1EAB7BF75E0DD09">
    <w:name w:val="7A07F4BDECFC4A8BA1EAB7BF75E0DD09"/>
    <w:rsid w:val="00DA5B17"/>
    <w:rPr>
      <w:lang w:eastAsia="en-CA"/>
    </w:rPr>
  </w:style>
  <w:style w:type="paragraph" w:customStyle="1" w:styleId="4A03C72B04C1402BB639C8391D1DA8AB">
    <w:name w:val="4A03C72B04C1402BB639C8391D1DA8AB"/>
    <w:rsid w:val="00DA5B17"/>
    <w:rPr>
      <w:lang w:eastAsia="en-CA"/>
    </w:rPr>
  </w:style>
  <w:style w:type="paragraph" w:customStyle="1" w:styleId="7A2D48A60C1B41018FB04C1146D2BD01">
    <w:name w:val="7A2D48A60C1B41018FB04C1146D2BD01"/>
    <w:rsid w:val="00DA5B17"/>
    <w:rPr>
      <w:lang w:eastAsia="en-CA"/>
    </w:rPr>
  </w:style>
  <w:style w:type="paragraph" w:customStyle="1" w:styleId="6EF46AA84D7645BAA50FC524EC80868C">
    <w:name w:val="6EF46AA84D7645BAA50FC524EC80868C"/>
    <w:rsid w:val="00DA5B17"/>
    <w:rPr>
      <w:lang w:eastAsia="en-CA"/>
    </w:rPr>
  </w:style>
  <w:style w:type="paragraph" w:customStyle="1" w:styleId="8980CA280D2A4ED9BD0A4057E61E24C3">
    <w:name w:val="8980CA280D2A4ED9BD0A4057E61E24C3"/>
    <w:rsid w:val="00DA5B17"/>
    <w:rPr>
      <w:lang w:eastAsia="en-CA"/>
    </w:rPr>
  </w:style>
  <w:style w:type="paragraph" w:customStyle="1" w:styleId="4EE0865C42E740B7A86D0D4731D59C0A">
    <w:name w:val="4EE0865C42E740B7A86D0D4731D59C0A"/>
    <w:rsid w:val="00DA5B17"/>
    <w:rPr>
      <w:lang w:eastAsia="en-CA"/>
    </w:rPr>
  </w:style>
  <w:style w:type="paragraph" w:customStyle="1" w:styleId="773C021830E941488AE7B1499EF28421">
    <w:name w:val="773C021830E941488AE7B1499EF28421"/>
    <w:rsid w:val="00DA5B17"/>
    <w:rPr>
      <w:lang w:eastAsia="en-CA"/>
    </w:rPr>
  </w:style>
  <w:style w:type="paragraph" w:customStyle="1" w:styleId="5CA57E4441CF478BB9E662A5311FAD0F">
    <w:name w:val="5CA57E4441CF478BB9E662A5311FAD0F"/>
    <w:rsid w:val="00DA5B17"/>
    <w:rPr>
      <w:lang w:eastAsia="en-CA"/>
    </w:rPr>
  </w:style>
  <w:style w:type="paragraph" w:customStyle="1" w:styleId="3DE901A59CE34555A45765D3EE4D36DE">
    <w:name w:val="3DE901A59CE34555A45765D3EE4D36DE"/>
    <w:rsid w:val="00DA5B17"/>
    <w:rPr>
      <w:lang w:eastAsia="en-CA"/>
    </w:rPr>
  </w:style>
  <w:style w:type="paragraph" w:customStyle="1" w:styleId="024A3FC4CC894E1E83D9D26F62E116B8">
    <w:name w:val="024A3FC4CC894E1E83D9D26F62E116B8"/>
    <w:rsid w:val="00DA5B17"/>
    <w:rPr>
      <w:lang w:eastAsia="en-CA"/>
    </w:rPr>
  </w:style>
  <w:style w:type="paragraph" w:customStyle="1" w:styleId="48BE912AE3534084B56FD0BB66590A42">
    <w:name w:val="48BE912AE3534084B56FD0BB66590A42"/>
    <w:rsid w:val="00DA5B17"/>
    <w:rPr>
      <w:lang w:eastAsia="en-CA"/>
    </w:rPr>
  </w:style>
  <w:style w:type="paragraph" w:customStyle="1" w:styleId="094E4F3E01884804B9742FF626D1899A">
    <w:name w:val="094E4F3E01884804B9742FF626D1899A"/>
    <w:rsid w:val="00DA5B17"/>
    <w:rPr>
      <w:lang w:eastAsia="en-CA"/>
    </w:rPr>
  </w:style>
  <w:style w:type="paragraph" w:customStyle="1" w:styleId="DD17B475F94347F3A7D34C3F76F7CBE0">
    <w:name w:val="DD17B475F94347F3A7D34C3F76F7CBE0"/>
    <w:rsid w:val="00DA5B17"/>
    <w:rPr>
      <w:lang w:eastAsia="en-CA"/>
    </w:rPr>
  </w:style>
  <w:style w:type="paragraph" w:customStyle="1" w:styleId="F06E32D023AC4A7CB3F410C0FC8C411A">
    <w:name w:val="F06E32D023AC4A7CB3F410C0FC8C411A"/>
    <w:rsid w:val="00DA5B17"/>
    <w:rPr>
      <w:lang w:eastAsia="en-CA"/>
    </w:rPr>
  </w:style>
  <w:style w:type="paragraph" w:customStyle="1" w:styleId="5C274CA622314AFD8A07B0D424163241">
    <w:name w:val="5C274CA622314AFD8A07B0D424163241"/>
    <w:rsid w:val="00DA5B17"/>
    <w:rPr>
      <w:lang w:eastAsia="en-CA"/>
    </w:rPr>
  </w:style>
  <w:style w:type="paragraph" w:customStyle="1" w:styleId="61B1FE6C19FA43BB870336A3B0B46744">
    <w:name w:val="61B1FE6C19FA43BB870336A3B0B46744"/>
    <w:rsid w:val="00DA5B17"/>
    <w:rPr>
      <w:lang w:eastAsia="en-CA"/>
    </w:rPr>
  </w:style>
  <w:style w:type="paragraph" w:customStyle="1" w:styleId="971C0B30DAF446FD87108E8F6618A578">
    <w:name w:val="971C0B30DAF446FD87108E8F6618A578"/>
    <w:rsid w:val="00DA5B17"/>
    <w:rPr>
      <w:lang w:eastAsia="en-CA"/>
    </w:rPr>
  </w:style>
  <w:style w:type="paragraph" w:customStyle="1" w:styleId="00970F0C6FB54622AFE354D84A18E933">
    <w:name w:val="00970F0C6FB54622AFE354D84A18E933"/>
    <w:rsid w:val="00DA5B17"/>
    <w:rPr>
      <w:lang w:eastAsia="en-CA"/>
    </w:rPr>
  </w:style>
  <w:style w:type="paragraph" w:customStyle="1" w:styleId="FF709A0EEACF45A88AD8035C3AB0CB1E">
    <w:name w:val="FF709A0EEACF45A88AD8035C3AB0CB1E"/>
    <w:rsid w:val="00DA5B17"/>
    <w:rPr>
      <w:lang w:eastAsia="en-CA"/>
    </w:rPr>
  </w:style>
  <w:style w:type="paragraph" w:customStyle="1" w:styleId="6BED8713C50640F48C2D4C28618144B2">
    <w:name w:val="6BED8713C50640F48C2D4C28618144B2"/>
    <w:rsid w:val="00DA5B17"/>
    <w:rPr>
      <w:lang w:eastAsia="en-CA"/>
    </w:rPr>
  </w:style>
  <w:style w:type="paragraph" w:customStyle="1" w:styleId="E489CE6204A04FE18C4FCF750219256D">
    <w:name w:val="E489CE6204A04FE18C4FCF750219256D"/>
    <w:rsid w:val="00DA5B17"/>
    <w:rPr>
      <w:lang w:eastAsia="en-CA"/>
    </w:rPr>
  </w:style>
  <w:style w:type="paragraph" w:customStyle="1" w:styleId="25BE6B3A7934404BAB7D29C02207AD96">
    <w:name w:val="25BE6B3A7934404BAB7D29C02207AD96"/>
    <w:rsid w:val="00DA5B17"/>
    <w:rPr>
      <w:lang w:eastAsia="en-CA"/>
    </w:rPr>
  </w:style>
  <w:style w:type="paragraph" w:customStyle="1" w:styleId="FA1957513EAC493F9BB79115099724F8">
    <w:name w:val="FA1957513EAC493F9BB79115099724F8"/>
    <w:rsid w:val="00DA5B17"/>
    <w:rPr>
      <w:lang w:eastAsia="en-CA"/>
    </w:rPr>
  </w:style>
  <w:style w:type="paragraph" w:customStyle="1" w:styleId="C08FAB80A45449B08E20DCC04B6F55FE">
    <w:name w:val="C08FAB80A45449B08E20DCC04B6F55FE"/>
    <w:rsid w:val="00DA5B17"/>
    <w:rPr>
      <w:lang w:eastAsia="en-CA"/>
    </w:rPr>
  </w:style>
  <w:style w:type="paragraph" w:customStyle="1" w:styleId="274C53EBE6F542C9AB3ECEEC9E5386EF">
    <w:name w:val="274C53EBE6F542C9AB3ECEEC9E5386EF"/>
    <w:rsid w:val="00DA5B17"/>
    <w:rPr>
      <w:lang w:eastAsia="en-CA"/>
    </w:rPr>
  </w:style>
  <w:style w:type="paragraph" w:customStyle="1" w:styleId="AB8DE25372974F8AA72DBCD9AD54850C">
    <w:name w:val="AB8DE25372974F8AA72DBCD9AD54850C"/>
    <w:rsid w:val="00DA5B17"/>
    <w:rPr>
      <w:lang w:eastAsia="en-CA"/>
    </w:rPr>
  </w:style>
  <w:style w:type="paragraph" w:customStyle="1" w:styleId="3A1A43A690C54140A9D93491D9DBBC1B">
    <w:name w:val="3A1A43A690C54140A9D93491D9DBBC1B"/>
    <w:rsid w:val="00DA5B17"/>
    <w:rPr>
      <w:lang w:eastAsia="en-CA"/>
    </w:rPr>
  </w:style>
  <w:style w:type="paragraph" w:customStyle="1" w:styleId="E05731A77EBD444D9BED84C7D1DCB6BC">
    <w:name w:val="E05731A77EBD444D9BED84C7D1DCB6BC"/>
    <w:rsid w:val="00DA5B17"/>
    <w:rPr>
      <w:lang w:eastAsia="en-CA"/>
    </w:rPr>
  </w:style>
  <w:style w:type="paragraph" w:customStyle="1" w:styleId="5590BD9F1C914B5B8A846C7845C1D09E">
    <w:name w:val="5590BD9F1C914B5B8A846C7845C1D09E"/>
    <w:rsid w:val="00DA5B17"/>
    <w:rPr>
      <w:lang w:eastAsia="en-CA"/>
    </w:rPr>
  </w:style>
  <w:style w:type="paragraph" w:customStyle="1" w:styleId="704E43BA2D474C5995FA10BE2C41FAD2">
    <w:name w:val="704E43BA2D474C5995FA10BE2C41FAD2"/>
    <w:rsid w:val="00DA5B17"/>
    <w:rPr>
      <w:lang w:eastAsia="en-CA"/>
    </w:rPr>
  </w:style>
  <w:style w:type="paragraph" w:customStyle="1" w:styleId="33DD3C75BA01463FA0E8962B59BAD412">
    <w:name w:val="33DD3C75BA01463FA0E8962B59BAD412"/>
    <w:rsid w:val="00DA5B17"/>
    <w:rPr>
      <w:lang w:eastAsia="en-CA"/>
    </w:rPr>
  </w:style>
  <w:style w:type="paragraph" w:customStyle="1" w:styleId="A5C2D00FCBCE4F3297F9A27DBCAF1DD2">
    <w:name w:val="A5C2D00FCBCE4F3297F9A27DBCAF1DD2"/>
    <w:rsid w:val="00DA5B17"/>
    <w:rPr>
      <w:lang w:eastAsia="en-CA"/>
    </w:rPr>
  </w:style>
  <w:style w:type="paragraph" w:customStyle="1" w:styleId="5D7CAA51FE3E41D1A71FA0F66516BA81">
    <w:name w:val="5D7CAA51FE3E41D1A71FA0F66516BA81"/>
    <w:rsid w:val="00DA5B17"/>
    <w:rPr>
      <w:lang w:eastAsia="en-CA"/>
    </w:rPr>
  </w:style>
  <w:style w:type="paragraph" w:customStyle="1" w:styleId="8AAD1673B99D4CBAA5E9DF331DFB97C5">
    <w:name w:val="8AAD1673B99D4CBAA5E9DF331DFB97C5"/>
    <w:rsid w:val="00DA5B17"/>
    <w:rPr>
      <w:lang w:eastAsia="en-CA"/>
    </w:rPr>
  </w:style>
  <w:style w:type="paragraph" w:customStyle="1" w:styleId="E07ADEC6590B4DE9ADE8590256CF5657">
    <w:name w:val="E07ADEC6590B4DE9ADE8590256CF5657"/>
    <w:rsid w:val="00DA5B17"/>
    <w:rPr>
      <w:lang w:eastAsia="en-CA"/>
    </w:rPr>
  </w:style>
  <w:style w:type="paragraph" w:customStyle="1" w:styleId="D2601BF502AB4971BE026D9CB7A1439A">
    <w:name w:val="D2601BF502AB4971BE026D9CB7A1439A"/>
    <w:rsid w:val="00DA5B17"/>
    <w:rPr>
      <w:lang w:eastAsia="en-CA"/>
    </w:rPr>
  </w:style>
  <w:style w:type="paragraph" w:customStyle="1" w:styleId="A2AC72B0ADFA45D9A957C6285576FF36">
    <w:name w:val="A2AC72B0ADFA45D9A957C6285576FF36"/>
    <w:rsid w:val="00DA5B17"/>
    <w:rPr>
      <w:lang w:eastAsia="en-CA"/>
    </w:rPr>
  </w:style>
  <w:style w:type="paragraph" w:customStyle="1" w:styleId="862CD74B2819471E8A8AA53A108A7D18">
    <w:name w:val="862CD74B2819471E8A8AA53A108A7D18"/>
    <w:rsid w:val="00DA5B17"/>
    <w:rPr>
      <w:lang w:eastAsia="en-CA"/>
    </w:rPr>
  </w:style>
  <w:style w:type="paragraph" w:customStyle="1" w:styleId="3DEF5B2FCFE34F6F9D63FAE9C5DFE22E">
    <w:name w:val="3DEF5B2FCFE34F6F9D63FAE9C5DFE22E"/>
    <w:rsid w:val="00DA5B17"/>
    <w:rPr>
      <w:lang w:eastAsia="en-CA"/>
    </w:rPr>
  </w:style>
  <w:style w:type="paragraph" w:customStyle="1" w:styleId="640A1ED6E10242CD8543EB8DB22EBF73">
    <w:name w:val="640A1ED6E10242CD8543EB8DB22EBF73"/>
    <w:rsid w:val="00DA5B17"/>
    <w:rPr>
      <w:lang w:eastAsia="en-CA"/>
    </w:rPr>
  </w:style>
  <w:style w:type="paragraph" w:customStyle="1" w:styleId="73B4BCE99CC248E0B876A13D9D5A6504">
    <w:name w:val="73B4BCE99CC248E0B876A13D9D5A6504"/>
    <w:rsid w:val="00DA5B17"/>
    <w:rPr>
      <w:lang w:eastAsia="en-CA"/>
    </w:rPr>
  </w:style>
  <w:style w:type="paragraph" w:customStyle="1" w:styleId="36DB5779DBC94F23946F0E01BC68D008">
    <w:name w:val="36DB5779DBC94F23946F0E01BC68D008"/>
    <w:rsid w:val="00DA5B17"/>
    <w:rPr>
      <w:lang w:eastAsia="en-CA"/>
    </w:rPr>
  </w:style>
  <w:style w:type="paragraph" w:customStyle="1" w:styleId="D0BDC9505DC041E6B2692F73595F9F58">
    <w:name w:val="D0BDC9505DC041E6B2692F73595F9F58"/>
    <w:rsid w:val="00DA5B17"/>
    <w:rPr>
      <w:lang w:eastAsia="en-CA"/>
    </w:rPr>
  </w:style>
  <w:style w:type="paragraph" w:customStyle="1" w:styleId="4F68EC518295415BB297DAF3E087CAD9">
    <w:name w:val="4F68EC518295415BB297DAF3E087CAD9"/>
    <w:rsid w:val="00DA5B17"/>
    <w:rPr>
      <w:lang w:eastAsia="en-CA"/>
    </w:rPr>
  </w:style>
  <w:style w:type="paragraph" w:customStyle="1" w:styleId="8297B6CA141E4502A3362FCDD78D5905">
    <w:name w:val="8297B6CA141E4502A3362FCDD78D5905"/>
    <w:rsid w:val="00DA5B17"/>
    <w:rPr>
      <w:lang w:eastAsia="en-CA"/>
    </w:rPr>
  </w:style>
  <w:style w:type="paragraph" w:customStyle="1" w:styleId="549943035002451C9E1C88EC4A7241FA">
    <w:name w:val="549943035002451C9E1C88EC4A7241FA"/>
    <w:rsid w:val="00DA5B17"/>
    <w:rPr>
      <w:lang w:eastAsia="en-CA"/>
    </w:rPr>
  </w:style>
  <w:style w:type="paragraph" w:customStyle="1" w:styleId="23012C8A1BE845E888A89D9E27187325">
    <w:name w:val="23012C8A1BE845E888A89D9E27187325"/>
    <w:rsid w:val="00DA5B17"/>
    <w:rPr>
      <w:lang w:eastAsia="en-CA"/>
    </w:rPr>
  </w:style>
  <w:style w:type="paragraph" w:customStyle="1" w:styleId="40BE9FD9BA1A49BAA7A73D1C70CE1D39">
    <w:name w:val="40BE9FD9BA1A49BAA7A73D1C70CE1D39"/>
    <w:rsid w:val="00DA5B17"/>
    <w:rPr>
      <w:lang w:eastAsia="en-CA"/>
    </w:rPr>
  </w:style>
  <w:style w:type="paragraph" w:customStyle="1" w:styleId="6E7040FC9CDE4BDBA628236EF2966232">
    <w:name w:val="6E7040FC9CDE4BDBA628236EF2966232"/>
    <w:rsid w:val="00DA5B17"/>
    <w:rPr>
      <w:lang w:eastAsia="en-CA"/>
    </w:rPr>
  </w:style>
  <w:style w:type="paragraph" w:customStyle="1" w:styleId="76E92C7470834D3FAADB69EED4DCD985">
    <w:name w:val="76E92C7470834D3FAADB69EED4DCD985"/>
    <w:rsid w:val="00DA5B17"/>
    <w:rPr>
      <w:lang w:eastAsia="en-CA"/>
    </w:rPr>
  </w:style>
  <w:style w:type="paragraph" w:customStyle="1" w:styleId="34B338C4FFFE46CAB97E631F042F7A4D">
    <w:name w:val="34B338C4FFFE46CAB97E631F042F7A4D"/>
    <w:rsid w:val="00DA5B17"/>
    <w:rPr>
      <w:lang w:eastAsia="en-CA"/>
    </w:rPr>
  </w:style>
  <w:style w:type="paragraph" w:customStyle="1" w:styleId="2C7F64EDB2BE41138D033957AF53BB59">
    <w:name w:val="2C7F64EDB2BE41138D033957AF53BB59"/>
    <w:rsid w:val="00DA5B17"/>
    <w:rPr>
      <w:lang w:eastAsia="en-CA"/>
    </w:rPr>
  </w:style>
  <w:style w:type="paragraph" w:customStyle="1" w:styleId="50E2C195B25D4285AB95CC60BB629B3A">
    <w:name w:val="50E2C195B25D4285AB95CC60BB629B3A"/>
    <w:rsid w:val="00DA5B17"/>
    <w:rPr>
      <w:lang w:eastAsia="en-CA"/>
    </w:rPr>
  </w:style>
  <w:style w:type="paragraph" w:customStyle="1" w:styleId="D5D2E7D563B3436FACACCED30B6763B7">
    <w:name w:val="D5D2E7D563B3436FACACCED30B6763B7"/>
    <w:rsid w:val="00DA5B17"/>
    <w:rPr>
      <w:lang w:eastAsia="en-CA"/>
    </w:rPr>
  </w:style>
  <w:style w:type="paragraph" w:customStyle="1" w:styleId="CA57A9E7B14B426FB435314C08DE5102">
    <w:name w:val="CA57A9E7B14B426FB435314C08DE5102"/>
    <w:rsid w:val="00DA5B17"/>
    <w:rPr>
      <w:lang w:eastAsia="en-CA"/>
    </w:rPr>
  </w:style>
  <w:style w:type="paragraph" w:customStyle="1" w:styleId="197004DE302C454D9316B4B0EB02BD1B">
    <w:name w:val="197004DE302C454D9316B4B0EB02BD1B"/>
    <w:rsid w:val="00DA5B17"/>
    <w:rPr>
      <w:lang w:eastAsia="en-CA"/>
    </w:rPr>
  </w:style>
  <w:style w:type="paragraph" w:customStyle="1" w:styleId="73CB377F29C042C9B37FB8A3493A95C1">
    <w:name w:val="73CB377F29C042C9B37FB8A3493A95C1"/>
    <w:rsid w:val="00DA5B17"/>
    <w:rPr>
      <w:lang w:eastAsia="en-CA"/>
    </w:rPr>
  </w:style>
  <w:style w:type="paragraph" w:customStyle="1" w:styleId="5FEC791704B249288CBB85280712CDD9">
    <w:name w:val="5FEC791704B249288CBB85280712CDD9"/>
    <w:rsid w:val="00DA5B17"/>
    <w:rPr>
      <w:lang w:eastAsia="en-CA"/>
    </w:rPr>
  </w:style>
  <w:style w:type="paragraph" w:customStyle="1" w:styleId="A37F6A8972764C0293F6922B0FF2BDAB">
    <w:name w:val="A37F6A8972764C0293F6922B0FF2BDAB"/>
    <w:rsid w:val="00DA5B17"/>
    <w:rPr>
      <w:lang w:eastAsia="en-CA"/>
    </w:rPr>
  </w:style>
  <w:style w:type="paragraph" w:customStyle="1" w:styleId="D6BBC4BD9CCF4C3E9A9068AF3DBAF67B">
    <w:name w:val="D6BBC4BD9CCF4C3E9A9068AF3DBAF67B"/>
    <w:rsid w:val="00DA5B17"/>
    <w:rPr>
      <w:lang w:eastAsia="en-CA"/>
    </w:rPr>
  </w:style>
  <w:style w:type="paragraph" w:customStyle="1" w:styleId="8F6C323849E94D10B8D56B105508FAE1">
    <w:name w:val="8F6C323849E94D10B8D56B105508FAE1"/>
    <w:rsid w:val="00DA5B17"/>
    <w:rPr>
      <w:lang w:eastAsia="en-CA"/>
    </w:rPr>
  </w:style>
  <w:style w:type="paragraph" w:customStyle="1" w:styleId="FC33E516C6E44DFB9FA9BF06C5A4BAA7">
    <w:name w:val="FC33E516C6E44DFB9FA9BF06C5A4BAA7"/>
    <w:rsid w:val="00DA5B17"/>
    <w:rPr>
      <w:lang w:eastAsia="en-CA"/>
    </w:rPr>
  </w:style>
  <w:style w:type="paragraph" w:customStyle="1" w:styleId="83E831861CD544B1BB92AA72442F664F">
    <w:name w:val="83E831861CD544B1BB92AA72442F664F"/>
    <w:rsid w:val="00DA5B17"/>
    <w:rPr>
      <w:lang w:eastAsia="en-CA"/>
    </w:rPr>
  </w:style>
  <w:style w:type="paragraph" w:customStyle="1" w:styleId="821096677EB143B3A13291ECC80314D3">
    <w:name w:val="821096677EB143B3A13291ECC80314D3"/>
    <w:rsid w:val="00DA5B17"/>
    <w:rPr>
      <w:lang w:eastAsia="en-CA"/>
    </w:rPr>
  </w:style>
  <w:style w:type="paragraph" w:customStyle="1" w:styleId="7F3849EE7C47498798923430D8394625">
    <w:name w:val="7F3849EE7C47498798923430D8394625"/>
    <w:rsid w:val="00DA5B17"/>
    <w:rPr>
      <w:lang w:eastAsia="en-CA"/>
    </w:rPr>
  </w:style>
  <w:style w:type="paragraph" w:customStyle="1" w:styleId="FE557366B8BB48E1AF934B9B08A30E1A">
    <w:name w:val="FE557366B8BB48E1AF934B9B08A30E1A"/>
    <w:rsid w:val="00DA5B17"/>
    <w:rPr>
      <w:lang w:eastAsia="en-CA"/>
    </w:rPr>
  </w:style>
  <w:style w:type="paragraph" w:customStyle="1" w:styleId="AB76967839804654AE891961F41F19F6">
    <w:name w:val="AB76967839804654AE891961F41F19F6"/>
    <w:rsid w:val="00DA5B17"/>
    <w:rPr>
      <w:lang w:eastAsia="en-CA"/>
    </w:rPr>
  </w:style>
  <w:style w:type="paragraph" w:customStyle="1" w:styleId="AC77A99EC3D74FABBE324C72CA4FAFE3">
    <w:name w:val="AC77A99EC3D74FABBE324C72CA4FAFE3"/>
    <w:rsid w:val="00DA5B17"/>
    <w:rPr>
      <w:lang w:eastAsia="en-CA"/>
    </w:rPr>
  </w:style>
  <w:style w:type="paragraph" w:customStyle="1" w:styleId="76E64460B9CF4946A10CBB5DB5B14B90">
    <w:name w:val="76E64460B9CF4946A10CBB5DB5B14B90"/>
    <w:rsid w:val="00DA5B17"/>
    <w:rPr>
      <w:lang w:eastAsia="en-CA"/>
    </w:rPr>
  </w:style>
  <w:style w:type="paragraph" w:customStyle="1" w:styleId="D09F560F83164624A14DB638C2986955">
    <w:name w:val="D09F560F83164624A14DB638C2986955"/>
    <w:rsid w:val="00DA5B17"/>
    <w:rPr>
      <w:lang w:eastAsia="en-CA"/>
    </w:rPr>
  </w:style>
  <w:style w:type="paragraph" w:customStyle="1" w:styleId="A259B49277BC4EFE9E33B7D0326095B2">
    <w:name w:val="A259B49277BC4EFE9E33B7D0326095B2"/>
    <w:rsid w:val="00DA5B17"/>
    <w:rPr>
      <w:lang w:eastAsia="en-CA"/>
    </w:rPr>
  </w:style>
  <w:style w:type="paragraph" w:customStyle="1" w:styleId="77AA34B32F764AEC81BD0EBAD00EC473">
    <w:name w:val="77AA34B32F764AEC81BD0EBAD00EC473"/>
    <w:rsid w:val="00DA5B17"/>
    <w:rPr>
      <w:lang w:eastAsia="en-CA"/>
    </w:rPr>
  </w:style>
  <w:style w:type="paragraph" w:customStyle="1" w:styleId="55A82FD306F34BECBA70CEFFB9270348">
    <w:name w:val="55A82FD306F34BECBA70CEFFB9270348"/>
    <w:rsid w:val="00DA5B17"/>
    <w:rPr>
      <w:lang w:eastAsia="en-CA"/>
    </w:rPr>
  </w:style>
  <w:style w:type="paragraph" w:customStyle="1" w:styleId="9001719AF6644B4499C56036A3CF44A0">
    <w:name w:val="9001719AF6644B4499C56036A3CF44A0"/>
    <w:rsid w:val="00DA5B17"/>
    <w:rPr>
      <w:lang w:eastAsia="en-CA"/>
    </w:rPr>
  </w:style>
  <w:style w:type="paragraph" w:customStyle="1" w:styleId="14724B0295844D6F8747C44BD0B3EAE8">
    <w:name w:val="14724B0295844D6F8747C44BD0B3EAE8"/>
    <w:rsid w:val="00DA5B17"/>
    <w:rPr>
      <w:lang w:eastAsia="en-CA"/>
    </w:rPr>
  </w:style>
  <w:style w:type="paragraph" w:customStyle="1" w:styleId="C59BE4EE4ED84BCCA0DBC4CC40DBCC48">
    <w:name w:val="C59BE4EE4ED84BCCA0DBC4CC40DBCC48"/>
    <w:rsid w:val="00DA5B17"/>
    <w:rPr>
      <w:lang w:eastAsia="en-CA"/>
    </w:rPr>
  </w:style>
  <w:style w:type="paragraph" w:customStyle="1" w:styleId="E4D0D8BBFAA249FEB64F29AF776DAB19">
    <w:name w:val="E4D0D8BBFAA249FEB64F29AF776DAB19"/>
    <w:rsid w:val="00DA5B17"/>
    <w:rPr>
      <w:lang w:eastAsia="en-CA"/>
    </w:rPr>
  </w:style>
  <w:style w:type="paragraph" w:customStyle="1" w:styleId="F2EF6B5980614A6D84CC12A118820CB4">
    <w:name w:val="F2EF6B5980614A6D84CC12A118820CB4"/>
    <w:rsid w:val="00DA5B17"/>
    <w:rPr>
      <w:lang w:eastAsia="en-CA"/>
    </w:rPr>
  </w:style>
  <w:style w:type="paragraph" w:customStyle="1" w:styleId="CE09A254E62D47C2B63E1E017D615DDA">
    <w:name w:val="CE09A254E62D47C2B63E1E017D615DDA"/>
    <w:rsid w:val="00DA5B17"/>
    <w:rPr>
      <w:lang w:eastAsia="en-CA"/>
    </w:rPr>
  </w:style>
  <w:style w:type="paragraph" w:customStyle="1" w:styleId="F303162F2B544D0788258B3806D267B5">
    <w:name w:val="F303162F2B544D0788258B3806D267B5"/>
    <w:rsid w:val="00DA5B17"/>
    <w:rPr>
      <w:lang w:eastAsia="en-CA"/>
    </w:rPr>
  </w:style>
  <w:style w:type="paragraph" w:customStyle="1" w:styleId="482081A42D664CDA82C7FD99B200AFF5">
    <w:name w:val="482081A42D664CDA82C7FD99B200AFF5"/>
    <w:rsid w:val="00DA5B17"/>
    <w:rPr>
      <w:lang w:eastAsia="en-CA"/>
    </w:rPr>
  </w:style>
  <w:style w:type="paragraph" w:customStyle="1" w:styleId="D4E226A8B4774AFF8250ACCED0991612">
    <w:name w:val="D4E226A8B4774AFF8250ACCED0991612"/>
    <w:rsid w:val="00DA5B17"/>
    <w:rPr>
      <w:lang w:eastAsia="en-CA"/>
    </w:rPr>
  </w:style>
  <w:style w:type="paragraph" w:customStyle="1" w:styleId="BDC74049DC424E6AB182558E785C43B4">
    <w:name w:val="BDC74049DC424E6AB182558E785C43B4"/>
    <w:rsid w:val="00DA5B17"/>
    <w:rPr>
      <w:lang w:eastAsia="en-CA"/>
    </w:rPr>
  </w:style>
  <w:style w:type="paragraph" w:customStyle="1" w:styleId="CFD6EB2D5F744473AF1A5289B4153A5A">
    <w:name w:val="CFD6EB2D5F744473AF1A5289B4153A5A"/>
    <w:rsid w:val="00DA5B17"/>
    <w:rPr>
      <w:lang w:eastAsia="en-CA"/>
    </w:rPr>
  </w:style>
  <w:style w:type="paragraph" w:customStyle="1" w:styleId="E76DC9CC898B464E92589C353EDBAEB5">
    <w:name w:val="E76DC9CC898B464E92589C353EDBAEB5"/>
    <w:rsid w:val="00DA5B17"/>
    <w:rPr>
      <w:lang w:eastAsia="en-CA"/>
    </w:rPr>
  </w:style>
  <w:style w:type="paragraph" w:customStyle="1" w:styleId="F464591DC79649C28884F6559DA1828C">
    <w:name w:val="F464591DC79649C28884F6559DA1828C"/>
    <w:rsid w:val="00DA5B17"/>
    <w:rPr>
      <w:lang w:eastAsia="en-CA"/>
    </w:rPr>
  </w:style>
  <w:style w:type="paragraph" w:customStyle="1" w:styleId="5C1E1804FD21443B844EA6D78096E873">
    <w:name w:val="5C1E1804FD21443B844EA6D78096E873"/>
    <w:rsid w:val="00DA5B17"/>
    <w:rPr>
      <w:lang w:eastAsia="en-CA"/>
    </w:rPr>
  </w:style>
  <w:style w:type="paragraph" w:customStyle="1" w:styleId="AB47A23FADB24D5688A10BABA9949766">
    <w:name w:val="AB47A23FADB24D5688A10BABA9949766"/>
    <w:rsid w:val="00DA5B17"/>
    <w:rPr>
      <w:lang w:eastAsia="en-CA"/>
    </w:rPr>
  </w:style>
  <w:style w:type="paragraph" w:customStyle="1" w:styleId="158155FA2A634147B13D4BEBFD4C98F1">
    <w:name w:val="158155FA2A634147B13D4BEBFD4C98F1"/>
    <w:rsid w:val="00DA5B17"/>
    <w:rPr>
      <w:lang w:eastAsia="en-CA"/>
    </w:rPr>
  </w:style>
  <w:style w:type="paragraph" w:customStyle="1" w:styleId="AD2D03BD61EF4B29BDA341F404EC67E7">
    <w:name w:val="AD2D03BD61EF4B29BDA341F404EC67E7"/>
    <w:rsid w:val="00DA5B17"/>
    <w:rPr>
      <w:lang w:eastAsia="en-CA"/>
    </w:rPr>
  </w:style>
  <w:style w:type="paragraph" w:customStyle="1" w:styleId="CF087C490B9C48808E14F68AA780B545">
    <w:name w:val="CF087C490B9C48808E14F68AA780B545"/>
    <w:rsid w:val="00DA5B17"/>
    <w:rPr>
      <w:lang w:eastAsia="en-CA"/>
    </w:rPr>
  </w:style>
  <w:style w:type="paragraph" w:customStyle="1" w:styleId="9BD615B040C044849F1E0705BD7243F8">
    <w:name w:val="9BD615B040C044849F1E0705BD7243F8"/>
    <w:rsid w:val="00DA5B17"/>
    <w:rPr>
      <w:lang w:eastAsia="en-CA"/>
    </w:rPr>
  </w:style>
  <w:style w:type="paragraph" w:customStyle="1" w:styleId="0896F40A6F8740B4929CE707A24785E2">
    <w:name w:val="0896F40A6F8740B4929CE707A24785E2"/>
    <w:rsid w:val="00DA5B17"/>
    <w:rPr>
      <w:lang w:eastAsia="en-CA"/>
    </w:rPr>
  </w:style>
  <w:style w:type="paragraph" w:customStyle="1" w:styleId="8FAA9355370E43D9AA1521FDA279112E">
    <w:name w:val="8FAA9355370E43D9AA1521FDA279112E"/>
    <w:rsid w:val="00DA5B17"/>
    <w:rPr>
      <w:lang w:eastAsia="en-CA"/>
    </w:rPr>
  </w:style>
  <w:style w:type="paragraph" w:customStyle="1" w:styleId="7647D59068E04F73B9132EB19E2E2767">
    <w:name w:val="7647D59068E04F73B9132EB19E2E2767"/>
    <w:rsid w:val="00DA5B17"/>
    <w:rPr>
      <w:lang w:eastAsia="en-CA"/>
    </w:rPr>
  </w:style>
  <w:style w:type="paragraph" w:customStyle="1" w:styleId="EEC9394BF5394A799D96D5E2329B4671">
    <w:name w:val="EEC9394BF5394A799D96D5E2329B4671"/>
    <w:rsid w:val="00DA5B17"/>
    <w:rPr>
      <w:lang w:eastAsia="en-CA"/>
    </w:rPr>
  </w:style>
  <w:style w:type="paragraph" w:customStyle="1" w:styleId="D3C9EDE1F145491F91B536085EDD71C2">
    <w:name w:val="D3C9EDE1F145491F91B536085EDD71C2"/>
    <w:rsid w:val="00DA5B17"/>
    <w:rPr>
      <w:lang w:eastAsia="en-CA"/>
    </w:rPr>
  </w:style>
  <w:style w:type="paragraph" w:customStyle="1" w:styleId="C1E0411858184DF997A43705F0C2A629">
    <w:name w:val="C1E0411858184DF997A43705F0C2A629"/>
    <w:rsid w:val="00DA5B17"/>
    <w:rPr>
      <w:lang w:eastAsia="en-CA"/>
    </w:rPr>
  </w:style>
  <w:style w:type="paragraph" w:customStyle="1" w:styleId="F10FB43C67A74E5D955F3EB156C92941">
    <w:name w:val="F10FB43C67A74E5D955F3EB156C92941"/>
    <w:rsid w:val="00DA5B17"/>
    <w:rPr>
      <w:lang w:eastAsia="en-CA"/>
    </w:rPr>
  </w:style>
  <w:style w:type="paragraph" w:customStyle="1" w:styleId="D0C8D2EFED2941F8A8C902C434CF9AB4">
    <w:name w:val="D0C8D2EFED2941F8A8C902C434CF9AB4"/>
    <w:rsid w:val="00DA5B17"/>
    <w:rPr>
      <w:lang w:eastAsia="en-CA"/>
    </w:rPr>
  </w:style>
  <w:style w:type="paragraph" w:customStyle="1" w:styleId="4AD0789497DB48079329311A603F1674">
    <w:name w:val="4AD0789497DB48079329311A603F1674"/>
    <w:rsid w:val="00DA5B17"/>
    <w:rPr>
      <w:lang w:eastAsia="en-CA"/>
    </w:rPr>
  </w:style>
  <w:style w:type="paragraph" w:customStyle="1" w:styleId="B98FE9C8DEB441D7A7BF152909AF6AE7">
    <w:name w:val="B98FE9C8DEB441D7A7BF152909AF6AE7"/>
    <w:rsid w:val="00DA5B17"/>
    <w:rPr>
      <w:lang w:eastAsia="en-CA"/>
    </w:rPr>
  </w:style>
  <w:style w:type="paragraph" w:customStyle="1" w:styleId="A9CC67DA56D04C15BCD72D760C88D6D9">
    <w:name w:val="A9CC67DA56D04C15BCD72D760C88D6D9"/>
    <w:rsid w:val="00DA5B17"/>
    <w:rPr>
      <w:lang w:eastAsia="en-CA"/>
    </w:rPr>
  </w:style>
  <w:style w:type="paragraph" w:customStyle="1" w:styleId="4BA8102FA6AE42299B8F29FC1319D661">
    <w:name w:val="4BA8102FA6AE42299B8F29FC1319D661"/>
    <w:rsid w:val="00DA5B17"/>
    <w:rPr>
      <w:lang w:eastAsia="en-CA"/>
    </w:rPr>
  </w:style>
  <w:style w:type="paragraph" w:customStyle="1" w:styleId="B9C534B6463C447597BE5CCE4BEAD287">
    <w:name w:val="B9C534B6463C447597BE5CCE4BEAD287"/>
    <w:rsid w:val="00DA5B17"/>
    <w:rPr>
      <w:lang w:eastAsia="en-CA"/>
    </w:rPr>
  </w:style>
  <w:style w:type="paragraph" w:customStyle="1" w:styleId="69F782791D5F4A97B5DBCB3CE3A7E624">
    <w:name w:val="69F782791D5F4A97B5DBCB3CE3A7E624"/>
    <w:rsid w:val="00DA5B17"/>
    <w:rPr>
      <w:lang w:eastAsia="en-CA"/>
    </w:rPr>
  </w:style>
  <w:style w:type="paragraph" w:customStyle="1" w:styleId="3D9EBDB451B3490BAD09B1DDC56AB642">
    <w:name w:val="3D9EBDB451B3490BAD09B1DDC56AB642"/>
    <w:rsid w:val="00DA5B17"/>
    <w:rPr>
      <w:lang w:eastAsia="en-CA"/>
    </w:rPr>
  </w:style>
  <w:style w:type="paragraph" w:customStyle="1" w:styleId="C3844F10318041FD9990EFD542343D37">
    <w:name w:val="C3844F10318041FD9990EFD542343D37"/>
    <w:rsid w:val="00DA5B17"/>
    <w:rPr>
      <w:lang w:eastAsia="en-CA"/>
    </w:rPr>
  </w:style>
  <w:style w:type="paragraph" w:customStyle="1" w:styleId="6FE296E0AF2E4F2493B79E1D52C2A6A7">
    <w:name w:val="6FE296E0AF2E4F2493B79E1D52C2A6A7"/>
    <w:rsid w:val="00DA5B17"/>
    <w:rPr>
      <w:lang w:eastAsia="en-CA"/>
    </w:rPr>
  </w:style>
  <w:style w:type="paragraph" w:customStyle="1" w:styleId="BE36AB26DFD945B8A33A655864577A19">
    <w:name w:val="BE36AB26DFD945B8A33A655864577A19"/>
    <w:rsid w:val="00DA5B17"/>
    <w:rPr>
      <w:lang w:eastAsia="en-CA"/>
    </w:rPr>
  </w:style>
  <w:style w:type="paragraph" w:customStyle="1" w:styleId="603B4C2F3AFA44DD8A1D41D18E046224">
    <w:name w:val="603B4C2F3AFA44DD8A1D41D18E046224"/>
    <w:rsid w:val="00DA5B17"/>
    <w:rPr>
      <w:lang w:eastAsia="en-CA"/>
    </w:rPr>
  </w:style>
  <w:style w:type="paragraph" w:customStyle="1" w:styleId="F422EE9D283D4DCCA8D22FDD770FCD60">
    <w:name w:val="F422EE9D283D4DCCA8D22FDD770FCD60"/>
    <w:rsid w:val="00DA5B17"/>
    <w:rPr>
      <w:lang w:eastAsia="en-CA"/>
    </w:rPr>
  </w:style>
  <w:style w:type="paragraph" w:customStyle="1" w:styleId="3CF6B049FEC14D6F8851F22EBD00D6AC">
    <w:name w:val="3CF6B049FEC14D6F8851F22EBD00D6AC"/>
    <w:rsid w:val="00DA5B17"/>
    <w:rPr>
      <w:lang w:eastAsia="en-CA"/>
    </w:rPr>
  </w:style>
  <w:style w:type="paragraph" w:customStyle="1" w:styleId="C0C57965BFB84D15809037B7B550A7F9">
    <w:name w:val="C0C57965BFB84D15809037B7B550A7F9"/>
    <w:rsid w:val="00DA5B17"/>
    <w:rPr>
      <w:lang w:eastAsia="en-CA"/>
    </w:rPr>
  </w:style>
  <w:style w:type="paragraph" w:customStyle="1" w:styleId="5EFEEFE2476F4A999888449F5AE319F0">
    <w:name w:val="5EFEEFE2476F4A999888449F5AE319F0"/>
    <w:rsid w:val="00DA5B17"/>
    <w:rPr>
      <w:lang w:eastAsia="en-CA"/>
    </w:rPr>
  </w:style>
  <w:style w:type="paragraph" w:customStyle="1" w:styleId="BAD1546BC12C46158F3D0A8717761983">
    <w:name w:val="BAD1546BC12C46158F3D0A8717761983"/>
    <w:rsid w:val="00DA5B17"/>
    <w:rPr>
      <w:lang w:eastAsia="en-CA"/>
    </w:rPr>
  </w:style>
  <w:style w:type="paragraph" w:customStyle="1" w:styleId="500E2FFD48434947A63E5A3311C0DF0E">
    <w:name w:val="500E2FFD48434947A63E5A3311C0DF0E"/>
    <w:rsid w:val="00DA5B17"/>
    <w:rPr>
      <w:lang w:eastAsia="en-CA"/>
    </w:rPr>
  </w:style>
  <w:style w:type="paragraph" w:customStyle="1" w:styleId="B5DD343399AC4AB599F1E849A1DAF230">
    <w:name w:val="B5DD343399AC4AB599F1E849A1DAF230"/>
    <w:rsid w:val="00DA5B17"/>
    <w:rPr>
      <w:lang w:eastAsia="en-CA"/>
    </w:rPr>
  </w:style>
  <w:style w:type="paragraph" w:customStyle="1" w:styleId="5692F511448B463B80B3AFEEA9BA8D31">
    <w:name w:val="5692F511448B463B80B3AFEEA9BA8D31"/>
    <w:rsid w:val="00DA5B17"/>
    <w:rPr>
      <w:lang w:eastAsia="en-CA"/>
    </w:rPr>
  </w:style>
  <w:style w:type="paragraph" w:customStyle="1" w:styleId="A97287F0623C458484FD60449C3401A5">
    <w:name w:val="A97287F0623C458484FD60449C3401A5"/>
    <w:rsid w:val="00DA5B17"/>
    <w:rPr>
      <w:lang w:eastAsia="en-CA"/>
    </w:rPr>
  </w:style>
  <w:style w:type="paragraph" w:customStyle="1" w:styleId="132399B1947C4F1D8EDC6A81CC9B7B3F">
    <w:name w:val="132399B1947C4F1D8EDC6A81CC9B7B3F"/>
    <w:rsid w:val="00DA5B17"/>
    <w:rPr>
      <w:lang w:eastAsia="en-CA"/>
    </w:rPr>
  </w:style>
  <w:style w:type="paragraph" w:customStyle="1" w:styleId="A331D760F7D14357BD69ACE8938336EA">
    <w:name w:val="A331D760F7D14357BD69ACE8938336EA"/>
    <w:rsid w:val="00DA5B17"/>
    <w:rPr>
      <w:lang w:eastAsia="en-CA"/>
    </w:rPr>
  </w:style>
  <w:style w:type="paragraph" w:customStyle="1" w:styleId="2E5F4099867948ABBFCD3CF0165EC983">
    <w:name w:val="2E5F4099867948ABBFCD3CF0165EC983"/>
    <w:rsid w:val="00DA5B17"/>
    <w:rPr>
      <w:lang w:eastAsia="en-CA"/>
    </w:rPr>
  </w:style>
  <w:style w:type="paragraph" w:customStyle="1" w:styleId="CC07052B60BD4CDEB978D3DC89BB6392">
    <w:name w:val="CC07052B60BD4CDEB978D3DC89BB6392"/>
    <w:rsid w:val="00DA5B17"/>
    <w:rPr>
      <w:lang w:eastAsia="en-CA"/>
    </w:rPr>
  </w:style>
  <w:style w:type="paragraph" w:customStyle="1" w:styleId="99574BC90BBE42488367AE9416DD953F">
    <w:name w:val="99574BC90BBE42488367AE9416DD953F"/>
    <w:rsid w:val="00DA5B17"/>
    <w:rPr>
      <w:lang w:eastAsia="en-CA"/>
    </w:rPr>
  </w:style>
  <w:style w:type="paragraph" w:customStyle="1" w:styleId="66F27B98FD7B457E8F25070E6501E390">
    <w:name w:val="66F27B98FD7B457E8F25070E6501E390"/>
    <w:rsid w:val="00DA5B17"/>
    <w:rPr>
      <w:lang w:eastAsia="en-CA"/>
    </w:rPr>
  </w:style>
  <w:style w:type="paragraph" w:customStyle="1" w:styleId="EEFE6D101BA345F283DA6349A7FB7F55">
    <w:name w:val="EEFE6D101BA345F283DA6349A7FB7F55"/>
    <w:rsid w:val="00DA5B17"/>
    <w:rPr>
      <w:lang w:eastAsia="en-CA"/>
    </w:rPr>
  </w:style>
  <w:style w:type="paragraph" w:customStyle="1" w:styleId="501CB2ACBC5B4D05963DA3D4B8074E01">
    <w:name w:val="501CB2ACBC5B4D05963DA3D4B8074E01"/>
    <w:rsid w:val="00DA5B17"/>
    <w:rPr>
      <w:lang w:eastAsia="en-CA"/>
    </w:rPr>
  </w:style>
  <w:style w:type="paragraph" w:customStyle="1" w:styleId="537EBB19FC674F2CAEE52AD7891950EC">
    <w:name w:val="537EBB19FC674F2CAEE52AD7891950EC"/>
    <w:rsid w:val="00DA5B17"/>
    <w:rPr>
      <w:lang w:eastAsia="en-CA"/>
    </w:rPr>
  </w:style>
  <w:style w:type="paragraph" w:customStyle="1" w:styleId="6AB4B675ECF2468FA88BB74FC2B6AFEE">
    <w:name w:val="6AB4B675ECF2468FA88BB74FC2B6AFEE"/>
    <w:rsid w:val="00DA5B17"/>
    <w:rPr>
      <w:lang w:eastAsia="en-CA"/>
    </w:rPr>
  </w:style>
  <w:style w:type="paragraph" w:customStyle="1" w:styleId="02AF1A68916C428C9B76511147513244">
    <w:name w:val="02AF1A68916C428C9B76511147513244"/>
    <w:rsid w:val="00DA5B17"/>
    <w:rPr>
      <w:lang w:eastAsia="en-CA"/>
    </w:rPr>
  </w:style>
  <w:style w:type="paragraph" w:customStyle="1" w:styleId="4B73FC7161C04666AF74C026E41BD1A3">
    <w:name w:val="4B73FC7161C04666AF74C026E41BD1A3"/>
    <w:rsid w:val="00DA5B17"/>
    <w:rPr>
      <w:lang w:eastAsia="en-CA"/>
    </w:rPr>
  </w:style>
  <w:style w:type="paragraph" w:customStyle="1" w:styleId="2B22BDFDC6C241B7B0B6C823C7927903">
    <w:name w:val="2B22BDFDC6C241B7B0B6C823C7927903"/>
    <w:rsid w:val="00DA5B17"/>
    <w:rPr>
      <w:lang w:eastAsia="en-CA"/>
    </w:rPr>
  </w:style>
  <w:style w:type="paragraph" w:customStyle="1" w:styleId="AB7E5375C7B54534B218F72D598C3F80">
    <w:name w:val="AB7E5375C7B54534B218F72D598C3F80"/>
    <w:rsid w:val="00DA5B17"/>
    <w:rPr>
      <w:lang w:eastAsia="en-CA"/>
    </w:rPr>
  </w:style>
  <w:style w:type="paragraph" w:customStyle="1" w:styleId="E80235D7EB4B41DEA8605C21B5E920DC">
    <w:name w:val="E80235D7EB4B41DEA8605C21B5E920DC"/>
    <w:rsid w:val="00DA5B17"/>
    <w:rPr>
      <w:lang w:eastAsia="en-CA"/>
    </w:rPr>
  </w:style>
  <w:style w:type="paragraph" w:customStyle="1" w:styleId="4C9DA80029514F5AAAC0B63EF9D1D687">
    <w:name w:val="4C9DA80029514F5AAAC0B63EF9D1D687"/>
    <w:rsid w:val="00DA5B17"/>
    <w:rPr>
      <w:lang w:eastAsia="en-CA"/>
    </w:rPr>
  </w:style>
  <w:style w:type="paragraph" w:customStyle="1" w:styleId="4A795E06E5F548D0B3C699B1C0F8837A">
    <w:name w:val="4A795E06E5F548D0B3C699B1C0F8837A"/>
    <w:rsid w:val="00DA5B17"/>
    <w:rPr>
      <w:lang w:eastAsia="en-CA"/>
    </w:rPr>
  </w:style>
  <w:style w:type="paragraph" w:customStyle="1" w:styleId="7CF686BC3B33453CBA1745D6CD8059E7">
    <w:name w:val="7CF686BC3B33453CBA1745D6CD8059E7"/>
    <w:rsid w:val="00DA5B17"/>
    <w:rPr>
      <w:lang w:eastAsia="en-CA"/>
    </w:rPr>
  </w:style>
  <w:style w:type="paragraph" w:customStyle="1" w:styleId="6554AC906F0140AEBF0ED3883274D022">
    <w:name w:val="6554AC906F0140AEBF0ED3883274D022"/>
    <w:rsid w:val="00DA5B17"/>
    <w:rPr>
      <w:lang w:eastAsia="en-CA"/>
    </w:rPr>
  </w:style>
  <w:style w:type="paragraph" w:customStyle="1" w:styleId="317DE6254C6C4FAE8D97686E30086EC5">
    <w:name w:val="317DE6254C6C4FAE8D97686E30086EC5"/>
    <w:rsid w:val="00DA5B17"/>
    <w:rPr>
      <w:lang w:eastAsia="en-CA"/>
    </w:rPr>
  </w:style>
  <w:style w:type="paragraph" w:customStyle="1" w:styleId="705DE32647804434AD241DD17CC1742D">
    <w:name w:val="705DE32647804434AD241DD17CC1742D"/>
    <w:rsid w:val="00DA5B17"/>
    <w:rPr>
      <w:lang w:eastAsia="en-CA"/>
    </w:rPr>
  </w:style>
  <w:style w:type="paragraph" w:customStyle="1" w:styleId="63D2AC68B9464B3BA1254EDD5543D9B0">
    <w:name w:val="63D2AC68B9464B3BA1254EDD5543D9B0"/>
    <w:rsid w:val="00DA5B17"/>
    <w:rPr>
      <w:lang w:eastAsia="en-CA"/>
    </w:rPr>
  </w:style>
  <w:style w:type="paragraph" w:customStyle="1" w:styleId="2B6B620FAEC745D99E4F44AF399397E1">
    <w:name w:val="2B6B620FAEC745D99E4F44AF399397E1"/>
    <w:rsid w:val="00DA5B17"/>
    <w:rPr>
      <w:lang w:eastAsia="en-CA"/>
    </w:rPr>
  </w:style>
  <w:style w:type="paragraph" w:customStyle="1" w:styleId="F04844CAE5974666A02B2862333FC9A4">
    <w:name w:val="F04844CAE5974666A02B2862333FC9A4"/>
    <w:rsid w:val="00DA5B17"/>
    <w:rPr>
      <w:lang w:eastAsia="en-CA"/>
    </w:rPr>
  </w:style>
  <w:style w:type="paragraph" w:customStyle="1" w:styleId="41A78F6F891F48089174DC9CEF980E83">
    <w:name w:val="41A78F6F891F48089174DC9CEF980E83"/>
    <w:rsid w:val="00DA5B17"/>
    <w:rPr>
      <w:lang w:eastAsia="en-CA"/>
    </w:rPr>
  </w:style>
  <w:style w:type="paragraph" w:customStyle="1" w:styleId="52F3F612FE9D44819CB8B0A64D414D8C">
    <w:name w:val="52F3F612FE9D44819CB8B0A64D414D8C"/>
    <w:rsid w:val="00DA5B17"/>
    <w:rPr>
      <w:lang w:eastAsia="en-CA"/>
    </w:rPr>
  </w:style>
  <w:style w:type="paragraph" w:customStyle="1" w:styleId="5333758B52D94532A9549B9F7090A0B4">
    <w:name w:val="5333758B52D94532A9549B9F7090A0B4"/>
    <w:rsid w:val="00DA5B17"/>
    <w:rPr>
      <w:lang w:eastAsia="en-CA"/>
    </w:rPr>
  </w:style>
  <w:style w:type="paragraph" w:customStyle="1" w:styleId="8E8CF6AE1BB44AFEA1C01E1639AE3B23">
    <w:name w:val="8E8CF6AE1BB44AFEA1C01E1639AE3B23"/>
    <w:rsid w:val="00DA5B17"/>
    <w:rPr>
      <w:lang w:eastAsia="en-CA"/>
    </w:rPr>
  </w:style>
  <w:style w:type="paragraph" w:customStyle="1" w:styleId="F56C75203B9E47C080EB4924E881C404">
    <w:name w:val="F56C75203B9E47C080EB4924E881C404"/>
    <w:rsid w:val="00DA5B17"/>
    <w:rPr>
      <w:lang w:eastAsia="en-CA"/>
    </w:rPr>
  </w:style>
  <w:style w:type="paragraph" w:customStyle="1" w:styleId="DBD2C43DD13147E1B22B739B7218DABC">
    <w:name w:val="DBD2C43DD13147E1B22B739B7218DABC"/>
    <w:rsid w:val="00DA5B17"/>
    <w:rPr>
      <w:lang w:eastAsia="en-CA"/>
    </w:rPr>
  </w:style>
  <w:style w:type="paragraph" w:customStyle="1" w:styleId="DC4646FB522D4F97A4E6E1F9FB77BB09">
    <w:name w:val="DC4646FB522D4F97A4E6E1F9FB77BB09"/>
    <w:rsid w:val="00DA5B17"/>
    <w:rPr>
      <w:lang w:eastAsia="en-CA"/>
    </w:rPr>
  </w:style>
  <w:style w:type="paragraph" w:customStyle="1" w:styleId="7AFAF4E78C054BC09617E46B26B33835">
    <w:name w:val="7AFAF4E78C054BC09617E46B26B33835"/>
    <w:rsid w:val="00DA5B17"/>
    <w:rPr>
      <w:lang w:eastAsia="en-CA"/>
    </w:rPr>
  </w:style>
  <w:style w:type="paragraph" w:customStyle="1" w:styleId="E700831CFF9643FAA37B6F0C9ACD7B7E">
    <w:name w:val="E700831CFF9643FAA37B6F0C9ACD7B7E"/>
    <w:rsid w:val="00DA5B17"/>
    <w:rPr>
      <w:lang w:eastAsia="en-CA"/>
    </w:rPr>
  </w:style>
  <w:style w:type="paragraph" w:customStyle="1" w:styleId="C2F7EC2D34584919A0A4790F64F1FE68">
    <w:name w:val="C2F7EC2D34584919A0A4790F64F1FE68"/>
    <w:rsid w:val="00DA5B17"/>
    <w:rPr>
      <w:lang w:eastAsia="en-CA"/>
    </w:rPr>
  </w:style>
  <w:style w:type="paragraph" w:customStyle="1" w:styleId="F8C0632B53824E13A661ECE8D6241173">
    <w:name w:val="F8C0632B53824E13A661ECE8D6241173"/>
    <w:rsid w:val="00DA5B17"/>
    <w:rPr>
      <w:lang w:eastAsia="en-CA"/>
    </w:rPr>
  </w:style>
  <w:style w:type="paragraph" w:customStyle="1" w:styleId="211114934D7B47B98F36D1D76D7787A4">
    <w:name w:val="211114934D7B47B98F36D1D76D7787A4"/>
    <w:rsid w:val="00DA5B17"/>
    <w:rPr>
      <w:lang w:eastAsia="en-CA"/>
    </w:rPr>
  </w:style>
  <w:style w:type="paragraph" w:customStyle="1" w:styleId="8031F6B40FEE4D4F9130D5A4E3573C0B">
    <w:name w:val="8031F6B40FEE4D4F9130D5A4E3573C0B"/>
    <w:rsid w:val="00DA5B17"/>
    <w:rPr>
      <w:lang w:eastAsia="en-CA"/>
    </w:rPr>
  </w:style>
  <w:style w:type="paragraph" w:customStyle="1" w:styleId="CDF7D40C2B4F40EAAA647E3F4B1D7BD6">
    <w:name w:val="CDF7D40C2B4F40EAAA647E3F4B1D7BD6"/>
    <w:rsid w:val="00DA5B17"/>
    <w:rPr>
      <w:lang w:eastAsia="en-CA"/>
    </w:rPr>
  </w:style>
  <w:style w:type="paragraph" w:customStyle="1" w:styleId="202E3FBE18FF43AE853203FF9C2C1DD2">
    <w:name w:val="202E3FBE18FF43AE853203FF9C2C1DD2"/>
    <w:rsid w:val="00DA5B17"/>
    <w:rPr>
      <w:lang w:eastAsia="en-CA"/>
    </w:rPr>
  </w:style>
  <w:style w:type="paragraph" w:customStyle="1" w:styleId="E03D3BE5290F4A78BC4CA705E66571B1">
    <w:name w:val="E03D3BE5290F4A78BC4CA705E66571B1"/>
    <w:rsid w:val="00DA5B17"/>
    <w:rPr>
      <w:lang w:eastAsia="en-CA"/>
    </w:rPr>
  </w:style>
  <w:style w:type="paragraph" w:customStyle="1" w:styleId="237C086763604A34889E0C8AF6BC3032">
    <w:name w:val="237C086763604A34889E0C8AF6BC3032"/>
    <w:rsid w:val="00DA5B17"/>
    <w:rPr>
      <w:lang w:eastAsia="en-CA"/>
    </w:rPr>
  </w:style>
  <w:style w:type="paragraph" w:customStyle="1" w:styleId="DD1FE9236C8D4A9785D947F3B6C197A5">
    <w:name w:val="DD1FE9236C8D4A9785D947F3B6C197A5"/>
    <w:rsid w:val="00DA5B17"/>
    <w:rPr>
      <w:lang w:eastAsia="en-CA"/>
    </w:rPr>
  </w:style>
  <w:style w:type="paragraph" w:customStyle="1" w:styleId="417A5F50B2DC4BBC8627A70061F409EE">
    <w:name w:val="417A5F50B2DC4BBC8627A70061F409EE"/>
    <w:rsid w:val="00DA5B17"/>
    <w:rPr>
      <w:lang w:eastAsia="en-CA"/>
    </w:rPr>
  </w:style>
  <w:style w:type="paragraph" w:customStyle="1" w:styleId="9FD7DDA9C7084F90928CDF3000C09E1D">
    <w:name w:val="9FD7DDA9C7084F90928CDF3000C09E1D"/>
    <w:rsid w:val="00DA5B17"/>
    <w:rPr>
      <w:lang w:eastAsia="en-CA"/>
    </w:rPr>
  </w:style>
  <w:style w:type="paragraph" w:customStyle="1" w:styleId="80F754809F5D4303A498448263B15115">
    <w:name w:val="80F754809F5D4303A498448263B15115"/>
    <w:rsid w:val="00DA5B17"/>
    <w:rPr>
      <w:lang w:eastAsia="en-CA"/>
    </w:rPr>
  </w:style>
  <w:style w:type="paragraph" w:customStyle="1" w:styleId="B4F2452B81834561B57CF4B4CD5ABD1F">
    <w:name w:val="B4F2452B81834561B57CF4B4CD5ABD1F"/>
    <w:rsid w:val="00DA5B17"/>
    <w:rPr>
      <w:lang w:eastAsia="en-CA"/>
    </w:rPr>
  </w:style>
  <w:style w:type="paragraph" w:customStyle="1" w:styleId="D0875ACE4FE54CDF9BDB711BC0206A42">
    <w:name w:val="D0875ACE4FE54CDF9BDB711BC0206A42"/>
    <w:rsid w:val="00DA5B17"/>
    <w:rPr>
      <w:lang w:eastAsia="en-CA"/>
    </w:rPr>
  </w:style>
  <w:style w:type="paragraph" w:customStyle="1" w:styleId="1CFE00C01D96448BAD553A00DCBFDFC2">
    <w:name w:val="1CFE00C01D96448BAD553A00DCBFDFC2"/>
    <w:rsid w:val="00DA5B17"/>
    <w:rPr>
      <w:lang w:eastAsia="en-CA"/>
    </w:rPr>
  </w:style>
  <w:style w:type="paragraph" w:customStyle="1" w:styleId="DC88EC2A0EDF4C01BA6DEC611B9A007C">
    <w:name w:val="DC88EC2A0EDF4C01BA6DEC611B9A007C"/>
    <w:rsid w:val="00DA5B17"/>
    <w:rPr>
      <w:lang w:eastAsia="en-CA"/>
    </w:rPr>
  </w:style>
  <w:style w:type="paragraph" w:customStyle="1" w:styleId="0F7C3518C88846E0B5FE86F500AECF6D">
    <w:name w:val="0F7C3518C88846E0B5FE86F500AECF6D"/>
    <w:rsid w:val="00DA5B17"/>
    <w:rPr>
      <w:lang w:eastAsia="en-CA"/>
    </w:rPr>
  </w:style>
  <w:style w:type="paragraph" w:customStyle="1" w:styleId="A2C062731E4E4DA384EA4BC64527F4D4">
    <w:name w:val="A2C062731E4E4DA384EA4BC64527F4D4"/>
    <w:rsid w:val="00DA5B17"/>
    <w:rPr>
      <w:lang w:eastAsia="en-CA"/>
    </w:rPr>
  </w:style>
  <w:style w:type="paragraph" w:customStyle="1" w:styleId="3906F7986A0F4C769AD055D820413A99">
    <w:name w:val="3906F7986A0F4C769AD055D820413A99"/>
    <w:rsid w:val="00DA5B17"/>
    <w:rPr>
      <w:lang w:eastAsia="en-CA"/>
    </w:rPr>
  </w:style>
  <w:style w:type="paragraph" w:customStyle="1" w:styleId="A5E6BF396FAF4F18981EE33548F60DA5">
    <w:name w:val="A5E6BF396FAF4F18981EE33548F60DA5"/>
    <w:rsid w:val="00DA5B17"/>
    <w:rPr>
      <w:lang w:eastAsia="en-CA"/>
    </w:rPr>
  </w:style>
  <w:style w:type="paragraph" w:customStyle="1" w:styleId="DA494B74E2764609A33AD445011B2612">
    <w:name w:val="DA494B74E2764609A33AD445011B2612"/>
    <w:rsid w:val="00DA5B17"/>
    <w:rPr>
      <w:lang w:eastAsia="en-CA"/>
    </w:rPr>
  </w:style>
  <w:style w:type="paragraph" w:customStyle="1" w:styleId="CCE8EC4EDA124009B63F2A01AA3211C7">
    <w:name w:val="CCE8EC4EDA124009B63F2A01AA3211C7"/>
    <w:rsid w:val="00DA5B17"/>
    <w:rPr>
      <w:lang w:eastAsia="en-CA"/>
    </w:rPr>
  </w:style>
  <w:style w:type="paragraph" w:customStyle="1" w:styleId="DC9F6471AE914D819B519A3997788F4E">
    <w:name w:val="DC9F6471AE914D819B519A3997788F4E"/>
    <w:rsid w:val="00DA5B17"/>
    <w:rPr>
      <w:lang w:eastAsia="en-CA"/>
    </w:rPr>
  </w:style>
  <w:style w:type="paragraph" w:customStyle="1" w:styleId="9DD8ECA1A85447CD860A3FF27A16AD64">
    <w:name w:val="9DD8ECA1A85447CD860A3FF27A16AD64"/>
    <w:rsid w:val="00DA5B17"/>
    <w:rPr>
      <w:lang w:eastAsia="en-CA"/>
    </w:rPr>
  </w:style>
  <w:style w:type="paragraph" w:customStyle="1" w:styleId="665DD1B31A0B4A578C43C76A20F1800A">
    <w:name w:val="665DD1B31A0B4A578C43C76A20F1800A"/>
    <w:rsid w:val="00DA5B17"/>
    <w:rPr>
      <w:lang w:eastAsia="en-CA"/>
    </w:rPr>
  </w:style>
  <w:style w:type="paragraph" w:customStyle="1" w:styleId="C72B18DEFF954EE49F5BB64F51E4A2FC">
    <w:name w:val="C72B18DEFF954EE49F5BB64F51E4A2FC"/>
    <w:rsid w:val="00DA5B17"/>
    <w:rPr>
      <w:lang w:eastAsia="en-CA"/>
    </w:rPr>
  </w:style>
  <w:style w:type="paragraph" w:customStyle="1" w:styleId="21A5C871D46746B4AFF99C7C6CE909AD">
    <w:name w:val="21A5C871D46746B4AFF99C7C6CE909AD"/>
    <w:rsid w:val="00DA5B17"/>
    <w:rPr>
      <w:lang w:eastAsia="en-CA"/>
    </w:rPr>
  </w:style>
  <w:style w:type="paragraph" w:customStyle="1" w:styleId="91D90C4D8BC440BD8AA053542BC9058F">
    <w:name w:val="91D90C4D8BC440BD8AA053542BC9058F"/>
    <w:rsid w:val="00DA5B17"/>
    <w:rPr>
      <w:lang w:eastAsia="en-CA"/>
    </w:rPr>
  </w:style>
  <w:style w:type="paragraph" w:customStyle="1" w:styleId="C6C1FC59A1AE445D97E3CD9A367062FC">
    <w:name w:val="C6C1FC59A1AE445D97E3CD9A367062FC"/>
    <w:rsid w:val="00DA5B17"/>
    <w:rPr>
      <w:lang w:eastAsia="en-CA"/>
    </w:rPr>
  </w:style>
  <w:style w:type="paragraph" w:customStyle="1" w:styleId="A84F5537B1BF4093B4E10443DBD38B26">
    <w:name w:val="A84F5537B1BF4093B4E10443DBD38B26"/>
    <w:rsid w:val="00DA5B17"/>
    <w:rPr>
      <w:lang w:eastAsia="en-CA"/>
    </w:rPr>
  </w:style>
  <w:style w:type="paragraph" w:customStyle="1" w:styleId="39E7BD2C4ACC4C21857E128760F7D8F5">
    <w:name w:val="39E7BD2C4ACC4C21857E128760F7D8F5"/>
    <w:rsid w:val="00DA5B17"/>
    <w:rPr>
      <w:lang w:eastAsia="en-CA"/>
    </w:rPr>
  </w:style>
  <w:style w:type="paragraph" w:customStyle="1" w:styleId="1462A255C5774B5F8896275E7F949C7D">
    <w:name w:val="1462A255C5774B5F8896275E7F949C7D"/>
    <w:rsid w:val="00DA5B17"/>
    <w:rPr>
      <w:lang w:eastAsia="en-CA"/>
    </w:rPr>
  </w:style>
  <w:style w:type="paragraph" w:customStyle="1" w:styleId="FC8E2671397243508A8AD93EC3737B92">
    <w:name w:val="FC8E2671397243508A8AD93EC3737B92"/>
    <w:rsid w:val="00DA5B17"/>
    <w:rPr>
      <w:lang w:eastAsia="en-CA"/>
    </w:rPr>
  </w:style>
  <w:style w:type="paragraph" w:customStyle="1" w:styleId="2A0330983A624CF8A02C72CC6BF74937">
    <w:name w:val="2A0330983A624CF8A02C72CC6BF74937"/>
    <w:rsid w:val="00DA5B17"/>
    <w:rPr>
      <w:lang w:eastAsia="en-CA"/>
    </w:rPr>
  </w:style>
  <w:style w:type="paragraph" w:customStyle="1" w:styleId="9BA4639A132E4B4E97EF50AFA8152DF5">
    <w:name w:val="9BA4639A132E4B4E97EF50AFA8152DF5"/>
    <w:rsid w:val="00DA5B17"/>
    <w:rPr>
      <w:lang w:eastAsia="en-CA"/>
    </w:rPr>
  </w:style>
  <w:style w:type="paragraph" w:customStyle="1" w:styleId="5CCEB06FEE41401C9D92915DF15747AB">
    <w:name w:val="5CCEB06FEE41401C9D92915DF15747AB"/>
    <w:rsid w:val="00DA5B17"/>
    <w:rPr>
      <w:lang w:eastAsia="en-CA"/>
    </w:rPr>
  </w:style>
  <w:style w:type="paragraph" w:customStyle="1" w:styleId="B2CDA4654F91442CBED1456A48F41C34">
    <w:name w:val="B2CDA4654F91442CBED1456A48F41C34"/>
    <w:rsid w:val="00DA5B17"/>
    <w:rPr>
      <w:lang w:eastAsia="en-CA"/>
    </w:rPr>
  </w:style>
  <w:style w:type="paragraph" w:customStyle="1" w:styleId="CE447C4DCBD44A069082799405CA3485">
    <w:name w:val="CE447C4DCBD44A069082799405CA3485"/>
    <w:rsid w:val="00DA5B17"/>
    <w:rPr>
      <w:lang w:eastAsia="en-CA"/>
    </w:rPr>
  </w:style>
  <w:style w:type="paragraph" w:customStyle="1" w:styleId="4B377CF62E3E4B789E8308229EFBC155">
    <w:name w:val="4B377CF62E3E4B789E8308229EFBC155"/>
    <w:rsid w:val="00DA5B17"/>
    <w:rPr>
      <w:lang w:eastAsia="en-CA"/>
    </w:rPr>
  </w:style>
  <w:style w:type="paragraph" w:customStyle="1" w:styleId="4671158682FF48B1902AA548D420D1F1">
    <w:name w:val="4671158682FF48B1902AA548D420D1F1"/>
    <w:rsid w:val="00DA5B17"/>
    <w:rPr>
      <w:lang w:eastAsia="en-CA"/>
    </w:rPr>
  </w:style>
  <w:style w:type="paragraph" w:customStyle="1" w:styleId="3CE51D1E9B64405FBF161C64FEF59891">
    <w:name w:val="3CE51D1E9B64405FBF161C64FEF59891"/>
    <w:rsid w:val="00DA5B17"/>
    <w:rPr>
      <w:lang w:eastAsia="en-CA"/>
    </w:rPr>
  </w:style>
  <w:style w:type="paragraph" w:customStyle="1" w:styleId="1660BE5559C046A5A4ACC5E0B8B6AA04">
    <w:name w:val="1660BE5559C046A5A4ACC5E0B8B6AA04"/>
    <w:rsid w:val="00DA5B17"/>
    <w:rPr>
      <w:lang w:eastAsia="en-CA"/>
    </w:rPr>
  </w:style>
  <w:style w:type="paragraph" w:customStyle="1" w:styleId="0C19AFD1B4A24BF78D18D1182D646AA7">
    <w:name w:val="0C19AFD1B4A24BF78D18D1182D646AA7"/>
    <w:rsid w:val="00DA5B17"/>
    <w:rPr>
      <w:lang w:eastAsia="en-CA"/>
    </w:rPr>
  </w:style>
  <w:style w:type="paragraph" w:customStyle="1" w:styleId="DFBCF68A7EFC4E19A183D69C5507F0CF">
    <w:name w:val="DFBCF68A7EFC4E19A183D69C5507F0CF"/>
    <w:rsid w:val="00DA5B17"/>
    <w:rPr>
      <w:lang w:eastAsia="en-CA"/>
    </w:rPr>
  </w:style>
  <w:style w:type="paragraph" w:customStyle="1" w:styleId="F7266B9235B54A9E800E759CF24D1DE2">
    <w:name w:val="F7266B9235B54A9E800E759CF24D1DE2"/>
    <w:rsid w:val="00DA5B17"/>
    <w:rPr>
      <w:lang w:eastAsia="en-CA"/>
    </w:rPr>
  </w:style>
  <w:style w:type="paragraph" w:customStyle="1" w:styleId="5EAA13DCC647470CA3E15FA409047079">
    <w:name w:val="5EAA13DCC647470CA3E15FA409047079"/>
    <w:rsid w:val="00DA5B17"/>
    <w:rPr>
      <w:lang w:eastAsia="en-CA"/>
    </w:rPr>
  </w:style>
  <w:style w:type="paragraph" w:customStyle="1" w:styleId="DFD1E20825E9490086A2F3F7F21B6309">
    <w:name w:val="DFD1E20825E9490086A2F3F7F21B6309"/>
    <w:rsid w:val="00DA5B17"/>
    <w:rPr>
      <w:lang w:eastAsia="en-CA"/>
    </w:rPr>
  </w:style>
  <w:style w:type="paragraph" w:customStyle="1" w:styleId="9AC433BA925040A98C21D0E877258E67">
    <w:name w:val="9AC433BA925040A98C21D0E877258E67"/>
    <w:rsid w:val="00DA5B17"/>
    <w:rPr>
      <w:lang w:eastAsia="en-CA"/>
    </w:rPr>
  </w:style>
  <w:style w:type="paragraph" w:customStyle="1" w:styleId="5DD15CECF4BA4F27A75973709FAEF9C6">
    <w:name w:val="5DD15CECF4BA4F27A75973709FAEF9C6"/>
    <w:rsid w:val="00DA5B17"/>
    <w:rPr>
      <w:lang w:eastAsia="en-CA"/>
    </w:rPr>
  </w:style>
  <w:style w:type="paragraph" w:customStyle="1" w:styleId="0C59C4F529B642BBACAE75144A7FFC23">
    <w:name w:val="0C59C4F529B642BBACAE75144A7FFC23"/>
    <w:rsid w:val="00DA5B17"/>
    <w:rPr>
      <w:lang w:eastAsia="en-CA"/>
    </w:rPr>
  </w:style>
  <w:style w:type="paragraph" w:customStyle="1" w:styleId="B1F2A51FBBFA4B3D9F4601BB7BC1AD9F">
    <w:name w:val="B1F2A51FBBFA4B3D9F4601BB7BC1AD9F"/>
    <w:rsid w:val="00DA5B17"/>
    <w:rPr>
      <w:lang w:eastAsia="en-CA"/>
    </w:rPr>
  </w:style>
  <w:style w:type="paragraph" w:customStyle="1" w:styleId="7A90CC856F424E35B95E862AD78CFDB9">
    <w:name w:val="7A90CC856F424E35B95E862AD78CFDB9"/>
    <w:rsid w:val="00DA5B17"/>
    <w:rPr>
      <w:lang w:eastAsia="en-CA"/>
    </w:rPr>
  </w:style>
  <w:style w:type="paragraph" w:customStyle="1" w:styleId="DF0AD6BF3D3745FD8C96AB921D0A5D8C">
    <w:name w:val="DF0AD6BF3D3745FD8C96AB921D0A5D8C"/>
    <w:rsid w:val="00DA5B17"/>
    <w:rPr>
      <w:lang w:eastAsia="en-CA"/>
    </w:rPr>
  </w:style>
  <w:style w:type="paragraph" w:customStyle="1" w:styleId="D6E8ECD6BE464CFAAE6B8CD7048CC69F">
    <w:name w:val="D6E8ECD6BE464CFAAE6B8CD7048CC69F"/>
    <w:rsid w:val="00DA5B17"/>
    <w:rPr>
      <w:lang w:eastAsia="en-CA"/>
    </w:rPr>
  </w:style>
  <w:style w:type="paragraph" w:customStyle="1" w:styleId="E8527A463C47456382A13C7B2263FBD2">
    <w:name w:val="E8527A463C47456382A13C7B2263FBD2"/>
    <w:rsid w:val="00DA5B17"/>
    <w:rPr>
      <w:lang w:eastAsia="en-CA"/>
    </w:rPr>
  </w:style>
  <w:style w:type="paragraph" w:customStyle="1" w:styleId="166DFE83E77A424FAAD41489E803B490">
    <w:name w:val="166DFE83E77A424FAAD41489E803B490"/>
    <w:rsid w:val="00DA5B17"/>
    <w:rPr>
      <w:lang w:eastAsia="en-CA"/>
    </w:rPr>
  </w:style>
  <w:style w:type="paragraph" w:customStyle="1" w:styleId="2B19E4C70DFE4B6588F4E8EB7341411A">
    <w:name w:val="2B19E4C70DFE4B6588F4E8EB7341411A"/>
    <w:rsid w:val="00DA5B17"/>
    <w:rPr>
      <w:lang w:eastAsia="en-CA"/>
    </w:rPr>
  </w:style>
  <w:style w:type="paragraph" w:customStyle="1" w:styleId="462DC9DF72D14C74A91387F6BD0D19F0">
    <w:name w:val="462DC9DF72D14C74A91387F6BD0D19F0"/>
    <w:rsid w:val="00DA5B17"/>
    <w:rPr>
      <w:lang w:eastAsia="en-CA"/>
    </w:rPr>
  </w:style>
  <w:style w:type="paragraph" w:customStyle="1" w:styleId="F600529754BB4EEA842CA46294048E17">
    <w:name w:val="F600529754BB4EEA842CA46294048E17"/>
    <w:rsid w:val="00DA5B17"/>
    <w:rPr>
      <w:lang w:eastAsia="en-CA"/>
    </w:rPr>
  </w:style>
  <w:style w:type="paragraph" w:customStyle="1" w:styleId="0EA1D6010CE74FAA924D96B9F4201E6B">
    <w:name w:val="0EA1D6010CE74FAA924D96B9F4201E6B"/>
    <w:rsid w:val="00DA5B17"/>
    <w:rPr>
      <w:lang w:eastAsia="en-CA"/>
    </w:rPr>
  </w:style>
  <w:style w:type="paragraph" w:customStyle="1" w:styleId="F7CD4CEB729C426BAAA8FF3EB4988347">
    <w:name w:val="F7CD4CEB729C426BAAA8FF3EB4988347"/>
    <w:rsid w:val="00DA5B17"/>
    <w:rPr>
      <w:lang w:eastAsia="en-CA"/>
    </w:rPr>
  </w:style>
  <w:style w:type="paragraph" w:customStyle="1" w:styleId="6A5294974D684422837F5DED671C9A29">
    <w:name w:val="6A5294974D684422837F5DED671C9A29"/>
    <w:rsid w:val="00DA5B17"/>
    <w:rPr>
      <w:lang w:eastAsia="en-CA"/>
    </w:rPr>
  </w:style>
  <w:style w:type="paragraph" w:customStyle="1" w:styleId="E72FA86D68B3469C9BA0F672AF07627E">
    <w:name w:val="E72FA86D68B3469C9BA0F672AF07627E"/>
    <w:rsid w:val="00DA5B17"/>
    <w:rPr>
      <w:lang w:eastAsia="en-CA"/>
    </w:rPr>
  </w:style>
  <w:style w:type="paragraph" w:customStyle="1" w:styleId="B134473B0FF44D5B9B1E36AA38610126">
    <w:name w:val="B134473B0FF44D5B9B1E36AA38610126"/>
    <w:rsid w:val="00DA5B17"/>
    <w:rPr>
      <w:lang w:eastAsia="en-CA"/>
    </w:rPr>
  </w:style>
  <w:style w:type="paragraph" w:customStyle="1" w:styleId="5CB7574B30494FA98C4A4E21B31E1C16">
    <w:name w:val="5CB7574B30494FA98C4A4E21B31E1C16"/>
    <w:rsid w:val="00DA5B17"/>
    <w:rPr>
      <w:lang w:eastAsia="en-CA"/>
    </w:rPr>
  </w:style>
  <w:style w:type="paragraph" w:customStyle="1" w:styleId="D54A040AC7BF460A88346D7FF81D2ADF">
    <w:name w:val="D54A040AC7BF460A88346D7FF81D2ADF"/>
    <w:rsid w:val="00DA5B17"/>
    <w:rPr>
      <w:lang w:eastAsia="en-CA"/>
    </w:rPr>
  </w:style>
  <w:style w:type="paragraph" w:customStyle="1" w:styleId="86237D749CDA4CAF8A844838606FBFFE">
    <w:name w:val="86237D749CDA4CAF8A844838606FBFFE"/>
    <w:rsid w:val="00DA5B17"/>
    <w:rPr>
      <w:lang w:eastAsia="en-CA"/>
    </w:rPr>
  </w:style>
  <w:style w:type="paragraph" w:customStyle="1" w:styleId="4F85A8ABE0944FCC97785239F0438ECF">
    <w:name w:val="4F85A8ABE0944FCC97785239F0438ECF"/>
    <w:rsid w:val="00DA5B17"/>
    <w:rPr>
      <w:lang w:eastAsia="en-CA"/>
    </w:rPr>
  </w:style>
  <w:style w:type="paragraph" w:customStyle="1" w:styleId="F666B36A96A9437280CE0B5D2E2DBB9A">
    <w:name w:val="F666B36A96A9437280CE0B5D2E2DBB9A"/>
    <w:rsid w:val="00DA5B17"/>
    <w:rPr>
      <w:lang w:eastAsia="en-CA"/>
    </w:rPr>
  </w:style>
  <w:style w:type="paragraph" w:customStyle="1" w:styleId="9426D480EB99424D80CBBB57637F8F77">
    <w:name w:val="9426D480EB99424D80CBBB57637F8F77"/>
    <w:rsid w:val="00DA5B17"/>
    <w:rPr>
      <w:lang w:eastAsia="en-CA"/>
    </w:rPr>
  </w:style>
  <w:style w:type="paragraph" w:customStyle="1" w:styleId="7178B30345CE4B69A3905E9AB670C42C">
    <w:name w:val="7178B30345CE4B69A3905E9AB670C42C"/>
    <w:rsid w:val="00DA5B17"/>
    <w:rPr>
      <w:lang w:eastAsia="en-CA"/>
    </w:rPr>
  </w:style>
  <w:style w:type="paragraph" w:customStyle="1" w:styleId="3D517A7031284363B7C55A671C601A9D">
    <w:name w:val="3D517A7031284363B7C55A671C601A9D"/>
    <w:rsid w:val="00DA5B17"/>
    <w:rPr>
      <w:lang w:eastAsia="en-CA"/>
    </w:rPr>
  </w:style>
  <w:style w:type="paragraph" w:customStyle="1" w:styleId="A2B70B3F56F141B995B0F070E6F9EE04">
    <w:name w:val="A2B70B3F56F141B995B0F070E6F9EE04"/>
    <w:rsid w:val="00DA5B17"/>
    <w:rPr>
      <w:lang w:eastAsia="en-CA"/>
    </w:rPr>
  </w:style>
  <w:style w:type="paragraph" w:customStyle="1" w:styleId="90F50FEC5E0D445F84D33A7CDCF9FD9B">
    <w:name w:val="90F50FEC5E0D445F84D33A7CDCF9FD9B"/>
    <w:rsid w:val="00DA5B17"/>
    <w:rPr>
      <w:lang w:eastAsia="en-CA"/>
    </w:rPr>
  </w:style>
  <w:style w:type="paragraph" w:customStyle="1" w:styleId="E264AE3D08A74E23AE009B6330B89C85">
    <w:name w:val="E264AE3D08A74E23AE009B6330B89C85"/>
    <w:rsid w:val="00DA5B17"/>
    <w:rPr>
      <w:lang w:eastAsia="en-CA"/>
    </w:rPr>
  </w:style>
  <w:style w:type="paragraph" w:customStyle="1" w:styleId="6B8548B30B1B4CE4B92B90503591EE35">
    <w:name w:val="6B8548B30B1B4CE4B92B90503591EE35"/>
    <w:rsid w:val="00DA5B17"/>
    <w:rPr>
      <w:lang w:eastAsia="en-CA"/>
    </w:rPr>
  </w:style>
  <w:style w:type="paragraph" w:customStyle="1" w:styleId="D189324A1D2E41768B737BF846A6943A">
    <w:name w:val="D189324A1D2E41768B737BF846A6943A"/>
    <w:rsid w:val="00DA5B17"/>
    <w:rPr>
      <w:lang w:eastAsia="en-CA"/>
    </w:rPr>
  </w:style>
  <w:style w:type="paragraph" w:customStyle="1" w:styleId="AC7A3626053442F996E5ABDF90578FBF">
    <w:name w:val="AC7A3626053442F996E5ABDF90578FBF"/>
    <w:rsid w:val="00DA5B17"/>
    <w:rPr>
      <w:lang w:eastAsia="en-CA"/>
    </w:rPr>
  </w:style>
  <w:style w:type="paragraph" w:customStyle="1" w:styleId="D229508E97C644F38921357961A9087C">
    <w:name w:val="D229508E97C644F38921357961A9087C"/>
    <w:rsid w:val="00DA5B17"/>
    <w:rPr>
      <w:lang w:eastAsia="en-CA"/>
    </w:rPr>
  </w:style>
  <w:style w:type="paragraph" w:customStyle="1" w:styleId="E8F264068A63439097908DDE1E2DCB55">
    <w:name w:val="E8F264068A63439097908DDE1E2DCB55"/>
    <w:rsid w:val="00DA5B17"/>
    <w:rPr>
      <w:lang w:eastAsia="en-CA"/>
    </w:rPr>
  </w:style>
  <w:style w:type="paragraph" w:customStyle="1" w:styleId="69144B4F712A4ED9A1687129F4A1B629">
    <w:name w:val="69144B4F712A4ED9A1687129F4A1B629"/>
    <w:rsid w:val="00DA5B17"/>
    <w:rPr>
      <w:lang w:eastAsia="en-CA"/>
    </w:rPr>
  </w:style>
  <w:style w:type="paragraph" w:customStyle="1" w:styleId="1E46862F86574F0082BCC30A67601283">
    <w:name w:val="1E46862F86574F0082BCC30A67601283"/>
    <w:rsid w:val="00DA5B17"/>
    <w:rPr>
      <w:lang w:eastAsia="en-CA"/>
    </w:rPr>
  </w:style>
  <w:style w:type="paragraph" w:customStyle="1" w:styleId="EB1FAEB01D9E451D9F3C0A36C68D2872">
    <w:name w:val="EB1FAEB01D9E451D9F3C0A36C68D2872"/>
    <w:rsid w:val="00DA5B17"/>
    <w:rPr>
      <w:lang w:eastAsia="en-CA"/>
    </w:rPr>
  </w:style>
  <w:style w:type="paragraph" w:customStyle="1" w:styleId="DBC0918B47DD431597D310863EE63529">
    <w:name w:val="DBC0918B47DD431597D310863EE63529"/>
    <w:rsid w:val="00DA5B17"/>
    <w:rPr>
      <w:lang w:eastAsia="en-CA"/>
    </w:rPr>
  </w:style>
  <w:style w:type="paragraph" w:customStyle="1" w:styleId="F0DC191E894D4741A47CB5204068C7F6">
    <w:name w:val="F0DC191E894D4741A47CB5204068C7F6"/>
    <w:rsid w:val="00DA5B17"/>
    <w:rPr>
      <w:lang w:eastAsia="en-CA"/>
    </w:rPr>
  </w:style>
  <w:style w:type="paragraph" w:customStyle="1" w:styleId="DCEF03808B32461FA52B007606650589">
    <w:name w:val="DCEF03808B32461FA52B007606650589"/>
    <w:rsid w:val="00DA5B17"/>
    <w:rPr>
      <w:lang w:eastAsia="en-CA"/>
    </w:rPr>
  </w:style>
  <w:style w:type="paragraph" w:customStyle="1" w:styleId="47AB3B8C24FF462D8DC20016BCE76917">
    <w:name w:val="47AB3B8C24FF462D8DC20016BCE76917"/>
    <w:rsid w:val="00DA5B17"/>
    <w:rPr>
      <w:lang w:eastAsia="en-CA"/>
    </w:rPr>
  </w:style>
  <w:style w:type="paragraph" w:customStyle="1" w:styleId="0B135963C1524651B89454DEE83E88EC">
    <w:name w:val="0B135963C1524651B89454DEE83E88EC"/>
    <w:rsid w:val="00DA5B17"/>
    <w:rPr>
      <w:lang w:eastAsia="en-CA"/>
    </w:rPr>
  </w:style>
  <w:style w:type="paragraph" w:customStyle="1" w:styleId="49693BD5CE35458693502DF3A39E7F1B">
    <w:name w:val="49693BD5CE35458693502DF3A39E7F1B"/>
    <w:rsid w:val="00DA5B17"/>
    <w:rPr>
      <w:lang w:eastAsia="en-CA"/>
    </w:rPr>
  </w:style>
  <w:style w:type="paragraph" w:customStyle="1" w:styleId="6DDC4190B6EE40D1B8E1ED10C6262EC8">
    <w:name w:val="6DDC4190B6EE40D1B8E1ED10C6262EC8"/>
    <w:rsid w:val="00DA5B17"/>
    <w:rPr>
      <w:lang w:eastAsia="en-CA"/>
    </w:rPr>
  </w:style>
  <w:style w:type="paragraph" w:customStyle="1" w:styleId="8E28C2988E154920957AD1632E6F5F2E">
    <w:name w:val="8E28C2988E154920957AD1632E6F5F2E"/>
    <w:rsid w:val="00DA5B17"/>
    <w:rPr>
      <w:lang w:eastAsia="en-CA"/>
    </w:rPr>
  </w:style>
  <w:style w:type="paragraph" w:customStyle="1" w:styleId="DEDF24D5AA3144668AFE9D3A79647522">
    <w:name w:val="DEDF24D5AA3144668AFE9D3A79647522"/>
    <w:rsid w:val="00DA5B17"/>
    <w:rPr>
      <w:lang w:eastAsia="en-CA"/>
    </w:rPr>
  </w:style>
  <w:style w:type="paragraph" w:customStyle="1" w:styleId="2D4C743E17BC4C0A8A588B369522D94F">
    <w:name w:val="2D4C743E17BC4C0A8A588B369522D94F"/>
    <w:rsid w:val="00DA5B17"/>
    <w:rPr>
      <w:lang w:eastAsia="en-CA"/>
    </w:rPr>
  </w:style>
  <w:style w:type="paragraph" w:customStyle="1" w:styleId="0EB616A009D34C3F88DAD5CFAF44E094">
    <w:name w:val="0EB616A009D34C3F88DAD5CFAF44E094"/>
    <w:rsid w:val="00DA5B17"/>
    <w:rPr>
      <w:lang w:eastAsia="en-CA"/>
    </w:rPr>
  </w:style>
  <w:style w:type="paragraph" w:customStyle="1" w:styleId="FFF9EA2343C94CD0B8A31457E9196A03">
    <w:name w:val="FFF9EA2343C94CD0B8A31457E9196A03"/>
    <w:rsid w:val="00DA5B17"/>
    <w:rPr>
      <w:lang w:eastAsia="en-CA"/>
    </w:rPr>
  </w:style>
  <w:style w:type="paragraph" w:customStyle="1" w:styleId="57A1CAC293E74D3EAACB06A0E0955700">
    <w:name w:val="57A1CAC293E74D3EAACB06A0E0955700"/>
    <w:rsid w:val="00DA5B17"/>
    <w:rPr>
      <w:lang w:eastAsia="en-CA"/>
    </w:rPr>
  </w:style>
  <w:style w:type="paragraph" w:customStyle="1" w:styleId="3ADC94E7D02F40AF9F756A207B759E85">
    <w:name w:val="3ADC94E7D02F40AF9F756A207B759E85"/>
    <w:rsid w:val="00DA5B17"/>
    <w:rPr>
      <w:lang w:eastAsia="en-CA"/>
    </w:rPr>
  </w:style>
  <w:style w:type="paragraph" w:customStyle="1" w:styleId="DA408FDB9D3F425E95300D4A58A1A65B">
    <w:name w:val="DA408FDB9D3F425E95300D4A58A1A65B"/>
    <w:rsid w:val="00DA5B17"/>
    <w:rPr>
      <w:lang w:eastAsia="en-CA"/>
    </w:rPr>
  </w:style>
  <w:style w:type="paragraph" w:customStyle="1" w:styleId="ECDABEA7A02A47E79EA66C8908C2F844">
    <w:name w:val="ECDABEA7A02A47E79EA66C8908C2F844"/>
    <w:rsid w:val="00DA5B17"/>
    <w:rPr>
      <w:lang w:eastAsia="en-CA"/>
    </w:rPr>
  </w:style>
  <w:style w:type="paragraph" w:customStyle="1" w:styleId="B5809444A3134B7884752A8D9ABEE0DF">
    <w:name w:val="B5809444A3134B7884752A8D9ABEE0DF"/>
    <w:rsid w:val="00DA5B17"/>
    <w:rPr>
      <w:lang w:eastAsia="en-CA"/>
    </w:rPr>
  </w:style>
  <w:style w:type="paragraph" w:customStyle="1" w:styleId="3B7E7CA268BA4988A20D1809514A6ACA">
    <w:name w:val="3B7E7CA268BA4988A20D1809514A6ACA"/>
    <w:rsid w:val="00DA5B17"/>
    <w:rPr>
      <w:lang w:eastAsia="en-CA"/>
    </w:rPr>
  </w:style>
  <w:style w:type="paragraph" w:customStyle="1" w:styleId="D466C37253CA4B85ADFC77D601C3C18D">
    <w:name w:val="D466C37253CA4B85ADFC77D601C3C18D"/>
    <w:rsid w:val="00DA5B17"/>
    <w:rPr>
      <w:lang w:eastAsia="en-CA"/>
    </w:rPr>
  </w:style>
  <w:style w:type="paragraph" w:customStyle="1" w:styleId="085A6DE5DA71473190899CEA23C1FAB5">
    <w:name w:val="085A6DE5DA71473190899CEA23C1FAB5"/>
    <w:rsid w:val="00DA5B17"/>
    <w:rPr>
      <w:lang w:eastAsia="en-CA"/>
    </w:rPr>
  </w:style>
  <w:style w:type="paragraph" w:customStyle="1" w:styleId="7C4182075D0743E79181F4DE37E67635">
    <w:name w:val="7C4182075D0743E79181F4DE37E67635"/>
    <w:rsid w:val="00DA5B17"/>
    <w:rPr>
      <w:lang w:eastAsia="en-CA"/>
    </w:rPr>
  </w:style>
  <w:style w:type="paragraph" w:customStyle="1" w:styleId="9AA914C002054D33A3B1C5B82B5830DA">
    <w:name w:val="9AA914C002054D33A3B1C5B82B5830DA"/>
    <w:rsid w:val="00DA5B17"/>
    <w:rPr>
      <w:lang w:eastAsia="en-CA"/>
    </w:rPr>
  </w:style>
  <w:style w:type="paragraph" w:customStyle="1" w:styleId="DBBBC558397940AA86C53E4166F1B68C">
    <w:name w:val="DBBBC558397940AA86C53E4166F1B68C"/>
    <w:rsid w:val="00DA5B17"/>
    <w:rPr>
      <w:lang w:eastAsia="en-CA"/>
    </w:rPr>
  </w:style>
  <w:style w:type="paragraph" w:customStyle="1" w:styleId="BD4CD70CB4CA4424B984A6EE5B192B4C">
    <w:name w:val="BD4CD70CB4CA4424B984A6EE5B192B4C"/>
    <w:rsid w:val="00DA5B17"/>
    <w:rPr>
      <w:lang w:eastAsia="en-CA"/>
    </w:rPr>
  </w:style>
  <w:style w:type="paragraph" w:customStyle="1" w:styleId="5219FA5947134BC090DC468097FC15D7">
    <w:name w:val="5219FA5947134BC090DC468097FC15D7"/>
    <w:rsid w:val="00DA5B17"/>
    <w:rPr>
      <w:lang w:eastAsia="en-CA"/>
    </w:rPr>
  </w:style>
  <w:style w:type="paragraph" w:customStyle="1" w:styleId="577D5CA2F75D4DF6980C9F2E403C38FA">
    <w:name w:val="577D5CA2F75D4DF6980C9F2E403C38FA"/>
    <w:rsid w:val="00DA5B17"/>
    <w:rPr>
      <w:lang w:eastAsia="en-CA"/>
    </w:rPr>
  </w:style>
  <w:style w:type="paragraph" w:customStyle="1" w:styleId="B86DD4CE0FCB45CB883B09DDB72CBFD4">
    <w:name w:val="B86DD4CE0FCB45CB883B09DDB72CBFD4"/>
    <w:rsid w:val="00DA5B17"/>
    <w:rPr>
      <w:lang w:eastAsia="en-CA"/>
    </w:rPr>
  </w:style>
  <w:style w:type="paragraph" w:customStyle="1" w:styleId="C48C5FBDC76344F8B4A16599FE2CACBD">
    <w:name w:val="C48C5FBDC76344F8B4A16599FE2CACBD"/>
    <w:rsid w:val="00DA5B17"/>
    <w:rPr>
      <w:lang w:eastAsia="en-CA"/>
    </w:rPr>
  </w:style>
  <w:style w:type="paragraph" w:customStyle="1" w:styleId="DC86F8ACAA1A4B8D81128BD896CC9700">
    <w:name w:val="DC86F8ACAA1A4B8D81128BD896CC9700"/>
    <w:rsid w:val="00DA5B17"/>
    <w:rPr>
      <w:lang w:eastAsia="en-CA"/>
    </w:rPr>
  </w:style>
  <w:style w:type="paragraph" w:customStyle="1" w:styleId="05A6716AD45B463086698BDFFCAE820A">
    <w:name w:val="05A6716AD45B463086698BDFFCAE820A"/>
    <w:rsid w:val="00DA5B17"/>
    <w:rPr>
      <w:lang w:eastAsia="en-CA"/>
    </w:rPr>
  </w:style>
  <w:style w:type="paragraph" w:customStyle="1" w:styleId="C142697F7AAD45AF94D49207D75B87B7">
    <w:name w:val="C142697F7AAD45AF94D49207D75B87B7"/>
    <w:rsid w:val="00DA5B17"/>
    <w:rPr>
      <w:lang w:eastAsia="en-CA"/>
    </w:rPr>
  </w:style>
  <w:style w:type="paragraph" w:customStyle="1" w:styleId="49446E20A3484427BF8BCA23A386C130">
    <w:name w:val="49446E20A3484427BF8BCA23A386C130"/>
    <w:rsid w:val="00DA5B17"/>
    <w:rPr>
      <w:lang w:eastAsia="en-CA"/>
    </w:rPr>
  </w:style>
  <w:style w:type="paragraph" w:customStyle="1" w:styleId="6A89525919F249489306858E86C65C9A">
    <w:name w:val="6A89525919F249489306858E86C65C9A"/>
    <w:rsid w:val="00DA5B17"/>
    <w:rPr>
      <w:lang w:eastAsia="en-CA"/>
    </w:rPr>
  </w:style>
  <w:style w:type="paragraph" w:customStyle="1" w:styleId="C286E92379F34262A042F640AC0EF65C">
    <w:name w:val="C286E92379F34262A042F640AC0EF65C"/>
    <w:rsid w:val="00DA5B17"/>
    <w:rPr>
      <w:lang w:eastAsia="en-CA"/>
    </w:rPr>
  </w:style>
  <w:style w:type="paragraph" w:customStyle="1" w:styleId="D99F29EF4CFE4238938BF4015B16BED6">
    <w:name w:val="D99F29EF4CFE4238938BF4015B16BED6"/>
    <w:rsid w:val="00DA5B17"/>
    <w:rPr>
      <w:lang w:eastAsia="en-CA"/>
    </w:rPr>
  </w:style>
  <w:style w:type="paragraph" w:customStyle="1" w:styleId="324CB94DDDC742E798877C8660FC5DCA">
    <w:name w:val="324CB94DDDC742E798877C8660FC5DCA"/>
    <w:rsid w:val="00DA5B17"/>
    <w:rPr>
      <w:lang w:eastAsia="en-CA"/>
    </w:rPr>
  </w:style>
  <w:style w:type="paragraph" w:customStyle="1" w:styleId="A7911A26E14A421A9CB3B93B1D632793">
    <w:name w:val="A7911A26E14A421A9CB3B93B1D632793"/>
    <w:rsid w:val="00DA5B17"/>
    <w:rPr>
      <w:lang w:eastAsia="en-CA"/>
    </w:rPr>
  </w:style>
  <w:style w:type="paragraph" w:customStyle="1" w:styleId="2E3CA66CD94749659D3CBCFD2FF4ED59">
    <w:name w:val="2E3CA66CD94749659D3CBCFD2FF4ED59"/>
    <w:rsid w:val="00DA5B17"/>
    <w:rPr>
      <w:lang w:eastAsia="en-CA"/>
    </w:rPr>
  </w:style>
  <w:style w:type="paragraph" w:customStyle="1" w:styleId="568ED73ECE61432D8C932955AE06DEE3">
    <w:name w:val="568ED73ECE61432D8C932955AE06DEE3"/>
    <w:rsid w:val="00DA5B17"/>
    <w:rPr>
      <w:lang w:eastAsia="en-CA"/>
    </w:rPr>
  </w:style>
  <w:style w:type="paragraph" w:customStyle="1" w:styleId="81045218997F4E3F9E9874CA6BD08AAE">
    <w:name w:val="81045218997F4E3F9E9874CA6BD08AAE"/>
    <w:rsid w:val="00DA5B17"/>
    <w:rPr>
      <w:lang w:eastAsia="en-CA"/>
    </w:rPr>
  </w:style>
  <w:style w:type="paragraph" w:customStyle="1" w:styleId="B9934E44C9224673B626F9966C3D6488">
    <w:name w:val="B9934E44C9224673B626F9966C3D6488"/>
    <w:rsid w:val="00DA5B17"/>
    <w:rPr>
      <w:lang w:eastAsia="en-CA"/>
    </w:rPr>
  </w:style>
  <w:style w:type="paragraph" w:customStyle="1" w:styleId="79D60EAC9FB242FEBD19AD97406F5F28">
    <w:name w:val="79D60EAC9FB242FEBD19AD97406F5F28"/>
    <w:rsid w:val="00DA5B17"/>
    <w:rPr>
      <w:lang w:eastAsia="en-CA"/>
    </w:rPr>
  </w:style>
  <w:style w:type="paragraph" w:customStyle="1" w:styleId="C781F1E4AD7D423CB69E585A53D9A988">
    <w:name w:val="C781F1E4AD7D423CB69E585A53D9A988"/>
    <w:rsid w:val="00DA5B17"/>
    <w:rPr>
      <w:lang w:eastAsia="en-CA"/>
    </w:rPr>
  </w:style>
  <w:style w:type="paragraph" w:customStyle="1" w:styleId="D39780E6ED0E496583D95FA87A00CED0">
    <w:name w:val="D39780E6ED0E496583D95FA87A00CED0"/>
    <w:rsid w:val="00DA5B17"/>
    <w:rPr>
      <w:lang w:eastAsia="en-CA"/>
    </w:rPr>
  </w:style>
  <w:style w:type="paragraph" w:customStyle="1" w:styleId="8B393DF70761432BADF0975282F3D854">
    <w:name w:val="8B393DF70761432BADF0975282F3D854"/>
    <w:rsid w:val="00DA5B17"/>
    <w:rPr>
      <w:lang w:eastAsia="en-CA"/>
    </w:rPr>
  </w:style>
  <w:style w:type="paragraph" w:customStyle="1" w:styleId="373A4916CC2C4F178E209138FFCE8A2B">
    <w:name w:val="373A4916CC2C4F178E209138FFCE8A2B"/>
    <w:rsid w:val="00DA5B17"/>
    <w:rPr>
      <w:lang w:eastAsia="en-CA"/>
    </w:rPr>
  </w:style>
  <w:style w:type="paragraph" w:customStyle="1" w:styleId="D1190802F32B451DB38BC2EBD7B4174F">
    <w:name w:val="D1190802F32B451DB38BC2EBD7B4174F"/>
    <w:rsid w:val="00DA5B17"/>
    <w:rPr>
      <w:lang w:eastAsia="en-CA"/>
    </w:rPr>
  </w:style>
  <w:style w:type="paragraph" w:customStyle="1" w:styleId="3346C1F0FBE74315AD7F23C78714CBE1">
    <w:name w:val="3346C1F0FBE74315AD7F23C78714CBE1"/>
    <w:rsid w:val="00DA5B17"/>
    <w:rPr>
      <w:lang w:eastAsia="en-CA"/>
    </w:rPr>
  </w:style>
  <w:style w:type="paragraph" w:customStyle="1" w:styleId="E97C8991CD614BA0B511419B37C8995B">
    <w:name w:val="E97C8991CD614BA0B511419B37C8995B"/>
    <w:rsid w:val="00DA5B17"/>
    <w:rPr>
      <w:lang w:eastAsia="en-CA"/>
    </w:rPr>
  </w:style>
  <w:style w:type="paragraph" w:customStyle="1" w:styleId="F26FABFCA7DA45C29570CE23968084A2">
    <w:name w:val="F26FABFCA7DA45C29570CE23968084A2"/>
    <w:rsid w:val="00DA5B17"/>
    <w:rPr>
      <w:lang w:eastAsia="en-CA"/>
    </w:rPr>
  </w:style>
  <w:style w:type="paragraph" w:customStyle="1" w:styleId="73C6CF4DD9264D11A7E0D82AEEC8A0D3">
    <w:name w:val="73C6CF4DD9264D11A7E0D82AEEC8A0D3"/>
    <w:rsid w:val="00DA5B17"/>
    <w:rPr>
      <w:lang w:eastAsia="en-CA"/>
    </w:rPr>
  </w:style>
  <w:style w:type="paragraph" w:customStyle="1" w:styleId="7C191C273AC04D548DB5C07052F16E06">
    <w:name w:val="7C191C273AC04D548DB5C07052F16E06"/>
    <w:rsid w:val="00DA5B17"/>
    <w:rPr>
      <w:lang w:eastAsia="en-CA"/>
    </w:rPr>
  </w:style>
  <w:style w:type="paragraph" w:customStyle="1" w:styleId="05D69BB4257148469839254498F404FE">
    <w:name w:val="05D69BB4257148469839254498F404FE"/>
    <w:rsid w:val="00DA5B17"/>
    <w:rPr>
      <w:lang w:eastAsia="en-CA"/>
    </w:rPr>
  </w:style>
  <w:style w:type="paragraph" w:customStyle="1" w:styleId="0E6F0AC3C93C4E92A71C8955BB34A9C1">
    <w:name w:val="0E6F0AC3C93C4E92A71C8955BB34A9C1"/>
    <w:rsid w:val="00DA5B17"/>
    <w:rPr>
      <w:lang w:eastAsia="en-CA"/>
    </w:rPr>
  </w:style>
  <w:style w:type="paragraph" w:customStyle="1" w:styleId="C2AA5B07364C4A8CA755D6C6B6CD6331">
    <w:name w:val="C2AA5B07364C4A8CA755D6C6B6CD6331"/>
    <w:rsid w:val="00DA5B17"/>
    <w:rPr>
      <w:lang w:eastAsia="en-CA"/>
    </w:rPr>
  </w:style>
  <w:style w:type="paragraph" w:customStyle="1" w:styleId="A9F75E5C897949A2B05CF1762930A638">
    <w:name w:val="A9F75E5C897949A2B05CF1762930A638"/>
    <w:rsid w:val="00DA5B17"/>
    <w:rPr>
      <w:lang w:eastAsia="en-CA"/>
    </w:rPr>
  </w:style>
  <w:style w:type="paragraph" w:customStyle="1" w:styleId="EA16D5D4F1684DABB7E597FF08FE44D3">
    <w:name w:val="EA16D5D4F1684DABB7E597FF08FE44D3"/>
    <w:rsid w:val="00DA5B17"/>
    <w:rPr>
      <w:lang w:eastAsia="en-CA"/>
    </w:rPr>
  </w:style>
  <w:style w:type="paragraph" w:customStyle="1" w:styleId="71BA7BCF650144B888F3B3312E53F0A8">
    <w:name w:val="71BA7BCF650144B888F3B3312E53F0A8"/>
    <w:rsid w:val="00DA5B17"/>
    <w:rPr>
      <w:lang w:eastAsia="en-CA"/>
    </w:rPr>
  </w:style>
  <w:style w:type="paragraph" w:customStyle="1" w:styleId="DBE25B55E81B400D8C80B585C6707C3B">
    <w:name w:val="DBE25B55E81B400D8C80B585C6707C3B"/>
    <w:rsid w:val="00DA5B17"/>
    <w:rPr>
      <w:lang w:eastAsia="en-CA"/>
    </w:rPr>
  </w:style>
  <w:style w:type="paragraph" w:customStyle="1" w:styleId="0B535E2067C54A64A7B790CCC1ED4709">
    <w:name w:val="0B535E2067C54A64A7B790CCC1ED4709"/>
    <w:rsid w:val="00DA5B17"/>
    <w:rPr>
      <w:lang w:eastAsia="en-CA"/>
    </w:rPr>
  </w:style>
  <w:style w:type="paragraph" w:customStyle="1" w:styleId="B83DA282B2D94CE1B4EF9FD67483070E">
    <w:name w:val="B83DA282B2D94CE1B4EF9FD67483070E"/>
    <w:rsid w:val="00DA5B17"/>
    <w:rPr>
      <w:lang w:eastAsia="en-CA"/>
    </w:rPr>
  </w:style>
  <w:style w:type="paragraph" w:customStyle="1" w:styleId="442028C4180340E885980EC76BABFD19">
    <w:name w:val="442028C4180340E885980EC76BABFD19"/>
    <w:rsid w:val="00DA5B17"/>
    <w:rPr>
      <w:lang w:eastAsia="en-CA"/>
    </w:rPr>
  </w:style>
  <w:style w:type="paragraph" w:customStyle="1" w:styleId="61CDA0F3A1294E6983BC3EE744C1A848">
    <w:name w:val="61CDA0F3A1294E6983BC3EE744C1A848"/>
    <w:rsid w:val="00DA5B17"/>
    <w:rPr>
      <w:lang w:eastAsia="en-CA"/>
    </w:rPr>
  </w:style>
  <w:style w:type="paragraph" w:customStyle="1" w:styleId="49B3FA9869EB43889223127877FC0098">
    <w:name w:val="49B3FA9869EB43889223127877FC0098"/>
    <w:rsid w:val="00DA5B17"/>
    <w:rPr>
      <w:lang w:eastAsia="en-CA"/>
    </w:rPr>
  </w:style>
  <w:style w:type="paragraph" w:customStyle="1" w:styleId="5607C391FB41450F9C832C2E5DA24882">
    <w:name w:val="5607C391FB41450F9C832C2E5DA24882"/>
    <w:rsid w:val="00DA5B17"/>
    <w:rPr>
      <w:lang w:eastAsia="en-CA"/>
    </w:rPr>
  </w:style>
  <w:style w:type="paragraph" w:customStyle="1" w:styleId="D49D42AFDC04414F954A2DC432DCA3BA">
    <w:name w:val="D49D42AFDC04414F954A2DC432DCA3BA"/>
    <w:rsid w:val="00DA5B17"/>
    <w:rPr>
      <w:lang w:eastAsia="en-CA"/>
    </w:rPr>
  </w:style>
  <w:style w:type="paragraph" w:customStyle="1" w:styleId="06AEA36EF8A94B1BB72C2B387813297B">
    <w:name w:val="06AEA36EF8A94B1BB72C2B387813297B"/>
    <w:rsid w:val="00DA5B17"/>
    <w:rPr>
      <w:lang w:eastAsia="en-CA"/>
    </w:rPr>
  </w:style>
  <w:style w:type="paragraph" w:customStyle="1" w:styleId="6163BD5951014CA981751172D3F1E0CA">
    <w:name w:val="6163BD5951014CA981751172D3F1E0CA"/>
    <w:rsid w:val="00DA5B17"/>
    <w:rPr>
      <w:lang w:eastAsia="en-CA"/>
    </w:rPr>
  </w:style>
  <w:style w:type="paragraph" w:customStyle="1" w:styleId="17B55DB98A904B8A94B91946506C9A5B">
    <w:name w:val="17B55DB98A904B8A94B91946506C9A5B"/>
    <w:rsid w:val="00DA5B17"/>
    <w:rPr>
      <w:lang w:eastAsia="en-CA"/>
    </w:rPr>
  </w:style>
  <w:style w:type="paragraph" w:customStyle="1" w:styleId="31385E9E421E4091B7033546F7BF99DC">
    <w:name w:val="31385E9E421E4091B7033546F7BF99DC"/>
    <w:rsid w:val="00DA5B17"/>
    <w:rPr>
      <w:lang w:eastAsia="en-CA"/>
    </w:rPr>
  </w:style>
  <w:style w:type="paragraph" w:customStyle="1" w:styleId="09421DA2DB6145B9977B8939EA6D5510">
    <w:name w:val="09421DA2DB6145B9977B8939EA6D5510"/>
    <w:rsid w:val="00DA5B17"/>
    <w:rPr>
      <w:lang w:eastAsia="en-CA"/>
    </w:rPr>
  </w:style>
  <w:style w:type="paragraph" w:customStyle="1" w:styleId="687EC3E2E10949FDB3EFF3E8B26D12FD">
    <w:name w:val="687EC3E2E10949FDB3EFF3E8B26D12FD"/>
    <w:rsid w:val="00DA5B17"/>
    <w:rPr>
      <w:lang w:eastAsia="en-CA"/>
    </w:rPr>
  </w:style>
  <w:style w:type="paragraph" w:customStyle="1" w:styleId="D6F2BCAA725B436C92F9CF6F645D14E3">
    <w:name w:val="D6F2BCAA725B436C92F9CF6F645D14E3"/>
    <w:rsid w:val="00DA5B17"/>
    <w:rPr>
      <w:lang w:eastAsia="en-CA"/>
    </w:rPr>
  </w:style>
  <w:style w:type="paragraph" w:customStyle="1" w:styleId="C60844C27E5045BBA2C20CFEA1ABF3C9">
    <w:name w:val="C60844C27E5045BBA2C20CFEA1ABF3C9"/>
    <w:rsid w:val="00DA5B17"/>
    <w:rPr>
      <w:lang w:eastAsia="en-CA"/>
    </w:rPr>
  </w:style>
  <w:style w:type="paragraph" w:customStyle="1" w:styleId="D4046CC2058A407D92AD925E699C22E8">
    <w:name w:val="D4046CC2058A407D92AD925E699C22E8"/>
    <w:rsid w:val="00DA5B17"/>
    <w:rPr>
      <w:lang w:eastAsia="en-CA"/>
    </w:rPr>
  </w:style>
  <w:style w:type="paragraph" w:customStyle="1" w:styleId="79B2E4F54F7448528C261651F04AF0E7">
    <w:name w:val="79B2E4F54F7448528C261651F04AF0E7"/>
    <w:rsid w:val="00DA5B17"/>
    <w:rPr>
      <w:lang w:eastAsia="en-CA"/>
    </w:rPr>
  </w:style>
  <w:style w:type="paragraph" w:customStyle="1" w:styleId="37E251593DF14997835A80596A71FB75">
    <w:name w:val="37E251593DF14997835A80596A71FB75"/>
    <w:rsid w:val="00DA5B17"/>
    <w:rPr>
      <w:lang w:eastAsia="en-CA"/>
    </w:rPr>
  </w:style>
  <w:style w:type="paragraph" w:customStyle="1" w:styleId="ABD7797866994E2A9548EB7D42B212BD">
    <w:name w:val="ABD7797866994E2A9548EB7D42B212BD"/>
    <w:rsid w:val="00DA5B17"/>
    <w:rPr>
      <w:lang w:eastAsia="en-CA"/>
    </w:rPr>
  </w:style>
  <w:style w:type="paragraph" w:customStyle="1" w:styleId="AC62FA26B9F64890B0EFBDB43C40CA01">
    <w:name w:val="AC62FA26B9F64890B0EFBDB43C40CA01"/>
    <w:rsid w:val="00DA5B17"/>
    <w:rPr>
      <w:lang w:eastAsia="en-CA"/>
    </w:rPr>
  </w:style>
  <w:style w:type="paragraph" w:customStyle="1" w:styleId="523A76DBD1FF4C6BA9E7FB1AFDBB6AC5">
    <w:name w:val="523A76DBD1FF4C6BA9E7FB1AFDBB6AC5"/>
    <w:rsid w:val="00DA5B17"/>
    <w:rPr>
      <w:lang w:eastAsia="en-CA"/>
    </w:rPr>
  </w:style>
  <w:style w:type="paragraph" w:customStyle="1" w:styleId="BB64F99C6072476BAF55083701362249">
    <w:name w:val="BB64F99C6072476BAF55083701362249"/>
    <w:rsid w:val="00DA5B17"/>
    <w:rPr>
      <w:lang w:eastAsia="en-CA"/>
    </w:rPr>
  </w:style>
  <w:style w:type="paragraph" w:customStyle="1" w:styleId="C0ACF3BB6E5E4A558F4618A92D4BF1AA">
    <w:name w:val="C0ACF3BB6E5E4A558F4618A92D4BF1AA"/>
    <w:rsid w:val="00DA5B17"/>
    <w:rPr>
      <w:lang w:eastAsia="en-CA"/>
    </w:rPr>
  </w:style>
  <w:style w:type="paragraph" w:customStyle="1" w:styleId="E76AC436B8ED4C6591E621E823135710">
    <w:name w:val="E76AC436B8ED4C6591E621E823135710"/>
    <w:rsid w:val="00DA5B17"/>
    <w:rPr>
      <w:lang w:eastAsia="en-CA"/>
    </w:rPr>
  </w:style>
  <w:style w:type="paragraph" w:customStyle="1" w:styleId="3AFEF4771FD34A7BA74A2C411F671740">
    <w:name w:val="3AFEF4771FD34A7BA74A2C411F671740"/>
    <w:rsid w:val="00DA5B17"/>
    <w:rPr>
      <w:lang w:eastAsia="en-CA"/>
    </w:rPr>
  </w:style>
  <w:style w:type="paragraph" w:customStyle="1" w:styleId="D0B7F7172E4C42BF8CA7B02F44C5E516">
    <w:name w:val="D0B7F7172E4C42BF8CA7B02F44C5E516"/>
    <w:rsid w:val="00DA5B17"/>
    <w:rPr>
      <w:lang w:eastAsia="en-CA"/>
    </w:rPr>
  </w:style>
  <w:style w:type="paragraph" w:customStyle="1" w:styleId="B0EC36B5CA63419EB89399B7C4B4A22C">
    <w:name w:val="B0EC36B5CA63419EB89399B7C4B4A22C"/>
    <w:rsid w:val="00DA5B17"/>
    <w:rPr>
      <w:lang w:eastAsia="en-CA"/>
    </w:rPr>
  </w:style>
  <w:style w:type="paragraph" w:customStyle="1" w:styleId="5123979F976D4D57A3B64F872E688B85">
    <w:name w:val="5123979F976D4D57A3B64F872E688B85"/>
    <w:rsid w:val="00DA5B17"/>
    <w:rPr>
      <w:lang w:eastAsia="en-CA"/>
    </w:rPr>
  </w:style>
  <w:style w:type="paragraph" w:customStyle="1" w:styleId="5393D245C9154383889DBD20E92E9380">
    <w:name w:val="5393D245C9154383889DBD20E92E9380"/>
    <w:rsid w:val="00DA5B17"/>
    <w:rPr>
      <w:lang w:eastAsia="en-CA"/>
    </w:rPr>
  </w:style>
  <w:style w:type="paragraph" w:customStyle="1" w:styleId="D429F40B12C64AA28A5978C2A15EC427">
    <w:name w:val="D429F40B12C64AA28A5978C2A15EC427"/>
    <w:rsid w:val="00DA5B17"/>
    <w:rPr>
      <w:lang w:eastAsia="en-CA"/>
    </w:rPr>
  </w:style>
  <w:style w:type="paragraph" w:customStyle="1" w:styleId="B1266B0C567649B89863900B02B0A80C">
    <w:name w:val="B1266B0C567649B89863900B02B0A80C"/>
    <w:rsid w:val="00DA5B17"/>
    <w:rPr>
      <w:lang w:eastAsia="en-CA"/>
    </w:rPr>
  </w:style>
  <w:style w:type="paragraph" w:customStyle="1" w:styleId="7A29163293B9499BA90039B695A73892">
    <w:name w:val="7A29163293B9499BA90039B695A73892"/>
    <w:rsid w:val="00DA5B17"/>
    <w:rPr>
      <w:lang w:eastAsia="en-CA"/>
    </w:rPr>
  </w:style>
  <w:style w:type="paragraph" w:customStyle="1" w:styleId="B79A640E070C4CBC80A95752590576EC">
    <w:name w:val="B79A640E070C4CBC80A95752590576EC"/>
    <w:rsid w:val="00DA5B17"/>
    <w:rPr>
      <w:lang w:eastAsia="en-CA"/>
    </w:rPr>
  </w:style>
  <w:style w:type="paragraph" w:customStyle="1" w:styleId="A4AC08DFC59541B48B176A9049553E20">
    <w:name w:val="A4AC08DFC59541B48B176A9049553E20"/>
    <w:rsid w:val="00DA5B17"/>
    <w:rPr>
      <w:lang w:eastAsia="en-CA"/>
    </w:rPr>
  </w:style>
  <w:style w:type="paragraph" w:customStyle="1" w:styleId="567CB983CD5E4FDABE82EE10502BBBEB">
    <w:name w:val="567CB983CD5E4FDABE82EE10502BBBEB"/>
    <w:rsid w:val="00DA5B17"/>
    <w:rPr>
      <w:lang w:eastAsia="en-CA"/>
    </w:rPr>
  </w:style>
  <w:style w:type="paragraph" w:customStyle="1" w:styleId="7F518FBED51548C2BE27CE02A7F15CEE">
    <w:name w:val="7F518FBED51548C2BE27CE02A7F15CEE"/>
    <w:rsid w:val="00DA5B17"/>
    <w:rPr>
      <w:lang w:eastAsia="en-CA"/>
    </w:rPr>
  </w:style>
  <w:style w:type="paragraph" w:customStyle="1" w:styleId="30E8295007194D97BDB526A1AF200FD8">
    <w:name w:val="30E8295007194D97BDB526A1AF200FD8"/>
    <w:rsid w:val="00DA5B17"/>
    <w:rPr>
      <w:lang w:eastAsia="en-CA"/>
    </w:rPr>
  </w:style>
  <w:style w:type="paragraph" w:customStyle="1" w:styleId="DA2A9F9AD9124DB894A5F90892FDFAB8">
    <w:name w:val="DA2A9F9AD9124DB894A5F90892FDFAB8"/>
    <w:rsid w:val="00DA5B17"/>
    <w:rPr>
      <w:lang w:eastAsia="en-CA"/>
    </w:rPr>
  </w:style>
  <w:style w:type="paragraph" w:customStyle="1" w:styleId="708BA05E410C41D3BA1DF390D1797BA0">
    <w:name w:val="708BA05E410C41D3BA1DF390D1797BA0"/>
    <w:rsid w:val="00DA5B17"/>
    <w:rPr>
      <w:lang w:eastAsia="en-CA"/>
    </w:rPr>
  </w:style>
  <w:style w:type="paragraph" w:customStyle="1" w:styleId="D723FF45084C45F596B1060664AA7A87">
    <w:name w:val="D723FF45084C45F596B1060664AA7A87"/>
    <w:rsid w:val="00DA5B17"/>
    <w:rPr>
      <w:lang w:eastAsia="en-CA"/>
    </w:rPr>
  </w:style>
  <w:style w:type="paragraph" w:customStyle="1" w:styleId="3EEBAA54AA6744A2B3C5DE74C12DDF68">
    <w:name w:val="3EEBAA54AA6744A2B3C5DE74C12DDF68"/>
    <w:rsid w:val="00DA5B17"/>
    <w:rPr>
      <w:lang w:eastAsia="en-CA"/>
    </w:rPr>
  </w:style>
  <w:style w:type="paragraph" w:customStyle="1" w:styleId="AFA351D8306A4D91970CF54BA2814BE0">
    <w:name w:val="AFA351D8306A4D91970CF54BA2814BE0"/>
    <w:rsid w:val="00DA5B17"/>
    <w:rPr>
      <w:lang w:eastAsia="en-CA"/>
    </w:rPr>
  </w:style>
  <w:style w:type="paragraph" w:customStyle="1" w:styleId="E5BA73649B144D0FABB00EC318D88F37">
    <w:name w:val="E5BA73649B144D0FABB00EC318D88F37"/>
    <w:rsid w:val="00DA5B17"/>
    <w:rPr>
      <w:lang w:eastAsia="en-CA"/>
    </w:rPr>
  </w:style>
  <w:style w:type="paragraph" w:customStyle="1" w:styleId="E0E2EF4F19CB47F4A30151F640ED7844">
    <w:name w:val="E0E2EF4F19CB47F4A30151F640ED7844"/>
    <w:rsid w:val="00DA5B17"/>
    <w:rPr>
      <w:lang w:eastAsia="en-CA"/>
    </w:rPr>
  </w:style>
  <w:style w:type="paragraph" w:customStyle="1" w:styleId="658B05D2F1914F35BEBAC74F13BF2C6F">
    <w:name w:val="658B05D2F1914F35BEBAC74F13BF2C6F"/>
    <w:rsid w:val="00DA5B17"/>
    <w:rPr>
      <w:lang w:eastAsia="en-CA"/>
    </w:rPr>
  </w:style>
  <w:style w:type="paragraph" w:customStyle="1" w:styleId="9845D32A3F4343C496AD5DA63ACF5233">
    <w:name w:val="9845D32A3F4343C496AD5DA63ACF5233"/>
    <w:rsid w:val="00DA5B17"/>
    <w:rPr>
      <w:lang w:eastAsia="en-CA"/>
    </w:rPr>
  </w:style>
  <w:style w:type="paragraph" w:customStyle="1" w:styleId="08968BD7780C4923BEEFE68E3448D78A">
    <w:name w:val="08968BD7780C4923BEEFE68E3448D78A"/>
    <w:rsid w:val="00DA5B17"/>
    <w:rPr>
      <w:lang w:eastAsia="en-CA"/>
    </w:rPr>
  </w:style>
  <w:style w:type="paragraph" w:customStyle="1" w:styleId="423944A6B28747859C7711FE4610B04C">
    <w:name w:val="423944A6B28747859C7711FE4610B04C"/>
    <w:rsid w:val="00DA5B17"/>
    <w:rPr>
      <w:lang w:eastAsia="en-CA"/>
    </w:rPr>
  </w:style>
  <w:style w:type="paragraph" w:customStyle="1" w:styleId="1926E0B08A9A47AE872FD49448720C0C">
    <w:name w:val="1926E0B08A9A47AE872FD49448720C0C"/>
    <w:rsid w:val="00DA5B17"/>
    <w:rPr>
      <w:lang w:eastAsia="en-CA"/>
    </w:rPr>
  </w:style>
  <w:style w:type="paragraph" w:customStyle="1" w:styleId="D806CD0DA46A4A02A863D853BCE5007C">
    <w:name w:val="D806CD0DA46A4A02A863D853BCE5007C"/>
    <w:rsid w:val="00DA5B17"/>
    <w:rPr>
      <w:lang w:eastAsia="en-CA"/>
    </w:rPr>
  </w:style>
  <w:style w:type="paragraph" w:customStyle="1" w:styleId="C990B12A838F43348D5F8B010872490D">
    <w:name w:val="C990B12A838F43348D5F8B010872490D"/>
    <w:rsid w:val="00DA5B17"/>
    <w:rPr>
      <w:lang w:eastAsia="en-CA"/>
    </w:rPr>
  </w:style>
  <w:style w:type="paragraph" w:customStyle="1" w:styleId="5583567C097E41FCB9DF02BBD5C2C72E">
    <w:name w:val="5583567C097E41FCB9DF02BBD5C2C72E"/>
    <w:rsid w:val="00DA5B17"/>
    <w:rPr>
      <w:lang w:eastAsia="en-CA"/>
    </w:rPr>
  </w:style>
  <w:style w:type="paragraph" w:customStyle="1" w:styleId="C39CB484C9D74378BB0B51BC0080C060">
    <w:name w:val="C39CB484C9D74378BB0B51BC0080C060"/>
    <w:rsid w:val="00DA5B17"/>
    <w:rPr>
      <w:lang w:eastAsia="en-CA"/>
    </w:rPr>
  </w:style>
  <w:style w:type="paragraph" w:customStyle="1" w:styleId="5D2695E71E5B4E179B6696B875D67FE5">
    <w:name w:val="5D2695E71E5B4E179B6696B875D67FE5"/>
    <w:rsid w:val="00DA5B17"/>
    <w:rPr>
      <w:lang w:eastAsia="en-CA"/>
    </w:rPr>
  </w:style>
  <w:style w:type="paragraph" w:customStyle="1" w:styleId="EC8BD1BD934447EAB41A2205A4F57D30">
    <w:name w:val="EC8BD1BD934447EAB41A2205A4F57D30"/>
    <w:rsid w:val="00DA5B17"/>
    <w:rPr>
      <w:lang w:eastAsia="en-CA"/>
    </w:rPr>
  </w:style>
  <w:style w:type="paragraph" w:customStyle="1" w:styleId="CB6224C0368547A7AE0063AA8CA62166">
    <w:name w:val="CB6224C0368547A7AE0063AA8CA62166"/>
    <w:rsid w:val="00DA5B17"/>
    <w:rPr>
      <w:lang w:eastAsia="en-CA"/>
    </w:rPr>
  </w:style>
  <w:style w:type="paragraph" w:customStyle="1" w:styleId="E0B038543DA84317AEF7D0AD444AF4D0">
    <w:name w:val="E0B038543DA84317AEF7D0AD444AF4D0"/>
    <w:rsid w:val="00DA5B17"/>
    <w:rPr>
      <w:lang w:eastAsia="en-CA"/>
    </w:rPr>
  </w:style>
  <w:style w:type="paragraph" w:customStyle="1" w:styleId="8E380AA2F94146EE88D313BE8433022A">
    <w:name w:val="8E380AA2F94146EE88D313BE8433022A"/>
    <w:rsid w:val="00DA5B17"/>
    <w:rPr>
      <w:lang w:eastAsia="en-CA"/>
    </w:rPr>
  </w:style>
  <w:style w:type="paragraph" w:customStyle="1" w:styleId="FF1DBE8A9545439FBDE0006FE13A72C1">
    <w:name w:val="FF1DBE8A9545439FBDE0006FE13A72C1"/>
    <w:rsid w:val="00DA5B17"/>
    <w:rPr>
      <w:lang w:eastAsia="en-CA"/>
    </w:rPr>
  </w:style>
  <w:style w:type="paragraph" w:customStyle="1" w:styleId="4321DD9074D243B1B50B0098223F2C29">
    <w:name w:val="4321DD9074D243B1B50B0098223F2C29"/>
    <w:rsid w:val="00DA5B17"/>
    <w:rPr>
      <w:lang w:eastAsia="en-CA"/>
    </w:rPr>
  </w:style>
  <w:style w:type="paragraph" w:customStyle="1" w:styleId="F2DD28FD86EC4FB7B353A163B50C8A22">
    <w:name w:val="F2DD28FD86EC4FB7B353A163B50C8A22"/>
    <w:rsid w:val="00DA5B17"/>
    <w:rPr>
      <w:lang w:eastAsia="en-CA"/>
    </w:rPr>
  </w:style>
  <w:style w:type="paragraph" w:customStyle="1" w:styleId="E753E6458AC24B019A8F267788AD23F3">
    <w:name w:val="E753E6458AC24B019A8F267788AD23F3"/>
    <w:rsid w:val="00DA5B17"/>
    <w:rPr>
      <w:lang w:eastAsia="en-CA"/>
    </w:rPr>
  </w:style>
  <w:style w:type="paragraph" w:customStyle="1" w:styleId="7622515184B74D798D367E3C32A0C28E">
    <w:name w:val="7622515184B74D798D367E3C32A0C28E"/>
    <w:rsid w:val="00DA5B17"/>
    <w:rPr>
      <w:lang w:eastAsia="en-CA"/>
    </w:rPr>
  </w:style>
  <w:style w:type="paragraph" w:customStyle="1" w:styleId="92DC63FB9E9F414BA9DC79B72F239687">
    <w:name w:val="92DC63FB9E9F414BA9DC79B72F239687"/>
    <w:rsid w:val="00DA5B17"/>
    <w:rPr>
      <w:lang w:eastAsia="en-CA"/>
    </w:rPr>
  </w:style>
  <w:style w:type="paragraph" w:customStyle="1" w:styleId="36A173458DA444FCB25E59A3A8DDFE16">
    <w:name w:val="36A173458DA444FCB25E59A3A8DDFE16"/>
    <w:rsid w:val="00DA5B17"/>
    <w:rPr>
      <w:lang w:eastAsia="en-CA"/>
    </w:rPr>
  </w:style>
  <w:style w:type="paragraph" w:customStyle="1" w:styleId="B72DD66D16AA4B6AB1DF40515926C6E8">
    <w:name w:val="B72DD66D16AA4B6AB1DF40515926C6E8"/>
    <w:rsid w:val="00DA5B17"/>
    <w:rPr>
      <w:lang w:eastAsia="en-CA"/>
    </w:rPr>
  </w:style>
  <w:style w:type="paragraph" w:customStyle="1" w:styleId="29E5E822AA6A48CC9CC9661FA04F7DDD">
    <w:name w:val="29E5E822AA6A48CC9CC9661FA04F7DDD"/>
    <w:rsid w:val="00DA5B17"/>
    <w:rPr>
      <w:lang w:eastAsia="en-CA"/>
    </w:rPr>
  </w:style>
  <w:style w:type="paragraph" w:customStyle="1" w:styleId="970259C20AF64E3FA3CEBDACD2D5244D">
    <w:name w:val="970259C20AF64E3FA3CEBDACD2D5244D"/>
    <w:rsid w:val="00DA5B17"/>
    <w:rPr>
      <w:lang w:eastAsia="en-CA"/>
    </w:rPr>
  </w:style>
  <w:style w:type="paragraph" w:customStyle="1" w:styleId="E3688B108EA14BBD804543CE243FABC1">
    <w:name w:val="E3688B108EA14BBD804543CE243FABC1"/>
    <w:rsid w:val="00DA5B17"/>
    <w:rPr>
      <w:lang w:eastAsia="en-CA"/>
    </w:rPr>
  </w:style>
  <w:style w:type="paragraph" w:customStyle="1" w:styleId="82E5A151A1AD4EF7A6209B22A9F758AB">
    <w:name w:val="82E5A151A1AD4EF7A6209B22A9F758AB"/>
    <w:rsid w:val="00DA5B17"/>
    <w:rPr>
      <w:lang w:eastAsia="en-CA"/>
    </w:rPr>
  </w:style>
  <w:style w:type="paragraph" w:customStyle="1" w:styleId="15018100DA2E46B8BB47F7E96F01927A">
    <w:name w:val="15018100DA2E46B8BB47F7E96F01927A"/>
    <w:rsid w:val="00DA5B17"/>
    <w:rPr>
      <w:lang w:eastAsia="en-CA"/>
    </w:rPr>
  </w:style>
  <w:style w:type="paragraph" w:customStyle="1" w:styleId="A3CECBEF87B44316A50F8903ED0F0B40">
    <w:name w:val="A3CECBEF87B44316A50F8903ED0F0B40"/>
    <w:rsid w:val="00DA5B17"/>
    <w:rPr>
      <w:lang w:eastAsia="en-CA"/>
    </w:rPr>
  </w:style>
  <w:style w:type="paragraph" w:customStyle="1" w:styleId="0E05F693768140E8B5D03FFF259DB3FC">
    <w:name w:val="0E05F693768140E8B5D03FFF259DB3FC"/>
    <w:rsid w:val="00DA5B17"/>
    <w:rPr>
      <w:lang w:eastAsia="en-CA"/>
    </w:rPr>
  </w:style>
  <w:style w:type="paragraph" w:customStyle="1" w:styleId="951805C71CD441669D9615FE42DF7899">
    <w:name w:val="951805C71CD441669D9615FE42DF7899"/>
    <w:rsid w:val="00DA5B17"/>
    <w:rPr>
      <w:lang w:eastAsia="en-CA"/>
    </w:rPr>
  </w:style>
  <w:style w:type="paragraph" w:customStyle="1" w:styleId="DB0E6DDABA7540818D9B85765B90B92E">
    <w:name w:val="DB0E6DDABA7540818D9B85765B90B92E"/>
    <w:rsid w:val="00DA5B17"/>
    <w:rPr>
      <w:lang w:eastAsia="en-CA"/>
    </w:rPr>
  </w:style>
  <w:style w:type="paragraph" w:customStyle="1" w:styleId="3FBBF955B5DF4BB6AFB1BB9B818F49C3">
    <w:name w:val="3FBBF955B5DF4BB6AFB1BB9B818F49C3"/>
    <w:rsid w:val="00DA5B17"/>
    <w:rPr>
      <w:lang w:eastAsia="en-CA"/>
    </w:rPr>
  </w:style>
  <w:style w:type="paragraph" w:customStyle="1" w:styleId="5868E147C567475294E6B7D80EB2E951">
    <w:name w:val="5868E147C567475294E6B7D80EB2E951"/>
    <w:rsid w:val="00DA5B17"/>
    <w:rPr>
      <w:lang w:eastAsia="en-CA"/>
    </w:rPr>
  </w:style>
  <w:style w:type="paragraph" w:customStyle="1" w:styleId="468FADE6A176419ABE87CD0FB0D44533">
    <w:name w:val="468FADE6A176419ABE87CD0FB0D44533"/>
    <w:rsid w:val="00DA5B17"/>
    <w:rPr>
      <w:lang w:eastAsia="en-CA"/>
    </w:rPr>
  </w:style>
  <w:style w:type="paragraph" w:customStyle="1" w:styleId="0F820D3A594841369F152E843C4686F4">
    <w:name w:val="0F820D3A594841369F152E843C4686F4"/>
    <w:rsid w:val="00DA5B17"/>
    <w:rPr>
      <w:lang w:eastAsia="en-CA"/>
    </w:rPr>
  </w:style>
  <w:style w:type="paragraph" w:customStyle="1" w:styleId="F06C1874DE2445C895D7FA4DA9E1E029">
    <w:name w:val="F06C1874DE2445C895D7FA4DA9E1E029"/>
    <w:rsid w:val="00DA5B17"/>
    <w:rPr>
      <w:lang w:eastAsia="en-CA"/>
    </w:rPr>
  </w:style>
  <w:style w:type="paragraph" w:customStyle="1" w:styleId="7A644E7658FC4E0199CE3418D318F4FB">
    <w:name w:val="7A644E7658FC4E0199CE3418D318F4FB"/>
    <w:rsid w:val="00DA5B17"/>
    <w:rPr>
      <w:lang w:eastAsia="en-CA"/>
    </w:rPr>
  </w:style>
  <w:style w:type="paragraph" w:customStyle="1" w:styleId="6D4D5FCCCB1C424F9F94F51BE2D835CE">
    <w:name w:val="6D4D5FCCCB1C424F9F94F51BE2D835CE"/>
    <w:rsid w:val="00DA5B17"/>
    <w:rPr>
      <w:lang w:eastAsia="en-CA"/>
    </w:rPr>
  </w:style>
  <w:style w:type="paragraph" w:customStyle="1" w:styleId="12E90A51B68245E1A107F5B711810BA5">
    <w:name w:val="12E90A51B68245E1A107F5B711810BA5"/>
    <w:rsid w:val="00DA5B17"/>
    <w:rPr>
      <w:lang w:eastAsia="en-CA"/>
    </w:rPr>
  </w:style>
  <w:style w:type="paragraph" w:customStyle="1" w:styleId="98B84EF96BEF4B028F604DFF6474D1C9">
    <w:name w:val="98B84EF96BEF4B028F604DFF6474D1C9"/>
    <w:rsid w:val="00DA5B17"/>
    <w:rPr>
      <w:lang w:eastAsia="en-CA"/>
    </w:rPr>
  </w:style>
  <w:style w:type="paragraph" w:customStyle="1" w:styleId="1F99382A637646858F2CCAB49FA4C623">
    <w:name w:val="1F99382A637646858F2CCAB49FA4C623"/>
    <w:rsid w:val="00DA5B17"/>
    <w:rPr>
      <w:lang w:eastAsia="en-CA"/>
    </w:rPr>
  </w:style>
  <w:style w:type="paragraph" w:customStyle="1" w:styleId="7D7ADBC55A444177A45E9ABE1F064A9E">
    <w:name w:val="7D7ADBC55A444177A45E9ABE1F064A9E"/>
    <w:rsid w:val="00DA5B17"/>
    <w:rPr>
      <w:lang w:eastAsia="en-CA"/>
    </w:rPr>
  </w:style>
  <w:style w:type="paragraph" w:customStyle="1" w:styleId="69EE89F7D37E4D8D9D517E61C4596B13">
    <w:name w:val="69EE89F7D37E4D8D9D517E61C4596B13"/>
    <w:rsid w:val="00DA5B17"/>
    <w:rPr>
      <w:lang w:eastAsia="en-CA"/>
    </w:rPr>
  </w:style>
  <w:style w:type="paragraph" w:customStyle="1" w:styleId="C1D7CAC08F844393B89E48344881D2AF">
    <w:name w:val="C1D7CAC08F844393B89E48344881D2AF"/>
    <w:rsid w:val="00DA5B17"/>
    <w:rPr>
      <w:lang w:eastAsia="en-CA"/>
    </w:rPr>
  </w:style>
  <w:style w:type="paragraph" w:customStyle="1" w:styleId="B0D6939F2D3D43388DA95D530BEBE76A">
    <w:name w:val="B0D6939F2D3D43388DA95D530BEBE76A"/>
    <w:rsid w:val="00DA5B17"/>
    <w:rPr>
      <w:lang w:eastAsia="en-CA"/>
    </w:rPr>
  </w:style>
  <w:style w:type="paragraph" w:customStyle="1" w:styleId="4C68BAA1C1AB424C9E5C02AB9DBF2857">
    <w:name w:val="4C68BAA1C1AB424C9E5C02AB9DBF2857"/>
    <w:rsid w:val="00DA5B17"/>
    <w:rPr>
      <w:lang w:eastAsia="en-CA"/>
    </w:rPr>
  </w:style>
  <w:style w:type="paragraph" w:customStyle="1" w:styleId="98ABA4EAF3B04A73A1C255722A2B7336">
    <w:name w:val="98ABA4EAF3B04A73A1C255722A2B7336"/>
    <w:rsid w:val="00DA5B17"/>
    <w:rPr>
      <w:lang w:eastAsia="en-CA"/>
    </w:rPr>
  </w:style>
  <w:style w:type="paragraph" w:customStyle="1" w:styleId="994141421D69432F81FC1F0001FEE1E8">
    <w:name w:val="994141421D69432F81FC1F0001FEE1E8"/>
    <w:rsid w:val="00DA5B17"/>
    <w:rPr>
      <w:lang w:eastAsia="en-CA"/>
    </w:rPr>
  </w:style>
  <w:style w:type="paragraph" w:customStyle="1" w:styleId="547B977680FC4B9B9E760DCB5A799453">
    <w:name w:val="547B977680FC4B9B9E760DCB5A799453"/>
    <w:rsid w:val="00DA5B17"/>
    <w:rPr>
      <w:lang w:eastAsia="en-CA"/>
    </w:rPr>
  </w:style>
  <w:style w:type="paragraph" w:customStyle="1" w:styleId="24CEB5FC8696426F8A8B77FC7B47C7FC">
    <w:name w:val="24CEB5FC8696426F8A8B77FC7B47C7FC"/>
    <w:rsid w:val="00DA5B17"/>
    <w:rPr>
      <w:lang w:eastAsia="en-CA"/>
    </w:rPr>
  </w:style>
  <w:style w:type="paragraph" w:customStyle="1" w:styleId="31483AFA97B8449190B97BF39DD0B6C3">
    <w:name w:val="31483AFA97B8449190B97BF39DD0B6C3"/>
    <w:rsid w:val="00DA5B17"/>
    <w:rPr>
      <w:lang w:eastAsia="en-CA"/>
    </w:rPr>
  </w:style>
  <w:style w:type="paragraph" w:customStyle="1" w:styleId="1CF102228CB04343BAFDE0FB6CB29875">
    <w:name w:val="1CF102228CB04343BAFDE0FB6CB29875"/>
    <w:rsid w:val="00DA5B17"/>
    <w:rPr>
      <w:lang w:eastAsia="en-CA"/>
    </w:rPr>
  </w:style>
  <w:style w:type="paragraph" w:customStyle="1" w:styleId="2FF7CE03D591406AB3A19F890DCB5FFF">
    <w:name w:val="2FF7CE03D591406AB3A19F890DCB5FFF"/>
    <w:rsid w:val="00DA5B17"/>
    <w:rPr>
      <w:lang w:eastAsia="en-CA"/>
    </w:rPr>
  </w:style>
  <w:style w:type="paragraph" w:customStyle="1" w:styleId="D447CDCB614D4C0B920B16BA9508D844">
    <w:name w:val="D447CDCB614D4C0B920B16BA9508D844"/>
    <w:rsid w:val="00DA5B17"/>
    <w:rPr>
      <w:lang w:eastAsia="en-CA"/>
    </w:rPr>
  </w:style>
  <w:style w:type="paragraph" w:customStyle="1" w:styleId="E18EFCE5E1AE47288699878EA67271A8">
    <w:name w:val="E18EFCE5E1AE47288699878EA67271A8"/>
    <w:rsid w:val="00DA5B17"/>
    <w:rPr>
      <w:lang w:eastAsia="en-CA"/>
    </w:rPr>
  </w:style>
  <w:style w:type="paragraph" w:customStyle="1" w:styleId="828747023B19436781E112F4D902C164">
    <w:name w:val="828747023B19436781E112F4D902C164"/>
    <w:rsid w:val="00DA5B17"/>
    <w:rPr>
      <w:lang w:eastAsia="en-CA"/>
    </w:rPr>
  </w:style>
  <w:style w:type="paragraph" w:customStyle="1" w:styleId="4F062B4F20B34642B31D5B83E21ACC43">
    <w:name w:val="4F062B4F20B34642B31D5B83E21ACC43"/>
    <w:rsid w:val="00DA5B17"/>
    <w:rPr>
      <w:lang w:eastAsia="en-CA"/>
    </w:rPr>
  </w:style>
  <w:style w:type="paragraph" w:customStyle="1" w:styleId="239B02F444EA49AE941B67142664151C">
    <w:name w:val="239B02F444EA49AE941B67142664151C"/>
    <w:rsid w:val="00DA5B17"/>
    <w:rPr>
      <w:lang w:eastAsia="en-CA"/>
    </w:rPr>
  </w:style>
  <w:style w:type="paragraph" w:customStyle="1" w:styleId="F85AEEBA38F44009A4F27ED036741918">
    <w:name w:val="F85AEEBA38F44009A4F27ED036741918"/>
    <w:rsid w:val="00DA5B17"/>
    <w:rPr>
      <w:lang w:eastAsia="en-CA"/>
    </w:rPr>
  </w:style>
  <w:style w:type="paragraph" w:customStyle="1" w:styleId="59A4CA8E6547483486B373749F8BE3C4">
    <w:name w:val="59A4CA8E6547483486B373749F8BE3C4"/>
    <w:rsid w:val="00DA5B17"/>
    <w:rPr>
      <w:lang w:eastAsia="en-CA"/>
    </w:rPr>
  </w:style>
  <w:style w:type="paragraph" w:customStyle="1" w:styleId="E23F4FB12AA64713827634DD79FE3A35">
    <w:name w:val="E23F4FB12AA64713827634DD79FE3A35"/>
    <w:rsid w:val="00DA5B17"/>
    <w:rPr>
      <w:lang w:eastAsia="en-CA"/>
    </w:rPr>
  </w:style>
  <w:style w:type="paragraph" w:customStyle="1" w:styleId="C8ABEFC673074F1B94695B122332F2BF">
    <w:name w:val="C8ABEFC673074F1B94695B122332F2BF"/>
    <w:rsid w:val="00DA5B17"/>
    <w:rPr>
      <w:lang w:eastAsia="en-CA"/>
    </w:rPr>
  </w:style>
  <w:style w:type="paragraph" w:customStyle="1" w:styleId="666026767C21427BB496428EF834B980">
    <w:name w:val="666026767C21427BB496428EF834B980"/>
    <w:rsid w:val="00DA5B17"/>
    <w:rPr>
      <w:lang w:eastAsia="en-CA"/>
    </w:rPr>
  </w:style>
  <w:style w:type="paragraph" w:customStyle="1" w:styleId="DB13669D197141ADBA4FC7414601813F">
    <w:name w:val="DB13669D197141ADBA4FC7414601813F"/>
    <w:rsid w:val="00DA5B17"/>
    <w:rPr>
      <w:lang w:eastAsia="en-CA"/>
    </w:rPr>
  </w:style>
  <w:style w:type="paragraph" w:customStyle="1" w:styleId="C451A85F1FAB432B87AC839CE2AD8E05">
    <w:name w:val="C451A85F1FAB432B87AC839CE2AD8E05"/>
    <w:rsid w:val="00DA5B17"/>
    <w:rPr>
      <w:lang w:eastAsia="en-CA"/>
    </w:rPr>
  </w:style>
  <w:style w:type="paragraph" w:customStyle="1" w:styleId="F814173CC91B422DB46191E0AF6F749D">
    <w:name w:val="F814173CC91B422DB46191E0AF6F749D"/>
    <w:rsid w:val="00DA5B17"/>
    <w:rPr>
      <w:lang w:eastAsia="en-CA"/>
    </w:rPr>
  </w:style>
  <w:style w:type="paragraph" w:customStyle="1" w:styleId="0578442666084E088C06F7529ED5EFDE">
    <w:name w:val="0578442666084E088C06F7529ED5EFDE"/>
    <w:rsid w:val="00DA5B17"/>
    <w:rPr>
      <w:lang w:eastAsia="en-CA"/>
    </w:rPr>
  </w:style>
  <w:style w:type="paragraph" w:customStyle="1" w:styleId="236E54D79AB4400E9690A2F349276EBA">
    <w:name w:val="236E54D79AB4400E9690A2F349276EBA"/>
    <w:rsid w:val="00DA5B17"/>
    <w:rPr>
      <w:lang w:eastAsia="en-CA"/>
    </w:rPr>
  </w:style>
  <w:style w:type="paragraph" w:customStyle="1" w:styleId="50F625FECA9B4F4D8DDE2EB525F30AD1">
    <w:name w:val="50F625FECA9B4F4D8DDE2EB525F30AD1"/>
    <w:rsid w:val="00DA5B17"/>
    <w:rPr>
      <w:lang w:eastAsia="en-CA"/>
    </w:rPr>
  </w:style>
  <w:style w:type="paragraph" w:customStyle="1" w:styleId="19D921E6557E4628823A30EE68E43206">
    <w:name w:val="19D921E6557E4628823A30EE68E43206"/>
    <w:rsid w:val="00DA5B17"/>
    <w:rPr>
      <w:lang w:eastAsia="en-CA"/>
    </w:rPr>
  </w:style>
  <w:style w:type="paragraph" w:customStyle="1" w:styleId="EACE94BCE9634DF2922488E5CD563470">
    <w:name w:val="EACE94BCE9634DF2922488E5CD563470"/>
    <w:rsid w:val="00DA5B17"/>
    <w:rPr>
      <w:lang w:eastAsia="en-CA"/>
    </w:rPr>
  </w:style>
  <w:style w:type="paragraph" w:customStyle="1" w:styleId="D006C6CD281E4FF5ADAF94317D619905">
    <w:name w:val="D006C6CD281E4FF5ADAF94317D619905"/>
    <w:rsid w:val="00DA5B17"/>
    <w:rPr>
      <w:lang w:eastAsia="en-CA"/>
    </w:rPr>
  </w:style>
  <w:style w:type="paragraph" w:customStyle="1" w:styleId="7B1F09FC5B0C4C4B8F1A3573FC2F9D19">
    <w:name w:val="7B1F09FC5B0C4C4B8F1A3573FC2F9D19"/>
    <w:rsid w:val="00DA5B17"/>
    <w:rPr>
      <w:lang w:eastAsia="en-CA"/>
    </w:rPr>
  </w:style>
  <w:style w:type="paragraph" w:customStyle="1" w:styleId="598FD703F7B4482A822CBA8CAD241568">
    <w:name w:val="598FD703F7B4482A822CBA8CAD241568"/>
    <w:rsid w:val="00DA5B17"/>
    <w:rPr>
      <w:lang w:eastAsia="en-CA"/>
    </w:rPr>
  </w:style>
  <w:style w:type="paragraph" w:customStyle="1" w:styleId="3B1FDE0790D14B3CA020396D75908AB1">
    <w:name w:val="3B1FDE0790D14B3CA020396D75908AB1"/>
    <w:rsid w:val="00DA5B17"/>
    <w:rPr>
      <w:lang w:eastAsia="en-CA"/>
    </w:rPr>
  </w:style>
  <w:style w:type="paragraph" w:customStyle="1" w:styleId="4D41CCD8B2524807A12713B99D3E371B">
    <w:name w:val="4D41CCD8B2524807A12713B99D3E371B"/>
    <w:rsid w:val="00DA5B17"/>
    <w:rPr>
      <w:lang w:eastAsia="en-CA"/>
    </w:rPr>
  </w:style>
  <w:style w:type="paragraph" w:customStyle="1" w:styleId="2A2F4E0B84A543D5A1A2ED8D214F283B">
    <w:name w:val="2A2F4E0B84A543D5A1A2ED8D214F283B"/>
    <w:rsid w:val="00DA5B17"/>
    <w:rPr>
      <w:lang w:eastAsia="en-CA"/>
    </w:rPr>
  </w:style>
  <w:style w:type="paragraph" w:customStyle="1" w:styleId="F27AD76405F44678B0C74AA84BD67612">
    <w:name w:val="F27AD76405F44678B0C74AA84BD67612"/>
    <w:rsid w:val="00DA5B17"/>
    <w:rPr>
      <w:lang w:eastAsia="en-CA"/>
    </w:rPr>
  </w:style>
  <w:style w:type="paragraph" w:customStyle="1" w:styleId="9722AE5D2A324E78B11EF3CEB5CC8BF5">
    <w:name w:val="9722AE5D2A324E78B11EF3CEB5CC8BF5"/>
    <w:rsid w:val="00DA5B17"/>
    <w:rPr>
      <w:lang w:eastAsia="en-CA"/>
    </w:rPr>
  </w:style>
  <w:style w:type="paragraph" w:customStyle="1" w:styleId="60790B876C974CF9AE259100E3499AA7">
    <w:name w:val="60790B876C974CF9AE259100E3499AA7"/>
    <w:rsid w:val="00DA5B17"/>
    <w:rPr>
      <w:lang w:eastAsia="en-CA"/>
    </w:rPr>
  </w:style>
  <w:style w:type="paragraph" w:customStyle="1" w:styleId="56A3AE154B85417BA449FD0870E92D5C">
    <w:name w:val="56A3AE154B85417BA449FD0870E92D5C"/>
    <w:rsid w:val="00DA5B17"/>
    <w:rPr>
      <w:lang w:eastAsia="en-CA"/>
    </w:rPr>
  </w:style>
  <w:style w:type="paragraph" w:customStyle="1" w:styleId="122CCCCBFD394DFDBC8157CB22AEF2DA">
    <w:name w:val="122CCCCBFD394DFDBC8157CB22AEF2DA"/>
    <w:rsid w:val="00DA5B17"/>
    <w:rPr>
      <w:lang w:eastAsia="en-CA"/>
    </w:rPr>
  </w:style>
  <w:style w:type="paragraph" w:customStyle="1" w:styleId="1CF9E64EBE614085A46A07B71C2D69A1">
    <w:name w:val="1CF9E64EBE614085A46A07B71C2D69A1"/>
    <w:rsid w:val="00DA5B17"/>
    <w:rPr>
      <w:lang w:eastAsia="en-CA"/>
    </w:rPr>
  </w:style>
  <w:style w:type="paragraph" w:customStyle="1" w:styleId="26C9EEE90CF548D6ABC5158A0A5EE4CB">
    <w:name w:val="26C9EEE90CF548D6ABC5158A0A5EE4CB"/>
    <w:rsid w:val="00DA5B17"/>
    <w:rPr>
      <w:lang w:eastAsia="en-CA"/>
    </w:rPr>
  </w:style>
  <w:style w:type="paragraph" w:customStyle="1" w:styleId="647288A2D20E474DA5576335C0E0B9D4">
    <w:name w:val="647288A2D20E474DA5576335C0E0B9D4"/>
    <w:rsid w:val="00DA5B17"/>
    <w:rPr>
      <w:lang w:eastAsia="en-CA"/>
    </w:rPr>
  </w:style>
  <w:style w:type="paragraph" w:customStyle="1" w:styleId="C60C46B353E940E1B7B3D9BE1B563900">
    <w:name w:val="C60C46B353E940E1B7B3D9BE1B563900"/>
    <w:rsid w:val="00DA5B17"/>
    <w:rPr>
      <w:lang w:eastAsia="en-CA"/>
    </w:rPr>
  </w:style>
  <w:style w:type="paragraph" w:customStyle="1" w:styleId="4C51B33F3E864A059DEA87FB9E5798BD">
    <w:name w:val="4C51B33F3E864A059DEA87FB9E5798BD"/>
    <w:rsid w:val="00DA5B17"/>
    <w:rPr>
      <w:lang w:eastAsia="en-CA"/>
    </w:rPr>
  </w:style>
  <w:style w:type="paragraph" w:customStyle="1" w:styleId="D89A0B882107408EB7449C53881F8F8D">
    <w:name w:val="D89A0B882107408EB7449C53881F8F8D"/>
    <w:rsid w:val="00DA5B17"/>
    <w:rPr>
      <w:lang w:eastAsia="en-CA"/>
    </w:rPr>
  </w:style>
  <w:style w:type="paragraph" w:customStyle="1" w:styleId="3DDEDA30848D43B185570FEBC7A20AA1">
    <w:name w:val="3DDEDA30848D43B185570FEBC7A20AA1"/>
    <w:rsid w:val="00DA5B17"/>
    <w:rPr>
      <w:lang w:eastAsia="en-CA"/>
    </w:rPr>
  </w:style>
  <w:style w:type="paragraph" w:customStyle="1" w:styleId="C17C0D9F2E7743E895D85A202DD10CAB">
    <w:name w:val="C17C0D9F2E7743E895D85A202DD10CAB"/>
    <w:rsid w:val="00DA5B17"/>
    <w:rPr>
      <w:lang w:eastAsia="en-CA"/>
    </w:rPr>
  </w:style>
  <w:style w:type="paragraph" w:customStyle="1" w:styleId="C39EF8528E0A4016A25882D78851AF77">
    <w:name w:val="C39EF8528E0A4016A25882D78851AF77"/>
    <w:rsid w:val="00DA5B17"/>
    <w:rPr>
      <w:lang w:eastAsia="en-CA"/>
    </w:rPr>
  </w:style>
  <w:style w:type="paragraph" w:customStyle="1" w:styleId="80B5C5FBDEC641969F72D945A039B26B">
    <w:name w:val="80B5C5FBDEC641969F72D945A039B26B"/>
    <w:rsid w:val="00DA5B17"/>
    <w:rPr>
      <w:lang w:eastAsia="en-CA"/>
    </w:rPr>
  </w:style>
  <w:style w:type="paragraph" w:customStyle="1" w:styleId="BDF42D8B07C248F6A6CD1F1DE5F633CA">
    <w:name w:val="BDF42D8B07C248F6A6CD1F1DE5F633CA"/>
    <w:rsid w:val="00DA5B17"/>
    <w:rPr>
      <w:lang w:eastAsia="en-CA"/>
    </w:rPr>
  </w:style>
  <w:style w:type="paragraph" w:customStyle="1" w:styleId="4B88CC4BF23943C3AD042384EFB516C6">
    <w:name w:val="4B88CC4BF23943C3AD042384EFB516C6"/>
    <w:rsid w:val="00DA5B17"/>
    <w:rPr>
      <w:lang w:eastAsia="en-CA"/>
    </w:rPr>
  </w:style>
  <w:style w:type="paragraph" w:customStyle="1" w:styleId="DF173C8D63684907B4F1A18996A056B4">
    <w:name w:val="DF173C8D63684907B4F1A18996A056B4"/>
    <w:rsid w:val="00DA5B17"/>
    <w:rPr>
      <w:lang w:eastAsia="en-CA"/>
    </w:rPr>
  </w:style>
  <w:style w:type="paragraph" w:customStyle="1" w:styleId="F426D25A157A44609BF05354DCD10314">
    <w:name w:val="F426D25A157A44609BF05354DCD10314"/>
    <w:rsid w:val="00DA5B17"/>
    <w:rPr>
      <w:lang w:eastAsia="en-CA"/>
    </w:rPr>
  </w:style>
  <w:style w:type="paragraph" w:customStyle="1" w:styleId="91FA49BD3D0D4080AB047F7C327EB8A7">
    <w:name w:val="91FA49BD3D0D4080AB047F7C327EB8A7"/>
    <w:rsid w:val="00DA5B17"/>
    <w:rPr>
      <w:lang w:eastAsia="en-CA"/>
    </w:rPr>
  </w:style>
  <w:style w:type="paragraph" w:customStyle="1" w:styleId="32D942093AD54F6ABBE983660FDEEF65">
    <w:name w:val="32D942093AD54F6ABBE983660FDEEF65"/>
    <w:rsid w:val="00DA5B17"/>
    <w:rPr>
      <w:lang w:eastAsia="en-CA"/>
    </w:rPr>
  </w:style>
  <w:style w:type="paragraph" w:customStyle="1" w:styleId="3F11004B4FFE4C27B302B813042ABE44">
    <w:name w:val="3F11004B4FFE4C27B302B813042ABE44"/>
    <w:rsid w:val="00DA5B17"/>
    <w:rPr>
      <w:lang w:eastAsia="en-CA"/>
    </w:rPr>
  </w:style>
  <w:style w:type="paragraph" w:customStyle="1" w:styleId="6AF8FB6B59C74FDCB6A935A9EB8CFF64">
    <w:name w:val="6AF8FB6B59C74FDCB6A935A9EB8CFF64"/>
    <w:rsid w:val="00DA5B17"/>
    <w:rPr>
      <w:lang w:eastAsia="en-CA"/>
    </w:rPr>
  </w:style>
  <w:style w:type="paragraph" w:customStyle="1" w:styleId="F8E4533125D9409F82C179E49C3207F5">
    <w:name w:val="F8E4533125D9409F82C179E49C3207F5"/>
    <w:rsid w:val="00DA5B17"/>
    <w:rPr>
      <w:lang w:eastAsia="en-CA"/>
    </w:rPr>
  </w:style>
  <w:style w:type="paragraph" w:customStyle="1" w:styleId="4E374CEE50C344CBB52B47780E9676C7">
    <w:name w:val="4E374CEE50C344CBB52B47780E9676C7"/>
    <w:rsid w:val="00DA5B17"/>
    <w:rPr>
      <w:lang w:eastAsia="en-CA"/>
    </w:rPr>
  </w:style>
  <w:style w:type="paragraph" w:customStyle="1" w:styleId="F2AB225D3D7246F08D24E63B7E656BDC">
    <w:name w:val="F2AB225D3D7246F08D24E63B7E656BDC"/>
    <w:rsid w:val="00DA5B17"/>
    <w:rPr>
      <w:lang w:eastAsia="en-CA"/>
    </w:rPr>
  </w:style>
  <w:style w:type="paragraph" w:customStyle="1" w:styleId="4B4DE30BC96C41B6AA32B6303D4BAF32">
    <w:name w:val="4B4DE30BC96C41B6AA32B6303D4BAF32"/>
    <w:rsid w:val="00DA5B17"/>
    <w:rPr>
      <w:lang w:eastAsia="en-CA"/>
    </w:rPr>
  </w:style>
  <w:style w:type="paragraph" w:customStyle="1" w:styleId="F05D05698E8E4A3FAF26256B11576A90">
    <w:name w:val="F05D05698E8E4A3FAF26256B11576A90"/>
    <w:rsid w:val="00DA5B17"/>
    <w:rPr>
      <w:lang w:eastAsia="en-CA"/>
    </w:rPr>
  </w:style>
  <w:style w:type="paragraph" w:customStyle="1" w:styleId="C303D67F9E96456DA2DC6B14CD46B293">
    <w:name w:val="C303D67F9E96456DA2DC6B14CD46B293"/>
    <w:rsid w:val="00DA5B17"/>
    <w:rPr>
      <w:lang w:eastAsia="en-CA"/>
    </w:rPr>
  </w:style>
  <w:style w:type="paragraph" w:customStyle="1" w:styleId="F43E5CE1B0BB458BB0FC7AD21DA189D0">
    <w:name w:val="F43E5CE1B0BB458BB0FC7AD21DA189D0"/>
    <w:rsid w:val="00DA5B17"/>
    <w:rPr>
      <w:lang w:eastAsia="en-CA"/>
    </w:rPr>
  </w:style>
  <w:style w:type="paragraph" w:customStyle="1" w:styleId="72EC9B008AE34F6B8A42F17A8EA81D78">
    <w:name w:val="72EC9B008AE34F6B8A42F17A8EA81D78"/>
    <w:rsid w:val="00DA5B17"/>
    <w:rPr>
      <w:lang w:eastAsia="en-CA"/>
    </w:rPr>
  </w:style>
  <w:style w:type="paragraph" w:customStyle="1" w:styleId="A416E6FCAE684458BB48368F7F72DE8C">
    <w:name w:val="A416E6FCAE684458BB48368F7F72DE8C"/>
    <w:rsid w:val="00DA5B17"/>
    <w:rPr>
      <w:lang w:eastAsia="en-CA"/>
    </w:rPr>
  </w:style>
  <w:style w:type="paragraph" w:customStyle="1" w:styleId="1C0BCF5A99F74762ABC8D6DBD9B08FC2">
    <w:name w:val="1C0BCF5A99F74762ABC8D6DBD9B08FC2"/>
    <w:rsid w:val="00DA5B17"/>
    <w:rPr>
      <w:lang w:eastAsia="en-CA"/>
    </w:rPr>
  </w:style>
  <w:style w:type="paragraph" w:customStyle="1" w:styleId="FE3A29309C76400E8ECDBB67F4392D3A">
    <w:name w:val="FE3A29309C76400E8ECDBB67F4392D3A"/>
    <w:rsid w:val="00DA5B17"/>
    <w:rPr>
      <w:lang w:eastAsia="en-CA"/>
    </w:rPr>
  </w:style>
  <w:style w:type="paragraph" w:customStyle="1" w:styleId="5C4760052F534449B2E4253C0D6952FF">
    <w:name w:val="5C4760052F534449B2E4253C0D6952FF"/>
    <w:rsid w:val="00DA5B17"/>
    <w:rPr>
      <w:lang w:eastAsia="en-CA"/>
    </w:rPr>
  </w:style>
  <w:style w:type="paragraph" w:customStyle="1" w:styleId="BEC29FB3B0464C168121C87B935D91B6">
    <w:name w:val="BEC29FB3B0464C168121C87B935D91B6"/>
    <w:rsid w:val="00DA5B17"/>
    <w:rPr>
      <w:lang w:eastAsia="en-CA"/>
    </w:rPr>
  </w:style>
  <w:style w:type="paragraph" w:customStyle="1" w:styleId="117646D507524551A6B404DF45CA613B">
    <w:name w:val="117646D507524551A6B404DF45CA613B"/>
    <w:rsid w:val="00DA5B17"/>
    <w:rPr>
      <w:lang w:eastAsia="en-CA"/>
    </w:rPr>
  </w:style>
  <w:style w:type="paragraph" w:customStyle="1" w:styleId="49C66DDDA4F5486F81B8A528B343A64E">
    <w:name w:val="49C66DDDA4F5486F81B8A528B343A64E"/>
    <w:rsid w:val="00DA5B17"/>
    <w:rPr>
      <w:lang w:eastAsia="en-CA"/>
    </w:rPr>
  </w:style>
  <w:style w:type="paragraph" w:customStyle="1" w:styleId="5E07ADB8AB7145E1BDF3A529EADFE655">
    <w:name w:val="5E07ADB8AB7145E1BDF3A529EADFE655"/>
    <w:rsid w:val="00DA5B17"/>
    <w:rPr>
      <w:lang w:eastAsia="en-CA"/>
    </w:rPr>
  </w:style>
  <w:style w:type="paragraph" w:customStyle="1" w:styleId="782791017899415BB586E79DFCFC185B">
    <w:name w:val="782791017899415BB586E79DFCFC185B"/>
    <w:rsid w:val="00DA5B17"/>
    <w:rPr>
      <w:lang w:eastAsia="en-CA"/>
    </w:rPr>
  </w:style>
  <w:style w:type="paragraph" w:customStyle="1" w:styleId="F5406A54617F47B2AAD089333BFFF569">
    <w:name w:val="F5406A54617F47B2AAD089333BFFF569"/>
    <w:rsid w:val="00DA5B17"/>
    <w:rPr>
      <w:lang w:eastAsia="en-CA"/>
    </w:rPr>
  </w:style>
  <w:style w:type="paragraph" w:customStyle="1" w:styleId="6F828BF1876B47E3BE13DD417AF5D059">
    <w:name w:val="6F828BF1876B47E3BE13DD417AF5D059"/>
    <w:rsid w:val="00DA5B17"/>
    <w:rPr>
      <w:lang w:eastAsia="en-CA"/>
    </w:rPr>
  </w:style>
  <w:style w:type="paragraph" w:customStyle="1" w:styleId="958A589F98914E60BE2BA770FECEBA89">
    <w:name w:val="958A589F98914E60BE2BA770FECEBA89"/>
    <w:rsid w:val="00DA5B17"/>
    <w:rPr>
      <w:lang w:eastAsia="en-CA"/>
    </w:rPr>
  </w:style>
  <w:style w:type="paragraph" w:customStyle="1" w:styleId="B9773D14C044442591F7E65F9E432960">
    <w:name w:val="B9773D14C044442591F7E65F9E432960"/>
    <w:rsid w:val="00DA5B17"/>
    <w:rPr>
      <w:lang w:eastAsia="en-CA"/>
    </w:rPr>
  </w:style>
  <w:style w:type="paragraph" w:customStyle="1" w:styleId="758D788263AC40249B3094482184CAB0">
    <w:name w:val="758D788263AC40249B3094482184CAB0"/>
    <w:rsid w:val="00DA5B17"/>
    <w:rPr>
      <w:lang w:eastAsia="en-CA"/>
    </w:rPr>
  </w:style>
  <w:style w:type="paragraph" w:customStyle="1" w:styleId="EFD9FFCD1CD34F6AAE9E454BE0FB40DB">
    <w:name w:val="EFD9FFCD1CD34F6AAE9E454BE0FB40DB"/>
    <w:rsid w:val="00DA5B17"/>
    <w:rPr>
      <w:lang w:eastAsia="en-CA"/>
    </w:rPr>
  </w:style>
  <w:style w:type="paragraph" w:customStyle="1" w:styleId="BFBF06FCB9184932B2D618A684E8D023">
    <w:name w:val="BFBF06FCB9184932B2D618A684E8D023"/>
    <w:rsid w:val="00DA5B17"/>
    <w:rPr>
      <w:lang w:eastAsia="en-CA"/>
    </w:rPr>
  </w:style>
  <w:style w:type="paragraph" w:customStyle="1" w:styleId="24BFD2BB072F4406AD45102FDF8EBF0D">
    <w:name w:val="24BFD2BB072F4406AD45102FDF8EBF0D"/>
    <w:rsid w:val="00DA5B17"/>
    <w:rPr>
      <w:lang w:eastAsia="en-CA"/>
    </w:rPr>
  </w:style>
  <w:style w:type="paragraph" w:customStyle="1" w:styleId="B441D86E0DF64BE184CB1530F35AD2ED">
    <w:name w:val="B441D86E0DF64BE184CB1530F35AD2ED"/>
    <w:rsid w:val="00DA5B17"/>
    <w:rPr>
      <w:lang w:eastAsia="en-CA"/>
    </w:rPr>
  </w:style>
  <w:style w:type="paragraph" w:customStyle="1" w:styleId="EE4C7363738246E498504D3B2E20D19F">
    <w:name w:val="EE4C7363738246E498504D3B2E20D19F"/>
    <w:rsid w:val="00DA5B17"/>
    <w:rPr>
      <w:lang w:eastAsia="en-CA"/>
    </w:rPr>
  </w:style>
  <w:style w:type="paragraph" w:customStyle="1" w:styleId="02A2B585EBAD4C2D8DF2B8F9DFAB5FA5">
    <w:name w:val="02A2B585EBAD4C2D8DF2B8F9DFAB5FA5"/>
    <w:rsid w:val="00DA5B17"/>
    <w:rPr>
      <w:lang w:eastAsia="en-CA"/>
    </w:rPr>
  </w:style>
  <w:style w:type="paragraph" w:customStyle="1" w:styleId="4B417DA8E25E4F4FB3DCE060D677C2B5">
    <w:name w:val="4B417DA8E25E4F4FB3DCE060D677C2B5"/>
    <w:rsid w:val="00DA5B17"/>
    <w:rPr>
      <w:lang w:eastAsia="en-CA"/>
    </w:rPr>
  </w:style>
  <w:style w:type="paragraph" w:customStyle="1" w:styleId="1A26C09151EB42A99F4E4B809E2F7BFE">
    <w:name w:val="1A26C09151EB42A99F4E4B809E2F7BFE"/>
    <w:rsid w:val="00DA5B17"/>
    <w:rPr>
      <w:lang w:eastAsia="en-CA"/>
    </w:rPr>
  </w:style>
  <w:style w:type="paragraph" w:customStyle="1" w:styleId="CD6EA425C552440398C15F91156680EC">
    <w:name w:val="CD6EA425C552440398C15F91156680EC"/>
    <w:rsid w:val="00DA5B17"/>
    <w:rPr>
      <w:lang w:eastAsia="en-CA"/>
    </w:rPr>
  </w:style>
  <w:style w:type="paragraph" w:customStyle="1" w:styleId="0CF3593698D4461990AFD831A4B4FAEB">
    <w:name w:val="0CF3593698D4461990AFD831A4B4FAEB"/>
    <w:rsid w:val="00DA5B17"/>
    <w:rPr>
      <w:lang w:eastAsia="en-CA"/>
    </w:rPr>
  </w:style>
  <w:style w:type="paragraph" w:customStyle="1" w:styleId="501E3BC8AD4A4C87B389202C17A4CC4E">
    <w:name w:val="501E3BC8AD4A4C87B389202C17A4CC4E"/>
    <w:rsid w:val="00DA5B17"/>
    <w:rPr>
      <w:lang w:eastAsia="en-CA"/>
    </w:rPr>
  </w:style>
  <w:style w:type="paragraph" w:customStyle="1" w:styleId="C80E4BE0B7704401BD38860CFD350B2D">
    <w:name w:val="C80E4BE0B7704401BD38860CFD350B2D"/>
    <w:rsid w:val="00DA5B17"/>
    <w:rPr>
      <w:lang w:eastAsia="en-CA"/>
    </w:rPr>
  </w:style>
  <w:style w:type="paragraph" w:customStyle="1" w:styleId="A8D51A7D8BB9438AAFF6804F881D8901">
    <w:name w:val="A8D51A7D8BB9438AAFF6804F881D8901"/>
    <w:rsid w:val="00DA5B17"/>
    <w:rPr>
      <w:lang w:eastAsia="en-CA"/>
    </w:rPr>
  </w:style>
  <w:style w:type="paragraph" w:customStyle="1" w:styleId="6ED85EB4C6D141679187F7D906D1F2EF">
    <w:name w:val="6ED85EB4C6D141679187F7D906D1F2EF"/>
    <w:rsid w:val="00DA5B17"/>
    <w:rPr>
      <w:lang w:eastAsia="en-CA"/>
    </w:rPr>
  </w:style>
  <w:style w:type="paragraph" w:customStyle="1" w:styleId="563D21A6BF3B46B4A3BDF9BA955197E3">
    <w:name w:val="563D21A6BF3B46B4A3BDF9BA955197E3"/>
    <w:rsid w:val="00DA5B17"/>
    <w:rPr>
      <w:lang w:eastAsia="en-CA"/>
    </w:rPr>
  </w:style>
  <w:style w:type="paragraph" w:customStyle="1" w:styleId="33ED172C4F0547A0A68A3998C17A3725">
    <w:name w:val="33ED172C4F0547A0A68A3998C17A3725"/>
    <w:rsid w:val="00DA5B17"/>
    <w:rPr>
      <w:lang w:eastAsia="en-CA"/>
    </w:rPr>
  </w:style>
  <w:style w:type="paragraph" w:customStyle="1" w:styleId="5EC78269B2A842EA88F834951183D1BD">
    <w:name w:val="5EC78269B2A842EA88F834951183D1BD"/>
    <w:rsid w:val="00DA5B17"/>
    <w:rPr>
      <w:lang w:eastAsia="en-CA"/>
    </w:rPr>
  </w:style>
  <w:style w:type="paragraph" w:customStyle="1" w:styleId="607FF1160A824E619B85AC0C722ABA42">
    <w:name w:val="607FF1160A824E619B85AC0C722ABA42"/>
    <w:rsid w:val="00DA5B17"/>
    <w:rPr>
      <w:lang w:eastAsia="en-CA"/>
    </w:rPr>
  </w:style>
  <w:style w:type="paragraph" w:customStyle="1" w:styleId="CB6E9126905A4FD8B828BE4582A36025">
    <w:name w:val="CB6E9126905A4FD8B828BE4582A36025"/>
    <w:rsid w:val="00DA5B17"/>
    <w:rPr>
      <w:lang w:eastAsia="en-CA"/>
    </w:rPr>
  </w:style>
  <w:style w:type="paragraph" w:customStyle="1" w:styleId="C3CE01B4E2E54D32968DD6C3BED203FF">
    <w:name w:val="C3CE01B4E2E54D32968DD6C3BED203FF"/>
    <w:rsid w:val="00DA5B17"/>
    <w:rPr>
      <w:lang w:eastAsia="en-CA"/>
    </w:rPr>
  </w:style>
  <w:style w:type="paragraph" w:customStyle="1" w:styleId="391A97ADFA564A04B86A4E98F9160B5A">
    <w:name w:val="391A97ADFA564A04B86A4E98F9160B5A"/>
    <w:rsid w:val="00DA5B17"/>
    <w:rPr>
      <w:lang w:eastAsia="en-CA"/>
    </w:rPr>
  </w:style>
  <w:style w:type="paragraph" w:customStyle="1" w:styleId="55B15B7D017D47B89D4B26B8E3EB442D">
    <w:name w:val="55B15B7D017D47B89D4B26B8E3EB442D"/>
    <w:rsid w:val="00DA5B17"/>
    <w:rPr>
      <w:lang w:eastAsia="en-CA"/>
    </w:rPr>
  </w:style>
  <w:style w:type="paragraph" w:customStyle="1" w:styleId="2923101BA2D5460B95D09AA1C73B6B57">
    <w:name w:val="2923101BA2D5460B95D09AA1C73B6B57"/>
    <w:rsid w:val="00DA5B17"/>
    <w:rPr>
      <w:lang w:eastAsia="en-CA"/>
    </w:rPr>
  </w:style>
  <w:style w:type="paragraph" w:customStyle="1" w:styleId="B1E247C36B4A4E9F82B395ECD0C7FBAE">
    <w:name w:val="B1E247C36B4A4E9F82B395ECD0C7FBAE"/>
    <w:rsid w:val="00DA5B17"/>
    <w:rPr>
      <w:lang w:eastAsia="en-CA"/>
    </w:rPr>
  </w:style>
  <w:style w:type="paragraph" w:customStyle="1" w:styleId="A65F4EF555344C599C4861824E9BC03E">
    <w:name w:val="A65F4EF555344C599C4861824E9BC03E"/>
    <w:rsid w:val="00DA5B17"/>
    <w:rPr>
      <w:lang w:eastAsia="en-CA"/>
    </w:rPr>
  </w:style>
  <w:style w:type="paragraph" w:customStyle="1" w:styleId="60B310EF8DF94FAFAD65C9AAB97A8CEF">
    <w:name w:val="60B310EF8DF94FAFAD65C9AAB97A8CEF"/>
    <w:rsid w:val="00DA5B17"/>
    <w:rPr>
      <w:lang w:eastAsia="en-CA"/>
    </w:rPr>
  </w:style>
  <w:style w:type="paragraph" w:customStyle="1" w:styleId="A87A09734E3D40D5B1324D7C80F02233">
    <w:name w:val="A87A09734E3D40D5B1324D7C80F02233"/>
    <w:rsid w:val="00DA5B17"/>
    <w:rPr>
      <w:lang w:eastAsia="en-CA"/>
    </w:rPr>
  </w:style>
  <w:style w:type="paragraph" w:customStyle="1" w:styleId="987056DDB04E40AD8BAD7FAD91A77C11">
    <w:name w:val="987056DDB04E40AD8BAD7FAD91A77C11"/>
    <w:rsid w:val="00DA5B17"/>
    <w:rPr>
      <w:lang w:eastAsia="en-CA"/>
    </w:rPr>
  </w:style>
  <w:style w:type="paragraph" w:customStyle="1" w:styleId="647374DF8CD54C2ABA1993EB5EF319D4">
    <w:name w:val="647374DF8CD54C2ABA1993EB5EF319D4"/>
    <w:rsid w:val="00DA5B17"/>
    <w:rPr>
      <w:lang w:eastAsia="en-CA"/>
    </w:rPr>
  </w:style>
  <w:style w:type="paragraph" w:customStyle="1" w:styleId="10D8A67C08E24168A2015814A70A0736">
    <w:name w:val="10D8A67C08E24168A2015814A70A0736"/>
    <w:rsid w:val="00DA5B17"/>
    <w:rPr>
      <w:lang w:eastAsia="en-CA"/>
    </w:rPr>
  </w:style>
  <w:style w:type="paragraph" w:customStyle="1" w:styleId="C45B2D42FC7749AC99A5CACB6E3DD291">
    <w:name w:val="C45B2D42FC7749AC99A5CACB6E3DD291"/>
    <w:rsid w:val="00DA5B17"/>
    <w:rPr>
      <w:lang w:eastAsia="en-CA"/>
    </w:rPr>
  </w:style>
  <w:style w:type="paragraph" w:customStyle="1" w:styleId="ED2F46F5ADB94257A2567CE0A2C32D40">
    <w:name w:val="ED2F46F5ADB94257A2567CE0A2C32D40"/>
    <w:rsid w:val="00DA5B17"/>
    <w:rPr>
      <w:lang w:eastAsia="en-CA"/>
    </w:rPr>
  </w:style>
  <w:style w:type="paragraph" w:customStyle="1" w:styleId="DC4EF65F7A1242D291FF09D766B8F535">
    <w:name w:val="DC4EF65F7A1242D291FF09D766B8F535"/>
    <w:rsid w:val="00DA5B17"/>
    <w:rPr>
      <w:lang w:eastAsia="en-CA"/>
    </w:rPr>
  </w:style>
  <w:style w:type="paragraph" w:customStyle="1" w:styleId="217B0FB5BCCC4727951BC04184D39B32">
    <w:name w:val="217B0FB5BCCC4727951BC04184D39B32"/>
    <w:rsid w:val="00DA5B17"/>
    <w:rPr>
      <w:lang w:eastAsia="en-CA"/>
    </w:rPr>
  </w:style>
  <w:style w:type="paragraph" w:customStyle="1" w:styleId="B50F41EFE53B4528ACFF1AEE86ECB1FD">
    <w:name w:val="B50F41EFE53B4528ACFF1AEE86ECB1FD"/>
    <w:rsid w:val="00DA5B17"/>
    <w:rPr>
      <w:lang w:eastAsia="en-CA"/>
    </w:rPr>
  </w:style>
  <w:style w:type="paragraph" w:customStyle="1" w:styleId="540AD90021954397B4A0C52ED25A8D12">
    <w:name w:val="540AD90021954397B4A0C52ED25A8D12"/>
    <w:rsid w:val="00DA5B17"/>
    <w:rPr>
      <w:lang w:eastAsia="en-CA"/>
    </w:rPr>
  </w:style>
  <w:style w:type="paragraph" w:customStyle="1" w:styleId="7B96C1AA79A94D0698DAC8311D7C39C5">
    <w:name w:val="7B96C1AA79A94D0698DAC8311D7C39C5"/>
    <w:rsid w:val="00DA5B17"/>
    <w:rPr>
      <w:lang w:eastAsia="en-CA"/>
    </w:rPr>
  </w:style>
  <w:style w:type="paragraph" w:customStyle="1" w:styleId="498FA93388784CE9B429CDC74395CC12">
    <w:name w:val="498FA93388784CE9B429CDC74395CC12"/>
    <w:rsid w:val="00DA5B17"/>
    <w:rPr>
      <w:lang w:eastAsia="en-CA"/>
    </w:rPr>
  </w:style>
  <w:style w:type="paragraph" w:customStyle="1" w:styleId="318E58B2E9874EC4A23865C7F3956378">
    <w:name w:val="318E58B2E9874EC4A23865C7F3956378"/>
    <w:rsid w:val="00DA5B17"/>
    <w:rPr>
      <w:lang w:eastAsia="en-CA"/>
    </w:rPr>
  </w:style>
  <w:style w:type="paragraph" w:customStyle="1" w:styleId="EA52B99C7CD342F38775EFF1293531D4">
    <w:name w:val="EA52B99C7CD342F38775EFF1293531D4"/>
    <w:rsid w:val="00DA5B17"/>
    <w:rPr>
      <w:lang w:eastAsia="en-CA"/>
    </w:rPr>
  </w:style>
  <w:style w:type="paragraph" w:customStyle="1" w:styleId="A1F6E81D589D49BC831CE3CC9AA239B1">
    <w:name w:val="A1F6E81D589D49BC831CE3CC9AA239B1"/>
    <w:rsid w:val="00DA5B17"/>
    <w:rPr>
      <w:lang w:eastAsia="en-CA"/>
    </w:rPr>
  </w:style>
  <w:style w:type="paragraph" w:customStyle="1" w:styleId="BD0E79B1BE344FBDBDB211282917C032">
    <w:name w:val="BD0E79B1BE344FBDBDB211282917C032"/>
    <w:rsid w:val="00DA5B17"/>
    <w:rPr>
      <w:lang w:eastAsia="en-CA"/>
    </w:rPr>
  </w:style>
  <w:style w:type="paragraph" w:customStyle="1" w:styleId="4AC6F25EA1984589841D60EB1D9F9283">
    <w:name w:val="4AC6F25EA1984589841D60EB1D9F9283"/>
    <w:rsid w:val="00DA5B17"/>
    <w:rPr>
      <w:lang w:eastAsia="en-CA"/>
    </w:rPr>
  </w:style>
  <w:style w:type="paragraph" w:customStyle="1" w:styleId="791A9742E3844573B0CA358F935A370C">
    <w:name w:val="791A9742E3844573B0CA358F935A370C"/>
    <w:rsid w:val="00DA5B17"/>
    <w:rPr>
      <w:lang w:eastAsia="en-CA"/>
    </w:rPr>
  </w:style>
  <w:style w:type="paragraph" w:customStyle="1" w:styleId="AEF50B487DDE4202AF3F0F7D5A03E957">
    <w:name w:val="AEF50B487DDE4202AF3F0F7D5A03E957"/>
    <w:rsid w:val="00DA5B17"/>
    <w:rPr>
      <w:lang w:eastAsia="en-CA"/>
    </w:rPr>
  </w:style>
  <w:style w:type="paragraph" w:customStyle="1" w:styleId="C1AB9ABCFDDF497DB86F654B52A649BF">
    <w:name w:val="C1AB9ABCFDDF497DB86F654B52A649BF"/>
    <w:rsid w:val="00DA5B17"/>
    <w:rPr>
      <w:lang w:eastAsia="en-CA"/>
    </w:rPr>
  </w:style>
  <w:style w:type="paragraph" w:customStyle="1" w:styleId="176F15421E574877B68742BB00106B93">
    <w:name w:val="176F15421E574877B68742BB00106B93"/>
    <w:rsid w:val="00DA5B17"/>
    <w:rPr>
      <w:lang w:eastAsia="en-CA"/>
    </w:rPr>
  </w:style>
  <w:style w:type="paragraph" w:customStyle="1" w:styleId="27A2D17E3E2942629018EABECCC3D02C">
    <w:name w:val="27A2D17E3E2942629018EABECCC3D02C"/>
    <w:rsid w:val="00DA5B17"/>
    <w:rPr>
      <w:lang w:eastAsia="en-CA"/>
    </w:rPr>
  </w:style>
  <w:style w:type="paragraph" w:customStyle="1" w:styleId="B4B423E874414CD1B4D244CCE225DC2B">
    <w:name w:val="B4B423E874414CD1B4D244CCE225DC2B"/>
    <w:rsid w:val="00DA5B17"/>
    <w:rPr>
      <w:lang w:eastAsia="en-CA"/>
    </w:rPr>
  </w:style>
  <w:style w:type="paragraph" w:customStyle="1" w:styleId="C2FC61A74C724C6FA45942B37317F96C">
    <w:name w:val="C2FC61A74C724C6FA45942B37317F96C"/>
    <w:rsid w:val="00DA5B17"/>
    <w:rPr>
      <w:lang w:eastAsia="en-CA"/>
    </w:rPr>
  </w:style>
  <w:style w:type="paragraph" w:customStyle="1" w:styleId="CF8212EC18FA4B75BC7DDB9014657287">
    <w:name w:val="CF8212EC18FA4B75BC7DDB9014657287"/>
    <w:rsid w:val="00DA5B17"/>
    <w:rPr>
      <w:lang w:eastAsia="en-CA"/>
    </w:rPr>
  </w:style>
  <w:style w:type="paragraph" w:customStyle="1" w:styleId="D9B4B3679F524A7C99FA6DAF79CB4340">
    <w:name w:val="D9B4B3679F524A7C99FA6DAF79CB4340"/>
    <w:rsid w:val="00DA5B17"/>
    <w:rPr>
      <w:lang w:eastAsia="en-CA"/>
    </w:rPr>
  </w:style>
  <w:style w:type="paragraph" w:customStyle="1" w:styleId="97E970EFFF354EE297422B3BF6643E47">
    <w:name w:val="97E970EFFF354EE297422B3BF6643E47"/>
    <w:rsid w:val="00DA5B17"/>
    <w:rPr>
      <w:lang w:eastAsia="en-CA"/>
    </w:rPr>
  </w:style>
  <w:style w:type="paragraph" w:customStyle="1" w:styleId="F1B168818B6C4C4AA1E65A321EA6513E">
    <w:name w:val="F1B168818B6C4C4AA1E65A321EA6513E"/>
    <w:rsid w:val="00DA5B17"/>
    <w:rPr>
      <w:lang w:eastAsia="en-CA"/>
    </w:rPr>
  </w:style>
  <w:style w:type="paragraph" w:customStyle="1" w:styleId="2887B6AFCD944942A7B11FFDEA467181">
    <w:name w:val="2887B6AFCD944942A7B11FFDEA467181"/>
    <w:rsid w:val="00DA5B17"/>
    <w:rPr>
      <w:lang w:eastAsia="en-CA"/>
    </w:rPr>
  </w:style>
  <w:style w:type="paragraph" w:customStyle="1" w:styleId="242E5171300E4EC28D75A8CA2E672513">
    <w:name w:val="242E5171300E4EC28D75A8CA2E672513"/>
    <w:rsid w:val="00DA5B17"/>
    <w:rPr>
      <w:lang w:eastAsia="en-CA"/>
    </w:rPr>
  </w:style>
  <w:style w:type="paragraph" w:customStyle="1" w:styleId="639DE05BC1634920A03C7F84C780B99B">
    <w:name w:val="639DE05BC1634920A03C7F84C780B99B"/>
    <w:rsid w:val="00DA5B17"/>
    <w:rPr>
      <w:lang w:eastAsia="en-CA"/>
    </w:rPr>
  </w:style>
  <w:style w:type="paragraph" w:customStyle="1" w:styleId="0FEB3A8C76144DB6BBC25A82593C95C2">
    <w:name w:val="0FEB3A8C76144DB6BBC25A82593C95C2"/>
    <w:rsid w:val="00DA5B17"/>
    <w:rPr>
      <w:lang w:eastAsia="en-CA"/>
    </w:rPr>
  </w:style>
  <w:style w:type="paragraph" w:customStyle="1" w:styleId="FC2D72AE51B24B10B93E93EE57526DF7">
    <w:name w:val="FC2D72AE51B24B10B93E93EE57526DF7"/>
    <w:rsid w:val="00DA5B17"/>
    <w:rPr>
      <w:lang w:eastAsia="en-CA"/>
    </w:rPr>
  </w:style>
  <w:style w:type="paragraph" w:customStyle="1" w:styleId="FEDE4E5860CF483DB084977DAD97B894">
    <w:name w:val="FEDE4E5860CF483DB084977DAD97B894"/>
    <w:rsid w:val="00DA5B17"/>
    <w:rPr>
      <w:lang w:eastAsia="en-CA"/>
    </w:rPr>
  </w:style>
  <w:style w:type="paragraph" w:customStyle="1" w:styleId="C8D9E879CCC041E08C899111CA6D00CD">
    <w:name w:val="C8D9E879CCC041E08C899111CA6D00CD"/>
    <w:rsid w:val="00DA5B17"/>
    <w:rPr>
      <w:lang w:eastAsia="en-CA"/>
    </w:rPr>
  </w:style>
  <w:style w:type="paragraph" w:customStyle="1" w:styleId="27D09D60CB1F40F596CC553AA508E10D">
    <w:name w:val="27D09D60CB1F40F596CC553AA508E10D"/>
    <w:rsid w:val="00DA5B17"/>
    <w:rPr>
      <w:lang w:eastAsia="en-CA"/>
    </w:rPr>
  </w:style>
  <w:style w:type="paragraph" w:customStyle="1" w:styleId="ECF34FE4897542D892D98B0301E842FB">
    <w:name w:val="ECF34FE4897542D892D98B0301E842FB"/>
    <w:rsid w:val="00DA5B17"/>
    <w:rPr>
      <w:lang w:eastAsia="en-CA"/>
    </w:rPr>
  </w:style>
  <w:style w:type="paragraph" w:customStyle="1" w:styleId="55005813E33C422586C66DD8A5D148BA">
    <w:name w:val="55005813E33C422586C66DD8A5D148BA"/>
    <w:rsid w:val="00DA5B17"/>
    <w:rPr>
      <w:lang w:eastAsia="en-CA"/>
    </w:rPr>
  </w:style>
  <w:style w:type="paragraph" w:customStyle="1" w:styleId="976D84575BC64BE4B00FB81DCDA57918">
    <w:name w:val="976D84575BC64BE4B00FB81DCDA57918"/>
    <w:rsid w:val="00DA5B17"/>
    <w:rPr>
      <w:lang w:eastAsia="en-CA"/>
    </w:rPr>
  </w:style>
  <w:style w:type="paragraph" w:customStyle="1" w:styleId="0BEFBDE2DAFA4AD689C01B4D549E8AD2">
    <w:name w:val="0BEFBDE2DAFA4AD689C01B4D549E8AD2"/>
    <w:rsid w:val="00DA5B17"/>
    <w:rPr>
      <w:lang w:eastAsia="en-CA"/>
    </w:rPr>
  </w:style>
  <w:style w:type="paragraph" w:customStyle="1" w:styleId="2689AEA655BE48C48DF292D2866E7F15">
    <w:name w:val="2689AEA655BE48C48DF292D2866E7F15"/>
    <w:rsid w:val="00DA5B17"/>
    <w:rPr>
      <w:lang w:eastAsia="en-CA"/>
    </w:rPr>
  </w:style>
  <w:style w:type="paragraph" w:customStyle="1" w:styleId="F9EE64A3831647F7968F0F651A85ED3C">
    <w:name w:val="F9EE64A3831647F7968F0F651A85ED3C"/>
    <w:rsid w:val="00DA5B17"/>
    <w:rPr>
      <w:lang w:eastAsia="en-CA"/>
    </w:rPr>
  </w:style>
  <w:style w:type="paragraph" w:customStyle="1" w:styleId="39E5FB272B484163B9DF415B6D469503">
    <w:name w:val="39E5FB272B484163B9DF415B6D469503"/>
    <w:rsid w:val="00DA5B17"/>
    <w:rPr>
      <w:lang w:eastAsia="en-CA"/>
    </w:rPr>
  </w:style>
  <w:style w:type="paragraph" w:customStyle="1" w:styleId="5B596EAE41D44A9DAB7366F854403260">
    <w:name w:val="5B596EAE41D44A9DAB7366F854403260"/>
    <w:rsid w:val="00DA5B17"/>
    <w:rPr>
      <w:lang w:eastAsia="en-CA"/>
    </w:rPr>
  </w:style>
  <w:style w:type="paragraph" w:customStyle="1" w:styleId="FA2FB4F74FF24D41A136F68F377BBEC0">
    <w:name w:val="FA2FB4F74FF24D41A136F68F377BBEC0"/>
    <w:rsid w:val="00DA5B17"/>
    <w:rPr>
      <w:lang w:eastAsia="en-CA"/>
    </w:rPr>
  </w:style>
  <w:style w:type="paragraph" w:customStyle="1" w:styleId="3764FC3C9AFB4690AA633BA3281E41B2">
    <w:name w:val="3764FC3C9AFB4690AA633BA3281E41B2"/>
    <w:rsid w:val="00DA5B17"/>
    <w:rPr>
      <w:lang w:eastAsia="en-CA"/>
    </w:rPr>
  </w:style>
  <w:style w:type="paragraph" w:customStyle="1" w:styleId="4D86A66C33CD45FAB20ED18702FDE483">
    <w:name w:val="4D86A66C33CD45FAB20ED18702FDE483"/>
    <w:rsid w:val="00DA5B17"/>
    <w:rPr>
      <w:lang w:eastAsia="en-CA"/>
    </w:rPr>
  </w:style>
  <w:style w:type="paragraph" w:customStyle="1" w:styleId="4E7B49886614429EB987085266A8FE90">
    <w:name w:val="4E7B49886614429EB987085266A8FE90"/>
    <w:rsid w:val="00DA5B17"/>
    <w:rPr>
      <w:lang w:eastAsia="en-CA"/>
    </w:rPr>
  </w:style>
  <w:style w:type="paragraph" w:customStyle="1" w:styleId="CAA8707339E44CFE93545C904D395950">
    <w:name w:val="CAA8707339E44CFE93545C904D395950"/>
    <w:rsid w:val="00DA5B17"/>
    <w:rPr>
      <w:lang w:eastAsia="en-CA"/>
    </w:rPr>
  </w:style>
  <w:style w:type="paragraph" w:customStyle="1" w:styleId="A784590E75E947EA88E2AED92BC99837">
    <w:name w:val="A784590E75E947EA88E2AED92BC99837"/>
    <w:rsid w:val="00DA5B17"/>
    <w:rPr>
      <w:lang w:eastAsia="en-CA"/>
    </w:rPr>
  </w:style>
  <w:style w:type="paragraph" w:customStyle="1" w:styleId="D3589D9C13534EBFA5131B82BBFE7DE3">
    <w:name w:val="D3589D9C13534EBFA5131B82BBFE7DE3"/>
    <w:rsid w:val="00DA5B17"/>
    <w:rPr>
      <w:lang w:eastAsia="en-CA"/>
    </w:rPr>
  </w:style>
  <w:style w:type="paragraph" w:customStyle="1" w:styleId="AFBC86B2E1364D6C8626EA12405CFEFD">
    <w:name w:val="AFBC86B2E1364D6C8626EA12405CFEFD"/>
    <w:rsid w:val="00DA5B17"/>
    <w:rPr>
      <w:lang w:eastAsia="en-CA"/>
    </w:rPr>
  </w:style>
  <w:style w:type="paragraph" w:customStyle="1" w:styleId="A0DB88235D364AEDAE547055108E35EC">
    <w:name w:val="A0DB88235D364AEDAE547055108E35EC"/>
    <w:rsid w:val="00DA5B17"/>
    <w:rPr>
      <w:lang w:eastAsia="en-CA"/>
    </w:rPr>
  </w:style>
  <w:style w:type="paragraph" w:customStyle="1" w:styleId="827D115A899F4FC9B355636741EEA1A0">
    <w:name w:val="827D115A899F4FC9B355636741EEA1A0"/>
    <w:rsid w:val="00DA5B17"/>
    <w:rPr>
      <w:lang w:eastAsia="en-CA"/>
    </w:rPr>
  </w:style>
  <w:style w:type="paragraph" w:customStyle="1" w:styleId="6679D5A331AD4C0BB77EC34A0669CE06">
    <w:name w:val="6679D5A331AD4C0BB77EC34A0669CE06"/>
    <w:rsid w:val="00DA5B17"/>
    <w:rPr>
      <w:lang w:eastAsia="en-CA"/>
    </w:rPr>
  </w:style>
  <w:style w:type="paragraph" w:customStyle="1" w:styleId="6FF703E5DDA94CB1BF20EBD119D9A46A">
    <w:name w:val="6FF703E5DDA94CB1BF20EBD119D9A46A"/>
    <w:rsid w:val="00DA5B17"/>
    <w:rPr>
      <w:lang w:eastAsia="en-CA"/>
    </w:rPr>
  </w:style>
  <w:style w:type="paragraph" w:customStyle="1" w:styleId="C39AEFA439D1480986C74E17374EA913">
    <w:name w:val="C39AEFA439D1480986C74E17374EA913"/>
    <w:rsid w:val="00DA5B17"/>
    <w:rPr>
      <w:lang w:eastAsia="en-CA"/>
    </w:rPr>
  </w:style>
  <w:style w:type="paragraph" w:customStyle="1" w:styleId="528B38AEA0904FE087CC45D28D7A8A6C">
    <w:name w:val="528B38AEA0904FE087CC45D28D7A8A6C"/>
    <w:rsid w:val="00DA5B17"/>
    <w:rPr>
      <w:lang w:eastAsia="en-CA"/>
    </w:rPr>
  </w:style>
  <w:style w:type="paragraph" w:customStyle="1" w:styleId="195E34F757434A62A2A4452E653B0A1D">
    <w:name w:val="195E34F757434A62A2A4452E653B0A1D"/>
    <w:rsid w:val="00DA5B17"/>
    <w:rPr>
      <w:lang w:eastAsia="en-CA"/>
    </w:rPr>
  </w:style>
  <w:style w:type="paragraph" w:customStyle="1" w:styleId="ABD576BB68FE495892C1A4A8FD1AA8A6">
    <w:name w:val="ABD576BB68FE495892C1A4A8FD1AA8A6"/>
    <w:rsid w:val="00DA5B17"/>
    <w:rPr>
      <w:lang w:eastAsia="en-CA"/>
    </w:rPr>
  </w:style>
  <w:style w:type="paragraph" w:customStyle="1" w:styleId="AECB1573922646F786796E3F683E61B7">
    <w:name w:val="AECB1573922646F786796E3F683E61B7"/>
    <w:rsid w:val="00DA5B17"/>
    <w:rPr>
      <w:lang w:eastAsia="en-CA"/>
    </w:rPr>
  </w:style>
  <w:style w:type="paragraph" w:customStyle="1" w:styleId="B62F07200B0D4C3CB3562525EC3FC5CC">
    <w:name w:val="B62F07200B0D4C3CB3562525EC3FC5CC"/>
    <w:rsid w:val="00DA5B17"/>
    <w:rPr>
      <w:lang w:eastAsia="en-CA"/>
    </w:rPr>
  </w:style>
  <w:style w:type="paragraph" w:customStyle="1" w:styleId="0410432FFA49498FA8D09C3FD84AE93F">
    <w:name w:val="0410432FFA49498FA8D09C3FD84AE93F"/>
    <w:rsid w:val="00DA5B17"/>
    <w:rPr>
      <w:lang w:eastAsia="en-CA"/>
    </w:rPr>
  </w:style>
  <w:style w:type="paragraph" w:customStyle="1" w:styleId="EAD25C5B6C6C4893B1901B4A48CCD0BE">
    <w:name w:val="EAD25C5B6C6C4893B1901B4A48CCD0BE"/>
    <w:rsid w:val="00DA5B17"/>
    <w:rPr>
      <w:lang w:eastAsia="en-CA"/>
    </w:rPr>
  </w:style>
  <w:style w:type="paragraph" w:customStyle="1" w:styleId="020D328B5EB9464491FFCB6FD000DD07">
    <w:name w:val="020D328B5EB9464491FFCB6FD000DD07"/>
    <w:rsid w:val="00DA5B17"/>
    <w:rPr>
      <w:lang w:eastAsia="en-CA"/>
    </w:rPr>
  </w:style>
  <w:style w:type="paragraph" w:customStyle="1" w:styleId="E90DB0493CD3470382171AC6FC358BD3">
    <w:name w:val="E90DB0493CD3470382171AC6FC358BD3"/>
    <w:rsid w:val="00DA5B17"/>
    <w:rPr>
      <w:lang w:eastAsia="en-CA"/>
    </w:rPr>
  </w:style>
  <w:style w:type="paragraph" w:customStyle="1" w:styleId="434033ABB5D8455D9BCCAE74E492C702">
    <w:name w:val="434033ABB5D8455D9BCCAE74E492C702"/>
    <w:rsid w:val="00DA5B17"/>
    <w:rPr>
      <w:lang w:eastAsia="en-CA"/>
    </w:rPr>
  </w:style>
  <w:style w:type="paragraph" w:customStyle="1" w:styleId="EA09FAD18AF94423B2F4728FE72CDAA2">
    <w:name w:val="EA09FAD18AF94423B2F4728FE72CDAA2"/>
    <w:rsid w:val="00DA5B17"/>
    <w:rPr>
      <w:lang w:eastAsia="en-CA"/>
    </w:rPr>
  </w:style>
  <w:style w:type="paragraph" w:customStyle="1" w:styleId="D0E4A51E725646EC87C4465B7C0459EC">
    <w:name w:val="D0E4A51E725646EC87C4465B7C0459EC"/>
    <w:rsid w:val="00DA5B17"/>
    <w:rPr>
      <w:lang w:eastAsia="en-CA"/>
    </w:rPr>
  </w:style>
  <w:style w:type="paragraph" w:customStyle="1" w:styleId="E91F3883F7A04AD99B549B44B859C925">
    <w:name w:val="E91F3883F7A04AD99B549B44B859C925"/>
    <w:rsid w:val="00DA5B17"/>
    <w:rPr>
      <w:lang w:eastAsia="en-CA"/>
    </w:rPr>
  </w:style>
  <w:style w:type="paragraph" w:customStyle="1" w:styleId="7F6A89AF57E44388A9EB40BA5FF5E301">
    <w:name w:val="7F6A89AF57E44388A9EB40BA5FF5E301"/>
    <w:rsid w:val="00DA5B17"/>
    <w:rPr>
      <w:lang w:eastAsia="en-CA"/>
    </w:rPr>
  </w:style>
  <w:style w:type="paragraph" w:customStyle="1" w:styleId="D18DC9BAC9F944E5AEA461B263AC0707">
    <w:name w:val="D18DC9BAC9F944E5AEA461B263AC0707"/>
    <w:rsid w:val="00DA5B17"/>
    <w:rPr>
      <w:lang w:eastAsia="en-CA"/>
    </w:rPr>
  </w:style>
  <w:style w:type="paragraph" w:customStyle="1" w:styleId="A5118C6B26A64B22911CEDCA0EC1218B">
    <w:name w:val="A5118C6B26A64B22911CEDCA0EC1218B"/>
    <w:rsid w:val="00DA5B17"/>
    <w:rPr>
      <w:lang w:eastAsia="en-CA"/>
    </w:rPr>
  </w:style>
  <w:style w:type="paragraph" w:customStyle="1" w:styleId="4072890FCE93404FB9DC1ADC627FFC92">
    <w:name w:val="4072890FCE93404FB9DC1ADC627FFC92"/>
    <w:rsid w:val="00DA5B17"/>
    <w:rPr>
      <w:lang w:eastAsia="en-CA"/>
    </w:rPr>
  </w:style>
  <w:style w:type="paragraph" w:customStyle="1" w:styleId="DA8BAA9BA2434431B49FD61D86949FB1">
    <w:name w:val="DA8BAA9BA2434431B49FD61D86949FB1"/>
    <w:rsid w:val="00DA5B17"/>
    <w:rPr>
      <w:lang w:eastAsia="en-CA"/>
    </w:rPr>
  </w:style>
  <w:style w:type="paragraph" w:customStyle="1" w:styleId="53956DCD35BB4B91AE7FA0687095EA87">
    <w:name w:val="53956DCD35BB4B91AE7FA0687095EA87"/>
    <w:rsid w:val="00DA5B17"/>
    <w:rPr>
      <w:lang w:eastAsia="en-CA"/>
    </w:rPr>
  </w:style>
  <w:style w:type="paragraph" w:customStyle="1" w:styleId="3AFDC4D1FC934C9A900DA1995B78829E">
    <w:name w:val="3AFDC4D1FC934C9A900DA1995B78829E"/>
    <w:rsid w:val="00DA5B17"/>
    <w:rPr>
      <w:lang w:eastAsia="en-CA"/>
    </w:rPr>
  </w:style>
  <w:style w:type="paragraph" w:customStyle="1" w:styleId="40AD023AE3844942A066CC4290083192">
    <w:name w:val="40AD023AE3844942A066CC4290083192"/>
    <w:rsid w:val="00DA5B17"/>
    <w:rPr>
      <w:lang w:eastAsia="en-CA"/>
    </w:rPr>
  </w:style>
  <w:style w:type="paragraph" w:customStyle="1" w:styleId="95BB761B8F9E4C18AF642367294C1433">
    <w:name w:val="95BB761B8F9E4C18AF642367294C1433"/>
    <w:rsid w:val="00DA5B17"/>
    <w:rPr>
      <w:lang w:eastAsia="en-CA"/>
    </w:rPr>
  </w:style>
  <w:style w:type="paragraph" w:customStyle="1" w:styleId="E1EC2E3A43F740B892004AED891CE40D">
    <w:name w:val="E1EC2E3A43F740B892004AED891CE40D"/>
    <w:rsid w:val="00DA5B17"/>
    <w:rPr>
      <w:lang w:eastAsia="en-CA"/>
    </w:rPr>
  </w:style>
  <w:style w:type="paragraph" w:customStyle="1" w:styleId="EC8A9FE3B1DF4E2381C84969B2311CDD">
    <w:name w:val="EC8A9FE3B1DF4E2381C84969B2311CDD"/>
    <w:rsid w:val="00DA5B17"/>
    <w:rPr>
      <w:lang w:eastAsia="en-CA"/>
    </w:rPr>
  </w:style>
  <w:style w:type="paragraph" w:customStyle="1" w:styleId="1BFEEDA4DA4B4E44937D74B778F6CE09">
    <w:name w:val="1BFEEDA4DA4B4E44937D74B778F6CE09"/>
    <w:rsid w:val="00DA5B17"/>
    <w:rPr>
      <w:lang w:eastAsia="en-CA"/>
    </w:rPr>
  </w:style>
  <w:style w:type="paragraph" w:customStyle="1" w:styleId="EDB8E1F9CAED48C2A36109F1827357C8">
    <w:name w:val="EDB8E1F9CAED48C2A36109F1827357C8"/>
    <w:rsid w:val="00DA5B17"/>
    <w:rPr>
      <w:lang w:eastAsia="en-CA"/>
    </w:rPr>
  </w:style>
  <w:style w:type="paragraph" w:customStyle="1" w:styleId="6293751159904B3BB7E657C794725413">
    <w:name w:val="6293751159904B3BB7E657C794725413"/>
    <w:rsid w:val="00DA5B17"/>
    <w:rPr>
      <w:lang w:eastAsia="en-CA"/>
    </w:rPr>
  </w:style>
  <w:style w:type="paragraph" w:customStyle="1" w:styleId="C9F714C6CC4F4F1A9E921B4ACD4DEBEA">
    <w:name w:val="C9F714C6CC4F4F1A9E921B4ACD4DEBEA"/>
    <w:rsid w:val="00DA5B17"/>
    <w:rPr>
      <w:lang w:eastAsia="en-CA"/>
    </w:rPr>
  </w:style>
  <w:style w:type="paragraph" w:customStyle="1" w:styleId="7011A57E24324559A65B85E26A2945EE">
    <w:name w:val="7011A57E24324559A65B85E26A2945EE"/>
    <w:rsid w:val="00DA5B17"/>
    <w:rPr>
      <w:lang w:eastAsia="en-CA"/>
    </w:rPr>
  </w:style>
  <w:style w:type="paragraph" w:customStyle="1" w:styleId="BAA5E2C324944FDA8DE024EE85A21420">
    <w:name w:val="BAA5E2C324944FDA8DE024EE85A21420"/>
    <w:rsid w:val="00DA5B17"/>
    <w:rPr>
      <w:lang w:eastAsia="en-CA"/>
    </w:rPr>
  </w:style>
  <w:style w:type="paragraph" w:customStyle="1" w:styleId="CBE2835244E149C988D06EC4E71A270A">
    <w:name w:val="CBE2835244E149C988D06EC4E71A270A"/>
    <w:rsid w:val="00DA5B17"/>
    <w:rPr>
      <w:lang w:eastAsia="en-CA"/>
    </w:rPr>
  </w:style>
  <w:style w:type="paragraph" w:customStyle="1" w:styleId="FEBFDB890A5E48FC947A849630BDCDEA">
    <w:name w:val="FEBFDB890A5E48FC947A849630BDCDEA"/>
    <w:rsid w:val="00DA5B17"/>
    <w:rPr>
      <w:lang w:eastAsia="en-CA"/>
    </w:rPr>
  </w:style>
  <w:style w:type="paragraph" w:customStyle="1" w:styleId="2434FA62866C45E9AC37AD0F980C24C1">
    <w:name w:val="2434FA62866C45E9AC37AD0F980C24C1"/>
    <w:rsid w:val="00DA5B17"/>
    <w:rPr>
      <w:lang w:eastAsia="en-CA"/>
    </w:rPr>
  </w:style>
  <w:style w:type="paragraph" w:customStyle="1" w:styleId="D717EC4071BC49C2BDB1DD356DD06A5B">
    <w:name w:val="D717EC4071BC49C2BDB1DD356DD06A5B"/>
    <w:rsid w:val="00DA5B17"/>
    <w:rPr>
      <w:lang w:eastAsia="en-CA"/>
    </w:rPr>
  </w:style>
  <w:style w:type="paragraph" w:customStyle="1" w:styleId="43EC474BC6A14A39A164A67CA88A852A">
    <w:name w:val="43EC474BC6A14A39A164A67CA88A852A"/>
    <w:rsid w:val="00DA5B17"/>
    <w:rPr>
      <w:lang w:eastAsia="en-CA"/>
    </w:rPr>
  </w:style>
  <w:style w:type="paragraph" w:customStyle="1" w:styleId="F19DA0218A5A4874B43361B1A5F29236">
    <w:name w:val="F19DA0218A5A4874B43361B1A5F29236"/>
    <w:rsid w:val="00DA5B17"/>
    <w:rPr>
      <w:lang w:eastAsia="en-CA"/>
    </w:rPr>
  </w:style>
  <w:style w:type="paragraph" w:customStyle="1" w:styleId="87606E5F148544898A1B5EAE23B9684F">
    <w:name w:val="87606E5F148544898A1B5EAE23B9684F"/>
    <w:rsid w:val="00DA5B17"/>
    <w:rPr>
      <w:lang w:eastAsia="en-CA"/>
    </w:rPr>
  </w:style>
  <w:style w:type="paragraph" w:customStyle="1" w:styleId="7A76CB10EDAE4DF3AD1CCB99255D25CF">
    <w:name w:val="7A76CB10EDAE4DF3AD1CCB99255D25CF"/>
    <w:rsid w:val="00DA5B17"/>
    <w:rPr>
      <w:lang w:eastAsia="en-CA"/>
    </w:rPr>
  </w:style>
  <w:style w:type="paragraph" w:customStyle="1" w:styleId="2772469683A244FE9A8AF3F5EF01EBEE">
    <w:name w:val="2772469683A244FE9A8AF3F5EF01EBEE"/>
    <w:rsid w:val="00DA5B17"/>
    <w:rPr>
      <w:lang w:eastAsia="en-CA"/>
    </w:rPr>
  </w:style>
  <w:style w:type="paragraph" w:customStyle="1" w:styleId="165840424074465297D213A1D1646F39">
    <w:name w:val="165840424074465297D213A1D1646F39"/>
    <w:rsid w:val="00DA5B17"/>
    <w:rPr>
      <w:lang w:eastAsia="en-CA"/>
    </w:rPr>
  </w:style>
  <w:style w:type="paragraph" w:customStyle="1" w:styleId="FDF94B410729445BBFA97BA29A6E2435">
    <w:name w:val="FDF94B410729445BBFA97BA29A6E2435"/>
    <w:rsid w:val="00DA5B17"/>
    <w:rPr>
      <w:lang w:eastAsia="en-CA"/>
    </w:rPr>
  </w:style>
  <w:style w:type="paragraph" w:customStyle="1" w:styleId="9283687A15EB4F48B8DEAB94C1C07DDA">
    <w:name w:val="9283687A15EB4F48B8DEAB94C1C07DDA"/>
    <w:rsid w:val="00DA5B17"/>
    <w:rPr>
      <w:lang w:eastAsia="en-CA"/>
    </w:rPr>
  </w:style>
  <w:style w:type="paragraph" w:customStyle="1" w:styleId="487220F8709E4B4F80243EC290A10CC1">
    <w:name w:val="487220F8709E4B4F80243EC290A10CC1"/>
    <w:rsid w:val="00DA5B17"/>
    <w:rPr>
      <w:lang w:eastAsia="en-CA"/>
    </w:rPr>
  </w:style>
  <w:style w:type="paragraph" w:customStyle="1" w:styleId="94E742FE97E74F2BBB86695FBECDD751">
    <w:name w:val="94E742FE97E74F2BBB86695FBECDD751"/>
    <w:rsid w:val="00DA5B17"/>
    <w:rPr>
      <w:lang w:eastAsia="en-CA"/>
    </w:rPr>
  </w:style>
  <w:style w:type="paragraph" w:customStyle="1" w:styleId="6C208892A14245F79ACDBDBE13398AD8">
    <w:name w:val="6C208892A14245F79ACDBDBE13398AD8"/>
    <w:rsid w:val="00DA5B17"/>
    <w:rPr>
      <w:lang w:eastAsia="en-CA"/>
    </w:rPr>
  </w:style>
  <w:style w:type="paragraph" w:customStyle="1" w:styleId="F3B8500042FF4AD68762440E6B2F8107">
    <w:name w:val="F3B8500042FF4AD68762440E6B2F8107"/>
    <w:rsid w:val="00DA5B17"/>
    <w:rPr>
      <w:lang w:eastAsia="en-CA"/>
    </w:rPr>
  </w:style>
  <w:style w:type="paragraph" w:customStyle="1" w:styleId="863CF129F8634268B15E5227A3CD0FB8">
    <w:name w:val="863CF129F8634268B15E5227A3CD0FB8"/>
    <w:rsid w:val="00DA5B17"/>
    <w:rPr>
      <w:lang w:eastAsia="en-CA"/>
    </w:rPr>
  </w:style>
  <w:style w:type="paragraph" w:customStyle="1" w:styleId="41BBBFB575A34BE2ABBAE3DA76BEB009">
    <w:name w:val="41BBBFB575A34BE2ABBAE3DA76BEB009"/>
    <w:rsid w:val="00DA5B17"/>
    <w:rPr>
      <w:lang w:eastAsia="en-CA"/>
    </w:rPr>
  </w:style>
  <w:style w:type="paragraph" w:customStyle="1" w:styleId="3136C14230E14272B25EF2E1EBA3928A">
    <w:name w:val="3136C14230E14272B25EF2E1EBA3928A"/>
    <w:rsid w:val="00DA5B17"/>
    <w:rPr>
      <w:lang w:eastAsia="en-CA"/>
    </w:rPr>
  </w:style>
  <w:style w:type="paragraph" w:customStyle="1" w:styleId="14125203A7504DBE93B3310EAE34D074">
    <w:name w:val="14125203A7504DBE93B3310EAE34D074"/>
    <w:rsid w:val="00DA5B17"/>
    <w:rPr>
      <w:lang w:eastAsia="en-CA"/>
    </w:rPr>
  </w:style>
  <w:style w:type="paragraph" w:customStyle="1" w:styleId="BA6F646561A948008D2AAE3AA07B6D82">
    <w:name w:val="BA6F646561A948008D2AAE3AA07B6D82"/>
    <w:rsid w:val="00DA5B17"/>
    <w:rPr>
      <w:lang w:eastAsia="en-CA"/>
    </w:rPr>
  </w:style>
  <w:style w:type="paragraph" w:customStyle="1" w:styleId="A8BCAE92CF63466FB87085D4AD94AEE2">
    <w:name w:val="A8BCAE92CF63466FB87085D4AD94AEE2"/>
    <w:rsid w:val="00DA5B17"/>
    <w:rPr>
      <w:lang w:eastAsia="en-CA"/>
    </w:rPr>
  </w:style>
  <w:style w:type="paragraph" w:customStyle="1" w:styleId="DC406061CB9044A0AB5168ED89A5F1C0">
    <w:name w:val="DC406061CB9044A0AB5168ED89A5F1C0"/>
    <w:rsid w:val="00DA5B17"/>
    <w:rPr>
      <w:lang w:eastAsia="en-CA"/>
    </w:rPr>
  </w:style>
  <w:style w:type="paragraph" w:customStyle="1" w:styleId="978DF6CD6370468488BB2B672C04F8A9">
    <w:name w:val="978DF6CD6370468488BB2B672C04F8A9"/>
    <w:rsid w:val="00DA5B17"/>
    <w:rPr>
      <w:lang w:eastAsia="en-CA"/>
    </w:rPr>
  </w:style>
  <w:style w:type="paragraph" w:customStyle="1" w:styleId="A27D3255B97C40AFB9FA2E47BE772C65">
    <w:name w:val="A27D3255B97C40AFB9FA2E47BE772C65"/>
    <w:rsid w:val="00DA5B17"/>
    <w:rPr>
      <w:lang w:eastAsia="en-CA"/>
    </w:rPr>
  </w:style>
  <w:style w:type="paragraph" w:customStyle="1" w:styleId="B7782A2AE9B4451C9C0130A1B51BA6AD">
    <w:name w:val="B7782A2AE9B4451C9C0130A1B51BA6AD"/>
    <w:rsid w:val="00DA5B17"/>
    <w:rPr>
      <w:lang w:eastAsia="en-CA"/>
    </w:rPr>
  </w:style>
  <w:style w:type="paragraph" w:customStyle="1" w:styleId="E03D8166F91F4CFBA3D92CDF62AED105">
    <w:name w:val="E03D8166F91F4CFBA3D92CDF62AED105"/>
    <w:rsid w:val="00DA5B17"/>
    <w:rPr>
      <w:lang w:eastAsia="en-CA"/>
    </w:rPr>
  </w:style>
  <w:style w:type="paragraph" w:customStyle="1" w:styleId="3D809E4176A04627BC5DA6FA23B060A3">
    <w:name w:val="3D809E4176A04627BC5DA6FA23B060A3"/>
    <w:rsid w:val="00DA5B17"/>
    <w:rPr>
      <w:lang w:eastAsia="en-CA"/>
    </w:rPr>
  </w:style>
  <w:style w:type="paragraph" w:customStyle="1" w:styleId="856E0CDEDD15493EBE4BC31E277E3ADF">
    <w:name w:val="856E0CDEDD15493EBE4BC31E277E3ADF"/>
    <w:rsid w:val="00DA5B17"/>
    <w:rPr>
      <w:lang w:eastAsia="en-CA"/>
    </w:rPr>
  </w:style>
  <w:style w:type="paragraph" w:customStyle="1" w:styleId="EA0FE0C4F90041BB8780683E855A9F0E">
    <w:name w:val="EA0FE0C4F90041BB8780683E855A9F0E"/>
    <w:rsid w:val="00DA5B17"/>
    <w:rPr>
      <w:lang w:eastAsia="en-CA"/>
    </w:rPr>
  </w:style>
  <w:style w:type="paragraph" w:customStyle="1" w:styleId="1C62428F79784101ACDB866EA0F7F20F">
    <w:name w:val="1C62428F79784101ACDB866EA0F7F20F"/>
    <w:rsid w:val="00DA5B17"/>
    <w:rPr>
      <w:lang w:eastAsia="en-CA"/>
    </w:rPr>
  </w:style>
  <w:style w:type="paragraph" w:customStyle="1" w:styleId="A48FE266021A4BAD82C2B9C25EDA4742">
    <w:name w:val="A48FE266021A4BAD82C2B9C25EDA4742"/>
    <w:rsid w:val="00DA5B17"/>
    <w:rPr>
      <w:lang w:eastAsia="en-CA"/>
    </w:rPr>
  </w:style>
  <w:style w:type="paragraph" w:customStyle="1" w:styleId="8FE940E2091541939F0FCC6DBC611843">
    <w:name w:val="8FE940E2091541939F0FCC6DBC611843"/>
    <w:rsid w:val="00DA5B17"/>
    <w:rPr>
      <w:lang w:eastAsia="en-CA"/>
    </w:rPr>
  </w:style>
  <w:style w:type="paragraph" w:customStyle="1" w:styleId="7F196DE28F6643208310EDB5DA5086DF">
    <w:name w:val="7F196DE28F6643208310EDB5DA5086DF"/>
    <w:rsid w:val="00DA5B17"/>
    <w:rPr>
      <w:lang w:eastAsia="en-CA"/>
    </w:rPr>
  </w:style>
  <w:style w:type="paragraph" w:customStyle="1" w:styleId="383DC05B82BE4F94AD02B57F5B8B2BA4">
    <w:name w:val="383DC05B82BE4F94AD02B57F5B8B2BA4"/>
    <w:rsid w:val="00DA5B17"/>
    <w:rPr>
      <w:lang w:eastAsia="en-CA"/>
    </w:rPr>
  </w:style>
  <w:style w:type="paragraph" w:customStyle="1" w:styleId="1985CE9098824E1FA9194447018AFA73">
    <w:name w:val="1985CE9098824E1FA9194447018AFA73"/>
    <w:rsid w:val="00DA5B17"/>
    <w:rPr>
      <w:lang w:eastAsia="en-CA"/>
    </w:rPr>
  </w:style>
  <w:style w:type="paragraph" w:customStyle="1" w:styleId="0214DAD79B8A40F193E55B76759DB5F8">
    <w:name w:val="0214DAD79B8A40F193E55B76759DB5F8"/>
    <w:rsid w:val="00DA5B17"/>
    <w:rPr>
      <w:lang w:eastAsia="en-CA"/>
    </w:rPr>
  </w:style>
  <w:style w:type="paragraph" w:customStyle="1" w:styleId="B8F999722489449B967287BE0A1F320B">
    <w:name w:val="B8F999722489449B967287BE0A1F320B"/>
    <w:rsid w:val="00DA5B17"/>
    <w:rPr>
      <w:lang w:eastAsia="en-CA"/>
    </w:rPr>
  </w:style>
  <w:style w:type="paragraph" w:customStyle="1" w:styleId="0F6B01F22184472E841DD09F0F49A4B1">
    <w:name w:val="0F6B01F22184472E841DD09F0F49A4B1"/>
    <w:rsid w:val="00DA5B17"/>
    <w:rPr>
      <w:lang w:eastAsia="en-CA"/>
    </w:rPr>
  </w:style>
  <w:style w:type="paragraph" w:customStyle="1" w:styleId="555444B88960444DAF04FF10EE701001">
    <w:name w:val="555444B88960444DAF04FF10EE701001"/>
    <w:rsid w:val="00DA5B17"/>
    <w:rPr>
      <w:lang w:eastAsia="en-CA"/>
    </w:rPr>
  </w:style>
  <w:style w:type="paragraph" w:customStyle="1" w:styleId="9FBF67F5468E4A0E8595578FB650AFB0">
    <w:name w:val="9FBF67F5468E4A0E8595578FB650AFB0"/>
    <w:rsid w:val="00DA5B17"/>
    <w:rPr>
      <w:lang w:eastAsia="en-CA"/>
    </w:rPr>
  </w:style>
  <w:style w:type="paragraph" w:customStyle="1" w:styleId="E54616A14FB0490AB2839158CD9A6178">
    <w:name w:val="E54616A14FB0490AB2839158CD9A6178"/>
    <w:rsid w:val="00DA5B17"/>
    <w:rPr>
      <w:lang w:eastAsia="en-CA"/>
    </w:rPr>
  </w:style>
  <w:style w:type="paragraph" w:customStyle="1" w:styleId="B25CEF2D5F1E4A0D9171154F10F203DE">
    <w:name w:val="B25CEF2D5F1E4A0D9171154F10F203DE"/>
    <w:rsid w:val="00DA5B17"/>
    <w:rPr>
      <w:lang w:eastAsia="en-CA"/>
    </w:rPr>
  </w:style>
  <w:style w:type="paragraph" w:customStyle="1" w:styleId="6B87FAFC7F1848D48608A95EF216EA7E">
    <w:name w:val="6B87FAFC7F1848D48608A95EF216EA7E"/>
    <w:rsid w:val="00DA5B17"/>
    <w:rPr>
      <w:lang w:eastAsia="en-CA"/>
    </w:rPr>
  </w:style>
  <w:style w:type="paragraph" w:customStyle="1" w:styleId="B86C228E69EF473F877ACB3F6D1437EC">
    <w:name w:val="B86C228E69EF473F877ACB3F6D1437EC"/>
    <w:rsid w:val="00DA5B17"/>
    <w:rPr>
      <w:lang w:eastAsia="en-CA"/>
    </w:rPr>
  </w:style>
  <w:style w:type="paragraph" w:customStyle="1" w:styleId="9FB1D7BC3954424FBE6051E72F6323F0">
    <w:name w:val="9FB1D7BC3954424FBE6051E72F6323F0"/>
    <w:rsid w:val="00DA5B17"/>
    <w:rPr>
      <w:lang w:eastAsia="en-CA"/>
    </w:rPr>
  </w:style>
  <w:style w:type="paragraph" w:customStyle="1" w:styleId="499581AF2ED748B18776AE4C68A6D5B6">
    <w:name w:val="499581AF2ED748B18776AE4C68A6D5B6"/>
    <w:rsid w:val="00DA5B17"/>
    <w:rPr>
      <w:lang w:eastAsia="en-CA"/>
    </w:rPr>
  </w:style>
  <w:style w:type="paragraph" w:customStyle="1" w:styleId="54ED44D9BF6144D895AD4F6C636C28AF">
    <w:name w:val="54ED44D9BF6144D895AD4F6C636C28AF"/>
    <w:rsid w:val="00DA5B17"/>
    <w:rPr>
      <w:lang w:eastAsia="en-CA"/>
    </w:rPr>
  </w:style>
  <w:style w:type="paragraph" w:customStyle="1" w:styleId="C74B0293AD5E438189B74E9CCB776AE8">
    <w:name w:val="C74B0293AD5E438189B74E9CCB776AE8"/>
    <w:rsid w:val="00DA5B17"/>
    <w:rPr>
      <w:lang w:eastAsia="en-CA"/>
    </w:rPr>
  </w:style>
  <w:style w:type="paragraph" w:customStyle="1" w:styleId="A5FB50011B05442F89D053C6EEB56F4A">
    <w:name w:val="A5FB50011B05442F89D053C6EEB56F4A"/>
    <w:rsid w:val="00DA5B17"/>
    <w:rPr>
      <w:lang w:eastAsia="en-CA"/>
    </w:rPr>
  </w:style>
  <w:style w:type="paragraph" w:customStyle="1" w:styleId="2571C941D9AF46B5A89C3A6838765C8C">
    <w:name w:val="2571C941D9AF46B5A89C3A6838765C8C"/>
    <w:rsid w:val="00DA5B17"/>
    <w:rPr>
      <w:lang w:eastAsia="en-CA"/>
    </w:rPr>
  </w:style>
  <w:style w:type="paragraph" w:customStyle="1" w:styleId="61BBC6F94FDD4FDEAB11E6B164A3C8EC">
    <w:name w:val="61BBC6F94FDD4FDEAB11E6B164A3C8EC"/>
    <w:rsid w:val="00DA5B17"/>
    <w:rPr>
      <w:lang w:eastAsia="en-CA"/>
    </w:rPr>
  </w:style>
  <w:style w:type="paragraph" w:customStyle="1" w:styleId="5352DC915C9647C9BD0E68146665303F">
    <w:name w:val="5352DC915C9647C9BD0E68146665303F"/>
    <w:rsid w:val="00DA5B17"/>
    <w:rPr>
      <w:lang w:eastAsia="en-CA"/>
    </w:rPr>
  </w:style>
  <w:style w:type="paragraph" w:customStyle="1" w:styleId="4BB15DD6613E4DDD9EB441BF17FF2283">
    <w:name w:val="4BB15DD6613E4DDD9EB441BF17FF2283"/>
    <w:rsid w:val="00DA5B17"/>
    <w:rPr>
      <w:lang w:eastAsia="en-CA"/>
    </w:rPr>
  </w:style>
  <w:style w:type="paragraph" w:customStyle="1" w:styleId="CB4A88030495435B9133A42DCD1C0E11">
    <w:name w:val="CB4A88030495435B9133A42DCD1C0E11"/>
    <w:rsid w:val="00DA5B17"/>
    <w:rPr>
      <w:lang w:eastAsia="en-CA"/>
    </w:rPr>
  </w:style>
  <w:style w:type="paragraph" w:customStyle="1" w:styleId="0090A6EA574046FDBB7DD41ECEDEC8D7">
    <w:name w:val="0090A6EA574046FDBB7DD41ECEDEC8D7"/>
    <w:rsid w:val="00DA5B17"/>
    <w:rPr>
      <w:lang w:eastAsia="en-CA"/>
    </w:rPr>
  </w:style>
  <w:style w:type="paragraph" w:customStyle="1" w:styleId="9CB9401EB7704E90A7EC17BB3BBD4761">
    <w:name w:val="9CB9401EB7704E90A7EC17BB3BBD4761"/>
    <w:rsid w:val="00DA5B17"/>
    <w:rPr>
      <w:lang w:eastAsia="en-CA"/>
    </w:rPr>
  </w:style>
  <w:style w:type="paragraph" w:customStyle="1" w:styleId="43CF58892A684A33BC768CFAD02CF662">
    <w:name w:val="43CF58892A684A33BC768CFAD02CF662"/>
    <w:rsid w:val="00DA5B17"/>
    <w:rPr>
      <w:lang w:eastAsia="en-CA"/>
    </w:rPr>
  </w:style>
  <w:style w:type="paragraph" w:customStyle="1" w:styleId="2C4E4949EA0A4F2DB470312DC3A2D0DC">
    <w:name w:val="2C4E4949EA0A4F2DB470312DC3A2D0DC"/>
    <w:rsid w:val="00DA5B17"/>
    <w:rPr>
      <w:lang w:eastAsia="en-CA"/>
    </w:rPr>
  </w:style>
  <w:style w:type="paragraph" w:customStyle="1" w:styleId="3D3E7E513C52496796AC7429AD0782AB">
    <w:name w:val="3D3E7E513C52496796AC7429AD0782AB"/>
    <w:rsid w:val="00DA5B17"/>
    <w:rPr>
      <w:lang w:eastAsia="en-CA"/>
    </w:rPr>
  </w:style>
  <w:style w:type="paragraph" w:customStyle="1" w:styleId="4FA24A42F279430C9FFEF2C0BED74C56">
    <w:name w:val="4FA24A42F279430C9FFEF2C0BED74C56"/>
    <w:rsid w:val="00DA5B17"/>
    <w:rPr>
      <w:lang w:eastAsia="en-CA"/>
    </w:rPr>
  </w:style>
  <w:style w:type="paragraph" w:customStyle="1" w:styleId="17FC686C9B0348FCA04F1AF0A82BCBE6">
    <w:name w:val="17FC686C9B0348FCA04F1AF0A82BCBE6"/>
    <w:rsid w:val="00DA5B17"/>
    <w:rPr>
      <w:lang w:eastAsia="en-CA"/>
    </w:rPr>
  </w:style>
  <w:style w:type="paragraph" w:customStyle="1" w:styleId="F567F62183BA42FFAB773AFD57A221F5">
    <w:name w:val="F567F62183BA42FFAB773AFD57A221F5"/>
    <w:rsid w:val="00DA5B17"/>
    <w:rPr>
      <w:lang w:eastAsia="en-CA"/>
    </w:rPr>
  </w:style>
  <w:style w:type="paragraph" w:customStyle="1" w:styleId="86FDACE87D3547EC9FA3BB4632EF8977">
    <w:name w:val="86FDACE87D3547EC9FA3BB4632EF8977"/>
    <w:rsid w:val="00DA5B17"/>
    <w:rPr>
      <w:lang w:eastAsia="en-CA"/>
    </w:rPr>
  </w:style>
  <w:style w:type="paragraph" w:customStyle="1" w:styleId="F17BBE847898409B92686DAAAFAF3442">
    <w:name w:val="F17BBE847898409B92686DAAAFAF3442"/>
    <w:rsid w:val="00DA5B17"/>
    <w:rPr>
      <w:lang w:eastAsia="en-CA"/>
    </w:rPr>
  </w:style>
  <w:style w:type="paragraph" w:customStyle="1" w:styleId="09725323FE7643D09DCD043477774E40">
    <w:name w:val="09725323FE7643D09DCD043477774E40"/>
    <w:rsid w:val="00DA5B17"/>
    <w:rPr>
      <w:lang w:eastAsia="en-CA"/>
    </w:rPr>
  </w:style>
  <w:style w:type="paragraph" w:customStyle="1" w:styleId="07D6F5869095480FB07FA6E1AD5194BF">
    <w:name w:val="07D6F5869095480FB07FA6E1AD5194BF"/>
    <w:rsid w:val="00DA5B17"/>
    <w:rPr>
      <w:lang w:eastAsia="en-CA"/>
    </w:rPr>
  </w:style>
  <w:style w:type="paragraph" w:customStyle="1" w:styleId="D343B9AEA6FF4ABD9FA766ACC6E80DD7">
    <w:name w:val="D343B9AEA6FF4ABD9FA766ACC6E80DD7"/>
    <w:rsid w:val="00DA5B17"/>
    <w:rPr>
      <w:lang w:eastAsia="en-CA"/>
    </w:rPr>
  </w:style>
  <w:style w:type="paragraph" w:customStyle="1" w:styleId="BD4FA0703E054917BF04B71F2B9B087B">
    <w:name w:val="BD4FA0703E054917BF04B71F2B9B087B"/>
    <w:rsid w:val="00DA5B17"/>
    <w:rPr>
      <w:lang w:eastAsia="en-CA"/>
    </w:rPr>
  </w:style>
  <w:style w:type="paragraph" w:customStyle="1" w:styleId="F18F5595AC664E3CBBFB3326D80A6A5E">
    <w:name w:val="F18F5595AC664E3CBBFB3326D80A6A5E"/>
    <w:rsid w:val="00DA5B17"/>
    <w:rPr>
      <w:lang w:eastAsia="en-CA"/>
    </w:rPr>
  </w:style>
  <w:style w:type="paragraph" w:customStyle="1" w:styleId="57C17280E95C4D90AC5A7B9759011D46">
    <w:name w:val="57C17280E95C4D90AC5A7B9759011D46"/>
    <w:rsid w:val="00DA5B17"/>
    <w:rPr>
      <w:lang w:eastAsia="en-CA"/>
    </w:rPr>
  </w:style>
  <w:style w:type="paragraph" w:customStyle="1" w:styleId="57E0B809F5024AF89AA4E2ABDBB250BE">
    <w:name w:val="57E0B809F5024AF89AA4E2ABDBB250BE"/>
    <w:rsid w:val="00DA5B17"/>
    <w:rPr>
      <w:lang w:eastAsia="en-CA"/>
    </w:rPr>
  </w:style>
  <w:style w:type="paragraph" w:customStyle="1" w:styleId="238E6A56F5414EEDA4BFB68C1A6A1F5A">
    <w:name w:val="238E6A56F5414EEDA4BFB68C1A6A1F5A"/>
    <w:rsid w:val="00DA5B17"/>
    <w:rPr>
      <w:lang w:eastAsia="en-CA"/>
    </w:rPr>
  </w:style>
  <w:style w:type="paragraph" w:customStyle="1" w:styleId="48488139583B4DBDBF807168ABB339A8">
    <w:name w:val="48488139583B4DBDBF807168ABB339A8"/>
    <w:rsid w:val="00DA5B17"/>
    <w:rPr>
      <w:lang w:eastAsia="en-CA"/>
    </w:rPr>
  </w:style>
  <w:style w:type="paragraph" w:customStyle="1" w:styleId="11E0BE7A459B46ADA54BC3C42E14B84F">
    <w:name w:val="11E0BE7A459B46ADA54BC3C42E14B84F"/>
    <w:rsid w:val="00DA5B17"/>
    <w:rPr>
      <w:lang w:eastAsia="en-CA"/>
    </w:rPr>
  </w:style>
  <w:style w:type="paragraph" w:customStyle="1" w:styleId="A39A28F0AF6142499EFBADC179CD0559">
    <w:name w:val="A39A28F0AF6142499EFBADC179CD0559"/>
    <w:rsid w:val="00DA5B17"/>
    <w:rPr>
      <w:lang w:eastAsia="en-CA"/>
    </w:rPr>
  </w:style>
  <w:style w:type="paragraph" w:customStyle="1" w:styleId="19A5E861BFB44B79A942CD0CC22131BA">
    <w:name w:val="19A5E861BFB44B79A942CD0CC22131BA"/>
    <w:rsid w:val="00DA5B17"/>
    <w:rPr>
      <w:lang w:eastAsia="en-CA"/>
    </w:rPr>
  </w:style>
  <w:style w:type="paragraph" w:customStyle="1" w:styleId="401F21399AA24BE2981F434C980D41A6">
    <w:name w:val="401F21399AA24BE2981F434C980D41A6"/>
    <w:rsid w:val="00DA5B17"/>
    <w:rPr>
      <w:lang w:eastAsia="en-CA"/>
    </w:rPr>
  </w:style>
  <w:style w:type="paragraph" w:customStyle="1" w:styleId="D90D6F9790C24FD09110642E6781786E">
    <w:name w:val="D90D6F9790C24FD09110642E6781786E"/>
    <w:rsid w:val="00DA5B17"/>
    <w:rPr>
      <w:lang w:eastAsia="en-CA"/>
    </w:rPr>
  </w:style>
  <w:style w:type="paragraph" w:customStyle="1" w:styleId="1D65F23F36314BF991B3D17C53B1FCEA">
    <w:name w:val="1D65F23F36314BF991B3D17C53B1FCEA"/>
    <w:rsid w:val="00DA5B17"/>
    <w:rPr>
      <w:lang w:eastAsia="en-CA"/>
    </w:rPr>
  </w:style>
  <w:style w:type="paragraph" w:customStyle="1" w:styleId="F30BAA33A232477CA02CFBAD58073DDE">
    <w:name w:val="F30BAA33A232477CA02CFBAD58073DDE"/>
    <w:rsid w:val="00DA5B17"/>
    <w:rPr>
      <w:lang w:eastAsia="en-CA"/>
    </w:rPr>
  </w:style>
  <w:style w:type="paragraph" w:customStyle="1" w:styleId="D3D0CCBB8AF54E419BDBE9F0F345A661">
    <w:name w:val="D3D0CCBB8AF54E419BDBE9F0F345A661"/>
    <w:rsid w:val="00DA5B17"/>
    <w:rPr>
      <w:lang w:eastAsia="en-CA"/>
    </w:rPr>
  </w:style>
  <w:style w:type="paragraph" w:customStyle="1" w:styleId="0C5A7451E403468599AB3E7E78051DBF">
    <w:name w:val="0C5A7451E403468599AB3E7E78051DBF"/>
    <w:rsid w:val="00DA5B17"/>
    <w:rPr>
      <w:lang w:eastAsia="en-CA"/>
    </w:rPr>
  </w:style>
  <w:style w:type="paragraph" w:customStyle="1" w:styleId="62D70ED3115C473185F9307861069889">
    <w:name w:val="62D70ED3115C473185F9307861069889"/>
    <w:rsid w:val="00DA5B17"/>
    <w:rPr>
      <w:lang w:eastAsia="en-CA"/>
    </w:rPr>
  </w:style>
  <w:style w:type="paragraph" w:customStyle="1" w:styleId="A4D21F1F3CA344EAA01269430D535750">
    <w:name w:val="A4D21F1F3CA344EAA01269430D535750"/>
    <w:rsid w:val="00DA5B17"/>
    <w:rPr>
      <w:lang w:eastAsia="en-CA"/>
    </w:rPr>
  </w:style>
  <w:style w:type="paragraph" w:customStyle="1" w:styleId="96C030F8E33C460C90B4B0C8E582C06D">
    <w:name w:val="96C030F8E33C460C90B4B0C8E582C06D"/>
    <w:rsid w:val="00DA5B17"/>
    <w:rPr>
      <w:lang w:eastAsia="en-CA"/>
    </w:rPr>
  </w:style>
  <w:style w:type="paragraph" w:customStyle="1" w:styleId="448D432BB0B443D782AEA0DE1FD5C445">
    <w:name w:val="448D432BB0B443D782AEA0DE1FD5C445"/>
    <w:rsid w:val="00DA5B17"/>
    <w:rPr>
      <w:lang w:eastAsia="en-CA"/>
    </w:rPr>
  </w:style>
  <w:style w:type="paragraph" w:customStyle="1" w:styleId="84AE1767F87C407BB5C68BF73692A12F">
    <w:name w:val="84AE1767F87C407BB5C68BF73692A12F"/>
    <w:rsid w:val="00DA5B17"/>
    <w:rPr>
      <w:lang w:eastAsia="en-CA"/>
    </w:rPr>
  </w:style>
  <w:style w:type="paragraph" w:customStyle="1" w:styleId="7C0808B2438B4DA5A1CF6B5B46DB49D2">
    <w:name w:val="7C0808B2438B4DA5A1CF6B5B46DB49D2"/>
    <w:rsid w:val="00DA5B17"/>
    <w:rPr>
      <w:lang w:eastAsia="en-CA"/>
    </w:rPr>
  </w:style>
  <w:style w:type="paragraph" w:customStyle="1" w:styleId="315ABC6F801047B4B0C96EB0F2E043A9">
    <w:name w:val="315ABC6F801047B4B0C96EB0F2E043A9"/>
    <w:rsid w:val="00DA5B17"/>
    <w:rPr>
      <w:lang w:eastAsia="en-CA"/>
    </w:rPr>
  </w:style>
  <w:style w:type="paragraph" w:customStyle="1" w:styleId="6A5D3F87EC8D4F8798F01B60DAD071DC">
    <w:name w:val="6A5D3F87EC8D4F8798F01B60DAD071DC"/>
    <w:rsid w:val="00DA5B17"/>
    <w:rPr>
      <w:lang w:eastAsia="en-CA"/>
    </w:rPr>
  </w:style>
  <w:style w:type="paragraph" w:customStyle="1" w:styleId="22B4AEF1CD1140AABA9CDEC047C0D0B9">
    <w:name w:val="22B4AEF1CD1140AABA9CDEC047C0D0B9"/>
    <w:rsid w:val="00DA5B17"/>
    <w:rPr>
      <w:lang w:eastAsia="en-CA"/>
    </w:rPr>
  </w:style>
  <w:style w:type="paragraph" w:customStyle="1" w:styleId="95A8FED6905C4EA6B13EA84C255EEEEC">
    <w:name w:val="95A8FED6905C4EA6B13EA84C255EEEEC"/>
    <w:rsid w:val="00DA5B17"/>
    <w:rPr>
      <w:lang w:eastAsia="en-CA"/>
    </w:rPr>
  </w:style>
  <w:style w:type="paragraph" w:customStyle="1" w:styleId="4A55917B2903476A9A5273308FDC346F">
    <w:name w:val="4A55917B2903476A9A5273308FDC346F"/>
    <w:rsid w:val="00DA5B17"/>
    <w:rPr>
      <w:lang w:eastAsia="en-CA"/>
    </w:rPr>
  </w:style>
  <w:style w:type="paragraph" w:customStyle="1" w:styleId="669712FE085C481A8ECBF552C70D79EF">
    <w:name w:val="669712FE085C481A8ECBF552C70D79EF"/>
    <w:rsid w:val="00DA5B17"/>
    <w:rPr>
      <w:lang w:eastAsia="en-CA"/>
    </w:rPr>
  </w:style>
  <w:style w:type="paragraph" w:customStyle="1" w:styleId="0D9F136840604397BD289060AB769C9E">
    <w:name w:val="0D9F136840604397BD289060AB769C9E"/>
    <w:rsid w:val="00DA5B17"/>
    <w:rPr>
      <w:lang w:eastAsia="en-CA"/>
    </w:rPr>
  </w:style>
  <w:style w:type="paragraph" w:customStyle="1" w:styleId="9028EECA5978495DB554A2E9DD5B28DF">
    <w:name w:val="9028EECA5978495DB554A2E9DD5B28DF"/>
    <w:rsid w:val="00DA5B17"/>
    <w:rPr>
      <w:lang w:eastAsia="en-CA"/>
    </w:rPr>
  </w:style>
  <w:style w:type="paragraph" w:customStyle="1" w:styleId="E900DB8EC1704B948E5979AA86978683">
    <w:name w:val="E900DB8EC1704B948E5979AA86978683"/>
    <w:rsid w:val="00DA5B17"/>
    <w:rPr>
      <w:lang w:eastAsia="en-CA"/>
    </w:rPr>
  </w:style>
  <w:style w:type="paragraph" w:customStyle="1" w:styleId="C8134C3A805E46A2A9277C5071E6C3B3">
    <w:name w:val="C8134C3A805E46A2A9277C5071E6C3B3"/>
    <w:rsid w:val="00DA5B17"/>
    <w:rPr>
      <w:lang w:eastAsia="en-CA"/>
    </w:rPr>
  </w:style>
  <w:style w:type="paragraph" w:customStyle="1" w:styleId="093FA2A829924196A70E5F52D0FEE103">
    <w:name w:val="093FA2A829924196A70E5F52D0FEE103"/>
    <w:rsid w:val="00DA5B17"/>
    <w:rPr>
      <w:lang w:eastAsia="en-CA"/>
    </w:rPr>
  </w:style>
  <w:style w:type="paragraph" w:customStyle="1" w:styleId="2B44D831CB1F4EC199B987021727B4E6">
    <w:name w:val="2B44D831CB1F4EC199B987021727B4E6"/>
    <w:rsid w:val="00DA5B17"/>
    <w:rPr>
      <w:lang w:eastAsia="en-CA"/>
    </w:rPr>
  </w:style>
  <w:style w:type="paragraph" w:customStyle="1" w:styleId="117117CC72274F2F8148C560DB9721AF">
    <w:name w:val="117117CC72274F2F8148C560DB9721AF"/>
    <w:rsid w:val="00DA5B17"/>
    <w:rPr>
      <w:lang w:eastAsia="en-CA"/>
    </w:rPr>
  </w:style>
  <w:style w:type="paragraph" w:customStyle="1" w:styleId="07905D66BC0445DBA4AF58205E1740F4">
    <w:name w:val="07905D66BC0445DBA4AF58205E1740F4"/>
    <w:rsid w:val="00DA5B17"/>
    <w:rPr>
      <w:lang w:eastAsia="en-CA"/>
    </w:rPr>
  </w:style>
  <w:style w:type="paragraph" w:customStyle="1" w:styleId="B9F364FD5D9546779BD35A6277A2F209">
    <w:name w:val="B9F364FD5D9546779BD35A6277A2F209"/>
    <w:rsid w:val="00DA5B17"/>
    <w:rPr>
      <w:lang w:eastAsia="en-CA"/>
    </w:rPr>
  </w:style>
  <w:style w:type="paragraph" w:customStyle="1" w:styleId="DA464650F077402E8B26876A4D7C9CBA">
    <w:name w:val="DA464650F077402E8B26876A4D7C9CBA"/>
    <w:rsid w:val="00DA5B17"/>
    <w:rPr>
      <w:lang w:eastAsia="en-CA"/>
    </w:rPr>
  </w:style>
  <w:style w:type="paragraph" w:customStyle="1" w:styleId="431DFDC0688C4B569F336FD37E8A30F3">
    <w:name w:val="431DFDC0688C4B569F336FD37E8A30F3"/>
    <w:rsid w:val="00DA5B17"/>
    <w:rPr>
      <w:lang w:eastAsia="en-CA"/>
    </w:rPr>
  </w:style>
  <w:style w:type="paragraph" w:customStyle="1" w:styleId="FBF85052FCFE4700AB1BEC769C6935C2">
    <w:name w:val="FBF85052FCFE4700AB1BEC769C6935C2"/>
    <w:rsid w:val="00DA5B17"/>
    <w:rPr>
      <w:lang w:eastAsia="en-CA"/>
    </w:rPr>
  </w:style>
  <w:style w:type="paragraph" w:customStyle="1" w:styleId="CD8816AEA2B242EFB64B920451D74820">
    <w:name w:val="CD8816AEA2B242EFB64B920451D74820"/>
    <w:rsid w:val="00DA5B17"/>
    <w:rPr>
      <w:lang w:eastAsia="en-CA"/>
    </w:rPr>
  </w:style>
  <w:style w:type="paragraph" w:customStyle="1" w:styleId="2AFE5700690F419DA9A8594F79EE9FC9">
    <w:name w:val="2AFE5700690F419DA9A8594F79EE9FC9"/>
    <w:rsid w:val="00DA5B17"/>
    <w:rPr>
      <w:lang w:eastAsia="en-CA"/>
    </w:rPr>
  </w:style>
  <w:style w:type="paragraph" w:customStyle="1" w:styleId="E120BFD92B5F4DA3BBC266AE1948A00D">
    <w:name w:val="E120BFD92B5F4DA3BBC266AE1948A00D"/>
    <w:rsid w:val="00DA5B17"/>
    <w:rPr>
      <w:lang w:eastAsia="en-CA"/>
    </w:rPr>
  </w:style>
  <w:style w:type="paragraph" w:customStyle="1" w:styleId="2C92EB2A74EE4FDAAACC00BF5BA93BEE">
    <w:name w:val="2C92EB2A74EE4FDAAACC00BF5BA93BEE"/>
    <w:rsid w:val="00DA5B17"/>
    <w:rPr>
      <w:lang w:eastAsia="en-CA"/>
    </w:rPr>
  </w:style>
  <w:style w:type="paragraph" w:customStyle="1" w:styleId="A0ED486C3BA44857A1A1BCC49429E711">
    <w:name w:val="A0ED486C3BA44857A1A1BCC49429E711"/>
    <w:rsid w:val="00DA5B17"/>
    <w:rPr>
      <w:lang w:eastAsia="en-CA"/>
    </w:rPr>
  </w:style>
  <w:style w:type="paragraph" w:customStyle="1" w:styleId="C8DD4043D6DC48629F027A124C37A99F">
    <w:name w:val="C8DD4043D6DC48629F027A124C37A99F"/>
    <w:rsid w:val="00DA5B17"/>
    <w:rPr>
      <w:lang w:eastAsia="en-CA"/>
    </w:rPr>
  </w:style>
  <w:style w:type="paragraph" w:customStyle="1" w:styleId="AE2492E0643D4323A925AD27064DC818">
    <w:name w:val="AE2492E0643D4323A925AD27064DC818"/>
    <w:rsid w:val="00DA5B17"/>
    <w:rPr>
      <w:lang w:eastAsia="en-CA"/>
    </w:rPr>
  </w:style>
  <w:style w:type="paragraph" w:customStyle="1" w:styleId="AA44E0D6BA064EA9897BFBA2EF7755AD">
    <w:name w:val="AA44E0D6BA064EA9897BFBA2EF7755AD"/>
    <w:rsid w:val="00DA5B17"/>
    <w:rPr>
      <w:lang w:eastAsia="en-CA"/>
    </w:rPr>
  </w:style>
  <w:style w:type="paragraph" w:customStyle="1" w:styleId="D4443D0876944C94BA6ABE218DC1782E">
    <w:name w:val="D4443D0876944C94BA6ABE218DC1782E"/>
    <w:rsid w:val="00DA5B17"/>
    <w:rPr>
      <w:lang w:eastAsia="en-CA"/>
    </w:rPr>
  </w:style>
  <w:style w:type="paragraph" w:customStyle="1" w:styleId="ED0E6F36EC634C0498107DA17E160CCE">
    <w:name w:val="ED0E6F36EC634C0498107DA17E160CCE"/>
    <w:rsid w:val="00DA5B17"/>
    <w:rPr>
      <w:lang w:eastAsia="en-CA"/>
    </w:rPr>
  </w:style>
  <w:style w:type="paragraph" w:customStyle="1" w:styleId="F9DE0D9874DF43748B6482BEC801B845">
    <w:name w:val="F9DE0D9874DF43748B6482BEC801B845"/>
    <w:rsid w:val="00DA5B17"/>
    <w:rPr>
      <w:lang w:eastAsia="en-CA"/>
    </w:rPr>
  </w:style>
  <w:style w:type="paragraph" w:customStyle="1" w:styleId="ED6F460F1E1C466B99D856E41F33F734">
    <w:name w:val="ED6F460F1E1C466B99D856E41F33F734"/>
    <w:rsid w:val="00DA5B17"/>
    <w:rPr>
      <w:lang w:eastAsia="en-CA"/>
    </w:rPr>
  </w:style>
  <w:style w:type="paragraph" w:customStyle="1" w:styleId="320FCC3879994AA1A3FD477379E6BBFC">
    <w:name w:val="320FCC3879994AA1A3FD477379E6BBFC"/>
    <w:rsid w:val="00DA5B17"/>
    <w:rPr>
      <w:lang w:eastAsia="en-CA"/>
    </w:rPr>
  </w:style>
  <w:style w:type="paragraph" w:customStyle="1" w:styleId="4F2D4D1611CC4EAFB2E2F1FB3F1E58FD">
    <w:name w:val="4F2D4D1611CC4EAFB2E2F1FB3F1E58FD"/>
    <w:rsid w:val="00DA5B17"/>
    <w:rPr>
      <w:lang w:eastAsia="en-CA"/>
    </w:rPr>
  </w:style>
  <w:style w:type="paragraph" w:customStyle="1" w:styleId="D3C5F415FA4141EFADD9DC8E6776799A">
    <w:name w:val="D3C5F415FA4141EFADD9DC8E6776799A"/>
    <w:rsid w:val="00DA5B17"/>
    <w:rPr>
      <w:lang w:eastAsia="en-CA"/>
    </w:rPr>
  </w:style>
  <w:style w:type="paragraph" w:customStyle="1" w:styleId="E28F57570A624C2DA5E286F199C85671">
    <w:name w:val="E28F57570A624C2DA5E286F199C85671"/>
    <w:rsid w:val="00DA5B17"/>
    <w:rPr>
      <w:lang w:eastAsia="en-CA"/>
    </w:rPr>
  </w:style>
  <w:style w:type="paragraph" w:customStyle="1" w:styleId="176D462249394C689A3697FE786FD8B9">
    <w:name w:val="176D462249394C689A3697FE786FD8B9"/>
    <w:rsid w:val="00DA5B17"/>
    <w:rPr>
      <w:lang w:eastAsia="en-CA"/>
    </w:rPr>
  </w:style>
  <w:style w:type="paragraph" w:customStyle="1" w:styleId="CFB0CABB922A40BA82C03BD35D50FE66">
    <w:name w:val="CFB0CABB922A40BA82C03BD35D50FE66"/>
    <w:rsid w:val="00DA5B17"/>
    <w:rPr>
      <w:lang w:eastAsia="en-CA"/>
    </w:rPr>
  </w:style>
  <w:style w:type="paragraph" w:customStyle="1" w:styleId="46929AC6FE9F40AFA8BA2CDAFD4168C1">
    <w:name w:val="46929AC6FE9F40AFA8BA2CDAFD4168C1"/>
    <w:rsid w:val="00DA5B17"/>
    <w:rPr>
      <w:lang w:eastAsia="en-CA"/>
    </w:rPr>
  </w:style>
  <w:style w:type="paragraph" w:customStyle="1" w:styleId="61B9A4B731D74231860F4ECC6E63B1AC">
    <w:name w:val="61B9A4B731D74231860F4ECC6E63B1AC"/>
    <w:rsid w:val="00DA5B17"/>
    <w:rPr>
      <w:lang w:eastAsia="en-CA"/>
    </w:rPr>
  </w:style>
  <w:style w:type="paragraph" w:customStyle="1" w:styleId="75DD9A31DBD141C397AC543ED354ADE7">
    <w:name w:val="75DD9A31DBD141C397AC543ED354ADE7"/>
    <w:rsid w:val="00DA5B17"/>
    <w:rPr>
      <w:lang w:eastAsia="en-CA"/>
    </w:rPr>
  </w:style>
  <w:style w:type="paragraph" w:customStyle="1" w:styleId="7B0D5603937D4A709E8AA4B8BDE65F6B">
    <w:name w:val="7B0D5603937D4A709E8AA4B8BDE65F6B"/>
    <w:rsid w:val="00DA5B17"/>
    <w:rPr>
      <w:lang w:eastAsia="en-CA"/>
    </w:rPr>
  </w:style>
  <w:style w:type="paragraph" w:customStyle="1" w:styleId="53D5C850ECA24301980216E6DF711EFC">
    <w:name w:val="53D5C850ECA24301980216E6DF711EFC"/>
    <w:rsid w:val="00DA5B17"/>
    <w:rPr>
      <w:lang w:eastAsia="en-CA"/>
    </w:rPr>
  </w:style>
  <w:style w:type="paragraph" w:customStyle="1" w:styleId="8815F05B1E824193B3471308EB272C6E">
    <w:name w:val="8815F05B1E824193B3471308EB272C6E"/>
    <w:rsid w:val="00DA5B17"/>
    <w:rPr>
      <w:lang w:eastAsia="en-CA"/>
    </w:rPr>
  </w:style>
  <w:style w:type="paragraph" w:customStyle="1" w:styleId="396ECC3D90F94447BCB60FD03BE6937A">
    <w:name w:val="396ECC3D90F94447BCB60FD03BE6937A"/>
    <w:rsid w:val="00DA5B17"/>
    <w:rPr>
      <w:lang w:eastAsia="en-CA"/>
    </w:rPr>
  </w:style>
  <w:style w:type="paragraph" w:customStyle="1" w:styleId="71C4D540BDC6469F8157A6CF294701B9">
    <w:name w:val="71C4D540BDC6469F8157A6CF294701B9"/>
    <w:rsid w:val="00DA5B17"/>
    <w:rPr>
      <w:lang w:eastAsia="en-CA"/>
    </w:rPr>
  </w:style>
  <w:style w:type="paragraph" w:customStyle="1" w:styleId="30187C71BFFA4C738C563585948035EC">
    <w:name w:val="30187C71BFFA4C738C563585948035EC"/>
    <w:rsid w:val="00DA5B17"/>
    <w:rPr>
      <w:lang w:eastAsia="en-CA"/>
    </w:rPr>
  </w:style>
  <w:style w:type="paragraph" w:customStyle="1" w:styleId="E701B5074F264F148A876FFD46AC7F3A">
    <w:name w:val="E701B5074F264F148A876FFD46AC7F3A"/>
    <w:rsid w:val="00DA5B17"/>
    <w:rPr>
      <w:lang w:eastAsia="en-CA"/>
    </w:rPr>
  </w:style>
  <w:style w:type="paragraph" w:customStyle="1" w:styleId="F7BC5243391345B4BC11E0043F1BD895">
    <w:name w:val="F7BC5243391345B4BC11E0043F1BD895"/>
    <w:rsid w:val="00DA5B17"/>
    <w:rPr>
      <w:lang w:eastAsia="en-CA"/>
    </w:rPr>
  </w:style>
  <w:style w:type="paragraph" w:customStyle="1" w:styleId="CC2A748320FA42E9B7C2F6F3E6F58908">
    <w:name w:val="CC2A748320FA42E9B7C2F6F3E6F58908"/>
    <w:rsid w:val="00DA5B17"/>
    <w:rPr>
      <w:lang w:eastAsia="en-CA"/>
    </w:rPr>
  </w:style>
  <w:style w:type="paragraph" w:customStyle="1" w:styleId="E8F3F26509B7497899F717852D1F1369">
    <w:name w:val="E8F3F26509B7497899F717852D1F1369"/>
    <w:rsid w:val="00DA5B17"/>
    <w:rPr>
      <w:lang w:eastAsia="en-CA"/>
    </w:rPr>
  </w:style>
  <w:style w:type="paragraph" w:customStyle="1" w:styleId="1ABA1F4280584A1B8D8785E3CCEDF318">
    <w:name w:val="1ABA1F4280584A1B8D8785E3CCEDF318"/>
    <w:rsid w:val="00DA5B17"/>
    <w:rPr>
      <w:lang w:eastAsia="en-CA"/>
    </w:rPr>
  </w:style>
  <w:style w:type="paragraph" w:customStyle="1" w:styleId="AE2C46B12E734C68BFF2B735B7FC9356">
    <w:name w:val="AE2C46B12E734C68BFF2B735B7FC9356"/>
    <w:rsid w:val="00DA5B17"/>
    <w:rPr>
      <w:lang w:eastAsia="en-CA"/>
    </w:rPr>
  </w:style>
  <w:style w:type="paragraph" w:customStyle="1" w:styleId="490143D379FE405797A3A60A57E92DBE">
    <w:name w:val="490143D379FE405797A3A60A57E92DBE"/>
    <w:rsid w:val="00DA5B17"/>
    <w:rPr>
      <w:lang w:eastAsia="en-CA"/>
    </w:rPr>
  </w:style>
  <w:style w:type="paragraph" w:customStyle="1" w:styleId="7B2C55F68A4F40B5B2CFEC6419106109">
    <w:name w:val="7B2C55F68A4F40B5B2CFEC6419106109"/>
    <w:rsid w:val="00DA5B17"/>
    <w:rPr>
      <w:lang w:eastAsia="en-CA"/>
    </w:rPr>
  </w:style>
  <w:style w:type="paragraph" w:customStyle="1" w:styleId="58E545F002FD488D81A65A0A9DDE997C">
    <w:name w:val="58E545F002FD488D81A65A0A9DDE997C"/>
    <w:rsid w:val="00DA5B17"/>
    <w:rPr>
      <w:lang w:eastAsia="en-CA"/>
    </w:rPr>
  </w:style>
  <w:style w:type="paragraph" w:customStyle="1" w:styleId="9946117759D64C7E8F9C00E7F36F59CF">
    <w:name w:val="9946117759D64C7E8F9C00E7F36F59CF"/>
    <w:rsid w:val="00DA5B17"/>
    <w:rPr>
      <w:lang w:eastAsia="en-CA"/>
    </w:rPr>
  </w:style>
  <w:style w:type="paragraph" w:customStyle="1" w:styleId="DBC81448E68549509460F031FBA87FC0">
    <w:name w:val="DBC81448E68549509460F031FBA87FC0"/>
    <w:rsid w:val="00DA5B17"/>
    <w:rPr>
      <w:lang w:eastAsia="en-CA"/>
    </w:rPr>
  </w:style>
  <w:style w:type="paragraph" w:customStyle="1" w:styleId="F78AFDB7CE564288A34A6E89A0E22138">
    <w:name w:val="F78AFDB7CE564288A34A6E89A0E22138"/>
    <w:rsid w:val="00DA5B17"/>
    <w:rPr>
      <w:lang w:eastAsia="en-CA"/>
    </w:rPr>
  </w:style>
  <w:style w:type="paragraph" w:customStyle="1" w:styleId="3A1E5BE4FCAA41DC985B5BF6CE34FA0F">
    <w:name w:val="3A1E5BE4FCAA41DC985B5BF6CE34FA0F"/>
    <w:rsid w:val="00DA5B17"/>
    <w:rPr>
      <w:lang w:eastAsia="en-CA"/>
    </w:rPr>
  </w:style>
  <w:style w:type="paragraph" w:customStyle="1" w:styleId="50485E81E01047F599B3AF8549FAD3C7">
    <w:name w:val="50485E81E01047F599B3AF8549FAD3C7"/>
    <w:rsid w:val="00DA5B17"/>
    <w:rPr>
      <w:lang w:eastAsia="en-CA"/>
    </w:rPr>
  </w:style>
  <w:style w:type="paragraph" w:customStyle="1" w:styleId="180657807B994A63B3A2BF7495137D1D">
    <w:name w:val="180657807B994A63B3A2BF7495137D1D"/>
    <w:rsid w:val="00DA5B17"/>
    <w:rPr>
      <w:lang w:eastAsia="en-CA"/>
    </w:rPr>
  </w:style>
  <w:style w:type="paragraph" w:customStyle="1" w:styleId="33EEA37122134E1C819BE155AFC95834">
    <w:name w:val="33EEA37122134E1C819BE155AFC95834"/>
    <w:rsid w:val="00DA5B17"/>
    <w:rPr>
      <w:lang w:eastAsia="en-CA"/>
    </w:rPr>
  </w:style>
  <w:style w:type="paragraph" w:customStyle="1" w:styleId="16FE720118E14D65BEE1131EEA8C7DD9">
    <w:name w:val="16FE720118E14D65BEE1131EEA8C7DD9"/>
    <w:rsid w:val="00DA5B17"/>
    <w:rPr>
      <w:lang w:eastAsia="en-CA"/>
    </w:rPr>
  </w:style>
  <w:style w:type="paragraph" w:customStyle="1" w:styleId="E218A2C830FE46D1877BFA762DDF4733">
    <w:name w:val="E218A2C830FE46D1877BFA762DDF4733"/>
    <w:rsid w:val="00DA5B17"/>
    <w:rPr>
      <w:lang w:eastAsia="en-CA"/>
    </w:rPr>
  </w:style>
  <w:style w:type="paragraph" w:customStyle="1" w:styleId="21FBFC2DDD3142F3B5AAFD0E2AECDB4A">
    <w:name w:val="21FBFC2DDD3142F3B5AAFD0E2AECDB4A"/>
    <w:rsid w:val="00DA5B17"/>
    <w:rPr>
      <w:lang w:eastAsia="en-CA"/>
    </w:rPr>
  </w:style>
  <w:style w:type="paragraph" w:customStyle="1" w:styleId="1C1DE4BCE2A04B689858CDE41B7A55F9">
    <w:name w:val="1C1DE4BCE2A04B689858CDE41B7A55F9"/>
    <w:rsid w:val="00DA5B17"/>
    <w:rPr>
      <w:lang w:eastAsia="en-CA"/>
    </w:rPr>
  </w:style>
  <w:style w:type="paragraph" w:customStyle="1" w:styleId="A9F5390E9C7E4D11BB11F481F3451E86">
    <w:name w:val="A9F5390E9C7E4D11BB11F481F3451E86"/>
    <w:rsid w:val="00DA5B17"/>
    <w:rPr>
      <w:lang w:eastAsia="en-CA"/>
    </w:rPr>
  </w:style>
  <w:style w:type="paragraph" w:customStyle="1" w:styleId="34E224E941EB441FB80A8B0B845A1B50">
    <w:name w:val="34E224E941EB441FB80A8B0B845A1B50"/>
    <w:rsid w:val="00DA5B17"/>
    <w:rPr>
      <w:lang w:eastAsia="en-CA"/>
    </w:rPr>
  </w:style>
  <w:style w:type="paragraph" w:customStyle="1" w:styleId="198153FA02AA4C52A081A778FBC128C9">
    <w:name w:val="198153FA02AA4C52A081A778FBC128C9"/>
    <w:rsid w:val="00DA5B17"/>
    <w:rPr>
      <w:lang w:eastAsia="en-CA"/>
    </w:rPr>
  </w:style>
  <w:style w:type="paragraph" w:customStyle="1" w:styleId="93D6D32C049743CBA674C7EA96C5A4FE">
    <w:name w:val="93D6D32C049743CBA674C7EA96C5A4FE"/>
    <w:rsid w:val="00DA5B17"/>
    <w:rPr>
      <w:lang w:eastAsia="en-CA"/>
    </w:rPr>
  </w:style>
  <w:style w:type="paragraph" w:customStyle="1" w:styleId="87DB2277D3604A448BBCD0A4DF51FB77">
    <w:name w:val="87DB2277D3604A448BBCD0A4DF51FB77"/>
    <w:rsid w:val="00DA5B17"/>
    <w:rPr>
      <w:lang w:eastAsia="en-CA"/>
    </w:rPr>
  </w:style>
  <w:style w:type="paragraph" w:customStyle="1" w:styleId="F3165B0CE7E047A38FD3D13D2F0684EA">
    <w:name w:val="F3165B0CE7E047A38FD3D13D2F0684EA"/>
    <w:rsid w:val="00DA5B17"/>
    <w:rPr>
      <w:lang w:eastAsia="en-CA"/>
    </w:rPr>
  </w:style>
  <w:style w:type="paragraph" w:customStyle="1" w:styleId="58354B75454A4B95BC6027EF72CFA426">
    <w:name w:val="58354B75454A4B95BC6027EF72CFA426"/>
    <w:rsid w:val="00DA5B17"/>
    <w:rPr>
      <w:lang w:eastAsia="en-CA"/>
    </w:rPr>
  </w:style>
  <w:style w:type="paragraph" w:customStyle="1" w:styleId="2E11FCF7CA7C4659A1D1BA1CD0AC4F99">
    <w:name w:val="2E11FCF7CA7C4659A1D1BA1CD0AC4F99"/>
    <w:rsid w:val="00DA5B17"/>
    <w:rPr>
      <w:lang w:eastAsia="en-CA"/>
    </w:rPr>
  </w:style>
  <w:style w:type="paragraph" w:customStyle="1" w:styleId="1FCD99604DAA42E0AE5581063563E64D">
    <w:name w:val="1FCD99604DAA42E0AE5581063563E64D"/>
    <w:rsid w:val="00DA5B17"/>
    <w:rPr>
      <w:lang w:eastAsia="en-CA"/>
    </w:rPr>
  </w:style>
  <w:style w:type="paragraph" w:customStyle="1" w:styleId="D0ACA6E8D1C64916A3B6349DF30754E1">
    <w:name w:val="D0ACA6E8D1C64916A3B6349DF30754E1"/>
    <w:rsid w:val="00DA5B17"/>
    <w:rPr>
      <w:lang w:eastAsia="en-CA"/>
    </w:rPr>
  </w:style>
  <w:style w:type="paragraph" w:customStyle="1" w:styleId="CBF658E5CEE64CAEA38FAF429BE4023C">
    <w:name w:val="CBF658E5CEE64CAEA38FAF429BE4023C"/>
    <w:rsid w:val="00DA5B17"/>
    <w:rPr>
      <w:lang w:eastAsia="en-CA"/>
    </w:rPr>
  </w:style>
  <w:style w:type="paragraph" w:customStyle="1" w:styleId="29370119EDAE4F0BA78249204FE50AE6">
    <w:name w:val="29370119EDAE4F0BA78249204FE50AE6"/>
    <w:rsid w:val="00DA5B17"/>
    <w:rPr>
      <w:lang w:eastAsia="en-CA"/>
    </w:rPr>
  </w:style>
  <w:style w:type="paragraph" w:customStyle="1" w:styleId="25DF9243B8504F4987BBCE2B1E8B5968">
    <w:name w:val="25DF9243B8504F4987BBCE2B1E8B5968"/>
    <w:rsid w:val="00DA5B17"/>
    <w:rPr>
      <w:lang w:eastAsia="en-CA"/>
    </w:rPr>
  </w:style>
  <w:style w:type="paragraph" w:customStyle="1" w:styleId="AA85453B37ED40F39DEDEA2FCF22FCA9">
    <w:name w:val="AA85453B37ED40F39DEDEA2FCF22FCA9"/>
    <w:rsid w:val="00DA5B17"/>
    <w:rPr>
      <w:lang w:eastAsia="en-CA"/>
    </w:rPr>
  </w:style>
  <w:style w:type="paragraph" w:customStyle="1" w:styleId="C327EF0E25BC4ADAB2A19E5F04258754">
    <w:name w:val="C327EF0E25BC4ADAB2A19E5F04258754"/>
    <w:rsid w:val="00DA5B17"/>
    <w:rPr>
      <w:lang w:eastAsia="en-CA"/>
    </w:rPr>
  </w:style>
  <w:style w:type="paragraph" w:customStyle="1" w:styleId="F157A6E4A5004006B3AD56802E3C7830">
    <w:name w:val="F157A6E4A5004006B3AD56802E3C7830"/>
    <w:rsid w:val="00DA5B17"/>
    <w:rPr>
      <w:lang w:eastAsia="en-CA"/>
    </w:rPr>
  </w:style>
  <w:style w:type="paragraph" w:customStyle="1" w:styleId="E696561004D34434BDDE0241408E1228">
    <w:name w:val="E696561004D34434BDDE0241408E1228"/>
    <w:rsid w:val="00DA5B17"/>
    <w:rPr>
      <w:lang w:eastAsia="en-CA"/>
    </w:rPr>
  </w:style>
  <w:style w:type="paragraph" w:customStyle="1" w:styleId="FC465084021147799BF8991464CB5A44">
    <w:name w:val="FC465084021147799BF8991464CB5A44"/>
    <w:rsid w:val="00DA5B17"/>
    <w:rPr>
      <w:lang w:eastAsia="en-CA"/>
    </w:rPr>
  </w:style>
  <w:style w:type="paragraph" w:customStyle="1" w:styleId="455659E7FF0E4E08B66E6EA87F88FA06">
    <w:name w:val="455659E7FF0E4E08B66E6EA87F88FA06"/>
    <w:rsid w:val="00DA5B17"/>
    <w:rPr>
      <w:lang w:eastAsia="en-CA"/>
    </w:rPr>
  </w:style>
  <w:style w:type="paragraph" w:customStyle="1" w:styleId="4E7DE41CA282480D98AC3586A8B6C902">
    <w:name w:val="4E7DE41CA282480D98AC3586A8B6C902"/>
    <w:rsid w:val="00DA5B17"/>
    <w:rPr>
      <w:lang w:eastAsia="en-CA"/>
    </w:rPr>
  </w:style>
  <w:style w:type="paragraph" w:customStyle="1" w:styleId="B2B4136619054C5BA7EADE3127E2A848">
    <w:name w:val="B2B4136619054C5BA7EADE3127E2A848"/>
    <w:rsid w:val="00DA5B17"/>
    <w:rPr>
      <w:lang w:eastAsia="en-CA"/>
    </w:rPr>
  </w:style>
  <w:style w:type="paragraph" w:customStyle="1" w:styleId="C6EDC4380511497E8D081EFAC9395B26">
    <w:name w:val="C6EDC4380511497E8D081EFAC9395B26"/>
    <w:rsid w:val="00DA5B17"/>
    <w:rPr>
      <w:lang w:eastAsia="en-CA"/>
    </w:rPr>
  </w:style>
  <w:style w:type="paragraph" w:customStyle="1" w:styleId="2A339DE92B3C4305AEFE0E74425A4A79">
    <w:name w:val="2A339DE92B3C4305AEFE0E74425A4A79"/>
    <w:rsid w:val="00DA5B17"/>
    <w:rPr>
      <w:lang w:eastAsia="en-CA"/>
    </w:rPr>
  </w:style>
  <w:style w:type="paragraph" w:customStyle="1" w:styleId="B4FFD38B70FF47E2ACAA0E367AD31508">
    <w:name w:val="B4FFD38B70FF47E2ACAA0E367AD31508"/>
    <w:rsid w:val="00DA5B17"/>
    <w:rPr>
      <w:lang w:eastAsia="en-CA"/>
    </w:rPr>
  </w:style>
  <w:style w:type="paragraph" w:customStyle="1" w:styleId="0F53C20AA5194561BBB0CCBA9FB20413">
    <w:name w:val="0F53C20AA5194561BBB0CCBA9FB20413"/>
    <w:rsid w:val="00DA5B17"/>
    <w:rPr>
      <w:lang w:eastAsia="en-CA"/>
    </w:rPr>
  </w:style>
  <w:style w:type="paragraph" w:customStyle="1" w:styleId="B5E19EC492F2470AB246DF84F825E11A">
    <w:name w:val="B5E19EC492F2470AB246DF84F825E11A"/>
    <w:rsid w:val="00DA5B17"/>
    <w:rPr>
      <w:lang w:eastAsia="en-CA"/>
    </w:rPr>
  </w:style>
  <w:style w:type="paragraph" w:customStyle="1" w:styleId="F279BCAF6E2C405C9B8D9755052D95E4">
    <w:name w:val="F279BCAF6E2C405C9B8D9755052D95E4"/>
    <w:rsid w:val="00DA5B17"/>
    <w:rPr>
      <w:lang w:eastAsia="en-CA"/>
    </w:rPr>
  </w:style>
  <w:style w:type="paragraph" w:customStyle="1" w:styleId="08D791DADD324E1E81E38C8F8BE71F1F">
    <w:name w:val="08D791DADD324E1E81E38C8F8BE71F1F"/>
    <w:rsid w:val="00DA5B17"/>
    <w:rPr>
      <w:lang w:eastAsia="en-CA"/>
    </w:rPr>
  </w:style>
  <w:style w:type="paragraph" w:customStyle="1" w:styleId="1DBF149F41DD4C5E97CA3261E85ECD02">
    <w:name w:val="1DBF149F41DD4C5E97CA3261E85ECD02"/>
    <w:rsid w:val="00DA5B17"/>
    <w:rPr>
      <w:lang w:eastAsia="en-CA"/>
    </w:rPr>
  </w:style>
  <w:style w:type="paragraph" w:customStyle="1" w:styleId="95291A407E6F432392F2CB271E29C085">
    <w:name w:val="95291A407E6F432392F2CB271E29C085"/>
    <w:rsid w:val="00DA5B17"/>
    <w:rPr>
      <w:lang w:eastAsia="en-CA"/>
    </w:rPr>
  </w:style>
  <w:style w:type="paragraph" w:customStyle="1" w:styleId="CC44C7BB9B4A48E9A2443F2E07D84B05">
    <w:name w:val="CC44C7BB9B4A48E9A2443F2E07D84B05"/>
    <w:rsid w:val="00DA5B17"/>
    <w:rPr>
      <w:lang w:eastAsia="en-CA"/>
    </w:rPr>
  </w:style>
  <w:style w:type="paragraph" w:customStyle="1" w:styleId="3F9ECD6ED16B4E7180C9C1EC5AAA1154">
    <w:name w:val="3F9ECD6ED16B4E7180C9C1EC5AAA1154"/>
    <w:rsid w:val="00DA5B17"/>
    <w:rPr>
      <w:lang w:eastAsia="en-CA"/>
    </w:rPr>
  </w:style>
  <w:style w:type="paragraph" w:customStyle="1" w:styleId="8816BC032764435EAD02D0F468443AE3">
    <w:name w:val="8816BC032764435EAD02D0F468443AE3"/>
    <w:rsid w:val="00DA5B17"/>
    <w:rPr>
      <w:lang w:eastAsia="en-CA"/>
    </w:rPr>
  </w:style>
  <w:style w:type="paragraph" w:customStyle="1" w:styleId="5F40472BE399493CBA8C0649679A34C5">
    <w:name w:val="5F40472BE399493CBA8C0649679A34C5"/>
    <w:rsid w:val="00DA5B17"/>
    <w:rPr>
      <w:lang w:eastAsia="en-CA"/>
    </w:rPr>
  </w:style>
  <w:style w:type="paragraph" w:customStyle="1" w:styleId="4E2F8E1AF07D4551BCB8EE67BE9F8CFA">
    <w:name w:val="4E2F8E1AF07D4551BCB8EE67BE9F8CFA"/>
    <w:rsid w:val="00DA5B17"/>
    <w:rPr>
      <w:lang w:eastAsia="en-CA"/>
    </w:rPr>
  </w:style>
  <w:style w:type="paragraph" w:customStyle="1" w:styleId="CFA4C3FAA4F74A76A9BD719AF2AF245E">
    <w:name w:val="CFA4C3FAA4F74A76A9BD719AF2AF245E"/>
    <w:rsid w:val="00DA5B17"/>
    <w:rPr>
      <w:lang w:eastAsia="en-CA"/>
    </w:rPr>
  </w:style>
  <w:style w:type="paragraph" w:customStyle="1" w:styleId="4F23658519554E00886F8AB1635367F9">
    <w:name w:val="4F23658519554E00886F8AB1635367F9"/>
    <w:rsid w:val="00DA5B17"/>
    <w:rPr>
      <w:lang w:eastAsia="en-CA"/>
    </w:rPr>
  </w:style>
  <w:style w:type="paragraph" w:customStyle="1" w:styleId="955201BF00174899B2A35D0C39EA582C">
    <w:name w:val="955201BF00174899B2A35D0C39EA582C"/>
    <w:rsid w:val="00DA5B17"/>
    <w:rPr>
      <w:lang w:eastAsia="en-CA"/>
    </w:rPr>
  </w:style>
  <w:style w:type="paragraph" w:customStyle="1" w:styleId="B378CF71186C4083A6E59146F3E452B0">
    <w:name w:val="B378CF71186C4083A6E59146F3E452B0"/>
    <w:rsid w:val="00DA5B17"/>
    <w:rPr>
      <w:lang w:eastAsia="en-CA"/>
    </w:rPr>
  </w:style>
  <w:style w:type="paragraph" w:customStyle="1" w:styleId="551AB838D26848EEB0B6EA650DF8C08F">
    <w:name w:val="551AB838D26848EEB0B6EA650DF8C08F"/>
    <w:rsid w:val="00DA5B17"/>
    <w:rPr>
      <w:lang w:eastAsia="en-CA"/>
    </w:rPr>
  </w:style>
  <w:style w:type="paragraph" w:customStyle="1" w:styleId="6519DFDBA4A6475180838E8167136E1D">
    <w:name w:val="6519DFDBA4A6475180838E8167136E1D"/>
    <w:rsid w:val="00DA5B17"/>
    <w:rPr>
      <w:lang w:eastAsia="en-CA"/>
    </w:rPr>
  </w:style>
  <w:style w:type="paragraph" w:customStyle="1" w:styleId="295A0408478F462384AF81D830A2DA9D">
    <w:name w:val="295A0408478F462384AF81D830A2DA9D"/>
    <w:rsid w:val="00DA5B17"/>
    <w:rPr>
      <w:lang w:eastAsia="en-CA"/>
    </w:rPr>
  </w:style>
  <w:style w:type="paragraph" w:customStyle="1" w:styleId="96D8C832A5D946C8B06F12AEE3F349A1">
    <w:name w:val="96D8C832A5D946C8B06F12AEE3F349A1"/>
    <w:rsid w:val="00DA5B17"/>
    <w:rPr>
      <w:lang w:eastAsia="en-CA"/>
    </w:rPr>
  </w:style>
  <w:style w:type="paragraph" w:customStyle="1" w:styleId="1A788DB0A29C4E6F94CED89729272BBD">
    <w:name w:val="1A788DB0A29C4E6F94CED89729272BBD"/>
    <w:rsid w:val="00DA5B17"/>
    <w:rPr>
      <w:lang w:eastAsia="en-CA"/>
    </w:rPr>
  </w:style>
  <w:style w:type="paragraph" w:customStyle="1" w:styleId="9D57C692B7C94B2FA6B76EE274D81FCD">
    <w:name w:val="9D57C692B7C94B2FA6B76EE274D81FCD"/>
    <w:rsid w:val="00DA5B17"/>
    <w:rPr>
      <w:lang w:eastAsia="en-CA"/>
    </w:rPr>
  </w:style>
  <w:style w:type="paragraph" w:customStyle="1" w:styleId="EA321D2ECA50411489C52FA4B776F897">
    <w:name w:val="EA321D2ECA50411489C52FA4B776F897"/>
    <w:rsid w:val="00DA5B17"/>
    <w:rPr>
      <w:lang w:eastAsia="en-CA"/>
    </w:rPr>
  </w:style>
  <w:style w:type="paragraph" w:customStyle="1" w:styleId="AB96A0D869EB42DB9375228C4AEA0013">
    <w:name w:val="AB96A0D869EB42DB9375228C4AEA0013"/>
    <w:rsid w:val="00DA5B17"/>
    <w:rPr>
      <w:lang w:eastAsia="en-CA"/>
    </w:rPr>
  </w:style>
  <w:style w:type="paragraph" w:customStyle="1" w:styleId="28C88D1C883145DE94CB8CE6FC170529">
    <w:name w:val="28C88D1C883145DE94CB8CE6FC170529"/>
    <w:rsid w:val="00DA5B17"/>
    <w:rPr>
      <w:lang w:eastAsia="en-CA"/>
    </w:rPr>
  </w:style>
  <w:style w:type="paragraph" w:customStyle="1" w:styleId="888F643AF6FE4AF3AA83562D273313F4">
    <w:name w:val="888F643AF6FE4AF3AA83562D273313F4"/>
    <w:rsid w:val="00DA5B17"/>
    <w:rPr>
      <w:lang w:eastAsia="en-CA"/>
    </w:rPr>
  </w:style>
  <w:style w:type="paragraph" w:customStyle="1" w:styleId="18B5A24D46D14074BD706155602E015F">
    <w:name w:val="18B5A24D46D14074BD706155602E015F"/>
    <w:rsid w:val="00DA5B17"/>
    <w:rPr>
      <w:lang w:eastAsia="en-CA"/>
    </w:rPr>
  </w:style>
  <w:style w:type="paragraph" w:customStyle="1" w:styleId="26418EF6A45C46FC8E9A66B6B9CBB7D7">
    <w:name w:val="26418EF6A45C46FC8E9A66B6B9CBB7D7"/>
    <w:rsid w:val="00DA5B17"/>
    <w:rPr>
      <w:lang w:eastAsia="en-CA"/>
    </w:rPr>
  </w:style>
  <w:style w:type="paragraph" w:customStyle="1" w:styleId="6C06A75D779142FCA3644F7A62BD4AF1">
    <w:name w:val="6C06A75D779142FCA3644F7A62BD4AF1"/>
    <w:rsid w:val="00DA5B17"/>
    <w:rPr>
      <w:lang w:eastAsia="en-CA"/>
    </w:rPr>
  </w:style>
  <w:style w:type="paragraph" w:customStyle="1" w:styleId="42484A5D315F4B30A2A21EBB8E157BA8">
    <w:name w:val="42484A5D315F4B30A2A21EBB8E157BA8"/>
    <w:rsid w:val="00DA5B17"/>
    <w:rPr>
      <w:lang w:eastAsia="en-CA"/>
    </w:rPr>
  </w:style>
  <w:style w:type="paragraph" w:customStyle="1" w:styleId="B5EE1D5C7F2F494BA82F17EC3FE87580">
    <w:name w:val="B5EE1D5C7F2F494BA82F17EC3FE87580"/>
    <w:rsid w:val="00DA5B17"/>
    <w:rPr>
      <w:lang w:eastAsia="en-CA"/>
    </w:rPr>
  </w:style>
  <w:style w:type="paragraph" w:customStyle="1" w:styleId="BE60BD317065490188A4692C6587AFDF">
    <w:name w:val="BE60BD317065490188A4692C6587AFDF"/>
    <w:rsid w:val="00DA5B17"/>
    <w:rPr>
      <w:lang w:eastAsia="en-CA"/>
    </w:rPr>
  </w:style>
  <w:style w:type="paragraph" w:customStyle="1" w:styleId="CBD68B91FD4B4CC79A3DAD093F970CA2">
    <w:name w:val="CBD68B91FD4B4CC79A3DAD093F970CA2"/>
    <w:rsid w:val="00DA5B17"/>
    <w:rPr>
      <w:lang w:eastAsia="en-CA"/>
    </w:rPr>
  </w:style>
  <w:style w:type="paragraph" w:customStyle="1" w:styleId="FDC14F80152A4577ACFBCFE735C1D878">
    <w:name w:val="FDC14F80152A4577ACFBCFE735C1D878"/>
    <w:rsid w:val="00DA5B17"/>
    <w:rPr>
      <w:lang w:eastAsia="en-CA"/>
    </w:rPr>
  </w:style>
  <w:style w:type="paragraph" w:customStyle="1" w:styleId="4A5B1BCAF27845EA9180881714D9575D">
    <w:name w:val="4A5B1BCAF27845EA9180881714D9575D"/>
    <w:rsid w:val="00DA5B17"/>
    <w:rPr>
      <w:lang w:eastAsia="en-CA"/>
    </w:rPr>
  </w:style>
  <w:style w:type="paragraph" w:customStyle="1" w:styleId="F98E10F7F00749E8982A22586985E8B9">
    <w:name w:val="F98E10F7F00749E8982A22586985E8B9"/>
    <w:rsid w:val="00DA5B17"/>
    <w:rPr>
      <w:lang w:eastAsia="en-CA"/>
    </w:rPr>
  </w:style>
  <w:style w:type="paragraph" w:customStyle="1" w:styleId="1666D150B5B840089FC638ADBEDCE65E">
    <w:name w:val="1666D150B5B840089FC638ADBEDCE65E"/>
    <w:rsid w:val="00DA5B17"/>
    <w:rPr>
      <w:lang w:eastAsia="en-CA"/>
    </w:rPr>
  </w:style>
  <w:style w:type="paragraph" w:customStyle="1" w:styleId="A60F75FF429646E68BE43EECE208329A">
    <w:name w:val="A60F75FF429646E68BE43EECE208329A"/>
    <w:rsid w:val="00DA5B17"/>
    <w:rPr>
      <w:lang w:eastAsia="en-CA"/>
    </w:rPr>
  </w:style>
  <w:style w:type="paragraph" w:customStyle="1" w:styleId="0AD585FA350E4F31BAB96BB1CB762319">
    <w:name w:val="0AD585FA350E4F31BAB96BB1CB762319"/>
    <w:rsid w:val="00DA5B17"/>
    <w:rPr>
      <w:lang w:eastAsia="en-CA"/>
    </w:rPr>
  </w:style>
  <w:style w:type="paragraph" w:customStyle="1" w:styleId="1BB42FC148D14F2F88EE4F81BD1A5E76">
    <w:name w:val="1BB42FC148D14F2F88EE4F81BD1A5E76"/>
    <w:rsid w:val="00DA5B17"/>
    <w:rPr>
      <w:lang w:eastAsia="en-CA"/>
    </w:rPr>
  </w:style>
  <w:style w:type="paragraph" w:customStyle="1" w:styleId="A0460443881845C396348AE370B44087">
    <w:name w:val="A0460443881845C396348AE370B44087"/>
    <w:rsid w:val="00DA5B17"/>
    <w:rPr>
      <w:lang w:eastAsia="en-CA"/>
    </w:rPr>
  </w:style>
  <w:style w:type="paragraph" w:customStyle="1" w:styleId="DFD5A2E4F853444092537EA18C170C6D">
    <w:name w:val="DFD5A2E4F853444092537EA18C170C6D"/>
    <w:rsid w:val="00DA5B17"/>
    <w:rPr>
      <w:lang w:eastAsia="en-CA"/>
    </w:rPr>
  </w:style>
  <w:style w:type="paragraph" w:customStyle="1" w:styleId="10BCA9C1099B422783538713FE8F233F">
    <w:name w:val="10BCA9C1099B422783538713FE8F233F"/>
    <w:rsid w:val="00DA5B17"/>
    <w:rPr>
      <w:lang w:eastAsia="en-CA"/>
    </w:rPr>
  </w:style>
  <w:style w:type="paragraph" w:customStyle="1" w:styleId="E0CEBB74EFEB4BD9B689D34DA38556EF">
    <w:name w:val="E0CEBB74EFEB4BD9B689D34DA38556EF"/>
    <w:rsid w:val="00DA5B17"/>
    <w:rPr>
      <w:lang w:eastAsia="en-CA"/>
    </w:rPr>
  </w:style>
  <w:style w:type="paragraph" w:customStyle="1" w:styleId="8A8B55DC5AD9469BB21514003857B683">
    <w:name w:val="8A8B55DC5AD9469BB21514003857B683"/>
    <w:rsid w:val="00DA5B17"/>
    <w:rPr>
      <w:lang w:eastAsia="en-CA"/>
    </w:rPr>
  </w:style>
  <w:style w:type="paragraph" w:customStyle="1" w:styleId="C49C84AAFF964E029B7F1A8B8E362019">
    <w:name w:val="C49C84AAFF964E029B7F1A8B8E362019"/>
    <w:rsid w:val="00DA5B17"/>
    <w:rPr>
      <w:lang w:eastAsia="en-CA"/>
    </w:rPr>
  </w:style>
  <w:style w:type="paragraph" w:customStyle="1" w:styleId="47EEFA608D4D44889D7CF28E4FB6BEF6">
    <w:name w:val="47EEFA608D4D44889D7CF28E4FB6BEF6"/>
    <w:rsid w:val="00DA5B17"/>
    <w:rPr>
      <w:lang w:eastAsia="en-CA"/>
    </w:rPr>
  </w:style>
  <w:style w:type="paragraph" w:customStyle="1" w:styleId="BE00E2C57EF944F3A82CDEC76FBF8103">
    <w:name w:val="BE00E2C57EF944F3A82CDEC76FBF8103"/>
    <w:rsid w:val="00DA5B17"/>
    <w:rPr>
      <w:lang w:eastAsia="en-CA"/>
    </w:rPr>
  </w:style>
  <w:style w:type="paragraph" w:customStyle="1" w:styleId="EFE63E3E2B1A43758D152B0761EA1C34">
    <w:name w:val="EFE63E3E2B1A43758D152B0761EA1C34"/>
    <w:rsid w:val="00DA5B17"/>
    <w:rPr>
      <w:lang w:eastAsia="en-CA"/>
    </w:rPr>
  </w:style>
  <w:style w:type="paragraph" w:customStyle="1" w:styleId="56FC1F1EEE1E4D828CD731A571CEE943">
    <w:name w:val="56FC1F1EEE1E4D828CD731A571CEE943"/>
    <w:rsid w:val="00DA5B17"/>
    <w:rPr>
      <w:lang w:eastAsia="en-CA"/>
    </w:rPr>
  </w:style>
  <w:style w:type="paragraph" w:customStyle="1" w:styleId="095686D28DCF46D1BEDD3E47FC01CEFC">
    <w:name w:val="095686D28DCF46D1BEDD3E47FC01CEFC"/>
    <w:rsid w:val="00DA5B17"/>
    <w:rPr>
      <w:lang w:eastAsia="en-CA"/>
    </w:rPr>
  </w:style>
  <w:style w:type="paragraph" w:customStyle="1" w:styleId="84E079F387314D67A6BB081EE92EBB0E">
    <w:name w:val="84E079F387314D67A6BB081EE92EBB0E"/>
    <w:rsid w:val="00DA5B17"/>
    <w:rPr>
      <w:lang w:eastAsia="en-CA"/>
    </w:rPr>
  </w:style>
  <w:style w:type="paragraph" w:customStyle="1" w:styleId="305A9C80BCB64EFD804B8EF764698E4D">
    <w:name w:val="305A9C80BCB64EFD804B8EF764698E4D"/>
    <w:rsid w:val="00DA5B17"/>
    <w:rPr>
      <w:lang w:eastAsia="en-CA"/>
    </w:rPr>
  </w:style>
  <w:style w:type="paragraph" w:customStyle="1" w:styleId="FD64DF1FB119488A8973F214B9B3D137">
    <w:name w:val="FD64DF1FB119488A8973F214B9B3D137"/>
    <w:rsid w:val="00DA5B17"/>
    <w:rPr>
      <w:lang w:eastAsia="en-CA"/>
    </w:rPr>
  </w:style>
  <w:style w:type="paragraph" w:customStyle="1" w:styleId="5F4438FEA98B4A6EADCC6581844F46C8">
    <w:name w:val="5F4438FEA98B4A6EADCC6581844F46C8"/>
    <w:rsid w:val="00DA5B17"/>
    <w:rPr>
      <w:lang w:eastAsia="en-CA"/>
    </w:rPr>
  </w:style>
  <w:style w:type="paragraph" w:customStyle="1" w:styleId="34EE4F2E66F2475E979770B51B6222C0">
    <w:name w:val="34EE4F2E66F2475E979770B51B6222C0"/>
    <w:rsid w:val="00DA5B17"/>
    <w:rPr>
      <w:lang w:eastAsia="en-CA"/>
    </w:rPr>
  </w:style>
  <w:style w:type="paragraph" w:customStyle="1" w:styleId="9519A73F054744BB821CC277BE1A8FA8">
    <w:name w:val="9519A73F054744BB821CC277BE1A8FA8"/>
    <w:rsid w:val="00DA5B17"/>
    <w:rPr>
      <w:lang w:eastAsia="en-CA"/>
    </w:rPr>
  </w:style>
  <w:style w:type="paragraph" w:customStyle="1" w:styleId="854D120360E040BCA2AB3C056A90C51D">
    <w:name w:val="854D120360E040BCA2AB3C056A90C51D"/>
    <w:rsid w:val="00DA5B17"/>
    <w:rPr>
      <w:lang w:eastAsia="en-CA"/>
    </w:rPr>
  </w:style>
  <w:style w:type="paragraph" w:customStyle="1" w:styleId="0A27B12334784E4DAA6783DCF5EE344D">
    <w:name w:val="0A27B12334784E4DAA6783DCF5EE344D"/>
    <w:rsid w:val="00DA5B17"/>
    <w:rPr>
      <w:lang w:eastAsia="en-CA"/>
    </w:rPr>
  </w:style>
  <w:style w:type="paragraph" w:customStyle="1" w:styleId="859BCDAAC1AC4300BB76583DAE6DB6B4">
    <w:name w:val="859BCDAAC1AC4300BB76583DAE6DB6B4"/>
    <w:rsid w:val="00DA5B17"/>
    <w:rPr>
      <w:lang w:eastAsia="en-CA"/>
    </w:rPr>
  </w:style>
  <w:style w:type="paragraph" w:customStyle="1" w:styleId="50843DD6D2104E82842D52A98A7E880E">
    <w:name w:val="50843DD6D2104E82842D52A98A7E880E"/>
    <w:rsid w:val="00DA5B17"/>
    <w:rPr>
      <w:lang w:eastAsia="en-CA"/>
    </w:rPr>
  </w:style>
  <w:style w:type="paragraph" w:customStyle="1" w:styleId="5F4D2CD3B3FA46ED9AF924A8CC064CAF">
    <w:name w:val="5F4D2CD3B3FA46ED9AF924A8CC064CAF"/>
    <w:rsid w:val="00DA5B17"/>
    <w:rPr>
      <w:lang w:eastAsia="en-CA"/>
    </w:rPr>
  </w:style>
  <w:style w:type="paragraph" w:customStyle="1" w:styleId="D3EAED9939C943A1BCF8B8A4E5B51BBA">
    <w:name w:val="D3EAED9939C943A1BCF8B8A4E5B51BBA"/>
    <w:rsid w:val="00DA5B17"/>
    <w:rPr>
      <w:lang w:eastAsia="en-CA"/>
    </w:rPr>
  </w:style>
  <w:style w:type="paragraph" w:customStyle="1" w:styleId="06F6728386924B1D86154C78DA57B10C">
    <w:name w:val="06F6728386924B1D86154C78DA57B10C"/>
    <w:rsid w:val="00DA5B17"/>
    <w:rPr>
      <w:lang w:eastAsia="en-CA"/>
    </w:rPr>
  </w:style>
  <w:style w:type="paragraph" w:customStyle="1" w:styleId="6C49956027614DCE875EFB13420A2EA4">
    <w:name w:val="6C49956027614DCE875EFB13420A2EA4"/>
    <w:rsid w:val="00DA5B17"/>
    <w:rPr>
      <w:lang w:eastAsia="en-CA"/>
    </w:rPr>
  </w:style>
  <w:style w:type="paragraph" w:customStyle="1" w:styleId="E77A206D363844BA99B24666332BA30D">
    <w:name w:val="E77A206D363844BA99B24666332BA30D"/>
    <w:rsid w:val="00DA5B17"/>
    <w:rPr>
      <w:lang w:eastAsia="en-CA"/>
    </w:rPr>
  </w:style>
  <w:style w:type="paragraph" w:customStyle="1" w:styleId="DB49DDA90825476B864CBED07B0649D5">
    <w:name w:val="DB49DDA90825476B864CBED07B0649D5"/>
    <w:rsid w:val="00DA5B17"/>
    <w:rPr>
      <w:lang w:eastAsia="en-CA"/>
    </w:rPr>
  </w:style>
  <w:style w:type="paragraph" w:customStyle="1" w:styleId="346E24F145A649A193BACCF3B59E0DE5">
    <w:name w:val="346E24F145A649A193BACCF3B59E0DE5"/>
    <w:rsid w:val="00DA5B17"/>
    <w:rPr>
      <w:lang w:eastAsia="en-CA"/>
    </w:rPr>
  </w:style>
  <w:style w:type="paragraph" w:customStyle="1" w:styleId="B8907DEA603B4094B54BB6DE0D45970F">
    <w:name w:val="B8907DEA603B4094B54BB6DE0D45970F"/>
    <w:rsid w:val="00DA5B17"/>
    <w:rPr>
      <w:lang w:eastAsia="en-CA"/>
    </w:rPr>
  </w:style>
  <w:style w:type="paragraph" w:customStyle="1" w:styleId="D5B42FDDE9E24BAC8D5919A8F419E20D">
    <w:name w:val="D5B42FDDE9E24BAC8D5919A8F419E20D"/>
    <w:rsid w:val="00DA5B17"/>
    <w:rPr>
      <w:lang w:eastAsia="en-CA"/>
    </w:rPr>
  </w:style>
  <w:style w:type="paragraph" w:customStyle="1" w:styleId="65D3A3BDCCDD4872960063D513427A16">
    <w:name w:val="65D3A3BDCCDD4872960063D513427A16"/>
    <w:rsid w:val="00DA5B17"/>
    <w:rPr>
      <w:lang w:eastAsia="en-CA"/>
    </w:rPr>
  </w:style>
  <w:style w:type="paragraph" w:customStyle="1" w:styleId="0F9FD7D47CA84330A7A3CA9DACAB2B8B">
    <w:name w:val="0F9FD7D47CA84330A7A3CA9DACAB2B8B"/>
    <w:rsid w:val="00DA5B17"/>
    <w:rPr>
      <w:lang w:eastAsia="en-CA"/>
    </w:rPr>
  </w:style>
  <w:style w:type="paragraph" w:customStyle="1" w:styleId="1ADE331D513E499A83BA19BE32DD1E51">
    <w:name w:val="1ADE331D513E499A83BA19BE32DD1E51"/>
    <w:rsid w:val="00DA5B17"/>
    <w:rPr>
      <w:lang w:eastAsia="en-CA"/>
    </w:rPr>
  </w:style>
  <w:style w:type="paragraph" w:customStyle="1" w:styleId="8A326222A13841E0B7D89F9066668606">
    <w:name w:val="8A326222A13841E0B7D89F9066668606"/>
    <w:rsid w:val="00DA5B17"/>
    <w:rPr>
      <w:lang w:eastAsia="en-CA"/>
    </w:rPr>
  </w:style>
  <w:style w:type="paragraph" w:customStyle="1" w:styleId="0FC3E84185A04D6A90A76A973BC302A4">
    <w:name w:val="0FC3E84185A04D6A90A76A973BC302A4"/>
    <w:rsid w:val="00DA5B17"/>
    <w:rPr>
      <w:lang w:eastAsia="en-CA"/>
    </w:rPr>
  </w:style>
  <w:style w:type="paragraph" w:customStyle="1" w:styleId="6965EBB33E8E4BC6BFE62D173059964E">
    <w:name w:val="6965EBB33E8E4BC6BFE62D173059964E"/>
    <w:rsid w:val="00DA5B17"/>
    <w:rPr>
      <w:lang w:eastAsia="en-CA"/>
    </w:rPr>
  </w:style>
  <w:style w:type="paragraph" w:customStyle="1" w:styleId="0F54A9AEA3364B3B951E26EC63B3592E">
    <w:name w:val="0F54A9AEA3364B3B951E26EC63B3592E"/>
    <w:rsid w:val="00DA5B17"/>
    <w:rPr>
      <w:lang w:eastAsia="en-CA"/>
    </w:rPr>
  </w:style>
  <w:style w:type="paragraph" w:customStyle="1" w:styleId="566DEF66F5744AA187A5FCAA1C0B3A1A">
    <w:name w:val="566DEF66F5744AA187A5FCAA1C0B3A1A"/>
    <w:rsid w:val="00DA5B17"/>
    <w:rPr>
      <w:lang w:eastAsia="en-CA"/>
    </w:rPr>
  </w:style>
  <w:style w:type="paragraph" w:customStyle="1" w:styleId="AF9654323F4B4A8C928A6D02C9AB5BD9">
    <w:name w:val="AF9654323F4B4A8C928A6D02C9AB5BD9"/>
    <w:rsid w:val="00DA5B17"/>
    <w:rPr>
      <w:lang w:eastAsia="en-CA"/>
    </w:rPr>
  </w:style>
  <w:style w:type="paragraph" w:customStyle="1" w:styleId="25F019E47A254FE099CAEFC88366CC55">
    <w:name w:val="25F019E47A254FE099CAEFC88366CC55"/>
    <w:rsid w:val="00DA5B17"/>
    <w:rPr>
      <w:lang w:eastAsia="en-CA"/>
    </w:rPr>
  </w:style>
  <w:style w:type="paragraph" w:customStyle="1" w:styleId="2FF7891131DE4A3C9CD43DA22B85A5EE">
    <w:name w:val="2FF7891131DE4A3C9CD43DA22B85A5EE"/>
    <w:rsid w:val="00DA5B17"/>
    <w:rPr>
      <w:lang w:eastAsia="en-CA"/>
    </w:rPr>
  </w:style>
  <w:style w:type="paragraph" w:customStyle="1" w:styleId="D96BE5D47CF84307B98EEEE7615BBD8B">
    <w:name w:val="D96BE5D47CF84307B98EEEE7615BBD8B"/>
    <w:rsid w:val="00DA5B17"/>
    <w:rPr>
      <w:lang w:eastAsia="en-CA"/>
    </w:rPr>
  </w:style>
  <w:style w:type="paragraph" w:customStyle="1" w:styleId="19D6A48C91CC403182714C271A901195">
    <w:name w:val="19D6A48C91CC403182714C271A901195"/>
    <w:rsid w:val="00DA5B17"/>
    <w:rPr>
      <w:lang w:eastAsia="en-CA"/>
    </w:rPr>
  </w:style>
  <w:style w:type="paragraph" w:customStyle="1" w:styleId="AB9BD7D4B8D7412CB465C52624C9D583">
    <w:name w:val="AB9BD7D4B8D7412CB465C52624C9D583"/>
    <w:rsid w:val="00DA5B17"/>
    <w:rPr>
      <w:lang w:eastAsia="en-CA"/>
    </w:rPr>
  </w:style>
  <w:style w:type="paragraph" w:customStyle="1" w:styleId="29E718EE0BCB48028B58C9CD1267F211">
    <w:name w:val="29E718EE0BCB48028B58C9CD1267F211"/>
    <w:rsid w:val="00DA5B17"/>
    <w:rPr>
      <w:lang w:eastAsia="en-CA"/>
    </w:rPr>
  </w:style>
  <w:style w:type="paragraph" w:customStyle="1" w:styleId="E17347C41E2E4C88935AB30CD2DC9842">
    <w:name w:val="E17347C41E2E4C88935AB30CD2DC9842"/>
    <w:rsid w:val="00DA5B17"/>
    <w:rPr>
      <w:lang w:eastAsia="en-CA"/>
    </w:rPr>
  </w:style>
  <w:style w:type="paragraph" w:customStyle="1" w:styleId="E47B7F9049664C1AAE561B2C084C9081">
    <w:name w:val="E47B7F9049664C1AAE561B2C084C9081"/>
    <w:rsid w:val="00DA5B17"/>
    <w:rPr>
      <w:lang w:eastAsia="en-CA"/>
    </w:rPr>
  </w:style>
  <w:style w:type="paragraph" w:customStyle="1" w:styleId="DA82F013BC724BC18A88C4281FEC5EAE">
    <w:name w:val="DA82F013BC724BC18A88C4281FEC5EAE"/>
    <w:rsid w:val="00DA5B17"/>
    <w:rPr>
      <w:lang w:eastAsia="en-CA"/>
    </w:rPr>
  </w:style>
  <w:style w:type="paragraph" w:customStyle="1" w:styleId="88C5056F6D874165B2F9FEB918F9467A">
    <w:name w:val="88C5056F6D874165B2F9FEB918F9467A"/>
    <w:rsid w:val="00DA5B17"/>
    <w:rPr>
      <w:lang w:eastAsia="en-CA"/>
    </w:rPr>
  </w:style>
  <w:style w:type="paragraph" w:customStyle="1" w:styleId="B39A64C1E96B44C5B9E574FD5C8D4123">
    <w:name w:val="B39A64C1E96B44C5B9E574FD5C8D4123"/>
    <w:rsid w:val="00DA5B17"/>
    <w:rPr>
      <w:lang w:eastAsia="en-CA"/>
    </w:rPr>
  </w:style>
  <w:style w:type="paragraph" w:customStyle="1" w:styleId="3CF14C97F9F548219C0C84653274A6DC">
    <w:name w:val="3CF14C97F9F548219C0C84653274A6DC"/>
    <w:rsid w:val="00DA5B17"/>
    <w:rPr>
      <w:lang w:eastAsia="en-CA"/>
    </w:rPr>
  </w:style>
  <w:style w:type="paragraph" w:customStyle="1" w:styleId="E9ADE4B941E24EA080880FBD0655EB55">
    <w:name w:val="E9ADE4B941E24EA080880FBD0655EB55"/>
    <w:rsid w:val="00DA5B17"/>
    <w:rPr>
      <w:lang w:eastAsia="en-CA"/>
    </w:rPr>
  </w:style>
  <w:style w:type="paragraph" w:customStyle="1" w:styleId="67559B7B79FE4D58A2281572CDEF58A6">
    <w:name w:val="67559B7B79FE4D58A2281572CDEF58A6"/>
    <w:rsid w:val="00DA5B17"/>
    <w:rPr>
      <w:lang w:eastAsia="en-CA"/>
    </w:rPr>
  </w:style>
  <w:style w:type="paragraph" w:customStyle="1" w:styleId="B0CF1E546D1C43ED9495CC6BA876D9D4">
    <w:name w:val="B0CF1E546D1C43ED9495CC6BA876D9D4"/>
    <w:rsid w:val="00DA5B17"/>
    <w:rPr>
      <w:lang w:eastAsia="en-CA"/>
    </w:rPr>
  </w:style>
  <w:style w:type="paragraph" w:customStyle="1" w:styleId="CB3F627F6CB4439BBBA97FDA0FA655CD">
    <w:name w:val="CB3F627F6CB4439BBBA97FDA0FA655CD"/>
    <w:rsid w:val="00DA5B17"/>
    <w:rPr>
      <w:lang w:eastAsia="en-CA"/>
    </w:rPr>
  </w:style>
  <w:style w:type="paragraph" w:customStyle="1" w:styleId="EB20EDA460FB4B269C25957393DB893C">
    <w:name w:val="EB20EDA460FB4B269C25957393DB893C"/>
    <w:rsid w:val="00DA5B17"/>
    <w:rPr>
      <w:lang w:eastAsia="en-CA"/>
    </w:rPr>
  </w:style>
  <w:style w:type="paragraph" w:customStyle="1" w:styleId="B42C1938128B4E48AF0166E68EE5F8B1">
    <w:name w:val="B42C1938128B4E48AF0166E68EE5F8B1"/>
    <w:rsid w:val="00DA5B17"/>
    <w:rPr>
      <w:lang w:eastAsia="en-CA"/>
    </w:rPr>
  </w:style>
  <w:style w:type="paragraph" w:customStyle="1" w:styleId="5849B8F0786B4B4BAB7FA485AE3785EF">
    <w:name w:val="5849B8F0786B4B4BAB7FA485AE3785EF"/>
    <w:rsid w:val="00DA5B17"/>
    <w:rPr>
      <w:lang w:eastAsia="en-CA"/>
    </w:rPr>
  </w:style>
  <w:style w:type="paragraph" w:customStyle="1" w:styleId="54F5D2388C064128B69EAEB67319A621">
    <w:name w:val="54F5D2388C064128B69EAEB67319A621"/>
    <w:rsid w:val="00DA5B17"/>
    <w:rPr>
      <w:lang w:eastAsia="en-CA"/>
    </w:rPr>
  </w:style>
  <w:style w:type="paragraph" w:customStyle="1" w:styleId="BE0518DA828242168EB6CC512A8E7390">
    <w:name w:val="BE0518DA828242168EB6CC512A8E7390"/>
    <w:rsid w:val="00DA5B17"/>
    <w:rPr>
      <w:lang w:eastAsia="en-CA"/>
    </w:rPr>
  </w:style>
  <w:style w:type="paragraph" w:customStyle="1" w:styleId="CABAFA5C5DCB45A8942FAD7CAEE2B318">
    <w:name w:val="CABAFA5C5DCB45A8942FAD7CAEE2B318"/>
    <w:rsid w:val="00DA5B17"/>
    <w:rPr>
      <w:lang w:eastAsia="en-CA"/>
    </w:rPr>
  </w:style>
  <w:style w:type="paragraph" w:customStyle="1" w:styleId="D1B3765B556E4C73AD0E12649F62C793">
    <w:name w:val="D1B3765B556E4C73AD0E12649F62C793"/>
    <w:rsid w:val="00DA5B17"/>
    <w:rPr>
      <w:lang w:eastAsia="en-CA"/>
    </w:rPr>
  </w:style>
  <w:style w:type="paragraph" w:customStyle="1" w:styleId="F5F548C93D84400397F81AD68377D422">
    <w:name w:val="F5F548C93D84400397F81AD68377D422"/>
    <w:rsid w:val="00DA5B17"/>
    <w:rPr>
      <w:lang w:eastAsia="en-CA"/>
    </w:rPr>
  </w:style>
  <w:style w:type="paragraph" w:customStyle="1" w:styleId="B01ECCB3F2394E7FAAEBA55684410E10">
    <w:name w:val="B01ECCB3F2394E7FAAEBA55684410E10"/>
    <w:rsid w:val="00DA5B17"/>
    <w:rPr>
      <w:lang w:eastAsia="en-CA"/>
    </w:rPr>
  </w:style>
  <w:style w:type="paragraph" w:customStyle="1" w:styleId="7A421202E3AD41F8BEE0919FB7C508BD">
    <w:name w:val="7A421202E3AD41F8BEE0919FB7C508BD"/>
    <w:rsid w:val="00DA5B17"/>
    <w:rPr>
      <w:lang w:eastAsia="en-CA"/>
    </w:rPr>
  </w:style>
  <w:style w:type="paragraph" w:customStyle="1" w:styleId="079B675E66C04129B19966DD0AC0C1E0">
    <w:name w:val="079B675E66C04129B19966DD0AC0C1E0"/>
    <w:rsid w:val="00DA5B17"/>
    <w:rPr>
      <w:lang w:eastAsia="en-CA"/>
    </w:rPr>
  </w:style>
  <w:style w:type="paragraph" w:customStyle="1" w:styleId="2FDCB73BC1B941F3B1E28ED1124A59F8">
    <w:name w:val="2FDCB73BC1B941F3B1E28ED1124A59F8"/>
    <w:rsid w:val="00DA5B17"/>
    <w:rPr>
      <w:lang w:eastAsia="en-CA"/>
    </w:rPr>
  </w:style>
  <w:style w:type="paragraph" w:customStyle="1" w:styleId="F0EF77CFDE2445DCBD4B229771586A93">
    <w:name w:val="F0EF77CFDE2445DCBD4B229771586A93"/>
    <w:rsid w:val="00DA5B17"/>
    <w:rPr>
      <w:lang w:eastAsia="en-CA"/>
    </w:rPr>
  </w:style>
  <w:style w:type="paragraph" w:customStyle="1" w:styleId="5B210334398E4C6280513FC33F04D702">
    <w:name w:val="5B210334398E4C6280513FC33F04D702"/>
    <w:rsid w:val="00DA5B17"/>
    <w:rPr>
      <w:lang w:eastAsia="en-CA"/>
    </w:rPr>
  </w:style>
  <w:style w:type="paragraph" w:customStyle="1" w:styleId="0845555B615249FE8F9B9BD4C5FA5D7E">
    <w:name w:val="0845555B615249FE8F9B9BD4C5FA5D7E"/>
    <w:rsid w:val="00DA5B17"/>
    <w:rPr>
      <w:lang w:eastAsia="en-CA"/>
    </w:rPr>
  </w:style>
  <w:style w:type="paragraph" w:customStyle="1" w:styleId="F60D8DA963314955B26E21E2C77DB35B">
    <w:name w:val="F60D8DA963314955B26E21E2C77DB35B"/>
    <w:rsid w:val="00DA5B17"/>
    <w:rPr>
      <w:lang w:eastAsia="en-CA"/>
    </w:rPr>
  </w:style>
  <w:style w:type="paragraph" w:customStyle="1" w:styleId="8648C7E04EA849FFA6E8A9A0E1C557E9">
    <w:name w:val="8648C7E04EA849FFA6E8A9A0E1C557E9"/>
    <w:rsid w:val="00DA5B17"/>
    <w:rPr>
      <w:lang w:eastAsia="en-CA"/>
    </w:rPr>
  </w:style>
  <w:style w:type="paragraph" w:customStyle="1" w:styleId="25756F969F4641369DFFCD17E56B06B0">
    <w:name w:val="25756F969F4641369DFFCD17E56B06B0"/>
    <w:rsid w:val="00DA5B17"/>
    <w:rPr>
      <w:lang w:eastAsia="en-CA"/>
    </w:rPr>
  </w:style>
  <w:style w:type="paragraph" w:customStyle="1" w:styleId="B4124012762B4A9C955EC9871314A1FD">
    <w:name w:val="B4124012762B4A9C955EC9871314A1FD"/>
    <w:rsid w:val="00DA5B17"/>
    <w:rPr>
      <w:lang w:eastAsia="en-CA"/>
    </w:rPr>
  </w:style>
  <w:style w:type="paragraph" w:customStyle="1" w:styleId="66A051637AF04FEFA19E0AB079A156DD">
    <w:name w:val="66A051637AF04FEFA19E0AB079A156DD"/>
    <w:rsid w:val="00DA5B17"/>
    <w:rPr>
      <w:lang w:eastAsia="en-CA"/>
    </w:rPr>
  </w:style>
  <w:style w:type="paragraph" w:customStyle="1" w:styleId="7B49601E4EE447A4A3DF414DC8924B1E">
    <w:name w:val="7B49601E4EE447A4A3DF414DC8924B1E"/>
    <w:rsid w:val="00DA5B17"/>
    <w:rPr>
      <w:lang w:eastAsia="en-CA"/>
    </w:rPr>
  </w:style>
  <w:style w:type="paragraph" w:customStyle="1" w:styleId="43484F32F62646DEA61B1A6D0C2366D5">
    <w:name w:val="43484F32F62646DEA61B1A6D0C2366D5"/>
    <w:rsid w:val="00DA5B17"/>
    <w:rPr>
      <w:lang w:eastAsia="en-CA"/>
    </w:rPr>
  </w:style>
  <w:style w:type="paragraph" w:customStyle="1" w:styleId="82CA4A8F6BE1425A803BFE6BA7FBAC30">
    <w:name w:val="82CA4A8F6BE1425A803BFE6BA7FBAC30"/>
    <w:rsid w:val="00DA5B17"/>
    <w:rPr>
      <w:lang w:eastAsia="en-CA"/>
    </w:rPr>
  </w:style>
  <w:style w:type="paragraph" w:customStyle="1" w:styleId="4EF817A7CF89407A916DDB28090050E3">
    <w:name w:val="4EF817A7CF89407A916DDB28090050E3"/>
    <w:rsid w:val="00DA5B17"/>
    <w:rPr>
      <w:lang w:eastAsia="en-CA"/>
    </w:rPr>
  </w:style>
  <w:style w:type="paragraph" w:customStyle="1" w:styleId="F6C162E0A3BD44DBBFC16D00EE301EE8">
    <w:name w:val="F6C162E0A3BD44DBBFC16D00EE301EE8"/>
    <w:rsid w:val="00DA5B17"/>
    <w:rPr>
      <w:lang w:eastAsia="en-CA"/>
    </w:rPr>
  </w:style>
  <w:style w:type="paragraph" w:customStyle="1" w:styleId="94ED3B4496A344F78D0A4ED8630A86E4">
    <w:name w:val="94ED3B4496A344F78D0A4ED8630A86E4"/>
    <w:rsid w:val="00DA5B17"/>
    <w:rPr>
      <w:lang w:eastAsia="en-CA"/>
    </w:rPr>
  </w:style>
  <w:style w:type="paragraph" w:customStyle="1" w:styleId="92CBACF092E44885A85D91879AF754D1">
    <w:name w:val="92CBACF092E44885A85D91879AF754D1"/>
    <w:rsid w:val="00DA5B17"/>
    <w:rPr>
      <w:lang w:eastAsia="en-CA"/>
    </w:rPr>
  </w:style>
  <w:style w:type="paragraph" w:customStyle="1" w:styleId="EAAD25F563C04858B251D5632FAA6298">
    <w:name w:val="EAAD25F563C04858B251D5632FAA6298"/>
    <w:rsid w:val="00DA5B17"/>
    <w:rPr>
      <w:lang w:eastAsia="en-CA"/>
    </w:rPr>
  </w:style>
  <w:style w:type="paragraph" w:customStyle="1" w:styleId="11F7AEE6EB62462699B942DC18DE0886">
    <w:name w:val="11F7AEE6EB62462699B942DC18DE0886"/>
    <w:rsid w:val="00DA5B17"/>
    <w:rPr>
      <w:lang w:eastAsia="en-CA"/>
    </w:rPr>
  </w:style>
  <w:style w:type="paragraph" w:customStyle="1" w:styleId="D29B31D006AC41AC9512B74072031F54">
    <w:name w:val="D29B31D006AC41AC9512B74072031F54"/>
    <w:rsid w:val="00DA5B17"/>
    <w:rPr>
      <w:lang w:eastAsia="en-CA"/>
    </w:rPr>
  </w:style>
  <w:style w:type="paragraph" w:customStyle="1" w:styleId="DCE00F3002694D0FAA4DD6E0BDD89505">
    <w:name w:val="DCE00F3002694D0FAA4DD6E0BDD89505"/>
    <w:rsid w:val="00DA5B17"/>
    <w:rPr>
      <w:lang w:eastAsia="en-CA"/>
    </w:rPr>
  </w:style>
  <w:style w:type="paragraph" w:customStyle="1" w:styleId="4C8B2A41F1704792BF0D92297A92EE06">
    <w:name w:val="4C8B2A41F1704792BF0D92297A92EE06"/>
    <w:rsid w:val="00DA5B17"/>
    <w:rPr>
      <w:lang w:eastAsia="en-CA"/>
    </w:rPr>
  </w:style>
  <w:style w:type="paragraph" w:customStyle="1" w:styleId="EFC9E184E3C2489BA7F374FFACEFDE73">
    <w:name w:val="EFC9E184E3C2489BA7F374FFACEFDE73"/>
    <w:rsid w:val="00DA5B17"/>
    <w:rPr>
      <w:lang w:eastAsia="en-CA"/>
    </w:rPr>
  </w:style>
  <w:style w:type="paragraph" w:customStyle="1" w:styleId="07658AE765B547ECA484A45F57A6D83A">
    <w:name w:val="07658AE765B547ECA484A45F57A6D83A"/>
    <w:rsid w:val="00DA5B17"/>
    <w:rPr>
      <w:lang w:eastAsia="en-CA"/>
    </w:rPr>
  </w:style>
  <w:style w:type="paragraph" w:customStyle="1" w:styleId="BCF86245A9024403809C7E5BAC040C1A">
    <w:name w:val="BCF86245A9024403809C7E5BAC040C1A"/>
    <w:rsid w:val="00DA5B17"/>
    <w:rPr>
      <w:lang w:eastAsia="en-CA"/>
    </w:rPr>
  </w:style>
  <w:style w:type="paragraph" w:customStyle="1" w:styleId="98BCEAA401004E2FB80A77228DF0929C">
    <w:name w:val="98BCEAA401004E2FB80A77228DF0929C"/>
    <w:rsid w:val="00DA5B17"/>
    <w:rPr>
      <w:lang w:eastAsia="en-CA"/>
    </w:rPr>
  </w:style>
  <w:style w:type="paragraph" w:customStyle="1" w:styleId="FEA0DD094BA34A0F973DAEA321A4C31C">
    <w:name w:val="FEA0DD094BA34A0F973DAEA321A4C31C"/>
    <w:rsid w:val="00DA5B17"/>
    <w:rPr>
      <w:lang w:eastAsia="en-CA"/>
    </w:rPr>
  </w:style>
  <w:style w:type="paragraph" w:customStyle="1" w:styleId="80A53A32B9FB4F66A3068A72F3B521DE">
    <w:name w:val="80A53A32B9FB4F66A3068A72F3B521DE"/>
    <w:rsid w:val="00DA5B17"/>
    <w:rPr>
      <w:lang w:eastAsia="en-CA"/>
    </w:rPr>
  </w:style>
  <w:style w:type="paragraph" w:customStyle="1" w:styleId="252083E9D4CB49599C3B935F18C61F28">
    <w:name w:val="252083E9D4CB49599C3B935F18C61F28"/>
    <w:rsid w:val="00DA5B17"/>
    <w:rPr>
      <w:lang w:eastAsia="en-CA"/>
    </w:rPr>
  </w:style>
  <w:style w:type="paragraph" w:customStyle="1" w:styleId="D53FF794757E4B9FB3346B431BF09AA5">
    <w:name w:val="D53FF794757E4B9FB3346B431BF09AA5"/>
    <w:rsid w:val="00DA5B17"/>
    <w:rPr>
      <w:lang w:eastAsia="en-CA"/>
    </w:rPr>
  </w:style>
  <w:style w:type="paragraph" w:customStyle="1" w:styleId="F7EEB2C0F1D141FFB73FE3FB131E7EEA">
    <w:name w:val="F7EEB2C0F1D141FFB73FE3FB131E7EEA"/>
    <w:rsid w:val="00DA5B17"/>
    <w:rPr>
      <w:lang w:eastAsia="en-CA"/>
    </w:rPr>
  </w:style>
  <w:style w:type="paragraph" w:customStyle="1" w:styleId="2167635E68A34902A79AFBC68552D39E">
    <w:name w:val="2167635E68A34902A79AFBC68552D39E"/>
    <w:rsid w:val="00DA5B17"/>
    <w:rPr>
      <w:lang w:eastAsia="en-CA"/>
    </w:rPr>
  </w:style>
  <w:style w:type="paragraph" w:customStyle="1" w:styleId="5AAC4DEB081F48BDB6BA15AA65563083">
    <w:name w:val="5AAC4DEB081F48BDB6BA15AA65563083"/>
    <w:rsid w:val="00DA5B17"/>
    <w:rPr>
      <w:lang w:eastAsia="en-CA"/>
    </w:rPr>
  </w:style>
  <w:style w:type="paragraph" w:customStyle="1" w:styleId="0F225A948FB945279985B604083979D0">
    <w:name w:val="0F225A948FB945279985B604083979D0"/>
    <w:rsid w:val="00DA5B17"/>
    <w:rPr>
      <w:lang w:eastAsia="en-CA"/>
    </w:rPr>
  </w:style>
  <w:style w:type="paragraph" w:customStyle="1" w:styleId="523F5D38F8794FF087B6A30A09CC2834">
    <w:name w:val="523F5D38F8794FF087B6A30A09CC2834"/>
    <w:rsid w:val="00DA5B17"/>
    <w:rPr>
      <w:lang w:eastAsia="en-CA"/>
    </w:rPr>
  </w:style>
  <w:style w:type="paragraph" w:customStyle="1" w:styleId="377732DB2C9C4745A5C872AB92D96E29">
    <w:name w:val="377732DB2C9C4745A5C872AB92D96E29"/>
    <w:rsid w:val="00DA5B17"/>
    <w:rPr>
      <w:lang w:eastAsia="en-CA"/>
    </w:rPr>
  </w:style>
  <w:style w:type="paragraph" w:customStyle="1" w:styleId="7D683849DE244B38996B55DD21FCF8C1">
    <w:name w:val="7D683849DE244B38996B55DD21FCF8C1"/>
    <w:rsid w:val="00DA5B17"/>
    <w:rPr>
      <w:lang w:eastAsia="en-CA"/>
    </w:rPr>
  </w:style>
  <w:style w:type="paragraph" w:customStyle="1" w:styleId="C4A2E31314E94589BD7D5E13C225759C">
    <w:name w:val="C4A2E31314E94589BD7D5E13C225759C"/>
    <w:rsid w:val="00DA5B17"/>
    <w:rPr>
      <w:lang w:eastAsia="en-CA"/>
    </w:rPr>
  </w:style>
  <w:style w:type="paragraph" w:customStyle="1" w:styleId="805C046D5DDB448C8BD468768A541EBF">
    <w:name w:val="805C046D5DDB448C8BD468768A541EBF"/>
    <w:rsid w:val="00DA5B17"/>
    <w:rPr>
      <w:lang w:eastAsia="en-CA"/>
    </w:rPr>
  </w:style>
  <w:style w:type="paragraph" w:customStyle="1" w:styleId="04056E5002964AE98E552B25E5008125">
    <w:name w:val="04056E5002964AE98E552B25E5008125"/>
    <w:rsid w:val="00DA5B17"/>
    <w:rPr>
      <w:lang w:eastAsia="en-CA"/>
    </w:rPr>
  </w:style>
  <w:style w:type="paragraph" w:customStyle="1" w:styleId="459CB6315C2C4A8486552FB3BA2763FB">
    <w:name w:val="459CB6315C2C4A8486552FB3BA2763FB"/>
    <w:rsid w:val="00DA5B17"/>
    <w:rPr>
      <w:lang w:eastAsia="en-CA"/>
    </w:rPr>
  </w:style>
  <w:style w:type="paragraph" w:customStyle="1" w:styleId="561563F5AD414BC2B794E24197C6E209">
    <w:name w:val="561563F5AD414BC2B794E24197C6E209"/>
    <w:rsid w:val="00DA5B17"/>
    <w:rPr>
      <w:lang w:eastAsia="en-CA"/>
    </w:rPr>
  </w:style>
  <w:style w:type="paragraph" w:customStyle="1" w:styleId="4B71150F6F7143C7A207EEC5B1CEFF9C">
    <w:name w:val="4B71150F6F7143C7A207EEC5B1CEFF9C"/>
    <w:rsid w:val="00DA5B17"/>
    <w:rPr>
      <w:lang w:eastAsia="en-CA"/>
    </w:rPr>
  </w:style>
  <w:style w:type="paragraph" w:customStyle="1" w:styleId="97BC2183F71041F08FE364866D131583">
    <w:name w:val="97BC2183F71041F08FE364866D131583"/>
    <w:rsid w:val="00DA5B17"/>
    <w:rPr>
      <w:lang w:eastAsia="en-CA"/>
    </w:rPr>
  </w:style>
  <w:style w:type="paragraph" w:customStyle="1" w:styleId="7126AC221F4545F3AC7D7CE0B09432F9">
    <w:name w:val="7126AC221F4545F3AC7D7CE0B09432F9"/>
    <w:rsid w:val="00DA5B17"/>
    <w:rPr>
      <w:lang w:eastAsia="en-CA"/>
    </w:rPr>
  </w:style>
  <w:style w:type="paragraph" w:customStyle="1" w:styleId="6C075372FBEE4804B06BBCB00D7763DA">
    <w:name w:val="6C075372FBEE4804B06BBCB00D7763DA"/>
    <w:rsid w:val="00DA5B17"/>
    <w:rPr>
      <w:lang w:eastAsia="en-CA"/>
    </w:rPr>
  </w:style>
  <w:style w:type="paragraph" w:customStyle="1" w:styleId="3AB0B1B6D6F346B0A5FCF40DA9827B44">
    <w:name w:val="3AB0B1B6D6F346B0A5FCF40DA9827B44"/>
    <w:rsid w:val="00DA5B17"/>
    <w:rPr>
      <w:lang w:eastAsia="en-CA"/>
    </w:rPr>
  </w:style>
  <w:style w:type="paragraph" w:customStyle="1" w:styleId="999E44736DD64B71B91376B7238C40AF">
    <w:name w:val="999E44736DD64B71B91376B7238C40AF"/>
    <w:rsid w:val="00DA5B17"/>
    <w:rPr>
      <w:lang w:eastAsia="en-CA"/>
    </w:rPr>
  </w:style>
  <w:style w:type="paragraph" w:customStyle="1" w:styleId="DAABB609009546BBAFC3FBFC4A2108B3">
    <w:name w:val="DAABB609009546BBAFC3FBFC4A2108B3"/>
    <w:rsid w:val="00DA5B17"/>
    <w:rPr>
      <w:lang w:eastAsia="en-CA"/>
    </w:rPr>
  </w:style>
  <w:style w:type="paragraph" w:customStyle="1" w:styleId="EF541DF32871451CA00022F9C00D6124">
    <w:name w:val="EF541DF32871451CA00022F9C00D6124"/>
    <w:rsid w:val="00DA5B17"/>
    <w:rPr>
      <w:lang w:eastAsia="en-CA"/>
    </w:rPr>
  </w:style>
  <w:style w:type="paragraph" w:customStyle="1" w:styleId="81FA6BC1981642FE99C33F53A3479897">
    <w:name w:val="81FA6BC1981642FE99C33F53A3479897"/>
    <w:rsid w:val="00DA5B17"/>
    <w:rPr>
      <w:lang w:eastAsia="en-CA"/>
    </w:rPr>
  </w:style>
  <w:style w:type="paragraph" w:customStyle="1" w:styleId="66CB87590F0440B98D4FCB90537FDA05">
    <w:name w:val="66CB87590F0440B98D4FCB90537FDA05"/>
    <w:rsid w:val="00DA5B17"/>
    <w:rPr>
      <w:lang w:eastAsia="en-CA"/>
    </w:rPr>
  </w:style>
  <w:style w:type="paragraph" w:customStyle="1" w:styleId="499F8B6CAE4F41C9AC7E5515A7D37CAD">
    <w:name w:val="499F8B6CAE4F41C9AC7E5515A7D37CAD"/>
    <w:rsid w:val="00DA5B17"/>
    <w:rPr>
      <w:lang w:eastAsia="en-CA"/>
    </w:rPr>
  </w:style>
  <w:style w:type="paragraph" w:customStyle="1" w:styleId="84A9EFAD52C442E2BA3A85001B2CD6BA">
    <w:name w:val="84A9EFAD52C442E2BA3A85001B2CD6BA"/>
    <w:rsid w:val="00DA5B17"/>
    <w:rPr>
      <w:lang w:eastAsia="en-CA"/>
    </w:rPr>
  </w:style>
  <w:style w:type="paragraph" w:customStyle="1" w:styleId="FA2BE6172A4B4598B70D404F97DBC345">
    <w:name w:val="FA2BE6172A4B4598B70D404F97DBC345"/>
    <w:rsid w:val="00DA5B17"/>
    <w:rPr>
      <w:lang w:eastAsia="en-CA"/>
    </w:rPr>
  </w:style>
  <w:style w:type="paragraph" w:customStyle="1" w:styleId="C224DF0AD1134A54BFEDB577098FB840">
    <w:name w:val="C224DF0AD1134A54BFEDB577098FB840"/>
    <w:rsid w:val="00DA5B17"/>
    <w:rPr>
      <w:lang w:eastAsia="en-CA"/>
    </w:rPr>
  </w:style>
  <w:style w:type="paragraph" w:customStyle="1" w:styleId="9E07016AD0E141E2A094CF6C72E4B3B9">
    <w:name w:val="9E07016AD0E141E2A094CF6C72E4B3B9"/>
    <w:rsid w:val="00DA5B17"/>
    <w:rPr>
      <w:lang w:eastAsia="en-CA"/>
    </w:rPr>
  </w:style>
  <w:style w:type="paragraph" w:customStyle="1" w:styleId="57BD396565814FA0883B2F2DE09E0A0C">
    <w:name w:val="57BD396565814FA0883B2F2DE09E0A0C"/>
    <w:rsid w:val="00DA5B17"/>
    <w:rPr>
      <w:lang w:eastAsia="en-CA"/>
    </w:rPr>
  </w:style>
  <w:style w:type="paragraph" w:customStyle="1" w:styleId="92B36C26D2FF4C56894185BC0333EC3D">
    <w:name w:val="92B36C26D2FF4C56894185BC0333EC3D"/>
    <w:rsid w:val="00DA5B17"/>
    <w:rPr>
      <w:lang w:eastAsia="en-CA"/>
    </w:rPr>
  </w:style>
  <w:style w:type="paragraph" w:customStyle="1" w:styleId="B6A69DCDD1F84D8BB71CDF2310E295D3">
    <w:name w:val="B6A69DCDD1F84D8BB71CDF2310E295D3"/>
    <w:rsid w:val="00DA5B17"/>
    <w:rPr>
      <w:lang w:eastAsia="en-CA"/>
    </w:rPr>
  </w:style>
  <w:style w:type="paragraph" w:customStyle="1" w:styleId="198C4B6B573B4EC7AE95E0E4B8E8E7D8">
    <w:name w:val="198C4B6B573B4EC7AE95E0E4B8E8E7D8"/>
    <w:rsid w:val="00DA5B17"/>
    <w:rPr>
      <w:lang w:eastAsia="en-CA"/>
    </w:rPr>
  </w:style>
  <w:style w:type="paragraph" w:customStyle="1" w:styleId="CA0720C641454996B68FB48AA69EC9ED">
    <w:name w:val="CA0720C641454996B68FB48AA69EC9ED"/>
    <w:rsid w:val="00DA5B17"/>
    <w:rPr>
      <w:lang w:eastAsia="en-CA"/>
    </w:rPr>
  </w:style>
  <w:style w:type="paragraph" w:customStyle="1" w:styleId="342CD462710E4C0DA0D49F3C57B7CEC6">
    <w:name w:val="342CD462710E4C0DA0D49F3C57B7CEC6"/>
    <w:rsid w:val="00DA5B17"/>
    <w:rPr>
      <w:lang w:eastAsia="en-CA"/>
    </w:rPr>
  </w:style>
  <w:style w:type="paragraph" w:customStyle="1" w:styleId="BA859FEA7D924CBE8B2065E37B4CFD56">
    <w:name w:val="BA859FEA7D924CBE8B2065E37B4CFD56"/>
    <w:rsid w:val="00DA5B17"/>
    <w:rPr>
      <w:lang w:eastAsia="en-CA"/>
    </w:rPr>
  </w:style>
  <w:style w:type="paragraph" w:customStyle="1" w:styleId="B68044A5465A466DA452E6695A7E27DD">
    <w:name w:val="B68044A5465A466DA452E6695A7E27DD"/>
    <w:rsid w:val="00DA5B17"/>
    <w:rPr>
      <w:lang w:eastAsia="en-CA"/>
    </w:rPr>
  </w:style>
  <w:style w:type="paragraph" w:customStyle="1" w:styleId="35FDC53159FD4F219949A2158368A9B3">
    <w:name w:val="35FDC53159FD4F219949A2158368A9B3"/>
    <w:rsid w:val="00DA5B17"/>
    <w:rPr>
      <w:lang w:eastAsia="en-CA"/>
    </w:rPr>
  </w:style>
  <w:style w:type="paragraph" w:customStyle="1" w:styleId="814F20D4C3D74688A2FEE28DC5D4CCCB">
    <w:name w:val="814F20D4C3D74688A2FEE28DC5D4CCCB"/>
    <w:rsid w:val="00DA5B17"/>
    <w:rPr>
      <w:lang w:eastAsia="en-CA"/>
    </w:rPr>
  </w:style>
  <w:style w:type="paragraph" w:customStyle="1" w:styleId="B2C491ACA32346AB98C50E92E97E1390">
    <w:name w:val="B2C491ACA32346AB98C50E92E97E1390"/>
    <w:rsid w:val="00DA5B17"/>
    <w:rPr>
      <w:lang w:eastAsia="en-CA"/>
    </w:rPr>
  </w:style>
  <w:style w:type="paragraph" w:customStyle="1" w:styleId="DFB26152AEFC4A9E8588EAFA653E9233">
    <w:name w:val="DFB26152AEFC4A9E8588EAFA653E9233"/>
    <w:rsid w:val="00DA5B17"/>
    <w:rPr>
      <w:lang w:eastAsia="en-CA"/>
    </w:rPr>
  </w:style>
  <w:style w:type="paragraph" w:customStyle="1" w:styleId="DC5CEE523D8D481188DB0F7F7A58CB50">
    <w:name w:val="DC5CEE523D8D481188DB0F7F7A58CB50"/>
    <w:rsid w:val="00DA5B17"/>
    <w:rPr>
      <w:lang w:eastAsia="en-CA"/>
    </w:rPr>
  </w:style>
  <w:style w:type="paragraph" w:customStyle="1" w:styleId="98A496DE67BD407E83F4F06A4A3E9E64">
    <w:name w:val="98A496DE67BD407E83F4F06A4A3E9E64"/>
    <w:rsid w:val="00DA5B17"/>
    <w:rPr>
      <w:lang w:eastAsia="en-CA"/>
    </w:rPr>
  </w:style>
  <w:style w:type="paragraph" w:customStyle="1" w:styleId="5F3C37F7F9A0450C836A6638807B6D40">
    <w:name w:val="5F3C37F7F9A0450C836A6638807B6D40"/>
    <w:rsid w:val="00DA5B17"/>
    <w:rPr>
      <w:lang w:eastAsia="en-CA"/>
    </w:rPr>
  </w:style>
  <w:style w:type="paragraph" w:customStyle="1" w:styleId="364BADB9481C4B0A92B294A44AB4CFFE">
    <w:name w:val="364BADB9481C4B0A92B294A44AB4CFFE"/>
    <w:rsid w:val="00DA5B17"/>
    <w:rPr>
      <w:lang w:eastAsia="en-CA"/>
    </w:rPr>
  </w:style>
  <w:style w:type="paragraph" w:customStyle="1" w:styleId="A3678A3AE0ED49FCB0E7DC60B03A6EDC">
    <w:name w:val="A3678A3AE0ED49FCB0E7DC60B03A6EDC"/>
    <w:rsid w:val="00DA5B17"/>
    <w:rPr>
      <w:lang w:eastAsia="en-CA"/>
    </w:rPr>
  </w:style>
  <w:style w:type="paragraph" w:customStyle="1" w:styleId="B8D4072F18FD47BB98AB084A8419AB84">
    <w:name w:val="B8D4072F18FD47BB98AB084A8419AB84"/>
    <w:rsid w:val="00DA5B17"/>
    <w:rPr>
      <w:lang w:eastAsia="en-CA"/>
    </w:rPr>
  </w:style>
  <w:style w:type="paragraph" w:customStyle="1" w:styleId="FD60B352B4424B478F222118A80EE58D">
    <w:name w:val="FD60B352B4424B478F222118A80EE58D"/>
    <w:rsid w:val="00DA5B17"/>
    <w:rPr>
      <w:lang w:eastAsia="en-CA"/>
    </w:rPr>
  </w:style>
  <w:style w:type="paragraph" w:customStyle="1" w:styleId="3DA5453AA4D14F52B43EA633C53F169E">
    <w:name w:val="3DA5453AA4D14F52B43EA633C53F169E"/>
    <w:rsid w:val="00DA5B17"/>
    <w:rPr>
      <w:lang w:eastAsia="en-CA"/>
    </w:rPr>
  </w:style>
  <w:style w:type="paragraph" w:customStyle="1" w:styleId="1DF28673527C4DB8B5ED06C1C34397AB">
    <w:name w:val="1DF28673527C4DB8B5ED06C1C34397AB"/>
    <w:rsid w:val="00DA5B17"/>
    <w:rPr>
      <w:lang w:eastAsia="en-CA"/>
    </w:rPr>
  </w:style>
  <w:style w:type="paragraph" w:customStyle="1" w:styleId="ECD5EA1794B34979A385878C415C4A32">
    <w:name w:val="ECD5EA1794B34979A385878C415C4A32"/>
    <w:rsid w:val="00DA5B17"/>
    <w:rPr>
      <w:lang w:eastAsia="en-CA"/>
    </w:rPr>
  </w:style>
  <w:style w:type="paragraph" w:customStyle="1" w:styleId="B010DAB5CC6D40CCADB62F7759210F85">
    <w:name w:val="B010DAB5CC6D40CCADB62F7759210F85"/>
    <w:rsid w:val="00DA5B17"/>
    <w:rPr>
      <w:lang w:eastAsia="en-CA"/>
    </w:rPr>
  </w:style>
  <w:style w:type="paragraph" w:customStyle="1" w:styleId="63B44FF702084B2CAEC9FE331577BF22">
    <w:name w:val="63B44FF702084B2CAEC9FE331577BF22"/>
    <w:rsid w:val="00DA5B17"/>
    <w:rPr>
      <w:lang w:eastAsia="en-CA"/>
    </w:rPr>
  </w:style>
  <w:style w:type="paragraph" w:customStyle="1" w:styleId="7AD5043B6B50436EB92952042D421AEE">
    <w:name w:val="7AD5043B6B50436EB92952042D421AEE"/>
    <w:rsid w:val="00DA5B17"/>
    <w:rPr>
      <w:lang w:eastAsia="en-CA"/>
    </w:rPr>
  </w:style>
  <w:style w:type="paragraph" w:customStyle="1" w:styleId="FB832543845240E5AAACC3B953CDAAB2">
    <w:name w:val="FB832543845240E5AAACC3B953CDAAB2"/>
    <w:rsid w:val="00DA5B17"/>
    <w:rPr>
      <w:lang w:eastAsia="en-CA"/>
    </w:rPr>
  </w:style>
  <w:style w:type="paragraph" w:customStyle="1" w:styleId="20008C6A1FA140FB8D0A36A5C496C560">
    <w:name w:val="20008C6A1FA140FB8D0A36A5C496C560"/>
    <w:rsid w:val="00DA5B17"/>
    <w:rPr>
      <w:lang w:eastAsia="en-CA"/>
    </w:rPr>
  </w:style>
  <w:style w:type="paragraph" w:customStyle="1" w:styleId="6226B7FFCC3E4769A2916044268F0EB4">
    <w:name w:val="6226B7FFCC3E4769A2916044268F0EB4"/>
    <w:rsid w:val="00DA5B17"/>
    <w:rPr>
      <w:lang w:eastAsia="en-CA"/>
    </w:rPr>
  </w:style>
  <w:style w:type="paragraph" w:customStyle="1" w:styleId="B2288E5C34D94C77BDBD3FF4C1715238">
    <w:name w:val="B2288E5C34D94C77BDBD3FF4C1715238"/>
    <w:rsid w:val="00DA5B17"/>
    <w:rPr>
      <w:lang w:eastAsia="en-CA"/>
    </w:rPr>
  </w:style>
  <w:style w:type="paragraph" w:customStyle="1" w:styleId="9EE3B94DEB764C7EB1B53A059FF36BAE">
    <w:name w:val="9EE3B94DEB764C7EB1B53A059FF36BAE"/>
    <w:rsid w:val="00DA5B17"/>
    <w:rPr>
      <w:lang w:eastAsia="en-CA"/>
    </w:rPr>
  </w:style>
  <w:style w:type="paragraph" w:customStyle="1" w:styleId="BB9CE32430074FE1BF676234CDBBD2BF">
    <w:name w:val="BB9CE32430074FE1BF676234CDBBD2BF"/>
    <w:rsid w:val="00DA5B17"/>
    <w:rPr>
      <w:lang w:eastAsia="en-CA"/>
    </w:rPr>
  </w:style>
  <w:style w:type="paragraph" w:customStyle="1" w:styleId="E9EA8D5C4B3246288515FD5522F84ABB">
    <w:name w:val="E9EA8D5C4B3246288515FD5522F84ABB"/>
    <w:rsid w:val="00DA5B17"/>
    <w:rPr>
      <w:lang w:eastAsia="en-CA"/>
    </w:rPr>
  </w:style>
  <w:style w:type="paragraph" w:customStyle="1" w:styleId="3A19619F9BEF4C37BF7438ED4880F161">
    <w:name w:val="3A19619F9BEF4C37BF7438ED4880F161"/>
    <w:rsid w:val="00DA5B17"/>
    <w:rPr>
      <w:lang w:eastAsia="en-CA"/>
    </w:rPr>
  </w:style>
  <w:style w:type="paragraph" w:customStyle="1" w:styleId="34C8A2A502C04EE995AF13F14D4C8B15">
    <w:name w:val="34C8A2A502C04EE995AF13F14D4C8B15"/>
    <w:rsid w:val="00DA5B17"/>
    <w:rPr>
      <w:lang w:eastAsia="en-CA"/>
    </w:rPr>
  </w:style>
  <w:style w:type="paragraph" w:customStyle="1" w:styleId="6111C9FF51CC42F1AED10FF88C4566FE">
    <w:name w:val="6111C9FF51CC42F1AED10FF88C4566FE"/>
    <w:rsid w:val="00DA5B17"/>
    <w:rPr>
      <w:lang w:eastAsia="en-CA"/>
    </w:rPr>
  </w:style>
  <w:style w:type="paragraph" w:customStyle="1" w:styleId="F67CDEB431E643BDACFF10CBB63F185B">
    <w:name w:val="F67CDEB431E643BDACFF10CBB63F185B"/>
    <w:rsid w:val="00DA5B17"/>
    <w:rPr>
      <w:lang w:eastAsia="en-CA"/>
    </w:rPr>
  </w:style>
  <w:style w:type="paragraph" w:customStyle="1" w:styleId="D23D5032C1BD4D1FA16F17D68E988327">
    <w:name w:val="D23D5032C1BD4D1FA16F17D68E988327"/>
    <w:rsid w:val="00DA5B17"/>
    <w:rPr>
      <w:lang w:eastAsia="en-CA"/>
    </w:rPr>
  </w:style>
  <w:style w:type="paragraph" w:customStyle="1" w:styleId="D7864ABB4B044111906768D3EB9BA25D">
    <w:name w:val="D7864ABB4B044111906768D3EB9BA25D"/>
    <w:rsid w:val="00DA5B17"/>
    <w:rPr>
      <w:lang w:eastAsia="en-CA"/>
    </w:rPr>
  </w:style>
  <w:style w:type="paragraph" w:customStyle="1" w:styleId="5063C280F4E1470EBC692207192ED49D">
    <w:name w:val="5063C280F4E1470EBC692207192ED49D"/>
    <w:rsid w:val="00DA5B17"/>
    <w:rPr>
      <w:lang w:eastAsia="en-CA"/>
    </w:rPr>
  </w:style>
  <w:style w:type="paragraph" w:customStyle="1" w:styleId="3A09423C16B34FD58DA0EBAF829B7892">
    <w:name w:val="3A09423C16B34FD58DA0EBAF829B7892"/>
    <w:rsid w:val="00DA5B17"/>
    <w:rPr>
      <w:lang w:eastAsia="en-CA"/>
    </w:rPr>
  </w:style>
  <w:style w:type="paragraph" w:customStyle="1" w:styleId="F255043752AC4E74A9024D3BF6250412">
    <w:name w:val="F255043752AC4E74A9024D3BF6250412"/>
    <w:rsid w:val="00DA5B17"/>
    <w:rPr>
      <w:lang w:eastAsia="en-CA"/>
    </w:rPr>
  </w:style>
  <w:style w:type="paragraph" w:customStyle="1" w:styleId="0BD7EE5B48E6493CA9DD7DCCA1875396">
    <w:name w:val="0BD7EE5B48E6493CA9DD7DCCA1875396"/>
    <w:rsid w:val="00DA5B17"/>
    <w:rPr>
      <w:lang w:eastAsia="en-CA"/>
    </w:rPr>
  </w:style>
  <w:style w:type="paragraph" w:customStyle="1" w:styleId="78E3556E1FBC4A10B9BBE35AEBB78535">
    <w:name w:val="78E3556E1FBC4A10B9BBE35AEBB78535"/>
    <w:rsid w:val="00DA5B17"/>
    <w:rPr>
      <w:lang w:eastAsia="en-CA"/>
    </w:rPr>
  </w:style>
  <w:style w:type="paragraph" w:customStyle="1" w:styleId="50BF3406149341DF86436D03C2E1D810">
    <w:name w:val="50BF3406149341DF86436D03C2E1D810"/>
    <w:rsid w:val="00DA5B17"/>
    <w:rPr>
      <w:lang w:eastAsia="en-CA"/>
    </w:rPr>
  </w:style>
  <w:style w:type="paragraph" w:customStyle="1" w:styleId="C5B274E8E0B447B299624BD92799EA96">
    <w:name w:val="C5B274E8E0B447B299624BD92799EA96"/>
    <w:rsid w:val="00DA5B17"/>
    <w:rPr>
      <w:lang w:eastAsia="en-CA"/>
    </w:rPr>
  </w:style>
  <w:style w:type="paragraph" w:customStyle="1" w:styleId="9183B3736FAD48D9817FC05E20AB8FE0">
    <w:name w:val="9183B3736FAD48D9817FC05E20AB8FE0"/>
    <w:rsid w:val="00DA5B17"/>
    <w:rPr>
      <w:lang w:eastAsia="en-CA"/>
    </w:rPr>
  </w:style>
  <w:style w:type="paragraph" w:customStyle="1" w:styleId="B76CCF41E15A47D0BB1493ED4A3E0F4C">
    <w:name w:val="B76CCF41E15A47D0BB1493ED4A3E0F4C"/>
    <w:rsid w:val="00DA5B17"/>
    <w:rPr>
      <w:lang w:eastAsia="en-CA"/>
    </w:rPr>
  </w:style>
  <w:style w:type="paragraph" w:customStyle="1" w:styleId="CBCBADC36D4F435DADAB589848FB599A">
    <w:name w:val="CBCBADC36D4F435DADAB589848FB599A"/>
    <w:rsid w:val="00DA5B17"/>
    <w:rPr>
      <w:lang w:eastAsia="en-CA"/>
    </w:rPr>
  </w:style>
  <w:style w:type="paragraph" w:customStyle="1" w:styleId="F8B56DA1147B482C92E10D83E36A33E9">
    <w:name w:val="F8B56DA1147B482C92E10D83E36A33E9"/>
    <w:rsid w:val="00DA5B17"/>
    <w:rPr>
      <w:lang w:eastAsia="en-CA"/>
    </w:rPr>
  </w:style>
  <w:style w:type="paragraph" w:customStyle="1" w:styleId="2F748D4BEAFF4E6BB850464997BF3EF1">
    <w:name w:val="2F748D4BEAFF4E6BB850464997BF3EF1"/>
    <w:rsid w:val="00DA5B17"/>
    <w:rPr>
      <w:lang w:eastAsia="en-CA"/>
    </w:rPr>
  </w:style>
  <w:style w:type="paragraph" w:customStyle="1" w:styleId="0B6423B72EE34C25B5D20BE239E995C9">
    <w:name w:val="0B6423B72EE34C25B5D20BE239E995C9"/>
    <w:rsid w:val="00DA5B17"/>
    <w:rPr>
      <w:lang w:eastAsia="en-CA"/>
    </w:rPr>
  </w:style>
  <w:style w:type="paragraph" w:customStyle="1" w:styleId="A23F9D42B77F48819B2C22D8E00F03C9">
    <w:name w:val="A23F9D42B77F48819B2C22D8E00F03C9"/>
    <w:rsid w:val="00DA5B17"/>
    <w:rPr>
      <w:lang w:eastAsia="en-CA"/>
    </w:rPr>
  </w:style>
  <w:style w:type="paragraph" w:customStyle="1" w:styleId="6D284774F88F41A683738D60834E6264">
    <w:name w:val="6D284774F88F41A683738D60834E6264"/>
    <w:rsid w:val="00DA5B17"/>
    <w:rPr>
      <w:lang w:eastAsia="en-CA"/>
    </w:rPr>
  </w:style>
  <w:style w:type="paragraph" w:customStyle="1" w:styleId="60B060BD1A114136AB87152E67A736DA">
    <w:name w:val="60B060BD1A114136AB87152E67A736DA"/>
    <w:rsid w:val="00DA5B17"/>
    <w:rPr>
      <w:lang w:eastAsia="en-CA"/>
    </w:rPr>
  </w:style>
  <w:style w:type="paragraph" w:customStyle="1" w:styleId="420449A444304D7BB00185E32722849D">
    <w:name w:val="420449A444304D7BB00185E32722849D"/>
    <w:rsid w:val="00DA5B17"/>
    <w:rPr>
      <w:lang w:eastAsia="en-CA"/>
    </w:rPr>
  </w:style>
  <w:style w:type="paragraph" w:customStyle="1" w:styleId="6811E236D103492BA1AF08A3661D5CC7">
    <w:name w:val="6811E236D103492BA1AF08A3661D5CC7"/>
    <w:rsid w:val="00DA5B17"/>
    <w:rPr>
      <w:lang w:eastAsia="en-CA"/>
    </w:rPr>
  </w:style>
  <w:style w:type="paragraph" w:customStyle="1" w:styleId="111301940B294E7C9B0F8A84A361C974">
    <w:name w:val="111301940B294E7C9B0F8A84A361C974"/>
    <w:rsid w:val="00DA5B17"/>
    <w:rPr>
      <w:lang w:eastAsia="en-CA"/>
    </w:rPr>
  </w:style>
  <w:style w:type="paragraph" w:customStyle="1" w:styleId="56550B4EFDA24F70A64F362ECDDE94E7">
    <w:name w:val="56550B4EFDA24F70A64F362ECDDE94E7"/>
    <w:rsid w:val="00DA5B17"/>
    <w:rPr>
      <w:lang w:eastAsia="en-CA"/>
    </w:rPr>
  </w:style>
  <w:style w:type="paragraph" w:customStyle="1" w:styleId="57ABBA4CAA5E4F6FB8B90C72863EC5DC">
    <w:name w:val="57ABBA4CAA5E4F6FB8B90C72863EC5DC"/>
    <w:rsid w:val="00DA5B17"/>
    <w:rPr>
      <w:lang w:eastAsia="en-CA"/>
    </w:rPr>
  </w:style>
  <w:style w:type="paragraph" w:customStyle="1" w:styleId="61D5C1AF5BAF46A4AFCB8C7923F3077C">
    <w:name w:val="61D5C1AF5BAF46A4AFCB8C7923F3077C"/>
    <w:rsid w:val="00DA5B17"/>
    <w:rPr>
      <w:lang w:eastAsia="en-CA"/>
    </w:rPr>
  </w:style>
  <w:style w:type="paragraph" w:customStyle="1" w:styleId="F3FC2F37CE2247F4AA04FEA272BD1E0C">
    <w:name w:val="F3FC2F37CE2247F4AA04FEA272BD1E0C"/>
    <w:rsid w:val="00DA5B17"/>
    <w:rPr>
      <w:lang w:eastAsia="en-CA"/>
    </w:rPr>
  </w:style>
  <w:style w:type="paragraph" w:customStyle="1" w:styleId="4613B2D1151D4D3F884EE969C87579CC">
    <w:name w:val="4613B2D1151D4D3F884EE969C87579CC"/>
    <w:rsid w:val="00DA5B17"/>
    <w:rPr>
      <w:lang w:eastAsia="en-CA"/>
    </w:rPr>
  </w:style>
  <w:style w:type="paragraph" w:customStyle="1" w:styleId="241FDBB3841544D2AB43AA5B38D8B018">
    <w:name w:val="241FDBB3841544D2AB43AA5B38D8B018"/>
    <w:rsid w:val="00DA5B17"/>
    <w:rPr>
      <w:lang w:eastAsia="en-CA"/>
    </w:rPr>
  </w:style>
  <w:style w:type="paragraph" w:customStyle="1" w:styleId="68F7A812CB434980943952C432A5CC45">
    <w:name w:val="68F7A812CB434980943952C432A5CC45"/>
    <w:rsid w:val="00DA5B17"/>
    <w:rPr>
      <w:lang w:eastAsia="en-CA"/>
    </w:rPr>
  </w:style>
  <w:style w:type="paragraph" w:customStyle="1" w:styleId="DAA2D06D413C4150A9DAE1B50AAD8485">
    <w:name w:val="DAA2D06D413C4150A9DAE1B50AAD8485"/>
    <w:rsid w:val="00DA5B17"/>
    <w:rPr>
      <w:lang w:eastAsia="en-CA"/>
    </w:rPr>
  </w:style>
  <w:style w:type="paragraph" w:customStyle="1" w:styleId="D67F43ACBF85448EB872B672751A8767">
    <w:name w:val="D67F43ACBF85448EB872B672751A8767"/>
    <w:rsid w:val="00DA5B17"/>
    <w:rPr>
      <w:lang w:eastAsia="en-CA"/>
    </w:rPr>
  </w:style>
  <w:style w:type="paragraph" w:customStyle="1" w:styleId="0E4BA3693DC94271981A8CAD9FC9CB5A">
    <w:name w:val="0E4BA3693DC94271981A8CAD9FC9CB5A"/>
    <w:rsid w:val="00DA5B17"/>
    <w:rPr>
      <w:lang w:eastAsia="en-CA"/>
    </w:rPr>
  </w:style>
  <w:style w:type="paragraph" w:customStyle="1" w:styleId="2A68714D32E0419D8B285C412E56E361">
    <w:name w:val="2A68714D32E0419D8B285C412E56E361"/>
    <w:rsid w:val="00DA5B17"/>
    <w:rPr>
      <w:lang w:eastAsia="en-CA"/>
    </w:rPr>
  </w:style>
  <w:style w:type="paragraph" w:customStyle="1" w:styleId="BF1211F114144B6784C3CFA01AAEA0CA">
    <w:name w:val="BF1211F114144B6784C3CFA01AAEA0CA"/>
    <w:rsid w:val="00DA5B17"/>
    <w:rPr>
      <w:lang w:eastAsia="en-CA"/>
    </w:rPr>
  </w:style>
  <w:style w:type="paragraph" w:customStyle="1" w:styleId="65C5DC701501440BBBEE280F99EAF8A5">
    <w:name w:val="65C5DC701501440BBBEE280F99EAF8A5"/>
    <w:rsid w:val="00DA5B17"/>
    <w:rPr>
      <w:lang w:eastAsia="en-CA"/>
    </w:rPr>
  </w:style>
  <w:style w:type="paragraph" w:customStyle="1" w:styleId="63D13D4F97094242A4076F5FE967C102">
    <w:name w:val="63D13D4F97094242A4076F5FE967C102"/>
    <w:rsid w:val="00DA5B17"/>
    <w:rPr>
      <w:lang w:eastAsia="en-CA"/>
    </w:rPr>
  </w:style>
  <w:style w:type="paragraph" w:customStyle="1" w:styleId="BCF9F5A931F44606B20161DC94D60905">
    <w:name w:val="BCF9F5A931F44606B20161DC94D60905"/>
    <w:rsid w:val="00DA5B17"/>
    <w:rPr>
      <w:lang w:eastAsia="en-CA"/>
    </w:rPr>
  </w:style>
  <w:style w:type="paragraph" w:customStyle="1" w:styleId="AE453736B7864CB88404F2622A4FA6EB">
    <w:name w:val="AE453736B7864CB88404F2622A4FA6EB"/>
    <w:rsid w:val="00DA5B17"/>
    <w:rPr>
      <w:lang w:eastAsia="en-CA"/>
    </w:rPr>
  </w:style>
  <w:style w:type="paragraph" w:customStyle="1" w:styleId="04E8A4F7CA314679B85E51D64E024C0B">
    <w:name w:val="04E8A4F7CA314679B85E51D64E024C0B"/>
    <w:rsid w:val="00DA5B17"/>
    <w:rPr>
      <w:lang w:eastAsia="en-CA"/>
    </w:rPr>
  </w:style>
  <w:style w:type="paragraph" w:customStyle="1" w:styleId="1675E13AD83D425492752ADDF9504B34">
    <w:name w:val="1675E13AD83D425492752ADDF9504B34"/>
    <w:rsid w:val="00DA5B17"/>
    <w:rPr>
      <w:lang w:eastAsia="en-CA"/>
    </w:rPr>
  </w:style>
  <w:style w:type="paragraph" w:customStyle="1" w:styleId="471A5C213AD24B16AB621C4AA82DC1B0">
    <w:name w:val="471A5C213AD24B16AB621C4AA82DC1B0"/>
    <w:rsid w:val="00DA5B17"/>
    <w:rPr>
      <w:lang w:eastAsia="en-CA"/>
    </w:rPr>
  </w:style>
  <w:style w:type="paragraph" w:customStyle="1" w:styleId="4D49C255294F4816B65543E72093A93C">
    <w:name w:val="4D49C255294F4816B65543E72093A93C"/>
    <w:rsid w:val="00DA5B17"/>
    <w:rPr>
      <w:lang w:eastAsia="en-CA"/>
    </w:rPr>
  </w:style>
  <w:style w:type="paragraph" w:customStyle="1" w:styleId="1CF005E1838D452DB4440CBF2139CFD1">
    <w:name w:val="1CF005E1838D452DB4440CBF2139CFD1"/>
    <w:rsid w:val="00DA5B17"/>
    <w:rPr>
      <w:lang w:eastAsia="en-CA"/>
    </w:rPr>
  </w:style>
  <w:style w:type="paragraph" w:customStyle="1" w:styleId="DB3E95E21DFC44F08D5F4C2B0ED132A7">
    <w:name w:val="DB3E95E21DFC44F08D5F4C2B0ED132A7"/>
    <w:rsid w:val="00DA5B17"/>
    <w:rPr>
      <w:lang w:eastAsia="en-CA"/>
    </w:rPr>
  </w:style>
  <w:style w:type="paragraph" w:customStyle="1" w:styleId="D6BC4CB8B09042DCBB098A7A6AB0102A">
    <w:name w:val="D6BC4CB8B09042DCBB098A7A6AB0102A"/>
    <w:rsid w:val="00DA5B17"/>
    <w:rPr>
      <w:lang w:eastAsia="en-CA"/>
    </w:rPr>
  </w:style>
  <w:style w:type="paragraph" w:customStyle="1" w:styleId="B88CE087D1BA412C8C06C4C8455A2F74">
    <w:name w:val="B88CE087D1BA412C8C06C4C8455A2F74"/>
    <w:rsid w:val="00DA5B17"/>
    <w:rPr>
      <w:lang w:eastAsia="en-CA"/>
    </w:rPr>
  </w:style>
  <w:style w:type="paragraph" w:customStyle="1" w:styleId="D313C2A5D04641C29741D83DB9B4BD9B">
    <w:name w:val="D313C2A5D04641C29741D83DB9B4BD9B"/>
    <w:rsid w:val="00DA5B17"/>
    <w:rPr>
      <w:lang w:eastAsia="en-CA"/>
    </w:rPr>
  </w:style>
  <w:style w:type="paragraph" w:customStyle="1" w:styleId="2DE5347E0275445F81E889B310BBACB3">
    <w:name w:val="2DE5347E0275445F81E889B310BBACB3"/>
    <w:rsid w:val="00DA5B17"/>
    <w:rPr>
      <w:lang w:eastAsia="en-CA"/>
    </w:rPr>
  </w:style>
  <w:style w:type="paragraph" w:customStyle="1" w:styleId="F9F9CEB3DFA94A77963E82A2D225CD04">
    <w:name w:val="F9F9CEB3DFA94A77963E82A2D225CD04"/>
    <w:rsid w:val="00DA5B17"/>
    <w:rPr>
      <w:lang w:eastAsia="en-CA"/>
    </w:rPr>
  </w:style>
  <w:style w:type="paragraph" w:customStyle="1" w:styleId="7B59E4BF76814286A04A9032EFDBA482">
    <w:name w:val="7B59E4BF76814286A04A9032EFDBA482"/>
    <w:rsid w:val="00DA5B17"/>
    <w:rPr>
      <w:lang w:eastAsia="en-CA"/>
    </w:rPr>
  </w:style>
  <w:style w:type="paragraph" w:customStyle="1" w:styleId="15F52B51D99A47F19A70BEFE32B16585">
    <w:name w:val="15F52B51D99A47F19A70BEFE32B16585"/>
    <w:rsid w:val="00DA5B17"/>
    <w:rPr>
      <w:lang w:eastAsia="en-CA"/>
    </w:rPr>
  </w:style>
  <w:style w:type="paragraph" w:customStyle="1" w:styleId="9144518AD5F043E4B282C12A67DB7F21">
    <w:name w:val="9144518AD5F043E4B282C12A67DB7F21"/>
    <w:rsid w:val="00DA5B17"/>
    <w:rPr>
      <w:lang w:eastAsia="en-CA"/>
    </w:rPr>
  </w:style>
  <w:style w:type="paragraph" w:customStyle="1" w:styleId="D49EF634B9E349CEBF139ADAD9596BBE">
    <w:name w:val="D49EF634B9E349CEBF139ADAD9596BBE"/>
    <w:rsid w:val="00DA5B17"/>
    <w:rPr>
      <w:lang w:eastAsia="en-CA"/>
    </w:rPr>
  </w:style>
  <w:style w:type="paragraph" w:customStyle="1" w:styleId="4D64471032E34B9CAF2CD0097926BA05">
    <w:name w:val="4D64471032E34B9CAF2CD0097926BA05"/>
    <w:rsid w:val="00DA5B17"/>
    <w:rPr>
      <w:lang w:eastAsia="en-CA"/>
    </w:rPr>
  </w:style>
  <w:style w:type="paragraph" w:customStyle="1" w:styleId="E35AA0FD4B1943BBBA66E0CF8668E252">
    <w:name w:val="E35AA0FD4B1943BBBA66E0CF8668E252"/>
    <w:rsid w:val="00DA5B17"/>
    <w:rPr>
      <w:lang w:eastAsia="en-CA"/>
    </w:rPr>
  </w:style>
  <w:style w:type="paragraph" w:customStyle="1" w:styleId="45759CA52AD441CCB581C9A5E7ECAC12">
    <w:name w:val="45759CA52AD441CCB581C9A5E7ECAC12"/>
    <w:rsid w:val="00DA5B17"/>
    <w:rPr>
      <w:lang w:eastAsia="en-CA"/>
    </w:rPr>
  </w:style>
  <w:style w:type="paragraph" w:customStyle="1" w:styleId="E82A9F01DD1D4DDE8A2D03033443A82D">
    <w:name w:val="E82A9F01DD1D4DDE8A2D03033443A82D"/>
    <w:rsid w:val="00DA5B17"/>
    <w:rPr>
      <w:lang w:eastAsia="en-CA"/>
    </w:rPr>
  </w:style>
  <w:style w:type="paragraph" w:customStyle="1" w:styleId="497BF3B38E1A4FDB9C39F093A7D71383">
    <w:name w:val="497BF3B38E1A4FDB9C39F093A7D71383"/>
    <w:rsid w:val="00DA5B17"/>
    <w:rPr>
      <w:lang w:eastAsia="en-CA"/>
    </w:rPr>
  </w:style>
  <w:style w:type="paragraph" w:customStyle="1" w:styleId="B22D9831AD1E4F4AAA04C363E3600CDA">
    <w:name w:val="B22D9831AD1E4F4AAA04C363E3600CDA"/>
    <w:rsid w:val="00DA5B17"/>
    <w:rPr>
      <w:lang w:eastAsia="en-CA"/>
    </w:rPr>
  </w:style>
  <w:style w:type="paragraph" w:customStyle="1" w:styleId="244998AE220A423696E8EC53B94D92BA">
    <w:name w:val="244998AE220A423696E8EC53B94D92BA"/>
    <w:rsid w:val="00DA5B17"/>
    <w:rPr>
      <w:lang w:eastAsia="en-CA"/>
    </w:rPr>
  </w:style>
  <w:style w:type="paragraph" w:customStyle="1" w:styleId="13F50B1BB16640699801C59E7411DA45">
    <w:name w:val="13F50B1BB16640699801C59E7411DA45"/>
    <w:rsid w:val="00DA5B17"/>
    <w:rPr>
      <w:lang w:eastAsia="en-CA"/>
    </w:rPr>
  </w:style>
  <w:style w:type="paragraph" w:customStyle="1" w:styleId="ACF54FAA46BF43D18ADE67B5B8FE7901">
    <w:name w:val="ACF54FAA46BF43D18ADE67B5B8FE7901"/>
    <w:rsid w:val="00DA5B17"/>
    <w:rPr>
      <w:lang w:eastAsia="en-CA"/>
    </w:rPr>
  </w:style>
  <w:style w:type="paragraph" w:customStyle="1" w:styleId="BCA668A1F6824499ABD41C71E1F9E905">
    <w:name w:val="BCA668A1F6824499ABD41C71E1F9E905"/>
    <w:rsid w:val="00DA5B17"/>
    <w:rPr>
      <w:lang w:eastAsia="en-CA"/>
    </w:rPr>
  </w:style>
  <w:style w:type="paragraph" w:customStyle="1" w:styleId="3C0DFA6296E24C3693A698034C0D63F1">
    <w:name w:val="3C0DFA6296E24C3693A698034C0D63F1"/>
    <w:rsid w:val="00DA5B17"/>
    <w:rPr>
      <w:lang w:eastAsia="en-CA"/>
    </w:rPr>
  </w:style>
  <w:style w:type="paragraph" w:customStyle="1" w:styleId="626732CA8EA643DBBD30C1D6B6D26D04">
    <w:name w:val="626732CA8EA643DBBD30C1D6B6D26D04"/>
    <w:rsid w:val="00DA5B17"/>
    <w:rPr>
      <w:lang w:eastAsia="en-CA"/>
    </w:rPr>
  </w:style>
  <w:style w:type="paragraph" w:customStyle="1" w:styleId="F081CD35274143D9A4032F6E6CE820B5">
    <w:name w:val="F081CD35274143D9A4032F6E6CE820B5"/>
    <w:rsid w:val="00DA5B17"/>
    <w:rPr>
      <w:lang w:eastAsia="en-CA"/>
    </w:rPr>
  </w:style>
  <w:style w:type="paragraph" w:customStyle="1" w:styleId="5B5434791F724C809A8E312678F70B5B">
    <w:name w:val="5B5434791F724C809A8E312678F70B5B"/>
    <w:rsid w:val="00DA5B17"/>
    <w:rPr>
      <w:lang w:eastAsia="en-CA"/>
    </w:rPr>
  </w:style>
  <w:style w:type="paragraph" w:customStyle="1" w:styleId="77127C0C090A4E45ADF9872BFAEAF6B9">
    <w:name w:val="77127C0C090A4E45ADF9872BFAEAF6B9"/>
    <w:rsid w:val="00DA5B17"/>
    <w:rPr>
      <w:lang w:eastAsia="en-CA"/>
    </w:rPr>
  </w:style>
  <w:style w:type="paragraph" w:customStyle="1" w:styleId="353BC3375BC8454792455DF2EDCE289F">
    <w:name w:val="353BC3375BC8454792455DF2EDCE289F"/>
    <w:rsid w:val="00DA5B17"/>
    <w:rPr>
      <w:lang w:eastAsia="en-CA"/>
    </w:rPr>
  </w:style>
  <w:style w:type="paragraph" w:customStyle="1" w:styleId="CAF27D09495349ADB1436ACA6AD9B18A">
    <w:name w:val="CAF27D09495349ADB1436ACA6AD9B18A"/>
    <w:rsid w:val="00DA5B17"/>
    <w:rPr>
      <w:lang w:eastAsia="en-CA"/>
    </w:rPr>
  </w:style>
  <w:style w:type="paragraph" w:customStyle="1" w:styleId="D93303E5ABE745B2ADD63E4C306F6319">
    <w:name w:val="D93303E5ABE745B2ADD63E4C306F6319"/>
    <w:rsid w:val="00DA5B17"/>
    <w:rPr>
      <w:lang w:eastAsia="en-CA"/>
    </w:rPr>
  </w:style>
  <w:style w:type="paragraph" w:customStyle="1" w:styleId="71BB15347BF5477492176AEA13FBA502">
    <w:name w:val="71BB15347BF5477492176AEA13FBA502"/>
    <w:rsid w:val="00DA5B17"/>
    <w:rPr>
      <w:lang w:eastAsia="en-CA"/>
    </w:rPr>
  </w:style>
  <w:style w:type="paragraph" w:customStyle="1" w:styleId="20C2A5EF919A49199EDBB47AADBEDBCD">
    <w:name w:val="20C2A5EF919A49199EDBB47AADBEDBCD"/>
    <w:rsid w:val="00DA5B17"/>
    <w:rPr>
      <w:lang w:eastAsia="en-CA"/>
    </w:rPr>
  </w:style>
  <w:style w:type="paragraph" w:customStyle="1" w:styleId="64CE8BFF40E04E28A905021D92B6312C">
    <w:name w:val="64CE8BFF40E04E28A905021D92B6312C"/>
    <w:rsid w:val="00DA5B17"/>
    <w:rPr>
      <w:lang w:eastAsia="en-CA"/>
    </w:rPr>
  </w:style>
  <w:style w:type="paragraph" w:customStyle="1" w:styleId="E517389439B14EE39F1859FE5EDBD6E2">
    <w:name w:val="E517389439B14EE39F1859FE5EDBD6E2"/>
    <w:rsid w:val="00DA5B17"/>
    <w:rPr>
      <w:lang w:eastAsia="en-CA"/>
    </w:rPr>
  </w:style>
  <w:style w:type="paragraph" w:customStyle="1" w:styleId="7F4E91B8AA3143E4BFF122280C3C7393">
    <w:name w:val="7F4E91B8AA3143E4BFF122280C3C7393"/>
    <w:rsid w:val="00DA5B17"/>
    <w:rPr>
      <w:lang w:eastAsia="en-CA"/>
    </w:rPr>
  </w:style>
  <w:style w:type="paragraph" w:customStyle="1" w:styleId="73CD1F25094E4FEA8A21A587FB206AFE">
    <w:name w:val="73CD1F25094E4FEA8A21A587FB206AFE"/>
    <w:rsid w:val="00DA5B17"/>
    <w:rPr>
      <w:lang w:eastAsia="en-CA"/>
    </w:rPr>
  </w:style>
  <w:style w:type="paragraph" w:customStyle="1" w:styleId="74DBCEADC3214355920D65A8226E7812">
    <w:name w:val="74DBCEADC3214355920D65A8226E7812"/>
    <w:rsid w:val="00DA5B17"/>
    <w:rPr>
      <w:lang w:eastAsia="en-CA"/>
    </w:rPr>
  </w:style>
  <w:style w:type="paragraph" w:customStyle="1" w:styleId="A7143C72941B478F95136B91727C13E0">
    <w:name w:val="A7143C72941B478F95136B91727C13E0"/>
    <w:rsid w:val="00DA5B17"/>
    <w:rPr>
      <w:lang w:eastAsia="en-CA"/>
    </w:rPr>
  </w:style>
  <w:style w:type="paragraph" w:customStyle="1" w:styleId="D28CAB6404CF4D37A7E3D05B796EEEB8">
    <w:name w:val="D28CAB6404CF4D37A7E3D05B796EEEB8"/>
    <w:rsid w:val="00DA5B17"/>
    <w:rPr>
      <w:lang w:eastAsia="en-CA"/>
    </w:rPr>
  </w:style>
  <w:style w:type="paragraph" w:customStyle="1" w:styleId="63EAEC033720411EB8D34E77FA34820D">
    <w:name w:val="63EAEC033720411EB8D34E77FA34820D"/>
    <w:rsid w:val="00DA5B17"/>
    <w:rPr>
      <w:lang w:eastAsia="en-CA"/>
    </w:rPr>
  </w:style>
  <w:style w:type="paragraph" w:customStyle="1" w:styleId="B0168C7AC2DF485FB108433E313B4624">
    <w:name w:val="B0168C7AC2DF485FB108433E313B4624"/>
    <w:rsid w:val="00DA5B17"/>
    <w:rPr>
      <w:lang w:eastAsia="en-CA"/>
    </w:rPr>
  </w:style>
  <w:style w:type="paragraph" w:customStyle="1" w:styleId="B65E7D88B7E045C69821478863622DB6">
    <w:name w:val="B65E7D88B7E045C69821478863622DB6"/>
    <w:rsid w:val="00DA5B17"/>
    <w:rPr>
      <w:lang w:eastAsia="en-CA"/>
    </w:rPr>
  </w:style>
  <w:style w:type="paragraph" w:customStyle="1" w:styleId="67A338D605E24954A0464D7CC1932AA7">
    <w:name w:val="67A338D605E24954A0464D7CC1932AA7"/>
    <w:rsid w:val="00DA5B17"/>
    <w:rPr>
      <w:lang w:eastAsia="en-CA"/>
    </w:rPr>
  </w:style>
  <w:style w:type="paragraph" w:customStyle="1" w:styleId="FDA2C5FF9EDE49BD9C440BDCD47C0CBC">
    <w:name w:val="FDA2C5FF9EDE49BD9C440BDCD47C0CBC"/>
    <w:rsid w:val="00DA5B17"/>
    <w:rPr>
      <w:lang w:eastAsia="en-CA"/>
    </w:rPr>
  </w:style>
  <w:style w:type="paragraph" w:customStyle="1" w:styleId="1D334315C537489D949A9313B94F8E83">
    <w:name w:val="1D334315C537489D949A9313B94F8E83"/>
    <w:rsid w:val="00DA5B17"/>
    <w:rPr>
      <w:lang w:eastAsia="en-CA"/>
    </w:rPr>
  </w:style>
  <w:style w:type="paragraph" w:customStyle="1" w:styleId="18CFB58E9EC144B49916BCC8AB731189">
    <w:name w:val="18CFB58E9EC144B49916BCC8AB731189"/>
    <w:rsid w:val="00DA5B17"/>
    <w:rPr>
      <w:lang w:eastAsia="en-CA"/>
    </w:rPr>
  </w:style>
  <w:style w:type="paragraph" w:customStyle="1" w:styleId="EFCA7DF6EFBC48F99D384C76E7E4F83D">
    <w:name w:val="EFCA7DF6EFBC48F99D384C76E7E4F83D"/>
    <w:rsid w:val="00DA5B17"/>
    <w:rPr>
      <w:lang w:eastAsia="en-CA"/>
    </w:rPr>
  </w:style>
  <w:style w:type="paragraph" w:customStyle="1" w:styleId="A7196614B3FB4041BB72BA3A2019264D">
    <w:name w:val="A7196614B3FB4041BB72BA3A2019264D"/>
    <w:rsid w:val="00DA5B17"/>
    <w:rPr>
      <w:lang w:eastAsia="en-CA"/>
    </w:rPr>
  </w:style>
  <w:style w:type="paragraph" w:customStyle="1" w:styleId="79D3A772A26145E095945B03233CB6F3">
    <w:name w:val="79D3A772A26145E095945B03233CB6F3"/>
    <w:rsid w:val="00DA5B17"/>
    <w:rPr>
      <w:lang w:eastAsia="en-CA"/>
    </w:rPr>
  </w:style>
  <w:style w:type="paragraph" w:customStyle="1" w:styleId="EDD40E326AC14A0D9ECBB66465D9F32D">
    <w:name w:val="EDD40E326AC14A0D9ECBB66465D9F32D"/>
    <w:rsid w:val="00DA5B17"/>
    <w:rPr>
      <w:lang w:eastAsia="en-CA"/>
    </w:rPr>
  </w:style>
  <w:style w:type="paragraph" w:customStyle="1" w:styleId="90CCF9BABA414F6EBE499AC34A357FEB">
    <w:name w:val="90CCF9BABA414F6EBE499AC34A357FEB"/>
    <w:rsid w:val="00DA5B17"/>
    <w:rPr>
      <w:lang w:eastAsia="en-CA"/>
    </w:rPr>
  </w:style>
  <w:style w:type="paragraph" w:customStyle="1" w:styleId="E13ED2DA7ED3481FA8249A6F768FD2BE">
    <w:name w:val="E13ED2DA7ED3481FA8249A6F768FD2BE"/>
    <w:rsid w:val="00DA5B17"/>
    <w:rPr>
      <w:lang w:eastAsia="en-CA"/>
    </w:rPr>
  </w:style>
  <w:style w:type="paragraph" w:customStyle="1" w:styleId="3BE2B9C977B1457F9CF50AB58983A4D9">
    <w:name w:val="3BE2B9C977B1457F9CF50AB58983A4D9"/>
    <w:rsid w:val="00DA5B17"/>
    <w:rPr>
      <w:lang w:eastAsia="en-CA"/>
    </w:rPr>
  </w:style>
  <w:style w:type="paragraph" w:customStyle="1" w:styleId="6668A754C9C14DB89F18FF0303FF6AC2">
    <w:name w:val="6668A754C9C14DB89F18FF0303FF6AC2"/>
    <w:rsid w:val="00DA5B17"/>
    <w:rPr>
      <w:lang w:eastAsia="en-CA"/>
    </w:rPr>
  </w:style>
  <w:style w:type="paragraph" w:customStyle="1" w:styleId="CE2E4DFB910C4EAE8B43A80BCCD813FF">
    <w:name w:val="CE2E4DFB910C4EAE8B43A80BCCD813FF"/>
    <w:rsid w:val="00DA5B17"/>
    <w:rPr>
      <w:lang w:eastAsia="en-CA"/>
    </w:rPr>
  </w:style>
  <w:style w:type="paragraph" w:customStyle="1" w:styleId="9A4CAB0A5CA04A01A56A17F454039E05">
    <w:name w:val="9A4CAB0A5CA04A01A56A17F454039E05"/>
    <w:rsid w:val="00DA5B17"/>
    <w:rPr>
      <w:lang w:eastAsia="en-CA"/>
    </w:rPr>
  </w:style>
  <w:style w:type="paragraph" w:customStyle="1" w:styleId="5FBDCF068FF64016B84542FACA5A74F6">
    <w:name w:val="5FBDCF068FF64016B84542FACA5A74F6"/>
    <w:rsid w:val="00DA5B17"/>
    <w:rPr>
      <w:lang w:eastAsia="en-CA"/>
    </w:rPr>
  </w:style>
  <w:style w:type="paragraph" w:customStyle="1" w:styleId="994F4D2C580E41F1B6E1DD59157E5F03">
    <w:name w:val="994F4D2C580E41F1B6E1DD59157E5F03"/>
    <w:rsid w:val="00DA5B17"/>
    <w:rPr>
      <w:lang w:eastAsia="en-CA"/>
    </w:rPr>
  </w:style>
  <w:style w:type="paragraph" w:customStyle="1" w:styleId="C94DDB2DD9FE4175A108667D3EB7E68B">
    <w:name w:val="C94DDB2DD9FE4175A108667D3EB7E68B"/>
    <w:rsid w:val="00DA5B17"/>
    <w:rPr>
      <w:lang w:eastAsia="en-CA"/>
    </w:rPr>
  </w:style>
  <w:style w:type="paragraph" w:customStyle="1" w:styleId="69BE5ACC927F4C02BC4B1E1CB42BC697">
    <w:name w:val="69BE5ACC927F4C02BC4B1E1CB42BC697"/>
    <w:rsid w:val="00DA5B17"/>
    <w:rPr>
      <w:lang w:eastAsia="en-CA"/>
    </w:rPr>
  </w:style>
  <w:style w:type="paragraph" w:customStyle="1" w:styleId="4BA26979F6B24FF2A972C3F0AA5FDDB3">
    <w:name w:val="4BA26979F6B24FF2A972C3F0AA5FDDB3"/>
    <w:rsid w:val="00DA5B17"/>
    <w:rPr>
      <w:lang w:eastAsia="en-CA"/>
    </w:rPr>
  </w:style>
  <w:style w:type="paragraph" w:customStyle="1" w:styleId="2439963E88874B73A87EC26CB070E408">
    <w:name w:val="2439963E88874B73A87EC26CB070E408"/>
    <w:rsid w:val="00DA5B17"/>
    <w:rPr>
      <w:lang w:eastAsia="en-CA"/>
    </w:rPr>
  </w:style>
  <w:style w:type="paragraph" w:customStyle="1" w:styleId="8C907704BAB64646B96D52304A1B1C48">
    <w:name w:val="8C907704BAB64646B96D52304A1B1C48"/>
    <w:rsid w:val="00DA5B17"/>
    <w:rPr>
      <w:lang w:eastAsia="en-CA"/>
    </w:rPr>
  </w:style>
  <w:style w:type="paragraph" w:customStyle="1" w:styleId="132C0BC8EA4D426DA84E44D033879D0A">
    <w:name w:val="132C0BC8EA4D426DA84E44D033879D0A"/>
    <w:rsid w:val="00DA5B17"/>
    <w:rPr>
      <w:lang w:eastAsia="en-CA"/>
    </w:rPr>
  </w:style>
  <w:style w:type="paragraph" w:customStyle="1" w:styleId="773880374A064814B8B9D62327115E46">
    <w:name w:val="773880374A064814B8B9D62327115E46"/>
    <w:rsid w:val="00DA5B17"/>
    <w:rPr>
      <w:lang w:eastAsia="en-CA"/>
    </w:rPr>
  </w:style>
  <w:style w:type="paragraph" w:customStyle="1" w:styleId="C64F0600F75B468798FA0A00FFAF2873">
    <w:name w:val="C64F0600F75B468798FA0A00FFAF2873"/>
    <w:rsid w:val="00DA5B17"/>
    <w:rPr>
      <w:lang w:eastAsia="en-CA"/>
    </w:rPr>
  </w:style>
  <w:style w:type="paragraph" w:customStyle="1" w:styleId="F80F2E933AB4452D89BEA25199855FB2">
    <w:name w:val="F80F2E933AB4452D89BEA25199855FB2"/>
    <w:rsid w:val="00DA5B17"/>
    <w:rPr>
      <w:lang w:eastAsia="en-CA"/>
    </w:rPr>
  </w:style>
  <w:style w:type="paragraph" w:customStyle="1" w:styleId="45B2070537F94301BB9DE785A593E189">
    <w:name w:val="45B2070537F94301BB9DE785A593E189"/>
    <w:rsid w:val="00DA5B17"/>
    <w:rPr>
      <w:lang w:eastAsia="en-CA"/>
    </w:rPr>
  </w:style>
  <w:style w:type="paragraph" w:customStyle="1" w:styleId="3EBEC05028DC47D384F77569DD0F5FD8">
    <w:name w:val="3EBEC05028DC47D384F77569DD0F5FD8"/>
    <w:rsid w:val="00DA5B17"/>
    <w:rPr>
      <w:lang w:eastAsia="en-CA"/>
    </w:rPr>
  </w:style>
  <w:style w:type="paragraph" w:customStyle="1" w:styleId="D3D2F376C3CA40F98725C3D57678E9D6">
    <w:name w:val="D3D2F376C3CA40F98725C3D57678E9D6"/>
    <w:rsid w:val="00DA5B17"/>
    <w:rPr>
      <w:lang w:eastAsia="en-CA"/>
    </w:rPr>
  </w:style>
  <w:style w:type="paragraph" w:customStyle="1" w:styleId="872D65F2F6A542FFA95D4BC9DAE10A15">
    <w:name w:val="872D65F2F6A542FFA95D4BC9DAE10A15"/>
    <w:rsid w:val="00DA5B17"/>
    <w:rPr>
      <w:lang w:eastAsia="en-CA"/>
    </w:rPr>
  </w:style>
  <w:style w:type="paragraph" w:customStyle="1" w:styleId="D95CCFF12E3441FBA582B76897ABA55B">
    <w:name w:val="D95CCFF12E3441FBA582B76897ABA55B"/>
    <w:rsid w:val="00DA5B17"/>
    <w:rPr>
      <w:lang w:eastAsia="en-CA"/>
    </w:rPr>
  </w:style>
  <w:style w:type="paragraph" w:customStyle="1" w:styleId="B5DB3DC65AEF435A912D2FBED4E0A655">
    <w:name w:val="B5DB3DC65AEF435A912D2FBED4E0A655"/>
    <w:rsid w:val="00DA5B17"/>
    <w:rPr>
      <w:lang w:eastAsia="en-CA"/>
    </w:rPr>
  </w:style>
  <w:style w:type="paragraph" w:customStyle="1" w:styleId="ECA1471DD93F4EA4A61EF219C05850CB">
    <w:name w:val="ECA1471DD93F4EA4A61EF219C05850CB"/>
    <w:rsid w:val="00DA5B17"/>
    <w:rPr>
      <w:lang w:eastAsia="en-CA"/>
    </w:rPr>
  </w:style>
  <w:style w:type="paragraph" w:customStyle="1" w:styleId="8519F31141C04E3894B0F42A7A58828F">
    <w:name w:val="8519F31141C04E3894B0F42A7A58828F"/>
    <w:rsid w:val="00DA5B17"/>
    <w:rPr>
      <w:lang w:eastAsia="en-CA"/>
    </w:rPr>
  </w:style>
  <w:style w:type="paragraph" w:customStyle="1" w:styleId="A1CBA30249544D619CF5B60F18C3FBE1">
    <w:name w:val="A1CBA30249544D619CF5B60F18C3FBE1"/>
    <w:rsid w:val="00DA5B17"/>
    <w:rPr>
      <w:lang w:eastAsia="en-CA"/>
    </w:rPr>
  </w:style>
  <w:style w:type="paragraph" w:customStyle="1" w:styleId="DA3D32C810FD40FABE43BDA7CABA8B71">
    <w:name w:val="DA3D32C810FD40FABE43BDA7CABA8B71"/>
    <w:rsid w:val="00DA5B17"/>
    <w:rPr>
      <w:lang w:eastAsia="en-CA"/>
    </w:rPr>
  </w:style>
  <w:style w:type="paragraph" w:customStyle="1" w:styleId="3DEF6659DE3A4FD58B98140DEEDEC63C">
    <w:name w:val="3DEF6659DE3A4FD58B98140DEEDEC63C"/>
    <w:rsid w:val="00DA5B17"/>
    <w:rPr>
      <w:lang w:eastAsia="en-CA"/>
    </w:rPr>
  </w:style>
  <w:style w:type="paragraph" w:customStyle="1" w:styleId="084608D2AA6549B192EA3CB1C7724B20">
    <w:name w:val="084608D2AA6549B192EA3CB1C7724B20"/>
    <w:rsid w:val="00DA5B17"/>
    <w:rPr>
      <w:lang w:eastAsia="en-CA"/>
    </w:rPr>
  </w:style>
  <w:style w:type="paragraph" w:customStyle="1" w:styleId="803D541475EB4A20A27FDEEB5CBE5B3D">
    <w:name w:val="803D541475EB4A20A27FDEEB5CBE5B3D"/>
    <w:rsid w:val="00DA5B17"/>
    <w:rPr>
      <w:lang w:eastAsia="en-CA"/>
    </w:rPr>
  </w:style>
  <w:style w:type="paragraph" w:customStyle="1" w:styleId="EE9CED51790A478E86B9EC8980F7CEEB">
    <w:name w:val="EE9CED51790A478E86B9EC8980F7CEEB"/>
    <w:rsid w:val="00DA5B17"/>
    <w:rPr>
      <w:lang w:eastAsia="en-CA"/>
    </w:rPr>
  </w:style>
  <w:style w:type="paragraph" w:customStyle="1" w:styleId="943D15E062504AF9BB5491D3512B5518">
    <w:name w:val="943D15E062504AF9BB5491D3512B5518"/>
    <w:rsid w:val="00DA5B17"/>
    <w:rPr>
      <w:lang w:eastAsia="en-CA"/>
    </w:rPr>
  </w:style>
  <w:style w:type="paragraph" w:customStyle="1" w:styleId="F833361538AC4B8D9BEEFFFE9B3610C0">
    <w:name w:val="F833361538AC4B8D9BEEFFFE9B3610C0"/>
    <w:rsid w:val="00DA5B17"/>
    <w:rPr>
      <w:lang w:eastAsia="en-CA"/>
    </w:rPr>
  </w:style>
  <w:style w:type="paragraph" w:customStyle="1" w:styleId="353113C475864AE29F8767CEB9932411">
    <w:name w:val="353113C475864AE29F8767CEB9932411"/>
    <w:rsid w:val="00DA5B17"/>
    <w:rPr>
      <w:lang w:eastAsia="en-CA"/>
    </w:rPr>
  </w:style>
  <w:style w:type="paragraph" w:customStyle="1" w:styleId="33659DFB85A0405D9B9EFC36E0B27BC1">
    <w:name w:val="33659DFB85A0405D9B9EFC36E0B27BC1"/>
    <w:rsid w:val="00DA5B17"/>
    <w:rPr>
      <w:lang w:eastAsia="en-CA"/>
    </w:rPr>
  </w:style>
  <w:style w:type="paragraph" w:customStyle="1" w:styleId="064E73497D8E4931AE5C9C792024CFE7">
    <w:name w:val="064E73497D8E4931AE5C9C792024CFE7"/>
    <w:rsid w:val="00DA5B17"/>
    <w:rPr>
      <w:lang w:eastAsia="en-CA"/>
    </w:rPr>
  </w:style>
  <w:style w:type="paragraph" w:customStyle="1" w:styleId="AC81B0B55ADB4D19B135D2086EAF8B90">
    <w:name w:val="AC81B0B55ADB4D19B135D2086EAF8B90"/>
    <w:rsid w:val="00DA5B17"/>
    <w:rPr>
      <w:lang w:eastAsia="en-CA"/>
    </w:rPr>
  </w:style>
  <w:style w:type="paragraph" w:customStyle="1" w:styleId="96A93410F5554667975C29BDC53A6C9B">
    <w:name w:val="96A93410F5554667975C29BDC53A6C9B"/>
    <w:rsid w:val="00DA5B17"/>
    <w:rPr>
      <w:lang w:eastAsia="en-CA"/>
    </w:rPr>
  </w:style>
  <w:style w:type="paragraph" w:customStyle="1" w:styleId="2F219DCCD65741F8887A3B0B5D375F47">
    <w:name w:val="2F219DCCD65741F8887A3B0B5D375F47"/>
    <w:rsid w:val="00DA5B17"/>
    <w:rPr>
      <w:lang w:eastAsia="en-CA"/>
    </w:rPr>
  </w:style>
  <w:style w:type="paragraph" w:customStyle="1" w:styleId="DFB45CAFEF7C45C7A467EBE137AE1760">
    <w:name w:val="DFB45CAFEF7C45C7A467EBE137AE1760"/>
    <w:rsid w:val="00DA5B17"/>
    <w:rPr>
      <w:lang w:eastAsia="en-CA"/>
    </w:rPr>
  </w:style>
  <w:style w:type="paragraph" w:customStyle="1" w:styleId="1935C6EC1F4340CA8F66F69FB0DFFA12">
    <w:name w:val="1935C6EC1F4340CA8F66F69FB0DFFA12"/>
    <w:rsid w:val="00DA5B17"/>
    <w:rPr>
      <w:lang w:eastAsia="en-CA"/>
    </w:rPr>
  </w:style>
  <w:style w:type="paragraph" w:customStyle="1" w:styleId="80A54FCA24A746C28BCAF32D8D37259E">
    <w:name w:val="80A54FCA24A746C28BCAF32D8D37259E"/>
    <w:rsid w:val="00DA5B17"/>
    <w:rPr>
      <w:lang w:eastAsia="en-CA"/>
    </w:rPr>
  </w:style>
  <w:style w:type="paragraph" w:customStyle="1" w:styleId="14BC61F2A23A45F082771AD4252BC53D">
    <w:name w:val="14BC61F2A23A45F082771AD4252BC53D"/>
    <w:rsid w:val="00DA5B17"/>
    <w:rPr>
      <w:lang w:eastAsia="en-CA"/>
    </w:rPr>
  </w:style>
  <w:style w:type="paragraph" w:customStyle="1" w:styleId="6A0260B8E9DC41E0A05A29C6C1FE7252">
    <w:name w:val="6A0260B8E9DC41E0A05A29C6C1FE7252"/>
    <w:rsid w:val="00DA5B17"/>
    <w:rPr>
      <w:lang w:eastAsia="en-CA"/>
    </w:rPr>
  </w:style>
  <w:style w:type="paragraph" w:customStyle="1" w:styleId="8C94BF0EA3CC4BD390563659FAF21A49">
    <w:name w:val="8C94BF0EA3CC4BD390563659FAF21A49"/>
    <w:rsid w:val="00DA5B17"/>
    <w:rPr>
      <w:lang w:eastAsia="en-CA"/>
    </w:rPr>
  </w:style>
  <w:style w:type="paragraph" w:customStyle="1" w:styleId="6DAE0C4B942A430C9A53816E56E46B1A">
    <w:name w:val="6DAE0C4B942A430C9A53816E56E46B1A"/>
    <w:rsid w:val="00DA5B17"/>
    <w:rPr>
      <w:lang w:eastAsia="en-CA"/>
    </w:rPr>
  </w:style>
  <w:style w:type="paragraph" w:customStyle="1" w:styleId="36F4F37F8FE64737A5E359F7AAE3BF94">
    <w:name w:val="36F4F37F8FE64737A5E359F7AAE3BF94"/>
    <w:rsid w:val="00DA5B17"/>
    <w:rPr>
      <w:lang w:eastAsia="en-CA"/>
    </w:rPr>
  </w:style>
  <w:style w:type="paragraph" w:customStyle="1" w:styleId="559D58010F1E416EAC8CCC4C2722022B">
    <w:name w:val="559D58010F1E416EAC8CCC4C2722022B"/>
    <w:rsid w:val="00DA5B17"/>
    <w:rPr>
      <w:lang w:eastAsia="en-CA"/>
    </w:rPr>
  </w:style>
  <w:style w:type="paragraph" w:customStyle="1" w:styleId="FFA8EF123B2A41EE9172BCB99B56D628">
    <w:name w:val="FFA8EF123B2A41EE9172BCB99B56D628"/>
    <w:rsid w:val="00DA5B17"/>
    <w:rPr>
      <w:lang w:eastAsia="en-CA"/>
    </w:rPr>
  </w:style>
  <w:style w:type="paragraph" w:customStyle="1" w:styleId="B9CD7B2F5E2B45078FA925787CFF0137">
    <w:name w:val="B9CD7B2F5E2B45078FA925787CFF0137"/>
    <w:rsid w:val="00DA5B17"/>
    <w:rPr>
      <w:lang w:eastAsia="en-CA"/>
    </w:rPr>
  </w:style>
  <w:style w:type="paragraph" w:customStyle="1" w:styleId="2F1ABC74E3434CCDBBC3219BE27C29F9">
    <w:name w:val="2F1ABC74E3434CCDBBC3219BE27C29F9"/>
    <w:rsid w:val="00DA5B17"/>
    <w:rPr>
      <w:lang w:eastAsia="en-CA"/>
    </w:rPr>
  </w:style>
  <w:style w:type="paragraph" w:customStyle="1" w:styleId="317FC76271A14535BA4175A0AC355356">
    <w:name w:val="317FC76271A14535BA4175A0AC355356"/>
    <w:rsid w:val="00DA5B17"/>
    <w:rPr>
      <w:lang w:eastAsia="en-CA"/>
    </w:rPr>
  </w:style>
  <w:style w:type="paragraph" w:customStyle="1" w:styleId="ADB81CF7FFA64BBB9913CA78E53D1C0F">
    <w:name w:val="ADB81CF7FFA64BBB9913CA78E53D1C0F"/>
    <w:rsid w:val="00DA5B17"/>
    <w:rPr>
      <w:lang w:eastAsia="en-CA"/>
    </w:rPr>
  </w:style>
  <w:style w:type="paragraph" w:customStyle="1" w:styleId="BE4E1CC262B246C0B8189874DBD7F433">
    <w:name w:val="BE4E1CC262B246C0B8189874DBD7F433"/>
    <w:rsid w:val="00DA5B17"/>
    <w:rPr>
      <w:lang w:eastAsia="en-CA"/>
    </w:rPr>
  </w:style>
  <w:style w:type="paragraph" w:customStyle="1" w:styleId="2FF8BFFE8F0F40A5BDBDD0BC128E6FED">
    <w:name w:val="2FF8BFFE8F0F40A5BDBDD0BC128E6FED"/>
    <w:rsid w:val="00DA5B17"/>
    <w:rPr>
      <w:lang w:eastAsia="en-CA"/>
    </w:rPr>
  </w:style>
  <w:style w:type="paragraph" w:customStyle="1" w:styleId="77D790324C9B40FE97EB71536DCB0159">
    <w:name w:val="77D790324C9B40FE97EB71536DCB0159"/>
    <w:rsid w:val="00DA5B17"/>
    <w:rPr>
      <w:lang w:eastAsia="en-CA"/>
    </w:rPr>
  </w:style>
  <w:style w:type="paragraph" w:customStyle="1" w:styleId="03CDEF79AF344A5080930F3A9682B466">
    <w:name w:val="03CDEF79AF344A5080930F3A9682B466"/>
    <w:rsid w:val="00DA5B17"/>
    <w:rPr>
      <w:lang w:eastAsia="en-CA"/>
    </w:rPr>
  </w:style>
  <w:style w:type="paragraph" w:customStyle="1" w:styleId="18514541C90A41C3AD0B3DC1D28055C8">
    <w:name w:val="18514541C90A41C3AD0B3DC1D28055C8"/>
    <w:rsid w:val="00DA5B17"/>
    <w:rPr>
      <w:lang w:eastAsia="en-CA"/>
    </w:rPr>
  </w:style>
  <w:style w:type="paragraph" w:customStyle="1" w:styleId="AB0B14C95A5742338F7FC741206231A2">
    <w:name w:val="AB0B14C95A5742338F7FC741206231A2"/>
    <w:rsid w:val="00DA5B17"/>
    <w:rPr>
      <w:lang w:eastAsia="en-CA"/>
    </w:rPr>
  </w:style>
  <w:style w:type="paragraph" w:customStyle="1" w:styleId="392ED43733934280B90787ACA8268105">
    <w:name w:val="392ED43733934280B90787ACA8268105"/>
    <w:rsid w:val="00DA5B17"/>
    <w:rPr>
      <w:lang w:eastAsia="en-CA"/>
    </w:rPr>
  </w:style>
  <w:style w:type="paragraph" w:customStyle="1" w:styleId="0E9DED3638074E55A83BF9052B6B8EB8">
    <w:name w:val="0E9DED3638074E55A83BF9052B6B8EB8"/>
    <w:rsid w:val="00DA5B17"/>
    <w:rPr>
      <w:lang w:eastAsia="en-CA"/>
    </w:rPr>
  </w:style>
  <w:style w:type="paragraph" w:customStyle="1" w:styleId="570ECA3BB05B4502851535E7B6903AEC">
    <w:name w:val="570ECA3BB05B4502851535E7B6903AEC"/>
    <w:rsid w:val="00DA5B17"/>
    <w:rPr>
      <w:lang w:eastAsia="en-CA"/>
    </w:rPr>
  </w:style>
  <w:style w:type="paragraph" w:customStyle="1" w:styleId="FB55B1334F05415699591D98BEEDE39B">
    <w:name w:val="FB55B1334F05415699591D98BEEDE39B"/>
    <w:rsid w:val="00DA5B17"/>
    <w:rPr>
      <w:lang w:eastAsia="en-CA"/>
    </w:rPr>
  </w:style>
  <w:style w:type="paragraph" w:customStyle="1" w:styleId="99AC29FCBD1645ADA8F427EA15291B4D">
    <w:name w:val="99AC29FCBD1645ADA8F427EA15291B4D"/>
    <w:rsid w:val="00DA5B17"/>
    <w:rPr>
      <w:lang w:eastAsia="en-CA"/>
    </w:rPr>
  </w:style>
  <w:style w:type="paragraph" w:customStyle="1" w:styleId="11CD5499D2234931855EED275B6819F8">
    <w:name w:val="11CD5499D2234931855EED275B6819F8"/>
    <w:rsid w:val="00DA5B17"/>
    <w:rPr>
      <w:lang w:eastAsia="en-CA"/>
    </w:rPr>
  </w:style>
  <w:style w:type="paragraph" w:customStyle="1" w:styleId="BDAFE707950349E7B154047FBBCA087E">
    <w:name w:val="BDAFE707950349E7B154047FBBCA087E"/>
    <w:rsid w:val="00DA5B17"/>
    <w:rPr>
      <w:lang w:eastAsia="en-CA"/>
    </w:rPr>
  </w:style>
  <w:style w:type="paragraph" w:customStyle="1" w:styleId="91234466AC3343BC9B5EC9BC0EA0AA4A">
    <w:name w:val="91234466AC3343BC9B5EC9BC0EA0AA4A"/>
    <w:rsid w:val="00DA5B17"/>
    <w:rPr>
      <w:lang w:eastAsia="en-CA"/>
    </w:rPr>
  </w:style>
  <w:style w:type="paragraph" w:customStyle="1" w:styleId="FA811945C1BD43C398AE2C972FF0514B">
    <w:name w:val="FA811945C1BD43C398AE2C972FF0514B"/>
    <w:rsid w:val="00DA5B17"/>
    <w:rPr>
      <w:lang w:eastAsia="en-CA"/>
    </w:rPr>
  </w:style>
  <w:style w:type="paragraph" w:customStyle="1" w:styleId="11C7317C9D38476F8009A96709C7CA69">
    <w:name w:val="11C7317C9D38476F8009A96709C7CA69"/>
    <w:rsid w:val="00DA5B17"/>
    <w:rPr>
      <w:lang w:eastAsia="en-CA"/>
    </w:rPr>
  </w:style>
  <w:style w:type="paragraph" w:customStyle="1" w:styleId="9AB75CB17E074A10B5D50E1E65AFA8D4">
    <w:name w:val="9AB75CB17E074A10B5D50E1E65AFA8D4"/>
    <w:rsid w:val="00DA5B17"/>
    <w:rPr>
      <w:lang w:eastAsia="en-CA"/>
    </w:rPr>
  </w:style>
  <w:style w:type="paragraph" w:customStyle="1" w:styleId="DF98130EBC1C4F6DBAC4DDAE26743181">
    <w:name w:val="DF98130EBC1C4F6DBAC4DDAE26743181"/>
    <w:rsid w:val="00DA5B17"/>
    <w:rPr>
      <w:lang w:eastAsia="en-CA"/>
    </w:rPr>
  </w:style>
  <w:style w:type="paragraph" w:customStyle="1" w:styleId="BCD76AA7BE054E93854D4FB14B1A4F6E">
    <w:name w:val="BCD76AA7BE054E93854D4FB14B1A4F6E"/>
    <w:rsid w:val="00DA5B17"/>
    <w:rPr>
      <w:lang w:eastAsia="en-CA"/>
    </w:rPr>
  </w:style>
  <w:style w:type="paragraph" w:customStyle="1" w:styleId="97D47BBE9EEA42CC8E1D88B31A2263AE">
    <w:name w:val="97D47BBE9EEA42CC8E1D88B31A2263AE"/>
    <w:rsid w:val="00DA5B17"/>
    <w:rPr>
      <w:lang w:eastAsia="en-CA"/>
    </w:rPr>
  </w:style>
  <w:style w:type="paragraph" w:customStyle="1" w:styleId="3E940DB7338E4394B3B54CD79D519ABB">
    <w:name w:val="3E940DB7338E4394B3B54CD79D519ABB"/>
    <w:rsid w:val="00DA5B17"/>
    <w:rPr>
      <w:lang w:eastAsia="en-CA"/>
    </w:rPr>
  </w:style>
  <w:style w:type="paragraph" w:customStyle="1" w:styleId="BAD6EAF0D53C498883DD4272E10DE881">
    <w:name w:val="BAD6EAF0D53C498883DD4272E10DE881"/>
    <w:rsid w:val="00DA5B17"/>
    <w:rPr>
      <w:lang w:eastAsia="en-CA"/>
    </w:rPr>
  </w:style>
  <w:style w:type="paragraph" w:customStyle="1" w:styleId="51D974C81B1242B2A5CB6127ECAC07CD">
    <w:name w:val="51D974C81B1242B2A5CB6127ECAC07CD"/>
    <w:rsid w:val="00DA5B17"/>
    <w:rPr>
      <w:lang w:eastAsia="en-CA"/>
    </w:rPr>
  </w:style>
  <w:style w:type="paragraph" w:customStyle="1" w:styleId="7976C39080684CC197ED0E9DB12B30BD">
    <w:name w:val="7976C39080684CC197ED0E9DB12B30BD"/>
    <w:rsid w:val="00DA5B17"/>
    <w:rPr>
      <w:lang w:eastAsia="en-CA"/>
    </w:rPr>
  </w:style>
  <w:style w:type="paragraph" w:customStyle="1" w:styleId="3072A7F40C29476488EC5DBB450CE6A0">
    <w:name w:val="3072A7F40C29476488EC5DBB450CE6A0"/>
    <w:rsid w:val="00DA5B17"/>
    <w:rPr>
      <w:lang w:eastAsia="en-CA"/>
    </w:rPr>
  </w:style>
  <w:style w:type="paragraph" w:customStyle="1" w:styleId="2FA60ABD756242E7807A3647093280EA">
    <w:name w:val="2FA60ABD756242E7807A3647093280EA"/>
    <w:rsid w:val="00DA5B17"/>
    <w:rPr>
      <w:lang w:eastAsia="en-CA"/>
    </w:rPr>
  </w:style>
  <w:style w:type="paragraph" w:customStyle="1" w:styleId="4BFABDC7866545EA9E83AA9B2C9F0397">
    <w:name w:val="4BFABDC7866545EA9E83AA9B2C9F0397"/>
    <w:rsid w:val="00DA5B17"/>
    <w:rPr>
      <w:lang w:eastAsia="en-CA"/>
    </w:rPr>
  </w:style>
  <w:style w:type="paragraph" w:customStyle="1" w:styleId="6E62967691E54834A847E3516EF016BD">
    <w:name w:val="6E62967691E54834A847E3516EF016BD"/>
    <w:rsid w:val="00DA5B17"/>
    <w:rPr>
      <w:lang w:eastAsia="en-CA"/>
    </w:rPr>
  </w:style>
  <w:style w:type="paragraph" w:customStyle="1" w:styleId="BF9358603BA5410AAA43B2BEB16811D0">
    <w:name w:val="BF9358603BA5410AAA43B2BEB16811D0"/>
    <w:rsid w:val="00DA5B17"/>
    <w:rPr>
      <w:lang w:eastAsia="en-CA"/>
    </w:rPr>
  </w:style>
  <w:style w:type="paragraph" w:customStyle="1" w:styleId="4EA38CFAE58E44E3A56248F7D9F3B8F6">
    <w:name w:val="4EA38CFAE58E44E3A56248F7D9F3B8F6"/>
    <w:rsid w:val="00DA5B17"/>
    <w:rPr>
      <w:lang w:eastAsia="en-CA"/>
    </w:rPr>
  </w:style>
  <w:style w:type="paragraph" w:customStyle="1" w:styleId="6CC004AB5F544A92A0D0A31CAF37D79F">
    <w:name w:val="6CC004AB5F544A92A0D0A31CAF37D79F"/>
    <w:rsid w:val="00DA5B17"/>
    <w:rPr>
      <w:lang w:eastAsia="en-CA"/>
    </w:rPr>
  </w:style>
  <w:style w:type="paragraph" w:customStyle="1" w:styleId="96216EFA8F69460F8A55DFE8A9F70235">
    <w:name w:val="96216EFA8F69460F8A55DFE8A9F70235"/>
    <w:rsid w:val="00DA5B17"/>
    <w:rPr>
      <w:lang w:eastAsia="en-CA"/>
    </w:rPr>
  </w:style>
  <w:style w:type="paragraph" w:customStyle="1" w:styleId="02E7328406F0411AB9605054BDD71075">
    <w:name w:val="02E7328406F0411AB9605054BDD71075"/>
    <w:rsid w:val="00DA5B17"/>
    <w:rPr>
      <w:lang w:eastAsia="en-CA"/>
    </w:rPr>
  </w:style>
  <w:style w:type="paragraph" w:customStyle="1" w:styleId="93E7862E2F77428BBCEC921C47B67A9D">
    <w:name w:val="93E7862E2F77428BBCEC921C47B67A9D"/>
    <w:rsid w:val="00DA5B17"/>
    <w:rPr>
      <w:lang w:eastAsia="en-CA"/>
    </w:rPr>
  </w:style>
  <w:style w:type="paragraph" w:customStyle="1" w:styleId="F7EC0011437848A3882CF6CAEB956163">
    <w:name w:val="F7EC0011437848A3882CF6CAEB956163"/>
    <w:rsid w:val="00DA5B17"/>
    <w:rPr>
      <w:lang w:eastAsia="en-CA"/>
    </w:rPr>
  </w:style>
  <w:style w:type="paragraph" w:customStyle="1" w:styleId="F9672E838D2F411F897A7EAFE7916198">
    <w:name w:val="F9672E838D2F411F897A7EAFE7916198"/>
    <w:rsid w:val="00DA5B17"/>
    <w:rPr>
      <w:lang w:eastAsia="en-CA"/>
    </w:rPr>
  </w:style>
  <w:style w:type="paragraph" w:customStyle="1" w:styleId="1E3485224DBD4E259CC226CCC14E1053">
    <w:name w:val="1E3485224DBD4E259CC226CCC14E1053"/>
    <w:rsid w:val="00DA5B17"/>
    <w:rPr>
      <w:lang w:eastAsia="en-CA"/>
    </w:rPr>
  </w:style>
  <w:style w:type="paragraph" w:customStyle="1" w:styleId="46C80DD9483F455889219D42EF667690">
    <w:name w:val="46C80DD9483F455889219D42EF667690"/>
    <w:rsid w:val="00DA5B17"/>
    <w:rPr>
      <w:lang w:eastAsia="en-CA"/>
    </w:rPr>
  </w:style>
  <w:style w:type="paragraph" w:customStyle="1" w:styleId="48183FFC13CC4D6F8E4E60621C0CF7BD">
    <w:name w:val="48183FFC13CC4D6F8E4E60621C0CF7BD"/>
    <w:rsid w:val="00DA5B17"/>
    <w:rPr>
      <w:lang w:eastAsia="en-CA"/>
    </w:rPr>
  </w:style>
  <w:style w:type="paragraph" w:customStyle="1" w:styleId="CD485AA717694C5B95E7081EDE364D98">
    <w:name w:val="CD485AA717694C5B95E7081EDE364D98"/>
    <w:rsid w:val="00DA5B17"/>
    <w:rPr>
      <w:lang w:eastAsia="en-CA"/>
    </w:rPr>
  </w:style>
  <w:style w:type="paragraph" w:customStyle="1" w:styleId="E6A59319A8774A78A553789F1137FC10">
    <w:name w:val="E6A59319A8774A78A553789F1137FC10"/>
    <w:rsid w:val="00DA5B17"/>
    <w:rPr>
      <w:lang w:eastAsia="en-CA"/>
    </w:rPr>
  </w:style>
  <w:style w:type="paragraph" w:customStyle="1" w:styleId="07F1F26BA40E4F7FAAA5E18E6ECE0119">
    <w:name w:val="07F1F26BA40E4F7FAAA5E18E6ECE0119"/>
    <w:rsid w:val="00DA5B17"/>
    <w:rPr>
      <w:lang w:eastAsia="en-CA"/>
    </w:rPr>
  </w:style>
  <w:style w:type="paragraph" w:customStyle="1" w:styleId="B9EAC2EA542B45F7B9CA1F6A7D34F967">
    <w:name w:val="B9EAC2EA542B45F7B9CA1F6A7D34F967"/>
    <w:rsid w:val="00DA5B17"/>
    <w:rPr>
      <w:lang w:eastAsia="en-CA"/>
    </w:rPr>
  </w:style>
  <w:style w:type="paragraph" w:customStyle="1" w:styleId="7DF924EFF4344EF4B3F8705E73CB2BB8">
    <w:name w:val="7DF924EFF4344EF4B3F8705E73CB2BB8"/>
    <w:rsid w:val="00DA5B17"/>
    <w:rPr>
      <w:lang w:eastAsia="en-CA"/>
    </w:rPr>
  </w:style>
  <w:style w:type="paragraph" w:customStyle="1" w:styleId="7848E90A21634C5B80A26D9622934883">
    <w:name w:val="7848E90A21634C5B80A26D9622934883"/>
    <w:rsid w:val="00DA5B17"/>
    <w:rPr>
      <w:lang w:eastAsia="en-CA"/>
    </w:rPr>
  </w:style>
  <w:style w:type="paragraph" w:customStyle="1" w:styleId="F5EFBC6AD5F34843B2F2B9EFD673AB64">
    <w:name w:val="F5EFBC6AD5F34843B2F2B9EFD673AB64"/>
    <w:rsid w:val="00DA5B17"/>
    <w:rPr>
      <w:lang w:eastAsia="en-CA"/>
    </w:rPr>
  </w:style>
  <w:style w:type="paragraph" w:customStyle="1" w:styleId="3FD5E848BE8345D787EB6605C1A1B045">
    <w:name w:val="3FD5E848BE8345D787EB6605C1A1B045"/>
    <w:rsid w:val="00DA5B17"/>
    <w:rPr>
      <w:lang w:eastAsia="en-CA"/>
    </w:rPr>
  </w:style>
  <w:style w:type="paragraph" w:customStyle="1" w:styleId="5F4747A45F744A8496E5868065730EF6">
    <w:name w:val="5F4747A45F744A8496E5868065730EF6"/>
    <w:rsid w:val="00DA5B17"/>
    <w:rPr>
      <w:lang w:eastAsia="en-CA"/>
    </w:rPr>
  </w:style>
  <w:style w:type="paragraph" w:customStyle="1" w:styleId="D70CD4F1DDEE49EDABBE46A4E0199B0C">
    <w:name w:val="D70CD4F1DDEE49EDABBE46A4E0199B0C"/>
    <w:rsid w:val="00DA5B17"/>
    <w:rPr>
      <w:lang w:eastAsia="en-CA"/>
    </w:rPr>
  </w:style>
  <w:style w:type="paragraph" w:customStyle="1" w:styleId="6432FC6AE67649D5BF90AC7CC2092A1D">
    <w:name w:val="6432FC6AE67649D5BF90AC7CC2092A1D"/>
    <w:rsid w:val="00DA5B17"/>
    <w:rPr>
      <w:lang w:eastAsia="en-CA"/>
    </w:rPr>
  </w:style>
  <w:style w:type="paragraph" w:customStyle="1" w:styleId="F143EB6966DA46C2B583BCE5CF477E01">
    <w:name w:val="F143EB6966DA46C2B583BCE5CF477E01"/>
    <w:rsid w:val="00DA5B17"/>
    <w:rPr>
      <w:lang w:eastAsia="en-CA"/>
    </w:rPr>
  </w:style>
  <w:style w:type="paragraph" w:customStyle="1" w:styleId="C251E38BE48E4F6BB44E50A6DC47B6D3">
    <w:name w:val="C251E38BE48E4F6BB44E50A6DC47B6D3"/>
    <w:rsid w:val="00DA5B17"/>
    <w:rPr>
      <w:lang w:eastAsia="en-CA"/>
    </w:rPr>
  </w:style>
  <w:style w:type="paragraph" w:customStyle="1" w:styleId="FC2E56B563234821A8BDF037C6B3BEB4">
    <w:name w:val="FC2E56B563234821A8BDF037C6B3BEB4"/>
    <w:rsid w:val="00DA5B17"/>
    <w:rPr>
      <w:lang w:eastAsia="en-CA"/>
    </w:rPr>
  </w:style>
  <w:style w:type="paragraph" w:customStyle="1" w:styleId="78C4679AC84647C587A3A7A74591F560">
    <w:name w:val="78C4679AC84647C587A3A7A74591F560"/>
    <w:rsid w:val="00DA5B17"/>
    <w:rPr>
      <w:lang w:eastAsia="en-CA"/>
    </w:rPr>
  </w:style>
  <w:style w:type="paragraph" w:customStyle="1" w:styleId="6184C095B45C4282BA8F4770E0B7EE7A">
    <w:name w:val="6184C095B45C4282BA8F4770E0B7EE7A"/>
    <w:rsid w:val="00DA5B17"/>
    <w:rPr>
      <w:lang w:eastAsia="en-CA"/>
    </w:rPr>
  </w:style>
  <w:style w:type="paragraph" w:customStyle="1" w:styleId="C4E4AE99B9C4479FBA76BF395C4243DB">
    <w:name w:val="C4E4AE99B9C4479FBA76BF395C4243DB"/>
    <w:rsid w:val="00DA5B17"/>
    <w:rPr>
      <w:lang w:eastAsia="en-CA"/>
    </w:rPr>
  </w:style>
  <w:style w:type="paragraph" w:customStyle="1" w:styleId="E7FD9AF562E541F0871C8A61CA6EE30C">
    <w:name w:val="E7FD9AF562E541F0871C8A61CA6EE30C"/>
    <w:rsid w:val="00DA5B17"/>
    <w:rPr>
      <w:lang w:eastAsia="en-CA"/>
    </w:rPr>
  </w:style>
  <w:style w:type="paragraph" w:customStyle="1" w:styleId="9D93D60C663342DC90EA4908FE0F2BF9">
    <w:name w:val="9D93D60C663342DC90EA4908FE0F2BF9"/>
    <w:rsid w:val="00DA5B17"/>
    <w:rPr>
      <w:lang w:eastAsia="en-CA"/>
    </w:rPr>
  </w:style>
  <w:style w:type="paragraph" w:customStyle="1" w:styleId="D8C05051C1BA4A5D9803CBD2F894AA84">
    <w:name w:val="D8C05051C1BA4A5D9803CBD2F894AA84"/>
    <w:rsid w:val="00DA5B17"/>
    <w:rPr>
      <w:lang w:eastAsia="en-CA"/>
    </w:rPr>
  </w:style>
  <w:style w:type="paragraph" w:customStyle="1" w:styleId="F6AD2BC7534E4E7E8227D729ECAF7C28">
    <w:name w:val="F6AD2BC7534E4E7E8227D729ECAF7C28"/>
    <w:rsid w:val="00DA5B17"/>
    <w:rPr>
      <w:lang w:eastAsia="en-CA"/>
    </w:rPr>
  </w:style>
  <w:style w:type="paragraph" w:customStyle="1" w:styleId="18E86D8FBE104AF9A3EE53FCABB28722">
    <w:name w:val="18E86D8FBE104AF9A3EE53FCABB28722"/>
    <w:rsid w:val="00DA5B17"/>
    <w:rPr>
      <w:lang w:eastAsia="en-CA"/>
    </w:rPr>
  </w:style>
  <w:style w:type="paragraph" w:customStyle="1" w:styleId="D05A03779F4549BFAC0187D6CC2AA1C1">
    <w:name w:val="D05A03779F4549BFAC0187D6CC2AA1C1"/>
    <w:rsid w:val="00DA5B17"/>
    <w:rPr>
      <w:lang w:eastAsia="en-CA"/>
    </w:rPr>
  </w:style>
  <w:style w:type="paragraph" w:customStyle="1" w:styleId="D725840B73B445EEB13BE3CEB1A6D7C7">
    <w:name w:val="D725840B73B445EEB13BE3CEB1A6D7C7"/>
    <w:rsid w:val="00DA5B17"/>
    <w:rPr>
      <w:lang w:eastAsia="en-CA"/>
    </w:rPr>
  </w:style>
  <w:style w:type="paragraph" w:customStyle="1" w:styleId="FB19C4DE667B449C946323B3151F8D9F">
    <w:name w:val="FB19C4DE667B449C946323B3151F8D9F"/>
    <w:rsid w:val="00DA5B17"/>
    <w:rPr>
      <w:lang w:eastAsia="en-CA"/>
    </w:rPr>
  </w:style>
  <w:style w:type="paragraph" w:customStyle="1" w:styleId="113D0DB0F4994F08A399E18AE67FFA7A">
    <w:name w:val="113D0DB0F4994F08A399E18AE67FFA7A"/>
    <w:rsid w:val="00DA5B17"/>
    <w:rPr>
      <w:lang w:eastAsia="en-CA"/>
    </w:rPr>
  </w:style>
  <w:style w:type="paragraph" w:customStyle="1" w:styleId="1760074C9D434ACEB92A67C9DF468A9B">
    <w:name w:val="1760074C9D434ACEB92A67C9DF468A9B"/>
    <w:rsid w:val="00DA5B17"/>
    <w:rPr>
      <w:lang w:eastAsia="en-CA"/>
    </w:rPr>
  </w:style>
  <w:style w:type="paragraph" w:customStyle="1" w:styleId="DD310FA32C644A38842B5EEAE436CEF6">
    <w:name w:val="DD310FA32C644A38842B5EEAE436CEF6"/>
    <w:rsid w:val="00DA5B17"/>
    <w:rPr>
      <w:lang w:eastAsia="en-CA"/>
    </w:rPr>
  </w:style>
  <w:style w:type="paragraph" w:customStyle="1" w:styleId="0253E10D44FF46978EDBADAD5F872F18">
    <w:name w:val="0253E10D44FF46978EDBADAD5F872F18"/>
    <w:rsid w:val="00DA5B17"/>
    <w:rPr>
      <w:lang w:eastAsia="en-CA"/>
    </w:rPr>
  </w:style>
  <w:style w:type="paragraph" w:customStyle="1" w:styleId="04C09EE4319245879307E16824EF2ADD">
    <w:name w:val="04C09EE4319245879307E16824EF2ADD"/>
    <w:rsid w:val="00DA5B17"/>
    <w:rPr>
      <w:lang w:eastAsia="en-CA"/>
    </w:rPr>
  </w:style>
  <w:style w:type="paragraph" w:customStyle="1" w:styleId="F546E737AD604306809F2E984F0DBD9C">
    <w:name w:val="F546E737AD604306809F2E984F0DBD9C"/>
    <w:rsid w:val="00DA5B17"/>
    <w:rPr>
      <w:lang w:eastAsia="en-CA"/>
    </w:rPr>
  </w:style>
  <w:style w:type="paragraph" w:customStyle="1" w:styleId="9FA64EDD256A4CA7A27C90836578BA32">
    <w:name w:val="9FA64EDD256A4CA7A27C90836578BA32"/>
    <w:rsid w:val="00DA5B17"/>
    <w:rPr>
      <w:lang w:eastAsia="en-CA"/>
    </w:rPr>
  </w:style>
  <w:style w:type="paragraph" w:customStyle="1" w:styleId="7B25DBB45C1C431EB80D2C55A6A37306">
    <w:name w:val="7B25DBB45C1C431EB80D2C55A6A37306"/>
    <w:rsid w:val="00DA5B17"/>
    <w:rPr>
      <w:lang w:eastAsia="en-CA"/>
    </w:rPr>
  </w:style>
  <w:style w:type="paragraph" w:customStyle="1" w:styleId="EEF052D4EF5F4C7CA8094E9BFF3219D1">
    <w:name w:val="EEF052D4EF5F4C7CA8094E9BFF3219D1"/>
    <w:rsid w:val="00DA5B17"/>
    <w:rPr>
      <w:lang w:eastAsia="en-CA"/>
    </w:rPr>
  </w:style>
  <w:style w:type="paragraph" w:customStyle="1" w:styleId="D155B5B86AEF4C9A8B4F5610957C0533">
    <w:name w:val="D155B5B86AEF4C9A8B4F5610957C0533"/>
    <w:rsid w:val="00DA5B17"/>
    <w:rPr>
      <w:lang w:eastAsia="en-CA"/>
    </w:rPr>
  </w:style>
  <w:style w:type="paragraph" w:customStyle="1" w:styleId="96748A5D1B22409BBC0F82053B0272C5">
    <w:name w:val="96748A5D1B22409BBC0F82053B0272C5"/>
    <w:rsid w:val="00DA5B17"/>
    <w:rPr>
      <w:lang w:eastAsia="en-CA"/>
    </w:rPr>
  </w:style>
  <w:style w:type="paragraph" w:customStyle="1" w:styleId="0E2F9C6B26AB4DC79CE73E0E528B0410">
    <w:name w:val="0E2F9C6B26AB4DC79CE73E0E528B0410"/>
    <w:rsid w:val="00DA5B17"/>
    <w:rPr>
      <w:lang w:eastAsia="en-CA"/>
    </w:rPr>
  </w:style>
  <w:style w:type="paragraph" w:customStyle="1" w:styleId="3D1A9455C47740D5875CCC9F67060F70">
    <w:name w:val="3D1A9455C47740D5875CCC9F67060F70"/>
    <w:rsid w:val="00DA5B17"/>
    <w:rPr>
      <w:lang w:eastAsia="en-CA"/>
    </w:rPr>
  </w:style>
  <w:style w:type="paragraph" w:customStyle="1" w:styleId="3498B1F36D944BD5A171FA3ED828B85F">
    <w:name w:val="3498B1F36D944BD5A171FA3ED828B85F"/>
    <w:rsid w:val="00DA5B17"/>
    <w:rPr>
      <w:lang w:eastAsia="en-CA"/>
    </w:rPr>
  </w:style>
  <w:style w:type="paragraph" w:customStyle="1" w:styleId="187BCE129E5E43FD91511A8D6752324A">
    <w:name w:val="187BCE129E5E43FD91511A8D6752324A"/>
    <w:rsid w:val="00DA5B17"/>
    <w:rPr>
      <w:lang w:eastAsia="en-CA"/>
    </w:rPr>
  </w:style>
  <w:style w:type="paragraph" w:customStyle="1" w:styleId="177434FDF1B54920B60E41BEF276BCF7">
    <w:name w:val="177434FDF1B54920B60E41BEF276BCF7"/>
    <w:rsid w:val="00DA5B17"/>
    <w:rPr>
      <w:lang w:eastAsia="en-CA"/>
    </w:rPr>
  </w:style>
  <w:style w:type="paragraph" w:customStyle="1" w:styleId="D7041D0C7FFE423BBCC18172C91B8D58">
    <w:name w:val="D7041D0C7FFE423BBCC18172C91B8D58"/>
    <w:rsid w:val="00DA5B17"/>
    <w:rPr>
      <w:lang w:eastAsia="en-CA"/>
    </w:rPr>
  </w:style>
  <w:style w:type="paragraph" w:customStyle="1" w:styleId="34EFD4E401D94534B24E84FAC5CB9874">
    <w:name w:val="34EFD4E401D94534B24E84FAC5CB9874"/>
    <w:rsid w:val="00DA5B17"/>
    <w:rPr>
      <w:lang w:eastAsia="en-CA"/>
    </w:rPr>
  </w:style>
  <w:style w:type="paragraph" w:customStyle="1" w:styleId="80ED4074DD4D4C4BA657128DE709FAA2">
    <w:name w:val="80ED4074DD4D4C4BA657128DE709FAA2"/>
    <w:rsid w:val="00DA5B17"/>
    <w:rPr>
      <w:lang w:eastAsia="en-CA"/>
    </w:rPr>
  </w:style>
  <w:style w:type="paragraph" w:customStyle="1" w:styleId="E5BEFDF68AA447BEA71BB62527034B5F">
    <w:name w:val="E5BEFDF68AA447BEA71BB62527034B5F"/>
    <w:rsid w:val="00DA5B17"/>
    <w:rPr>
      <w:lang w:eastAsia="en-CA"/>
    </w:rPr>
  </w:style>
  <w:style w:type="paragraph" w:customStyle="1" w:styleId="217CA7C230C244D4A2AAD70423899F75">
    <w:name w:val="217CA7C230C244D4A2AAD70423899F75"/>
    <w:rsid w:val="00DA5B17"/>
    <w:rPr>
      <w:lang w:eastAsia="en-CA"/>
    </w:rPr>
  </w:style>
  <w:style w:type="paragraph" w:customStyle="1" w:styleId="B1C5D9E8264F44BC8DEBF00197445966">
    <w:name w:val="B1C5D9E8264F44BC8DEBF00197445966"/>
    <w:rsid w:val="00DA5B17"/>
    <w:rPr>
      <w:lang w:eastAsia="en-CA"/>
    </w:rPr>
  </w:style>
  <w:style w:type="paragraph" w:customStyle="1" w:styleId="E64D3D577CC94A60A90E53F7E55EDD51">
    <w:name w:val="E64D3D577CC94A60A90E53F7E55EDD51"/>
    <w:rsid w:val="00DA5B17"/>
    <w:rPr>
      <w:lang w:eastAsia="en-CA"/>
    </w:rPr>
  </w:style>
  <w:style w:type="paragraph" w:customStyle="1" w:styleId="9903C6B9CCA745BFB57B3FC46EF89726">
    <w:name w:val="9903C6B9CCA745BFB57B3FC46EF89726"/>
    <w:rsid w:val="00DA5B17"/>
    <w:rPr>
      <w:lang w:eastAsia="en-CA"/>
    </w:rPr>
  </w:style>
  <w:style w:type="paragraph" w:customStyle="1" w:styleId="8C027FA0F7C44262A09AA47338DF54A0">
    <w:name w:val="8C027FA0F7C44262A09AA47338DF54A0"/>
    <w:rsid w:val="00DA5B17"/>
    <w:rPr>
      <w:lang w:eastAsia="en-CA"/>
    </w:rPr>
  </w:style>
  <w:style w:type="paragraph" w:customStyle="1" w:styleId="E83D69745B4648AA805A863AD09958F5">
    <w:name w:val="E83D69745B4648AA805A863AD09958F5"/>
    <w:rsid w:val="00DA5B17"/>
    <w:rPr>
      <w:lang w:eastAsia="en-CA"/>
    </w:rPr>
  </w:style>
  <w:style w:type="paragraph" w:customStyle="1" w:styleId="91E09465DDD944019F81502F8A83B16C">
    <w:name w:val="91E09465DDD944019F81502F8A83B16C"/>
    <w:rsid w:val="00DA5B17"/>
    <w:rPr>
      <w:lang w:eastAsia="en-CA"/>
    </w:rPr>
  </w:style>
  <w:style w:type="paragraph" w:customStyle="1" w:styleId="82C75FBF391740F3BAF0CB29A9F60B7D">
    <w:name w:val="82C75FBF391740F3BAF0CB29A9F60B7D"/>
    <w:rsid w:val="00DA5B17"/>
    <w:rPr>
      <w:lang w:eastAsia="en-CA"/>
    </w:rPr>
  </w:style>
  <w:style w:type="paragraph" w:customStyle="1" w:styleId="D2CF85DD493944BD965EC0DFCB88FBDF">
    <w:name w:val="D2CF85DD493944BD965EC0DFCB88FBDF"/>
    <w:rsid w:val="00DA5B17"/>
    <w:rPr>
      <w:lang w:eastAsia="en-CA"/>
    </w:rPr>
  </w:style>
  <w:style w:type="paragraph" w:customStyle="1" w:styleId="11FA1962616B403BB2DD55C737381C1C">
    <w:name w:val="11FA1962616B403BB2DD55C737381C1C"/>
    <w:rsid w:val="00DA5B17"/>
    <w:rPr>
      <w:lang w:eastAsia="en-CA"/>
    </w:rPr>
  </w:style>
  <w:style w:type="paragraph" w:customStyle="1" w:styleId="F97BD37494764257BB73CCC886FAFD62">
    <w:name w:val="F97BD37494764257BB73CCC886FAFD62"/>
    <w:rsid w:val="00DA5B17"/>
    <w:rPr>
      <w:lang w:eastAsia="en-CA"/>
    </w:rPr>
  </w:style>
  <w:style w:type="paragraph" w:customStyle="1" w:styleId="A50D0DF5F66F4B589F4ABB05A34635FA">
    <w:name w:val="A50D0DF5F66F4B589F4ABB05A34635FA"/>
    <w:rsid w:val="00DA5B17"/>
    <w:rPr>
      <w:lang w:eastAsia="en-CA"/>
    </w:rPr>
  </w:style>
  <w:style w:type="paragraph" w:customStyle="1" w:styleId="37C12C2FF3E34DE6A03B65CE6AFE85B3">
    <w:name w:val="37C12C2FF3E34DE6A03B65CE6AFE85B3"/>
    <w:rsid w:val="00DA5B17"/>
    <w:rPr>
      <w:lang w:eastAsia="en-CA"/>
    </w:rPr>
  </w:style>
  <w:style w:type="paragraph" w:customStyle="1" w:styleId="0FA3D5BDC95A4C888C8CC72BA564F1A0">
    <w:name w:val="0FA3D5BDC95A4C888C8CC72BA564F1A0"/>
    <w:rsid w:val="00DA5B17"/>
    <w:rPr>
      <w:lang w:eastAsia="en-CA"/>
    </w:rPr>
  </w:style>
  <w:style w:type="paragraph" w:customStyle="1" w:styleId="EB4854FBAA45463391A58BEF89B12585">
    <w:name w:val="EB4854FBAA45463391A58BEF89B12585"/>
    <w:rsid w:val="00DA5B17"/>
    <w:rPr>
      <w:lang w:eastAsia="en-CA"/>
    </w:rPr>
  </w:style>
  <w:style w:type="paragraph" w:customStyle="1" w:styleId="2E35EA089AA248E38B05AD687F91140A">
    <w:name w:val="2E35EA089AA248E38B05AD687F91140A"/>
    <w:rsid w:val="00DA5B17"/>
    <w:rPr>
      <w:lang w:eastAsia="en-CA"/>
    </w:rPr>
  </w:style>
  <w:style w:type="paragraph" w:customStyle="1" w:styleId="2BA435AF831247FDA389FA634C19EDB8">
    <w:name w:val="2BA435AF831247FDA389FA634C19EDB8"/>
    <w:rsid w:val="00DA5B17"/>
    <w:rPr>
      <w:lang w:eastAsia="en-CA"/>
    </w:rPr>
  </w:style>
  <w:style w:type="paragraph" w:customStyle="1" w:styleId="CB800DFA754D4157843E79195519A182">
    <w:name w:val="CB800DFA754D4157843E79195519A182"/>
    <w:rsid w:val="00DA5B17"/>
    <w:rPr>
      <w:lang w:eastAsia="en-CA"/>
    </w:rPr>
  </w:style>
  <w:style w:type="paragraph" w:customStyle="1" w:styleId="38666D6A1904435896BBE561BEBC06BE">
    <w:name w:val="38666D6A1904435896BBE561BEBC06BE"/>
    <w:rsid w:val="00DA5B17"/>
    <w:rPr>
      <w:lang w:eastAsia="en-CA"/>
    </w:rPr>
  </w:style>
  <w:style w:type="paragraph" w:customStyle="1" w:styleId="947DFBD107304E7287B5EE6DB4262548">
    <w:name w:val="947DFBD107304E7287B5EE6DB4262548"/>
    <w:rsid w:val="00DA5B17"/>
    <w:rPr>
      <w:lang w:eastAsia="en-CA"/>
    </w:rPr>
  </w:style>
  <w:style w:type="paragraph" w:customStyle="1" w:styleId="D05C30E86BAC430ABBD21F22311E9BBE">
    <w:name w:val="D05C30E86BAC430ABBD21F22311E9BBE"/>
    <w:rsid w:val="00DA5B17"/>
    <w:rPr>
      <w:lang w:eastAsia="en-CA"/>
    </w:rPr>
  </w:style>
  <w:style w:type="paragraph" w:customStyle="1" w:styleId="DDFA5C4E74334DC1BEE0226B481759BB">
    <w:name w:val="DDFA5C4E74334DC1BEE0226B481759BB"/>
    <w:rsid w:val="00DA5B17"/>
    <w:rPr>
      <w:lang w:eastAsia="en-CA"/>
    </w:rPr>
  </w:style>
  <w:style w:type="paragraph" w:customStyle="1" w:styleId="F86ECAC3744E4114B63BE7ABFB358934">
    <w:name w:val="F86ECAC3744E4114B63BE7ABFB358934"/>
    <w:rsid w:val="00DA5B17"/>
    <w:rPr>
      <w:lang w:eastAsia="en-CA"/>
    </w:rPr>
  </w:style>
  <w:style w:type="paragraph" w:customStyle="1" w:styleId="F4EC61F5389B4AEB8E473201E0567B7D">
    <w:name w:val="F4EC61F5389B4AEB8E473201E0567B7D"/>
    <w:rsid w:val="00DA5B17"/>
    <w:rPr>
      <w:lang w:eastAsia="en-CA"/>
    </w:rPr>
  </w:style>
  <w:style w:type="paragraph" w:customStyle="1" w:styleId="4B8337FA611F44A69476DF32FA40F307">
    <w:name w:val="4B8337FA611F44A69476DF32FA40F307"/>
    <w:rsid w:val="00DA5B17"/>
    <w:rPr>
      <w:lang w:eastAsia="en-CA"/>
    </w:rPr>
  </w:style>
  <w:style w:type="paragraph" w:customStyle="1" w:styleId="6847330A141C43C8A7440E1453620A88">
    <w:name w:val="6847330A141C43C8A7440E1453620A88"/>
    <w:rsid w:val="00DA5B17"/>
    <w:rPr>
      <w:lang w:eastAsia="en-CA"/>
    </w:rPr>
  </w:style>
  <w:style w:type="paragraph" w:customStyle="1" w:styleId="03C9879A2AFA4B5D839FA3D0D4625008">
    <w:name w:val="03C9879A2AFA4B5D839FA3D0D4625008"/>
    <w:rsid w:val="00DA5B17"/>
    <w:rPr>
      <w:lang w:eastAsia="en-CA"/>
    </w:rPr>
  </w:style>
  <w:style w:type="paragraph" w:customStyle="1" w:styleId="D83FFB01F40A4227A347546F6F7C66FB">
    <w:name w:val="D83FFB01F40A4227A347546F6F7C66FB"/>
    <w:rsid w:val="00DA5B17"/>
    <w:rPr>
      <w:lang w:eastAsia="en-CA"/>
    </w:rPr>
  </w:style>
  <w:style w:type="paragraph" w:customStyle="1" w:styleId="D9A0BDBFC74E456A9AFBF8AC42AB9318">
    <w:name w:val="D9A0BDBFC74E456A9AFBF8AC42AB9318"/>
    <w:rsid w:val="00DA5B17"/>
    <w:rPr>
      <w:lang w:eastAsia="en-CA"/>
    </w:rPr>
  </w:style>
  <w:style w:type="paragraph" w:customStyle="1" w:styleId="9DA68384F1544A1486167C6E7181CFDC">
    <w:name w:val="9DA68384F1544A1486167C6E7181CFDC"/>
    <w:rsid w:val="00DA5B17"/>
    <w:rPr>
      <w:lang w:eastAsia="en-CA"/>
    </w:rPr>
  </w:style>
  <w:style w:type="paragraph" w:customStyle="1" w:styleId="CEEF993DDD564E9FB058C08241AAE54D">
    <w:name w:val="CEEF993DDD564E9FB058C08241AAE54D"/>
    <w:rsid w:val="00DA5B17"/>
    <w:rPr>
      <w:lang w:eastAsia="en-CA"/>
    </w:rPr>
  </w:style>
  <w:style w:type="paragraph" w:customStyle="1" w:styleId="C0A38C930DF342ED9E56F4DED5709000">
    <w:name w:val="C0A38C930DF342ED9E56F4DED5709000"/>
    <w:rsid w:val="00DA5B17"/>
    <w:rPr>
      <w:lang w:eastAsia="en-CA"/>
    </w:rPr>
  </w:style>
  <w:style w:type="paragraph" w:customStyle="1" w:styleId="F6AD892685684DF3ABC9D1DE90826F1D">
    <w:name w:val="F6AD892685684DF3ABC9D1DE90826F1D"/>
    <w:rsid w:val="00DA5B17"/>
    <w:rPr>
      <w:lang w:eastAsia="en-CA"/>
    </w:rPr>
  </w:style>
  <w:style w:type="paragraph" w:customStyle="1" w:styleId="23B102C74F994DE1AD0EDEFCF84DF199">
    <w:name w:val="23B102C74F994DE1AD0EDEFCF84DF199"/>
    <w:rsid w:val="00DA5B17"/>
    <w:rPr>
      <w:lang w:eastAsia="en-CA"/>
    </w:rPr>
  </w:style>
  <w:style w:type="paragraph" w:customStyle="1" w:styleId="483CB502ABEE47BE8DC234EFE01E7322">
    <w:name w:val="483CB502ABEE47BE8DC234EFE01E7322"/>
    <w:rsid w:val="00DA5B17"/>
    <w:rPr>
      <w:lang w:eastAsia="en-CA"/>
    </w:rPr>
  </w:style>
  <w:style w:type="paragraph" w:customStyle="1" w:styleId="E60DC00318FD4D749A5EA6B0DC99E3F6">
    <w:name w:val="E60DC00318FD4D749A5EA6B0DC99E3F6"/>
    <w:rsid w:val="00DA5B17"/>
    <w:rPr>
      <w:lang w:eastAsia="en-CA"/>
    </w:rPr>
  </w:style>
  <w:style w:type="paragraph" w:customStyle="1" w:styleId="81F950B7ABD2481692AB8F9379B8992A">
    <w:name w:val="81F950B7ABD2481692AB8F9379B8992A"/>
    <w:rsid w:val="00DA5B17"/>
    <w:rPr>
      <w:lang w:eastAsia="en-CA"/>
    </w:rPr>
  </w:style>
  <w:style w:type="paragraph" w:customStyle="1" w:styleId="35CB1404C3B741EDBF75F29BA6576D5E">
    <w:name w:val="35CB1404C3B741EDBF75F29BA6576D5E"/>
    <w:rsid w:val="00DA5B17"/>
    <w:rPr>
      <w:lang w:eastAsia="en-CA"/>
    </w:rPr>
  </w:style>
  <w:style w:type="paragraph" w:customStyle="1" w:styleId="9E3E53D0960D4C12BFE38B61B901367B">
    <w:name w:val="9E3E53D0960D4C12BFE38B61B901367B"/>
    <w:rsid w:val="00DA5B17"/>
    <w:rPr>
      <w:lang w:eastAsia="en-CA"/>
    </w:rPr>
  </w:style>
  <w:style w:type="paragraph" w:customStyle="1" w:styleId="25910F2E1143449FA5CFA69E4D12FAB9">
    <w:name w:val="25910F2E1143449FA5CFA69E4D12FAB9"/>
    <w:rsid w:val="00DA5B17"/>
    <w:rPr>
      <w:lang w:eastAsia="en-CA"/>
    </w:rPr>
  </w:style>
  <w:style w:type="paragraph" w:customStyle="1" w:styleId="9993B6580CB04F349F1489A534906BF4">
    <w:name w:val="9993B6580CB04F349F1489A534906BF4"/>
    <w:rsid w:val="00DA5B17"/>
    <w:rPr>
      <w:lang w:eastAsia="en-CA"/>
    </w:rPr>
  </w:style>
  <w:style w:type="paragraph" w:customStyle="1" w:styleId="C5B8DC98A1304927BF7E305DD1595C99">
    <w:name w:val="C5B8DC98A1304927BF7E305DD1595C99"/>
    <w:rsid w:val="00DA5B17"/>
    <w:rPr>
      <w:lang w:eastAsia="en-CA"/>
    </w:rPr>
  </w:style>
  <w:style w:type="paragraph" w:customStyle="1" w:styleId="422EAF41E90F4445BD27139B204BACED">
    <w:name w:val="422EAF41E90F4445BD27139B204BACED"/>
    <w:rsid w:val="00DA5B17"/>
    <w:rPr>
      <w:lang w:eastAsia="en-CA"/>
    </w:rPr>
  </w:style>
  <w:style w:type="paragraph" w:customStyle="1" w:styleId="D45C0DEA0D0B481A9D6BD738C2136910">
    <w:name w:val="D45C0DEA0D0B481A9D6BD738C2136910"/>
    <w:rsid w:val="00DA5B17"/>
    <w:rPr>
      <w:lang w:eastAsia="en-CA"/>
    </w:rPr>
  </w:style>
  <w:style w:type="paragraph" w:customStyle="1" w:styleId="01B8496B0DF24856B98775F66F2E2BCD">
    <w:name w:val="01B8496B0DF24856B98775F66F2E2BCD"/>
    <w:rsid w:val="00DA5B17"/>
    <w:rPr>
      <w:lang w:eastAsia="en-CA"/>
    </w:rPr>
  </w:style>
  <w:style w:type="paragraph" w:customStyle="1" w:styleId="2C548CF673404357BA5F6EB97DBBDDAE">
    <w:name w:val="2C548CF673404357BA5F6EB97DBBDDAE"/>
    <w:rsid w:val="00DA5B17"/>
    <w:rPr>
      <w:lang w:eastAsia="en-CA"/>
    </w:rPr>
  </w:style>
  <w:style w:type="paragraph" w:customStyle="1" w:styleId="190F6EEC69B24CCA917ECFFBF47FDE2E">
    <w:name w:val="190F6EEC69B24CCA917ECFFBF47FDE2E"/>
    <w:rsid w:val="00DA5B17"/>
    <w:rPr>
      <w:lang w:eastAsia="en-CA"/>
    </w:rPr>
  </w:style>
  <w:style w:type="paragraph" w:customStyle="1" w:styleId="54C356BE36554D88B927AA8268BCF417">
    <w:name w:val="54C356BE36554D88B927AA8268BCF417"/>
    <w:rsid w:val="00DA5B17"/>
    <w:rPr>
      <w:lang w:eastAsia="en-CA"/>
    </w:rPr>
  </w:style>
  <w:style w:type="paragraph" w:customStyle="1" w:styleId="458DD01C950549A6AB82E61AC54D71C8">
    <w:name w:val="458DD01C950549A6AB82E61AC54D71C8"/>
    <w:rsid w:val="00DA5B17"/>
    <w:rPr>
      <w:lang w:eastAsia="en-CA"/>
    </w:rPr>
  </w:style>
  <w:style w:type="paragraph" w:customStyle="1" w:styleId="CD6CDFD9759249C19914E16A498483D5">
    <w:name w:val="CD6CDFD9759249C19914E16A498483D5"/>
    <w:rsid w:val="00DA5B17"/>
    <w:rPr>
      <w:lang w:eastAsia="en-CA"/>
    </w:rPr>
  </w:style>
  <w:style w:type="paragraph" w:customStyle="1" w:styleId="7ACB34CBC87A4DAEB108F57C531FC54D">
    <w:name w:val="7ACB34CBC87A4DAEB108F57C531FC54D"/>
    <w:rsid w:val="00DA5B17"/>
    <w:rPr>
      <w:lang w:eastAsia="en-CA"/>
    </w:rPr>
  </w:style>
  <w:style w:type="paragraph" w:customStyle="1" w:styleId="D0DBE7378EBC410CB972C874A6CE7A73">
    <w:name w:val="D0DBE7378EBC410CB972C874A6CE7A73"/>
    <w:rsid w:val="00DA5B17"/>
    <w:rPr>
      <w:lang w:eastAsia="en-CA"/>
    </w:rPr>
  </w:style>
  <w:style w:type="paragraph" w:customStyle="1" w:styleId="11DC3591151E4F4AB85013FA972AB6E2">
    <w:name w:val="11DC3591151E4F4AB85013FA972AB6E2"/>
    <w:rsid w:val="00DA5B17"/>
    <w:rPr>
      <w:lang w:eastAsia="en-CA"/>
    </w:rPr>
  </w:style>
  <w:style w:type="paragraph" w:customStyle="1" w:styleId="031B987AD6894C88BB75016DB2AEC81B">
    <w:name w:val="031B987AD6894C88BB75016DB2AEC81B"/>
    <w:rsid w:val="00DA5B17"/>
    <w:rPr>
      <w:lang w:eastAsia="en-CA"/>
    </w:rPr>
  </w:style>
  <w:style w:type="paragraph" w:customStyle="1" w:styleId="8905058BC7DC46779CC2DEF052779578">
    <w:name w:val="8905058BC7DC46779CC2DEF052779578"/>
    <w:rsid w:val="00DA5B17"/>
    <w:rPr>
      <w:lang w:eastAsia="en-CA"/>
    </w:rPr>
  </w:style>
  <w:style w:type="paragraph" w:customStyle="1" w:styleId="E07ED48F653B4ADDBFF3A148E327C6AB">
    <w:name w:val="E07ED48F653B4ADDBFF3A148E327C6AB"/>
    <w:rsid w:val="00DA5B17"/>
    <w:rPr>
      <w:lang w:eastAsia="en-CA"/>
    </w:rPr>
  </w:style>
  <w:style w:type="paragraph" w:customStyle="1" w:styleId="082D46EFB4AA44FF8427704D51C6390F">
    <w:name w:val="082D46EFB4AA44FF8427704D51C6390F"/>
    <w:rsid w:val="00DA5B17"/>
    <w:rPr>
      <w:lang w:eastAsia="en-CA"/>
    </w:rPr>
  </w:style>
  <w:style w:type="paragraph" w:customStyle="1" w:styleId="2789E8BA8CD34B968A2EA21D3DE8B1B6">
    <w:name w:val="2789E8BA8CD34B968A2EA21D3DE8B1B6"/>
    <w:rsid w:val="00DA5B17"/>
    <w:rPr>
      <w:lang w:eastAsia="en-CA"/>
    </w:rPr>
  </w:style>
  <w:style w:type="paragraph" w:customStyle="1" w:styleId="B057D9D3DE33482B8E46D6BF600F1DD5">
    <w:name w:val="B057D9D3DE33482B8E46D6BF600F1DD5"/>
    <w:rsid w:val="00DA5B17"/>
    <w:rPr>
      <w:lang w:eastAsia="en-CA"/>
    </w:rPr>
  </w:style>
  <w:style w:type="paragraph" w:customStyle="1" w:styleId="D8C4C44B51144B819E8797DCA0D5604A">
    <w:name w:val="D8C4C44B51144B819E8797DCA0D5604A"/>
    <w:rsid w:val="00DA5B17"/>
    <w:rPr>
      <w:lang w:eastAsia="en-CA"/>
    </w:rPr>
  </w:style>
  <w:style w:type="paragraph" w:customStyle="1" w:styleId="5AB32075AFD34103BD4D19F545A69989">
    <w:name w:val="5AB32075AFD34103BD4D19F545A69989"/>
    <w:rsid w:val="00DA5B17"/>
    <w:rPr>
      <w:lang w:eastAsia="en-CA"/>
    </w:rPr>
  </w:style>
  <w:style w:type="paragraph" w:customStyle="1" w:styleId="2B50D0BDEE6E4BAB81130B40C4592888">
    <w:name w:val="2B50D0BDEE6E4BAB81130B40C4592888"/>
    <w:rsid w:val="00DA5B17"/>
    <w:rPr>
      <w:lang w:eastAsia="en-CA"/>
    </w:rPr>
  </w:style>
  <w:style w:type="paragraph" w:customStyle="1" w:styleId="F02793211CDF424C8947E73CD9E8CFCD">
    <w:name w:val="F02793211CDF424C8947E73CD9E8CFCD"/>
    <w:rsid w:val="00DA5B17"/>
    <w:rPr>
      <w:lang w:eastAsia="en-CA"/>
    </w:rPr>
  </w:style>
  <w:style w:type="paragraph" w:customStyle="1" w:styleId="B69A1743EFBA4FBBB582C7260DFA1F41">
    <w:name w:val="B69A1743EFBA4FBBB582C7260DFA1F41"/>
    <w:rsid w:val="00DA5B17"/>
    <w:rPr>
      <w:lang w:eastAsia="en-CA"/>
    </w:rPr>
  </w:style>
  <w:style w:type="paragraph" w:customStyle="1" w:styleId="7F44529C3982496CB08ECD507FD45832">
    <w:name w:val="7F44529C3982496CB08ECD507FD45832"/>
    <w:rsid w:val="00DA5B17"/>
    <w:rPr>
      <w:lang w:eastAsia="en-CA"/>
    </w:rPr>
  </w:style>
  <w:style w:type="paragraph" w:customStyle="1" w:styleId="2390FB5AFCCA41CFBE57614C08D75EC0">
    <w:name w:val="2390FB5AFCCA41CFBE57614C08D75EC0"/>
    <w:rsid w:val="00DA5B17"/>
    <w:rPr>
      <w:lang w:eastAsia="en-CA"/>
    </w:rPr>
  </w:style>
  <w:style w:type="paragraph" w:customStyle="1" w:styleId="D66D8551DA7240EDB17D10B9084CB26F">
    <w:name w:val="D66D8551DA7240EDB17D10B9084CB26F"/>
    <w:rsid w:val="00DA5B17"/>
    <w:rPr>
      <w:lang w:eastAsia="en-CA"/>
    </w:rPr>
  </w:style>
  <w:style w:type="paragraph" w:customStyle="1" w:styleId="749E7080BB474F48996FB43A82D7BCC4">
    <w:name w:val="749E7080BB474F48996FB43A82D7BCC4"/>
    <w:rsid w:val="00DA5B17"/>
    <w:rPr>
      <w:lang w:eastAsia="en-CA"/>
    </w:rPr>
  </w:style>
  <w:style w:type="paragraph" w:customStyle="1" w:styleId="F4585FD5D7DB44CBB241D1D02134A568">
    <w:name w:val="F4585FD5D7DB44CBB241D1D02134A568"/>
    <w:rsid w:val="00DA5B17"/>
    <w:rPr>
      <w:lang w:eastAsia="en-CA"/>
    </w:rPr>
  </w:style>
  <w:style w:type="paragraph" w:customStyle="1" w:styleId="714121B6CF87467585018D19DAD72590">
    <w:name w:val="714121B6CF87467585018D19DAD72590"/>
    <w:rsid w:val="00DA5B17"/>
    <w:rPr>
      <w:lang w:eastAsia="en-CA"/>
    </w:rPr>
  </w:style>
  <w:style w:type="paragraph" w:customStyle="1" w:styleId="12F46F39B9744E1284D5BD404E40DD13">
    <w:name w:val="12F46F39B9744E1284D5BD404E40DD13"/>
    <w:rsid w:val="00DA5B17"/>
    <w:rPr>
      <w:lang w:eastAsia="en-CA"/>
    </w:rPr>
  </w:style>
  <w:style w:type="paragraph" w:customStyle="1" w:styleId="78464F96E9A5430E91F54C1D60A6E30F">
    <w:name w:val="78464F96E9A5430E91F54C1D60A6E30F"/>
    <w:rsid w:val="00DA5B17"/>
    <w:rPr>
      <w:lang w:eastAsia="en-CA"/>
    </w:rPr>
  </w:style>
  <w:style w:type="paragraph" w:customStyle="1" w:styleId="F4897AA69E5942BB8A289EA3679F4987">
    <w:name w:val="F4897AA69E5942BB8A289EA3679F4987"/>
    <w:rsid w:val="00DA5B17"/>
    <w:rPr>
      <w:lang w:eastAsia="en-CA"/>
    </w:rPr>
  </w:style>
  <w:style w:type="paragraph" w:customStyle="1" w:styleId="9A456464334641E39E3AD62E29D2DBA3">
    <w:name w:val="9A456464334641E39E3AD62E29D2DBA3"/>
    <w:rsid w:val="00DA5B17"/>
    <w:rPr>
      <w:lang w:eastAsia="en-CA"/>
    </w:rPr>
  </w:style>
  <w:style w:type="paragraph" w:customStyle="1" w:styleId="1A3F7A6C23864A2D92CD8DB15CD7719B">
    <w:name w:val="1A3F7A6C23864A2D92CD8DB15CD7719B"/>
    <w:rsid w:val="00DA5B17"/>
    <w:rPr>
      <w:lang w:eastAsia="en-CA"/>
    </w:rPr>
  </w:style>
  <w:style w:type="paragraph" w:customStyle="1" w:styleId="4CC76A9CA3E046D98247C97EB83A1D92">
    <w:name w:val="4CC76A9CA3E046D98247C97EB83A1D92"/>
    <w:rsid w:val="00DA5B17"/>
    <w:rPr>
      <w:lang w:eastAsia="en-CA"/>
    </w:rPr>
  </w:style>
  <w:style w:type="paragraph" w:customStyle="1" w:styleId="4996EECB5DB946318CF10E4624C89264">
    <w:name w:val="4996EECB5DB946318CF10E4624C89264"/>
    <w:rsid w:val="00DA5B17"/>
    <w:rPr>
      <w:lang w:eastAsia="en-CA"/>
    </w:rPr>
  </w:style>
  <w:style w:type="paragraph" w:customStyle="1" w:styleId="BBB8693F3AD44EDE875360B980532D42">
    <w:name w:val="BBB8693F3AD44EDE875360B980532D42"/>
    <w:rsid w:val="00DA5B17"/>
    <w:rPr>
      <w:lang w:eastAsia="en-CA"/>
    </w:rPr>
  </w:style>
  <w:style w:type="paragraph" w:customStyle="1" w:styleId="CC1D29046BBF4E5B8D87C18712CC0A66">
    <w:name w:val="CC1D29046BBF4E5B8D87C18712CC0A66"/>
    <w:rsid w:val="00DA5B17"/>
    <w:rPr>
      <w:lang w:eastAsia="en-CA"/>
    </w:rPr>
  </w:style>
  <w:style w:type="paragraph" w:customStyle="1" w:styleId="B7B36896757949D4B843BAAC99D9DB8E">
    <w:name w:val="B7B36896757949D4B843BAAC99D9DB8E"/>
    <w:rsid w:val="00DA5B17"/>
    <w:rPr>
      <w:lang w:eastAsia="en-CA"/>
    </w:rPr>
  </w:style>
  <w:style w:type="paragraph" w:customStyle="1" w:styleId="88376771CE5A479D8A26F040FC577C60">
    <w:name w:val="88376771CE5A479D8A26F040FC577C60"/>
    <w:rsid w:val="00DA5B17"/>
    <w:rPr>
      <w:lang w:eastAsia="en-CA"/>
    </w:rPr>
  </w:style>
  <w:style w:type="paragraph" w:customStyle="1" w:styleId="90F1C306FF0F4834B65901DCF0549467">
    <w:name w:val="90F1C306FF0F4834B65901DCF0549467"/>
    <w:rsid w:val="00DA5B17"/>
    <w:rPr>
      <w:lang w:eastAsia="en-CA"/>
    </w:rPr>
  </w:style>
  <w:style w:type="paragraph" w:customStyle="1" w:styleId="A193CFAEA2ED48719787B4FE22D026C3">
    <w:name w:val="A193CFAEA2ED48719787B4FE22D026C3"/>
    <w:rsid w:val="00DA5B17"/>
    <w:rPr>
      <w:lang w:eastAsia="en-CA"/>
    </w:rPr>
  </w:style>
  <w:style w:type="paragraph" w:customStyle="1" w:styleId="EB502B69F5004CA5B53D918B4900F8DD">
    <w:name w:val="EB502B69F5004CA5B53D918B4900F8DD"/>
    <w:rsid w:val="00DA5B17"/>
    <w:rPr>
      <w:lang w:eastAsia="en-CA"/>
    </w:rPr>
  </w:style>
  <w:style w:type="paragraph" w:customStyle="1" w:styleId="F4CFF37C4BC545B5905BA1D99E17A6E3">
    <w:name w:val="F4CFF37C4BC545B5905BA1D99E17A6E3"/>
    <w:rsid w:val="00DA5B17"/>
    <w:rPr>
      <w:lang w:eastAsia="en-CA"/>
    </w:rPr>
  </w:style>
  <w:style w:type="paragraph" w:customStyle="1" w:styleId="41856FD6CE84451EAC36CE02FE325CC7">
    <w:name w:val="41856FD6CE84451EAC36CE02FE325CC7"/>
    <w:rsid w:val="00DA5B17"/>
    <w:rPr>
      <w:lang w:eastAsia="en-CA"/>
    </w:rPr>
  </w:style>
  <w:style w:type="paragraph" w:customStyle="1" w:styleId="9DCF49AABFBB45DCB4EA694E0B4C37D3">
    <w:name w:val="9DCF49AABFBB45DCB4EA694E0B4C37D3"/>
    <w:rsid w:val="00DA5B17"/>
    <w:rPr>
      <w:lang w:eastAsia="en-C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Healthcare">
  <a:themeElements>
    <a:clrScheme name="Healthcare">
      <a:dk1>
        <a:srgbClr val="000000"/>
      </a:dk1>
      <a:lt1>
        <a:srgbClr val="FFFFFF"/>
      </a:lt1>
      <a:dk2>
        <a:srgbClr val="5E5E5E"/>
      </a:dk2>
      <a:lt2>
        <a:srgbClr val="D6D5D5"/>
      </a:lt2>
      <a:accent1>
        <a:srgbClr val="264D2B"/>
      </a:accent1>
      <a:accent2>
        <a:srgbClr val="60B966"/>
      </a:accent2>
      <a:accent3>
        <a:srgbClr val="A91E30"/>
      </a:accent3>
      <a:accent4>
        <a:srgbClr val="EE4141"/>
      </a:accent4>
      <a:accent5>
        <a:srgbClr val="084D9E"/>
      </a:accent5>
      <a:accent6>
        <a:srgbClr val="2278CF"/>
      </a:accent6>
      <a:hlink>
        <a:srgbClr val="0000FF"/>
      </a:hlink>
      <a:folHlink>
        <a:srgbClr val="FF00FF"/>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Healthcare" id="{8E585ACA-EF7B-4740-90C4-1122ECCB3F42}" vid="{04500B0B-062B-BC4C-91BD-C3C32043576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304AE-9B22-4CA7-AEC4-3DED9C77D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Healthcare business plan.dotx</Template>
  <TotalTime>0</TotalTime>
  <Pages>59</Pages>
  <Words>7151</Words>
  <Characters>40767</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29</cp:revision>
  <dcterms:created xsi:type="dcterms:W3CDTF">2022-08-02T17:28:00Z</dcterms:created>
  <dcterms:modified xsi:type="dcterms:W3CDTF">2022-08-05T11:12:00Z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dde0556-1f76-452e-9e94-03158f226e4e_Enabled">
    <vt:lpwstr>true</vt:lpwstr>
  </property>
  <property fmtid="{D5CDD505-2E9C-101B-9397-08002B2CF9AE}" pid="3" name="MSIP_Label_cdde0556-1f76-452e-9e94-03158f226e4e_SetDate">
    <vt:lpwstr>2022-07-31T06:06:07Z</vt:lpwstr>
  </property>
  <property fmtid="{D5CDD505-2E9C-101B-9397-08002B2CF9AE}" pid="4" name="MSIP_Label_cdde0556-1f76-452e-9e94-03158f226e4e_Method">
    <vt:lpwstr>Standard</vt:lpwstr>
  </property>
  <property fmtid="{D5CDD505-2E9C-101B-9397-08002B2CF9AE}" pid="5" name="MSIP_Label_cdde0556-1f76-452e-9e94-03158f226e4e_Name">
    <vt:lpwstr>Private</vt:lpwstr>
  </property>
  <property fmtid="{D5CDD505-2E9C-101B-9397-08002B2CF9AE}" pid="6" name="MSIP_Label_cdde0556-1f76-452e-9e94-03158f226e4e_SiteId">
    <vt:lpwstr>7015a19d-0dbb-4c31-8709-253cf07f631f</vt:lpwstr>
  </property>
  <property fmtid="{D5CDD505-2E9C-101B-9397-08002B2CF9AE}" pid="7" name="MSIP_Label_cdde0556-1f76-452e-9e94-03158f226e4e_ActionId">
    <vt:lpwstr>c6df9ba3-65da-4218-b71a-350625aad3f7</vt:lpwstr>
  </property>
  <property fmtid="{D5CDD505-2E9C-101B-9397-08002B2CF9AE}" pid="8" name="MSIP_Label_cdde0556-1f76-452e-9e94-03158f226e4e_ContentBits">
    <vt:lpwstr>0</vt:lpwstr>
  </property>
</Properties>
</file>